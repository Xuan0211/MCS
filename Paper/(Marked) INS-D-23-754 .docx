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D110CD" w14:textId="096C68CF" w:rsidR="006A1285" w:rsidRDefault="00151CDF" w:rsidP="004622B4">
      <w:pPr>
        <w:framePr w:w="9935" w:h="1928" w:hRule="exact" w:hSpace="187" w:vSpace="187" w:wrap="notBeside" w:vAnchor="text" w:hAnchor="page" w:x="628" w:y="946"/>
        <w:rPr>
          <w:rFonts w:ascii="Times New Roman" w:hAnsi="Times New Roman"/>
          <w:spacing w:val="5"/>
          <w:sz w:val="22"/>
        </w:rPr>
      </w:pPr>
      <w:bookmarkStart w:id="0" w:name="_Hlk116824462"/>
      <w:bookmarkStart w:id="1" w:name="_Hlk125837846"/>
      <w:bookmarkEnd w:id="0"/>
      <w:r w:rsidRPr="006E43B1">
        <w:rPr>
          <w:rFonts w:ascii="Times New Roman" w:hAnsi="Times New Roman"/>
          <w:spacing w:val="5"/>
          <w:sz w:val="22"/>
        </w:rPr>
        <w:t>Jianheng Tang</w:t>
      </w:r>
      <w:bookmarkEnd w:id="1"/>
      <w:r w:rsidRPr="007A5EFD">
        <w:rPr>
          <w:rFonts w:ascii="Times New Roman" w:hAnsi="Times New Roman"/>
          <w:spacing w:val="5"/>
          <w:sz w:val="22"/>
          <w:vertAlign w:val="superscript"/>
          <w:lang w:eastAsia="zh-CN"/>
        </w:rPr>
        <w:t>a</w:t>
      </w:r>
      <w:r w:rsidRPr="006E43B1">
        <w:rPr>
          <w:rFonts w:ascii="Times New Roman" w:hAnsi="Times New Roman"/>
          <w:spacing w:val="5"/>
          <w:sz w:val="22"/>
        </w:rPr>
        <w:t>, Kejia Fan</w:t>
      </w:r>
      <w:r w:rsidRPr="007A5EFD">
        <w:rPr>
          <w:rFonts w:ascii="Times New Roman" w:hAnsi="Times New Roman"/>
          <w:spacing w:val="5"/>
          <w:sz w:val="22"/>
          <w:vertAlign w:val="superscript"/>
          <w:lang w:eastAsia="zh-CN"/>
        </w:rPr>
        <w:t>a</w:t>
      </w:r>
      <w:r w:rsidRPr="006E43B1">
        <w:rPr>
          <w:rFonts w:ascii="Times New Roman" w:hAnsi="Times New Roman"/>
          <w:spacing w:val="5"/>
          <w:sz w:val="22"/>
        </w:rPr>
        <w:t>,</w:t>
      </w:r>
      <w:r w:rsidR="004622B4">
        <w:rPr>
          <w:rFonts w:ascii="Times New Roman" w:hAnsi="Times New Roman"/>
          <w:spacing w:val="5"/>
          <w:sz w:val="22"/>
        </w:rPr>
        <w:t xml:space="preserve"> Pengzhi Yin</w:t>
      </w:r>
      <w:r w:rsidR="004622B4">
        <w:rPr>
          <w:rFonts w:ascii="Times New Roman" w:hAnsi="Times New Roman" w:hint="eastAsia"/>
          <w:spacing w:val="5"/>
          <w:sz w:val="22"/>
          <w:vertAlign w:val="superscript"/>
          <w:lang w:eastAsia="zh-CN"/>
        </w:rPr>
        <w:t>b</w:t>
      </w:r>
      <w:r w:rsidR="004622B4">
        <w:rPr>
          <w:rFonts w:ascii="Times New Roman" w:hAnsi="Times New Roman"/>
          <w:spacing w:val="5"/>
          <w:sz w:val="22"/>
        </w:rPr>
        <w:t>,</w:t>
      </w:r>
      <w:r w:rsidRPr="006E43B1">
        <w:rPr>
          <w:rFonts w:ascii="Times New Roman" w:hAnsi="Times New Roman"/>
          <w:spacing w:val="5"/>
          <w:sz w:val="22"/>
        </w:rPr>
        <w:t xml:space="preserve"> Zhenzhe Qu</w:t>
      </w:r>
      <w:r w:rsidRPr="007A5EFD">
        <w:rPr>
          <w:rFonts w:ascii="Times New Roman" w:hAnsi="Times New Roman"/>
          <w:spacing w:val="5"/>
          <w:sz w:val="22"/>
          <w:vertAlign w:val="superscript"/>
          <w:lang w:eastAsia="zh-CN"/>
        </w:rPr>
        <w:t>a</w:t>
      </w:r>
      <w:r w:rsidRPr="006E43B1">
        <w:rPr>
          <w:rFonts w:ascii="Times New Roman" w:hAnsi="Times New Roman"/>
          <w:spacing w:val="5"/>
          <w:sz w:val="22"/>
        </w:rPr>
        <w:t>, Anfeng Liu</w:t>
      </w:r>
      <w:r w:rsidRPr="007A5EFD">
        <w:rPr>
          <w:rFonts w:ascii="Times New Roman" w:hAnsi="Times New Roman"/>
          <w:spacing w:val="5"/>
          <w:sz w:val="22"/>
          <w:vertAlign w:val="superscript"/>
          <w:lang w:eastAsia="zh-CN"/>
        </w:rPr>
        <w:t>a</w:t>
      </w:r>
      <w:r w:rsidR="00404D31">
        <w:rPr>
          <w:rFonts w:ascii="Times New Roman" w:hAnsi="Times New Roman"/>
          <w:spacing w:val="5"/>
          <w:sz w:val="22"/>
          <w:vertAlign w:val="superscript"/>
          <w:lang w:eastAsia="zh-CN"/>
        </w:rPr>
        <w:t>,*</w:t>
      </w:r>
      <w:r w:rsidRPr="006E43B1">
        <w:rPr>
          <w:rFonts w:ascii="Times New Roman" w:hAnsi="Times New Roman"/>
          <w:spacing w:val="5"/>
          <w:sz w:val="22"/>
        </w:rPr>
        <w:t xml:space="preserve">, Neal N. </w:t>
      </w:r>
      <w:r w:rsidR="00AB6E81" w:rsidRPr="006E43B1">
        <w:rPr>
          <w:rFonts w:ascii="Times New Roman" w:hAnsi="Times New Roman"/>
          <w:spacing w:val="5"/>
          <w:sz w:val="22"/>
        </w:rPr>
        <w:t>Xiong</w:t>
      </w:r>
      <w:r w:rsidR="00AB6E81">
        <w:rPr>
          <w:rFonts w:ascii="Times New Roman" w:hAnsi="Times New Roman"/>
          <w:spacing w:val="5"/>
          <w:sz w:val="22"/>
          <w:vertAlign w:val="superscript"/>
          <w:lang w:eastAsia="zh-CN"/>
        </w:rPr>
        <w:t>c,*</w:t>
      </w:r>
      <w:r w:rsidRPr="006E43B1">
        <w:rPr>
          <w:rFonts w:ascii="Times New Roman" w:hAnsi="Times New Roman"/>
          <w:spacing w:val="5"/>
          <w:sz w:val="22"/>
        </w:rPr>
        <w:t>, Tian Wang</w:t>
      </w:r>
      <w:r w:rsidR="004622B4">
        <w:rPr>
          <w:rFonts w:ascii="Times New Roman" w:hAnsi="Times New Roman"/>
          <w:spacing w:val="5"/>
          <w:sz w:val="22"/>
          <w:vertAlign w:val="superscript"/>
          <w:lang w:eastAsia="zh-CN"/>
        </w:rPr>
        <w:t>d</w:t>
      </w:r>
      <w:r w:rsidRPr="006E43B1">
        <w:rPr>
          <w:rFonts w:ascii="Times New Roman" w:hAnsi="Times New Roman"/>
          <w:spacing w:val="5"/>
          <w:sz w:val="22"/>
        </w:rPr>
        <w:t xml:space="preserve">, </w:t>
      </w:r>
    </w:p>
    <w:p w14:paraId="5A97E544" w14:textId="25560380" w:rsidR="00151CDF" w:rsidRDefault="00151CDF" w:rsidP="004622B4">
      <w:pPr>
        <w:framePr w:w="9935" w:h="1928" w:hRule="exact" w:hSpace="187" w:vSpace="187" w:wrap="notBeside" w:vAnchor="text" w:hAnchor="page" w:x="628" w:y="946"/>
        <w:rPr>
          <w:rFonts w:ascii="Times New Roman" w:hAnsi="Times New Roman"/>
          <w:spacing w:val="5"/>
          <w:sz w:val="22"/>
          <w:lang w:eastAsia="zh-CN"/>
        </w:rPr>
      </w:pPr>
      <w:r w:rsidRPr="006E43B1">
        <w:rPr>
          <w:rFonts w:ascii="Times New Roman" w:hAnsi="Times New Roman"/>
          <w:spacing w:val="5"/>
          <w:sz w:val="22"/>
        </w:rPr>
        <w:t>Mianxiong Dong</w:t>
      </w:r>
      <w:r w:rsidR="004622B4">
        <w:rPr>
          <w:rFonts w:ascii="Times New Roman" w:hAnsi="Times New Roman"/>
          <w:spacing w:val="5"/>
          <w:sz w:val="22"/>
          <w:vertAlign w:val="superscript"/>
          <w:lang w:eastAsia="zh-CN"/>
        </w:rPr>
        <w:t>e</w:t>
      </w:r>
      <w:r w:rsidRPr="006E43B1">
        <w:rPr>
          <w:rFonts w:ascii="Times New Roman" w:hAnsi="Times New Roman"/>
          <w:spacing w:val="5"/>
          <w:sz w:val="22"/>
        </w:rPr>
        <w:t>, Shaobo Zha</w:t>
      </w:r>
      <w:bookmarkStart w:id="2" w:name="_GoBack"/>
      <w:bookmarkEnd w:id="2"/>
      <w:r w:rsidRPr="006E43B1">
        <w:rPr>
          <w:rFonts w:ascii="Times New Roman" w:hAnsi="Times New Roman"/>
          <w:spacing w:val="5"/>
          <w:sz w:val="22"/>
        </w:rPr>
        <w:t>ng</w:t>
      </w:r>
      <w:r w:rsidR="004622B4">
        <w:rPr>
          <w:rFonts w:ascii="Times New Roman" w:hAnsi="Times New Roman"/>
          <w:spacing w:val="5"/>
          <w:sz w:val="22"/>
          <w:vertAlign w:val="superscript"/>
          <w:lang w:eastAsia="zh-CN"/>
        </w:rPr>
        <w:t>f</w:t>
      </w:r>
    </w:p>
    <w:p w14:paraId="6E71E930" w14:textId="1E6C4FDA" w:rsidR="00FE5D01" w:rsidRPr="00BB116A" w:rsidRDefault="00FE5D01" w:rsidP="004622B4">
      <w:pPr>
        <w:framePr w:w="9935" w:h="1928" w:hRule="exact" w:hSpace="187" w:vSpace="187" w:wrap="notBeside" w:vAnchor="text" w:hAnchor="page" w:x="628" w:y="946"/>
        <w:rPr>
          <w:rFonts w:ascii="Times New Roman" w:hAnsi="Times New Roman"/>
          <w:i/>
          <w:sz w:val="16"/>
          <w:szCs w:val="16"/>
          <w:lang w:eastAsia="zh-CN"/>
        </w:rPr>
      </w:pPr>
      <w:r w:rsidRPr="00BB116A">
        <w:rPr>
          <w:rFonts w:ascii="Times New Roman" w:hAnsi="Times New Roman"/>
          <w:i/>
          <w:sz w:val="16"/>
          <w:szCs w:val="16"/>
          <w:vertAlign w:val="superscript"/>
        </w:rPr>
        <w:t xml:space="preserve">a </w:t>
      </w:r>
      <w:r w:rsidRPr="00BB116A">
        <w:rPr>
          <w:rFonts w:ascii="Times New Roman" w:hAnsi="Times New Roman"/>
          <w:i/>
          <w:spacing w:val="5"/>
          <w:sz w:val="16"/>
          <w:szCs w:val="16"/>
        </w:rPr>
        <w:t>School of Computer Science and Engineering, Central South University, Changsha</w:t>
      </w:r>
      <w:r w:rsidR="00727846">
        <w:rPr>
          <w:rFonts w:ascii="Times New Roman" w:hAnsi="Times New Roman"/>
          <w:i/>
          <w:spacing w:val="5"/>
          <w:sz w:val="16"/>
          <w:szCs w:val="16"/>
        </w:rPr>
        <w:t>,</w:t>
      </w:r>
      <w:r w:rsidRPr="00BB116A">
        <w:rPr>
          <w:rFonts w:ascii="Times New Roman" w:hAnsi="Times New Roman"/>
          <w:i/>
          <w:spacing w:val="5"/>
          <w:sz w:val="16"/>
          <w:szCs w:val="16"/>
        </w:rPr>
        <w:t xml:space="preserve"> 410083</w:t>
      </w:r>
      <w:r w:rsidR="00727846">
        <w:rPr>
          <w:rFonts w:ascii="Times New Roman" w:hAnsi="Times New Roman"/>
          <w:i/>
          <w:spacing w:val="5"/>
          <w:sz w:val="16"/>
          <w:szCs w:val="16"/>
        </w:rPr>
        <w:t>,</w:t>
      </w:r>
      <w:r w:rsidRPr="00BB116A">
        <w:rPr>
          <w:rFonts w:ascii="Times New Roman" w:hAnsi="Times New Roman"/>
          <w:i/>
          <w:spacing w:val="5"/>
          <w:sz w:val="16"/>
          <w:szCs w:val="16"/>
        </w:rPr>
        <w:t xml:space="preserve"> China</w:t>
      </w:r>
    </w:p>
    <w:p w14:paraId="230BBD51" w14:textId="3C402F58" w:rsidR="00FE5D01" w:rsidRDefault="00FE5D01" w:rsidP="004622B4">
      <w:pPr>
        <w:framePr w:w="9935" w:h="1928" w:hRule="exact" w:hSpace="187" w:vSpace="187" w:wrap="notBeside" w:vAnchor="text" w:hAnchor="page" w:x="628" w:y="946"/>
        <w:rPr>
          <w:rFonts w:ascii="Times New Roman" w:hAnsi="Times New Roman"/>
          <w:i/>
          <w:spacing w:val="5"/>
          <w:sz w:val="16"/>
          <w:szCs w:val="16"/>
          <w:lang w:eastAsia="zh-CN"/>
        </w:rPr>
      </w:pPr>
      <w:r w:rsidRPr="00BB116A">
        <w:rPr>
          <w:rFonts w:ascii="Times New Roman" w:hAnsi="Times New Roman"/>
          <w:i/>
          <w:sz w:val="16"/>
          <w:szCs w:val="16"/>
          <w:vertAlign w:val="superscript"/>
        </w:rPr>
        <w:t xml:space="preserve">b </w:t>
      </w:r>
      <w:r w:rsidR="004622B4" w:rsidRPr="004622B4">
        <w:rPr>
          <w:rFonts w:ascii="Times New Roman" w:hAnsi="Times New Roman"/>
          <w:i/>
          <w:spacing w:val="5"/>
          <w:sz w:val="16"/>
          <w:szCs w:val="16"/>
          <w:lang w:eastAsia="zh-CN"/>
        </w:rPr>
        <w:t xml:space="preserve">School of </w:t>
      </w:r>
      <w:r w:rsidR="004622B4">
        <w:rPr>
          <w:rFonts w:ascii="Times New Roman" w:hAnsi="Times New Roman"/>
          <w:i/>
          <w:spacing w:val="5"/>
          <w:sz w:val="16"/>
          <w:szCs w:val="16"/>
          <w:lang w:eastAsia="zh-CN"/>
        </w:rPr>
        <w:t>A</w:t>
      </w:r>
      <w:r w:rsidR="004622B4" w:rsidRPr="004622B4">
        <w:rPr>
          <w:rFonts w:ascii="Times New Roman" w:hAnsi="Times New Roman"/>
          <w:i/>
          <w:spacing w:val="5"/>
          <w:sz w:val="16"/>
          <w:szCs w:val="16"/>
          <w:lang w:eastAsia="zh-CN"/>
        </w:rPr>
        <w:t xml:space="preserve">utomation, Central South University, </w:t>
      </w:r>
      <w:r w:rsidR="00727846" w:rsidRPr="00BB116A">
        <w:rPr>
          <w:rFonts w:ascii="Times New Roman" w:hAnsi="Times New Roman"/>
          <w:i/>
          <w:spacing w:val="5"/>
          <w:sz w:val="16"/>
          <w:szCs w:val="16"/>
        </w:rPr>
        <w:t>Changsha</w:t>
      </w:r>
      <w:r w:rsidR="00727846">
        <w:rPr>
          <w:rFonts w:ascii="Times New Roman" w:hAnsi="Times New Roman"/>
          <w:i/>
          <w:spacing w:val="5"/>
          <w:sz w:val="16"/>
          <w:szCs w:val="16"/>
        </w:rPr>
        <w:t>,</w:t>
      </w:r>
      <w:r w:rsidR="00727846" w:rsidRPr="004622B4">
        <w:rPr>
          <w:rFonts w:ascii="Times New Roman" w:hAnsi="Times New Roman"/>
          <w:i/>
          <w:spacing w:val="5"/>
          <w:sz w:val="16"/>
          <w:szCs w:val="16"/>
          <w:lang w:eastAsia="zh-CN"/>
        </w:rPr>
        <w:t xml:space="preserve"> </w:t>
      </w:r>
      <w:r w:rsidR="004622B4" w:rsidRPr="004622B4">
        <w:rPr>
          <w:rFonts w:ascii="Times New Roman" w:hAnsi="Times New Roman"/>
          <w:i/>
          <w:spacing w:val="5"/>
          <w:sz w:val="16"/>
          <w:szCs w:val="16"/>
          <w:lang w:eastAsia="zh-CN"/>
        </w:rPr>
        <w:t>4100083,</w:t>
      </w:r>
      <w:r w:rsidR="00727846">
        <w:rPr>
          <w:rFonts w:ascii="Times New Roman" w:hAnsi="Times New Roman"/>
          <w:i/>
          <w:spacing w:val="5"/>
          <w:sz w:val="16"/>
          <w:szCs w:val="16"/>
          <w:lang w:eastAsia="zh-CN"/>
        </w:rPr>
        <w:t xml:space="preserve"> </w:t>
      </w:r>
      <w:r w:rsidR="004622B4" w:rsidRPr="004622B4">
        <w:rPr>
          <w:rFonts w:ascii="Times New Roman" w:hAnsi="Times New Roman"/>
          <w:i/>
          <w:spacing w:val="5"/>
          <w:sz w:val="16"/>
          <w:szCs w:val="16"/>
          <w:lang w:eastAsia="zh-CN"/>
        </w:rPr>
        <w:t>China</w:t>
      </w:r>
    </w:p>
    <w:p w14:paraId="284F5CD9" w14:textId="22F7B6A6" w:rsidR="004622B4" w:rsidRPr="00BB116A" w:rsidRDefault="004622B4" w:rsidP="004622B4">
      <w:pPr>
        <w:framePr w:w="9935" w:h="1928" w:hRule="exact" w:hSpace="187" w:vSpace="187" w:wrap="notBeside" w:vAnchor="text" w:hAnchor="page" w:x="628" w:y="946"/>
        <w:rPr>
          <w:rFonts w:ascii="Times New Roman" w:hAnsi="Times New Roman"/>
          <w:i/>
          <w:spacing w:val="5"/>
          <w:sz w:val="16"/>
          <w:szCs w:val="16"/>
        </w:rPr>
      </w:pPr>
      <w:r>
        <w:rPr>
          <w:rFonts w:ascii="Times New Roman" w:hAnsi="Times New Roman"/>
          <w:i/>
          <w:sz w:val="16"/>
          <w:szCs w:val="16"/>
          <w:vertAlign w:val="superscript"/>
        </w:rPr>
        <w:t>c</w:t>
      </w:r>
      <w:r w:rsidRPr="00BB116A">
        <w:rPr>
          <w:rFonts w:ascii="Times New Roman" w:hAnsi="Times New Roman"/>
          <w:i/>
          <w:sz w:val="16"/>
          <w:szCs w:val="16"/>
          <w:vertAlign w:val="superscript"/>
        </w:rPr>
        <w:t xml:space="preserve"> </w:t>
      </w:r>
      <w:r w:rsidRPr="00BB116A">
        <w:rPr>
          <w:rFonts w:ascii="Times New Roman" w:hAnsi="Times New Roman"/>
          <w:i/>
          <w:spacing w:val="5"/>
          <w:sz w:val="16"/>
          <w:szCs w:val="16"/>
          <w:lang w:eastAsia="zh-CN"/>
        </w:rPr>
        <w:t>Department of Computer Science and Mathematics, Sul Ross State University, Alpine, TX 79830, USA</w:t>
      </w:r>
    </w:p>
    <w:p w14:paraId="146A8F0A" w14:textId="6FBB3539" w:rsidR="00FE5D01" w:rsidRPr="00BB116A" w:rsidRDefault="004622B4" w:rsidP="004622B4">
      <w:pPr>
        <w:framePr w:w="9935" w:h="1928" w:hRule="exact" w:hSpace="187" w:vSpace="187" w:wrap="notBeside" w:vAnchor="text" w:hAnchor="page" w:x="628" w:y="946"/>
        <w:rPr>
          <w:rFonts w:ascii="Times New Roman" w:hAnsi="Times New Roman"/>
          <w:i/>
          <w:spacing w:val="5"/>
          <w:sz w:val="16"/>
          <w:szCs w:val="16"/>
          <w:lang w:eastAsia="zh-CN"/>
        </w:rPr>
      </w:pPr>
      <w:r>
        <w:rPr>
          <w:rFonts w:ascii="Times New Roman" w:hAnsi="Times New Roman"/>
          <w:i/>
          <w:spacing w:val="5"/>
          <w:sz w:val="16"/>
          <w:szCs w:val="16"/>
          <w:vertAlign w:val="superscript"/>
          <w:lang w:eastAsia="zh-CN"/>
        </w:rPr>
        <w:t>d</w:t>
      </w:r>
      <w:r w:rsidR="00FE5D01" w:rsidRPr="00BB116A">
        <w:rPr>
          <w:rFonts w:ascii="Times New Roman" w:hAnsi="Times New Roman"/>
          <w:i/>
          <w:spacing w:val="5"/>
          <w:sz w:val="16"/>
          <w:szCs w:val="16"/>
          <w:vertAlign w:val="superscript"/>
          <w:lang w:eastAsia="zh-CN"/>
        </w:rPr>
        <w:t xml:space="preserve"> </w:t>
      </w:r>
      <w:r w:rsidR="00FE5D01" w:rsidRPr="00BB116A">
        <w:rPr>
          <w:rFonts w:ascii="Times New Roman" w:hAnsi="Times New Roman"/>
          <w:i/>
          <w:spacing w:val="5"/>
          <w:sz w:val="16"/>
          <w:szCs w:val="16"/>
          <w:lang w:eastAsia="zh-CN"/>
        </w:rPr>
        <w:t>Department of Artificial Intelligence and Future Networks, Beijing Normal University &amp; UIC, Zhuhai, Guangdong, China</w:t>
      </w:r>
    </w:p>
    <w:p w14:paraId="56FE3877" w14:textId="00B7EC54" w:rsidR="00FE5D01" w:rsidRPr="00BB116A" w:rsidRDefault="004622B4" w:rsidP="004622B4">
      <w:pPr>
        <w:framePr w:w="9935" w:h="1928" w:hRule="exact" w:hSpace="187" w:vSpace="187" w:wrap="notBeside" w:vAnchor="text" w:hAnchor="page" w:x="628" w:y="946"/>
        <w:rPr>
          <w:rFonts w:ascii="Times New Roman" w:hAnsi="Times New Roman"/>
          <w:i/>
          <w:spacing w:val="5"/>
          <w:sz w:val="16"/>
          <w:szCs w:val="16"/>
          <w:lang w:eastAsia="zh-CN"/>
        </w:rPr>
      </w:pPr>
      <w:r>
        <w:rPr>
          <w:rFonts w:ascii="Times New Roman" w:hAnsi="Times New Roman"/>
          <w:i/>
          <w:spacing w:val="5"/>
          <w:sz w:val="16"/>
          <w:szCs w:val="16"/>
          <w:vertAlign w:val="superscript"/>
          <w:lang w:eastAsia="zh-CN"/>
        </w:rPr>
        <w:t>e</w:t>
      </w:r>
      <w:r w:rsidR="00FE5D01" w:rsidRPr="00BB116A">
        <w:rPr>
          <w:rFonts w:ascii="Times New Roman" w:hAnsi="Times New Roman"/>
          <w:i/>
          <w:spacing w:val="5"/>
          <w:sz w:val="16"/>
          <w:szCs w:val="16"/>
          <w:vertAlign w:val="superscript"/>
          <w:lang w:eastAsia="zh-CN"/>
        </w:rPr>
        <w:t xml:space="preserve"> </w:t>
      </w:r>
      <w:r w:rsidR="00FE5D01" w:rsidRPr="00BB116A">
        <w:rPr>
          <w:rFonts w:ascii="Times New Roman" w:hAnsi="Times New Roman"/>
          <w:i/>
          <w:spacing w:val="5"/>
          <w:sz w:val="16"/>
          <w:szCs w:val="16"/>
          <w:lang w:eastAsia="zh-CN"/>
        </w:rPr>
        <w:t>Department of Information and Electronic Engineering, Muroran Institute of Technology, Muroran</w:t>
      </w:r>
      <w:r w:rsidR="00253CFA">
        <w:rPr>
          <w:rFonts w:ascii="宋体" w:eastAsia="宋体" w:hAnsi="宋体" w:cs="宋体" w:hint="eastAsia"/>
          <w:i/>
          <w:spacing w:val="5"/>
          <w:sz w:val="16"/>
          <w:szCs w:val="16"/>
          <w:lang w:eastAsia="zh-CN"/>
        </w:rPr>
        <w:t>,</w:t>
      </w:r>
      <w:r w:rsidR="00FE5D01" w:rsidRPr="00BB116A">
        <w:rPr>
          <w:rFonts w:ascii="Times New Roman" w:hAnsi="Times New Roman"/>
          <w:i/>
          <w:spacing w:val="5"/>
          <w:sz w:val="16"/>
          <w:szCs w:val="16"/>
          <w:lang w:eastAsia="zh-CN"/>
        </w:rPr>
        <w:t xml:space="preserve"> 050-8585, Japan</w:t>
      </w:r>
    </w:p>
    <w:p w14:paraId="71C91228" w14:textId="3069041A" w:rsidR="00FE5D01" w:rsidRPr="007A5EFD" w:rsidRDefault="004622B4" w:rsidP="004622B4">
      <w:pPr>
        <w:framePr w:w="9935" w:h="1928" w:hRule="exact" w:hSpace="187" w:vSpace="187" w:wrap="notBeside" w:vAnchor="text" w:hAnchor="page" w:x="628" w:y="946"/>
        <w:rPr>
          <w:rFonts w:ascii="Times New Roman" w:hAnsi="Times New Roman"/>
          <w:i/>
          <w:spacing w:val="5"/>
          <w:sz w:val="16"/>
          <w:szCs w:val="16"/>
          <w:lang w:eastAsia="zh-CN"/>
        </w:rPr>
      </w:pPr>
      <w:r>
        <w:rPr>
          <w:rFonts w:ascii="Times New Roman" w:hAnsi="Times New Roman"/>
          <w:i/>
          <w:spacing w:val="5"/>
          <w:sz w:val="16"/>
          <w:szCs w:val="16"/>
          <w:vertAlign w:val="superscript"/>
          <w:lang w:eastAsia="zh-CN"/>
        </w:rPr>
        <w:t>f</w:t>
      </w:r>
      <w:r w:rsidR="00FE5D01" w:rsidRPr="00BB116A">
        <w:rPr>
          <w:rFonts w:ascii="Times New Roman" w:hAnsi="Times New Roman"/>
          <w:i/>
          <w:spacing w:val="5"/>
          <w:sz w:val="16"/>
          <w:szCs w:val="16"/>
          <w:lang w:eastAsia="zh-CN"/>
        </w:rPr>
        <w:t xml:space="preserve"> School of Computer Science and Engineering of the Hunan University of Science and Technology, Xiangtan, 411201, Ch</w:t>
      </w:r>
      <w:r w:rsidR="00FE5D01">
        <w:rPr>
          <w:rFonts w:ascii="Times New Roman" w:hAnsi="Times New Roman"/>
          <w:i/>
          <w:spacing w:val="5"/>
          <w:sz w:val="16"/>
          <w:szCs w:val="16"/>
          <w:lang w:eastAsia="zh-CN"/>
        </w:rPr>
        <w:t>ina</w:t>
      </w:r>
    </w:p>
    <w:p w14:paraId="61B68A5F" w14:textId="04615ADD" w:rsidR="00B43E61" w:rsidRPr="00B43E61" w:rsidRDefault="00C65753" w:rsidP="007B212D">
      <w:pPr>
        <w:pStyle w:val="11"/>
        <w:widowControl/>
        <w:ind w:rightChars="400" w:right="800"/>
        <w:jc w:val="left"/>
        <w:rPr>
          <w:rFonts w:ascii="Helvetica" w:hAnsi="Helvetica" w:cs="Helvetica"/>
          <w:b w:val="0"/>
          <w:sz w:val="18"/>
          <w:szCs w:val="18"/>
        </w:rPr>
      </w:pPr>
      <w:r w:rsidRPr="00AE15CF">
        <w:rPr>
          <w:rFonts w:ascii="Helvetica" w:hAnsi="Helvetica"/>
          <w:b w:val="0"/>
          <w:snapToGrid/>
          <w:spacing w:val="6"/>
          <w:kern w:val="16"/>
          <w:sz w:val="44"/>
          <w:szCs w:val="44"/>
        </w:rPr>
        <w:lastRenderedPageBreak/>
        <w:fldChar w:fldCharType="begin"/>
      </w:r>
      <w:r w:rsidRPr="00AE15CF">
        <w:rPr>
          <w:rFonts w:ascii="Helvetica" w:hAnsi="Helvetica"/>
          <w:b w:val="0"/>
          <w:snapToGrid/>
          <w:spacing w:val="6"/>
          <w:kern w:val="16"/>
          <w:sz w:val="44"/>
          <w:szCs w:val="44"/>
        </w:rPr>
        <w:instrText xml:space="preserve"> MACROBUTTON MTEditEquationSection2 </w:instrText>
      </w:r>
      <w:r w:rsidRPr="00AE15CF">
        <w:rPr>
          <w:rStyle w:val="MTEquationSection"/>
          <w:color w:val="auto"/>
          <w:sz w:val="44"/>
          <w:szCs w:val="44"/>
        </w:rPr>
        <w:instrText>Equation Chapter 1 Section 1</w:instrText>
      </w:r>
      <w:r w:rsidRPr="00AE15CF">
        <w:rPr>
          <w:rFonts w:ascii="Helvetica" w:hAnsi="Helvetica"/>
          <w:b w:val="0"/>
          <w:snapToGrid/>
          <w:spacing w:val="6"/>
          <w:kern w:val="16"/>
          <w:sz w:val="44"/>
          <w:szCs w:val="44"/>
        </w:rPr>
        <w:fldChar w:fldCharType="begin"/>
      </w:r>
      <w:r w:rsidRPr="00AE15CF">
        <w:rPr>
          <w:rFonts w:ascii="Helvetica" w:hAnsi="Helvetica"/>
          <w:b w:val="0"/>
          <w:snapToGrid/>
          <w:spacing w:val="6"/>
          <w:kern w:val="16"/>
          <w:sz w:val="44"/>
          <w:szCs w:val="44"/>
        </w:rPr>
        <w:instrText xml:space="preserve"> SEQ MTEqn \r \h \* MERGEFORMAT </w:instrText>
      </w:r>
      <w:r w:rsidRPr="00AE15CF">
        <w:rPr>
          <w:rFonts w:ascii="Helvetica" w:hAnsi="Helvetica"/>
          <w:b w:val="0"/>
          <w:snapToGrid/>
          <w:spacing w:val="6"/>
          <w:kern w:val="16"/>
          <w:sz w:val="44"/>
          <w:szCs w:val="44"/>
        </w:rPr>
        <w:fldChar w:fldCharType="end"/>
      </w:r>
      <w:r w:rsidRPr="00AE15CF">
        <w:rPr>
          <w:rFonts w:ascii="Helvetica" w:hAnsi="Helvetica"/>
          <w:b w:val="0"/>
          <w:snapToGrid/>
          <w:spacing w:val="6"/>
          <w:kern w:val="16"/>
          <w:sz w:val="44"/>
          <w:szCs w:val="44"/>
        </w:rPr>
        <w:fldChar w:fldCharType="begin"/>
      </w:r>
      <w:r w:rsidRPr="00AE15CF">
        <w:rPr>
          <w:rFonts w:ascii="Helvetica" w:hAnsi="Helvetica"/>
          <w:b w:val="0"/>
          <w:snapToGrid/>
          <w:spacing w:val="6"/>
          <w:kern w:val="16"/>
          <w:sz w:val="44"/>
          <w:szCs w:val="44"/>
        </w:rPr>
        <w:instrText xml:space="preserve"> SEQ MTSec \r 1 \h \* MERGEFORMAT </w:instrText>
      </w:r>
      <w:r w:rsidRPr="00AE15CF">
        <w:rPr>
          <w:rFonts w:ascii="Helvetica" w:hAnsi="Helvetica"/>
          <w:b w:val="0"/>
          <w:snapToGrid/>
          <w:spacing w:val="6"/>
          <w:kern w:val="16"/>
          <w:sz w:val="44"/>
          <w:szCs w:val="44"/>
        </w:rPr>
        <w:fldChar w:fldCharType="end"/>
      </w:r>
      <w:r w:rsidRPr="00AE15CF">
        <w:rPr>
          <w:rFonts w:ascii="Helvetica" w:hAnsi="Helvetica"/>
          <w:b w:val="0"/>
          <w:snapToGrid/>
          <w:spacing w:val="6"/>
          <w:kern w:val="16"/>
          <w:sz w:val="44"/>
          <w:szCs w:val="44"/>
        </w:rPr>
        <w:fldChar w:fldCharType="begin"/>
      </w:r>
      <w:r w:rsidRPr="00AE15CF">
        <w:rPr>
          <w:rFonts w:ascii="Helvetica" w:hAnsi="Helvetica"/>
          <w:b w:val="0"/>
          <w:snapToGrid/>
          <w:spacing w:val="6"/>
          <w:kern w:val="16"/>
          <w:sz w:val="44"/>
          <w:szCs w:val="44"/>
        </w:rPr>
        <w:instrText xml:space="preserve"> SEQ MTChap \r 1 \h \* MERGEFORMAT </w:instrText>
      </w:r>
      <w:r w:rsidRPr="00AE15CF">
        <w:rPr>
          <w:rFonts w:ascii="Helvetica" w:hAnsi="Helvetica"/>
          <w:b w:val="0"/>
          <w:snapToGrid/>
          <w:spacing w:val="6"/>
          <w:kern w:val="16"/>
          <w:sz w:val="44"/>
          <w:szCs w:val="44"/>
        </w:rPr>
        <w:fldChar w:fldCharType="end"/>
      </w:r>
      <w:r w:rsidRPr="00AE15CF">
        <w:rPr>
          <w:rFonts w:ascii="Helvetica" w:hAnsi="Helvetica"/>
          <w:b w:val="0"/>
          <w:snapToGrid/>
          <w:spacing w:val="6"/>
          <w:kern w:val="16"/>
          <w:sz w:val="44"/>
          <w:szCs w:val="44"/>
        </w:rPr>
        <w:fldChar w:fldCharType="end"/>
      </w:r>
      <w:bookmarkStart w:id="3" w:name="_Hlk6843164"/>
      <w:r w:rsidR="005438E1" w:rsidRPr="005438E1">
        <w:rPr>
          <w:b w:val="0"/>
          <w:sz w:val="32"/>
          <w:lang w:eastAsia="zh-CN"/>
        </w:rPr>
        <w:t>DLFTI: A Deep Learning based Fast Truth Inference Mechanism for Distributed Spatiotemporal Data in M</w:t>
      </w:r>
      <w:r w:rsidR="006F3538">
        <w:rPr>
          <w:b w:val="0"/>
          <w:sz w:val="32"/>
          <w:lang w:eastAsia="zh-CN"/>
        </w:rPr>
        <w:t xml:space="preserve">obile </w:t>
      </w:r>
      <w:r w:rsidR="006F3538" w:rsidRPr="006F3538">
        <w:rPr>
          <w:b w:val="0"/>
          <w:sz w:val="32"/>
          <w:lang w:eastAsia="zh-CN"/>
        </w:rPr>
        <w:t>Crowd</w:t>
      </w:r>
      <w:r w:rsidR="002673F6">
        <w:rPr>
          <w:b w:val="0"/>
          <w:sz w:val="32"/>
          <w:lang w:eastAsia="zh-CN"/>
        </w:rPr>
        <w:t xml:space="preserve"> S</w:t>
      </w:r>
      <w:r w:rsidR="006F3538" w:rsidRPr="006F3538">
        <w:rPr>
          <w:b w:val="0"/>
          <w:sz w:val="32"/>
          <w:lang w:eastAsia="zh-CN"/>
        </w:rPr>
        <w:t>ensing</w:t>
      </w:r>
    </w:p>
    <w:p w14:paraId="6DCCB8C5" w14:textId="55160189" w:rsidR="005426F0" w:rsidRPr="003A3187" w:rsidRDefault="00B43E61" w:rsidP="003907D8">
      <w:pPr>
        <w:pStyle w:val="1"/>
        <w:pBdr>
          <w:top w:val="single" w:sz="4" w:space="1" w:color="auto"/>
        </w:pBdr>
        <w:spacing w:before="0" w:afterLines="50" w:after="120" w:line="240" w:lineRule="auto"/>
        <w:ind w:left="248" w:hangingChars="138" w:hanging="248"/>
        <w:rPr>
          <w:rFonts w:ascii="Times New Roman" w:eastAsiaTheme="minorEastAsia" w:hAnsi="Times New Roman"/>
          <w:b w:val="0"/>
          <w:smallCaps w:val="0"/>
          <w:sz w:val="18"/>
          <w:szCs w:val="18"/>
          <w:lang w:eastAsia="zh-CN"/>
        </w:rPr>
        <w:sectPr w:rsidR="005426F0" w:rsidRPr="003A3187" w:rsidSect="00973AC1">
          <w:headerReference w:type="even" r:id="rId8"/>
          <w:headerReference w:type="default" r:id="rId9"/>
          <w:footerReference w:type="even" r:id="rId10"/>
          <w:footerReference w:type="default" r:id="rId11"/>
          <w:headerReference w:type="first" r:id="rId12"/>
          <w:footerReference w:type="first" r:id="rId13"/>
          <w:pgSz w:w="11340" w:h="15480" w:code="1"/>
          <w:pgMar w:top="1195" w:right="605" w:bottom="360" w:left="720" w:header="605" w:footer="72" w:gutter="0"/>
          <w:cols w:space="240"/>
          <w:titlePg/>
        </w:sectPr>
      </w:pPr>
      <w:r w:rsidRPr="00B43E61">
        <w:rPr>
          <w:rFonts w:ascii="Times New Roman" w:eastAsiaTheme="minorEastAsia" w:hAnsi="Times New Roman"/>
          <w:b w:val="0"/>
          <w:smallCaps w:val="0"/>
          <w:sz w:val="18"/>
          <w:szCs w:val="18"/>
          <w:lang w:eastAsia="zh-CN"/>
        </w:rPr>
        <w:t>A</w:t>
      </w:r>
      <w:r w:rsidR="0037372F">
        <w:rPr>
          <w:rFonts w:ascii="Times New Roman" w:eastAsiaTheme="minorEastAsia" w:hAnsi="Times New Roman"/>
          <w:b w:val="0"/>
          <w:smallCaps w:val="0"/>
          <w:sz w:val="18"/>
          <w:szCs w:val="18"/>
          <w:lang w:eastAsia="zh-CN"/>
        </w:rPr>
        <w:t xml:space="preserve"> </w:t>
      </w:r>
      <w:r w:rsidRPr="00B43E61">
        <w:rPr>
          <w:rFonts w:ascii="Times New Roman" w:eastAsiaTheme="minorEastAsia" w:hAnsi="Times New Roman"/>
          <w:b w:val="0"/>
          <w:smallCaps w:val="0"/>
          <w:sz w:val="18"/>
          <w:szCs w:val="18"/>
          <w:lang w:eastAsia="zh-CN"/>
        </w:rPr>
        <w:t>R</w:t>
      </w:r>
      <w:r w:rsidR="0037372F">
        <w:rPr>
          <w:rFonts w:ascii="Times New Roman" w:eastAsiaTheme="minorEastAsia" w:hAnsi="Times New Roman"/>
          <w:b w:val="0"/>
          <w:smallCaps w:val="0"/>
          <w:sz w:val="18"/>
          <w:szCs w:val="18"/>
          <w:lang w:eastAsia="zh-CN"/>
        </w:rPr>
        <w:t xml:space="preserve"> </w:t>
      </w:r>
      <w:r w:rsidRPr="00B43E61">
        <w:rPr>
          <w:rFonts w:ascii="Times New Roman" w:eastAsiaTheme="minorEastAsia" w:hAnsi="Times New Roman"/>
          <w:b w:val="0"/>
          <w:smallCaps w:val="0"/>
          <w:sz w:val="18"/>
          <w:szCs w:val="18"/>
          <w:lang w:eastAsia="zh-CN"/>
        </w:rPr>
        <w:t>T</w:t>
      </w:r>
      <w:r w:rsidR="0037372F">
        <w:rPr>
          <w:rFonts w:ascii="Times New Roman" w:eastAsiaTheme="minorEastAsia" w:hAnsi="Times New Roman"/>
          <w:b w:val="0"/>
          <w:smallCaps w:val="0"/>
          <w:sz w:val="18"/>
          <w:szCs w:val="18"/>
          <w:lang w:eastAsia="zh-CN"/>
        </w:rPr>
        <w:t xml:space="preserve"> </w:t>
      </w:r>
      <w:r w:rsidRPr="00B43E61">
        <w:rPr>
          <w:rFonts w:ascii="Times New Roman" w:eastAsiaTheme="minorEastAsia" w:hAnsi="Times New Roman"/>
          <w:b w:val="0"/>
          <w:smallCaps w:val="0"/>
          <w:sz w:val="18"/>
          <w:szCs w:val="18"/>
          <w:lang w:eastAsia="zh-CN"/>
        </w:rPr>
        <w:t>I</w:t>
      </w:r>
      <w:r w:rsidR="0037372F">
        <w:rPr>
          <w:rFonts w:ascii="Times New Roman" w:eastAsiaTheme="minorEastAsia" w:hAnsi="Times New Roman"/>
          <w:b w:val="0"/>
          <w:smallCaps w:val="0"/>
          <w:sz w:val="18"/>
          <w:szCs w:val="18"/>
          <w:lang w:eastAsia="zh-CN"/>
        </w:rPr>
        <w:t xml:space="preserve"> </w:t>
      </w:r>
      <w:r w:rsidRPr="00B43E61">
        <w:rPr>
          <w:rFonts w:ascii="Times New Roman" w:eastAsiaTheme="minorEastAsia" w:hAnsi="Times New Roman"/>
          <w:b w:val="0"/>
          <w:smallCaps w:val="0"/>
          <w:sz w:val="18"/>
          <w:szCs w:val="18"/>
          <w:lang w:eastAsia="zh-CN"/>
        </w:rPr>
        <w:t>C</w:t>
      </w:r>
      <w:r w:rsidR="0037372F">
        <w:rPr>
          <w:rFonts w:ascii="Times New Roman" w:eastAsiaTheme="minorEastAsia" w:hAnsi="Times New Roman"/>
          <w:b w:val="0"/>
          <w:smallCaps w:val="0"/>
          <w:sz w:val="18"/>
          <w:szCs w:val="18"/>
          <w:lang w:eastAsia="zh-CN"/>
        </w:rPr>
        <w:t xml:space="preserve"> </w:t>
      </w:r>
      <w:r w:rsidRPr="00B43E61">
        <w:rPr>
          <w:rFonts w:ascii="Times New Roman" w:eastAsiaTheme="minorEastAsia" w:hAnsi="Times New Roman"/>
          <w:b w:val="0"/>
          <w:smallCaps w:val="0"/>
          <w:sz w:val="18"/>
          <w:szCs w:val="18"/>
          <w:lang w:eastAsia="zh-CN"/>
        </w:rPr>
        <w:t>L</w:t>
      </w:r>
      <w:r w:rsidR="0037372F">
        <w:rPr>
          <w:rFonts w:ascii="Times New Roman" w:eastAsiaTheme="minorEastAsia" w:hAnsi="Times New Roman"/>
          <w:b w:val="0"/>
          <w:smallCaps w:val="0"/>
          <w:sz w:val="18"/>
          <w:szCs w:val="18"/>
          <w:lang w:eastAsia="zh-CN"/>
        </w:rPr>
        <w:t xml:space="preserve"> </w:t>
      </w:r>
      <w:r w:rsidRPr="00B43E61">
        <w:rPr>
          <w:rFonts w:ascii="Times New Roman" w:eastAsiaTheme="minorEastAsia" w:hAnsi="Times New Roman"/>
          <w:b w:val="0"/>
          <w:smallCaps w:val="0"/>
          <w:sz w:val="18"/>
          <w:szCs w:val="18"/>
          <w:lang w:eastAsia="zh-CN"/>
        </w:rPr>
        <w:t xml:space="preserve">E </w:t>
      </w:r>
      <w:r w:rsidR="001D3EA9">
        <w:rPr>
          <w:rFonts w:ascii="Times New Roman" w:eastAsiaTheme="minorEastAsia" w:hAnsi="Times New Roman"/>
          <w:b w:val="0"/>
          <w:smallCaps w:val="0"/>
          <w:sz w:val="18"/>
          <w:szCs w:val="18"/>
          <w:lang w:eastAsia="zh-CN"/>
        </w:rPr>
        <w:t xml:space="preserve">   </w:t>
      </w:r>
      <w:r w:rsidRPr="00B43E61">
        <w:rPr>
          <w:rFonts w:ascii="Times New Roman" w:eastAsiaTheme="minorEastAsia" w:hAnsi="Times New Roman"/>
          <w:b w:val="0"/>
          <w:smallCaps w:val="0"/>
          <w:sz w:val="18"/>
          <w:szCs w:val="18"/>
          <w:lang w:eastAsia="zh-CN"/>
        </w:rPr>
        <w:t>I</w:t>
      </w:r>
      <w:r w:rsidR="0037372F">
        <w:rPr>
          <w:rFonts w:ascii="Times New Roman" w:eastAsiaTheme="minorEastAsia" w:hAnsi="Times New Roman"/>
          <w:b w:val="0"/>
          <w:smallCaps w:val="0"/>
          <w:sz w:val="18"/>
          <w:szCs w:val="18"/>
          <w:lang w:eastAsia="zh-CN"/>
        </w:rPr>
        <w:t xml:space="preserve"> </w:t>
      </w:r>
      <w:r w:rsidRPr="00B43E61">
        <w:rPr>
          <w:rFonts w:ascii="Times New Roman" w:eastAsiaTheme="minorEastAsia" w:hAnsi="Times New Roman"/>
          <w:b w:val="0"/>
          <w:smallCaps w:val="0"/>
          <w:sz w:val="18"/>
          <w:szCs w:val="18"/>
          <w:lang w:eastAsia="zh-CN"/>
        </w:rPr>
        <w:t>N</w:t>
      </w:r>
      <w:r w:rsidR="0037372F">
        <w:rPr>
          <w:rFonts w:ascii="Times New Roman" w:eastAsiaTheme="minorEastAsia" w:hAnsi="Times New Roman"/>
          <w:b w:val="0"/>
          <w:smallCaps w:val="0"/>
          <w:sz w:val="18"/>
          <w:szCs w:val="18"/>
          <w:lang w:eastAsia="zh-CN"/>
        </w:rPr>
        <w:t xml:space="preserve"> </w:t>
      </w:r>
      <w:r w:rsidRPr="00B43E61">
        <w:rPr>
          <w:rFonts w:ascii="Times New Roman" w:eastAsiaTheme="minorEastAsia" w:hAnsi="Times New Roman"/>
          <w:b w:val="0"/>
          <w:smallCaps w:val="0"/>
          <w:sz w:val="18"/>
          <w:szCs w:val="18"/>
          <w:lang w:eastAsia="zh-CN"/>
        </w:rPr>
        <w:t>F</w:t>
      </w:r>
      <w:r w:rsidR="0037372F">
        <w:rPr>
          <w:rFonts w:ascii="Times New Roman" w:eastAsiaTheme="minorEastAsia" w:hAnsi="Times New Roman"/>
          <w:b w:val="0"/>
          <w:smallCaps w:val="0"/>
          <w:sz w:val="18"/>
          <w:szCs w:val="18"/>
          <w:lang w:eastAsia="zh-CN"/>
        </w:rPr>
        <w:t xml:space="preserve"> </w:t>
      </w:r>
      <w:r w:rsidRPr="00B43E61">
        <w:rPr>
          <w:rFonts w:ascii="Times New Roman" w:eastAsiaTheme="minorEastAsia" w:hAnsi="Times New Roman"/>
          <w:b w:val="0"/>
          <w:smallCaps w:val="0"/>
          <w:sz w:val="18"/>
          <w:szCs w:val="18"/>
          <w:lang w:eastAsia="zh-CN"/>
        </w:rPr>
        <w:t>O</w:t>
      </w:r>
      <w:r>
        <w:rPr>
          <w:rFonts w:ascii="Times New Roman" w:eastAsiaTheme="minorEastAsia" w:hAnsi="Times New Roman"/>
          <w:b w:val="0"/>
          <w:smallCaps w:val="0"/>
          <w:sz w:val="18"/>
          <w:szCs w:val="18"/>
          <w:lang w:eastAsia="zh-CN"/>
        </w:rPr>
        <w:t xml:space="preserve">  </w:t>
      </w:r>
      <w:r w:rsidR="001D3EA9">
        <w:rPr>
          <w:rFonts w:ascii="Times New Roman" w:eastAsiaTheme="minorEastAsia" w:hAnsi="Times New Roman"/>
          <w:b w:val="0"/>
          <w:smallCaps w:val="0"/>
          <w:sz w:val="18"/>
          <w:szCs w:val="18"/>
          <w:lang w:eastAsia="zh-CN"/>
        </w:rPr>
        <w:t xml:space="preserve">                               </w:t>
      </w:r>
      <w:r w:rsidRPr="00795473">
        <w:rPr>
          <w:rFonts w:ascii="Times New Roman" w:eastAsiaTheme="minorEastAsia" w:hAnsi="Times New Roman"/>
          <w:b w:val="0"/>
          <w:smallCaps w:val="0"/>
          <w:sz w:val="18"/>
          <w:szCs w:val="18"/>
          <w:lang w:eastAsia="zh-CN"/>
        </w:rPr>
        <w:t>A</w:t>
      </w:r>
      <w:r w:rsidR="0037372F" w:rsidRPr="00795473">
        <w:rPr>
          <w:rFonts w:ascii="Times New Roman" w:eastAsiaTheme="minorEastAsia" w:hAnsi="Times New Roman"/>
          <w:b w:val="0"/>
          <w:smallCaps w:val="0"/>
          <w:sz w:val="18"/>
          <w:szCs w:val="18"/>
          <w:lang w:eastAsia="zh-CN"/>
        </w:rPr>
        <w:t xml:space="preserve"> </w:t>
      </w:r>
      <w:r w:rsidRPr="00795473">
        <w:rPr>
          <w:rFonts w:ascii="Times New Roman" w:eastAsiaTheme="minorEastAsia" w:hAnsi="Times New Roman"/>
          <w:b w:val="0"/>
          <w:smallCaps w:val="0"/>
          <w:sz w:val="18"/>
          <w:szCs w:val="18"/>
          <w:lang w:eastAsia="zh-CN"/>
        </w:rPr>
        <w:t>B</w:t>
      </w:r>
      <w:r w:rsidR="0037372F" w:rsidRPr="00795473">
        <w:rPr>
          <w:rFonts w:ascii="Times New Roman" w:eastAsiaTheme="minorEastAsia" w:hAnsi="Times New Roman"/>
          <w:b w:val="0"/>
          <w:smallCaps w:val="0"/>
          <w:sz w:val="18"/>
          <w:szCs w:val="18"/>
          <w:lang w:eastAsia="zh-CN"/>
        </w:rPr>
        <w:t xml:space="preserve"> </w:t>
      </w:r>
      <w:r w:rsidRPr="00795473">
        <w:rPr>
          <w:rFonts w:ascii="Times New Roman" w:eastAsiaTheme="minorEastAsia" w:hAnsi="Times New Roman"/>
          <w:b w:val="0"/>
          <w:smallCaps w:val="0"/>
          <w:sz w:val="18"/>
          <w:szCs w:val="18"/>
          <w:lang w:eastAsia="zh-CN"/>
        </w:rPr>
        <w:t>S</w:t>
      </w:r>
      <w:r w:rsidR="0037372F" w:rsidRPr="00795473">
        <w:rPr>
          <w:rFonts w:ascii="Times New Roman" w:eastAsiaTheme="minorEastAsia" w:hAnsi="Times New Roman"/>
          <w:b w:val="0"/>
          <w:smallCaps w:val="0"/>
          <w:sz w:val="18"/>
          <w:szCs w:val="18"/>
          <w:lang w:eastAsia="zh-CN"/>
        </w:rPr>
        <w:t xml:space="preserve"> </w:t>
      </w:r>
      <w:r w:rsidRPr="00795473">
        <w:rPr>
          <w:rFonts w:ascii="Times New Roman" w:eastAsiaTheme="minorEastAsia" w:hAnsi="Times New Roman"/>
          <w:b w:val="0"/>
          <w:smallCaps w:val="0"/>
          <w:sz w:val="18"/>
          <w:szCs w:val="18"/>
          <w:lang w:eastAsia="zh-CN"/>
        </w:rPr>
        <w:t>T</w:t>
      </w:r>
      <w:r w:rsidR="0037372F" w:rsidRPr="00795473">
        <w:rPr>
          <w:rFonts w:ascii="Times New Roman" w:eastAsiaTheme="minorEastAsia" w:hAnsi="Times New Roman"/>
          <w:b w:val="0"/>
          <w:smallCaps w:val="0"/>
          <w:sz w:val="18"/>
          <w:szCs w:val="18"/>
          <w:lang w:eastAsia="zh-CN"/>
        </w:rPr>
        <w:t xml:space="preserve"> </w:t>
      </w:r>
      <w:r w:rsidRPr="00795473">
        <w:rPr>
          <w:rFonts w:ascii="Times New Roman" w:eastAsiaTheme="minorEastAsia" w:hAnsi="Times New Roman"/>
          <w:b w:val="0"/>
          <w:smallCaps w:val="0"/>
          <w:sz w:val="18"/>
          <w:szCs w:val="18"/>
          <w:lang w:eastAsia="zh-CN"/>
        </w:rPr>
        <w:t>R</w:t>
      </w:r>
      <w:r w:rsidR="0037372F" w:rsidRPr="00795473">
        <w:rPr>
          <w:rFonts w:ascii="Times New Roman" w:eastAsiaTheme="minorEastAsia" w:hAnsi="Times New Roman"/>
          <w:b w:val="0"/>
          <w:smallCaps w:val="0"/>
          <w:sz w:val="18"/>
          <w:szCs w:val="18"/>
          <w:lang w:eastAsia="zh-CN"/>
        </w:rPr>
        <w:t xml:space="preserve"> </w:t>
      </w:r>
      <w:r w:rsidRPr="00795473">
        <w:rPr>
          <w:rFonts w:ascii="Times New Roman" w:eastAsiaTheme="minorEastAsia" w:hAnsi="Times New Roman"/>
          <w:b w:val="0"/>
          <w:smallCaps w:val="0"/>
          <w:sz w:val="18"/>
          <w:szCs w:val="18"/>
          <w:lang w:eastAsia="zh-CN"/>
        </w:rPr>
        <w:t>A</w:t>
      </w:r>
      <w:r w:rsidR="0037372F" w:rsidRPr="00795473">
        <w:rPr>
          <w:rFonts w:ascii="Times New Roman" w:eastAsiaTheme="minorEastAsia" w:hAnsi="Times New Roman"/>
          <w:b w:val="0"/>
          <w:smallCaps w:val="0"/>
          <w:sz w:val="18"/>
          <w:szCs w:val="18"/>
          <w:lang w:eastAsia="zh-CN"/>
        </w:rPr>
        <w:t xml:space="preserve"> </w:t>
      </w:r>
      <w:r w:rsidRPr="00795473">
        <w:rPr>
          <w:rFonts w:ascii="Times New Roman" w:eastAsiaTheme="minorEastAsia" w:hAnsi="Times New Roman"/>
          <w:b w:val="0"/>
          <w:smallCaps w:val="0"/>
          <w:sz w:val="18"/>
          <w:szCs w:val="18"/>
          <w:lang w:eastAsia="zh-CN"/>
        </w:rPr>
        <w:t>C</w:t>
      </w:r>
      <w:r w:rsidR="0037372F" w:rsidRPr="00795473">
        <w:rPr>
          <w:rFonts w:ascii="Times New Roman" w:eastAsiaTheme="minorEastAsia" w:hAnsi="Times New Roman"/>
          <w:b w:val="0"/>
          <w:smallCaps w:val="0"/>
          <w:sz w:val="18"/>
          <w:szCs w:val="18"/>
          <w:lang w:eastAsia="zh-CN"/>
        </w:rPr>
        <w:t xml:space="preserve"> </w:t>
      </w:r>
    </w:p>
    <w:p w14:paraId="60B2FEBD" w14:textId="77777777" w:rsidR="005E190E" w:rsidRPr="001D3EA9" w:rsidRDefault="005E190E" w:rsidP="009B1107">
      <w:pPr>
        <w:pStyle w:val="ABSTRACT"/>
        <w:pBdr>
          <w:bottom w:val="single" w:sz="6" w:space="1" w:color="auto"/>
        </w:pBdr>
        <w:spacing w:after="0" w:line="240" w:lineRule="auto"/>
        <w:ind w:left="0" w:right="482"/>
        <w:jc w:val="both"/>
        <w:rPr>
          <w:rFonts w:ascii="Times New Roman" w:eastAsiaTheme="minorEastAsia" w:hAnsi="Times New Roman"/>
          <w:sz w:val="10"/>
          <w:lang w:eastAsia="zh-CN"/>
        </w:rPr>
      </w:pPr>
    </w:p>
    <w:p w14:paraId="59568B38" w14:textId="48C8F8D7" w:rsidR="001D3EA9" w:rsidRPr="001D3EA9" w:rsidRDefault="001D3EA9" w:rsidP="0018307C">
      <w:pPr>
        <w:pStyle w:val="ABSTRACT"/>
        <w:spacing w:after="0" w:line="240" w:lineRule="auto"/>
        <w:ind w:left="0" w:right="482"/>
        <w:jc w:val="both"/>
        <w:rPr>
          <w:rFonts w:ascii="Times New Roman" w:eastAsiaTheme="minorEastAsia" w:hAnsi="Times New Roman"/>
          <w:sz w:val="18"/>
          <w:lang w:eastAsia="zh-CN"/>
        </w:rPr>
      </w:pPr>
      <w:r>
        <w:rPr>
          <w:rFonts w:ascii="Times New Roman" w:hAnsi="Times New Roman"/>
          <w:i/>
          <w:sz w:val="18"/>
          <w:szCs w:val="18"/>
        </w:rPr>
        <w:t>Keywords:</w:t>
      </w:r>
    </w:p>
    <w:p w14:paraId="442C33B3" w14:textId="18981F6C" w:rsidR="00352F2B" w:rsidRDefault="00352F2B" w:rsidP="00352F2B">
      <w:pPr>
        <w:pStyle w:val="ABSTRACT"/>
        <w:spacing w:after="0" w:line="240" w:lineRule="auto"/>
        <w:ind w:left="0" w:right="482"/>
        <w:jc w:val="both"/>
        <w:rPr>
          <w:rFonts w:ascii="Times New Roman" w:hAnsi="Times New Roman"/>
          <w:sz w:val="18"/>
        </w:rPr>
      </w:pPr>
      <w:r w:rsidRPr="006E43B1">
        <w:rPr>
          <w:rFonts w:ascii="Times New Roman" w:hAnsi="Times New Roman"/>
          <w:sz w:val="18"/>
          <w:lang w:eastAsia="zh-CN"/>
        </w:rPr>
        <w:t>M</w:t>
      </w:r>
      <w:r w:rsidRPr="006E43B1">
        <w:rPr>
          <w:rFonts w:ascii="Times New Roman" w:hAnsi="Times New Roman"/>
          <w:sz w:val="18"/>
        </w:rPr>
        <w:t xml:space="preserve">obile </w:t>
      </w:r>
      <w:r w:rsidR="00066AE3">
        <w:rPr>
          <w:rFonts w:ascii="Times New Roman" w:hAnsi="Times New Roman"/>
          <w:sz w:val="18"/>
        </w:rPr>
        <w:t>c</w:t>
      </w:r>
      <w:r w:rsidR="002F0AC2">
        <w:rPr>
          <w:rFonts w:ascii="Times New Roman" w:hAnsi="Times New Roman"/>
          <w:sz w:val="18"/>
        </w:rPr>
        <w:t xml:space="preserve">rowd </w:t>
      </w:r>
      <w:r w:rsidR="00066AE3">
        <w:rPr>
          <w:rFonts w:ascii="Times New Roman" w:hAnsi="Times New Roman"/>
          <w:sz w:val="18"/>
        </w:rPr>
        <w:t>s</w:t>
      </w:r>
      <w:r w:rsidR="002F0AC2">
        <w:rPr>
          <w:rFonts w:ascii="Times New Roman" w:hAnsi="Times New Roman"/>
          <w:sz w:val="18"/>
        </w:rPr>
        <w:t>ensing</w:t>
      </w:r>
    </w:p>
    <w:p w14:paraId="6EC8312B" w14:textId="77777777" w:rsidR="00352F2B" w:rsidRPr="006E43B1" w:rsidRDefault="00352F2B" w:rsidP="00352F2B">
      <w:pPr>
        <w:pStyle w:val="ABSTRACT"/>
        <w:spacing w:after="0" w:line="240" w:lineRule="auto"/>
        <w:ind w:left="0" w:right="482"/>
        <w:jc w:val="both"/>
        <w:rPr>
          <w:rFonts w:ascii="Times New Roman" w:hAnsi="Times New Roman"/>
          <w:sz w:val="18"/>
        </w:rPr>
      </w:pPr>
      <w:r w:rsidRPr="00B01480">
        <w:rPr>
          <w:rFonts w:ascii="Times New Roman" w:hAnsi="Times New Roman"/>
          <w:sz w:val="18"/>
        </w:rPr>
        <w:t>Distributed spatiotemporal data</w:t>
      </w:r>
    </w:p>
    <w:p w14:paraId="111321FB" w14:textId="77777777" w:rsidR="00352F2B" w:rsidRPr="006E43B1" w:rsidRDefault="00352F2B" w:rsidP="00352F2B">
      <w:pPr>
        <w:pStyle w:val="ABSTRACT"/>
        <w:spacing w:after="0" w:line="240" w:lineRule="auto"/>
        <w:ind w:left="0" w:right="482"/>
        <w:jc w:val="both"/>
        <w:rPr>
          <w:rFonts w:ascii="Times New Roman" w:hAnsi="Times New Roman"/>
          <w:sz w:val="18"/>
        </w:rPr>
      </w:pPr>
      <w:r w:rsidRPr="006E43B1">
        <w:rPr>
          <w:rFonts w:ascii="Times New Roman" w:hAnsi="Times New Roman"/>
          <w:sz w:val="18"/>
        </w:rPr>
        <w:t>Truth inference</w:t>
      </w:r>
    </w:p>
    <w:p w14:paraId="260B4844" w14:textId="77777777" w:rsidR="00352F2B" w:rsidRPr="006E43B1" w:rsidRDefault="00352F2B" w:rsidP="00352F2B">
      <w:pPr>
        <w:pStyle w:val="ABSTRACT"/>
        <w:spacing w:after="0" w:line="240" w:lineRule="auto"/>
        <w:ind w:left="0" w:right="482"/>
        <w:jc w:val="both"/>
        <w:rPr>
          <w:rFonts w:ascii="Times New Roman" w:hAnsi="Times New Roman"/>
          <w:sz w:val="18"/>
        </w:rPr>
      </w:pPr>
      <w:r w:rsidRPr="006E43B1">
        <w:rPr>
          <w:rFonts w:ascii="Times New Roman" w:hAnsi="Times New Roman"/>
          <w:sz w:val="18"/>
        </w:rPr>
        <w:t>Deep learning</w:t>
      </w:r>
    </w:p>
    <w:p w14:paraId="19E02761" w14:textId="77777777" w:rsidR="00352F2B" w:rsidRPr="006E43B1" w:rsidRDefault="00352F2B" w:rsidP="00352F2B">
      <w:pPr>
        <w:pStyle w:val="ABSTRACT"/>
        <w:spacing w:after="0" w:line="240" w:lineRule="auto"/>
        <w:ind w:left="0" w:right="482"/>
        <w:jc w:val="both"/>
        <w:rPr>
          <w:rFonts w:ascii="Times New Roman" w:hAnsi="Times New Roman"/>
          <w:sz w:val="18"/>
        </w:rPr>
      </w:pPr>
      <w:r w:rsidRPr="006E43B1">
        <w:rPr>
          <w:rFonts w:ascii="Times New Roman" w:hAnsi="Times New Roman"/>
          <w:sz w:val="18"/>
        </w:rPr>
        <w:t>Trust computing</w:t>
      </w:r>
    </w:p>
    <w:p w14:paraId="78C583F6" w14:textId="4D04E531" w:rsidR="00310884" w:rsidRDefault="00310884" w:rsidP="0018307C">
      <w:pPr>
        <w:pStyle w:val="ABSTRACT"/>
        <w:spacing w:after="0" w:line="240" w:lineRule="auto"/>
        <w:ind w:left="0" w:right="482"/>
        <w:jc w:val="both"/>
        <w:rPr>
          <w:rFonts w:ascii="Times New Roman" w:hAnsi="Times New Roman"/>
          <w:sz w:val="18"/>
        </w:rPr>
      </w:pPr>
    </w:p>
    <w:p w14:paraId="4FD95FF1" w14:textId="614283E7" w:rsidR="003907D8" w:rsidRDefault="003907D8" w:rsidP="0018307C">
      <w:pPr>
        <w:pStyle w:val="ABSTRACT"/>
        <w:spacing w:after="0" w:line="240" w:lineRule="auto"/>
        <w:ind w:left="0" w:right="482"/>
        <w:jc w:val="both"/>
        <w:rPr>
          <w:rFonts w:ascii="Times New Roman" w:hAnsi="Times New Roman"/>
          <w:sz w:val="18"/>
        </w:rPr>
      </w:pPr>
    </w:p>
    <w:p w14:paraId="4FCB2F93" w14:textId="40ED0181" w:rsidR="003907D8" w:rsidRDefault="003907D8" w:rsidP="0018307C">
      <w:pPr>
        <w:pStyle w:val="ABSTRACT"/>
        <w:spacing w:after="0" w:line="240" w:lineRule="auto"/>
        <w:ind w:left="0" w:right="482"/>
        <w:jc w:val="both"/>
        <w:rPr>
          <w:rFonts w:ascii="Times New Roman" w:hAnsi="Times New Roman"/>
          <w:sz w:val="18"/>
        </w:rPr>
      </w:pPr>
    </w:p>
    <w:p w14:paraId="5F5F894E" w14:textId="6F234E33" w:rsidR="003907D8" w:rsidRDefault="003907D8" w:rsidP="0018307C">
      <w:pPr>
        <w:pStyle w:val="ABSTRACT"/>
        <w:spacing w:after="0" w:line="240" w:lineRule="auto"/>
        <w:ind w:left="0" w:right="482"/>
        <w:jc w:val="both"/>
        <w:rPr>
          <w:rFonts w:ascii="Times New Roman" w:hAnsi="Times New Roman"/>
          <w:sz w:val="18"/>
        </w:rPr>
      </w:pPr>
    </w:p>
    <w:p w14:paraId="387BE4B4" w14:textId="475A3D0D" w:rsidR="003907D8" w:rsidRDefault="003907D8" w:rsidP="0018307C">
      <w:pPr>
        <w:pStyle w:val="ABSTRACT"/>
        <w:spacing w:after="0" w:line="240" w:lineRule="auto"/>
        <w:ind w:left="0" w:right="482"/>
        <w:jc w:val="both"/>
        <w:rPr>
          <w:rFonts w:ascii="Times New Roman" w:hAnsi="Times New Roman"/>
          <w:sz w:val="18"/>
        </w:rPr>
      </w:pPr>
    </w:p>
    <w:p w14:paraId="4194EE95" w14:textId="3E03EC6F" w:rsidR="00310884" w:rsidRDefault="00310884" w:rsidP="0018307C">
      <w:pPr>
        <w:pStyle w:val="ABSTRACT"/>
        <w:spacing w:after="0" w:line="240" w:lineRule="auto"/>
        <w:ind w:left="0" w:right="482"/>
        <w:jc w:val="both"/>
        <w:rPr>
          <w:rFonts w:ascii="宋体" w:eastAsia="宋体" w:hAnsi="宋体" w:cs="宋体"/>
          <w:sz w:val="18"/>
          <w:lang w:eastAsia="zh-CN"/>
        </w:rPr>
      </w:pPr>
    </w:p>
    <w:p w14:paraId="3792213C" w14:textId="77777777" w:rsidR="007B70DB" w:rsidRDefault="007B70DB" w:rsidP="0018307C">
      <w:pPr>
        <w:pStyle w:val="ABSTRACT"/>
        <w:spacing w:after="0" w:line="240" w:lineRule="auto"/>
        <w:ind w:left="0" w:right="482"/>
        <w:jc w:val="both"/>
        <w:rPr>
          <w:rFonts w:ascii="Times New Roman" w:hAnsi="Times New Roman"/>
          <w:sz w:val="18"/>
        </w:rPr>
      </w:pPr>
    </w:p>
    <w:p w14:paraId="1E3650C5" w14:textId="77777777" w:rsidR="009C25A9" w:rsidRPr="00AE15CF" w:rsidRDefault="009C25A9" w:rsidP="0018307C">
      <w:pPr>
        <w:pStyle w:val="ABSTRACT"/>
        <w:spacing w:after="0" w:line="240" w:lineRule="auto"/>
        <w:ind w:left="0" w:right="482"/>
        <w:jc w:val="both"/>
        <w:rPr>
          <w:rFonts w:ascii="Times New Roman" w:hAnsi="Times New Roman"/>
          <w:sz w:val="18"/>
        </w:rPr>
      </w:pPr>
    </w:p>
    <w:p w14:paraId="18F50039" w14:textId="6B87A2E6" w:rsidR="007C0DF3" w:rsidRDefault="007C0DF3" w:rsidP="00035897">
      <w:pPr>
        <w:pStyle w:val="ABSTRACT"/>
        <w:pBdr>
          <w:top w:val="single" w:sz="4" w:space="1" w:color="auto"/>
        </w:pBdr>
        <w:spacing w:after="0" w:line="240" w:lineRule="auto"/>
        <w:ind w:left="0" w:right="0"/>
        <w:jc w:val="both"/>
        <w:rPr>
          <w:rFonts w:ascii="Times New Roman" w:hAnsi="Times New Roman"/>
          <w:sz w:val="18"/>
          <w:lang w:eastAsia="zh-CN"/>
        </w:rPr>
      </w:pPr>
      <w:r w:rsidRPr="007C0DF3">
        <w:rPr>
          <w:rFonts w:ascii="Times New Roman" w:hAnsi="Times New Roman"/>
          <w:sz w:val="18"/>
          <w:lang w:eastAsia="zh-CN"/>
        </w:rPr>
        <w:lastRenderedPageBreak/>
        <w:t xml:space="preserve">The paradigm of Mobile Crowd Sensing (MCS) allows for numerous applications with distributed spatiotemporal data, where great attention is drawn to the fundamental problems for truth inference. Existing works all suffer from poor accuracy and slow start, due to the lack of valid information for Ground Truth Data (GTD) and workers. </w:t>
      </w:r>
      <w:r w:rsidRPr="0062710F">
        <w:rPr>
          <w:rFonts w:ascii="Times New Roman" w:hAnsi="Times New Roman"/>
          <w:color w:val="008000"/>
          <w:sz w:val="18"/>
          <w:lang w:eastAsia="zh-CN"/>
        </w:rPr>
        <w:t>These problems make the MCS system vulnerable to fraudulent attack</w:t>
      </w:r>
      <w:r w:rsidR="000246D6" w:rsidRPr="0062710F">
        <w:rPr>
          <w:rFonts w:ascii="Times New Roman" w:hAnsi="Times New Roman"/>
          <w:color w:val="008000"/>
          <w:sz w:val="18"/>
          <w:lang w:eastAsia="zh-CN"/>
        </w:rPr>
        <w:t>s</w:t>
      </w:r>
      <w:r w:rsidRPr="0062710F">
        <w:rPr>
          <w:rFonts w:ascii="Times New Roman" w:hAnsi="Times New Roman"/>
          <w:color w:val="008000"/>
          <w:sz w:val="18"/>
          <w:lang w:eastAsia="zh-CN"/>
        </w:rPr>
        <w:t xml:space="preserve"> by malicious gangs,</w:t>
      </w:r>
      <w:r w:rsidRPr="007C0DF3">
        <w:rPr>
          <w:rFonts w:ascii="Times New Roman" w:hAnsi="Times New Roman"/>
          <w:sz w:val="18"/>
          <w:lang w:eastAsia="zh-CN"/>
        </w:rPr>
        <w:t xml:space="preserve"> causing the Estimated Truth Data (ETD) to deviate significantly from GTD. In this paper, we propose a Deep Learning based Fast Truth Inference mechanism, called DLFTI, to achieve fast trust computing and accurate truth discovery in MCS. First, we introduce the Degrees-Of-Trust (DOT) to characterize the sensing ability of workers and establish worker profiles based on DOT to recognize workers’ trustworthiness dynamically. Then, we abandon the unrealistic assumption of priori GTD in previous studies and instead utilize the Unmanned Aerial Vehicles (UAVs), recognized trustworthy workers and the Deep Matrix Factorization (DMF) method to construct three-level GTD and three-level ETD, which are used for fast trust computing of workers and accurate truth discovery of tasks respectively. Finally, we conduct extensive simulations on a real-world dataset to corroborate the significant performance of DLFTI.</w:t>
      </w:r>
    </w:p>
    <w:p w14:paraId="24C54778" w14:textId="799D5C61" w:rsidR="007C0DF3" w:rsidRPr="007C0DF3" w:rsidRDefault="007C0DF3" w:rsidP="00035897">
      <w:pPr>
        <w:pStyle w:val="ABSTRACT"/>
        <w:pBdr>
          <w:top w:val="single" w:sz="4" w:space="1" w:color="auto"/>
        </w:pBdr>
        <w:spacing w:after="0" w:line="240" w:lineRule="auto"/>
        <w:ind w:left="0" w:right="0"/>
        <w:jc w:val="both"/>
        <w:rPr>
          <w:rFonts w:ascii="Times New Roman" w:eastAsiaTheme="minorEastAsia" w:hAnsi="Times New Roman"/>
          <w:sz w:val="18"/>
          <w:szCs w:val="18"/>
          <w:lang w:eastAsia="zh-CN"/>
        </w:rPr>
        <w:sectPr w:rsidR="007C0DF3" w:rsidRPr="007C0DF3" w:rsidSect="00973AC1">
          <w:type w:val="continuous"/>
          <w:pgSz w:w="11340" w:h="15480" w:code="1"/>
          <w:pgMar w:top="1195" w:right="605" w:bottom="360" w:left="720" w:header="605" w:footer="72" w:gutter="0"/>
          <w:cols w:num="2" w:space="190" w:equalWidth="0">
            <w:col w:w="3055" w:space="190"/>
            <w:col w:w="6770"/>
          </w:cols>
          <w:titlePg/>
        </w:sectPr>
      </w:pPr>
    </w:p>
    <w:p w14:paraId="3F539F62" w14:textId="77777777" w:rsidR="00A9420C" w:rsidRPr="00993FEF" w:rsidRDefault="003410C8" w:rsidP="00FD16FC">
      <w:pPr>
        <w:pStyle w:val="1"/>
        <w:numPr>
          <w:ilvl w:val="0"/>
          <w:numId w:val="2"/>
        </w:numPr>
        <w:pBdr>
          <w:top w:val="single" w:sz="4" w:space="1" w:color="auto"/>
        </w:pBdr>
        <w:spacing w:before="120"/>
        <w:rPr>
          <w:smallCaps w:val="0"/>
        </w:rPr>
      </w:pPr>
      <w:r w:rsidRPr="00AE15CF">
        <w:rPr>
          <w:smallCaps w:val="0"/>
        </w:rPr>
        <w:lastRenderedPageBreak/>
        <w:t>Introduction</w:t>
      </w:r>
    </w:p>
    <w:p w14:paraId="061655CF" w14:textId="77777777" w:rsidR="00A9420C" w:rsidRPr="00A9420C" w:rsidRDefault="00A9420C" w:rsidP="00D431EE">
      <w:pPr>
        <w:rPr>
          <w:rFonts w:ascii="Times New Roman" w:eastAsiaTheme="minorEastAsia" w:hAnsi="Times New Roman"/>
          <w:lang w:eastAsia="zh-CN"/>
        </w:rPr>
        <w:sectPr w:rsidR="00A9420C" w:rsidRPr="00A9420C" w:rsidSect="00973AC1">
          <w:type w:val="continuous"/>
          <w:pgSz w:w="11340" w:h="15480" w:code="1"/>
          <w:pgMar w:top="1195" w:right="605" w:bottom="360" w:left="720" w:header="605" w:footer="72" w:gutter="0"/>
          <w:cols w:space="240"/>
          <w:titlePg/>
        </w:sectPr>
      </w:pPr>
    </w:p>
    <w:p w14:paraId="5A788A79" w14:textId="3241DEEB" w:rsidR="00CE662C" w:rsidRDefault="00CE662C" w:rsidP="008F2BC7">
      <w:pPr>
        <w:pStyle w:val="MDPI31text"/>
        <w:spacing w:line="240" w:lineRule="auto"/>
        <w:ind w:firstLineChars="150" w:firstLine="300"/>
        <w:rPr>
          <w:rFonts w:ascii="Times New Roman" w:eastAsia="宋体" w:hAnsi="Times New Roman"/>
          <w:color w:val="auto"/>
          <w:szCs w:val="20"/>
        </w:rPr>
      </w:pPr>
      <w:r w:rsidRPr="00F02728">
        <w:rPr>
          <w:rFonts w:ascii="Times New Roman" w:eastAsia="宋体" w:hAnsi="Times New Roman"/>
          <w:color w:val="008000"/>
          <w:szCs w:val="20"/>
        </w:rPr>
        <w:lastRenderedPageBreak/>
        <w:t xml:space="preserve">Mobile </w:t>
      </w:r>
      <w:r w:rsidR="002F0AC2" w:rsidRPr="00F02728">
        <w:rPr>
          <w:rFonts w:ascii="Times New Roman" w:eastAsia="宋体" w:hAnsi="Times New Roman"/>
          <w:color w:val="008000"/>
          <w:szCs w:val="20"/>
        </w:rPr>
        <w:t>Crowd Sensing</w:t>
      </w:r>
      <w:r w:rsidRPr="00F02728">
        <w:rPr>
          <w:rFonts w:ascii="Times New Roman" w:eastAsia="宋体" w:hAnsi="Times New Roman"/>
          <w:color w:val="008000"/>
          <w:szCs w:val="20"/>
        </w:rPr>
        <w:t xml:space="preserve"> (MCS) </w:t>
      </w:r>
      <w:r w:rsidR="001C7CD2" w:rsidRPr="00F02728">
        <w:rPr>
          <w:rFonts w:ascii="Times New Roman" w:eastAsia="宋体" w:hAnsi="Times New Roman"/>
          <w:color w:val="008000"/>
          <w:szCs w:val="20"/>
        </w:rPr>
        <w:t>has emerged as a promising data collection paradigm for monitoring the real world with embedded sensors in mobile devices</w:t>
      </w:r>
      <w:r w:rsidR="00F02728" w:rsidRPr="00F02728">
        <w:rPr>
          <w:rFonts w:ascii="Times New Roman" w:eastAsia="宋体" w:hAnsi="Times New Roman"/>
          <w:color w:val="008000"/>
          <w:szCs w:val="20"/>
        </w:rPr>
        <w:t>,</w:t>
      </w:r>
      <w:r w:rsidR="00F02728" w:rsidRPr="00F02728">
        <w:rPr>
          <w:color w:val="008000"/>
        </w:rPr>
        <w:t xml:space="preserve"> </w:t>
      </w:r>
      <w:r w:rsidR="00F02728" w:rsidRPr="00F02728">
        <w:rPr>
          <w:rFonts w:ascii="Times New Roman" w:eastAsia="宋体" w:hAnsi="Times New Roman"/>
          <w:color w:val="008000"/>
          <w:szCs w:val="20"/>
        </w:rPr>
        <w:t>such as mobile iPhone, iPad and vehicle sensing device</w:t>
      </w:r>
      <w:r w:rsidR="001C7CD2" w:rsidRPr="00F02728">
        <w:rPr>
          <w:rFonts w:ascii="Times New Roman" w:eastAsia="宋体" w:hAnsi="Times New Roman"/>
          <w:color w:val="008000"/>
          <w:szCs w:val="20"/>
        </w:rPr>
        <w:t xml:space="preserve"> </w:t>
      </w:r>
      <w:r w:rsidRPr="00F02728">
        <w:rPr>
          <w:rFonts w:ascii="Times New Roman" w:eastAsia="宋体" w:hAnsi="Times New Roman"/>
          <w:color w:val="008000"/>
          <w:szCs w:val="20"/>
        </w:rPr>
        <w:t xml:space="preserve">[1]–[3]. </w:t>
      </w:r>
      <w:r w:rsidR="00F02728" w:rsidRPr="00F02728">
        <w:rPr>
          <w:rFonts w:ascii="Times New Roman" w:eastAsia="宋体" w:hAnsi="Times New Roman"/>
          <w:color w:val="008000"/>
          <w:szCs w:val="20"/>
        </w:rPr>
        <w:t>The mobile devices are used to form real-time, large-scale systems to perform data sensing and task calculations due to their powerful capabilities in large-scale and long-duration data sensing.</w:t>
      </w:r>
      <w:r w:rsidR="00F02728" w:rsidRPr="00F02728">
        <w:rPr>
          <w:rFonts w:ascii="Times New Roman" w:eastAsia="宋体" w:hAnsi="Times New Roman" w:hint="eastAsia"/>
          <w:color w:val="008000"/>
          <w:szCs w:val="20"/>
          <w:lang w:eastAsia="zh-CN"/>
        </w:rPr>
        <w:t xml:space="preserve"> </w:t>
      </w:r>
      <w:r w:rsidR="00F02728" w:rsidRPr="00F02728">
        <w:rPr>
          <w:rFonts w:ascii="Times New Roman" w:eastAsia="宋体" w:hAnsi="Times New Roman"/>
          <w:color w:val="008000"/>
          <w:szCs w:val="20"/>
        </w:rPr>
        <w:t>The MCS platforms recruit workers to sense object</w:t>
      </w:r>
      <w:r w:rsidR="00F02728" w:rsidRPr="00F02728">
        <w:rPr>
          <w:rFonts w:ascii="Times New Roman" w:eastAsia="宋体" w:hAnsi="Times New Roman" w:hint="eastAsia"/>
          <w:color w:val="008000"/>
          <w:szCs w:val="20"/>
          <w:lang w:eastAsia="zh-CN"/>
        </w:rPr>
        <w:t>s</w:t>
      </w:r>
      <w:r w:rsidR="00F02728" w:rsidRPr="00F02728">
        <w:rPr>
          <w:rFonts w:ascii="Times New Roman" w:eastAsia="宋体" w:hAnsi="Times New Roman"/>
          <w:color w:val="008000"/>
          <w:szCs w:val="20"/>
        </w:rPr>
        <w:t xml:space="preserve"> and upload their sensing data, and then provide</w:t>
      </w:r>
      <w:r w:rsidR="00F02728" w:rsidRPr="00F02728">
        <w:rPr>
          <w:rFonts w:ascii="Times New Roman" w:eastAsia="宋体" w:hAnsi="Times New Roman" w:hint="eastAsia"/>
          <w:color w:val="008000"/>
          <w:szCs w:val="20"/>
          <w:lang w:eastAsia="zh-CN"/>
        </w:rPr>
        <w:t xml:space="preserve"> data</w:t>
      </w:r>
      <w:r w:rsidR="00F02728" w:rsidRPr="00F02728">
        <w:rPr>
          <w:rFonts w:ascii="Times New Roman" w:eastAsia="宋体" w:hAnsi="Times New Roman"/>
          <w:color w:val="008000"/>
          <w:szCs w:val="20"/>
        </w:rPr>
        <w:t>-based services to consumers (or users) [4]-[6].</w:t>
      </w:r>
      <w:r w:rsidRPr="00CE662C">
        <w:rPr>
          <w:rFonts w:ascii="Times New Roman" w:eastAsia="宋体" w:hAnsi="Times New Roman"/>
          <w:color w:val="auto"/>
          <w:szCs w:val="20"/>
        </w:rPr>
        <w:t xml:space="preserve"> </w:t>
      </w:r>
      <w:r w:rsidR="0062004A">
        <w:rPr>
          <w:rFonts w:ascii="Times New Roman" w:eastAsia="宋体" w:hAnsi="Times New Roman"/>
          <w:color w:val="auto"/>
          <w:szCs w:val="20"/>
        </w:rPr>
        <w:t>MCS a</w:t>
      </w:r>
      <w:r w:rsidRPr="00CE662C">
        <w:rPr>
          <w:rFonts w:ascii="Times New Roman" w:eastAsia="宋体" w:hAnsi="Times New Roman"/>
          <w:color w:val="auto"/>
          <w:szCs w:val="20"/>
        </w:rPr>
        <w:t xml:space="preserve">pplications of all kinds have mushroomed in recent years, including NoiseTube [7], Ear-phone [8], SignalGuru [9] and CrowdAtlas [10]. The success of MCS applications depends on the massive data contributed by the workers to ensure service quality [11]-[13]. </w:t>
      </w:r>
      <w:r w:rsidR="00B818A5" w:rsidRPr="00B818A5">
        <w:rPr>
          <w:rFonts w:ascii="Times New Roman" w:eastAsia="宋体" w:hAnsi="Times New Roman"/>
          <w:color w:val="auto"/>
          <w:szCs w:val="20"/>
        </w:rPr>
        <w:t xml:space="preserve">However, due to the presence of </w:t>
      </w:r>
      <w:r w:rsidR="00DB2307" w:rsidRPr="00B818A5">
        <w:rPr>
          <w:rFonts w:ascii="Times New Roman" w:eastAsia="宋体" w:hAnsi="Times New Roman"/>
          <w:color w:val="auto"/>
          <w:szCs w:val="20"/>
        </w:rPr>
        <w:t xml:space="preserve">untrustworthy </w:t>
      </w:r>
      <w:r w:rsidR="00B818A5" w:rsidRPr="00B818A5">
        <w:rPr>
          <w:rFonts w:ascii="Times New Roman" w:eastAsia="宋体" w:hAnsi="Times New Roman"/>
          <w:color w:val="auto"/>
          <w:szCs w:val="20"/>
        </w:rPr>
        <w:t xml:space="preserve">or </w:t>
      </w:r>
      <w:r w:rsidR="00DB2307">
        <w:rPr>
          <w:rFonts w:ascii="Times New Roman" w:eastAsia="宋体" w:hAnsi="Times New Roman"/>
          <w:color w:val="auto"/>
          <w:szCs w:val="20"/>
        </w:rPr>
        <w:t>malicious</w:t>
      </w:r>
      <w:r w:rsidR="00B818A5" w:rsidRPr="00B818A5">
        <w:rPr>
          <w:rFonts w:ascii="Times New Roman" w:eastAsia="宋体" w:hAnsi="Times New Roman"/>
          <w:color w:val="auto"/>
          <w:szCs w:val="20"/>
        </w:rPr>
        <w:t xml:space="preserve"> employees, the MCS system's data quality problem has become a significant issue</w:t>
      </w:r>
      <w:r w:rsidR="00B818A5">
        <w:rPr>
          <w:rFonts w:ascii="Times New Roman" w:eastAsia="宋体" w:hAnsi="Times New Roman"/>
          <w:color w:val="auto"/>
          <w:szCs w:val="20"/>
        </w:rPr>
        <w:t xml:space="preserve"> </w:t>
      </w:r>
      <w:r w:rsidRPr="00CE662C">
        <w:rPr>
          <w:rFonts w:ascii="Times New Roman" w:eastAsia="宋体" w:hAnsi="Times New Roman"/>
          <w:color w:val="auto"/>
          <w:szCs w:val="20"/>
        </w:rPr>
        <w:t>[14]</w:t>
      </w:r>
      <w:r w:rsidR="00A215F4">
        <w:rPr>
          <w:rFonts w:ascii="Times New Roman" w:eastAsia="宋体" w:hAnsi="Times New Roman"/>
          <w:color w:val="auto"/>
          <w:szCs w:val="20"/>
        </w:rPr>
        <w:t>-</w:t>
      </w:r>
      <w:r w:rsidR="00A215F4">
        <w:rPr>
          <w:rFonts w:ascii="Times New Roman" w:eastAsia="宋体" w:hAnsi="Times New Roman"/>
          <w:color w:val="auto"/>
          <w:szCs w:val="20"/>
          <w:lang w:eastAsia="zh-CN"/>
        </w:rPr>
        <w:t>[16]</w:t>
      </w:r>
      <w:r w:rsidRPr="00CE662C">
        <w:rPr>
          <w:rFonts w:ascii="Times New Roman" w:eastAsia="宋体" w:hAnsi="Times New Roman"/>
          <w:color w:val="auto"/>
          <w:szCs w:val="20"/>
        </w:rPr>
        <w:t xml:space="preserve">. </w:t>
      </w:r>
      <w:r w:rsidR="0076379C" w:rsidRPr="0076379C">
        <w:rPr>
          <w:rFonts w:ascii="Times New Roman" w:eastAsia="宋体" w:hAnsi="Times New Roman"/>
          <w:color w:val="auto"/>
          <w:szCs w:val="20"/>
        </w:rPr>
        <w:t>As a result,</w:t>
      </w:r>
      <w:r w:rsidR="0076379C">
        <w:rPr>
          <w:rFonts w:ascii="Times New Roman" w:eastAsia="宋体" w:hAnsi="Times New Roman"/>
          <w:color w:val="auto"/>
          <w:szCs w:val="20"/>
        </w:rPr>
        <w:t xml:space="preserve"> </w:t>
      </w:r>
      <w:r w:rsidRPr="00CE662C">
        <w:rPr>
          <w:rFonts w:ascii="Times New Roman" w:eastAsia="宋体" w:hAnsi="Times New Roman"/>
          <w:color w:val="auto"/>
          <w:szCs w:val="20"/>
        </w:rPr>
        <w:t>a hot research topic called truth discovery has come out in recent years [</w:t>
      </w:r>
      <w:r w:rsidR="00E653E0">
        <w:rPr>
          <w:rFonts w:ascii="Times New Roman" w:eastAsia="宋体" w:hAnsi="Times New Roman"/>
          <w:color w:val="auto"/>
          <w:szCs w:val="20"/>
        </w:rPr>
        <w:t>17</w:t>
      </w:r>
      <w:r w:rsidRPr="00CE662C">
        <w:rPr>
          <w:rFonts w:ascii="Times New Roman" w:eastAsia="宋体" w:hAnsi="Times New Roman"/>
          <w:color w:val="auto"/>
          <w:szCs w:val="20"/>
        </w:rPr>
        <w:t>]- [</w:t>
      </w:r>
      <w:r w:rsidR="00E653E0">
        <w:rPr>
          <w:rFonts w:ascii="Times New Roman" w:eastAsia="宋体" w:hAnsi="Times New Roman"/>
          <w:color w:val="auto"/>
          <w:szCs w:val="20"/>
        </w:rPr>
        <w:t>21</w:t>
      </w:r>
      <w:r w:rsidRPr="00CE662C">
        <w:rPr>
          <w:rFonts w:ascii="Times New Roman" w:eastAsia="宋体" w:hAnsi="Times New Roman"/>
          <w:color w:val="auto"/>
          <w:szCs w:val="20"/>
        </w:rPr>
        <w:t>].</w:t>
      </w:r>
    </w:p>
    <w:p w14:paraId="5D65364C" w14:textId="3F4067D3" w:rsidR="00CE662C" w:rsidRDefault="00CE662C" w:rsidP="006E58E3">
      <w:pPr>
        <w:pStyle w:val="MDPI31text"/>
        <w:spacing w:line="240" w:lineRule="auto"/>
        <w:ind w:firstLineChars="150" w:firstLine="300"/>
        <w:rPr>
          <w:rFonts w:ascii="Times New Roman" w:eastAsia="宋体" w:hAnsi="Times New Roman"/>
          <w:color w:val="auto"/>
          <w:szCs w:val="20"/>
        </w:rPr>
      </w:pPr>
      <w:r w:rsidRPr="00CE662C">
        <w:rPr>
          <w:rFonts w:ascii="Times New Roman" w:eastAsia="宋体" w:hAnsi="Times New Roman"/>
          <w:color w:val="auto"/>
          <w:szCs w:val="20"/>
        </w:rPr>
        <w:t xml:space="preserve">Many mechanisms have been proposed to address </w:t>
      </w:r>
      <w:r w:rsidR="001F6514" w:rsidRPr="001F6514">
        <w:rPr>
          <w:rFonts w:ascii="Times New Roman" w:eastAsia="宋体" w:hAnsi="Times New Roman"/>
          <w:color w:val="auto"/>
          <w:szCs w:val="20"/>
        </w:rPr>
        <w:t>the issue of truth discovery</w:t>
      </w:r>
      <w:r w:rsidRPr="00CE662C">
        <w:rPr>
          <w:rFonts w:ascii="Times New Roman" w:eastAsia="宋体" w:hAnsi="Times New Roman"/>
          <w:color w:val="auto"/>
          <w:szCs w:val="20"/>
        </w:rPr>
        <w:t xml:space="preserve"> [</w:t>
      </w:r>
      <w:r w:rsidR="00704C86">
        <w:rPr>
          <w:rFonts w:ascii="Times New Roman" w:eastAsia="宋体" w:hAnsi="Times New Roman"/>
          <w:color w:val="auto"/>
          <w:szCs w:val="20"/>
        </w:rPr>
        <w:t>22</w:t>
      </w:r>
      <w:r w:rsidRPr="00CE662C">
        <w:rPr>
          <w:rFonts w:ascii="Times New Roman" w:eastAsia="宋体" w:hAnsi="Times New Roman"/>
          <w:color w:val="auto"/>
          <w:szCs w:val="20"/>
        </w:rPr>
        <w:t>]</w:t>
      </w:r>
      <w:r w:rsidR="007C1332">
        <w:rPr>
          <w:rFonts w:ascii="Times New Roman" w:eastAsia="宋体" w:hAnsi="Times New Roman"/>
          <w:color w:val="auto"/>
          <w:szCs w:val="20"/>
        </w:rPr>
        <w:t>-[</w:t>
      </w:r>
      <w:r w:rsidR="00704C86">
        <w:rPr>
          <w:rFonts w:ascii="Times New Roman" w:eastAsia="宋体" w:hAnsi="Times New Roman"/>
          <w:color w:val="auto"/>
          <w:szCs w:val="20"/>
        </w:rPr>
        <w:t>24</w:t>
      </w:r>
      <w:r w:rsidR="007C1332">
        <w:rPr>
          <w:rFonts w:ascii="Times New Roman" w:eastAsia="宋体" w:hAnsi="Times New Roman"/>
          <w:color w:val="auto"/>
          <w:szCs w:val="20"/>
        </w:rPr>
        <w:t>]</w:t>
      </w:r>
      <w:r w:rsidRPr="00CE662C">
        <w:rPr>
          <w:rFonts w:ascii="Times New Roman" w:eastAsia="宋体" w:hAnsi="Times New Roman"/>
          <w:color w:val="auto"/>
          <w:szCs w:val="20"/>
        </w:rPr>
        <w:t xml:space="preserve">. </w:t>
      </w:r>
      <w:r w:rsidRPr="0010035B">
        <w:rPr>
          <w:rFonts w:ascii="Times New Roman" w:eastAsia="宋体" w:hAnsi="Times New Roman"/>
          <w:color w:val="008000"/>
          <w:szCs w:val="20"/>
        </w:rPr>
        <w:t xml:space="preserve">The most significant type of it is based on mathematical statistics, such as the Mean method, Median method, </w:t>
      </w:r>
      <w:r w:rsidR="00FC411A" w:rsidRPr="0010035B">
        <w:rPr>
          <w:rFonts w:ascii="Times New Roman" w:eastAsia="宋体" w:hAnsi="Times New Roman"/>
          <w:color w:val="008000"/>
          <w:szCs w:val="20"/>
        </w:rPr>
        <w:t xml:space="preserve">and </w:t>
      </w:r>
      <w:r w:rsidRPr="0010035B">
        <w:rPr>
          <w:rFonts w:ascii="Times New Roman" w:eastAsia="宋体" w:hAnsi="Times New Roman"/>
          <w:color w:val="008000"/>
          <w:szCs w:val="20"/>
        </w:rPr>
        <w:t>Weighted Mean method [</w:t>
      </w:r>
      <w:r w:rsidR="00704C86" w:rsidRPr="0010035B">
        <w:rPr>
          <w:rFonts w:ascii="Times New Roman" w:eastAsia="宋体" w:hAnsi="Times New Roman"/>
          <w:color w:val="008000"/>
          <w:szCs w:val="20"/>
        </w:rPr>
        <w:t>25</w:t>
      </w:r>
      <w:r w:rsidRPr="0010035B">
        <w:rPr>
          <w:rFonts w:ascii="Times New Roman" w:eastAsia="宋体" w:hAnsi="Times New Roman"/>
          <w:color w:val="008000"/>
          <w:szCs w:val="20"/>
        </w:rPr>
        <w:t>].</w:t>
      </w:r>
      <w:r w:rsidRPr="00CE662C">
        <w:rPr>
          <w:rFonts w:ascii="Times New Roman" w:eastAsia="宋体" w:hAnsi="Times New Roman"/>
          <w:color w:val="auto"/>
          <w:szCs w:val="20"/>
        </w:rPr>
        <w:t xml:space="preserve"> However, such methods have the following shortcomings [</w:t>
      </w:r>
      <w:r w:rsidR="00704C86">
        <w:rPr>
          <w:rFonts w:ascii="Times New Roman" w:eastAsia="宋体" w:hAnsi="Times New Roman"/>
          <w:color w:val="auto"/>
          <w:szCs w:val="20"/>
        </w:rPr>
        <w:t>25</w:t>
      </w:r>
      <w:r w:rsidRPr="00CE662C">
        <w:rPr>
          <w:rFonts w:ascii="Times New Roman" w:eastAsia="宋体" w:hAnsi="Times New Roman"/>
          <w:color w:val="auto"/>
          <w:szCs w:val="20"/>
        </w:rPr>
        <w:t xml:space="preserve">]: First, since platforms do not have Ground Truth Data (GTD) to check the accuracy of the reported </w:t>
      </w:r>
      <w:r w:rsidR="00333F42" w:rsidRPr="00CE662C">
        <w:rPr>
          <w:rFonts w:ascii="Times New Roman" w:eastAsia="宋体" w:hAnsi="Times New Roman"/>
          <w:color w:val="auto"/>
          <w:szCs w:val="20"/>
        </w:rPr>
        <w:t xml:space="preserve">data </w:t>
      </w:r>
      <w:r w:rsidRPr="00CE662C">
        <w:rPr>
          <w:rFonts w:ascii="Times New Roman" w:eastAsia="宋体" w:hAnsi="Times New Roman"/>
          <w:color w:val="auto"/>
          <w:szCs w:val="20"/>
        </w:rPr>
        <w:t>[</w:t>
      </w:r>
      <w:r w:rsidR="004D7CD6">
        <w:rPr>
          <w:rFonts w:ascii="Times New Roman" w:eastAsia="宋体" w:hAnsi="Times New Roman"/>
          <w:color w:val="auto"/>
          <w:szCs w:val="20"/>
        </w:rPr>
        <w:t>26</w:t>
      </w:r>
      <w:r w:rsidRPr="00CE662C">
        <w:rPr>
          <w:rFonts w:ascii="Times New Roman" w:eastAsia="宋体" w:hAnsi="Times New Roman"/>
          <w:color w:val="auto"/>
          <w:szCs w:val="20"/>
        </w:rPr>
        <w:t>], the system is vulnerable to fraudulent attack</w:t>
      </w:r>
      <w:r w:rsidR="00F415B9">
        <w:rPr>
          <w:rFonts w:ascii="Times New Roman" w:eastAsia="宋体" w:hAnsi="Times New Roman" w:hint="eastAsia"/>
          <w:color w:val="auto"/>
          <w:szCs w:val="20"/>
          <w:lang w:eastAsia="zh-CN"/>
        </w:rPr>
        <w:t>s</w:t>
      </w:r>
      <w:r w:rsidRPr="00CE662C">
        <w:rPr>
          <w:rFonts w:ascii="Times New Roman" w:eastAsia="宋体" w:hAnsi="Times New Roman"/>
          <w:color w:val="auto"/>
          <w:szCs w:val="20"/>
        </w:rPr>
        <w:t xml:space="preserve"> by malicious gangs. For example, when multiple malicious workers jointly report similar fake data for the same object, the platform is prone to mistake the fake data reported by attackers as trustworthy. Second, recruiting redundant workers for one task causes much unnecessary cost.</w:t>
      </w:r>
    </w:p>
    <w:p w14:paraId="12E1617F" w14:textId="692EBE3F" w:rsidR="00E067AA" w:rsidRPr="00A841E1" w:rsidRDefault="00E067AA" w:rsidP="00E067AA">
      <w:pPr>
        <w:pStyle w:val="MDPI31text"/>
        <w:spacing w:line="240" w:lineRule="auto"/>
        <w:ind w:firstLineChars="150" w:firstLine="300"/>
        <w:rPr>
          <w:rFonts w:ascii="Times New Roman" w:eastAsia="宋体" w:hAnsi="Times New Roman"/>
          <w:color w:val="008000"/>
          <w:szCs w:val="20"/>
          <w:lang w:eastAsia="zh-CN"/>
        </w:rPr>
      </w:pPr>
      <w:r w:rsidRPr="00A841E1">
        <w:rPr>
          <w:rFonts w:ascii="Times New Roman" w:eastAsia="宋体" w:hAnsi="Times New Roman"/>
          <w:color w:val="008000"/>
          <w:szCs w:val="20"/>
          <w:lang w:eastAsia="zh-CN"/>
        </w:rPr>
        <w:t>GTD refers to the true and reliable data, which is the ground truth of the data sensing task. In MCS, GTD can serve as the benchmark to verify the quality of data reported by workers and evaluate their task completion quality.</w:t>
      </w:r>
      <w:r w:rsidR="006D428E" w:rsidRPr="00A841E1">
        <w:rPr>
          <w:rFonts w:ascii="Times New Roman" w:eastAsia="宋体" w:hAnsi="Times New Roman"/>
          <w:color w:val="008000"/>
          <w:szCs w:val="20"/>
          <w:lang w:eastAsia="zh-CN"/>
        </w:rPr>
        <w:t xml:space="preserve"> And the final goal of the platform is to </w:t>
      </w:r>
      <w:r w:rsidR="006D428E" w:rsidRPr="00A841E1">
        <w:rPr>
          <w:rFonts w:ascii="Times New Roman" w:eastAsia="宋体" w:hAnsi="Times New Roman" w:hint="eastAsia"/>
          <w:color w:val="008000"/>
          <w:szCs w:val="20"/>
          <w:lang w:eastAsia="zh-CN"/>
        </w:rPr>
        <w:t>f</w:t>
      </w:r>
      <w:r w:rsidR="006D428E" w:rsidRPr="00A841E1">
        <w:rPr>
          <w:rFonts w:ascii="Times New Roman" w:eastAsia="宋体" w:hAnsi="Times New Roman"/>
          <w:color w:val="008000"/>
          <w:szCs w:val="20"/>
          <w:lang w:eastAsia="zh-CN"/>
        </w:rPr>
        <w:t xml:space="preserve">ully integrate all information about the workers and the tasks to estimate the most accurate truth possible, namely Estimated Truth Data (ETD). </w:t>
      </w:r>
    </w:p>
    <w:p w14:paraId="794B4489" w14:textId="77777777" w:rsidR="008636A3" w:rsidRPr="00D130D0" w:rsidRDefault="008636A3" w:rsidP="006461E0">
      <w:pPr>
        <w:pStyle w:val="AUTHORAFFILIATION"/>
        <w:framePr w:w="9887" w:h="1115" w:hRule="exact" w:vSpace="0" w:wrap="around" w:vAnchor="page" w:hAnchor="page" w:x="681" w:y="13844"/>
        <w:spacing w:before="120" w:after="60"/>
        <w:jc w:val="left"/>
        <w:rPr>
          <w:rFonts w:ascii="Times New Roman" w:hAnsi="Times New Roman"/>
          <w:i w:val="0"/>
          <w:sz w:val="15"/>
        </w:rPr>
      </w:pPr>
      <w:r w:rsidRPr="00D130D0">
        <w:rPr>
          <w:rFonts w:ascii="Times New Roman" w:hAnsi="Times New Roman"/>
          <w:i w:val="0"/>
          <w:sz w:val="15"/>
        </w:rPr>
        <w:t>———————</w:t>
      </w:r>
    </w:p>
    <w:p w14:paraId="57912C16" w14:textId="7EFA54C6" w:rsidR="008636A3" w:rsidRDefault="008636A3" w:rsidP="006461E0">
      <w:pPr>
        <w:pStyle w:val="a4"/>
        <w:framePr w:w="9887" w:h="1115" w:hRule="exact" w:vSpace="0" w:wrap="around" w:vAnchor="page" w:hAnchor="page" w:x="681" w:y="13844"/>
        <w:spacing w:line="240" w:lineRule="auto"/>
        <w:ind w:firstLineChars="100" w:firstLine="160"/>
        <w:rPr>
          <w:rFonts w:ascii="Times New Roman" w:hAnsi="Times New Roman"/>
          <w:sz w:val="16"/>
          <w:lang w:val="pt-BR"/>
        </w:rPr>
      </w:pPr>
      <w:r w:rsidRPr="00AE15CF">
        <w:rPr>
          <w:rFonts w:ascii="Cambria Math" w:hAnsi="Cambria Math" w:cs="Cambria Math"/>
          <w:sz w:val="16"/>
          <w:lang w:val="pt-BR"/>
        </w:rPr>
        <w:t>∗</w:t>
      </w:r>
      <w:r w:rsidRPr="00AE15CF">
        <w:rPr>
          <w:rFonts w:ascii="Times New Roman" w:hAnsi="Times New Roman"/>
          <w:sz w:val="16"/>
          <w:lang w:val="pt-BR"/>
        </w:rPr>
        <w:t xml:space="preserve"> Corresponding</w:t>
      </w:r>
      <w:r w:rsidRPr="00AE15CF">
        <w:rPr>
          <w:rFonts w:ascii="Times New Roman" w:hAnsi="Times New Roman"/>
          <w:lang w:val="pt-BR"/>
        </w:rPr>
        <w:t xml:space="preserve"> </w:t>
      </w:r>
      <w:r w:rsidRPr="00AE15CF">
        <w:rPr>
          <w:rFonts w:ascii="Times New Roman" w:hAnsi="Times New Roman"/>
          <w:sz w:val="16"/>
          <w:lang w:val="pt-BR"/>
        </w:rPr>
        <w:t>author.</w:t>
      </w:r>
      <w:r>
        <w:rPr>
          <w:rFonts w:ascii="Times New Roman" w:hAnsi="Times New Roman"/>
          <w:sz w:val="16"/>
          <w:lang w:val="pt-BR"/>
        </w:rPr>
        <w:t xml:space="preserve"> </w:t>
      </w:r>
    </w:p>
    <w:p w14:paraId="199DA76E" w14:textId="04ED9E46" w:rsidR="008636A3" w:rsidRPr="0023432E" w:rsidRDefault="008636A3" w:rsidP="006461E0">
      <w:pPr>
        <w:pStyle w:val="AUTHORAFFILIATION"/>
        <w:framePr w:w="9887" w:h="1115" w:hRule="exact" w:vSpace="0" w:wrap="around" w:vAnchor="page" w:hAnchor="page" w:x="681" w:y="13844"/>
        <w:spacing w:line="240" w:lineRule="auto"/>
        <w:ind w:left="159"/>
        <w:jc w:val="left"/>
        <w:rPr>
          <w:rFonts w:ascii="Times New Roman" w:eastAsiaTheme="minorEastAsia" w:hAnsi="Times New Roman"/>
          <w:i w:val="0"/>
          <w:lang w:eastAsia="zh-CN"/>
        </w:rPr>
      </w:pPr>
      <w:r w:rsidRPr="00AE15CF">
        <w:rPr>
          <w:rFonts w:ascii="Times New Roman" w:hAnsi="Times New Roman"/>
          <w:lang w:eastAsia="zh-CN"/>
        </w:rPr>
        <w:t>E-mail address:</w:t>
      </w:r>
      <w:r w:rsidRPr="00D130D0">
        <w:t xml:space="preserve"> </w:t>
      </w:r>
      <w:r w:rsidRPr="0023432E">
        <w:rPr>
          <w:rFonts w:ascii="Times New Roman" w:hAnsi="Times New Roman"/>
          <w:i w:val="0"/>
          <w:lang w:eastAsia="zh-CN"/>
        </w:rPr>
        <w:t xml:space="preserve">tangent-heng@csu.edu.cn (J. Tang), kejiafan@csu.edu.cn (K. Fan), </w:t>
      </w:r>
      <w:r w:rsidR="00AD7634" w:rsidRPr="0023432E">
        <w:rPr>
          <w:rFonts w:ascii="Times New Roman" w:hAnsi="Times New Roman"/>
          <w:i w:val="0"/>
          <w:lang w:eastAsia="zh-CN"/>
        </w:rPr>
        <w:t>pengzhiyin@csu.edu.cn</w:t>
      </w:r>
      <w:r w:rsidR="00853A93" w:rsidRPr="0023432E">
        <w:rPr>
          <w:rFonts w:ascii="Times New Roman" w:hAnsi="Times New Roman"/>
          <w:i w:val="0"/>
          <w:lang w:eastAsia="zh-CN"/>
        </w:rPr>
        <w:t xml:space="preserve"> </w:t>
      </w:r>
      <w:r w:rsidR="00AD7634" w:rsidRPr="0023432E">
        <w:rPr>
          <w:rFonts w:ascii="Times New Roman" w:hAnsi="Times New Roman"/>
          <w:i w:val="0"/>
          <w:lang w:eastAsia="zh-CN"/>
        </w:rPr>
        <w:t>(</w:t>
      </w:r>
      <w:r w:rsidR="00853A93" w:rsidRPr="0023432E">
        <w:rPr>
          <w:rFonts w:ascii="Times New Roman" w:hAnsi="Times New Roman"/>
          <w:i w:val="0"/>
          <w:lang w:eastAsia="zh-CN"/>
        </w:rPr>
        <w:t>P. Yin</w:t>
      </w:r>
      <w:r w:rsidR="00AD7634" w:rsidRPr="0023432E">
        <w:rPr>
          <w:rFonts w:ascii="Times New Roman" w:hAnsi="Times New Roman"/>
          <w:i w:val="0"/>
          <w:lang w:eastAsia="zh-CN"/>
        </w:rPr>
        <w:t>)</w:t>
      </w:r>
      <w:r w:rsidR="00853A93" w:rsidRPr="0023432E">
        <w:rPr>
          <w:rFonts w:ascii="Times New Roman" w:hAnsi="Times New Roman"/>
          <w:i w:val="0"/>
          <w:lang w:eastAsia="zh-CN"/>
        </w:rPr>
        <w:t>,</w:t>
      </w:r>
      <w:r w:rsidR="00AD7634" w:rsidRPr="0023432E">
        <w:rPr>
          <w:rFonts w:ascii="Times New Roman" w:hAnsi="Times New Roman"/>
          <w:i w:val="0"/>
          <w:lang w:eastAsia="zh-CN"/>
        </w:rPr>
        <w:t xml:space="preserve"> </w:t>
      </w:r>
      <w:r w:rsidRPr="0023432E">
        <w:rPr>
          <w:rFonts w:ascii="Times New Roman" w:hAnsi="Times New Roman"/>
          <w:i w:val="0"/>
          <w:lang w:eastAsia="zh-CN"/>
        </w:rPr>
        <w:t>zhenzheQu@csu.edu.cn (Z. Qu), afengliu@mail.csu.edu.cn (A. Liu), xiongnaixue@gmail.com (N. Xiong), tianwang@bnu.edu.cn (T. Wang), mx.dong@csse.muroran-it.ac.jp (M. Xiong), shaobozhang@hnust.edu.cn (S. Zhang).</w:t>
      </w:r>
    </w:p>
    <w:p w14:paraId="0EE0E27F" w14:textId="7BF64E6E" w:rsidR="00CE662C" w:rsidRPr="00CE662C" w:rsidRDefault="00CE662C" w:rsidP="006E58E3">
      <w:pPr>
        <w:pStyle w:val="MDPI31text"/>
        <w:spacing w:line="240" w:lineRule="auto"/>
        <w:ind w:firstLineChars="150" w:firstLine="300"/>
        <w:rPr>
          <w:rFonts w:ascii="Times New Roman" w:eastAsia="宋体" w:hAnsi="Times New Roman"/>
          <w:color w:val="auto"/>
          <w:szCs w:val="20"/>
        </w:rPr>
      </w:pPr>
      <w:r w:rsidRPr="00CE662C">
        <w:rPr>
          <w:rFonts w:ascii="Times New Roman" w:eastAsia="宋体" w:hAnsi="Times New Roman"/>
          <w:color w:val="auto"/>
          <w:szCs w:val="20"/>
        </w:rPr>
        <w:t>Since the exist</w:t>
      </w:r>
      <w:r w:rsidR="00097CEC">
        <w:rPr>
          <w:rFonts w:ascii="Times New Roman" w:eastAsia="宋体" w:hAnsi="Times New Roman"/>
          <w:color w:val="auto"/>
          <w:szCs w:val="20"/>
        </w:rPr>
        <w:t>ing</w:t>
      </w:r>
      <w:r w:rsidRPr="00CE662C">
        <w:rPr>
          <w:rFonts w:ascii="Times New Roman" w:eastAsia="宋体" w:hAnsi="Times New Roman"/>
          <w:color w:val="auto"/>
          <w:szCs w:val="20"/>
        </w:rPr>
        <w:t xml:space="preserve"> truth discovery methods without GTD are unreliable in accuracy and vulnerable to attacks. Subsequent studies have proposed methods using GTD to perform truth discovery [</w:t>
      </w:r>
      <w:r w:rsidR="009E5F57">
        <w:rPr>
          <w:rFonts w:ascii="Times New Roman" w:eastAsia="宋体" w:hAnsi="Times New Roman"/>
          <w:color w:val="auto"/>
          <w:szCs w:val="20"/>
        </w:rPr>
        <w:t>27</w:t>
      </w:r>
      <w:r w:rsidRPr="00CE662C">
        <w:rPr>
          <w:rFonts w:ascii="Times New Roman" w:eastAsia="宋体" w:hAnsi="Times New Roman"/>
          <w:color w:val="auto"/>
          <w:szCs w:val="20"/>
        </w:rPr>
        <w:t>]. In these studies, it is assumed that platform can obtain a small percentage of GTD [</w:t>
      </w:r>
      <w:r w:rsidR="00146F2A">
        <w:rPr>
          <w:rFonts w:ascii="Times New Roman" w:eastAsia="宋体" w:hAnsi="Times New Roman"/>
          <w:color w:val="auto"/>
          <w:szCs w:val="20"/>
        </w:rPr>
        <w:t>28</w:t>
      </w:r>
      <w:r w:rsidRPr="00CE662C">
        <w:rPr>
          <w:rFonts w:ascii="Times New Roman" w:eastAsia="宋体" w:hAnsi="Times New Roman"/>
          <w:color w:val="auto"/>
          <w:szCs w:val="20"/>
        </w:rPr>
        <w:t xml:space="preserve">], </w:t>
      </w:r>
      <w:r w:rsidR="00F415B9" w:rsidRPr="00F415B9">
        <w:rPr>
          <w:rFonts w:ascii="Times New Roman" w:eastAsia="宋体" w:hAnsi="Times New Roman"/>
          <w:color w:val="auto"/>
          <w:szCs w:val="20"/>
        </w:rPr>
        <w:t xml:space="preserve">based on which the trust computing is </w:t>
      </w:r>
      <w:r w:rsidR="002F28F4" w:rsidRPr="00F415B9">
        <w:rPr>
          <w:rFonts w:ascii="Times New Roman" w:eastAsia="宋体" w:hAnsi="Times New Roman"/>
          <w:color w:val="auto"/>
          <w:szCs w:val="20"/>
        </w:rPr>
        <w:t>performed.</w:t>
      </w:r>
      <w:r w:rsidRPr="00CE662C">
        <w:rPr>
          <w:rFonts w:ascii="Times New Roman" w:eastAsia="宋体" w:hAnsi="Times New Roman"/>
          <w:color w:val="auto"/>
          <w:szCs w:val="20"/>
        </w:rPr>
        <w:t xml:space="preserve"> If the data reported by the workers is consistent with GTD, their Degrees-</w:t>
      </w:r>
      <w:r w:rsidR="00FB2B36">
        <w:rPr>
          <w:rFonts w:ascii="Times New Roman" w:eastAsia="宋体" w:hAnsi="Times New Roman"/>
          <w:color w:val="auto"/>
          <w:szCs w:val="20"/>
        </w:rPr>
        <w:t>O</w:t>
      </w:r>
      <w:r w:rsidRPr="00CE662C">
        <w:rPr>
          <w:rFonts w:ascii="Times New Roman" w:eastAsia="宋体" w:hAnsi="Times New Roman"/>
          <w:color w:val="auto"/>
          <w:szCs w:val="20"/>
        </w:rPr>
        <w:t>f-Trust (</w:t>
      </w:r>
      <w:r w:rsidR="00362B5C">
        <w:rPr>
          <w:rFonts w:ascii="Times New Roman" w:eastAsia="宋体" w:hAnsi="Times New Roman"/>
          <w:color w:val="auto"/>
          <w:szCs w:val="20"/>
        </w:rPr>
        <w:t>DOT</w:t>
      </w:r>
      <w:r w:rsidRPr="00CE662C">
        <w:rPr>
          <w:rFonts w:ascii="Times New Roman" w:eastAsia="宋体" w:hAnsi="Times New Roman"/>
          <w:color w:val="auto"/>
          <w:szCs w:val="20"/>
        </w:rPr>
        <w:t xml:space="preserve">) will be increased, and if not, their </w:t>
      </w:r>
      <w:r w:rsidR="00362B5C">
        <w:rPr>
          <w:rFonts w:ascii="Times New Roman" w:eastAsia="宋体" w:hAnsi="Times New Roman"/>
          <w:color w:val="auto"/>
          <w:szCs w:val="20"/>
        </w:rPr>
        <w:t>DOT</w:t>
      </w:r>
      <w:r w:rsidRPr="00CE662C">
        <w:rPr>
          <w:rFonts w:ascii="Times New Roman" w:eastAsia="宋体" w:hAnsi="Times New Roman"/>
          <w:color w:val="auto"/>
          <w:szCs w:val="20"/>
        </w:rPr>
        <w:t xml:space="preserve"> will be decreased. Then the platform can focus on recruiting recognized trustworthy workers</w:t>
      </w:r>
      <w:r w:rsidR="00C95047" w:rsidRPr="00C95047">
        <w:t xml:space="preserve"> </w:t>
      </w:r>
      <w:r w:rsidR="00C95047" w:rsidRPr="00C95047">
        <w:rPr>
          <w:rFonts w:ascii="Times New Roman" w:eastAsia="宋体" w:hAnsi="Times New Roman"/>
          <w:color w:val="auto"/>
          <w:szCs w:val="20"/>
        </w:rPr>
        <w:t>whose DOT is relatively high</w:t>
      </w:r>
      <w:r w:rsidRPr="00CE662C">
        <w:rPr>
          <w:rFonts w:ascii="Times New Roman" w:eastAsia="宋体" w:hAnsi="Times New Roman"/>
          <w:color w:val="auto"/>
          <w:szCs w:val="20"/>
        </w:rPr>
        <w:t xml:space="preserve"> to obtain more credible data. </w:t>
      </w:r>
      <w:r w:rsidRPr="00CE662C">
        <w:rPr>
          <w:rFonts w:ascii="Times New Roman" w:eastAsia="宋体" w:hAnsi="Times New Roman"/>
          <w:color w:val="auto"/>
          <w:szCs w:val="20"/>
        </w:rPr>
        <w:lastRenderedPageBreak/>
        <w:t>However, there are still some problems with such approaches: First, in practical MCS, GTD is subject to the strict condition that only data sensed for the same object within the same time and place range can be used as GTD [</w:t>
      </w:r>
      <w:r w:rsidR="009E5F57">
        <w:rPr>
          <w:rFonts w:ascii="Times New Roman" w:eastAsia="宋体" w:hAnsi="Times New Roman"/>
          <w:color w:val="auto"/>
          <w:szCs w:val="20"/>
        </w:rPr>
        <w:t>27</w:t>
      </w:r>
      <w:r w:rsidRPr="00CE662C">
        <w:rPr>
          <w:rFonts w:ascii="Times New Roman" w:eastAsia="宋体" w:hAnsi="Times New Roman"/>
          <w:color w:val="auto"/>
          <w:szCs w:val="20"/>
        </w:rPr>
        <w:t xml:space="preserve">], preventing the mass adoption of this approach. Second, this method suffers from the problem of </w:t>
      </w:r>
      <w:r w:rsidR="005A0D7E">
        <w:rPr>
          <w:rFonts w:ascii="Times New Roman" w:eastAsia="宋体" w:hAnsi="Times New Roman"/>
          <w:color w:val="auto"/>
          <w:szCs w:val="20"/>
        </w:rPr>
        <w:t xml:space="preserve">a </w:t>
      </w:r>
      <w:r w:rsidRPr="00CE662C">
        <w:rPr>
          <w:rFonts w:ascii="Times New Roman" w:eastAsia="宋体" w:hAnsi="Times New Roman"/>
          <w:color w:val="auto"/>
          <w:szCs w:val="20"/>
        </w:rPr>
        <w:t>slow start, for it takes a long time to make the trust extension and evolution.</w:t>
      </w:r>
    </w:p>
    <w:p w14:paraId="2D20003E" w14:textId="53CD885A" w:rsidR="00B628BC" w:rsidRPr="002D7B11" w:rsidRDefault="001E136C" w:rsidP="006E58E3">
      <w:pPr>
        <w:pStyle w:val="MDPI31text"/>
        <w:spacing w:line="240" w:lineRule="auto"/>
        <w:ind w:firstLineChars="150" w:firstLine="300"/>
        <w:rPr>
          <w:rFonts w:ascii="Times New Roman" w:eastAsia="宋体" w:hAnsi="Times New Roman"/>
          <w:color w:val="auto"/>
          <w:szCs w:val="20"/>
        </w:rPr>
      </w:pPr>
      <w:r w:rsidRPr="002D7B11">
        <w:rPr>
          <w:rFonts w:ascii="Times New Roman" w:eastAsia="宋体" w:hAnsi="Times New Roman"/>
          <w:color w:val="auto"/>
          <w:szCs w:val="20"/>
        </w:rPr>
        <w:t xml:space="preserve">Hence, there are three major challenges in the truth inference mechanism. </w:t>
      </w:r>
      <w:r w:rsidR="003B360E" w:rsidRPr="002D7B11">
        <w:rPr>
          <w:rFonts w:ascii="Times New Roman" w:eastAsia="宋体" w:hAnsi="Times New Roman" w:hint="eastAsia"/>
          <w:color w:val="auto"/>
          <w:szCs w:val="20"/>
          <w:lang w:eastAsia="zh-CN"/>
        </w:rPr>
        <w:t>F</w:t>
      </w:r>
      <w:r w:rsidR="003B360E" w:rsidRPr="002D7B11">
        <w:rPr>
          <w:rFonts w:ascii="Times New Roman" w:eastAsia="宋体" w:hAnsi="Times New Roman"/>
          <w:color w:val="auto"/>
          <w:szCs w:val="20"/>
          <w:lang w:eastAsia="zh-CN"/>
        </w:rPr>
        <w:t>irst</w:t>
      </w:r>
      <w:r w:rsidR="00B628BC" w:rsidRPr="002D7B11">
        <w:rPr>
          <w:rFonts w:ascii="Times New Roman" w:eastAsia="宋体" w:hAnsi="Times New Roman"/>
          <w:color w:val="auto"/>
          <w:szCs w:val="20"/>
          <w:lang w:eastAsia="zh-CN"/>
        </w:rPr>
        <w:t xml:space="preserve">, </w:t>
      </w:r>
      <w:r w:rsidR="00B628BC" w:rsidRPr="002D7B11">
        <w:rPr>
          <w:rFonts w:ascii="Times New Roman" w:eastAsia="宋体" w:hAnsi="Times New Roman" w:hint="eastAsia"/>
          <w:color w:val="auto"/>
          <w:szCs w:val="20"/>
          <w:lang w:eastAsia="zh-CN"/>
        </w:rPr>
        <w:t>s</w:t>
      </w:r>
      <w:r w:rsidR="00B628BC" w:rsidRPr="002D7B11">
        <w:rPr>
          <w:rFonts w:ascii="Times New Roman" w:eastAsia="宋体" w:hAnsi="Times New Roman"/>
          <w:color w:val="auto"/>
          <w:szCs w:val="20"/>
        </w:rPr>
        <w:t>ince there may exist malicious gangs in the worker population, the platform should obtain as many credible data benchmarks like GTD as possible, making full use of available sensing devices, data reported by workers, and the spatiotemporal correlation between the distributed data.</w:t>
      </w:r>
      <w:r w:rsidRPr="002D7B11">
        <w:rPr>
          <w:rFonts w:ascii="Times New Roman" w:eastAsia="宋体" w:hAnsi="Times New Roman"/>
          <w:color w:val="auto"/>
          <w:szCs w:val="20"/>
        </w:rPr>
        <w:t xml:space="preserve"> </w:t>
      </w:r>
      <w:r w:rsidR="00B628BC" w:rsidRPr="002D7B11">
        <w:rPr>
          <w:rFonts w:ascii="Times New Roman" w:eastAsia="宋体" w:hAnsi="Times New Roman"/>
          <w:color w:val="auto"/>
          <w:szCs w:val="20"/>
        </w:rPr>
        <w:t>Second, in real scenarios, recruited workers may be e</w:t>
      </w:r>
      <w:r w:rsidR="00385001" w:rsidRPr="002D7B11">
        <w:rPr>
          <w:rFonts w:ascii="Times New Roman" w:eastAsia="宋体" w:hAnsi="Times New Roman"/>
          <w:color w:val="auto"/>
          <w:szCs w:val="20"/>
        </w:rPr>
        <w:t>i</w:t>
      </w:r>
      <w:r w:rsidR="00B628BC" w:rsidRPr="002D7B11">
        <w:rPr>
          <w:rFonts w:ascii="Times New Roman" w:eastAsia="宋体" w:hAnsi="Times New Roman"/>
          <w:color w:val="auto"/>
          <w:szCs w:val="20"/>
        </w:rPr>
        <w:t xml:space="preserve">ther trustworthy or untrustworthy, so </w:t>
      </w:r>
      <w:r w:rsidR="005A7F6F" w:rsidRPr="002D7B11">
        <w:rPr>
          <w:rFonts w:ascii="Times New Roman" w:eastAsia="宋体" w:hAnsi="Times New Roman"/>
          <w:color w:val="auto"/>
          <w:szCs w:val="20"/>
        </w:rPr>
        <w:t xml:space="preserve">there is an urgent need </w:t>
      </w:r>
      <w:r w:rsidR="00B628BC" w:rsidRPr="002D7B11">
        <w:rPr>
          <w:rFonts w:ascii="Times New Roman" w:eastAsia="宋体" w:hAnsi="Times New Roman"/>
          <w:color w:val="auto"/>
          <w:szCs w:val="20"/>
        </w:rPr>
        <w:t xml:space="preserve">to </w:t>
      </w:r>
      <w:r w:rsidR="00DD655B" w:rsidRPr="002D7B11">
        <w:rPr>
          <w:rFonts w:ascii="Times New Roman" w:eastAsia="宋体" w:hAnsi="Times New Roman"/>
          <w:color w:val="auto"/>
          <w:szCs w:val="20"/>
        </w:rPr>
        <w:t xml:space="preserve">fast </w:t>
      </w:r>
      <w:r w:rsidR="00B628BC" w:rsidRPr="002D7B11">
        <w:rPr>
          <w:rFonts w:ascii="Times New Roman" w:eastAsia="宋体" w:hAnsi="Times New Roman"/>
          <w:color w:val="auto"/>
          <w:szCs w:val="20"/>
        </w:rPr>
        <w:t>distinguish trustworthy and untrustworthy workers by comparing their historical reported data with the data benchmark.</w:t>
      </w:r>
      <w:r w:rsidRPr="002D7B11">
        <w:rPr>
          <w:rFonts w:ascii="Times New Roman" w:eastAsia="宋体" w:hAnsi="Times New Roman" w:hint="eastAsia"/>
          <w:color w:val="auto"/>
          <w:szCs w:val="20"/>
        </w:rPr>
        <w:t xml:space="preserve"> </w:t>
      </w:r>
      <w:r w:rsidR="00DD655B" w:rsidRPr="00D871EC">
        <w:rPr>
          <w:rFonts w:ascii="Times New Roman" w:eastAsia="宋体" w:hAnsi="Times New Roman" w:hint="eastAsia"/>
          <w:color w:val="008000"/>
          <w:szCs w:val="20"/>
        </w:rPr>
        <w:t>T</w:t>
      </w:r>
      <w:r w:rsidR="00DD655B" w:rsidRPr="00D871EC">
        <w:rPr>
          <w:rFonts w:ascii="Times New Roman" w:eastAsia="宋体" w:hAnsi="Times New Roman"/>
          <w:color w:val="008000"/>
          <w:szCs w:val="20"/>
        </w:rPr>
        <w:t>hird</w:t>
      </w:r>
      <w:r w:rsidR="00DD655B" w:rsidRPr="00D871EC">
        <w:rPr>
          <w:rFonts w:ascii="Times New Roman" w:eastAsia="宋体" w:hAnsi="Times New Roman" w:hint="eastAsia"/>
          <w:color w:val="008000"/>
          <w:szCs w:val="20"/>
        </w:rPr>
        <w:t>,</w:t>
      </w:r>
      <w:r w:rsidR="00DD655B" w:rsidRPr="00D871EC">
        <w:rPr>
          <w:rFonts w:ascii="Times New Roman" w:eastAsia="宋体" w:hAnsi="Times New Roman"/>
          <w:color w:val="008000"/>
          <w:szCs w:val="20"/>
        </w:rPr>
        <w:t xml:space="preserve"> </w:t>
      </w:r>
      <w:r w:rsidRPr="00D871EC">
        <w:rPr>
          <w:rFonts w:ascii="Times New Roman" w:eastAsia="宋体" w:hAnsi="Times New Roman"/>
          <w:color w:val="008000"/>
          <w:szCs w:val="20"/>
        </w:rPr>
        <w:t xml:space="preserve">it is inevitable for </w:t>
      </w:r>
      <w:r w:rsidR="000246D6" w:rsidRPr="00D871EC">
        <w:rPr>
          <w:rFonts w:ascii="Times New Roman" w:eastAsia="宋体" w:hAnsi="Times New Roman"/>
          <w:color w:val="008000"/>
          <w:szCs w:val="20"/>
        </w:rPr>
        <w:t xml:space="preserve">the </w:t>
      </w:r>
      <w:r w:rsidRPr="00D871EC">
        <w:rPr>
          <w:rFonts w:ascii="Times New Roman" w:eastAsia="宋体" w:hAnsi="Times New Roman"/>
          <w:color w:val="008000"/>
          <w:szCs w:val="20"/>
        </w:rPr>
        <w:t xml:space="preserve">platform </w:t>
      </w:r>
      <w:r w:rsidRPr="00D871EC">
        <w:rPr>
          <w:rFonts w:ascii="Times New Roman" w:eastAsia="宋体" w:hAnsi="Times New Roman" w:hint="eastAsia"/>
          <w:color w:val="008000"/>
          <w:szCs w:val="20"/>
        </w:rPr>
        <w:t>to</w:t>
      </w:r>
      <w:r w:rsidRPr="00D871EC">
        <w:rPr>
          <w:rFonts w:ascii="Times New Roman" w:eastAsia="宋体" w:hAnsi="Times New Roman"/>
          <w:color w:val="008000"/>
          <w:szCs w:val="20"/>
        </w:rPr>
        <w:t xml:space="preserve"> recruit untrustworthy workers who submit fake data</w:t>
      </w:r>
      <w:r w:rsidRPr="00D871EC">
        <w:rPr>
          <w:rFonts w:ascii="Times New Roman" w:eastAsia="宋体" w:hAnsi="Times New Roman" w:hint="eastAsia"/>
          <w:color w:val="008000"/>
          <w:szCs w:val="20"/>
        </w:rPr>
        <w:t>,</w:t>
      </w:r>
      <w:r w:rsidRPr="00D871EC">
        <w:rPr>
          <w:rFonts w:ascii="Times New Roman" w:eastAsia="宋体" w:hAnsi="Times New Roman"/>
          <w:color w:val="auto"/>
          <w:szCs w:val="20"/>
        </w:rPr>
        <w:t xml:space="preserve"> </w:t>
      </w:r>
      <w:r w:rsidR="005A7F6F" w:rsidRPr="00D871EC">
        <w:rPr>
          <w:rFonts w:ascii="Times New Roman" w:eastAsia="宋体" w:hAnsi="Times New Roman"/>
          <w:color w:val="auto"/>
          <w:szCs w:val="20"/>
        </w:rPr>
        <w:t>so it is a huge challenge to conduct</w:t>
      </w:r>
      <w:r w:rsidRPr="00D871EC">
        <w:rPr>
          <w:rFonts w:ascii="Times New Roman" w:eastAsia="宋体" w:hAnsi="Times New Roman"/>
          <w:color w:val="auto"/>
          <w:szCs w:val="20"/>
        </w:rPr>
        <w:t xml:space="preserve"> truth discovery for </w:t>
      </w:r>
      <w:r w:rsidRPr="00D871EC">
        <w:rPr>
          <w:rFonts w:ascii="Times New Roman" w:eastAsia="宋体" w:hAnsi="Times New Roman" w:hint="eastAsia"/>
          <w:color w:val="auto"/>
          <w:szCs w:val="20"/>
        </w:rPr>
        <w:t>d</w:t>
      </w:r>
      <w:r w:rsidRPr="00D871EC">
        <w:rPr>
          <w:rFonts w:ascii="Times New Roman" w:eastAsia="宋体" w:hAnsi="Times New Roman"/>
          <w:color w:val="auto"/>
          <w:szCs w:val="20"/>
        </w:rPr>
        <w:t>ownstream applications</w:t>
      </w:r>
      <w:r w:rsidR="00DD655B" w:rsidRPr="00D871EC">
        <w:rPr>
          <w:rFonts w:ascii="Times New Roman" w:eastAsia="宋体" w:hAnsi="Times New Roman"/>
          <w:color w:val="auto"/>
          <w:szCs w:val="20"/>
        </w:rPr>
        <w:t xml:space="preserve"> from </w:t>
      </w:r>
      <w:r w:rsidRPr="00D871EC">
        <w:rPr>
          <w:rFonts w:ascii="Times New Roman" w:eastAsia="宋体" w:hAnsi="Times New Roman" w:hint="eastAsia"/>
          <w:color w:val="auto"/>
          <w:szCs w:val="20"/>
        </w:rPr>
        <w:t>the</w:t>
      </w:r>
      <w:r w:rsidRPr="00D871EC">
        <w:rPr>
          <w:rFonts w:ascii="Times New Roman" w:eastAsia="宋体" w:hAnsi="Times New Roman"/>
          <w:color w:val="auto"/>
          <w:szCs w:val="20"/>
        </w:rPr>
        <w:t xml:space="preserve"> </w:t>
      </w:r>
      <w:r w:rsidR="00DD655B" w:rsidRPr="00D871EC">
        <w:rPr>
          <w:rFonts w:ascii="Times New Roman" w:eastAsia="宋体" w:hAnsi="Times New Roman"/>
          <w:color w:val="auto"/>
          <w:szCs w:val="20"/>
        </w:rPr>
        <w:t>conflicting data</w:t>
      </w:r>
      <w:r w:rsidRPr="00D871EC">
        <w:rPr>
          <w:rFonts w:ascii="Times New Roman" w:eastAsia="宋体" w:hAnsi="Times New Roman"/>
          <w:color w:val="auto"/>
          <w:szCs w:val="20"/>
        </w:rPr>
        <w:t xml:space="preserve"> reported by workers.</w:t>
      </w:r>
    </w:p>
    <w:p w14:paraId="3B3D86FE" w14:textId="154CAEBE" w:rsidR="005A7F6F" w:rsidRPr="002D7B11" w:rsidRDefault="00CE662C" w:rsidP="006E58E3">
      <w:pPr>
        <w:pStyle w:val="MDPI31text"/>
        <w:spacing w:line="240" w:lineRule="auto"/>
        <w:ind w:firstLineChars="150" w:firstLine="300"/>
        <w:rPr>
          <w:rFonts w:ascii="Times New Roman" w:eastAsia="宋体" w:hAnsi="Times New Roman"/>
          <w:color w:val="auto"/>
          <w:szCs w:val="20"/>
        </w:rPr>
      </w:pPr>
      <w:r w:rsidRPr="002D7B11">
        <w:rPr>
          <w:rFonts w:ascii="Times New Roman" w:eastAsia="宋体" w:hAnsi="Times New Roman"/>
          <w:color w:val="auto"/>
          <w:szCs w:val="20"/>
        </w:rPr>
        <w:t xml:space="preserve">To address the above challenges, this paper innovatively proposes a Deep Learning based Fast Truth Inference (DLFTI) mechanism for MCS. First, </w:t>
      </w:r>
      <w:r w:rsidR="00FA0D64" w:rsidRPr="002D7B11">
        <w:rPr>
          <w:rFonts w:ascii="Times New Roman" w:eastAsia="宋体" w:hAnsi="Times New Roman"/>
          <w:color w:val="auto"/>
          <w:szCs w:val="20"/>
        </w:rPr>
        <w:t>we send Unmanned Aerial Vehicles (UAVs) to collect data for the same tasks in parallel with workers and regard the data sensed by the UAVs as gold GT</w:t>
      </w:r>
      <w:r w:rsidR="00FA0D64" w:rsidRPr="00BA66AC">
        <w:rPr>
          <w:rFonts w:ascii="Times New Roman" w:eastAsia="宋体" w:hAnsi="Times New Roman"/>
          <w:color w:val="auto"/>
          <w:szCs w:val="20"/>
        </w:rPr>
        <w:t>D.</w:t>
      </w:r>
      <w:r w:rsidR="00BB755A" w:rsidRPr="00BA66AC">
        <w:rPr>
          <w:rFonts w:ascii="Times New Roman" w:eastAsia="宋体" w:hAnsi="Times New Roman"/>
          <w:color w:val="auto"/>
          <w:szCs w:val="20"/>
        </w:rPr>
        <w:t xml:space="preserve"> Since the number of UAVs is controllable, we can easily obtain sufficient GTD while controlling the system's start-up speed. </w:t>
      </w:r>
      <w:r w:rsidRPr="00BA66AC">
        <w:rPr>
          <w:rFonts w:ascii="Times New Roman" w:eastAsia="宋体" w:hAnsi="Times New Roman"/>
          <w:color w:val="auto"/>
          <w:szCs w:val="20"/>
        </w:rPr>
        <w:t>Second, we create the worker profiles to dynamically</w:t>
      </w:r>
      <w:r w:rsidRPr="002D7B11">
        <w:rPr>
          <w:rFonts w:ascii="Times New Roman" w:eastAsia="宋体" w:hAnsi="Times New Roman"/>
          <w:color w:val="auto"/>
          <w:szCs w:val="20"/>
        </w:rPr>
        <w:t xml:space="preserve"> record the recognition of workers and use the recognized highly trustworthy workers in it as silver GTD providers, which means the data reported by them is also regarded as trustworthy. </w:t>
      </w:r>
      <w:r w:rsidR="006C50D7" w:rsidRPr="002D7B11">
        <w:rPr>
          <w:rFonts w:ascii="Times New Roman" w:eastAsia="宋体" w:hAnsi="Times New Roman"/>
          <w:color w:val="auto"/>
          <w:szCs w:val="20"/>
        </w:rPr>
        <w:t xml:space="preserve">This further increases the number of GTD and speeds up the system's response time. </w:t>
      </w:r>
      <w:r w:rsidRPr="002D7B11">
        <w:rPr>
          <w:rFonts w:ascii="Times New Roman" w:eastAsia="宋体" w:hAnsi="Times New Roman"/>
          <w:color w:val="auto"/>
          <w:szCs w:val="20"/>
        </w:rPr>
        <w:t>Third,</w:t>
      </w:r>
      <w:r w:rsidR="00220BD7" w:rsidRPr="002D7B11">
        <w:rPr>
          <w:rFonts w:ascii="Times New Roman" w:eastAsia="宋体" w:hAnsi="Times New Roman"/>
          <w:color w:val="auto"/>
          <w:szCs w:val="20"/>
        </w:rPr>
        <w:t xml:space="preserve"> we introduce the Deep Matrix Factorization (DMF) algorithm to obtain bronze GTD to cover all tasks, which gives all tasks credible judging criteria and avoids gang attacks by malicious workers.</w:t>
      </w:r>
      <w:r w:rsidR="00220BD7" w:rsidRPr="002D7B11">
        <w:rPr>
          <w:color w:val="auto"/>
        </w:rPr>
        <w:t xml:space="preserve"> </w:t>
      </w:r>
      <w:r w:rsidRPr="002D7B11">
        <w:rPr>
          <w:rFonts w:ascii="Times New Roman" w:eastAsia="宋体" w:hAnsi="Times New Roman"/>
          <w:color w:val="auto"/>
          <w:szCs w:val="20"/>
        </w:rPr>
        <w:t xml:space="preserve">Finally, we achieve fast trust computing for workers to update worker profiles based on the three-level GTD, and then further design a three-level ETD for high-precision truth discovery. </w:t>
      </w:r>
    </w:p>
    <w:p w14:paraId="7E0CA2E3" w14:textId="67CCEA18" w:rsidR="00CE662C" w:rsidRPr="00CE662C" w:rsidRDefault="00CE662C" w:rsidP="006E58E3">
      <w:pPr>
        <w:pStyle w:val="MDPI31text"/>
        <w:spacing w:line="240" w:lineRule="auto"/>
        <w:ind w:firstLineChars="150" w:firstLine="300"/>
        <w:rPr>
          <w:rFonts w:ascii="Times New Roman" w:eastAsia="宋体" w:hAnsi="Times New Roman"/>
          <w:color w:val="auto"/>
          <w:szCs w:val="20"/>
        </w:rPr>
      </w:pPr>
      <w:r w:rsidRPr="00CE662C">
        <w:rPr>
          <w:rFonts w:ascii="Times New Roman" w:eastAsia="宋体" w:hAnsi="Times New Roman"/>
          <w:color w:val="auto"/>
          <w:szCs w:val="20"/>
        </w:rPr>
        <w:t>Overall, the major contributions are summarized as follows:</w:t>
      </w:r>
    </w:p>
    <w:p w14:paraId="45D1CFE8" w14:textId="7A74CF2F" w:rsidR="00CE662C" w:rsidRPr="00CE662C" w:rsidRDefault="00CE662C" w:rsidP="00357E10">
      <w:pPr>
        <w:pStyle w:val="MDPI31text"/>
        <w:numPr>
          <w:ilvl w:val="0"/>
          <w:numId w:val="22"/>
        </w:numPr>
        <w:spacing w:beforeLines="20" w:before="48" w:afterLines="20" w:after="48" w:line="240" w:lineRule="auto"/>
        <w:ind w:left="607" w:hanging="306"/>
        <w:rPr>
          <w:rFonts w:ascii="Times New Roman" w:eastAsia="宋体" w:hAnsi="Times New Roman"/>
          <w:color w:val="auto"/>
          <w:szCs w:val="20"/>
        </w:rPr>
      </w:pPr>
      <w:r w:rsidRPr="00CE662C">
        <w:rPr>
          <w:rFonts w:ascii="Times New Roman" w:eastAsia="宋体" w:hAnsi="Times New Roman"/>
          <w:color w:val="auto"/>
          <w:szCs w:val="20"/>
        </w:rPr>
        <w:t>We propose a Deep Learning based Fast Truth Inference mechanism, namely DLFTI. To the best of our knowledge, this is the first work that systematically addresses the problem of fast and accurate truth inference in MCS systems based on the spatiotemporal correlation between the distributed data.</w:t>
      </w:r>
    </w:p>
    <w:p w14:paraId="1D21D16C" w14:textId="5784AA75" w:rsidR="00CE662C" w:rsidRPr="00542CE2" w:rsidRDefault="00CD6167" w:rsidP="00357E10">
      <w:pPr>
        <w:pStyle w:val="MDPI31text"/>
        <w:numPr>
          <w:ilvl w:val="0"/>
          <w:numId w:val="22"/>
        </w:numPr>
        <w:spacing w:beforeLines="20" w:before="48" w:afterLines="20" w:after="48" w:line="240" w:lineRule="auto"/>
        <w:ind w:left="607" w:hanging="306"/>
        <w:rPr>
          <w:rFonts w:ascii="Times New Roman" w:eastAsia="宋体" w:hAnsi="Times New Roman"/>
          <w:color w:val="auto"/>
          <w:szCs w:val="20"/>
        </w:rPr>
      </w:pPr>
      <w:r>
        <w:rPr>
          <w:rFonts w:ascii="Times New Roman" w:eastAsia="宋体" w:hAnsi="Times New Roman"/>
          <w:color w:val="auto"/>
          <w:szCs w:val="20"/>
        </w:rPr>
        <w:t>A</w:t>
      </w:r>
      <w:r w:rsidR="00F90312" w:rsidRPr="00542CE2">
        <w:rPr>
          <w:rFonts w:ascii="Times New Roman" w:eastAsia="宋体" w:hAnsi="Times New Roman"/>
          <w:color w:val="auto"/>
          <w:szCs w:val="20"/>
        </w:rPr>
        <w:t>bandon</w:t>
      </w:r>
      <w:r>
        <w:rPr>
          <w:rFonts w:ascii="Times New Roman" w:eastAsia="宋体" w:hAnsi="Times New Roman"/>
          <w:color w:val="auto"/>
          <w:szCs w:val="20"/>
        </w:rPr>
        <w:t>ing</w:t>
      </w:r>
      <w:r w:rsidR="00F90312" w:rsidRPr="00542CE2">
        <w:rPr>
          <w:rFonts w:ascii="Times New Roman" w:eastAsia="宋体" w:hAnsi="Times New Roman"/>
          <w:color w:val="auto"/>
          <w:szCs w:val="20"/>
        </w:rPr>
        <w:t xml:space="preserve"> the unrealistic assumption of priori GTD from previous studies</w:t>
      </w:r>
      <w:r w:rsidR="00BC2B27" w:rsidRPr="00542CE2">
        <w:rPr>
          <w:rFonts w:ascii="Times New Roman" w:eastAsia="宋体" w:hAnsi="Times New Roman"/>
          <w:color w:val="auto"/>
          <w:szCs w:val="20"/>
        </w:rPr>
        <w:t xml:space="preserve">, </w:t>
      </w:r>
      <w:r>
        <w:rPr>
          <w:rFonts w:ascii="Times New Roman" w:eastAsia="宋体" w:hAnsi="Times New Roman"/>
          <w:color w:val="auto"/>
          <w:szCs w:val="20"/>
        </w:rPr>
        <w:t>we</w:t>
      </w:r>
      <w:r w:rsidR="00CE662C" w:rsidRPr="00542CE2">
        <w:rPr>
          <w:rFonts w:ascii="Times New Roman" w:eastAsia="宋体" w:hAnsi="Times New Roman"/>
          <w:color w:val="auto"/>
          <w:szCs w:val="20"/>
        </w:rPr>
        <w:t xml:space="preserve"> propose for the first time the multi-level GTD framework for trust computing</w:t>
      </w:r>
      <w:r w:rsidR="00BC2B27" w:rsidRPr="00542CE2">
        <w:rPr>
          <w:rFonts w:ascii="Times New Roman" w:eastAsia="宋体" w:hAnsi="Times New Roman"/>
          <w:color w:val="auto"/>
          <w:szCs w:val="20"/>
        </w:rPr>
        <w:t>.</w:t>
      </w:r>
      <w:r w:rsidR="00DA2859" w:rsidRPr="00542CE2">
        <w:rPr>
          <w:rFonts w:ascii="Times New Roman" w:eastAsia="宋体" w:hAnsi="Times New Roman"/>
          <w:color w:val="auto"/>
          <w:szCs w:val="20"/>
        </w:rPr>
        <w:t xml:space="preserve"> </w:t>
      </w:r>
      <w:r w:rsidR="00BC2B27" w:rsidRPr="00542CE2">
        <w:rPr>
          <w:rFonts w:ascii="Times New Roman" w:eastAsia="宋体" w:hAnsi="Times New Roman"/>
          <w:color w:val="auto"/>
          <w:szCs w:val="20"/>
        </w:rPr>
        <w:t>This approach</w:t>
      </w:r>
      <w:r w:rsidR="00C46AD5" w:rsidRPr="00542CE2">
        <w:rPr>
          <w:rFonts w:ascii="Times New Roman" w:eastAsia="宋体" w:hAnsi="Times New Roman"/>
          <w:color w:val="auto"/>
          <w:szCs w:val="20"/>
        </w:rPr>
        <w:t xml:space="preserve"> </w:t>
      </w:r>
      <w:r w:rsidR="00542CE2" w:rsidRPr="00542CE2">
        <w:rPr>
          <w:rFonts w:ascii="Times New Roman" w:eastAsia="宋体" w:hAnsi="Times New Roman"/>
          <w:color w:val="auto"/>
          <w:szCs w:val="20"/>
        </w:rPr>
        <w:t xml:space="preserve">can </w:t>
      </w:r>
      <w:r w:rsidR="00C46AD5" w:rsidRPr="00542CE2">
        <w:rPr>
          <w:rFonts w:ascii="Times New Roman" w:eastAsia="宋体" w:hAnsi="Times New Roman"/>
          <w:color w:val="auto"/>
          <w:szCs w:val="20"/>
        </w:rPr>
        <w:t xml:space="preserve">avoid </w:t>
      </w:r>
      <w:r w:rsidR="00DA2859" w:rsidRPr="00542CE2">
        <w:rPr>
          <w:rFonts w:ascii="Times New Roman" w:eastAsia="宋体" w:hAnsi="Times New Roman"/>
          <w:color w:val="auto"/>
          <w:szCs w:val="20"/>
        </w:rPr>
        <w:t xml:space="preserve">the negative impact </w:t>
      </w:r>
      <w:r w:rsidR="00DA2859" w:rsidRPr="00542CE2">
        <w:rPr>
          <w:rFonts w:ascii="Times New Roman" w:eastAsia="宋体" w:hAnsi="Times New Roman" w:hint="eastAsia"/>
          <w:color w:val="auto"/>
          <w:szCs w:val="20"/>
          <w:lang w:eastAsia="zh-CN"/>
        </w:rPr>
        <w:t>of</w:t>
      </w:r>
      <w:r w:rsidR="00DA2859" w:rsidRPr="00542CE2">
        <w:rPr>
          <w:rFonts w:ascii="Times New Roman" w:eastAsia="宋体" w:hAnsi="Times New Roman"/>
          <w:color w:val="auto"/>
          <w:szCs w:val="20"/>
        </w:rPr>
        <w:t xml:space="preserve"> </w:t>
      </w:r>
      <w:r w:rsidR="00C46AD5" w:rsidRPr="00542CE2">
        <w:rPr>
          <w:rFonts w:ascii="Times New Roman" w:eastAsia="宋体" w:hAnsi="Times New Roman"/>
          <w:color w:val="auto"/>
          <w:szCs w:val="20"/>
        </w:rPr>
        <w:t>gang attacks by malicious workers and ensures the security of the MCS system.</w:t>
      </w:r>
    </w:p>
    <w:p w14:paraId="12CCEE5C" w14:textId="00589F5C" w:rsidR="00A844A1" w:rsidRPr="00CD6167" w:rsidRDefault="00CD6167" w:rsidP="00357E10">
      <w:pPr>
        <w:pStyle w:val="MDPI31text"/>
        <w:numPr>
          <w:ilvl w:val="0"/>
          <w:numId w:val="22"/>
        </w:numPr>
        <w:spacing w:beforeLines="20" w:before="48" w:afterLines="20" w:after="48" w:line="240" w:lineRule="auto"/>
        <w:ind w:left="607" w:hanging="306"/>
        <w:rPr>
          <w:rFonts w:ascii="Times New Roman" w:eastAsia="宋体" w:hAnsi="Times New Roman"/>
          <w:color w:val="auto"/>
          <w:szCs w:val="20"/>
        </w:rPr>
      </w:pPr>
      <w:r w:rsidRPr="00A844A1">
        <w:rPr>
          <w:rFonts w:ascii="Times New Roman" w:eastAsia="宋体" w:hAnsi="Times New Roman"/>
          <w:color w:val="auto"/>
          <w:szCs w:val="20"/>
        </w:rPr>
        <w:t xml:space="preserve">Based on the multi-level GTD and </w:t>
      </w:r>
      <w:r w:rsidR="00291616">
        <w:rPr>
          <w:rFonts w:ascii="Times New Roman" w:eastAsia="宋体" w:hAnsi="Times New Roman" w:hint="eastAsia"/>
          <w:color w:val="auto"/>
          <w:szCs w:val="20"/>
          <w:lang w:eastAsia="zh-CN"/>
        </w:rPr>
        <w:t>w</w:t>
      </w:r>
      <w:r w:rsidRPr="00A844A1">
        <w:rPr>
          <w:rFonts w:ascii="Times New Roman" w:eastAsia="宋体" w:hAnsi="Times New Roman"/>
          <w:color w:val="auto"/>
          <w:szCs w:val="20"/>
        </w:rPr>
        <w:t xml:space="preserve">orker </w:t>
      </w:r>
      <w:r w:rsidR="00291616">
        <w:rPr>
          <w:rFonts w:ascii="Times New Roman" w:eastAsia="宋体" w:hAnsi="Times New Roman"/>
          <w:color w:val="auto"/>
          <w:szCs w:val="20"/>
        </w:rPr>
        <w:t>r</w:t>
      </w:r>
      <w:r w:rsidRPr="00A844A1">
        <w:rPr>
          <w:rFonts w:ascii="Times New Roman" w:eastAsia="宋体" w:hAnsi="Times New Roman"/>
          <w:color w:val="auto"/>
          <w:szCs w:val="20"/>
        </w:rPr>
        <w:t xml:space="preserve">ecognition, we further propose the multi-level ETD framework for truth discovery, which can ensure the accuracy of </w:t>
      </w:r>
      <w:r>
        <w:rPr>
          <w:rFonts w:ascii="Times New Roman" w:eastAsia="宋体" w:hAnsi="Times New Roman" w:hint="eastAsia"/>
          <w:color w:val="auto"/>
          <w:szCs w:val="20"/>
          <w:lang w:eastAsia="zh-CN"/>
        </w:rPr>
        <w:t>inferred</w:t>
      </w:r>
      <w:r>
        <w:rPr>
          <w:rFonts w:ascii="Times New Roman" w:eastAsia="宋体" w:hAnsi="Times New Roman"/>
          <w:color w:val="auto"/>
          <w:szCs w:val="20"/>
        </w:rPr>
        <w:t xml:space="preserve"> </w:t>
      </w:r>
      <w:r w:rsidRPr="00A844A1">
        <w:rPr>
          <w:rFonts w:ascii="Times New Roman" w:eastAsia="宋体" w:hAnsi="Times New Roman"/>
          <w:color w:val="auto"/>
          <w:szCs w:val="20"/>
        </w:rPr>
        <w:t xml:space="preserve">truth even when </w:t>
      </w:r>
      <w:r w:rsidR="00BA66AC">
        <w:rPr>
          <w:rFonts w:ascii="Times New Roman" w:eastAsia="宋体" w:hAnsi="Times New Roman"/>
          <w:color w:val="auto"/>
          <w:szCs w:val="20"/>
        </w:rPr>
        <w:t>several</w:t>
      </w:r>
      <w:r w:rsidRPr="00A844A1">
        <w:rPr>
          <w:rFonts w:ascii="Times New Roman" w:eastAsia="宋体" w:hAnsi="Times New Roman"/>
          <w:color w:val="auto"/>
          <w:szCs w:val="20"/>
        </w:rPr>
        <w:t xml:space="preserve"> untrustworthy workers</w:t>
      </w:r>
      <w:r w:rsidR="00BA66AC">
        <w:rPr>
          <w:rFonts w:ascii="Times New Roman" w:eastAsia="宋体" w:hAnsi="Times New Roman"/>
          <w:color w:val="auto"/>
          <w:szCs w:val="20"/>
        </w:rPr>
        <w:t xml:space="preserve"> are recruited</w:t>
      </w:r>
      <w:r w:rsidRPr="00A844A1">
        <w:rPr>
          <w:rFonts w:ascii="Times New Roman" w:eastAsia="宋体" w:hAnsi="Times New Roman"/>
          <w:color w:val="auto"/>
          <w:szCs w:val="20"/>
        </w:rPr>
        <w:t xml:space="preserve">, thus improving the robustness of </w:t>
      </w:r>
      <w:r w:rsidRPr="00CE662C">
        <w:rPr>
          <w:rFonts w:ascii="Times New Roman" w:eastAsia="宋体" w:hAnsi="Times New Roman"/>
          <w:color w:val="auto"/>
          <w:szCs w:val="20"/>
        </w:rPr>
        <w:t>DLFTI.</w:t>
      </w:r>
    </w:p>
    <w:p w14:paraId="070048C8" w14:textId="0E3CAE08" w:rsidR="00CE662C" w:rsidRPr="00CE662C" w:rsidRDefault="00CD6167" w:rsidP="00357E10">
      <w:pPr>
        <w:pStyle w:val="MDPI31text"/>
        <w:numPr>
          <w:ilvl w:val="0"/>
          <w:numId w:val="22"/>
        </w:numPr>
        <w:spacing w:beforeLines="20" w:before="48" w:afterLines="20" w:after="48" w:line="240" w:lineRule="auto"/>
        <w:ind w:left="607" w:hanging="306"/>
        <w:rPr>
          <w:rFonts w:ascii="Times New Roman" w:eastAsia="宋体" w:hAnsi="Times New Roman"/>
          <w:color w:val="auto"/>
          <w:szCs w:val="20"/>
        </w:rPr>
      </w:pPr>
      <w:r>
        <w:rPr>
          <w:rFonts w:ascii="Times New Roman" w:eastAsia="宋体" w:hAnsi="Times New Roman"/>
          <w:color w:val="auto"/>
          <w:szCs w:val="20"/>
        </w:rPr>
        <w:t>E</w:t>
      </w:r>
      <w:r w:rsidR="00CE662C" w:rsidRPr="00CE662C">
        <w:rPr>
          <w:rFonts w:ascii="Times New Roman" w:eastAsia="宋体" w:hAnsi="Times New Roman"/>
          <w:color w:val="auto"/>
          <w:szCs w:val="20"/>
        </w:rPr>
        <w:t xml:space="preserve">xtensive simulations on </w:t>
      </w:r>
      <w:r w:rsidR="00CB354C">
        <w:rPr>
          <w:rFonts w:ascii="Times New Roman" w:eastAsia="宋体" w:hAnsi="Times New Roman"/>
          <w:color w:val="auto"/>
          <w:szCs w:val="20"/>
        </w:rPr>
        <w:t xml:space="preserve">the </w:t>
      </w:r>
      <w:r w:rsidR="00CE662C" w:rsidRPr="00CE662C">
        <w:rPr>
          <w:rFonts w:ascii="Times New Roman" w:eastAsia="宋体" w:hAnsi="Times New Roman"/>
          <w:color w:val="auto"/>
          <w:szCs w:val="20"/>
        </w:rPr>
        <w:t xml:space="preserve">real-world dataset </w:t>
      </w:r>
      <w:r>
        <w:rPr>
          <w:rFonts w:ascii="Times New Roman" w:eastAsia="宋体" w:hAnsi="Times New Roman" w:hint="eastAsia"/>
          <w:color w:val="auto"/>
          <w:szCs w:val="20"/>
          <w:lang w:eastAsia="zh-CN"/>
        </w:rPr>
        <w:t>are</w:t>
      </w:r>
      <w:r>
        <w:rPr>
          <w:rFonts w:ascii="Times New Roman" w:eastAsia="宋体" w:hAnsi="Times New Roman"/>
          <w:color w:val="auto"/>
          <w:szCs w:val="20"/>
        </w:rPr>
        <w:t xml:space="preserve"> conducted </w:t>
      </w:r>
      <w:r w:rsidR="00CE662C" w:rsidRPr="00CE662C">
        <w:rPr>
          <w:rFonts w:ascii="Times New Roman" w:eastAsia="宋体" w:hAnsi="Times New Roman"/>
          <w:color w:val="auto"/>
          <w:szCs w:val="20"/>
        </w:rPr>
        <w:t>to demonstrate the significant performance of DLFTI. The results show that the performance presented by our DLFTI exceeds that of all the compared algorithms under all simulated scenarios.</w:t>
      </w:r>
    </w:p>
    <w:p w14:paraId="61A7C529" w14:textId="3F01F4D4" w:rsidR="0038402F" w:rsidRDefault="00CE662C" w:rsidP="006E58E3">
      <w:pPr>
        <w:pStyle w:val="MDPI31text"/>
        <w:spacing w:line="240" w:lineRule="auto"/>
        <w:ind w:firstLineChars="150" w:firstLine="300"/>
        <w:rPr>
          <w:rFonts w:ascii="Times New Roman" w:eastAsia="宋体" w:hAnsi="Times New Roman"/>
          <w:color w:val="auto"/>
          <w:szCs w:val="20"/>
        </w:rPr>
      </w:pPr>
      <w:r w:rsidRPr="00CE662C">
        <w:rPr>
          <w:rFonts w:ascii="Times New Roman" w:eastAsia="宋体" w:hAnsi="Times New Roman"/>
          <w:color w:val="auto"/>
          <w:szCs w:val="20"/>
        </w:rPr>
        <w:t xml:space="preserve">The rest of this paper is organized as follows. Section 2 introduces related works. The system model and definitions are presented in Section 3. In Section 4, the DLFTI mechanism is proposed. Then, Section 5 provides the performance analysis. Finally, </w:t>
      </w:r>
      <w:r w:rsidR="000D3E5B">
        <w:rPr>
          <w:rFonts w:ascii="Times New Roman" w:eastAsia="宋体" w:hAnsi="Times New Roman"/>
          <w:color w:val="auto"/>
          <w:szCs w:val="20"/>
        </w:rPr>
        <w:t xml:space="preserve">the </w:t>
      </w:r>
      <w:r w:rsidRPr="00CE662C">
        <w:rPr>
          <w:rFonts w:ascii="Times New Roman" w:eastAsia="宋体" w:hAnsi="Times New Roman"/>
          <w:color w:val="auto"/>
          <w:szCs w:val="20"/>
        </w:rPr>
        <w:t>conclusion and future work are given in Section 6.</w:t>
      </w:r>
    </w:p>
    <w:p w14:paraId="43926073" w14:textId="61CB4639" w:rsidR="00F075D9" w:rsidRPr="00F075D9" w:rsidRDefault="00C007FB" w:rsidP="00FD16FC">
      <w:pPr>
        <w:pStyle w:val="1"/>
        <w:numPr>
          <w:ilvl w:val="0"/>
          <w:numId w:val="2"/>
        </w:numPr>
        <w:spacing w:before="120"/>
        <w:ind w:left="357" w:hanging="357"/>
        <w:rPr>
          <w:smallCaps w:val="0"/>
        </w:rPr>
      </w:pPr>
      <w:r w:rsidRPr="00AE15CF">
        <w:rPr>
          <w:smallCaps w:val="0"/>
        </w:rPr>
        <w:t>Related Work</w:t>
      </w:r>
      <w:r w:rsidR="00E95423">
        <w:rPr>
          <w:smallCaps w:val="0"/>
        </w:rPr>
        <w:t>s</w:t>
      </w:r>
    </w:p>
    <w:p w14:paraId="35212554" w14:textId="5C020D75" w:rsidR="00BB6AC1" w:rsidRPr="000F0443" w:rsidRDefault="00BB6AC1" w:rsidP="00A048C7">
      <w:pPr>
        <w:pStyle w:val="MDPI31text"/>
        <w:spacing w:line="240" w:lineRule="auto"/>
        <w:ind w:firstLineChars="150" w:firstLine="300"/>
        <w:rPr>
          <w:rFonts w:ascii="Times New Roman" w:eastAsia="宋体" w:hAnsi="Times New Roman"/>
          <w:color w:val="008000"/>
          <w:szCs w:val="20"/>
          <w:lang w:eastAsia="zh-CN"/>
        </w:rPr>
      </w:pPr>
      <w:r w:rsidRPr="000F0443">
        <w:rPr>
          <w:rFonts w:ascii="Times New Roman" w:eastAsia="宋体" w:hAnsi="Times New Roman"/>
          <w:color w:val="008000"/>
          <w:szCs w:val="20"/>
        </w:rPr>
        <w:t xml:space="preserve">In MCS, to incentivize workers to offer high-quality data, </w:t>
      </w:r>
      <w:r w:rsidR="00335E85" w:rsidRPr="000F0443">
        <w:rPr>
          <w:rFonts w:ascii="Times New Roman" w:eastAsia="宋体" w:hAnsi="Times New Roman"/>
          <w:color w:val="008000"/>
          <w:szCs w:val="20"/>
        </w:rPr>
        <w:t>it is necessary to give them a certain amount of rewards</w:t>
      </w:r>
      <w:r w:rsidR="000F0443">
        <w:rPr>
          <w:rFonts w:ascii="Times New Roman" w:eastAsia="宋体" w:hAnsi="Times New Roman"/>
          <w:color w:val="008000"/>
          <w:szCs w:val="20"/>
        </w:rPr>
        <w:t xml:space="preserve"> </w:t>
      </w:r>
      <w:r w:rsidR="00C615ED" w:rsidRPr="000F0443">
        <w:rPr>
          <w:rFonts w:ascii="Times New Roman" w:eastAsia="宋体" w:hAnsi="Times New Roman"/>
          <w:color w:val="008000"/>
          <w:szCs w:val="20"/>
        </w:rPr>
        <w:t>[</w:t>
      </w:r>
      <w:r w:rsidR="00084CB2" w:rsidRPr="000F0443">
        <w:rPr>
          <w:rFonts w:ascii="Times New Roman" w:eastAsia="宋体" w:hAnsi="Times New Roman"/>
          <w:color w:val="008000"/>
          <w:szCs w:val="20"/>
        </w:rPr>
        <w:t>29</w:t>
      </w:r>
      <w:r w:rsidR="00C615ED" w:rsidRPr="000F0443">
        <w:rPr>
          <w:rFonts w:ascii="Times New Roman" w:eastAsia="宋体" w:hAnsi="Times New Roman"/>
          <w:color w:val="008000"/>
          <w:szCs w:val="20"/>
        </w:rPr>
        <w:t>]</w:t>
      </w:r>
      <w:r w:rsidR="002A345D" w:rsidRPr="000F0443">
        <w:rPr>
          <w:rFonts w:ascii="Times New Roman" w:eastAsia="宋体" w:hAnsi="Times New Roman"/>
          <w:color w:val="008000"/>
          <w:szCs w:val="20"/>
        </w:rPr>
        <w:t>-</w:t>
      </w:r>
      <w:r w:rsidR="000B53FB" w:rsidRPr="000F0443">
        <w:rPr>
          <w:rFonts w:ascii="Times New Roman" w:eastAsia="宋体" w:hAnsi="Times New Roman"/>
          <w:color w:val="008000"/>
          <w:szCs w:val="20"/>
        </w:rPr>
        <w:t>[</w:t>
      </w:r>
      <w:r w:rsidR="00DA0698" w:rsidRPr="000F0443">
        <w:rPr>
          <w:rFonts w:ascii="Times New Roman" w:eastAsia="宋体" w:hAnsi="Times New Roman"/>
          <w:color w:val="008000"/>
          <w:szCs w:val="20"/>
        </w:rPr>
        <w:t>3</w:t>
      </w:r>
      <w:r w:rsidR="00084CB2" w:rsidRPr="000F0443">
        <w:rPr>
          <w:rFonts w:ascii="Times New Roman" w:eastAsia="宋体" w:hAnsi="Times New Roman"/>
          <w:color w:val="008000"/>
          <w:szCs w:val="20"/>
        </w:rPr>
        <w:t>3</w:t>
      </w:r>
      <w:r w:rsidR="000B53FB" w:rsidRPr="000F0443">
        <w:rPr>
          <w:rFonts w:ascii="Times New Roman" w:eastAsia="宋体" w:hAnsi="Times New Roman"/>
          <w:color w:val="008000"/>
          <w:szCs w:val="20"/>
        </w:rPr>
        <w:t>]</w:t>
      </w:r>
      <w:r w:rsidRPr="000F0443">
        <w:rPr>
          <w:rFonts w:ascii="Times New Roman" w:eastAsia="宋体" w:hAnsi="Times New Roman"/>
          <w:color w:val="008000"/>
          <w:szCs w:val="20"/>
        </w:rPr>
        <w:t xml:space="preserve">. For example, </w:t>
      </w:r>
      <w:r w:rsidR="00E63397" w:rsidRPr="000F0443">
        <w:rPr>
          <w:rFonts w:ascii="Times New Roman" w:eastAsia="宋体" w:hAnsi="Times New Roman"/>
          <w:color w:val="008000"/>
          <w:szCs w:val="20"/>
        </w:rPr>
        <w:t xml:space="preserve">sometimes workers need to move to a specified destination for data sensing and then report the data, which requires energy, communication bandwidth, and other resources </w:t>
      </w:r>
      <w:r w:rsidRPr="000F0443">
        <w:rPr>
          <w:rFonts w:ascii="Times New Roman" w:eastAsia="宋体" w:hAnsi="Times New Roman"/>
          <w:color w:val="008000"/>
          <w:szCs w:val="20"/>
        </w:rPr>
        <w:t>[14]</w:t>
      </w:r>
      <w:r w:rsidR="00084CB2" w:rsidRPr="000F0443">
        <w:rPr>
          <w:rFonts w:ascii="Times New Roman" w:eastAsia="宋体" w:hAnsi="Times New Roman"/>
          <w:color w:val="008000"/>
          <w:szCs w:val="20"/>
        </w:rPr>
        <w:t>, [34]-[35]</w:t>
      </w:r>
      <w:r w:rsidRPr="000F0443">
        <w:rPr>
          <w:rFonts w:ascii="Times New Roman" w:eastAsia="宋体" w:hAnsi="Times New Roman"/>
          <w:color w:val="008000"/>
          <w:szCs w:val="20"/>
        </w:rPr>
        <w:t xml:space="preserve">. But there are some untrustworthy or malicious workers to report false data, aiming at getting the reward without any labor or attacking the system </w:t>
      </w:r>
      <w:r w:rsidR="00FC7D14" w:rsidRPr="000F0443">
        <w:rPr>
          <w:rFonts w:ascii="Times New Roman" w:eastAsia="宋体" w:hAnsi="Times New Roman"/>
          <w:color w:val="008000"/>
          <w:szCs w:val="20"/>
        </w:rPr>
        <w:t>[</w:t>
      </w:r>
      <w:r w:rsidR="009E5F57" w:rsidRPr="000F0443">
        <w:rPr>
          <w:rFonts w:ascii="Times New Roman" w:eastAsia="宋体" w:hAnsi="Times New Roman"/>
          <w:color w:val="008000"/>
          <w:szCs w:val="20"/>
        </w:rPr>
        <w:t>27</w:t>
      </w:r>
      <w:r w:rsidR="00FC7D14" w:rsidRPr="000F0443">
        <w:rPr>
          <w:rFonts w:ascii="Times New Roman" w:eastAsia="宋体" w:hAnsi="Times New Roman"/>
          <w:color w:val="008000"/>
          <w:szCs w:val="20"/>
        </w:rPr>
        <w:t>], [</w:t>
      </w:r>
      <w:r w:rsidR="00A131EF" w:rsidRPr="000F0443">
        <w:rPr>
          <w:rFonts w:ascii="Times New Roman" w:eastAsia="宋体" w:hAnsi="Times New Roman"/>
          <w:color w:val="008000"/>
          <w:szCs w:val="20"/>
        </w:rPr>
        <w:t>2</w:t>
      </w:r>
      <w:r w:rsidR="00146F2A" w:rsidRPr="000F0443">
        <w:rPr>
          <w:rFonts w:ascii="Times New Roman" w:eastAsia="宋体" w:hAnsi="Times New Roman"/>
          <w:color w:val="008000"/>
          <w:szCs w:val="20"/>
        </w:rPr>
        <w:t>8</w:t>
      </w:r>
      <w:r w:rsidR="00FC7D14" w:rsidRPr="000F0443">
        <w:rPr>
          <w:rFonts w:ascii="Times New Roman" w:eastAsia="宋体" w:hAnsi="Times New Roman"/>
          <w:color w:val="008000"/>
          <w:szCs w:val="20"/>
        </w:rPr>
        <w:t>],</w:t>
      </w:r>
      <w:r w:rsidR="00FC7D14" w:rsidRPr="000F0443" w:rsidDel="00FC7D14">
        <w:rPr>
          <w:rFonts w:ascii="Times New Roman" w:eastAsia="宋体" w:hAnsi="Times New Roman"/>
          <w:color w:val="008000"/>
          <w:szCs w:val="20"/>
        </w:rPr>
        <w:t xml:space="preserve"> </w:t>
      </w:r>
      <w:r w:rsidR="00FC7D14" w:rsidRPr="000F0443">
        <w:rPr>
          <w:rFonts w:ascii="Times New Roman" w:eastAsia="宋体" w:hAnsi="Times New Roman"/>
          <w:color w:val="008000"/>
          <w:szCs w:val="20"/>
        </w:rPr>
        <w:t>[</w:t>
      </w:r>
      <w:r w:rsidR="001B1212" w:rsidRPr="000F0443">
        <w:rPr>
          <w:rFonts w:ascii="Times New Roman" w:eastAsia="宋体" w:hAnsi="Times New Roman"/>
          <w:color w:val="008000"/>
          <w:szCs w:val="20"/>
        </w:rPr>
        <w:t>36</w:t>
      </w:r>
      <w:r w:rsidR="00FC7D14" w:rsidRPr="000F0443">
        <w:rPr>
          <w:rFonts w:ascii="Times New Roman" w:eastAsia="宋体" w:hAnsi="Times New Roman"/>
          <w:color w:val="008000"/>
          <w:szCs w:val="20"/>
        </w:rPr>
        <w:t>]</w:t>
      </w:r>
      <w:r w:rsidRPr="000F0443">
        <w:rPr>
          <w:rFonts w:ascii="Times New Roman" w:eastAsia="宋体" w:hAnsi="Times New Roman"/>
          <w:color w:val="008000"/>
          <w:szCs w:val="20"/>
        </w:rPr>
        <w:t xml:space="preserve">. Therefore, </w:t>
      </w:r>
      <w:r w:rsidR="00DA34AD" w:rsidRPr="000F0443">
        <w:rPr>
          <w:rFonts w:ascii="Times New Roman" w:eastAsia="宋体" w:hAnsi="Times New Roman"/>
          <w:color w:val="008000"/>
          <w:szCs w:val="20"/>
        </w:rPr>
        <w:t xml:space="preserve">calculating the </w:t>
      </w:r>
      <w:r w:rsidR="00311196" w:rsidRPr="000F0443">
        <w:rPr>
          <w:rFonts w:ascii="Times New Roman" w:eastAsia="宋体" w:hAnsi="Times New Roman"/>
          <w:color w:val="008000"/>
          <w:szCs w:val="20"/>
        </w:rPr>
        <w:t>qualities of workers’ sensing data</w:t>
      </w:r>
      <w:r w:rsidR="00DA34AD" w:rsidRPr="000F0443">
        <w:rPr>
          <w:rFonts w:ascii="Times New Roman" w:eastAsia="宋体" w:hAnsi="Times New Roman"/>
          <w:color w:val="008000"/>
          <w:szCs w:val="20"/>
        </w:rPr>
        <w:t xml:space="preserve"> and </w:t>
      </w:r>
      <w:r w:rsidR="00D26773" w:rsidRPr="000F0443">
        <w:rPr>
          <w:rFonts w:ascii="Times New Roman" w:eastAsia="宋体" w:hAnsi="Times New Roman"/>
          <w:color w:val="008000"/>
          <w:szCs w:val="20"/>
        </w:rPr>
        <w:t>distinguishing trustworthy workers from untrustworthy ones is very significant</w:t>
      </w:r>
      <w:r w:rsidR="004144AF" w:rsidRPr="000F0443">
        <w:rPr>
          <w:rFonts w:ascii="Times New Roman" w:eastAsia="宋体" w:hAnsi="Times New Roman"/>
          <w:color w:val="008000"/>
          <w:szCs w:val="20"/>
        </w:rPr>
        <w:t xml:space="preserve"> [</w:t>
      </w:r>
      <w:r w:rsidR="001B1212" w:rsidRPr="000F0443">
        <w:rPr>
          <w:rFonts w:ascii="Times New Roman" w:eastAsia="宋体" w:hAnsi="Times New Roman"/>
          <w:color w:val="008000"/>
          <w:szCs w:val="20"/>
        </w:rPr>
        <w:t>3</w:t>
      </w:r>
      <w:r w:rsidR="00084CB2" w:rsidRPr="000F0443">
        <w:rPr>
          <w:rFonts w:ascii="Times New Roman" w:eastAsia="宋体" w:hAnsi="Times New Roman"/>
          <w:color w:val="008000"/>
          <w:szCs w:val="20"/>
        </w:rPr>
        <w:t>7</w:t>
      </w:r>
      <w:r w:rsidR="004144AF" w:rsidRPr="000F0443">
        <w:rPr>
          <w:rFonts w:ascii="Times New Roman" w:eastAsia="宋体" w:hAnsi="Times New Roman"/>
          <w:color w:val="008000"/>
          <w:szCs w:val="20"/>
        </w:rPr>
        <w:t>]</w:t>
      </w:r>
      <w:r w:rsidR="00084CB2" w:rsidRPr="000F0443">
        <w:rPr>
          <w:rFonts w:ascii="Times New Roman" w:eastAsia="宋体" w:hAnsi="Times New Roman"/>
          <w:color w:val="008000"/>
          <w:szCs w:val="20"/>
        </w:rPr>
        <w:t>-</w:t>
      </w:r>
      <w:r w:rsidR="0083204E" w:rsidRPr="000F0443">
        <w:rPr>
          <w:rFonts w:ascii="Times New Roman" w:eastAsia="宋体" w:hAnsi="Times New Roman"/>
          <w:color w:val="008000"/>
          <w:szCs w:val="20"/>
        </w:rPr>
        <w:t>[</w:t>
      </w:r>
      <w:r w:rsidR="00F15EDB" w:rsidRPr="000F0443">
        <w:rPr>
          <w:rFonts w:ascii="Times New Roman" w:eastAsia="宋体" w:hAnsi="Times New Roman"/>
          <w:color w:val="008000"/>
          <w:szCs w:val="20"/>
        </w:rPr>
        <w:t>3</w:t>
      </w:r>
      <w:r w:rsidR="00DA0698" w:rsidRPr="000F0443">
        <w:rPr>
          <w:rFonts w:ascii="Times New Roman" w:eastAsia="宋体" w:hAnsi="Times New Roman"/>
          <w:color w:val="008000"/>
          <w:szCs w:val="20"/>
        </w:rPr>
        <w:t>9</w:t>
      </w:r>
      <w:r w:rsidR="0083204E" w:rsidRPr="000F0443">
        <w:rPr>
          <w:rFonts w:ascii="Times New Roman" w:eastAsia="宋体" w:hAnsi="Times New Roman"/>
          <w:color w:val="008000"/>
          <w:szCs w:val="20"/>
        </w:rPr>
        <w:t>]</w:t>
      </w:r>
      <w:r w:rsidRPr="000F0443">
        <w:rPr>
          <w:rFonts w:ascii="Times New Roman" w:eastAsia="宋体" w:hAnsi="Times New Roman"/>
          <w:color w:val="008000"/>
          <w:szCs w:val="20"/>
        </w:rPr>
        <w:t>. The following is a discussion of some researches related to this paper.</w:t>
      </w:r>
    </w:p>
    <w:p w14:paraId="795A3192" w14:textId="75D8A421" w:rsidR="005779C3" w:rsidRPr="002B2FC1" w:rsidRDefault="005779C3" w:rsidP="005779C3">
      <w:pPr>
        <w:pStyle w:val="2"/>
        <w:widowControl/>
        <w:autoSpaceDE w:val="0"/>
        <w:autoSpaceDN w:val="0"/>
        <w:spacing w:before="0" w:after="0" w:line="240" w:lineRule="auto"/>
        <w:ind w:left="0" w:firstLine="0"/>
        <w:rPr>
          <w:sz w:val="21"/>
          <w:szCs w:val="21"/>
        </w:rPr>
      </w:pPr>
      <w:r>
        <w:rPr>
          <w:sz w:val="21"/>
          <w:szCs w:val="21"/>
          <w:lang w:eastAsia="zh-CN"/>
        </w:rPr>
        <w:t>2</w:t>
      </w:r>
      <w:r w:rsidRPr="006A359C">
        <w:rPr>
          <w:sz w:val="21"/>
          <w:szCs w:val="21"/>
          <w:lang w:eastAsia="zh-CN"/>
        </w:rPr>
        <w:t xml:space="preserve">.1. </w:t>
      </w:r>
      <w:r w:rsidRPr="005779C3">
        <w:t>Methods based on mathematical statistics</w:t>
      </w:r>
    </w:p>
    <w:p w14:paraId="7B38EBFF" w14:textId="62D65C60" w:rsidR="00784F41" w:rsidRPr="00EC65E6" w:rsidRDefault="00BB6AC1" w:rsidP="00442FA0">
      <w:pPr>
        <w:pStyle w:val="MDPI31text"/>
        <w:spacing w:line="240" w:lineRule="auto"/>
        <w:ind w:firstLineChars="150" w:firstLine="300"/>
        <w:rPr>
          <w:rFonts w:ascii="Times New Roman" w:eastAsia="宋体" w:hAnsi="Times New Roman"/>
          <w:color w:val="auto"/>
          <w:szCs w:val="20"/>
        </w:rPr>
      </w:pPr>
      <w:r w:rsidRPr="00EC65E6">
        <w:rPr>
          <w:rFonts w:ascii="Times New Roman" w:eastAsia="宋体" w:hAnsi="Times New Roman"/>
          <w:color w:val="auto"/>
          <w:szCs w:val="20"/>
        </w:rPr>
        <w:t xml:space="preserve">The major methods </w:t>
      </w:r>
      <w:r w:rsidR="00031372">
        <w:rPr>
          <w:rFonts w:ascii="Times New Roman" w:eastAsia="宋体" w:hAnsi="Times New Roman" w:hint="eastAsia"/>
          <w:color w:val="auto"/>
          <w:szCs w:val="20"/>
          <w:lang w:eastAsia="zh-CN"/>
        </w:rPr>
        <w:t>of</w:t>
      </w:r>
      <w:r w:rsidR="00F73FF9">
        <w:rPr>
          <w:rFonts w:ascii="Times New Roman" w:eastAsia="宋体" w:hAnsi="Times New Roman"/>
          <w:color w:val="auto"/>
          <w:szCs w:val="20"/>
          <w:lang w:eastAsia="zh-CN"/>
        </w:rPr>
        <w:t xml:space="preserve"> </w:t>
      </w:r>
      <w:r w:rsidRPr="00EC65E6">
        <w:rPr>
          <w:rFonts w:ascii="Times New Roman" w:eastAsia="宋体" w:hAnsi="Times New Roman"/>
          <w:color w:val="auto"/>
          <w:szCs w:val="20"/>
        </w:rPr>
        <w:t xml:space="preserve">this type are Mean method, Median method, Weighted Mean method and Majority Voting method [23]. The basic process of these approaches is that the platform recruits multiple workers to sense </w:t>
      </w:r>
      <w:r w:rsidR="0042606C">
        <w:rPr>
          <w:rFonts w:ascii="Times New Roman" w:eastAsia="宋体" w:hAnsi="Times New Roman"/>
          <w:color w:val="auto"/>
          <w:szCs w:val="20"/>
        </w:rPr>
        <w:t>the</w:t>
      </w:r>
      <w:r w:rsidR="0042606C" w:rsidRPr="00EC65E6">
        <w:rPr>
          <w:rFonts w:ascii="Times New Roman" w:eastAsia="宋体" w:hAnsi="Times New Roman"/>
          <w:color w:val="auto"/>
          <w:szCs w:val="20"/>
        </w:rPr>
        <w:t xml:space="preserve"> </w:t>
      </w:r>
      <w:r w:rsidRPr="00EC65E6">
        <w:rPr>
          <w:rFonts w:ascii="Times New Roman" w:eastAsia="宋体" w:hAnsi="Times New Roman"/>
          <w:color w:val="auto"/>
          <w:szCs w:val="20"/>
        </w:rPr>
        <w:t>same object. The Mean and Median method</w:t>
      </w:r>
      <w:r w:rsidR="001E3B2A">
        <w:rPr>
          <w:rFonts w:ascii="Times New Roman" w:eastAsia="宋体" w:hAnsi="Times New Roman"/>
          <w:color w:val="auto"/>
          <w:szCs w:val="20"/>
        </w:rPr>
        <w:t>s</w:t>
      </w:r>
      <w:r w:rsidRPr="00EC65E6">
        <w:rPr>
          <w:rFonts w:ascii="Times New Roman" w:eastAsia="宋体" w:hAnsi="Times New Roman"/>
          <w:color w:val="auto"/>
          <w:szCs w:val="20"/>
        </w:rPr>
        <w:t xml:space="preserve"> assume that trustworthy workers in the network are in the majority, so the inferred truth could be calculated as the mean or medium of the data reported by all workers. </w:t>
      </w:r>
      <w:r w:rsidRPr="001D4E89">
        <w:rPr>
          <w:rFonts w:ascii="Times New Roman" w:eastAsia="宋体" w:hAnsi="Times New Roman"/>
          <w:color w:val="008000"/>
          <w:szCs w:val="20"/>
        </w:rPr>
        <w:t>The Weighted Average method considers that the reported data generally obey</w:t>
      </w:r>
      <w:r w:rsidR="001D4E89" w:rsidRPr="001D4E89">
        <w:rPr>
          <w:rFonts w:ascii="Times New Roman" w:eastAsia="宋体" w:hAnsi="Times New Roman"/>
          <w:color w:val="008000"/>
          <w:szCs w:val="20"/>
        </w:rPr>
        <w:t xml:space="preserve"> </w:t>
      </w:r>
      <w:r w:rsidRPr="001D4E89">
        <w:rPr>
          <w:rFonts w:ascii="Times New Roman" w:eastAsia="宋体" w:hAnsi="Times New Roman"/>
          <w:color w:val="008000"/>
          <w:szCs w:val="20"/>
        </w:rPr>
        <w:t>a normal distribution,</w:t>
      </w:r>
      <w:r w:rsidRPr="00EC65E6">
        <w:rPr>
          <w:rFonts w:ascii="Times New Roman" w:eastAsia="宋体" w:hAnsi="Times New Roman"/>
          <w:color w:val="auto"/>
          <w:szCs w:val="20"/>
        </w:rPr>
        <w:t xml:space="preserve"> and thus the data closer to the center of the distribution reported by workers are closer to the real truth. </w:t>
      </w:r>
      <w:r w:rsidR="000246D6" w:rsidRPr="00BC461C">
        <w:rPr>
          <w:rFonts w:ascii="Times New Roman" w:eastAsia="宋体" w:hAnsi="Times New Roman"/>
          <w:color w:val="008000"/>
          <w:szCs w:val="20"/>
        </w:rPr>
        <w:t xml:space="preserve">The disadvantage of this </w:t>
      </w:r>
      <w:r w:rsidR="000246D6" w:rsidRPr="00BC461C">
        <w:rPr>
          <w:rFonts w:ascii="Times New Roman" w:eastAsia="宋体" w:hAnsi="Times New Roman" w:hint="eastAsia"/>
          <w:color w:val="008000"/>
          <w:szCs w:val="20"/>
          <w:lang w:eastAsia="zh-CN"/>
        </w:rPr>
        <w:t>method</w:t>
      </w:r>
      <w:r w:rsidR="000246D6" w:rsidRPr="00BC461C">
        <w:rPr>
          <w:rFonts w:ascii="Times New Roman" w:eastAsia="宋体" w:hAnsi="Times New Roman"/>
          <w:color w:val="008000"/>
          <w:szCs w:val="20"/>
        </w:rPr>
        <w:t xml:space="preserve"> is that the system does not know the ground truth data (GTD) </w:t>
      </w:r>
      <w:r w:rsidR="001D6A59" w:rsidRPr="00EC65E6">
        <w:rPr>
          <w:rFonts w:ascii="Times New Roman" w:eastAsia="宋体" w:hAnsi="Times New Roman"/>
          <w:color w:val="auto"/>
          <w:szCs w:val="20"/>
        </w:rPr>
        <w:t>[</w:t>
      </w:r>
      <w:r w:rsidR="001D6A59">
        <w:rPr>
          <w:rFonts w:ascii="Times New Roman" w:eastAsia="宋体" w:hAnsi="Times New Roman"/>
          <w:color w:val="auto"/>
          <w:szCs w:val="20"/>
        </w:rPr>
        <w:t>26</w:t>
      </w:r>
      <w:r w:rsidR="001D6A59" w:rsidRPr="00EC65E6">
        <w:rPr>
          <w:rFonts w:ascii="Times New Roman" w:eastAsia="宋体" w:hAnsi="Times New Roman"/>
          <w:color w:val="auto"/>
          <w:szCs w:val="20"/>
        </w:rPr>
        <w:t xml:space="preserve">], so the accuracy of the results may be very low, which makes it vulnerable to joint attacks by multiple malicious workers. </w:t>
      </w:r>
      <w:r w:rsidR="00D07787" w:rsidRPr="00FC525C">
        <w:rPr>
          <w:rFonts w:ascii="Times New Roman" w:eastAsia="宋体" w:hAnsi="Times New Roman"/>
          <w:color w:val="008000"/>
          <w:szCs w:val="20"/>
        </w:rPr>
        <w:t>What’s more</w:t>
      </w:r>
      <w:r w:rsidR="00784F41" w:rsidRPr="00FC525C">
        <w:rPr>
          <w:rFonts w:ascii="Times New Roman" w:eastAsia="宋体" w:hAnsi="Times New Roman"/>
          <w:color w:val="008000"/>
          <w:szCs w:val="20"/>
        </w:rPr>
        <w:t xml:space="preserve">, such methods are costly and slow in worker recognition, making them unsuitable for large-scale data collection scenarios. </w:t>
      </w:r>
    </w:p>
    <w:p w14:paraId="27DB18FC" w14:textId="573DDA76" w:rsidR="005779C3" w:rsidRPr="002B2FC1" w:rsidRDefault="005779C3" w:rsidP="005779C3">
      <w:pPr>
        <w:pStyle w:val="2"/>
        <w:widowControl/>
        <w:autoSpaceDE w:val="0"/>
        <w:autoSpaceDN w:val="0"/>
        <w:spacing w:before="0" w:after="0" w:line="240" w:lineRule="auto"/>
        <w:ind w:left="0" w:firstLine="0"/>
        <w:rPr>
          <w:sz w:val="21"/>
          <w:szCs w:val="21"/>
        </w:rPr>
      </w:pPr>
      <w:r>
        <w:rPr>
          <w:sz w:val="21"/>
          <w:szCs w:val="21"/>
          <w:lang w:eastAsia="zh-CN"/>
        </w:rPr>
        <w:t>2</w:t>
      </w:r>
      <w:r w:rsidRPr="006A359C">
        <w:rPr>
          <w:sz w:val="21"/>
          <w:szCs w:val="21"/>
          <w:lang w:eastAsia="zh-CN"/>
        </w:rPr>
        <w:t>.</w:t>
      </w:r>
      <w:r>
        <w:rPr>
          <w:sz w:val="21"/>
          <w:szCs w:val="21"/>
          <w:lang w:eastAsia="zh-CN"/>
        </w:rPr>
        <w:t>2</w:t>
      </w:r>
      <w:r w:rsidRPr="006A359C">
        <w:rPr>
          <w:sz w:val="21"/>
          <w:szCs w:val="21"/>
          <w:lang w:eastAsia="zh-CN"/>
        </w:rPr>
        <w:t xml:space="preserve">. </w:t>
      </w:r>
      <w:r w:rsidRPr="005779C3">
        <w:t>Methods based on priori GTD</w:t>
      </w:r>
    </w:p>
    <w:p w14:paraId="1EFB06B2" w14:textId="7186D8A8" w:rsidR="00C36012" w:rsidRDefault="00BB6AC1" w:rsidP="00A841E1">
      <w:pPr>
        <w:pStyle w:val="MDPI31text"/>
        <w:spacing w:line="240" w:lineRule="auto"/>
        <w:ind w:firstLineChars="150" w:firstLine="300"/>
        <w:rPr>
          <w:rFonts w:ascii="Times New Roman" w:eastAsia="宋体" w:hAnsi="Times New Roman"/>
          <w:color w:val="auto"/>
          <w:szCs w:val="20"/>
        </w:rPr>
      </w:pPr>
      <w:r w:rsidRPr="00EC65E6">
        <w:rPr>
          <w:rFonts w:ascii="Times New Roman" w:eastAsia="宋体" w:hAnsi="Times New Roman"/>
          <w:color w:val="auto"/>
          <w:szCs w:val="20"/>
        </w:rPr>
        <w:t>From the above discussion, comparative GTD is the key to worker recognition. Therefore, some researchers have proposed a class of priori GTD based methods</w:t>
      </w:r>
      <w:r w:rsidR="00A841E1">
        <w:rPr>
          <w:rFonts w:ascii="Times New Roman" w:eastAsia="宋体" w:hAnsi="Times New Roman"/>
          <w:color w:val="auto"/>
          <w:szCs w:val="20"/>
        </w:rPr>
        <w:t xml:space="preserve"> </w:t>
      </w:r>
      <w:r w:rsidR="00A841E1" w:rsidRPr="00EC65E6">
        <w:rPr>
          <w:rFonts w:ascii="Times New Roman" w:eastAsia="宋体" w:hAnsi="Times New Roman"/>
          <w:color w:val="auto"/>
          <w:szCs w:val="20"/>
        </w:rPr>
        <w:t>[</w:t>
      </w:r>
      <w:r w:rsidR="00A841E1">
        <w:rPr>
          <w:rFonts w:ascii="Times New Roman" w:eastAsia="宋体" w:hAnsi="Times New Roman"/>
          <w:color w:val="auto"/>
          <w:szCs w:val="20"/>
        </w:rPr>
        <w:t>28</w:t>
      </w:r>
      <w:r w:rsidR="00A841E1" w:rsidRPr="00EC65E6">
        <w:rPr>
          <w:rFonts w:ascii="Times New Roman" w:eastAsia="宋体" w:hAnsi="Times New Roman"/>
          <w:color w:val="auto"/>
          <w:szCs w:val="20"/>
        </w:rPr>
        <w:t>]</w:t>
      </w:r>
      <w:r w:rsidR="00A841E1">
        <w:rPr>
          <w:rFonts w:ascii="Times New Roman" w:eastAsia="宋体" w:hAnsi="Times New Roman"/>
          <w:color w:val="auto"/>
          <w:szCs w:val="20"/>
        </w:rPr>
        <w:t xml:space="preserve">, </w:t>
      </w:r>
      <w:r w:rsidR="00A841E1" w:rsidRPr="00EC65E6">
        <w:rPr>
          <w:rFonts w:ascii="Times New Roman" w:eastAsia="宋体" w:hAnsi="Times New Roman"/>
          <w:color w:val="auto"/>
          <w:szCs w:val="20"/>
        </w:rPr>
        <w:t>[</w:t>
      </w:r>
      <w:r w:rsidR="00A841E1">
        <w:rPr>
          <w:rFonts w:ascii="Times New Roman" w:eastAsia="宋体" w:hAnsi="Times New Roman"/>
          <w:color w:val="auto"/>
          <w:szCs w:val="20"/>
        </w:rPr>
        <w:t>29</w:t>
      </w:r>
      <w:r w:rsidR="00A841E1" w:rsidRPr="00EC65E6">
        <w:rPr>
          <w:rFonts w:ascii="Times New Roman" w:eastAsia="宋体" w:hAnsi="Times New Roman"/>
          <w:color w:val="auto"/>
          <w:szCs w:val="20"/>
        </w:rPr>
        <w:t>]</w:t>
      </w:r>
      <w:r w:rsidRPr="00EC65E6">
        <w:rPr>
          <w:rFonts w:ascii="Times New Roman" w:eastAsia="宋体" w:hAnsi="Times New Roman"/>
          <w:color w:val="auto"/>
          <w:szCs w:val="20"/>
        </w:rPr>
        <w:t xml:space="preserve">. </w:t>
      </w:r>
      <w:r w:rsidR="00A841E1" w:rsidRPr="00A841E1">
        <w:rPr>
          <w:rFonts w:ascii="Times New Roman" w:eastAsia="宋体" w:hAnsi="Times New Roman"/>
          <w:color w:val="008000"/>
          <w:szCs w:val="20"/>
        </w:rPr>
        <w:t>In these methods,</w:t>
      </w:r>
      <w:r w:rsidRPr="00A841E1">
        <w:rPr>
          <w:rFonts w:ascii="Times New Roman" w:eastAsia="宋体" w:hAnsi="Times New Roman"/>
          <w:color w:val="008000"/>
          <w:szCs w:val="20"/>
        </w:rPr>
        <w:t xml:space="preserve"> the platform can assign workers to collect specific data with priori GTD to evaluate the </w:t>
      </w:r>
      <w:r w:rsidR="00FD0683" w:rsidRPr="00A841E1">
        <w:rPr>
          <w:rFonts w:ascii="Times New Roman" w:eastAsia="宋体" w:hAnsi="Times New Roman"/>
          <w:color w:val="008000"/>
          <w:szCs w:val="20"/>
        </w:rPr>
        <w:t xml:space="preserve">workers’ </w:t>
      </w:r>
      <w:r w:rsidR="00540EE3" w:rsidRPr="00A841E1">
        <w:rPr>
          <w:rFonts w:ascii="Times New Roman" w:eastAsia="宋体" w:hAnsi="Times New Roman"/>
          <w:color w:val="008000"/>
          <w:szCs w:val="20"/>
        </w:rPr>
        <w:t>DOT</w:t>
      </w:r>
      <w:r w:rsidR="0026469E">
        <w:rPr>
          <w:rFonts w:ascii="Times New Roman" w:eastAsia="宋体" w:hAnsi="Times New Roman"/>
          <w:color w:val="008000"/>
          <w:szCs w:val="20"/>
        </w:rPr>
        <w:t xml:space="preserve"> [28]</w:t>
      </w:r>
      <w:r w:rsidRPr="00A841E1">
        <w:rPr>
          <w:rFonts w:ascii="Times New Roman" w:eastAsia="宋体" w:hAnsi="Times New Roman"/>
          <w:color w:val="008000"/>
          <w:szCs w:val="20"/>
        </w:rPr>
        <w:t>.</w:t>
      </w:r>
      <w:r w:rsidRPr="00EC65E6">
        <w:rPr>
          <w:rFonts w:ascii="Times New Roman" w:eastAsia="宋体" w:hAnsi="Times New Roman"/>
          <w:color w:val="auto"/>
          <w:szCs w:val="20"/>
        </w:rPr>
        <w:t xml:space="preserve"> </w:t>
      </w:r>
      <w:r w:rsidRPr="00100875">
        <w:rPr>
          <w:rFonts w:ascii="Times New Roman" w:eastAsia="宋体" w:hAnsi="Times New Roman"/>
          <w:color w:val="008000"/>
          <w:szCs w:val="20"/>
        </w:rPr>
        <w:t xml:space="preserve">The gap between </w:t>
      </w:r>
      <w:r w:rsidR="000246D6" w:rsidRPr="00100875">
        <w:rPr>
          <w:rFonts w:ascii="Times New Roman" w:eastAsia="宋体" w:hAnsi="Times New Roman"/>
          <w:color w:val="008000"/>
          <w:szCs w:val="20"/>
        </w:rPr>
        <w:t>trustworthy</w:t>
      </w:r>
      <w:r w:rsidRPr="00100875">
        <w:rPr>
          <w:rFonts w:ascii="Times New Roman" w:eastAsia="宋体" w:hAnsi="Times New Roman"/>
          <w:color w:val="008000"/>
          <w:szCs w:val="20"/>
        </w:rPr>
        <w:t xml:space="preserve"> and untrustworthy workers will become wide enough after several cycles so that the platform can easily distinguish between them [</w:t>
      </w:r>
      <w:r w:rsidR="006E1C7F" w:rsidRPr="00100875">
        <w:rPr>
          <w:rFonts w:ascii="Times New Roman" w:eastAsia="宋体" w:hAnsi="Times New Roman"/>
          <w:color w:val="008000"/>
          <w:szCs w:val="20"/>
        </w:rPr>
        <w:t>29</w:t>
      </w:r>
      <w:r w:rsidRPr="00100875">
        <w:rPr>
          <w:rFonts w:ascii="Times New Roman" w:eastAsia="宋体" w:hAnsi="Times New Roman"/>
          <w:color w:val="008000"/>
          <w:szCs w:val="20"/>
        </w:rPr>
        <w:t xml:space="preserve">]. </w:t>
      </w:r>
      <w:r w:rsidRPr="00EC65E6">
        <w:rPr>
          <w:rFonts w:ascii="Times New Roman" w:eastAsia="宋体" w:hAnsi="Times New Roman"/>
          <w:color w:val="auto"/>
          <w:szCs w:val="20"/>
        </w:rPr>
        <w:t xml:space="preserve">In the approach described above, </w:t>
      </w:r>
    </w:p>
    <w:p w14:paraId="4EA61F72" w14:textId="77777777" w:rsidR="00C36012" w:rsidRPr="00EC65E6" w:rsidRDefault="00C36012" w:rsidP="00C36012">
      <w:pPr>
        <w:pStyle w:val="MDPI31text"/>
        <w:spacing w:line="240" w:lineRule="auto"/>
        <w:ind w:firstLine="0"/>
        <w:jc w:val="center"/>
        <w:rPr>
          <w:rFonts w:ascii="Times New Roman" w:eastAsia="宋体" w:hAnsi="Times New Roman"/>
          <w:color w:val="auto"/>
          <w:szCs w:val="20"/>
        </w:rPr>
      </w:pPr>
      <w:r>
        <w:rPr>
          <w:noProof/>
          <w:lang w:eastAsia="zh-CN" w:bidi="ar-SA"/>
        </w:rPr>
        <w:lastRenderedPageBreak/>
        <w:drawing>
          <wp:inline distT="0" distB="0" distL="0" distR="0" wp14:anchorId="6FAA37CA" wp14:editId="4EAC42D1">
            <wp:extent cx="3049270" cy="17019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0048" cy="1713516"/>
                    </a:xfrm>
                    <a:prstGeom prst="rect">
                      <a:avLst/>
                    </a:prstGeom>
                    <a:noFill/>
                    <a:ln>
                      <a:noFill/>
                    </a:ln>
                  </pic:spPr>
                </pic:pic>
              </a:graphicData>
            </a:graphic>
          </wp:inline>
        </w:drawing>
      </w:r>
    </w:p>
    <w:p w14:paraId="561145A9" w14:textId="77777777" w:rsidR="00C36012" w:rsidRPr="009A1EDE" w:rsidRDefault="00C36012" w:rsidP="00C36012">
      <w:pPr>
        <w:pStyle w:val="MDPI31text"/>
        <w:spacing w:beforeLines="50" w:before="120" w:afterLines="50" w:after="120" w:line="240" w:lineRule="auto"/>
        <w:ind w:firstLine="0"/>
        <w:jc w:val="center"/>
        <w:rPr>
          <w:rFonts w:ascii="Times New Roman" w:eastAsia="宋体" w:hAnsi="Times New Roman"/>
          <w:color w:val="auto"/>
          <w:szCs w:val="20"/>
        </w:rPr>
      </w:pPr>
      <w:r w:rsidRPr="00EC65E6">
        <w:rPr>
          <w:rFonts w:ascii="Times New Roman" w:eastAsia="宋体" w:hAnsi="Times New Roman"/>
          <w:color w:val="auto"/>
          <w:szCs w:val="20"/>
        </w:rPr>
        <w:t>Fig. 1</w:t>
      </w:r>
      <w:r>
        <w:rPr>
          <w:rFonts w:ascii="Times New Roman" w:eastAsia="宋体" w:hAnsi="Times New Roman"/>
          <w:color w:val="auto"/>
          <w:szCs w:val="20"/>
        </w:rPr>
        <w:t>.</w:t>
      </w:r>
      <w:r w:rsidRPr="00EC65E6">
        <w:rPr>
          <w:rFonts w:ascii="Times New Roman" w:eastAsia="宋体" w:hAnsi="Times New Roman"/>
          <w:color w:val="auto"/>
          <w:szCs w:val="20"/>
        </w:rPr>
        <w:t xml:space="preserve"> Data collection model in MCS</w:t>
      </w:r>
      <w:r>
        <w:rPr>
          <w:rFonts w:ascii="Times New Roman" w:eastAsia="宋体" w:hAnsi="Times New Roman"/>
          <w:color w:val="auto"/>
          <w:szCs w:val="20"/>
        </w:rPr>
        <w:t>.</w:t>
      </w:r>
    </w:p>
    <w:p w14:paraId="6B4DDD48" w14:textId="5D32AB87" w:rsidR="000837D1" w:rsidRPr="00A841E1" w:rsidRDefault="003D14D4" w:rsidP="00C36012">
      <w:pPr>
        <w:pStyle w:val="MDPI31text"/>
        <w:spacing w:line="240" w:lineRule="auto"/>
        <w:ind w:firstLine="0"/>
        <w:rPr>
          <w:rFonts w:ascii="Times New Roman" w:eastAsia="宋体" w:hAnsi="Times New Roman"/>
          <w:color w:val="auto"/>
          <w:szCs w:val="20"/>
        </w:rPr>
      </w:pPr>
      <w:r w:rsidRPr="00EC65E6">
        <w:rPr>
          <w:rFonts w:ascii="Times New Roman" w:eastAsia="宋体" w:hAnsi="Times New Roman"/>
          <w:color w:val="auto"/>
          <w:szCs w:val="20"/>
        </w:rPr>
        <w:t xml:space="preserve">the number of GTD directly affects how long it will take to recognize the workers. If the number of GTD is minimal, only a </w:t>
      </w:r>
      <w:r w:rsidR="00BB6AC1" w:rsidRPr="00EC65E6">
        <w:rPr>
          <w:rFonts w:ascii="Times New Roman" w:eastAsia="宋体" w:hAnsi="Times New Roman"/>
          <w:color w:val="auto"/>
          <w:szCs w:val="20"/>
        </w:rPr>
        <w:t>small number of unknown workers can be recognized</w:t>
      </w:r>
      <w:r w:rsidR="00112B4A" w:rsidRPr="00112B4A">
        <w:rPr>
          <w:rFonts w:ascii="Times New Roman" w:eastAsia="宋体" w:hAnsi="Times New Roman"/>
          <w:color w:val="auto"/>
          <w:szCs w:val="20"/>
        </w:rPr>
        <w:t xml:space="preserve"> each time</w:t>
      </w:r>
      <w:r w:rsidR="00BB6AC1" w:rsidRPr="00EC65E6">
        <w:rPr>
          <w:rFonts w:ascii="Times New Roman" w:eastAsia="宋体" w:hAnsi="Times New Roman"/>
          <w:color w:val="auto"/>
          <w:szCs w:val="20"/>
        </w:rPr>
        <w:t xml:space="preserve">, making the process time-consuming. Due to the frequent joining and leaving of workers in MCS, the workers' </w:t>
      </w:r>
      <w:r w:rsidR="00540EE3">
        <w:rPr>
          <w:rFonts w:ascii="Times New Roman" w:eastAsia="宋体" w:hAnsi="Times New Roman"/>
          <w:color w:val="auto"/>
          <w:szCs w:val="20"/>
        </w:rPr>
        <w:t>DOT</w:t>
      </w:r>
      <w:r w:rsidR="00BB6AC1" w:rsidRPr="00EC65E6">
        <w:rPr>
          <w:rFonts w:ascii="Times New Roman" w:eastAsia="宋体" w:hAnsi="Times New Roman"/>
          <w:color w:val="auto"/>
          <w:szCs w:val="20"/>
        </w:rPr>
        <w:t xml:space="preserve"> is continually shifting over time. As a result, the applications’ requirements are not met by the lengthy time it takes to identify workers, which results in subpar system performance.</w:t>
      </w:r>
      <w:r w:rsidR="000246D6" w:rsidRPr="004C7D2B">
        <w:rPr>
          <w:color w:val="008000"/>
        </w:rPr>
        <w:t xml:space="preserve"> </w:t>
      </w:r>
      <w:r w:rsidR="000246D6" w:rsidRPr="004C7D2B">
        <w:rPr>
          <w:rFonts w:ascii="Times New Roman" w:eastAsia="宋体" w:hAnsi="Times New Roman"/>
          <w:color w:val="008000"/>
          <w:szCs w:val="20"/>
        </w:rPr>
        <w:t>Similarly, obtaining GTD in practical MCS systems is difficult and expensive, so the assumption of existing priori GTD is unreasonable. Based on this unrealistic assumption, these studies are difficult to apply to real MCS systems.</w:t>
      </w:r>
    </w:p>
    <w:p w14:paraId="72E8E208" w14:textId="73DAB50D" w:rsidR="005779C3" w:rsidRPr="002B2FC1" w:rsidRDefault="005779C3" w:rsidP="005779C3">
      <w:pPr>
        <w:pStyle w:val="2"/>
        <w:widowControl/>
        <w:autoSpaceDE w:val="0"/>
        <w:autoSpaceDN w:val="0"/>
        <w:spacing w:before="0" w:after="0" w:line="240" w:lineRule="auto"/>
        <w:ind w:left="0" w:firstLine="0"/>
        <w:rPr>
          <w:sz w:val="21"/>
          <w:szCs w:val="21"/>
        </w:rPr>
      </w:pPr>
      <w:r>
        <w:rPr>
          <w:sz w:val="21"/>
          <w:szCs w:val="21"/>
          <w:lang w:eastAsia="zh-CN"/>
        </w:rPr>
        <w:t>2</w:t>
      </w:r>
      <w:r w:rsidRPr="006A359C">
        <w:rPr>
          <w:sz w:val="21"/>
          <w:szCs w:val="21"/>
          <w:lang w:eastAsia="zh-CN"/>
        </w:rPr>
        <w:t>.</w:t>
      </w:r>
      <w:r>
        <w:rPr>
          <w:sz w:val="21"/>
          <w:szCs w:val="21"/>
          <w:lang w:eastAsia="zh-CN"/>
        </w:rPr>
        <w:t>3</w:t>
      </w:r>
      <w:r w:rsidRPr="006A359C">
        <w:rPr>
          <w:sz w:val="21"/>
          <w:szCs w:val="21"/>
          <w:lang w:eastAsia="zh-CN"/>
        </w:rPr>
        <w:t xml:space="preserve">. </w:t>
      </w:r>
      <w:r w:rsidRPr="005779C3">
        <w:t>Methods based on GTD acquired by UAV</w:t>
      </w:r>
      <w:r w:rsidR="001E3BD1">
        <w:t>s</w:t>
      </w:r>
    </w:p>
    <w:p w14:paraId="3F9DF235" w14:textId="2570B2B7" w:rsidR="00F075D9" w:rsidRPr="00EC65E6" w:rsidRDefault="00BB6AC1" w:rsidP="000C190A">
      <w:pPr>
        <w:pStyle w:val="MDPI31text"/>
        <w:spacing w:line="240" w:lineRule="auto"/>
        <w:ind w:firstLineChars="150" w:firstLine="300"/>
        <w:rPr>
          <w:rFonts w:ascii="Times New Roman" w:eastAsia="宋体" w:hAnsi="Times New Roman"/>
          <w:color w:val="auto"/>
          <w:szCs w:val="20"/>
        </w:rPr>
      </w:pPr>
      <w:r w:rsidRPr="00EC65E6">
        <w:rPr>
          <w:rFonts w:ascii="Times New Roman" w:eastAsia="宋体" w:hAnsi="Times New Roman"/>
          <w:color w:val="auto"/>
          <w:szCs w:val="20"/>
        </w:rPr>
        <w:t xml:space="preserve">In all the described studies, it is assumed that priori GTD is available. But in practice, obtaining GTD is not </w:t>
      </w:r>
      <w:r w:rsidR="00537750">
        <w:rPr>
          <w:rFonts w:ascii="Times New Roman" w:eastAsia="宋体" w:hAnsi="Times New Roman"/>
          <w:color w:val="auto"/>
          <w:szCs w:val="20"/>
        </w:rPr>
        <w:t>easy,</w:t>
      </w:r>
      <w:r w:rsidRPr="00EC65E6">
        <w:rPr>
          <w:rFonts w:ascii="Times New Roman" w:eastAsia="宋体" w:hAnsi="Times New Roman"/>
          <w:color w:val="auto"/>
          <w:szCs w:val="20"/>
        </w:rPr>
        <w:t xml:space="preserve"> and the system has to pay for it. Guo et al [</w:t>
      </w:r>
      <w:r w:rsidR="0047008C">
        <w:rPr>
          <w:rFonts w:ascii="Times New Roman" w:eastAsia="宋体" w:hAnsi="Times New Roman"/>
          <w:color w:val="auto"/>
          <w:szCs w:val="20"/>
        </w:rPr>
        <w:t>29</w:t>
      </w:r>
      <w:r w:rsidRPr="00EC65E6">
        <w:rPr>
          <w:rFonts w:ascii="Times New Roman" w:eastAsia="宋体" w:hAnsi="Times New Roman"/>
          <w:color w:val="auto"/>
          <w:szCs w:val="20"/>
        </w:rPr>
        <w:t>] proposed an effective method to collect some GTD through UAVs targeted for truth discovery. This type of method solves the problem of how to obtain GTD [</w:t>
      </w:r>
      <w:r w:rsidR="0047008C">
        <w:rPr>
          <w:rFonts w:ascii="Times New Roman" w:eastAsia="宋体" w:hAnsi="Times New Roman"/>
          <w:color w:val="auto"/>
          <w:szCs w:val="20"/>
        </w:rPr>
        <w:t>29</w:t>
      </w:r>
      <w:r w:rsidRPr="00EC65E6">
        <w:rPr>
          <w:rFonts w:ascii="Times New Roman" w:eastAsia="宋体" w:hAnsi="Times New Roman"/>
          <w:color w:val="auto"/>
          <w:szCs w:val="20"/>
        </w:rPr>
        <w:t xml:space="preserve">]. However, </w:t>
      </w:r>
      <w:r w:rsidR="00F415B9">
        <w:rPr>
          <w:rFonts w:ascii="Times New Roman" w:eastAsia="宋体" w:hAnsi="Times New Roman"/>
          <w:color w:val="auto"/>
          <w:szCs w:val="20"/>
        </w:rPr>
        <w:t>it</w:t>
      </w:r>
      <w:r w:rsidRPr="00EC65E6">
        <w:rPr>
          <w:rFonts w:ascii="Times New Roman" w:eastAsia="宋体" w:hAnsi="Times New Roman"/>
          <w:color w:val="auto"/>
          <w:szCs w:val="20"/>
        </w:rPr>
        <w:t xml:space="preserve"> can only gain a small amount of GTD [</w:t>
      </w:r>
      <w:r w:rsidR="00DA0698">
        <w:rPr>
          <w:rFonts w:ascii="Times New Roman" w:eastAsia="宋体" w:hAnsi="Times New Roman"/>
          <w:color w:val="auto"/>
          <w:szCs w:val="20"/>
        </w:rPr>
        <w:t>41</w:t>
      </w:r>
      <w:r w:rsidRPr="00EC65E6">
        <w:rPr>
          <w:rFonts w:ascii="Times New Roman" w:eastAsia="宋体" w:hAnsi="Times New Roman"/>
          <w:color w:val="auto"/>
          <w:szCs w:val="20"/>
        </w:rPr>
        <w:t xml:space="preserve">]. </w:t>
      </w:r>
      <w:r w:rsidRPr="00D45E32">
        <w:rPr>
          <w:rFonts w:ascii="Times New Roman" w:eastAsia="宋体" w:hAnsi="Times New Roman"/>
          <w:color w:val="008000"/>
          <w:szCs w:val="20"/>
        </w:rPr>
        <w:t xml:space="preserve">As long as the speed of recognized trustworthy workers exceeds </w:t>
      </w:r>
      <w:r w:rsidR="00ED60B1" w:rsidRPr="00D45E32">
        <w:rPr>
          <w:rFonts w:ascii="Times New Roman" w:eastAsia="宋体" w:hAnsi="Times New Roman"/>
          <w:color w:val="008000"/>
          <w:szCs w:val="20"/>
        </w:rPr>
        <w:t xml:space="preserve">the speed of trustworthy worker </w:t>
      </w:r>
      <w:r w:rsidR="008F108D" w:rsidRPr="00D45E32">
        <w:rPr>
          <w:rFonts w:ascii="Times New Roman" w:eastAsia="宋体" w:hAnsi="Times New Roman"/>
          <w:color w:val="008000"/>
          <w:szCs w:val="20"/>
        </w:rPr>
        <w:t>exits</w:t>
      </w:r>
      <w:r w:rsidR="008F108D" w:rsidRPr="00D45E32" w:rsidDel="00ED60B1">
        <w:rPr>
          <w:rFonts w:ascii="Times New Roman" w:eastAsia="宋体" w:hAnsi="Times New Roman"/>
          <w:color w:val="008000"/>
          <w:szCs w:val="20"/>
        </w:rPr>
        <w:t>,</w:t>
      </w:r>
      <w:r w:rsidRPr="00EC65E6">
        <w:rPr>
          <w:rFonts w:ascii="Times New Roman" w:eastAsia="宋体" w:hAnsi="Times New Roman"/>
          <w:color w:val="auto"/>
          <w:szCs w:val="20"/>
        </w:rPr>
        <w:t xml:space="preserve"> an increasing number of trustworthy workers will be recognized in the network. And after a period of time, we will have a sufficient number of trustworthy workers to collect trustworthy data, which makes the high-precision truth discovery possible. Nevertheless, this requires a stable network and a long time, both of which limit the performance of such methods.</w:t>
      </w:r>
      <w:r w:rsidR="00230225" w:rsidRPr="00230225">
        <w:rPr>
          <w:rFonts w:ascii="Times New Roman" w:eastAsia="宋体" w:hAnsi="Times New Roman"/>
          <w:color w:val="auto"/>
          <w:szCs w:val="20"/>
        </w:rPr>
        <w:t xml:space="preserve"> </w:t>
      </w:r>
      <w:r w:rsidR="00230225" w:rsidRPr="009D0444">
        <w:rPr>
          <w:rFonts w:ascii="Times New Roman" w:eastAsia="宋体" w:hAnsi="Times New Roman"/>
          <w:color w:val="auto"/>
          <w:szCs w:val="20"/>
        </w:rPr>
        <w:t xml:space="preserve">However, because the system can actively acquire GTD, </w:t>
      </w:r>
      <w:r w:rsidR="00230225">
        <w:rPr>
          <w:rFonts w:ascii="Times New Roman" w:eastAsia="宋体" w:hAnsi="Times New Roman"/>
          <w:color w:val="auto"/>
          <w:szCs w:val="20"/>
        </w:rPr>
        <w:t xml:space="preserve">it </w:t>
      </w:r>
      <w:r w:rsidR="00230225" w:rsidRPr="009D0444">
        <w:rPr>
          <w:rFonts w:ascii="Times New Roman" w:eastAsia="宋体" w:hAnsi="Times New Roman"/>
          <w:color w:val="auto"/>
          <w:szCs w:val="20"/>
        </w:rPr>
        <w:t>can still correctly identify workers when attacked by gangs of malicious workers, thus avoiding system crashes caused by gangs of malicious workers.</w:t>
      </w:r>
    </w:p>
    <w:p w14:paraId="529DFBFA" w14:textId="398A9D3D" w:rsidR="00BC41FC" w:rsidRDefault="00BC41FC" w:rsidP="00FD16FC">
      <w:pPr>
        <w:pStyle w:val="1"/>
        <w:numPr>
          <w:ilvl w:val="0"/>
          <w:numId w:val="2"/>
        </w:numPr>
        <w:spacing w:before="120"/>
        <w:ind w:left="357" w:hanging="357"/>
        <w:rPr>
          <w:smallCaps w:val="0"/>
        </w:rPr>
      </w:pPr>
      <w:r w:rsidRPr="002B2FC1">
        <w:rPr>
          <w:smallCaps w:val="0"/>
        </w:rPr>
        <w:t>System Model</w:t>
      </w:r>
      <w:r w:rsidR="005C54D2" w:rsidRPr="002B2FC1">
        <w:rPr>
          <w:smallCaps w:val="0"/>
        </w:rPr>
        <w:t xml:space="preserve"> and </w:t>
      </w:r>
      <w:r w:rsidR="00031FAA">
        <w:rPr>
          <w:smallCaps w:val="0"/>
        </w:rPr>
        <w:t>Definitions</w:t>
      </w:r>
    </w:p>
    <w:p w14:paraId="39F104B4" w14:textId="3193B4E0" w:rsidR="00BC41FC" w:rsidRPr="002B2FC1" w:rsidRDefault="00BC41FC" w:rsidP="00F75138">
      <w:pPr>
        <w:pStyle w:val="2"/>
        <w:widowControl/>
        <w:autoSpaceDE w:val="0"/>
        <w:autoSpaceDN w:val="0"/>
        <w:spacing w:before="0" w:after="0" w:line="240" w:lineRule="auto"/>
        <w:ind w:left="0" w:firstLine="0"/>
        <w:rPr>
          <w:sz w:val="21"/>
          <w:szCs w:val="21"/>
        </w:rPr>
      </w:pPr>
      <w:r w:rsidRPr="006A359C">
        <w:rPr>
          <w:sz w:val="21"/>
          <w:szCs w:val="21"/>
          <w:lang w:eastAsia="zh-CN"/>
        </w:rPr>
        <w:t>3.1</w:t>
      </w:r>
      <w:r w:rsidR="00EE5104" w:rsidRPr="006A359C">
        <w:rPr>
          <w:sz w:val="21"/>
          <w:szCs w:val="21"/>
          <w:lang w:eastAsia="zh-CN"/>
        </w:rPr>
        <w:t>.</w:t>
      </w:r>
      <w:r w:rsidRPr="006A359C">
        <w:rPr>
          <w:sz w:val="21"/>
          <w:szCs w:val="21"/>
          <w:lang w:eastAsia="zh-CN"/>
        </w:rPr>
        <w:t xml:space="preserve"> </w:t>
      </w:r>
      <w:r w:rsidR="008C4DF6" w:rsidRPr="008C4DF6">
        <w:t>System model</w:t>
      </w:r>
    </w:p>
    <w:p w14:paraId="318065BF" w14:textId="255DF23D" w:rsidR="00BE4AD3" w:rsidRDefault="0020165F" w:rsidP="000C190A">
      <w:pPr>
        <w:pStyle w:val="MDPI31text"/>
        <w:spacing w:line="240" w:lineRule="auto"/>
        <w:ind w:firstLineChars="150" w:firstLine="270"/>
        <w:rPr>
          <w:rFonts w:ascii="Times New Roman" w:eastAsia="宋体" w:hAnsi="Times New Roman"/>
          <w:color w:val="auto"/>
          <w:szCs w:val="20"/>
        </w:rPr>
      </w:pPr>
      <w:r w:rsidRPr="004C7D2B">
        <w:rPr>
          <w:rFonts w:ascii="Times New Roman" w:eastAsia="宋体" w:hAnsi="Times New Roman"/>
          <w:color w:val="008000"/>
          <w:sz w:val="18"/>
          <w:szCs w:val="18"/>
        </w:rPr>
        <w:t>The MCS network used in this paper is similar to most of the crowdsourcing networks studied, as shown in Fig</w:t>
      </w:r>
      <w:r w:rsidR="00357E10">
        <w:rPr>
          <w:rFonts w:ascii="Times New Roman" w:eastAsia="宋体" w:hAnsi="Times New Roman"/>
          <w:color w:val="008000"/>
          <w:sz w:val="18"/>
          <w:szCs w:val="18"/>
        </w:rPr>
        <w:t>.</w:t>
      </w:r>
      <w:r w:rsidRPr="004C7D2B">
        <w:rPr>
          <w:rFonts w:ascii="Times New Roman" w:eastAsia="宋体" w:hAnsi="Times New Roman"/>
          <w:color w:val="008000"/>
          <w:sz w:val="18"/>
          <w:szCs w:val="18"/>
        </w:rPr>
        <w:t xml:space="preserve"> 1. Specifically, it has the following components:</w:t>
      </w:r>
      <w:r w:rsidR="00D72003" w:rsidRPr="00390A13">
        <w:rPr>
          <w:rFonts w:ascii="Times New Roman" w:eastAsia="宋体" w:hAnsi="Times New Roman"/>
          <w:color w:val="auto"/>
          <w:szCs w:val="20"/>
        </w:rPr>
        <w:t xml:space="preserve"> (1) Data Process Center (DPC). DPC firstly issues sensing tasks to workers, then collects the data reported by workers, and finally analyzes the data to conduct various applications. (2) Workers. They refer to </w:t>
      </w:r>
      <w:r w:rsidR="007818BA">
        <w:rPr>
          <w:rFonts w:ascii="Times New Roman" w:eastAsia="宋体" w:hAnsi="Times New Roman"/>
          <w:color w:val="auto"/>
          <w:szCs w:val="20"/>
        </w:rPr>
        <w:t>a</w:t>
      </w:r>
      <w:r w:rsidR="007818BA" w:rsidRPr="00390A13">
        <w:rPr>
          <w:rFonts w:ascii="Times New Roman" w:eastAsia="宋体" w:hAnsi="Times New Roman"/>
          <w:color w:val="auto"/>
          <w:szCs w:val="20"/>
        </w:rPr>
        <w:t xml:space="preserve"> </w:t>
      </w:r>
      <w:r w:rsidR="00D72003" w:rsidRPr="00390A13">
        <w:rPr>
          <w:rFonts w:ascii="Times New Roman" w:eastAsia="宋体" w:hAnsi="Times New Roman"/>
          <w:color w:val="auto"/>
          <w:szCs w:val="20"/>
        </w:rPr>
        <w:t xml:space="preserve">large number of people with sensing devices in the Internet of Things. They are numerous and </w:t>
      </w:r>
      <w:r w:rsidR="00AA0A89" w:rsidRPr="00AA0A89">
        <w:rPr>
          <w:rFonts w:ascii="Times New Roman" w:eastAsia="宋体" w:hAnsi="Times New Roman"/>
          <w:color w:val="auto"/>
          <w:szCs w:val="20"/>
        </w:rPr>
        <w:t xml:space="preserve">mobile, so they can move very economically to a specified location after receiving tasks to sense the data and submit the sensed data to the DPC. The DPC rewards the workers who submit the data as an incentive. (3) Consumers. </w:t>
      </w:r>
      <w:r w:rsidR="00AA0A89" w:rsidRPr="0001101A">
        <w:rPr>
          <w:rFonts w:ascii="Times New Roman" w:eastAsia="宋体" w:hAnsi="Times New Roman"/>
          <w:color w:val="008000"/>
          <w:szCs w:val="20"/>
        </w:rPr>
        <w:t>The DPC synthesizes the data into applications and makes them available to consumers,</w:t>
      </w:r>
      <w:r w:rsidR="00AA0A89" w:rsidRPr="00AA0A89">
        <w:rPr>
          <w:rFonts w:ascii="Times New Roman" w:eastAsia="宋体" w:hAnsi="Times New Roman"/>
          <w:color w:val="auto"/>
          <w:szCs w:val="20"/>
        </w:rPr>
        <w:t xml:space="preserve"> thereby gaining revenue from the consumers to cover the cost of collecting and processing data.</w:t>
      </w:r>
    </w:p>
    <w:p w14:paraId="19CEE965" w14:textId="3763D1BA" w:rsidR="00AA0A89" w:rsidRDefault="00AA0A89" w:rsidP="00AA0A89">
      <w:pPr>
        <w:pStyle w:val="MDPI31text"/>
        <w:spacing w:line="240" w:lineRule="auto"/>
        <w:ind w:firstLineChars="150" w:firstLine="300"/>
        <w:rPr>
          <w:rFonts w:ascii="Times New Roman" w:eastAsia="宋体" w:hAnsi="Times New Roman"/>
          <w:color w:val="auto"/>
          <w:szCs w:val="20"/>
        </w:rPr>
      </w:pPr>
      <w:r w:rsidRPr="00390A13">
        <w:rPr>
          <w:rFonts w:ascii="Times New Roman" w:eastAsia="宋体" w:hAnsi="Times New Roman"/>
          <w:color w:val="auto"/>
          <w:szCs w:val="20"/>
        </w:rPr>
        <w:t xml:space="preserve">In this paper, we focus on the interaction between DPC and workers. That is, once the DPC allocates tasks to unknown workers, how to evaluate the workers’ </w:t>
      </w:r>
      <w:r>
        <w:rPr>
          <w:rFonts w:ascii="Times New Roman" w:eastAsia="宋体" w:hAnsi="Times New Roman"/>
          <w:color w:val="auto"/>
          <w:szCs w:val="20"/>
        </w:rPr>
        <w:t>trustworthiness</w:t>
      </w:r>
      <w:r w:rsidRPr="00390A13">
        <w:rPr>
          <w:rFonts w:ascii="Times New Roman" w:eastAsia="宋体" w:hAnsi="Times New Roman"/>
          <w:color w:val="auto"/>
          <w:szCs w:val="20"/>
        </w:rPr>
        <w:t xml:space="preserve"> and infer the truth data for downstream analysis, based on the data submitted by workers without a priori GTD. The tasks and unknown workers are defined as follows:</w:t>
      </w:r>
    </w:p>
    <w:p w14:paraId="136F5772" w14:textId="5C881FE6" w:rsidR="00DB1D50" w:rsidRPr="006E43B1" w:rsidRDefault="00B77BA9" w:rsidP="00357E10">
      <w:pPr>
        <w:spacing w:beforeLines="30" w:before="72" w:afterLines="30" w:after="72" w:line="240" w:lineRule="auto"/>
        <w:rPr>
          <w:rFonts w:ascii="Times New Roman" w:hAnsi="Times New Roman"/>
          <w:lang w:eastAsia="zh-CN"/>
        </w:rPr>
      </w:pPr>
      <w:r w:rsidRPr="006E43B1">
        <w:rPr>
          <w:rFonts w:ascii="Times New Roman" w:hAnsi="Times New Roman"/>
          <w:b/>
          <w:bCs/>
          <w:lang w:eastAsia="zh-CN"/>
        </w:rPr>
        <w:t>Definition 1 (Task, Round, Cycle).</w:t>
      </w:r>
      <w:r w:rsidRPr="006E43B1">
        <w:rPr>
          <w:rFonts w:ascii="Times New Roman" w:hAnsi="Times New Roman"/>
          <w:lang w:eastAsia="zh-CN"/>
        </w:rPr>
        <w:t xml:space="preserve"> For the needs of downstream analysis, the </w:t>
      </w:r>
      <w:bookmarkStart w:id="4" w:name="_Hlk113476259"/>
      <w:r w:rsidRPr="006E43B1">
        <w:rPr>
          <w:rFonts w:ascii="Times New Roman" w:hAnsi="Times New Roman"/>
          <w:lang w:eastAsia="zh-CN"/>
        </w:rPr>
        <w:t>DPC</w:t>
      </w:r>
      <w:bookmarkEnd w:id="4"/>
      <w:r w:rsidRPr="006E43B1">
        <w:rPr>
          <w:rFonts w:ascii="Times New Roman" w:hAnsi="Times New Roman"/>
          <w:lang w:eastAsia="zh-CN"/>
        </w:rPr>
        <w:t xml:space="preserve"> issues </w:t>
      </w:r>
      <m:oMath>
        <m:r>
          <w:rPr>
            <w:rFonts w:ascii="Cambria Math" w:hAnsi="Cambria Math"/>
            <w:lang w:eastAsia="zh-CN"/>
          </w:rPr>
          <m:t>m</m:t>
        </m:r>
      </m:oMath>
      <w:r w:rsidRPr="006E43B1">
        <w:rPr>
          <w:rFonts w:ascii="Times New Roman" w:hAnsi="Times New Roman"/>
          <w:lang w:eastAsia="zh-CN"/>
        </w:rPr>
        <w:t xml:space="preserve"> </w:t>
      </w:r>
      <w:r w:rsidRPr="00E908B5">
        <w:rPr>
          <w:rFonts w:ascii="Times New Roman" w:hAnsi="Times New Roman"/>
          <w:lang w:eastAsia="zh-CN"/>
        </w:rPr>
        <w:t>distributed spatiotemporal</w:t>
      </w:r>
      <w:r w:rsidRPr="006E43B1">
        <w:rPr>
          <w:rFonts w:ascii="Times New Roman" w:hAnsi="Times New Roman"/>
          <w:lang w:eastAsia="zh-CN"/>
        </w:rPr>
        <w:t xml:space="preserve"> data collection tasks, denoted by </w:t>
      </w:r>
      <m:oMath>
        <m:r>
          <w:rPr>
            <w:rFonts w:ascii="Cambria Math" w:hAnsi="Cambria Math"/>
            <w:lang w:eastAsia="zh-CN"/>
          </w:rPr>
          <m:t>W=</m:t>
        </m:r>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1</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m:t>
                </m:r>
              </m:sub>
            </m:sSub>
          </m:e>
        </m:d>
      </m:oMath>
      <w:r w:rsidRPr="006E43B1">
        <w:rPr>
          <w:rFonts w:ascii="Times New Roman" w:hAnsi="Times New Roman"/>
          <w:lang w:eastAsia="zh-CN"/>
        </w:rPr>
        <w:t>.</w:t>
      </w:r>
      <w:r w:rsidRPr="006E43B1">
        <w:rPr>
          <w:rFonts w:ascii="Times New Roman" w:hAnsi="Times New Roman"/>
        </w:rPr>
        <w:t xml:space="preserve"> </w:t>
      </w:r>
      <w:r w:rsidRPr="006E43B1">
        <w:rPr>
          <w:rFonts w:ascii="Times New Roman" w:hAnsi="Times New Roman"/>
          <w:lang w:eastAsia="zh-CN"/>
        </w:rPr>
        <w:t xml:space="preserve">The data collection is divided into multiple rounds, denoted </w:t>
      </w:r>
      <w:r w:rsidR="00DB1D50" w:rsidRPr="006E43B1">
        <w:rPr>
          <w:rFonts w:ascii="Times New Roman" w:hAnsi="Times New Roman"/>
          <w:lang w:eastAsia="zh-CN"/>
        </w:rPr>
        <w:t xml:space="preserve">by </w:t>
      </w:r>
      <m:oMath>
        <m:r>
          <w:rPr>
            <w:rFonts w:ascii="Cambria Math" w:hAnsi="Cambria Math"/>
            <w:lang w:eastAsia="zh-CN"/>
          </w:rPr>
          <m:t>t∈</m:t>
        </m:r>
        <m:d>
          <m:dPr>
            <m:begChr m:val="{"/>
            <m:endChr m:val="}"/>
            <m:ctrlPr>
              <w:rPr>
                <w:rFonts w:ascii="Cambria Math" w:hAnsi="Cambria Math"/>
                <w:i/>
                <w:lang w:eastAsia="zh-CN"/>
              </w:rPr>
            </m:ctrlPr>
          </m:dPr>
          <m:e>
            <m:r>
              <w:rPr>
                <w:rFonts w:ascii="Cambria Math" w:hAnsi="Cambria Math"/>
                <w:lang w:eastAsia="zh-CN"/>
              </w:rPr>
              <m:t>1, 2,…</m:t>
            </m:r>
          </m:e>
        </m:d>
      </m:oMath>
      <w:r w:rsidR="00DB1D50" w:rsidRPr="006E43B1">
        <w:rPr>
          <w:rFonts w:ascii="Times New Roman" w:hAnsi="Times New Roman"/>
          <w:lang w:eastAsia="zh-CN"/>
        </w:rPr>
        <w:t xml:space="preserve">. And each </w:t>
      </w:r>
      <m:oMath>
        <m:r>
          <w:rPr>
            <w:rFonts w:ascii="Cambria Math" w:hAnsi="Cambria Math"/>
            <w:lang w:eastAsia="zh-CN"/>
          </w:rPr>
          <m:t>τ</m:t>
        </m:r>
      </m:oMath>
      <w:r w:rsidR="00DB1D50" w:rsidRPr="006E43B1">
        <w:rPr>
          <w:rFonts w:ascii="Times New Roman" w:hAnsi="Times New Roman"/>
          <w:lang w:eastAsia="zh-CN"/>
        </w:rPr>
        <w:t xml:space="preserve"> round is noted as a cycle, denoted by </w:t>
      </w:r>
      <m:oMath>
        <m:r>
          <w:rPr>
            <w:rFonts w:ascii="Cambria Math" w:hAnsi="Cambria Math"/>
            <w:lang w:eastAsia="zh-CN"/>
          </w:rPr>
          <m:t>C=</m:t>
        </m:r>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2</m:t>
                </m:r>
              </m:sub>
            </m:sSub>
            <m:r>
              <w:rPr>
                <w:rFonts w:ascii="Cambria Math" w:hAnsi="Cambria Math"/>
                <w:lang w:eastAsia="zh-CN"/>
              </w:rPr>
              <m:t>,…</m:t>
            </m:r>
          </m:e>
        </m:d>
      </m:oMath>
      <w:r w:rsidR="00DB1D50" w:rsidRPr="006E43B1">
        <w:rPr>
          <w:rFonts w:ascii="Times New Roman" w:hAnsi="Times New Roman"/>
          <w:lang w:eastAsia="zh-CN"/>
        </w:rPr>
        <w:t xml:space="preserve">, where </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k</m:t>
            </m:r>
          </m:sub>
        </m:sSub>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k-1</m:t>
            </m:r>
          </m:e>
        </m:d>
        <m:r>
          <w:rPr>
            <w:rFonts w:ascii="Cambria Math" w:hAnsi="Cambria Math"/>
            <w:lang w:eastAsia="zh-CN"/>
          </w:rPr>
          <m:t>τ+1,</m:t>
        </m:r>
      </m:oMath>
      <w:r w:rsidR="00DB1D50" w:rsidRPr="006E43B1">
        <w:rPr>
          <w:rFonts w:ascii="Times New Roman" w:hAnsi="Times New Roman"/>
          <w:lang w:eastAsia="zh-CN"/>
        </w:rPr>
        <w:t xml:space="preserve"> </w:t>
      </w:r>
      <m:oMath>
        <m:d>
          <m:dPr>
            <m:ctrlPr>
              <w:rPr>
                <w:rFonts w:ascii="Cambria Math" w:hAnsi="Cambria Math"/>
                <w:i/>
                <w:lang w:eastAsia="zh-CN"/>
              </w:rPr>
            </m:ctrlPr>
          </m:dPr>
          <m:e>
            <m:r>
              <w:rPr>
                <w:rFonts w:ascii="Cambria Math" w:hAnsi="Cambria Math"/>
                <w:lang w:eastAsia="zh-CN"/>
              </w:rPr>
              <m:t>k-1</m:t>
            </m:r>
          </m:e>
        </m:d>
        <m:r>
          <w:rPr>
            <w:rFonts w:ascii="Cambria Math" w:hAnsi="Cambria Math"/>
            <w:lang w:eastAsia="zh-CN"/>
          </w:rPr>
          <m:t>τ+2,…,kτ}</m:t>
        </m:r>
      </m:oMath>
      <w:r w:rsidR="00DB1D50" w:rsidRPr="006E43B1">
        <w:rPr>
          <w:rFonts w:ascii="Times New Roman" w:hAnsi="Times New Roman"/>
          <w:lang w:eastAsia="zh-CN"/>
        </w:rPr>
        <w:t>.</w:t>
      </w:r>
      <w:r w:rsidR="00DB1D50">
        <w:rPr>
          <w:rFonts w:ascii="Times New Roman" w:hAnsi="Times New Roman"/>
          <w:lang w:eastAsia="zh-CN"/>
        </w:rPr>
        <w:t xml:space="preserve"> </w:t>
      </w:r>
    </w:p>
    <w:p w14:paraId="33F7D82F" w14:textId="02B48ECD" w:rsidR="00C86FBE" w:rsidRPr="004C7D2B" w:rsidRDefault="00C86FBE" w:rsidP="00357E10">
      <w:pPr>
        <w:spacing w:beforeLines="30" w:before="72" w:afterLines="30" w:after="72" w:line="240" w:lineRule="auto"/>
        <w:rPr>
          <w:rFonts w:ascii="Times New Roman" w:eastAsiaTheme="minorEastAsia" w:hAnsi="Times New Roman"/>
          <w:b/>
          <w:bCs/>
          <w:color w:val="008000"/>
          <w:lang w:eastAsia="zh-CN"/>
        </w:rPr>
      </w:pPr>
      <w:r w:rsidRPr="004C7D2B">
        <w:rPr>
          <w:rFonts w:ascii="Times New Roman" w:hAnsi="Times New Roman"/>
          <w:b/>
          <w:bCs/>
          <w:color w:val="008000"/>
          <w:lang w:eastAsia="zh-CN"/>
        </w:rPr>
        <w:t>Definition 2 (</w:t>
      </w:r>
      <w:r w:rsidR="00683952" w:rsidRPr="004C7D2B">
        <w:rPr>
          <w:rFonts w:ascii="Times New Roman" w:hAnsi="Times New Roman"/>
          <w:b/>
          <w:bCs/>
          <w:color w:val="008000"/>
          <w:lang w:eastAsia="zh-CN"/>
        </w:rPr>
        <w:t>GTD</w:t>
      </w:r>
      <w:r w:rsidRPr="004C7D2B">
        <w:rPr>
          <w:rFonts w:ascii="Times New Roman" w:hAnsi="Times New Roman"/>
          <w:b/>
          <w:bCs/>
          <w:color w:val="008000"/>
          <w:lang w:eastAsia="zh-CN"/>
        </w:rPr>
        <w:t xml:space="preserve">). </w:t>
      </w:r>
      <w:r w:rsidR="00223F3A" w:rsidRPr="004C7D2B">
        <w:rPr>
          <w:rFonts w:ascii="Times New Roman" w:hAnsi="Times New Roman"/>
          <w:color w:val="008000"/>
          <w:lang w:eastAsia="zh-CN"/>
        </w:rPr>
        <w:t xml:space="preserve">GTD refers to the true and reliable data, which is the ground truth of the data sensing task. In MCS, GTD can serve as the benchmark to verify the quality of data reported by workers and evaluate their task completion quality. Meanwhile GTD can also be used to evaluate the accuracy of MCS system data. In this paper, we denote the GTD of all tasks in each round </w:t>
      </w:r>
      <m:oMath>
        <m:r>
          <w:rPr>
            <w:rFonts w:ascii="Cambria Math" w:hAnsi="Cambria Math"/>
            <w:color w:val="008000"/>
            <w:lang w:eastAsia="zh-CN"/>
          </w:rPr>
          <m:t>t</m:t>
        </m:r>
      </m:oMath>
      <w:r w:rsidR="00223F3A" w:rsidRPr="004C7D2B">
        <w:rPr>
          <w:rFonts w:ascii="Times New Roman" w:hAnsi="Times New Roman"/>
          <w:color w:val="008000"/>
          <w:lang w:eastAsia="zh-CN"/>
        </w:rPr>
        <w:t xml:space="preserve"> as</w:t>
      </w:r>
      <w:r w:rsidR="00223F3A" w:rsidRPr="004C7D2B">
        <w:rPr>
          <w:rFonts w:ascii="Times New Roman" w:hAnsi="Times New Roman" w:hint="eastAsia"/>
          <w:color w:val="008000"/>
          <w:lang w:eastAsia="zh-CN"/>
        </w:rPr>
        <w:t xml:space="preserve"> </w:t>
      </w:r>
      <m:oMath>
        <m:sSubSup>
          <m:sSubSupPr>
            <m:ctrlPr>
              <w:rPr>
                <w:rFonts w:ascii="Cambria Math" w:hAnsi="Cambria Math"/>
                <w:color w:val="008000"/>
                <w:lang w:eastAsia="zh-CN"/>
              </w:rPr>
            </m:ctrlPr>
          </m:sSubSupPr>
          <m:e>
            <m:r>
              <w:rPr>
                <w:rFonts w:ascii="Cambria Math" w:hAnsi="Cambria Math"/>
                <w:color w:val="008000"/>
                <w:lang w:eastAsia="zh-CN"/>
              </w:rPr>
              <m:t>V</m:t>
            </m:r>
          </m:e>
          <m:sub>
            <m:r>
              <w:rPr>
                <w:rFonts w:ascii="Cambria Math" w:hAnsi="Cambria Math"/>
                <w:color w:val="008000"/>
                <w:lang w:eastAsia="zh-CN"/>
              </w:rPr>
              <m:t>t</m:t>
            </m:r>
          </m:sub>
          <m:sup>
            <m:r>
              <w:rPr>
                <w:rFonts w:ascii="Cambria Math" w:hAnsi="Cambria Math"/>
                <w:color w:val="008000"/>
                <w:lang w:eastAsia="zh-CN"/>
              </w:rPr>
              <m:t>G</m:t>
            </m:r>
          </m:sup>
        </m:sSubSup>
      </m:oMath>
      <w:r w:rsidR="00223F3A" w:rsidRPr="004C7D2B">
        <w:rPr>
          <w:rFonts w:ascii="Times New Roman" w:hAnsi="Times New Roman"/>
          <w:color w:val="008000"/>
          <w:lang w:eastAsia="zh-CN"/>
        </w:rPr>
        <w:t xml:space="preserve">, where </w:t>
      </w:r>
      <m:oMath>
        <m:sSubSup>
          <m:sSubSupPr>
            <m:ctrlPr>
              <w:rPr>
                <w:rFonts w:ascii="Cambria Math" w:hAnsi="Cambria Math"/>
                <w:color w:val="008000"/>
                <w:lang w:eastAsia="zh-CN"/>
              </w:rPr>
            </m:ctrlPr>
          </m:sSubSupPr>
          <m:e>
            <m:r>
              <m:rPr>
                <m:sty m:val="p"/>
              </m:rPr>
              <w:rPr>
                <w:rFonts w:ascii="Cambria Math" w:hAnsi="Cambria Math"/>
                <w:color w:val="008000"/>
                <w:lang w:eastAsia="zh-CN"/>
              </w:rPr>
              <m:t xml:space="preserve"> </m:t>
            </m:r>
            <m:r>
              <w:rPr>
                <w:rFonts w:ascii="Cambria Math" w:hAnsi="Cambria Math"/>
                <w:color w:val="008000"/>
                <w:lang w:eastAsia="zh-CN"/>
              </w:rPr>
              <m:t>V</m:t>
            </m:r>
          </m:e>
          <m:sub>
            <m:r>
              <w:rPr>
                <w:rFonts w:ascii="Cambria Math" w:hAnsi="Cambria Math"/>
                <w:color w:val="008000"/>
                <w:lang w:eastAsia="zh-CN"/>
              </w:rPr>
              <m:t>t</m:t>
            </m:r>
          </m:sub>
          <m:sup>
            <m:r>
              <w:rPr>
                <w:rFonts w:ascii="Cambria Math" w:hAnsi="Cambria Math"/>
                <w:color w:val="008000"/>
                <w:lang w:eastAsia="zh-CN"/>
              </w:rPr>
              <m:t>G</m:t>
            </m:r>
          </m:sup>
        </m:sSubSup>
        <m:r>
          <m:rPr>
            <m:sty m:val="p"/>
          </m:rPr>
          <w:rPr>
            <w:rFonts w:ascii="Cambria Math" w:hAnsi="Cambria Math"/>
            <w:color w:val="008000"/>
            <w:lang w:eastAsia="zh-CN"/>
          </w:rPr>
          <m:t>=</m:t>
        </m:r>
        <m:d>
          <m:dPr>
            <m:begChr m:val="{"/>
            <m:endChr m:val="}"/>
            <m:ctrlPr>
              <w:rPr>
                <w:rFonts w:ascii="Cambria Math" w:hAnsi="Cambria Math"/>
                <w:color w:val="008000"/>
                <w:lang w:eastAsia="zh-CN"/>
              </w:rPr>
            </m:ctrlPr>
          </m:dPr>
          <m:e>
            <m:sSubSup>
              <m:sSubSupPr>
                <m:ctrlPr>
                  <w:rPr>
                    <w:rFonts w:ascii="Cambria Math" w:hAnsi="Cambria Math"/>
                    <w:color w:val="008000"/>
                    <w:lang w:eastAsia="zh-CN"/>
                  </w:rPr>
                </m:ctrlPr>
              </m:sSubSupPr>
              <m:e>
                <m:r>
                  <w:rPr>
                    <w:rFonts w:ascii="Cambria Math" w:hAnsi="Cambria Math"/>
                    <w:color w:val="008000"/>
                    <w:lang w:eastAsia="zh-CN"/>
                  </w:rPr>
                  <m:t>v</m:t>
                </m:r>
              </m:e>
              <m:sub>
                <m:r>
                  <m:rPr>
                    <m:sty m:val="p"/>
                  </m:rPr>
                  <w:rPr>
                    <w:rFonts w:ascii="Cambria Math" w:hAnsi="Cambria Math"/>
                    <w:color w:val="008000"/>
                    <w:lang w:eastAsia="zh-CN"/>
                  </w:rPr>
                  <m:t>1,</m:t>
                </m:r>
                <m:r>
                  <w:rPr>
                    <w:rFonts w:ascii="Cambria Math" w:hAnsi="Cambria Math"/>
                    <w:color w:val="008000"/>
                    <w:lang w:eastAsia="zh-CN"/>
                  </w:rPr>
                  <m:t>t</m:t>
                </m:r>
              </m:sub>
              <m:sup>
                <m:r>
                  <w:rPr>
                    <w:rFonts w:ascii="Cambria Math" w:hAnsi="Cambria Math"/>
                    <w:color w:val="008000"/>
                    <w:lang w:eastAsia="zh-CN"/>
                  </w:rPr>
                  <m:t>G</m:t>
                </m:r>
              </m:sup>
            </m:sSubSup>
            <m:r>
              <m:rPr>
                <m:sty m:val="p"/>
              </m:rPr>
              <w:rPr>
                <w:rFonts w:ascii="Cambria Math" w:hAnsi="Cambria Math"/>
                <w:color w:val="008000"/>
                <w:lang w:eastAsia="zh-CN"/>
              </w:rPr>
              <m:t>,</m:t>
            </m:r>
            <m:sSubSup>
              <m:sSubSupPr>
                <m:ctrlPr>
                  <w:rPr>
                    <w:rFonts w:ascii="Cambria Math" w:hAnsi="Cambria Math"/>
                    <w:color w:val="008000"/>
                    <w:lang w:eastAsia="zh-CN"/>
                  </w:rPr>
                </m:ctrlPr>
              </m:sSubSupPr>
              <m:e>
                <m:r>
                  <w:rPr>
                    <w:rFonts w:ascii="Cambria Math" w:hAnsi="Cambria Math"/>
                    <w:color w:val="008000"/>
                    <w:lang w:eastAsia="zh-CN"/>
                  </w:rPr>
                  <m:t>v</m:t>
                </m:r>
              </m:e>
              <m:sub>
                <m:r>
                  <m:rPr>
                    <m:sty m:val="p"/>
                  </m:rPr>
                  <w:rPr>
                    <w:rFonts w:ascii="Cambria Math" w:hAnsi="Cambria Math"/>
                    <w:color w:val="008000"/>
                    <w:lang w:eastAsia="zh-CN"/>
                  </w:rPr>
                  <m:t>2,</m:t>
                </m:r>
                <m:r>
                  <w:rPr>
                    <w:rFonts w:ascii="Cambria Math" w:hAnsi="Cambria Math"/>
                    <w:color w:val="008000"/>
                    <w:lang w:eastAsia="zh-CN"/>
                  </w:rPr>
                  <m:t>t</m:t>
                </m:r>
              </m:sub>
              <m:sup>
                <m:r>
                  <w:rPr>
                    <w:rFonts w:ascii="Cambria Math" w:hAnsi="Cambria Math"/>
                    <w:color w:val="008000"/>
                    <w:lang w:eastAsia="zh-CN"/>
                  </w:rPr>
                  <m:t>G</m:t>
                </m:r>
              </m:sup>
            </m:sSubSup>
            <m:r>
              <m:rPr>
                <m:sty m:val="p"/>
              </m:rPr>
              <w:rPr>
                <w:rFonts w:ascii="Cambria Math" w:hAnsi="Cambria Math"/>
                <w:color w:val="008000"/>
                <w:lang w:eastAsia="zh-CN"/>
              </w:rPr>
              <m:t>,…,</m:t>
            </m:r>
            <m:sSubSup>
              <m:sSubSupPr>
                <m:ctrlPr>
                  <w:rPr>
                    <w:rFonts w:ascii="Cambria Math" w:hAnsi="Cambria Math"/>
                    <w:color w:val="008000"/>
                    <w:lang w:eastAsia="zh-CN"/>
                  </w:rPr>
                </m:ctrlPr>
              </m:sSubSupPr>
              <m:e>
                <m:r>
                  <w:rPr>
                    <w:rFonts w:ascii="Cambria Math" w:hAnsi="Cambria Math"/>
                    <w:color w:val="008000"/>
                    <w:lang w:eastAsia="zh-CN"/>
                  </w:rPr>
                  <m:t>v</m:t>
                </m:r>
              </m:e>
              <m:sub>
                <m:r>
                  <w:rPr>
                    <w:rFonts w:ascii="Cambria Math" w:hAnsi="Cambria Math"/>
                    <w:color w:val="008000"/>
                    <w:lang w:eastAsia="zh-CN"/>
                  </w:rPr>
                  <m:t>m</m:t>
                </m:r>
                <m:r>
                  <m:rPr>
                    <m:sty m:val="p"/>
                  </m:rPr>
                  <w:rPr>
                    <w:rFonts w:ascii="Cambria Math" w:hAnsi="Cambria Math"/>
                    <w:color w:val="008000"/>
                    <w:lang w:eastAsia="zh-CN"/>
                  </w:rPr>
                  <m:t>,</m:t>
                </m:r>
                <m:r>
                  <w:rPr>
                    <w:rFonts w:ascii="Cambria Math" w:hAnsi="Cambria Math"/>
                    <w:color w:val="008000"/>
                    <w:lang w:eastAsia="zh-CN"/>
                  </w:rPr>
                  <m:t>t</m:t>
                </m:r>
              </m:sub>
              <m:sup>
                <m:r>
                  <w:rPr>
                    <w:rFonts w:ascii="Cambria Math" w:hAnsi="Cambria Math"/>
                    <w:color w:val="008000"/>
                    <w:lang w:eastAsia="zh-CN"/>
                  </w:rPr>
                  <m:t>G</m:t>
                </m:r>
              </m:sup>
            </m:sSubSup>
          </m:e>
        </m:d>
      </m:oMath>
      <w:r w:rsidR="00223F3A" w:rsidRPr="004C7D2B">
        <w:rPr>
          <w:rFonts w:ascii="Times New Roman" w:hAnsi="Times New Roman"/>
          <w:color w:val="008000"/>
          <w:lang w:eastAsia="zh-CN"/>
        </w:rPr>
        <w:t>.</w:t>
      </w:r>
    </w:p>
    <w:p w14:paraId="6BF52C62" w14:textId="51521CC1" w:rsidR="00C10207" w:rsidRDefault="00D72003" w:rsidP="00357E10">
      <w:pPr>
        <w:spacing w:beforeLines="30" w:before="72" w:afterLines="30" w:after="72" w:line="240" w:lineRule="auto"/>
        <w:rPr>
          <w:rFonts w:ascii="Times New Roman" w:hAnsi="Times New Roman"/>
          <w:color w:val="008000"/>
          <w:lang w:eastAsia="zh-CN"/>
        </w:rPr>
      </w:pPr>
      <w:r w:rsidRPr="006E43B1">
        <w:rPr>
          <w:rFonts w:ascii="Times New Roman" w:hAnsi="Times New Roman"/>
          <w:b/>
          <w:bCs/>
          <w:lang w:eastAsia="zh-CN"/>
        </w:rPr>
        <w:t xml:space="preserve">Definition </w:t>
      </w:r>
      <w:r w:rsidR="00104B6F">
        <w:rPr>
          <w:rFonts w:ascii="Times New Roman" w:hAnsi="Times New Roman"/>
          <w:b/>
          <w:bCs/>
          <w:lang w:eastAsia="zh-CN"/>
        </w:rPr>
        <w:t>3</w:t>
      </w:r>
      <w:r w:rsidRPr="006E43B1">
        <w:rPr>
          <w:rFonts w:ascii="Times New Roman" w:hAnsi="Times New Roman"/>
          <w:b/>
          <w:bCs/>
          <w:lang w:eastAsia="zh-CN"/>
        </w:rPr>
        <w:t xml:space="preserve"> (Unknown worker, </w:t>
      </w:r>
      <w:bookmarkStart w:id="5" w:name="_Hlk113086167"/>
      <w:r w:rsidRPr="00963C6A">
        <w:rPr>
          <w:rFonts w:ascii="Times New Roman" w:hAnsi="Times New Roman"/>
          <w:b/>
          <w:bCs/>
          <w:lang w:eastAsia="zh-CN"/>
        </w:rPr>
        <w:t xml:space="preserve">Sensing </w:t>
      </w:r>
      <w:bookmarkEnd w:id="5"/>
      <w:r w:rsidRPr="00963C6A">
        <w:rPr>
          <w:rFonts w:ascii="Times New Roman" w:hAnsi="Times New Roman"/>
          <w:b/>
          <w:bCs/>
          <w:lang w:eastAsia="zh-CN"/>
        </w:rPr>
        <w:t>Quality</w:t>
      </w:r>
      <w:r w:rsidRPr="006E43B1">
        <w:rPr>
          <w:rFonts w:ascii="Times New Roman" w:hAnsi="Times New Roman"/>
          <w:b/>
          <w:bCs/>
          <w:lang w:eastAsia="zh-CN"/>
        </w:rPr>
        <w:t>).</w:t>
      </w:r>
      <w:r>
        <w:rPr>
          <w:lang w:eastAsia="zh-CN"/>
        </w:rPr>
        <w:t xml:space="preserve"> </w:t>
      </w:r>
      <w:r w:rsidRPr="0016303F">
        <w:rPr>
          <w:rFonts w:ascii="Times New Roman" w:hAnsi="Times New Roman"/>
          <w:lang w:eastAsia="zh-CN"/>
        </w:rPr>
        <w:t xml:space="preserve">There are </w:t>
      </w:r>
      <m:oMath>
        <m:r>
          <w:rPr>
            <w:rFonts w:ascii="Cambria Math" w:hAnsi="Cambria Math"/>
            <w:lang w:eastAsia="zh-CN"/>
          </w:rPr>
          <m:t>n</m:t>
        </m:r>
      </m:oMath>
      <w:r w:rsidRPr="0016303F">
        <w:rPr>
          <w:rFonts w:ascii="Times New Roman" w:hAnsi="Times New Roman"/>
          <w:lang w:eastAsia="zh-CN"/>
        </w:rPr>
        <w:t xml:space="preserve"> unknown workers, denoted by</w:t>
      </w:r>
      <m:oMath>
        <m:r>
          <w:rPr>
            <w:rFonts w:ascii="Cambria Math" w:hAnsi="Cambria Math"/>
            <w:lang w:eastAsia="zh-CN"/>
          </w:rPr>
          <m:t xml:space="preserve"> S=</m:t>
        </m:r>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1</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n</m:t>
                </m:r>
              </m:sub>
            </m:sSub>
          </m:e>
        </m:d>
      </m:oMath>
      <w:r w:rsidRPr="0016303F">
        <w:rPr>
          <w:rFonts w:ascii="Times New Roman" w:hAnsi="Times New Roman"/>
          <w:lang w:eastAsia="zh-CN"/>
        </w:rPr>
        <w:t xml:space="preserve">. The DPC will </w:t>
      </w:r>
      <w:r>
        <w:rPr>
          <w:rFonts w:ascii="Times New Roman" w:hAnsi="Times New Roman"/>
          <w:lang w:eastAsia="zh-CN"/>
        </w:rPr>
        <w:t>recruit</w:t>
      </w:r>
      <w:r w:rsidRPr="0016303F">
        <w:rPr>
          <w:rFonts w:ascii="Times New Roman" w:hAnsi="Times New Roman"/>
          <w:lang w:eastAsia="zh-CN"/>
        </w:rPr>
        <w:t xml:space="preserve"> </w:t>
      </w:r>
      <m:oMath>
        <m:r>
          <w:rPr>
            <w:rFonts w:ascii="Cambria Math" w:hAnsi="Cambria Math"/>
            <w:lang w:eastAsia="zh-CN"/>
          </w:rPr>
          <m:t>μ</m:t>
        </m:r>
      </m:oMath>
      <w:r w:rsidRPr="0016303F">
        <w:rPr>
          <w:rFonts w:ascii="Times New Roman" w:hAnsi="Times New Roman"/>
          <w:lang w:eastAsia="zh-CN"/>
        </w:rPr>
        <w:t xml:space="preserve"> workers for every task per round, </w:t>
      </w:r>
      <w:r>
        <w:rPr>
          <w:rFonts w:ascii="Times New Roman" w:hAnsi="Times New Roman"/>
          <w:lang w:eastAsia="zh-CN"/>
        </w:rPr>
        <w:t xml:space="preserve">and </w:t>
      </w:r>
      <m:oMath>
        <m:sSubSup>
          <m:sSubSupPr>
            <m:ctrlPr>
              <w:rPr>
                <w:rFonts w:ascii="Cambria Math" w:hAnsi="Cambria Math"/>
                <w:i/>
                <w:lang w:eastAsia="zh-CN"/>
              </w:rPr>
            </m:ctrlPr>
          </m:sSubSupPr>
          <m:e>
            <m:r>
              <w:rPr>
                <w:rFonts w:ascii="Cambria Math" w:hAnsi="Cambria Math"/>
                <w:lang w:eastAsia="zh-CN"/>
              </w:rPr>
              <m:t>R</m:t>
            </m:r>
          </m:e>
          <m:sub>
            <m:r>
              <w:rPr>
                <w:rFonts w:ascii="Cambria Math" w:hAnsi="Cambria Math"/>
                <w:lang w:eastAsia="zh-CN"/>
              </w:rPr>
              <m:t>j</m:t>
            </m:r>
          </m:sub>
          <m:sup>
            <m:r>
              <w:rPr>
                <w:rFonts w:ascii="Cambria Math" w:hAnsi="Cambria Math"/>
                <w:lang w:eastAsia="zh-CN"/>
              </w:rPr>
              <m:t>t</m:t>
            </m:r>
          </m:sup>
        </m:sSubSup>
      </m:oMath>
      <w:r>
        <w:rPr>
          <w:rFonts w:ascii="Times New Roman" w:hAnsi="Times New Roman" w:hint="eastAsia"/>
          <w:lang w:eastAsia="zh-CN"/>
        </w:rPr>
        <w:t xml:space="preserve"> </w:t>
      </w:r>
      <w:r w:rsidRPr="0016303F">
        <w:rPr>
          <w:rFonts w:ascii="Times New Roman" w:hAnsi="Times New Roman"/>
          <w:color w:val="000000" w:themeColor="text1"/>
          <w:lang w:eastAsia="zh-CN"/>
        </w:rPr>
        <w:t>represents</w:t>
      </w:r>
      <w:r>
        <w:rPr>
          <w:rFonts w:ascii="Times New Roman" w:hAnsi="Times New Roman"/>
          <w:color w:val="000000" w:themeColor="text1"/>
          <w:lang w:eastAsia="zh-CN"/>
        </w:rPr>
        <w:t xml:space="preserve"> the </w:t>
      </w:r>
      <w:r>
        <w:rPr>
          <w:rFonts w:ascii="Times New Roman" w:hAnsi="Times New Roman"/>
          <w:lang w:eastAsia="zh-CN"/>
        </w:rPr>
        <w:t xml:space="preserve">recruiting set for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j</m:t>
            </m:r>
          </m:sub>
        </m:sSub>
      </m:oMath>
      <w:r w:rsidRPr="0016303F">
        <w:rPr>
          <w:rFonts w:ascii="Times New Roman" w:hAnsi="Times New Roman"/>
          <w:lang w:eastAsia="zh-CN"/>
        </w:rPr>
        <w:t xml:space="preserve"> in the </w:t>
      </w:r>
      <m:oMath>
        <m:r>
          <w:rPr>
            <w:rFonts w:ascii="Cambria Math" w:hAnsi="Cambria Math"/>
            <w:lang w:eastAsia="zh-CN"/>
          </w:rPr>
          <m:t>t</m:t>
        </m:r>
      </m:oMath>
      <w:r w:rsidRPr="0016303F">
        <w:rPr>
          <w:rFonts w:ascii="Times New Roman" w:hAnsi="Times New Roman"/>
          <w:lang w:eastAsia="zh-CN"/>
        </w:rPr>
        <w:t>-th round</w:t>
      </w:r>
      <w:r>
        <w:rPr>
          <w:rFonts w:ascii="Times New Roman" w:hAnsi="Times New Roman"/>
          <w:lang w:eastAsia="zh-CN"/>
        </w:rPr>
        <w:t>,</w:t>
      </w:r>
      <w:r w:rsidR="00DE06FD" w:rsidRPr="00DE06FD">
        <w:t xml:space="preserve"> </w:t>
      </w:r>
      <w:r w:rsidR="00DE06FD" w:rsidRPr="00DE06FD">
        <w:rPr>
          <w:rFonts w:ascii="Times New Roman" w:hAnsi="Times New Roman"/>
          <w:lang w:eastAsia="zh-CN"/>
        </w:rPr>
        <w:t xml:space="preserve">so that </w:t>
      </w:r>
      <m:oMath>
        <m:d>
          <m:dPr>
            <m:begChr m:val="|"/>
            <m:endChr m:val="|"/>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R</m:t>
                </m:r>
              </m:e>
              <m:sub>
                <m:r>
                  <w:rPr>
                    <w:rFonts w:ascii="Cambria Math" w:hAnsi="Cambria Math"/>
                    <w:lang w:eastAsia="zh-CN"/>
                  </w:rPr>
                  <m:t>j</m:t>
                </m:r>
              </m:sub>
              <m:sup>
                <m:r>
                  <w:rPr>
                    <w:rFonts w:ascii="Cambria Math" w:hAnsi="Cambria Math"/>
                    <w:lang w:eastAsia="zh-CN"/>
                  </w:rPr>
                  <m:t>t</m:t>
                </m:r>
              </m:sup>
            </m:sSubSup>
          </m:e>
        </m:d>
        <m:r>
          <w:rPr>
            <w:rFonts w:ascii="Cambria Math" w:hAnsi="Cambria Math"/>
            <w:lang w:eastAsia="zh-CN"/>
          </w:rPr>
          <m:t>=μ</m:t>
        </m:r>
      </m:oMath>
      <w:r w:rsidR="00DE06FD" w:rsidRPr="00DE06FD">
        <w:rPr>
          <w:rFonts w:ascii="Times New Roman" w:hAnsi="Times New Roman"/>
          <w:lang w:eastAsia="zh-CN"/>
        </w:rPr>
        <w:t xml:space="preserve"> is satisfied.</w:t>
      </w:r>
      <w:r>
        <w:rPr>
          <w:rFonts w:ascii="Times New Roman" w:hAnsi="Times New Roman"/>
          <w:lang w:eastAsia="zh-CN"/>
        </w:rPr>
        <w:t xml:space="preserve"> </w:t>
      </w:r>
      <w:r w:rsidR="005C178A" w:rsidRPr="005C178A">
        <w:rPr>
          <w:rFonts w:ascii="Times New Roman" w:hAnsi="Times New Roman"/>
          <w:lang w:eastAsia="zh-CN"/>
        </w:rPr>
        <w:t xml:space="preserve">The data reported by worker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005C178A" w:rsidRPr="005C178A">
        <w:rPr>
          <w:rFonts w:ascii="Times New Roman" w:hAnsi="Times New Roman"/>
          <w:lang w:eastAsia="zh-CN"/>
        </w:rPr>
        <w:t xml:space="preserve"> for task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j</m:t>
            </m:r>
          </m:sub>
        </m:sSub>
      </m:oMath>
      <w:r w:rsidR="005C178A" w:rsidRPr="005C178A">
        <w:rPr>
          <w:rFonts w:ascii="Times New Roman" w:hAnsi="Times New Roman"/>
          <w:lang w:eastAsia="zh-CN"/>
        </w:rPr>
        <w:t xml:space="preserve"> </w:t>
      </w:r>
      <w:r w:rsidR="005C178A" w:rsidRPr="0016303F">
        <w:rPr>
          <w:rFonts w:ascii="Times New Roman" w:hAnsi="Times New Roman"/>
          <w:lang w:eastAsia="zh-CN"/>
        </w:rPr>
        <w:t xml:space="preserve">the </w:t>
      </w:r>
      <m:oMath>
        <m:r>
          <w:rPr>
            <w:rFonts w:ascii="Cambria Math" w:hAnsi="Cambria Math"/>
            <w:lang w:eastAsia="zh-CN"/>
          </w:rPr>
          <m:t>t</m:t>
        </m:r>
      </m:oMath>
      <w:r w:rsidR="005C178A" w:rsidRPr="0016303F">
        <w:rPr>
          <w:rFonts w:ascii="Times New Roman" w:hAnsi="Times New Roman"/>
          <w:lang w:eastAsia="zh-CN"/>
        </w:rPr>
        <w:t>-th round</w:t>
      </w:r>
      <w:r w:rsidR="005C178A" w:rsidRPr="005C178A">
        <w:rPr>
          <w:rFonts w:ascii="Times New Roman" w:hAnsi="Times New Roman"/>
          <w:lang w:eastAsia="zh-CN"/>
        </w:rPr>
        <w:t xml:space="preserve"> is denoted as </w:t>
      </w:r>
      <m:oMath>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v</m:t>
            </m:r>
          </m:e>
          <m:sub>
            <m:r>
              <w:rPr>
                <w:rFonts w:ascii="Cambria Math" w:hAnsi="Cambria Math"/>
                <w:lang w:eastAsia="zh-CN"/>
              </w:rPr>
              <m:t>j,t</m:t>
            </m:r>
          </m:sub>
          <m:sup>
            <m:r>
              <w:rPr>
                <w:rFonts w:ascii="Cambria Math" w:hAnsi="Cambria Math"/>
                <w:color w:val="000000" w:themeColor="text1"/>
                <w:lang w:eastAsia="zh-CN"/>
              </w:rPr>
              <m:t>i</m:t>
            </m:r>
          </m:sup>
        </m:sSubSup>
      </m:oMath>
      <w:r w:rsidR="005C178A" w:rsidRPr="005C178A">
        <w:rPr>
          <w:rFonts w:ascii="Times New Roman" w:hAnsi="Times New Roman"/>
          <w:lang w:eastAsia="zh-CN"/>
        </w:rPr>
        <w:t>.</w:t>
      </w:r>
      <w:r w:rsidR="005C178A">
        <w:rPr>
          <w:rFonts w:ascii="Times New Roman" w:hAnsi="Times New Roman"/>
          <w:lang w:eastAsia="zh-CN"/>
        </w:rPr>
        <w:t xml:space="preserve"> </w:t>
      </w:r>
      <w:r w:rsidRPr="0016303F">
        <w:rPr>
          <w:rFonts w:ascii="Times New Roman" w:hAnsi="Times New Roman"/>
          <w:lang w:eastAsia="zh-CN"/>
        </w:rPr>
        <w:t xml:space="preserve">Since the tasks assigned to each worker are not fixed, </w:t>
      </w:r>
      <m:oMath>
        <m:sSubSup>
          <m:sSubSupPr>
            <m:ctrlPr>
              <w:rPr>
                <w:rFonts w:ascii="Cambria Math" w:hAnsi="Cambria Math"/>
                <w:i/>
              </w:rPr>
            </m:ctrlPr>
          </m:sSubSupPr>
          <m:e>
            <m:r>
              <w:rPr>
                <w:rFonts w:ascii="Cambria Math" w:hAnsi="Cambria Math"/>
              </w:rPr>
              <m:t>φ</m:t>
            </m:r>
          </m:e>
          <m:sub>
            <m:r>
              <w:rPr>
                <w:rFonts w:ascii="Cambria Math" w:hAnsi="Cambria Math"/>
              </w:rPr>
              <m:t>j,t</m:t>
            </m:r>
          </m:sub>
          <m:sup>
            <m:r>
              <w:rPr>
                <w:rFonts w:ascii="Cambria Math" w:hAnsi="Cambria Math"/>
              </w:rPr>
              <m:t>i</m:t>
            </m:r>
          </m:sup>
        </m:sSubSup>
        <m:r>
          <w:rPr>
            <w:rFonts w:ascii="Cambria Math" w:hAnsi="Cambria Math"/>
          </w:rPr>
          <m:t>∈</m:t>
        </m:r>
        <m:d>
          <m:dPr>
            <m:begChr m:val="{"/>
            <m:endChr m:val="}"/>
            <m:ctrlPr>
              <w:rPr>
                <w:rFonts w:ascii="Cambria Math" w:hAnsi="Cambria Math"/>
                <w:i/>
              </w:rPr>
            </m:ctrlPr>
          </m:dPr>
          <m:e>
            <m:r>
              <w:rPr>
                <w:rFonts w:ascii="Cambria Math" w:hAnsi="Cambria Math"/>
              </w:rPr>
              <m:t>0, 1</m:t>
            </m:r>
          </m:e>
        </m:d>
      </m:oMath>
      <w:r w:rsidR="00807968">
        <w:rPr>
          <w:rFonts w:ascii="Times New Roman" w:eastAsiaTheme="minorEastAsia" w:hAnsi="Times New Roman" w:hint="eastAsia"/>
          <w:lang w:eastAsia="zh-CN"/>
        </w:rPr>
        <w:t xml:space="preserve"> </w:t>
      </w:r>
      <w:r w:rsidR="00807968" w:rsidRPr="00807968">
        <w:rPr>
          <w:rFonts w:ascii="Times New Roman" w:hAnsi="Times New Roman"/>
          <w:lang w:eastAsia="zh-CN"/>
        </w:rPr>
        <w:t xml:space="preserve">is used to indicate whether worker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00807968" w:rsidRPr="00807968">
        <w:rPr>
          <w:rFonts w:ascii="Times New Roman" w:hAnsi="Times New Roman"/>
          <w:lang w:eastAsia="zh-CN"/>
        </w:rPr>
        <w:t xml:space="preserve"> is assigned to </w:t>
      </w:r>
      <w:r w:rsidR="00807968" w:rsidRPr="0016303F">
        <w:rPr>
          <w:rFonts w:ascii="Times New Roman" w:hAnsi="Times New Roman"/>
          <w:lang w:eastAsia="zh-CN"/>
        </w:rPr>
        <w:t xml:space="preserve">finish </w:t>
      </w:r>
      <w:r w:rsidR="00807968" w:rsidRPr="00807968">
        <w:rPr>
          <w:rFonts w:ascii="Times New Roman" w:hAnsi="Times New Roman"/>
          <w:lang w:eastAsia="zh-CN"/>
        </w:rPr>
        <w:t xml:space="preserve">task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j</m:t>
            </m:r>
          </m:sub>
        </m:sSub>
      </m:oMath>
      <w:r w:rsidR="00807968" w:rsidRPr="00807968">
        <w:rPr>
          <w:rFonts w:ascii="Times New Roman" w:hAnsi="Times New Roman"/>
          <w:lang w:eastAsia="zh-CN"/>
        </w:rPr>
        <w:t xml:space="preserve"> in </w:t>
      </w:r>
      <w:r w:rsidR="00807968" w:rsidRPr="0016303F">
        <w:rPr>
          <w:rFonts w:ascii="Times New Roman" w:hAnsi="Times New Roman"/>
          <w:lang w:eastAsia="zh-CN"/>
        </w:rPr>
        <w:t xml:space="preserve">the </w:t>
      </w:r>
      <m:oMath>
        <m:r>
          <w:rPr>
            <w:rFonts w:ascii="Cambria Math" w:hAnsi="Cambria Math"/>
            <w:lang w:eastAsia="zh-CN"/>
          </w:rPr>
          <m:t>t</m:t>
        </m:r>
      </m:oMath>
      <w:r w:rsidR="00807968" w:rsidRPr="0016303F">
        <w:rPr>
          <w:rFonts w:ascii="Times New Roman" w:hAnsi="Times New Roman"/>
          <w:lang w:eastAsia="zh-CN"/>
        </w:rPr>
        <w:t>-th round</w:t>
      </w:r>
      <w:r w:rsidR="00807968" w:rsidRPr="00807968">
        <w:rPr>
          <w:rFonts w:ascii="Times New Roman" w:hAnsi="Times New Roman"/>
          <w:lang w:eastAsia="zh-CN"/>
        </w:rPr>
        <w:t>.</w:t>
      </w:r>
      <w:r w:rsidR="00807968">
        <w:rPr>
          <w:rFonts w:ascii="Times New Roman" w:hAnsi="Times New Roman"/>
          <w:lang w:eastAsia="zh-CN"/>
        </w:rPr>
        <w:t xml:space="preserve"> </w:t>
      </w:r>
      <w:r w:rsidRPr="0016303F">
        <w:rPr>
          <w:rFonts w:ascii="Times New Roman" w:hAnsi="Times New Roman"/>
          <w:lang w:eastAsia="zh-CN"/>
        </w:rPr>
        <w:t xml:space="preserve">Due to the precision of the sensing device, </w:t>
      </w:r>
      <m:oMath>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v</m:t>
            </m:r>
          </m:e>
          <m:sub>
            <m:r>
              <w:rPr>
                <w:rFonts w:ascii="Cambria Math" w:hAnsi="Cambria Math"/>
                <w:lang w:eastAsia="zh-CN"/>
              </w:rPr>
              <m:t>j,t</m:t>
            </m:r>
          </m:sub>
          <m:sup>
            <m:r>
              <w:rPr>
                <w:rFonts w:ascii="Cambria Math" w:hAnsi="Cambria Math"/>
                <w:color w:val="000000" w:themeColor="text1"/>
                <w:lang w:eastAsia="zh-CN"/>
              </w:rPr>
              <m:t>i</m:t>
            </m:r>
          </m:sup>
        </m:sSubSup>
      </m:oMath>
      <w:r w:rsidRPr="0016303F">
        <w:rPr>
          <w:rFonts w:ascii="Times New Roman" w:hAnsi="Times New Roman"/>
          <w:lang w:eastAsia="zh-CN"/>
        </w:rPr>
        <w:t xml:space="preserve"> is usually unequal to </w:t>
      </w:r>
      <m:oMath>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v</m:t>
            </m:r>
          </m:e>
          <m:sub>
            <m:r>
              <w:rPr>
                <w:rFonts w:ascii="Cambria Math" w:hAnsi="Cambria Math"/>
                <w:lang w:eastAsia="zh-CN"/>
              </w:rPr>
              <m:t>j,t</m:t>
            </m:r>
          </m:sub>
          <m:sup>
            <m:r>
              <w:rPr>
                <w:rFonts w:ascii="Cambria Math" w:hAnsi="Cambria Math"/>
                <w:color w:val="000000" w:themeColor="text1"/>
                <w:lang w:eastAsia="zh-CN"/>
              </w:rPr>
              <m:t>G</m:t>
            </m:r>
          </m:sup>
        </m:sSubSup>
      </m:oMath>
      <w:r w:rsidRPr="0016303F">
        <w:rPr>
          <w:rFonts w:ascii="Times New Roman" w:hAnsi="Times New Roman"/>
          <w:color w:val="000000" w:themeColor="text1"/>
          <w:lang w:eastAsia="zh-CN"/>
        </w:rPr>
        <w:t>.</w:t>
      </w:r>
      <w:r w:rsidR="00733B48" w:rsidRPr="00733B48">
        <w:rPr>
          <w:rFonts w:ascii="Times New Roman" w:hAnsi="Times New Roman"/>
          <w:color w:val="000000" w:themeColor="text1"/>
          <w:lang w:eastAsia="zh-CN"/>
        </w:rPr>
        <w:t xml:space="preserve"> So,</w:t>
      </w:r>
      <w:r w:rsidR="000246D6" w:rsidRPr="004C7D2B">
        <w:rPr>
          <w:rFonts w:ascii="Times New Roman" w:hAnsi="Times New Roman"/>
          <w:color w:val="008000"/>
          <w:lang w:eastAsia="zh-CN"/>
        </w:rPr>
        <w:t xml:space="preserve"> the sensing quality of the worker needs to be defined to characterize the worker's data quality of the task.</w:t>
      </w:r>
      <w:r w:rsidR="00733B48" w:rsidRPr="004C7D2B">
        <w:rPr>
          <w:rFonts w:ascii="Times New Roman" w:hAnsi="Times New Roman"/>
          <w:color w:val="008000"/>
          <w:lang w:eastAsia="zh-CN"/>
        </w:rPr>
        <w:t xml:space="preserve"> </w:t>
      </w:r>
      <w:r w:rsidR="000246D6" w:rsidRPr="004C7D2B">
        <w:rPr>
          <w:rFonts w:ascii="Times New Roman" w:hAnsi="Times New Roman"/>
          <w:color w:val="008000"/>
          <w:lang w:eastAsia="zh-CN"/>
        </w:rPr>
        <w:t>T</w:t>
      </w:r>
      <w:r w:rsidR="00733B48" w:rsidRPr="004C7D2B">
        <w:rPr>
          <w:rFonts w:ascii="Times New Roman" w:hAnsi="Times New Roman"/>
          <w:color w:val="008000"/>
          <w:lang w:eastAsia="zh-CN"/>
        </w:rPr>
        <w:t xml:space="preserve">he sensing quality of worker </w:t>
      </w:r>
      <m:oMath>
        <m:sSub>
          <m:sSubPr>
            <m:ctrlPr>
              <w:rPr>
                <w:rFonts w:ascii="Cambria Math" w:hAnsi="Cambria Math"/>
                <w:i/>
                <w:color w:val="008000"/>
                <w:lang w:eastAsia="zh-CN"/>
              </w:rPr>
            </m:ctrlPr>
          </m:sSubPr>
          <m:e>
            <m:r>
              <w:rPr>
                <w:rFonts w:ascii="Cambria Math" w:hAnsi="Cambria Math"/>
                <w:color w:val="008000"/>
                <w:lang w:eastAsia="zh-CN"/>
              </w:rPr>
              <m:t>s</m:t>
            </m:r>
          </m:e>
          <m:sub>
            <m:r>
              <w:rPr>
                <w:rFonts w:ascii="Cambria Math" w:hAnsi="Cambria Math"/>
                <w:color w:val="008000"/>
                <w:lang w:eastAsia="zh-CN"/>
              </w:rPr>
              <m:t>i</m:t>
            </m:r>
          </m:sub>
        </m:sSub>
      </m:oMath>
      <w:r w:rsidR="00733B48" w:rsidRPr="004C7D2B">
        <w:rPr>
          <w:rFonts w:ascii="Times New Roman" w:hAnsi="Times New Roman"/>
          <w:color w:val="008000"/>
          <w:lang w:eastAsia="zh-CN"/>
        </w:rPr>
        <w:t xml:space="preserve"> completing task </w:t>
      </w:r>
      <m:oMath>
        <m:sSub>
          <m:sSubPr>
            <m:ctrlPr>
              <w:rPr>
                <w:rFonts w:ascii="Cambria Math" w:hAnsi="Cambria Math"/>
                <w:i/>
                <w:color w:val="008000"/>
                <w:lang w:eastAsia="zh-CN"/>
              </w:rPr>
            </m:ctrlPr>
          </m:sSubPr>
          <m:e>
            <m:r>
              <w:rPr>
                <w:rFonts w:ascii="Cambria Math" w:hAnsi="Cambria Math"/>
                <w:color w:val="008000"/>
                <w:lang w:eastAsia="zh-CN"/>
              </w:rPr>
              <m:t>w</m:t>
            </m:r>
          </m:e>
          <m:sub>
            <m:r>
              <w:rPr>
                <w:rFonts w:ascii="Cambria Math" w:hAnsi="Cambria Math"/>
                <w:color w:val="008000"/>
                <w:lang w:eastAsia="zh-CN"/>
              </w:rPr>
              <m:t>j</m:t>
            </m:r>
          </m:sub>
        </m:sSub>
      </m:oMath>
      <w:r w:rsidR="00733B48" w:rsidRPr="004C7D2B">
        <w:rPr>
          <w:rFonts w:ascii="Times New Roman" w:hAnsi="Times New Roman"/>
          <w:color w:val="008000"/>
          <w:lang w:eastAsia="zh-CN"/>
        </w:rPr>
        <w:t xml:space="preserve"> in the </w:t>
      </w:r>
      <m:oMath>
        <m:r>
          <w:rPr>
            <w:rFonts w:ascii="Cambria Math" w:hAnsi="Cambria Math"/>
            <w:color w:val="008000"/>
            <w:lang w:eastAsia="zh-CN"/>
          </w:rPr>
          <m:t>t</m:t>
        </m:r>
      </m:oMath>
      <w:r w:rsidR="00733B48" w:rsidRPr="004C7D2B">
        <w:rPr>
          <w:rFonts w:ascii="Times New Roman" w:hAnsi="Times New Roman"/>
          <w:color w:val="008000"/>
          <w:lang w:eastAsia="zh-CN"/>
        </w:rPr>
        <w:t xml:space="preserve">-th round is denoted as </w:t>
      </w:r>
      <m:oMath>
        <m:sSubSup>
          <m:sSubSupPr>
            <m:ctrlPr>
              <w:rPr>
                <w:rFonts w:ascii="Cambria Math" w:hAnsi="Cambria Math"/>
                <w:i/>
                <w:color w:val="008000"/>
                <w:lang w:eastAsia="zh-CN"/>
              </w:rPr>
            </m:ctrlPr>
          </m:sSubSupPr>
          <m:e>
            <m:r>
              <w:rPr>
                <w:rFonts w:ascii="Cambria Math" w:hAnsi="Cambria Math"/>
                <w:color w:val="008000"/>
                <w:lang w:eastAsia="zh-CN"/>
              </w:rPr>
              <m:t>q</m:t>
            </m:r>
          </m:e>
          <m:sub>
            <m:r>
              <w:rPr>
                <w:rFonts w:ascii="Cambria Math" w:hAnsi="Cambria Math"/>
                <w:color w:val="008000"/>
                <w:lang w:eastAsia="zh-CN"/>
              </w:rPr>
              <m:t>i,j</m:t>
            </m:r>
          </m:sub>
          <m:sup>
            <m:r>
              <w:rPr>
                <w:rFonts w:ascii="Cambria Math" w:hAnsi="Cambria Math"/>
                <w:color w:val="008000"/>
                <w:lang w:eastAsia="zh-CN"/>
              </w:rPr>
              <m:t>t</m:t>
            </m:r>
          </m:sup>
        </m:sSubSup>
        <m:r>
          <w:rPr>
            <w:rFonts w:ascii="Cambria Math" w:hAnsi="Cambria Math"/>
            <w:color w:val="008000"/>
            <w:lang w:eastAsia="zh-CN"/>
          </w:rPr>
          <m:t>∈</m:t>
        </m:r>
        <m:d>
          <m:dPr>
            <m:begChr m:val="["/>
            <m:endChr m:val="]"/>
            <m:ctrlPr>
              <w:rPr>
                <w:rFonts w:ascii="Cambria Math" w:hAnsi="Cambria Math"/>
                <w:i/>
                <w:color w:val="008000"/>
                <w:lang w:eastAsia="zh-CN"/>
              </w:rPr>
            </m:ctrlPr>
          </m:dPr>
          <m:e>
            <m:r>
              <w:rPr>
                <w:rFonts w:ascii="Cambria Math" w:hAnsi="Cambria Math"/>
                <w:color w:val="008000"/>
                <w:lang w:eastAsia="zh-CN"/>
              </w:rPr>
              <m:t>0,1</m:t>
            </m:r>
          </m:e>
        </m:d>
      </m:oMath>
      <w:r w:rsidR="00733B48" w:rsidRPr="004C7D2B">
        <w:rPr>
          <w:rFonts w:ascii="Times New Roman" w:eastAsiaTheme="minorEastAsia" w:hAnsi="Times New Roman" w:hint="eastAsia"/>
          <w:color w:val="008000"/>
          <w:lang w:eastAsia="zh-CN"/>
        </w:rPr>
        <w:t>,</w:t>
      </w:r>
      <w:r w:rsidRPr="004C7D2B">
        <w:rPr>
          <w:rFonts w:ascii="Times New Roman" w:hAnsi="Times New Roman"/>
          <w:color w:val="008000"/>
          <w:lang w:eastAsia="zh-CN"/>
        </w:rPr>
        <w:t xml:space="preserve"> where the higher value indicates better sensing quality. </w:t>
      </w:r>
    </w:p>
    <w:p w14:paraId="562604F2" w14:textId="77777777" w:rsidR="00C10207" w:rsidRDefault="00C10207">
      <w:pPr>
        <w:widowControl/>
        <w:spacing w:line="240" w:lineRule="auto"/>
        <w:jc w:val="left"/>
        <w:rPr>
          <w:rFonts w:ascii="Times New Roman" w:hAnsi="Times New Roman"/>
          <w:color w:val="008000"/>
          <w:lang w:eastAsia="zh-CN"/>
        </w:rPr>
      </w:pPr>
      <w:r>
        <w:rPr>
          <w:rFonts w:ascii="Times New Roman" w:hAnsi="Times New Roman"/>
          <w:color w:val="008000"/>
          <w:lang w:eastAsia="zh-CN"/>
        </w:rPr>
        <w:br w:type="page"/>
      </w:r>
    </w:p>
    <w:p w14:paraId="37B49F84" w14:textId="77777777" w:rsidR="00D72003" w:rsidRPr="00514921" w:rsidRDefault="00D72003" w:rsidP="00514921">
      <w:pPr>
        <w:pStyle w:val="MDPI31text"/>
        <w:spacing w:line="240" w:lineRule="auto"/>
        <w:ind w:firstLineChars="150" w:firstLine="300"/>
        <w:rPr>
          <w:rFonts w:ascii="Times New Roman" w:eastAsia="宋体" w:hAnsi="Times New Roman"/>
          <w:color w:val="008000"/>
          <w:szCs w:val="20"/>
        </w:rPr>
      </w:pPr>
      <w:r w:rsidRPr="00390A13">
        <w:rPr>
          <w:rFonts w:ascii="Times New Roman" w:eastAsia="宋体" w:hAnsi="Times New Roman"/>
          <w:color w:val="auto"/>
          <w:szCs w:val="20"/>
        </w:rPr>
        <w:lastRenderedPageBreak/>
        <w:t xml:space="preserve">Considering the real situation of MCS, there are both trustworthy workers and untrustworthy workers. In this paper, </w:t>
      </w:r>
      <w:r w:rsidR="00994FC1" w:rsidRPr="00D93126">
        <w:rPr>
          <w:rFonts w:ascii="Times New Roman" w:eastAsia="宋体" w:hAnsi="Times New Roman"/>
          <w:color w:val="auto"/>
          <w:szCs w:val="20"/>
        </w:rPr>
        <w:t>we use a trust-based score to classify workers into different classes</w:t>
      </w:r>
      <w:r w:rsidR="00994FC1" w:rsidRPr="00F65C9E">
        <w:rPr>
          <w:rFonts w:ascii="Times New Roman" w:eastAsia="宋体" w:hAnsi="Times New Roman"/>
          <w:color w:val="auto"/>
          <w:szCs w:val="20"/>
        </w:rPr>
        <w:t>, denoted as</w:t>
      </w:r>
      <w:r w:rsidR="000C3FCA">
        <w:rPr>
          <w:rFonts w:ascii="Times New Roman" w:eastAsia="宋体" w:hAnsi="Times New Roman"/>
          <w:color w:val="auto"/>
          <w:szCs w:val="20"/>
        </w:rPr>
        <w:t xml:space="preserve"> Degree Of Trust</w:t>
      </w:r>
      <w:r w:rsidR="00994FC1" w:rsidRPr="00F65C9E">
        <w:rPr>
          <w:rFonts w:ascii="Times New Roman" w:eastAsia="宋体" w:hAnsi="Times New Roman"/>
          <w:color w:val="auto"/>
          <w:szCs w:val="20"/>
        </w:rPr>
        <w:t xml:space="preserve"> </w:t>
      </w:r>
      <w:r w:rsidR="000C3FCA">
        <w:rPr>
          <w:rFonts w:ascii="Times New Roman" w:eastAsia="宋体" w:hAnsi="Times New Roman"/>
          <w:color w:val="auto"/>
          <w:szCs w:val="20"/>
        </w:rPr>
        <w:t>(</w:t>
      </w:r>
      <w:r w:rsidR="00540EE3">
        <w:rPr>
          <w:rFonts w:ascii="Times New Roman" w:eastAsia="宋体" w:hAnsi="Times New Roman"/>
          <w:color w:val="auto"/>
          <w:szCs w:val="20"/>
        </w:rPr>
        <w:t>DOT</w:t>
      </w:r>
      <w:r w:rsidR="000C3FCA">
        <w:rPr>
          <w:rFonts w:ascii="Times New Roman" w:eastAsia="宋体" w:hAnsi="Times New Roman"/>
          <w:color w:val="auto"/>
          <w:szCs w:val="20"/>
        </w:rPr>
        <w:t>)</w:t>
      </w:r>
      <w:r w:rsidR="00994FC1" w:rsidRPr="00D93126">
        <w:rPr>
          <w:rFonts w:ascii="Times New Roman" w:eastAsia="宋体" w:hAnsi="Times New Roman"/>
          <w:color w:val="auto"/>
          <w:szCs w:val="20"/>
        </w:rPr>
        <w:t>. Specifically</w:t>
      </w:r>
      <w:r w:rsidR="00994FC1">
        <w:rPr>
          <w:rFonts w:ascii="Times New Roman" w:eastAsia="宋体" w:hAnsi="Times New Roman"/>
          <w:color w:val="auto"/>
          <w:szCs w:val="20"/>
        </w:rPr>
        <w:t xml:space="preserve">, </w:t>
      </w:r>
      <w:r w:rsidRPr="006C13A0">
        <w:rPr>
          <w:rFonts w:ascii="Times New Roman" w:eastAsia="宋体" w:hAnsi="Times New Roman"/>
          <w:color w:val="008000"/>
          <w:szCs w:val="20"/>
        </w:rPr>
        <w:t xml:space="preserve">we calculate workers’ </w:t>
      </w:r>
      <w:r w:rsidR="00540EE3" w:rsidRPr="006C13A0">
        <w:rPr>
          <w:rFonts w:ascii="Times New Roman" w:eastAsia="宋体" w:hAnsi="Times New Roman"/>
          <w:color w:val="008000"/>
          <w:szCs w:val="20"/>
        </w:rPr>
        <w:t>DOT</w:t>
      </w:r>
      <w:r w:rsidRPr="006C13A0">
        <w:rPr>
          <w:rFonts w:ascii="Times New Roman" w:eastAsia="宋体" w:hAnsi="Times New Roman"/>
          <w:color w:val="008000"/>
          <w:szCs w:val="20"/>
        </w:rPr>
        <w:t xml:space="preserve"> by their sensing quality every cycle,</w:t>
      </w:r>
      <w:r w:rsidRPr="00390A13">
        <w:rPr>
          <w:rFonts w:ascii="Times New Roman" w:eastAsia="宋体" w:hAnsi="Times New Roman"/>
          <w:color w:val="auto"/>
          <w:szCs w:val="20"/>
        </w:rPr>
        <w:t xml:space="preserve"> i.e., when a worker shows a high sensing quality in one cycle, then he can gain a high </w:t>
      </w:r>
      <w:r w:rsidR="00540EE3">
        <w:rPr>
          <w:rFonts w:ascii="Times New Roman" w:eastAsia="宋体" w:hAnsi="Times New Roman"/>
          <w:color w:val="auto"/>
          <w:szCs w:val="20"/>
        </w:rPr>
        <w:t>DOT</w:t>
      </w:r>
      <w:r w:rsidRPr="00390A13">
        <w:rPr>
          <w:rFonts w:ascii="Times New Roman" w:eastAsia="宋体" w:hAnsi="Times New Roman"/>
          <w:color w:val="auto"/>
          <w:szCs w:val="20"/>
        </w:rPr>
        <w:t xml:space="preserve"> in that cycle.</w:t>
      </w:r>
      <w:r w:rsidRPr="00D879E6">
        <w:rPr>
          <w:rFonts w:ascii="Times New Roman" w:eastAsia="宋体" w:hAnsi="Times New Roman"/>
          <w:color w:val="008000"/>
          <w:szCs w:val="20"/>
        </w:rPr>
        <w:t xml:space="preserve"> Otherwise, the data he reports is considered false or malicious</w:t>
      </w:r>
      <w:r w:rsidR="008D11C1" w:rsidRPr="00D879E6">
        <w:rPr>
          <w:rFonts w:ascii="Times New Roman" w:eastAsia="宋体" w:hAnsi="Times New Roman"/>
          <w:color w:val="008000"/>
          <w:szCs w:val="20"/>
        </w:rPr>
        <w:t xml:space="preserve"> </w:t>
      </w:r>
      <w:r w:rsidR="000246D6" w:rsidRPr="00D879E6">
        <w:rPr>
          <w:rFonts w:ascii="Times New Roman" w:eastAsia="宋体" w:hAnsi="Times New Roman"/>
          <w:color w:val="008000"/>
          <w:szCs w:val="20"/>
        </w:rPr>
        <w:t>and thus</w:t>
      </w:r>
      <w:r w:rsidRPr="00D879E6">
        <w:rPr>
          <w:rFonts w:ascii="Times New Roman" w:eastAsia="宋体" w:hAnsi="Times New Roman"/>
          <w:color w:val="008000"/>
          <w:szCs w:val="20"/>
        </w:rPr>
        <w:t xml:space="preserve"> he get</w:t>
      </w:r>
      <w:r w:rsidR="000246D6" w:rsidRPr="00D879E6">
        <w:rPr>
          <w:rFonts w:ascii="Times New Roman" w:eastAsia="宋体" w:hAnsi="Times New Roman"/>
          <w:color w:val="008000"/>
          <w:szCs w:val="20"/>
        </w:rPr>
        <w:t>s</w:t>
      </w:r>
      <w:r w:rsidRPr="00D879E6">
        <w:rPr>
          <w:rFonts w:ascii="Times New Roman" w:eastAsia="宋体" w:hAnsi="Times New Roman"/>
          <w:color w:val="008000"/>
          <w:szCs w:val="20"/>
        </w:rPr>
        <w:t xml:space="preserve"> a relatively low </w:t>
      </w:r>
      <w:r w:rsidR="00540EE3" w:rsidRPr="00D879E6">
        <w:rPr>
          <w:rFonts w:ascii="Times New Roman" w:eastAsia="宋体" w:hAnsi="Times New Roman"/>
          <w:color w:val="008000"/>
          <w:szCs w:val="20"/>
        </w:rPr>
        <w:t>DOT</w:t>
      </w:r>
      <w:r w:rsidRPr="00D879E6">
        <w:rPr>
          <w:rFonts w:ascii="Times New Roman" w:eastAsia="宋体" w:hAnsi="Times New Roman"/>
          <w:color w:val="008000"/>
          <w:szCs w:val="20"/>
        </w:rPr>
        <w:t xml:space="preserve"> in that cycle.</w:t>
      </w:r>
      <w:r w:rsidRPr="00390A13">
        <w:rPr>
          <w:rFonts w:ascii="Times New Roman" w:eastAsia="宋体" w:hAnsi="Times New Roman"/>
          <w:color w:val="auto"/>
          <w:szCs w:val="20"/>
        </w:rPr>
        <w:t xml:space="preserve"> </w:t>
      </w:r>
      <w:r w:rsidR="00324A6A">
        <w:rPr>
          <w:rFonts w:ascii="Times New Roman" w:eastAsia="宋体" w:hAnsi="Times New Roman"/>
          <w:color w:val="auto"/>
          <w:szCs w:val="20"/>
        </w:rPr>
        <w:t>This</w:t>
      </w:r>
      <w:r w:rsidRPr="00390A13">
        <w:rPr>
          <w:rFonts w:ascii="Times New Roman" w:eastAsia="宋体" w:hAnsi="Times New Roman"/>
          <w:color w:val="auto"/>
          <w:szCs w:val="20"/>
        </w:rPr>
        <w:t xml:space="preserve"> way, after a worker has performed multiple cycles of tasks, we can calculate his composite </w:t>
      </w:r>
      <w:r w:rsidR="00540EE3">
        <w:rPr>
          <w:rFonts w:ascii="Times New Roman" w:eastAsia="宋体" w:hAnsi="Times New Roman"/>
          <w:color w:val="auto"/>
          <w:szCs w:val="20"/>
        </w:rPr>
        <w:t>DOT</w:t>
      </w:r>
      <w:r w:rsidRPr="00390A13">
        <w:rPr>
          <w:rFonts w:ascii="Times New Roman" w:eastAsia="宋体" w:hAnsi="Times New Roman"/>
          <w:color w:val="auto"/>
          <w:szCs w:val="20"/>
        </w:rPr>
        <w:t xml:space="preserve"> based on his historical </w:t>
      </w:r>
      <w:r w:rsidR="00540EE3">
        <w:rPr>
          <w:rFonts w:ascii="Times New Roman" w:eastAsia="宋体" w:hAnsi="Times New Roman"/>
          <w:color w:val="auto"/>
          <w:szCs w:val="20"/>
        </w:rPr>
        <w:t>DOT</w:t>
      </w:r>
      <w:r w:rsidRPr="00390A13">
        <w:rPr>
          <w:rFonts w:ascii="Times New Roman" w:eastAsia="宋体" w:hAnsi="Times New Roman"/>
          <w:color w:val="auto"/>
          <w:szCs w:val="20"/>
        </w:rPr>
        <w:t xml:space="preserve">. The </w:t>
      </w:r>
      <w:r w:rsidR="00540EE3">
        <w:rPr>
          <w:rFonts w:ascii="Times New Roman" w:eastAsia="宋体" w:hAnsi="Times New Roman"/>
          <w:color w:val="auto"/>
          <w:szCs w:val="20"/>
        </w:rPr>
        <w:t>DOT</w:t>
      </w:r>
      <w:r w:rsidRPr="00390A13">
        <w:rPr>
          <w:rFonts w:ascii="Times New Roman" w:eastAsia="宋体" w:hAnsi="Times New Roman"/>
          <w:color w:val="auto"/>
          <w:szCs w:val="20"/>
        </w:rPr>
        <w:t xml:space="preserve"> and multiple types of workers are defined as follows:</w:t>
      </w:r>
    </w:p>
    <w:p w14:paraId="62879D36" w14:textId="54153C87" w:rsidR="002A6313" w:rsidRPr="00C445A8" w:rsidRDefault="00D72003" w:rsidP="00357E10">
      <w:pPr>
        <w:spacing w:beforeLines="30" w:before="72" w:afterLines="30" w:after="72" w:line="240" w:lineRule="auto"/>
        <w:rPr>
          <w:rFonts w:ascii="Times New Roman" w:hAnsi="Times New Roman"/>
          <w:lang w:eastAsia="zh-CN"/>
        </w:rPr>
      </w:pPr>
      <w:r w:rsidRPr="00825390">
        <w:rPr>
          <w:rFonts w:ascii="Times New Roman" w:hAnsi="Times New Roman"/>
          <w:b/>
          <w:bCs/>
          <w:lang w:eastAsia="zh-CN"/>
        </w:rPr>
        <w:t xml:space="preserve">Definition </w:t>
      </w:r>
      <w:r w:rsidR="00104B6F">
        <w:rPr>
          <w:rFonts w:ascii="Times New Roman" w:hAnsi="Times New Roman"/>
          <w:b/>
          <w:bCs/>
          <w:lang w:eastAsia="zh-CN"/>
        </w:rPr>
        <w:t>4</w:t>
      </w:r>
      <w:r w:rsidRPr="00825390">
        <w:rPr>
          <w:rFonts w:ascii="Times New Roman" w:hAnsi="Times New Roman"/>
          <w:b/>
          <w:bCs/>
          <w:lang w:eastAsia="zh-CN"/>
        </w:rPr>
        <w:t xml:space="preserve"> (</w:t>
      </w:r>
      <w:r w:rsidR="00A50EFF">
        <w:rPr>
          <w:rFonts w:ascii="Times New Roman" w:eastAsia="宋体" w:hAnsi="Times New Roman"/>
          <w:b/>
          <w:bCs/>
        </w:rPr>
        <w:t>DOT</w:t>
      </w:r>
      <w:r w:rsidRPr="00825390">
        <w:rPr>
          <w:rFonts w:ascii="Times New Roman" w:hAnsi="Times New Roman"/>
          <w:b/>
          <w:bCs/>
          <w:lang w:eastAsia="zh-CN"/>
        </w:rPr>
        <w:t xml:space="preserve">). </w:t>
      </w:r>
      <w:r w:rsidRPr="00825390">
        <w:rPr>
          <w:rFonts w:ascii="Times New Roman" w:hAnsi="Times New Roman"/>
          <w:lang w:eastAsia="zh-CN"/>
        </w:rPr>
        <w:t xml:space="preserve">Since a worker may perform multiple tasks in a given cycle, we use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k</m:t>
            </m:r>
          </m:sub>
        </m:sSub>
        <m:r>
          <w:rPr>
            <w:rFonts w:ascii="Cambria Math" w:hAnsi="Cambria Math"/>
            <w:lang w:eastAsia="zh-CN"/>
          </w:rPr>
          <m:t>=</m:t>
        </m:r>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1,k</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2,k</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n,k</m:t>
                </m:r>
              </m:sub>
            </m:sSub>
          </m:e>
        </m:d>
      </m:oMath>
      <w:r w:rsidRPr="00825390">
        <w:rPr>
          <w:rFonts w:ascii="Times New Roman" w:hAnsi="Times New Roman"/>
          <w:lang w:eastAsia="zh-CN"/>
        </w:rPr>
        <w:t xml:space="preserve"> to denote the </w:t>
      </w:r>
      <w:r w:rsidR="00540EE3">
        <w:rPr>
          <w:rFonts w:ascii="Times New Roman" w:hAnsi="Times New Roman"/>
          <w:lang w:eastAsia="zh-CN"/>
        </w:rPr>
        <w:t>DOT</w:t>
      </w:r>
      <w:r w:rsidRPr="00825390">
        <w:rPr>
          <w:rFonts w:ascii="Times New Roman" w:hAnsi="Times New Roman"/>
          <w:lang w:eastAsia="zh-CN"/>
        </w:rPr>
        <w:t xml:space="preserve"> for all workers in the </w:t>
      </w:r>
      <m:oMath>
        <m:r>
          <w:rPr>
            <w:rFonts w:ascii="Cambria Math" w:hAnsi="Cambria Math"/>
            <w:lang w:eastAsia="zh-CN"/>
          </w:rPr>
          <m:t>k</m:t>
        </m:r>
      </m:oMath>
      <w:r w:rsidRPr="00825390">
        <w:rPr>
          <w:rFonts w:ascii="Times New Roman" w:hAnsi="Times New Roman"/>
          <w:lang w:eastAsia="zh-CN"/>
        </w:rPr>
        <w:t xml:space="preserve">-th cycle, taking into account the performance of all the tasks that the workers perform in the </w:t>
      </w:r>
      <m:oMath>
        <m:r>
          <w:rPr>
            <w:rFonts w:ascii="Cambria Math" w:hAnsi="Cambria Math"/>
            <w:lang w:eastAsia="zh-CN"/>
          </w:rPr>
          <m:t>k</m:t>
        </m:r>
      </m:oMath>
      <w:r w:rsidRPr="00825390">
        <w:rPr>
          <w:rFonts w:ascii="Times New Roman" w:hAnsi="Times New Roman"/>
          <w:lang w:eastAsia="zh-CN"/>
        </w:rPr>
        <w:t xml:space="preserve">-th cycle. Furthermore, after the </w:t>
      </w:r>
      <m:oMath>
        <m:r>
          <w:rPr>
            <w:rFonts w:ascii="Cambria Math" w:hAnsi="Cambria Math"/>
            <w:lang w:eastAsia="zh-CN"/>
          </w:rPr>
          <m:t>k</m:t>
        </m:r>
      </m:oMath>
      <w:r w:rsidRPr="00825390">
        <w:rPr>
          <w:rFonts w:ascii="Times New Roman" w:hAnsi="Times New Roman"/>
          <w:lang w:eastAsia="zh-CN"/>
        </w:rPr>
        <w:t xml:space="preserve">-th cycle, each worker has a composite </w:t>
      </w:r>
      <w:r w:rsidR="00540EE3">
        <w:rPr>
          <w:rFonts w:ascii="Times New Roman" w:hAnsi="Times New Roman"/>
          <w:lang w:eastAsia="zh-CN"/>
        </w:rPr>
        <w:t>DOT</w:t>
      </w:r>
      <w:r w:rsidRPr="00825390">
        <w:rPr>
          <w:rFonts w:ascii="Times New Roman" w:hAnsi="Times New Roman"/>
          <w:lang w:eastAsia="zh-CN"/>
        </w:rPr>
        <w:t xml:space="preserve">, denoted by </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k</m:t>
            </m:r>
          </m:sub>
        </m:sSub>
        <m:r>
          <w:rPr>
            <w:rFonts w:ascii="Cambria Math" w:hAnsi="Cambria Math"/>
            <w:lang w:eastAsia="zh-CN"/>
          </w:rPr>
          <m:t>=</m:t>
        </m:r>
        <m:d>
          <m:dPr>
            <m:begChr m:val="{"/>
            <m:endChr m:val="}"/>
            <m:ctrlPr>
              <w:rPr>
                <w:rFonts w:ascii="Cambria Math" w:hAnsi="Cambria Math"/>
                <w:i/>
                <w:color w:val="000000" w:themeColor="text1"/>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1,k</m:t>
                </m:r>
              </m:sub>
            </m:sSub>
            <m:r>
              <w:rPr>
                <w:rFonts w:ascii="Cambria Math" w:hAnsi="Cambria Math"/>
                <w:color w:val="000000" w:themeColor="text1"/>
                <w:lang w:eastAsia="zh-CN"/>
              </w:rPr>
              <m:t>,</m:t>
            </m:r>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2,k</m:t>
                </m:r>
              </m:sub>
            </m:sSub>
            <m:r>
              <w:rPr>
                <w:rFonts w:ascii="Cambria Math" w:hAnsi="Cambria Math"/>
                <w:color w:val="000000" w:themeColor="text1"/>
                <w:lang w:eastAsia="zh-CN"/>
              </w:rPr>
              <m:t>,…,</m:t>
            </m:r>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n,k</m:t>
                </m:r>
              </m:sub>
            </m:sSub>
          </m:e>
        </m:d>
      </m:oMath>
      <w:r w:rsidRPr="00825390">
        <w:rPr>
          <w:rFonts w:ascii="Times New Roman" w:hAnsi="Times New Roman"/>
          <w:lang w:eastAsia="zh-CN"/>
        </w:rPr>
        <w:t>, which integrate</w:t>
      </w:r>
      <w:r w:rsidR="0056091B">
        <w:rPr>
          <w:rFonts w:ascii="Times New Roman" w:hAnsi="Times New Roman"/>
          <w:lang w:eastAsia="zh-CN"/>
        </w:rPr>
        <w:t>s</w:t>
      </w:r>
      <w:r w:rsidRPr="00825390">
        <w:rPr>
          <w:rFonts w:ascii="Times New Roman" w:hAnsi="Times New Roman"/>
          <w:lang w:eastAsia="zh-CN"/>
        </w:rPr>
        <w:t xml:space="preserve"> all the </w:t>
      </w:r>
      <w:r w:rsidR="00540EE3">
        <w:rPr>
          <w:rFonts w:ascii="Times New Roman" w:hAnsi="Times New Roman"/>
          <w:lang w:eastAsia="zh-CN"/>
        </w:rPr>
        <w:t>DOT</w:t>
      </w:r>
      <w:r w:rsidRPr="00825390">
        <w:rPr>
          <w:rFonts w:ascii="Times New Roman" w:hAnsi="Times New Roman"/>
          <w:lang w:eastAsia="zh-CN"/>
        </w:rPr>
        <w:t xml:space="preserve"> of history.</w:t>
      </w:r>
    </w:p>
    <w:p w14:paraId="455C27E3" w14:textId="642C2CC8" w:rsidR="0023562E" w:rsidRDefault="0023562E" w:rsidP="000C190A">
      <w:pPr>
        <w:pStyle w:val="MDPI31text"/>
        <w:spacing w:line="240" w:lineRule="auto"/>
        <w:ind w:firstLineChars="150" w:firstLine="300"/>
        <w:rPr>
          <w:color w:val="008000"/>
        </w:rPr>
      </w:pPr>
      <w:r w:rsidRPr="00C445A8">
        <w:rPr>
          <w:rFonts w:ascii="Times New Roman" w:eastAsia="宋体" w:hAnsi="Times New Roman"/>
          <w:color w:val="008000"/>
          <w:szCs w:val="20"/>
        </w:rPr>
        <w:t xml:space="preserve">For ease of reference, we have classified and summarized the major notations and </w:t>
      </w:r>
      <w:r w:rsidR="00C445A8" w:rsidRPr="00C445A8">
        <w:rPr>
          <w:rFonts w:ascii="Times New Roman" w:eastAsia="宋体" w:hAnsi="Times New Roman"/>
          <w:color w:val="008000"/>
          <w:szCs w:val="20"/>
        </w:rPr>
        <w:t xml:space="preserve">abbreviations </w:t>
      </w:r>
      <w:r w:rsidRPr="00C445A8">
        <w:rPr>
          <w:rFonts w:ascii="Times New Roman" w:eastAsia="宋体" w:hAnsi="Times New Roman"/>
          <w:color w:val="008000"/>
          <w:szCs w:val="20"/>
        </w:rPr>
        <w:t>used in this paper in Table 1 and Table 2.</w:t>
      </w:r>
      <w:r w:rsidR="00C445A8" w:rsidRPr="00C445A8">
        <w:rPr>
          <w:color w:val="008000"/>
        </w:rPr>
        <w:t xml:space="preserve"> </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4"/>
        <w:gridCol w:w="4252"/>
      </w:tblGrid>
      <w:tr w:rsidR="00514921" w14:paraId="145FD9F5" w14:textId="77777777" w:rsidTr="00B207DF">
        <w:trPr>
          <w:jc w:val="center"/>
        </w:trPr>
        <w:tc>
          <w:tcPr>
            <w:tcW w:w="5556" w:type="dxa"/>
            <w:gridSpan w:val="2"/>
            <w:tcBorders>
              <w:bottom w:val="single" w:sz="8" w:space="0" w:color="auto"/>
            </w:tcBorders>
          </w:tcPr>
          <w:p w14:paraId="4137CA7C" w14:textId="77777777" w:rsidR="00514921" w:rsidRPr="00A245E0" w:rsidRDefault="00514921" w:rsidP="00B207DF">
            <w:pPr>
              <w:spacing w:afterLines="30" w:after="72" w:line="240" w:lineRule="auto"/>
              <w:jc w:val="center"/>
              <w:rPr>
                <w:rFonts w:ascii="Times New Roman" w:eastAsiaTheme="minorEastAsia" w:hAnsi="Times New Roman"/>
                <w:b/>
                <w:bCs/>
                <w:lang w:eastAsia="zh-CN"/>
              </w:rPr>
            </w:pPr>
            <w:r w:rsidRPr="00610A65">
              <w:rPr>
                <w:rFonts w:ascii="Times New Roman" w:eastAsiaTheme="minorEastAsia" w:hAnsi="Times New Roman"/>
                <w:b/>
                <w:bCs/>
                <w:lang w:eastAsia="zh-CN"/>
              </w:rPr>
              <w:t>Table 1</w:t>
            </w:r>
            <w:r>
              <w:rPr>
                <w:rFonts w:ascii="Times New Roman" w:eastAsiaTheme="minorEastAsia" w:hAnsi="Times New Roman" w:hint="eastAsia"/>
                <w:b/>
                <w:bCs/>
                <w:lang w:eastAsia="zh-CN"/>
              </w:rPr>
              <w:t>.</w:t>
            </w:r>
            <w:r>
              <w:rPr>
                <w:rFonts w:ascii="Times New Roman" w:eastAsiaTheme="minorEastAsia" w:hAnsi="Times New Roman"/>
                <w:b/>
                <w:bCs/>
                <w:lang w:eastAsia="zh-CN"/>
              </w:rPr>
              <w:t xml:space="preserve"> </w:t>
            </w:r>
            <w:r w:rsidRPr="002A6313">
              <w:rPr>
                <w:rFonts w:ascii="Times New Roman" w:eastAsiaTheme="minorEastAsia" w:hAnsi="Times New Roman"/>
                <w:lang w:eastAsia="zh-CN"/>
              </w:rPr>
              <w:t>Description of major notations</w:t>
            </w:r>
            <w:r>
              <w:rPr>
                <w:rFonts w:ascii="Times New Roman" w:eastAsiaTheme="minorEastAsia" w:hAnsi="Times New Roman"/>
                <w:lang w:eastAsia="zh-CN"/>
              </w:rPr>
              <w:t>.</w:t>
            </w:r>
          </w:p>
        </w:tc>
      </w:tr>
      <w:tr w:rsidR="00514921" w14:paraId="75689091" w14:textId="77777777" w:rsidTr="00B207DF">
        <w:trPr>
          <w:jc w:val="center"/>
        </w:trPr>
        <w:tc>
          <w:tcPr>
            <w:tcW w:w="1304" w:type="dxa"/>
            <w:tcBorders>
              <w:top w:val="single" w:sz="8" w:space="0" w:color="auto"/>
              <w:bottom w:val="single" w:sz="8" w:space="0" w:color="auto"/>
            </w:tcBorders>
          </w:tcPr>
          <w:p w14:paraId="3C39367D" w14:textId="77777777" w:rsidR="00514921" w:rsidRPr="00F10291" w:rsidRDefault="00514921" w:rsidP="00B207DF">
            <w:pPr>
              <w:spacing w:beforeLines="30" w:before="72" w:afterLines="30" w:after="72" w:line="240" w:lineRule="auto"/>
              <w:rPr>
                <w:rFonts w:ascii="Times New Roman" w:eastAsiaTheme="minorEastAsia" w:hAnsi="Times New Roman"/>
                <w:lang w:eastAsia="zh-CN"/>
              </w:rPr>
            </w:pPr>
            <w:r w:rsidRPr="00F10291">
              <w:rPr>
                <w:rFonts w:ascii="Times New Roman" w:eastAsiaTheme="minorEastAsia" w:hAnsi="Times New Roman"/>
                <w:lang w:eastAsia="zh-CN"/>
              </w:rPr>
              <w:t>Notations</w:t>
            </w:r>
          </w:p>
        </w:tc>
        <w:tc>
          <w:tcPr>
            <w:tcW w:w="4252" w:type="dxa"/>
            <w:tcBorders>
              <w:top w:val="single" w:sz="8" w:space="0" w:color="auto"/>
              <w:bottom w:val="single" w:sz="8" w:space="0" w:color="auto"/>
            </w:tcBorders>
          </w:tcPr>
          <w:p w14:paraId="79EC32DF" w14:textId="77777777" w:rsidR="00514921" w:rsidRPr="00F10291" w:rsidRDefault="00514921" w:rsidP="00B207DF">
            <w:pPr>
              <w:spacing w:beforeLines="30" w:before="72" w:afterLines="30" w:after="72" w:line="240" w:lineRule="auto"/>
              <w:rPr>
                <w:rFonts w:ascii="Times New Roman" w:eastAsiaTheme="minorEastAsia" w:hAnsi="Times New Roman"/>
                <w:lang w:eastAsia="zh-CN"/>
              </w:rPr>
            </w:pPr>
            <w:r w:rsidRPr="00F10291">
              <w:rPr>
                <w:rFonts w:ascii="Times New Roman" w:eastAsiaTheme="minorEastAsia" w:hAnsi="Times New Roman"/>
                <w:lang w:eastAsia="zh-CN"/>
              </w:rPr>
              <w:t>Description</w:t>
            </w:r>
          </w:p>
        </w:tc>
      </w:tr>
      <w:tr w:rsidR="00514921" w14:paraId="07EDFADE" w14:textId="77777777" w:rsidTr="00B207DF">
        <w:trPr>
          <w:trHeight w:val="283"/>
          <w:jc w:val="center"/>
        </w:trPr>
        <w:tc>
          <w:tcPr>
            <w:tcW w:w="1304" w:type="dxa"/>
            <w:tcBorders>
              <w:top w:val="single" w:sz="8" w:space="0" w:color="auto"/>
            </w:tcBorders>
            <w:vAlign w:val="center"/>
          </w:tcPr>
          <w:p w14:paraId="477EF8BF" w14:textId="77777777" w:rsidR="00514921" w:rsidRPr="00F10291" w:rsidRDefault="00514921" w:rsidP="00B207DF">
            <w:pPr>
              <w:spacing w:after="50" w:line="240" w:lineRule="auto"/>
              <w:rPr>
                <w:rFonts w:ascii="Times New Roman" w:eastAsiaTheme="minorEastAsia" w:hAnsi="Times New Roman"/>
                <w:lang w:eastAsia="zh-CN"/>
              </w:rPr>
            </w:pPr>
            <m:oMathPara>
              <m:oMathParaPr>
                <m:jc m:val="left"/>
              </m:oMathParaPr>
              <m:oMath>
                <m:r>
                  <w:rPr>
                    <w:rFonts w:ascii="Cambria Math" w:hAnsi="Cambria Math"/>
                    <w:color w:val="000000" w:themeColor="text1"/>
                    <w:lang w:val="pt-BR"/>
                  </w:rPr>
                  <m:t>m</m:t>
                </m:r>
              </m:oMath>
            </m:oMathPara>
          </w:p>
        </w:tc>
        <w:tc>
          <w:tcPr>
            <w:tcW w:w="4252" w:type="dxa"/>
            <w:tcBorders>
              <w:top w:val="single" w:sz="8" w:space="0" w:color="auto"/>
            </w:tcBorders>
            <w:vAlign w:val="center"/>
          </w:tcPr>
          <w:p w14:paraId="6D198AC8" w14:textId="77777777" w:rsidR="00514921" w:rsidRDefault="00514921" w:rsidP="00B207DF">
            <w:pPr>
              <w:spacing w:after="50" w:line="240" w:lineRule="auto"/>
              <w:rPr>
                <w:rFonts w:ascii="Times New Roman" w:eastAsiaTheme="minorEastAsia" w:hAnsi="Times New Roman"/>
                <w:lang w:eastAsia="zh-CN"/>
              </w:rPr>
            </w:pPr>
            <w:r w:rsidRPr="00B17A22">
              <w:rPr>
                <w:rFonts w:ascii="Times New Roman" w:hAnsi="Times New Roman"/>
                <w:color w:val="000000" w:themeColor="text1"/>
                <w:lang w:val="pt-BR"/>
              </w:rPr>
              <w:t>Number of tasks</w:t>
            </w:r>
          </w:p>
        </w:tc>
      </w:tr>
      <w:tr w:rsidR="00514921" w14:paraId="75D9DB50" w14:textId="77777777" w:rsidTr="00B207DF">
        <w:trPr>
          <w:trHeight w:val="283"/>
          <w:jc w:val="center"/>
        </w:trPr>
        <w:tc>
          <w:tcPr>
            <w:tcW w:w="1304" w:type="dxa"/>
            <w:vAlign w:val="center"/>
          </w:tcPr>
          <w:p w14:paraId="4FBDD2D1" w14:textId="77777777" w:rsidR="00514921" w:rsidRPr="00F10291" w:rsidRDefault="00514921" w:rsidP="00B207DF">
            <w:pPr>
              <w:spacing w:after="50" w:line="240" w:lineRule="auto"/>
              <w:rPr>
                <w:rFonts w:ascii="Times New Roman" w:eastAsiaTheme="minorEastAsia" w:hAnsi="Times New Roman"/>
                <w:lang w:eastAsia="zh-CN"/>
              </w:rPr>
            </w:pPr>
            <m:oMathPara>
              <m:oMathParaPr>
                <m:jc m:val="left"/>
              </m:oMathParaPr>
              <m:oMath>
                <m:r>
                  <w:rPr>
                    <w:rFonts w:ascii="Cambria Math" w:hAnsi="Cambria Math"/>
                    <w:color w:val="000000" w:themeColor="text1"/>
                    <w:lang w:val="pt-BR"/>
                  </w:rPr>
                  <m:t>n</m:t>
                </m:r>
              </m:oMath>
            </m:oMathPara>
          </w:p>
        </w:tc>
        <w:tc>
          <w:tcPr>
            <w:tcW w:w="4252" w:type="dxa"/>
            <w:vAlign w:val="center"/>
          </w:tcPr>
          <w:p w14:paraId="404D704C" w14:textId="77777777" w:rsidR="00514921" w:rsidRDefault="00514921" w:rsidP="00B207DF">
            <w:pPr>
              <w:spacing w:after="50" w:line="240" w:lineRule="auto"/>
              <w:rPr>
                <w:rFonts w:ascii="Times New Roman" w:eastAsiaTheme="minorEastAsia" w:hAnsi="Times New Roman"/>
                <w:lang w:eastAsia="zh-CN"/>
              </w:rPr>
            </w:pPr>
            <w:r w:rsidRPr="00B17A22">
              <w:rPr>
                <w:rFonts w:ascii="Times New Roman" w:hAnsi="Times New Roman"/>
                <w:color w:val="000000" w:themeColor="text1"/>
                <w:lang w:val="pt-BR"/>
              </w:rPr>
              <w:t>Number of workers</w:t>
            </w:r>
          </w:p>
        </w:tc>
      </w:tr>
      <w:tr w:rsidR="00514921" w14:paraId="6095E5C6" w14:textId="77777777" w:rsidTr="00B207DF">
        <w:trPr>
          <w:trHeight w:val="283"/>
          <w:jc w:val="center"/>
        </w:trPr>
        <w:tc>
          <w:tcPr>
            <w:tcW w:w="1304" w:type="dxa"/>
            <w:vAlign w:val="center"/>
          </w:tcPr>
          <w:p w14:paraId="41BF85BF" w14:textId="77777777" w:rsidR="00514921" w:rsidRPr="00F10291" w:rsidRDefault="00514921" w:rsidP="00B207DF">
            <w:pPr>
              <w:spacing w:after="50" w:line="240" w:lineRule="auto"/>
              <w:rPr>
                <w:rFonts w:ascii="Times New Roman" w:eastAsiaTheme="minorEastAsia" w:hAnsi="Times New Roman"/>
                <w:lang w:eastAsia="zh-CN"/>
              </w:rPr>
            </w:pPr>
            <m:oMathPara>
              <m:oMathParaPr>
                <m:jc m:val="left"/>
              </m:oMathParaPr>
              <m:oMath>
                <m:r>
                  <w:rPr>
                    <w:rFonts w:ascii="Cambria Math" w:hAnsi="Cambria Math"/>
                    <w:color w:val="000000" w:themeColor="text1"/>
                    <w:lang w:val="pt-BR"/>
                  </w:rPr>
                  <m:t>τ</m:t>
                </m:r>
              </m:oMath>
            </m:oMathPara>
          </w:p>
        </w:tc>
        <w:tc>
          <w:tcPr>
            <w:tcW w:w="4252" w:type="dxa"/>
            <w:vAlign w:val="center"/>
          </w:tcPr>
          <w:p w14:paraId="6B7AC9A0" w14:textId="77777777" w:rsidR="00514921" w:rsidRDefault="00514921" w:rsidP="00B207DF">
            <w:pPr>
              <w:spacing w:after="50" w:line="240" w:lineRule="auto"/>
              <w:rPr>
                <w:rFonts w:ascii="Times New Roman" w:eastAsiaTheme="minorEastAsia" w:hAnsi="Times New Roman"/>
                <w:lang w:eastAsia="zh-CN"/>
              </w:rPr>
            </w:pPr>
            <w:r w:rsidRPr="00B17A22">
              <w:rPr>
                <w:rFonts w:ascii="Times New Roman" w:hAnsi="Times New Roman"/>
                <w:color w:val="000000" w:themeColor="text1"/>
                <w:lang w:val="pt-BR"/>
              </w:rPr>
              <w:t>Number of rounds per cycle</w:t>
            </w:r>
          </w:p>
        </w:tc>
      </w:tr>
      <w:tr w:rsidR="00514921" w14:paraId="42B6D707" w14:textId="77777777" w:rsidTr="00B207DF">
        <w:trPr>
          <w:trHeight w:val="283"/>
          <w:jc w:val="center"/>
        </w:trPr>
        <w:tc>
          <w:tcPr>
            <w:tcW w:w="1304" w:type="dxa"/>
            <w:vAlign w:val="center"/>
          </w:tcPr>
          <w:p w14:paraId="719CD76F" w14:textId="77777777" w:rsidR="00514921" w:rsidRPr="00F10291" w:rsidRDefault="00514921" w:rsidP="00B207DF">
            <w:pPr>
              <w:spacing w:after="50" w:line="240" w:lineRule="auto"/>
              <w:rPr>
                <w:rFonts w:ascii="Times New Roman" w:eastAsiaTheme="minorEastAsia" w:hAnsi="Times New Roman"/>
                <w:lang w:eastAsia="zh-CN"/>
              </w:rPr>
            </w:pPr>
            <m:oMathPara>
              <m:oMathParaPr>
                <m:jc m:val="left"/>
              </m:oMathParaPr>
              <m:oMath>
                <m:r>
                  <w:rPr>
                    <w:rFonts w:ascii="Cambria Math" w:hAnsi="Cambria Math"/>
                    <w:color w:val="000000" w:themeColor="text1"/>
                    <w:lang w:val="pt-BR"/>
                  </w:rPr>
                  <m:t>μ</m:t>
                </m:r>
              </m:oMath>
            </m:oMathPara>
          </w:p>
        </w:tc>
        <w:tc>
          <w:tcPr>
            <w:tcW w:w="4252" w:type="dxa"/>
            <w:vAlign w:val="center"/>
          </w:tcPr>
          <w:p w14:paraId="2901BCDB" w14:textId="77777777" w:rsidR="00514921" w:rsidRDefault="00514921" w:rsidP="00B207DF">
            <w:pPr>
              <w:spacing w:after="50" w:line="240" w:lineRule="auto"/>
              <w:rPr>
                <w:rFonts w:ascii="Times New Roman" w:eastAsiaTheme="minorEastAsia" w:hAnsi="Times New Roman"/>
                <w:lang w:eastAsia="zh-CN"/>
              </w:rPr>
            </w:pPr>
            <w:r w:rsidRPr="00B17A22">
              <w:rPr>
                <w:rFonts w:ascii="Times New Roman" w:hAnsi="Times New Roman"/>
                <w:color w:val="000000" w:themeColor="text1"/>
                <w:lang w:val="pt-BR"/>
              </w:rPr>
              <w:t xml:space="preserve">Number of </w:t>
            </w:r>
            <w:r>
              <w:rPr>
                <w:rFonts w:ascii="Times New Roman" w:hAnsi="Times New Roman"/>
                <w:color w:val="000000" w:themeColor="text1"/>
                <w:lang w:val="pt-BR"/>
              </w:rPr>
              <w:t>recruited</w:t>
            </w:r>
            <w:r w:rsidRPr="00B17A22">
              <w:rPr>
                <w:rFonts w:ascii="Times New Roman" w:hAnsi="Times New Roman"/>
                <w:color w:val="000000" w:themeColor="text1"/>
                <w:lang w:val="pt-BR"/>
              </w:rPr>
              <w:t xml:space="preserve"> workers for every task</w:t>
            </w:r>
          </w:p>
        </w:tc>
      </w:tr>
      <w:tr w:rsidR="00514921" w14:paraId="35526913" w14:textId="77777777" w:rsidTr="00B207DF">
        <w:trPr>
          <w:trHeight w:val="283"/>
          <w:jc w:val="center"/>
        </w:trPr>
        <w:tc>
          <w:tcPr>
            <w:tcW w:w="1304" w:type="dxa"/>
            <w:vAlign w:val="center"/>
          </w:tcPr>
          <w:p w14:paraId="7B640D98" w14:textId="77777777" w:rsidR="00514921" w:rsidRPr="00F10291" w:rsidRDefault="00636A06" w:rsidP="00B207DF">
            <w:pPr>
              <w:spacing w:after="50" w:line="240" w:lineRule="auto"/>
              <w:rPr>
                <w:rFonts w:ascii="Times New Roman" w:eastAsiaTheme="minorEastAsia" w:hAnsi="Times New Roman"/>
                <w:lang w:eastAsia="zh-CN"/>
              </w:rPr>
            </w:pPr>
            <m:oMathPara>
              <m:oMathParaPr>
                <m:jc m:val="left"/>
              </m:oMathParaPr>
              <m:oMath>
                <m:sSubSup>
                  <m:sSubSupPr>
                    <m:ctrlPr>
                      <w:rPr>
                        <w:rFonts w:ascii="Cambria Math" w:hAnsi="Cambria Math"/>
                        <w:color w:val="000000" w:themeColor="text1"/>
                        <w:lang w:val="pt-BR"/>
                      </w:rPr>
                    </m:ctrlPr>
                  </m:sSubSupPr>
                  <m:e>
                    <m:r>
                      <w:rPr>
                        <w:rFonts w:ascii="Cambria Math" w:hAnsi="Cambria Math"/>
                        <w:color w:val="000000" w:themeColor="text1"/>
                        <w:lang w:val="pt-BR"/>
                      </w:rPr>
                      <m:t>v</m:t>
                    </m:r>
                  </m:e>
                  <m:sub>
                    <m:r>
                      <w:rPr>
                        <w:rFonts w:ascii="Cambria Math" w:hAnsi="Cambria Math"/>
                        <w:color w:val="000000" w:themeColor="text1"/>
                        <w:lang w:val="pt-BR"/>
                      </w:rPr>
                      <m:t>j</m:t>
                    </m:r>
                    <m:r>
                      <m:rPr>
                        <m:sty m:val="p"/>
                      </m:rPr>
                      <w:rPr>
                        <w:rFonts w:ascii="Cambria Math" w:hAnsi="Cambria Math"/>
                        <w:color w:val="000000" w:themeColor="text1"/>
                        <w:lang w:val="pt-BR"/>
                      </w:rPr>
                      <m:t>,</m:t>
                    </m:r>
                    <m:r>
                      <w:rPr>
                        <w:rFonts w:ascii="Cambria Math" w:hAnsi="Cambria Math"/>
                        <w:color w:val="000000" w:themeColor="text1"/>
                        <w:lang w:val="pt-BR"/>
                      </w:rPr>
                      <m:t>t</m:t>
                    </m:r>
                  </m:sub>
                  <m:sup>
                    <m:r>
                      <w:rPr>
                        <w:rFonts w:ascii="Cambria Math" w:hAnsi="Cambria Math"/>
                        <w:color w:val="000000" w:themeColor="text1"/>
                        <w:lang w:val="pt-BR"/>
                      </w:rPr>
                      <m:t>i</m:t>
                    </m:r>
                  </m:sup>
                </m:sSubSup>
              </m:oMath>
            </m:oMathPara>
          </w:p>
        </w:tc>
        <w:tc>
          <w:tcPr>
            <w:tcW w:w="4252" w:type="dxa"/>
            <w:vAlign w:val="center"/>
          </w:tcPr>
          <w:p w14:paraId="486A6931" w14:textId="77777777" w:rsidR="00514921" w:rsidRDefault="00514921" w:rsidP="00B207DF">
            <w:pPr>
              <w:spacing w:after="50" w:line="240" w:lineRule="auto"/>
              <w:rPr>
                <w:rFonts w:ascii="Times New Roman" w:eastAsiaTheme="minorEastAsia" w:hAnsi="Times New Roman"/>
                <w:lang w:eastAsia="zh-CN"/>
              </w:rPr>
            </w:pPr>
            <w:r w:rsidRPr="00B17A22">
              <w:rPr>
                <w:rFonts w:ascii="Times New Roman" w:hAnsi="Times New Roman"/>
                <w:color w:val="000000" w:themeColor="text1"/>
                <w:lang w:val="pt-BR"/>
              </w:rPr>
              <w:t xml:space="preserve">Reported data by </w:t>
            </w:r>
            <m:oMath>
              <m:sSub>
                <m:sSubPr>
                  <m:ctrlPr>
                    <w:rPr>
                      <w:rFonts w:ascii="Cambria Math" w:hAnsi="Cambria Math"/>
                      <w:color w:val="000000" w:themeColor="text1"/>
                      <w:lang w:val="pt-BR"/>
                    </w:rPr>
                  </m:ctrlPr>
                </m:sSubPr>
                <m:e>
                  <m:r>
                    <w:rPr>
                      <w:rFonts w:ascii="Cambria Math" w:hAnsi="Cambria Math"/>
                      <w:color w:val="000000" w:themeColor="text1"/>
                      <w:lang w:val="pt-BR"/>
                    </w:rPr>
                    <m:t>s</m:t>
                  </m:r>
                </m:e>
                <m:sub>
                  <m:r>
                    <w:rPr>
                      <w:rFonts w:ascii="Cambria Math" w:hAnsi="Cambria Math"/>
                      <w:color w:val="000000" w:themeColor="text1"/>
                      <w:lang w:val="pt-BR"/>
                    </w:rPr>
                    <m:t>i</m:t>
                  </m:r>
                </m:sub>
              </m:sSub>
            </m:oMath>
            <w:r w:rsidRPr="00B17A22">
              <w:rPr>
                <w:rFonts w:ascii="Times New Roman" w:hAnsi="Times New Roman"/>
                <w:color w:val="000000" w:themeColor="text1"/>
                <w:lang w:val="pt-BR"/>
              </w:rPr>
              <w:t xml:space="preserve"> for </w:t>
            </w:r>
            <m:oMath>
              <m:sSub>
                <m:sSubPr>
                  <m:ctrlPr>
                    <w:rPr>
                      <w:rFonts w:ascii="Cambria Math" w:hAnsi="Cambria Math"/>
                      <w:color w:val="000000" w:themeColor="text1"/>
                      <w:lang w:val="pt-BR"/>
                    </w:rPr>
                  </m:ctrlPr>
                </m:sSubPr>
                <m:e>
                  <m:r>
                    <w:rPr>
                      <w:rFonts w:ascii="Cambria Math" w:hAnsi="Cambria Math"/>
                      <w:color w:val="000000" w:themeColor="text1"/>
                      <w:lang w:val="pt-BR"/>
                    </w:rPr>
                    <m:t>w</m:t>
                  </m:r>
                </m:e>
                <m:sub>
                  <m:r>
                    <w:rPr>
                      <w:rFonts w:ascii="Cambria Math" w:hAnsi="Cambria Math"/>
                      <w:color w:val="000000" w:themeColor="text1"/>
                      <w:lang w:val="pt-BR"/>
                    </w:rPr>
                    <m:t>j</m:t>
                  </m:r>
                </m:sub>
              </m:sSub>
            </m:oMath>
            <w:r w:rsidRPr="00B17A22">
              <w:rPr>
                <w:rFonts w:ascii="Times New Roman" w:hAnsi="Times New Roman"/>
                <w:color w:val="000000" w:themeColor="text1"/>
                <w:lang w:val="pt-BR"/>
              </w:rPr>
              <w:t xml:space="preserve"> in the </w:t>
            </w:r>
            <m:oMath>
              <m:r>
                <w:rPr>
                  <w:rFonts w:ascii="Cambria Math" w:hAnsi="Cambria Math"/>
                  <w:color w:val="000000" w:themeColor="text1"/>
                  <w:lang w:val="pt-BR"/>
                </w:rPr>
                <m:t>t</m:t>
              </m:r>
            </m:oMath>
            <w:r w:rsidRPr="00B17A22">
              <w:rPr>
                <w:rFonts w:ascii="Times New Roman" w:hAnsi="Times New Roman"/>
                <w:color w:val="000000" w:themeColor="text1"/>
                <w:lang w:val="pt-BR"/>
              </w:rPr>
              <w:t>-th round</w:t>
            </w:r>
          </w:p>
        </w:tc>
      </w:tr>
      <w:tr w:rsidR="00514921" w14:paraId="78FA1EAE" w14:textId="77777777" w:rsidTr="00B207DF">
        <w:trPr>
          <w:trHeight w:val="283"/>
          <w:jc w:val="center"/>
        </w:trPr>
        <w:tc>
          <w:tcPr>
            <w:tcW w:w="1304" w:type="dxa"/>
            <w:vAlign w:val="center"/>
          </w:tcPr>
          <w:p w14:paraId="3595C370" w14:textId="77777777" w:rsidR="00514921" w:rsidRPr="00357729" w:rsidRDefault="00636A06" w:rsidP="00B207DF">
            <w:pPr>
              <w:spacing w:after="50" w:line="240" w:lineRule="auto"/>
              <w:rPr>
                <w:rFonts w:ascii="Times New Roman" w:eastAsiaTheme="minorEastAsia" w:hAnsi="Times New Roman"/>
                <w:lang w:eastAsia="zh-CN"/>
              </w:rPr>
            </w:pPr>
            <m:oMathPara>
              <m:oMathParaPr>
                <m:jc m:val="left"/>
              </m:oMathParaPr>
              <m:oMath>
                <m:sSubSup>
                  <m:sSubSupPr>
                    <m:ctrlPr>
                      <w:rPr>
                        <w:rFonts w:ascii="Cambria Math" w:hAnsi="Cambria Math"/>
                        <w:color w:val="000000" w:themeColor="text1"/>
                        <w:lang w:val="pt-BR"/>
                      </w:rPr>
                    </m:ctrlPr>
                  </m:sSubSupPr>
                  <m:e>
                    <m:r>
                      <w:rPr>
                        <w:rFonts w:ascii="Cambria Math" w:hAnsi="Cambria Math"/>
                        <w:color w:val="000000" w:themeColor="text1"/>
                        <w:lang w:val="pt-BR"/>
                      </w:rPr>
                      <m:t>q</m:t>
                    </m:r>
                  </m:e>
                  <m:sub>
                    <m:r>
                      <w:rPr>
                        <w:rFonts w:ascii="Cambria Math" w:hAnsi="Cambria Math"/>
                        <w:color w:val="000000" w:themeColor="text1"/>
                        <w:lang w:val="pt-BR"/>
                      </w:rPr>
                      <m:t>i</m:t>
                    </m:r>
                    <m:r>
                      <m:rPr>
                        <m:sty m:val="p"/>
                      </m:rPr>
                      <w:rPr>
                        <w:rFonts w:ascii="Cambria Math" w:hAnsi="Cambria Math"/>
                        <w:color w:val="000000" w:themeColor="text1"/>
                        <w:lang w:val="pt-BR"/>
                      </w:rPr>
                      <m:t>,</m:t>
                    </m:r>
                    <m:r>
                      <w:rPr>
                        <w:rFonts w:ascii="Cambria Math" w:hAnsi="Cambria Math"/>
                        <w:color w:val="000000" w:themeColor="text1"/>
                        <w:lang w:val="pt-BR"/>
                      </w:rPr>
                      <m:t>j</m:t>
                    </m:r>
                  </m:sub>
                  <m:sup>
                    <m:r>
                      <w:rPr>
                        <w:rFonts w:ascii="Cambria Math" w:hAnsi="Cambria Math"/>
                        <w:color w:val="000000" w:themeColor="text1"/>
                        <w:lang w:val="pt-BR"/>
                      </w:rPr>
                      <m:t>t</m:t>
                    </m:r>
                  </m:sup>
                </m:sSubSup>
              </m:oMath>
            </m:oMathPara>
          </w:p>
        </w:tc>
        <w:tc>
          <w:tcPr>
            <w:tcW w:w="4252" w:type="dxa"/>
            <w:vAlign w:val="center"/>
          </w:tcPr>
          <w:p w14:paraId="4D7768BE" w14:textId="77777777" w:rsidR="00514921" w:rsidRPr="00357729" w:rsidRDefault="00514921" w:rsidP="00B207DF">
            <w:pPr>
              <w:spacing w:after="50" w:line="240" w:lineRule="auto"/>
              <w:rPr>
                <w:rFonts w:ascii="Times New Roman" w:eastAsiaTheme="minorEastAsia" w:hAnsi="Times New Roman"/>
                <w:lang w:eastAsia="zh-CN"/>
              </w:rPr>
            </w:pPr>
            <w:r w:rsidRPr="00357729">
              <w:rPr>
                <w:rFonts w:ascii="Times New Roman" w:hAnsi="Times New Roman"/>
                <w:color w:val="000000" w:themeColor="text1"/>
                <w:lang w:val="pt-BR"/>
              </w:rPr>
              <w:t xml:space="preserve">Sensing quality of </w:t>
            </w:r>
            <m:oMath>
              <m:sSub>
                <m:sSubPr>
                  <m:ctrlPr>
                    <w:rPr>
                      <w:rFonts w:ascii="Cambria Math" w:hAnsi="Cambria Math"/>
                      <w:color w:val="000000" w:themeColor="text1"/>
                      <w:lang w:val="pt-BR"/>
                    </w:rPr>
                  </m:ctrlPr>
                </m:sSubPr>
                <m:e>
                  <m:r>
                    <w:rPr>
                      <w:rFonts w:ascii="Cambria Math" w:hAnsi="Cambria Math"/>
                      <w:color w:val="000000" w:themeColor="text1"/>
                      <w:lang w:val="pt-BR"/>
                    </w:rPr>
                    <m:t>s</m:t>
                  </m:r>
                </m:e>
                <m:sub>
                  <m:r>
                    <w:rPr>
                      <w:rFonts w:ascii="Cambria Math" w:hAnsi="Cambria Math"/>
                      <w:color w:val="000000" w:themeColor="text1"/>
                      <w:lang w:val="pt-BR"/>
                    </w:rPr>
                    <m:t>i</m:t>
                  </m:r>
                </m:sub>
              </m:sSub>
            </m:oMath>
            <w:r w:rsidRPr="00357729">
              <w:rPr>
                <w:rFonts w:ascii="Times New Roman" w:hAnsi="Times New Roman"/>
                <w:color w:val="000000" w:themeColor="text1"/>
                <w:lang w:val="pt-BR"/>
              </w:rPr>
              <w:t xml:space="preserve"> for </w:t>
            </w:r>
            <m:oMath>
              <m:sSub>
                <m:sSubPr>
                  <m:ctrlPr>
                    <w:rPr>
                      <w:rFonts w:ascii="Cambria Math" w:hAnsi="Cambria Math"/>
                      <w:color w:val="000000" w:themeColor="text1"/>
                      <w:lang w:val="pt-BR"/>
                    </w:rPr>
                  </m:ctrlPr>
                </m:sSubPr>
                <m:e>
                  <m:r>
                    <w:rPr>
                      <w:rFonts w:ascii="Cambria Math" w:hAnsi="Cambria Math"/>
                      <w:color w:val="000000" w:themeColor="text1"/>
                      <w:lang w:val="pt-BR"/>
                    </w:rPr>
                    <m:t>w</m:t>
                  </m:r>
                </m:e>
                <m:sub>
                  <m:r>
                    <w:rPr>
                      <w:rFonts w:ascii="Cambria Math" w:hAnsi="Cambria Math"/>
                      <w:color w:val="000000" w:themeColor="text1"/>
                      <w:lang w:val="pt-BR"/>
                    </w:rPr>
                    <m:t>j</m:t>
                  </m:r>
                </m:sub>
              </m:sSub>
            </m:oMath>
            <w:r w:rsidRPr="00357729">
              <w:rPr>
                <w:rFonts w:ascii="Times New Roman" w:hAnsi="Times New Roman"/>
                <w:color w:val="000000" w:themeColor="text1"/>
                <w:lang w:val="pt-BR"/>
              </w:rPr>
              <w:t xml:space="preserve"> in the </w:t>
            </w:r>
            <m:oMath>
              <m:r>
                <w:rPr>
                  <w:rFonts w:ascii="Cambria Math" w:hAnsi="Cambria Math"/>
                  <w:color w:val="000000" w:themeColor="text1"/>
                  <w:lang w:val="pt-BR"/>
                </w:rPr>
                <m:t>t</m:t>
              </m:r>
            </m:oMath>
            <w:r w:rsidRPr="00357729">
              <w:rPr>
                <w:rFonts w:ascii="Times New Roman" w:hAnsi="Times New Roman"/>
                <w:color w:val="000000" w:themeColor="text1"/>
                <w:lang w:val="pt-BR"/>
              </w:rPr>
              <w:t>-th round</w:t>
            </w:r>
          </w:p>
        </w:tc>
      </w:tr>
      <w:tr w:rsidR="00514921" w14:paraId="406A4421" w14:textId="77777777" w:rsidTr="00B207DF">
        <w:trPr>
          <w:trHeight w:val="283"/>
          <w:jc w:val="center"/>
        </w:trPr>
        <w:tc>
          <w:tcPr>
            <w:tcW w:w="1304" w:type="dxa"/>
            <w:vAlign w:val="center"/>
          </w:tcPr>
          <w:p w14:paraId="2E77FB5D" w14:textId="77777777" w:rsidR="00514921" w:rsidRPr="00357729" w:rsidRDefault="00636A06" w:rsidP="00B207DF">
            <w:pPr>
              <w:spacing w:after="50" w:line="240" w:lineRule="auto"/>
              <w:rPr>
                <w:rFonts w:ascii="Times New Roman" w:eastAsia="宋体" w:hAnsi="Times New Roman"/>
                <w:color w:val="000000" w:themeColor="text1"/>
                <w:lang w:val="pt-BR"/>
              </w:rPr>
            </w:pPr>
            <m:oMathPara>
              <m:oMathParaPr>
                <m:jc m:val="left"/>
              </m:oMathParaPr>
              <m:oMath>
                <m:sSub>
                  <m:sSubPr>
                    <m:ctrlPr>
                      <w:rPr>
                        <w:rFonts w:ascii="Cambria Math" w:hAnsi="Cambria Math"/>
                        <w:color w:val="000000" w:themeColor="text1"/>
                        <w:lang w:val="pt-BR"/>
                      </w:rPr>
                    </m:ctrlPr>
                  </m:sSubPr>
                  <m:e>
                    <m:r>
                      <w:rPr>
                        <w:rFonts w:ascii="Cambria Math" w:hAnsi="Cambria Math"/>
                        <w:color w:val="000000" w:themeColor="text1"/>
                        <w:lang w:val="pt-BR"/>
                      </w:rPr>
                      <m:t>q</m:t>
                    </m:r>
                  </m:e>
                  <m:sub>
                    <m:r>
                      <w:rPr>
                        <w:rFonts w:ascii="Cambria Math" w:hAnsi="Cambria Math"/>
                        <w:color w:val="000000" w:themeColor="text1"/>
                        <w:lang w:val="pt-BR"/>
                      </w:rPr>
                      <m:t>i</m:t>
                    </m:r>
                    <m:r>
                      <m:rPr>
                        <m:sty m:val="p"/>
                      </m:rPr>
                      <w:rPr>
                        <w:rFonts w:ascii="Cambria Math" w:hAnsi="Cambria Math"/>
                        <w:color w:val="000000" w:themeColor="text1"/>
                        <w:lang w:val="pt-BR"/>
                      </w:rPr>
                      <m:t>,</m:t>
                    </m:r>
                    <m:r>
                      <w:rPr>
                        <w:rFonts w:ascii="Cambria Math" w:hAnsi="Cambria Math"/>
                        <w:color w:val="000000" w:themeColor="text1"/>
                        <w:lang w:val="pt-BR"/>
                      </w:rPr>
                      <m:t>k</m:t>
                    </m:r>
                  </m:sub>
                </m:sSub>
              </m:oMath>
            </m:oMathPara>
          </w:p>
        </w:tc>
        <w:tc>
          <w:tcPr>
            <w:tcW w:w="4252" w:type="dxa"/>
            <w:vAlign w:val="center"/>
          </w:tcPr>
          <w:p w14:paraId="4BF2E5E4" w14:textId="77777777" w:rsidR="00514921" w:rsidRPr="00357729" w:rsidRDefault="00514921" w:rsidP="00B207DF">
            <w:pPr>
              <w:spacing w:after="50" w:line="240" w:lineRule="auto"/>
              <w:rPr>
                <w:rFonts w:ascii="Times New Roman" w:hAnsi="Times New Roman"/>
                <w:color w:val="000000" w:themeColor="text1"/>
                <w:lang w:val="pt-BR"/>
              </w:rPr>
            </w:pPr>
            <w:r w:rsidRPr="00357729">
              <w:rPr>
                <w:rFonts w:ascii="Times New Roman" w:hAnsi="Times New Roman"/>
                <w:color w:val="000000" w:themeColor="text1"/>
                <w:lang w:val="pt-BR"/>
              </w:rPr>
              <w:t xml:space="preserve">DOT of </w:t>
            </w:r>
            <m:oMath>
              <m:sSub>
                <m:sSubPr>
                  <m:ctrlPr>
                    <w:rPr>
                      <w:rFonts w:ascii="Cambria Math" w:hAnsi="Cambria Math"/>
                      <w:color w:val="000000" w:themeColor="text1"/>
                      <w:lang w:val="pt-BR"/>
                    </w:rPr>
                  </m:ctrlPr>
                </m:sSubPr>
                <m:e>
                  <m:r>
                    <w:rPr>
                      <w:rFonts w:ascii="Cambria Math" w:hAnsi="Cambria Math"/>
                      <w:color w:val="000000" w:themeColor="text1"/>
                      <w:lang w:val="pt-BR"/>
                    </w:rPr>
                    <m:t>s</m:t>
                  </m:r>
                </m:e>
                <m:sub>
                  <m:r>
                    <w:rPr>
                      <w:rFonts w:ascii="Cambria Math" w:hAnsi="Cambria Math"/>
                      <w:color w:val="000000" w:themeColor="text1"/>
                      <w:lang w:val="pt-BR"/>
                    </w:rPr>
                    <m:t>i</m:t>
                  </m:r>
                </m:sub>
              </m:sSub>
            </m:oMath>
            <w:r w:rsidRPr="00357729">
              <w:rPr>
                <w:rFonts w:ascii="Times New Roman" w:hAnsi="Times New Roman"/>
                <w:color w:val="000000" w:themeColor="text1"/>
                <w:lang w:val="pt-BR"/>
              </w:rPr>
              <w:t xml:space="preserve"> in the </w:t>
            </w:r>
            <m:oMath>
              <m:r>
                <w:rPr>
                  <w:rFonts w:ascii="Cambria Math" w:hAnsi="Cambria Math"/>
                  <w:color w:val="000000" w:themeColor="text1"/>
                  <w:lang w:val="pt-BR"/>
                </w:rPr>
                <m:t>k</m:t>
              </m:r>
            </m:oMath>
            <w:r w:rsidRPr="00357729">
              <w:rPr>
                <w:rFonts w:ascii="Times New Roman" w:hAnsi="Times New Roman"/>
                <w:color w:val="000000" w:themeColor="text1"/>
                <w:lang w:val="pt-BR"/>
              </w:rPr>
              <w:t>-th cycle</w:t>
            </w:r>
          </w:p>
        </w:tc>
      </w:tr>
      <w:tr w:rsidR="00514921" w14:paraId="4EA75713" w14:textId="77777777" w:rsidTr="00B207DF">
        <w:trPr>
          <w:trHeight w:val="283"/>
          <w:jc w:val="center"/>
        </w:trPr>
        <w:tc>
          <w:tcPr>
            <w:tcW w:w="1304" w:type="dxa"/>
            <w:vAlign w:val="center"/>
          </w:tcPr>
          <w:p w14:paraId="47C479D5" w14:textId="77777777" w:rsidR="00514921" w:rsidRPr="00357729" w:rsidRDefault="00636A06" w:rsidP="00B207DF">
            <w:pPr>
              <w:spacing w:after="50" w:line="240" w:lineRule="auto"/>
              <w:rPr>
                <w:rFonts w:ascii="Times New Roman" w:eastAsia="宋体" w:hAnsi="Times New Roman"/>
                <w:color w:val="000000" w:themeColor="text1"/>
                <w:lang w:val="pt-BR"/>
              </w:rPr>
            </w:pPr>
            <m:oMathPara>
              <m:oMathParaPr>
                <m:jc m:val="left"/>
              </m:oMathParaPr>
              <m:oMath>
                <m:sSub>
                  <m:sSubPr>
                    <m:ctrlPr>
                      <w:rPr>
                        <w:rFonts w:ascii="Cambria Math" w:hAnsi="Cambria Math"/>
                        <w:color w:val="000000" w:themeColor="text1"/>
                        <w:lang w:val="pt-BR"/>
                      </w:rPr>
                    </m:ctrlPr>
                  </m:sSubPr>
                  <m:e>
                    <m:acc>
                      <m:accPr>
                        <m:ctrlPr>
                          <w:rPr>
                            <w:rFonts w:ascii="Cambria Math" w:hAnsi="Cambria Math"/>
                            <w:color w:val="000000" w:themeColor="text1"/>
                            <w:lang w:val="pt-BR"/>
                          </w:rPr>
                        </m:ctrlPr>
                      </m:accPr>
                      <m:e>
                        <m:r>
                          <w:rPr>
                            <w:rFonts w:ascii="Cambria Math" w:hAnsi="Cambria Math"/>
                            <w:color w:val="000000" w:themeColor="text1"/>
                            <w:lang w:val="pt-BR"/>
                          </w:rPr>
                          <m:t>q</m:t>
                        </m:r>
                      </m:e>
                    </m:acc>
                  </m:e>
                  <m:sub>
                    <m:r>
                      <w:rPr>
                        <w:rFonts w:ascii="Cambria Math" w:hAnsi="Cambria Math"/>
                        <w:color w:val="000000" w:themeColor="text1"/>
                        <w:lang w:val="pt-BR"/>
                      </w:rPr>
                      <m:t>i</m:t>
                    </m:r>
                    <m:r>
                      <m:rPr>
                        <m:sty m:val="p"/>
                      </m:rPr>
                      <w:rPr>
                        <w:rFonts w:ascii="Cambria Math" w:hAnsi="Cambria Math"/>
                        <w:color w:val="000000" w:themeColor="text1"/>
                        <w:lang w:val="pt-BR"/>
                      </w:rPr>
                      <m:t>,</m:t>
                    </m:r>
                    <m:r>
                      <w:rPr>
                        <w:rFonts w:ascii="Cambria Math" w:hAnsi="Cambria Math"/>
                        <w:color w:val="000000" w:themeColor="text1"/>
                        <w:lang w:val="pt-BR"/>
                      </w:rPr>
                      <m:t>k</m:t>
                    </m:r>
                  </m:sub>
                </m:sSub>
              </m:oMath>
            </m:oMathPara>
          </w:p>
        </w:tc>
        <w:tc>
          <w:tcPr>
            <w:tcW w:w="4252" w:type="dxa"/>
            <w:vAlign w:val="center"/>
          </w:tcPr>
          <w:p w14:paraId="5782C408" w14:textId="77777777" w:rsidR="00514921" w:rsidRPr="00357729" w:rsidRDefault="00514921" w:rsidP="00B207DF">
            <w:pPr>
              <w:spacing w:after="50" w:line="240" w:lineRule="auto"/>
              <w:rPr>
                <w:rFonts w:ascii="Times New Roman" w:hAnsi="Times New Roman"/>
                <w:color w:val="000000" w:themeColor="text1"/>
                <w:lang w:val="pt-BR"/>
              </w:rPr>
            </w:pPr>
            <w:r w:rsidRPr="00357729">
              <w:rPr>
                <w:rFonts w:ascii="Times New Roman" w:hAnsi="Times New Roman"/>
                <w:color w:val="000000" w:themeColor="text1"/>
                <w:lang w:val="pt-BR"/>
              </w:rPr>
              <w:t xml:space="preserve">Composite DOT of </w:t>
            </w:r>
            <m:oMath>
              <m:sSub>
                <m:sSubPr>
                  <m:ctrlPr>
                    <w:rPr>
                      <w:rFonts w:ascii="Cambria Math" w:hAnsi="Cambria Math"/>
                      <w:color w:val="000000" w:themeColor="text1"/>
                      <w:lang w:val="pt-BR"/>
                    </w:rPr>
                  </m:ctrlPr>
                </m:sSubPr>
                <m:e>
                  <m:r>
                    <w:rPr>
                      <w:rFonts w:ascii="Cambria Math" w:hAnsi="Cambria Math"/>
                      <w:color w:val="000000" w:themeColor="text1"/>
                      <w:lang w:val="pt-BR"/>
                    </w:rPr>
                    <m:t>s</m:t>
                  </m:r>
                </m:e>
                <m:sub>
                  <m:r>
                    <w:rPr>
                      <w:rFonts w:ascii="Cambria Math" w:hAnsi="Cambria Math"/>
                      <w:color w:val="000000" w:themeColor="text1"/>
                      <w:lang w:val="pt-BR"/>
                    </w:rPr>
                    <m:t>i</m:t>
                  </m:r>
                </m:sub>
              </m:sSub>
            </m:oMath>
            <w:r w:rsidRPr="00357729">
              <w:rPr>
                <w:rFonts w:ascii="Times New Roman" w:hAnsi="Times New Roman"/>
                <w:color w:val="000000" w:themeColor="text1"/>
                <w:lang w:val="pt-BR"/>
              </w:rPr>
              <w:t xml:space="preserve"> in the </w:t>
            </w:r>
            <m:oMath>
              <m:r>
                <w:rPr>
                  <w:rFonts w:ascii="Cambria Math" w:hAnsi="Cambria Math"/>
                  <w:color w:val="000000" w:themeColor="text1"/>
                  <w:lang w:val="pt-BR"/>
                </w:rPr>
                <m:t>k</m:t>
              </m:r>
            </m:oMath>
            <w:r w:rsidRPr="00357729">
              <w:rPr>
                <w:rFonts w:ascii="Times New Roman" w:hAnsi="Times New Roman"/>
                <w:color w:val="000000" w:themeColor="text1"/>
                <w:lang w:val="pt-BR"/>
              </w:rPr>
              <w:t>-th cycle</w:t>
            </w:r>
          </w:p>
        </w:tc>
      </w:tr>
      <w:tr w:rsidR="00514921" w14:paraId="324913C2" w14:textId="77777777" w:rsidTr="00B207DF">
        <w:trPr>
          <w:trHeight w:val="283"/>
          <w:jc w:val="center"/>
        </w:trPr>
        <w:tc>
          <w:tcPr>
            <w:tcW w:w="1304" w:type="dxa"/>
            <w:vAlign w:val="center"/>
          </w:tcPr>
          <w:p w14:paraId="04C44A86" w14:textId="77777777" w:rsidR="00514921" w:rsidRPr="00357729" w:rsidRDefault="00636A06" w:rsidP="00B207DF">
            <w:pPr>
              <w:spacing w:after="50" w:line="240" w:lineRule="auto"/>
              <w:rPr>
                <w:rFonts w:ascii="Times New Roman" w:eastAsia="宋体" w:hAnsi="Times New Roman"/>
                <w:color w:val="000000" w:themeColor="text1"/>
                <w:lang w:val="pt-BR"/>
              </w:rPr>
            </w:pPr>
            <m:oMathPara>
              <m:oMathParaPr>
                <m:jc m:val="left"/>
              </m:oMathParaPr>
              <m:oMath>
                <m:sSubSup>
                  <m:sSubSupPr>
                    <m:ctrlPr>
                      <w:rPr>
                        <w:rFonts w:ascii="Cambria Math" w:hAnsi="Cambria Math"/>
                        <w:color w:val="000000" w:themeColor="text1"/>
                        <w:lang w:val="pt-BR"/>
                      </w:rPr>
                    </m:ctrlPr>
                  </m:sSubSupPr>
                  <m:e>
                    <m:r>
                      <w:rPr>
                        <w:rFonts w:ascii="Cambria Math" w:hAnsi="Cambria Math"/>
                        <w:color w:val="000000" w:themeColor="text1"/>
                        <w:lang w:val="pt-BR"/>
                      </w:rPr>
                      <m:t>v</m:t>
                    </m:r>
                  </m:e>
                  <m:sub>
                    <m:r>
                      <w:rPr>
                        <w:rFonts w:ascii="Cambria Math" w:hAnsi="Cambria Math"/>
                        <w:color w:val="000000" w:themeColor="text1"/>
                        <w:lang w:val="pt-BR"/>
                      </w:rPr>
                      <m:t>j</m:t>
                    </m:r>
                    <m:r>
                      <m:rPr>
                        <m:sty m:val="p"/>
                      </m:rPr>
                      <w:rPr>
                        <w:rFonts w:ascii="Cambria Math" w:hAnsi="Cambria Math"/>
                        <w:color w:val="000000" w:themeColor="text1"/>
                        <w:lang w:val="pt-BR"/>
                      </w:rPr>
                      <m:t>,</m:t>
                    </m:r>
                    <m:r>
                      <w:rPr>
                        <w:rFonts w:ascii="Cambria Math" w:hAnsi="Cambria Math"/>
                        <w:color w:val="000000" w:themeColor="text1"/>
                        <w:lang w:val="pt-BR"/>
                      </w:rPr>
                      <m:t>t</m:t>
                    </m:r>
                  </m:sub>
                  <m:sup>
                    <m:r>
                      <w:rPr>
                        <w:rFonts w:ascii="Cambria Math" w:hAnsi="Cambria Math"/>
                        <w:color w:val="000000" w:themeColor="text1"/>
                        <w:lang w:val="pt-BR"/>
                      </w:rPr>
                      <m:t>G</m:t>
                    </m:r>
                  </m:sup>
                </m:sSubSup>
              </m:oMath>
            </m:oMathPara>
          </w:p>
        </w:tc>
        <w:tc>
          <w:tcPr>
            <w:tcW w:w="4252" w:type="dxa"/>
            <w:vAlign w:val="center"/>
          </w:tcPr>
          <w:p w14:paraId="796BA941" w14:textId="77777777" w:rsidR="00514921" w:rsidRPr="00357729" w:rsidRDefault="00514921" w:rsidP="00B207DF">
            <w:pPr>
              <w:spacing w:after="50" w:line="240" w:lineRule="auto"/>
              <w:rPr>
                <w:rFonts w:ascii="Times New Roman" w:hAnsi="Times New Roman"/>
                <w:color w:val="000000" w:themeColor="text1"/>
                <w:lang w:val="pt-BR"/>
              </w:rPr>
            </w:pPr>
            <w:r w:rsidRPr="00357729">
              <w:rPr>
                <w:rFonts w:ascii="Times New Roman" w:hAnsi="Times New Roman"/>
                <w:color w:val="000000" w:themeColor="text1"/>
                <w:lang w:val="pt-BR"/>
              </w:rPr>
              <w:t xml:space="preserve">Real GTD of </w:t>
            </w:r>
            <m:oMath>
              <m:sSub>
                <m:sSubPr>
                  <m:ctrlPr>
                    <w:rPr>
                      <w:rFonts w:ascii="Cambria Math" w:hAnsi="Cambria Math"/>
                      <w:color w:val="000000" w:themeColor="text1"/>
                      <w:lang w:val="pt-BR"/>
                    </w:rPr>
                  </m:ctrlPr>
                </m:sSubPr>
                <m:e>
                  <m:r>
                    <w:rPr>
                      <w:rFonts w:ascii="Cambria Math" w:hAnsi="Cambria Math"/>
                      <w:color w:val="000000" w:themeColor="text1"/>
                      <w:lang w:val="pt-BR"/>
                    </w:rPr>
                    <m:t>w</m:t>
                  </m:r>
                </m:e>
                <m:sub>
                  <m:r>
                    <w:rPr>
                      <w:rFonts w:ascii="Cambria Math" w:hAnsi="Cambria Math"/>
                      <w:color w:val="000000" w:themeColor="text1"/>
                      <w:lang w:val="pt-BR"/>
                    </w:rPr>
                    <m:t>j</m:t>
                  </m:r>
                </m:sub>
              </m:sSub>
            </m:oMath>
            <w:r w:rsidRPr="00357729">
              <w:rPr>
                <w:rFonts w:ascii="Times New Roman" w:hAnsi="Times New Roman"/>
                <w:color w:val="000000" w:themeColor="text1"/>
                <w:lang w:val="pt-BR"/>
              </w:rPr>
              <w:t xml:space="preserve"> in the </w:t>
            </w:r>
            <m:oMath>
              <m:r>
                <w:rPr>
                  <w:rFonts w:ascii="Cambria Math" w:hAnsi="Cambria Math"/>
                  <w:color w:val="000000" w:themeColor="text1"/>
                  <w:lang w:val="pt-BR"/>
                </w:rPr>
                <m:t>t</m:t>
              </m:r>
            </m:oMath>
            <w:r w:rsidRPr="00357729">
              <w:rPr>
                <w:rFonts w:ascii="Times New Roman" w:hAnsi="Times New Roman"/>
                <w:color w:val="000000" w:themeColor="text1"/>
                <w:lang w:val="pt-BR"/>
              </w:rPr>
              <w:t>-th round</w:t>
            </w:r>
          </w:p>
        </w:tc>
      </w:tr>
      <w:tr w:rsidR="00514921" w14:paraId="38B30CB5" w14:textId="77777777" w:rsidTr="00B207DF">
        <w:trPr>
          <w:trHeight w:val="283"/>
          <w:jc w:val="center"/>
        </w:trPr>
        <w:tc>
          <w:tcPr>
            <w:tcW w:w="1304" w:type="dxa"/>
            <w:vAlign w:val="center"/>
          </w:tcPr>
          <w:p w14:paraId="3887B7BE" w14:textId="77777777" w:rsidR="00514921" w:rsidRPr="00357729" w:rsidRDefault="00636A06" w:rsidP="00B207DF">
            <w:pPr>
              <w:spacing w:after="50" w:line="240" w:lineRule="auto"/>
              <w:rPr>
                <w:rFonts w:ascii="Times New Roman" w:eastAsia="宋体" w:hAnsi="Times New Roman"/>
                <w:color w:val="000000" w:themeColor="text1"/>
                <w:lang w:val="pt-BR"/>
              </w:rPr>
            </w:pPr>
            <m:oMathPara>
              <m:oMathParaPr>
                <m:jc m:val="left"/>
              </m:oMathParaPr>
              <m:oMath>
                <m:sSubSup>
                  <m:sSubSupPr>
                    <m:ctrlPr>
                      <w:rPr>
                        <w:rFonts w:ascii="Cambria Math" w:hAnsi="Cambria Math"/>
                        <w:color w:val="000000" w:themeColor="text1"/>
                        <w:lang w:val="pt-BR"/>
                      </w:rPr>
                    </m:ctrlPr>
                  </m:sSubSupPr>
                  <m:e>
                    <m:r>
                      <w:rPr>
                        <w:rFonts w:ascii="Cambria Math" w:hAnsi="Cambria Math"/>
                        <w:color w:val="000000" w:themeColor="text1"/>
                        <w:lang w:val="pt-BR"/>
                      </w:rPr>
                      <m:t>v</m:t>
                    </m:r>
                  </m:e>
                  <m:sub>
                    <m:r>
                      <w:rPr>
                        <w:rFonts w:ascii="Cambria Math" w:hAnsi="Cambria Math"/>
                        <w:color w:val="000000" w:themeColor="text1"/>
                        <w:lang w:val="pt-BR"/>
                      </w:rPr>
                      <m:t>j</m:t>
                    </m:r>
                    <m:r>
                      <m:rPr>
                        <m:sty m:val="p"/>
                      </m:rPr>
                      <w:rPr>
                        <w:rFonts w:ascii="Cambria Math" w:hAnsi="Cambria Math"/>
                        <w:color w:val="000000" w:themeColor="text1"/>
                        <w:lang w:val="pt-BR"/>
                      </w:rPr>
                      <m:t>,</m:t>
                    </m:r>
                    <m:r>
                      <w:rPr>
                        <w:rFonts w:ascii="Cambria Math" w:hAnsi="Cambria Math"/>
                        <w:color w:val="000000" w:themeColor="text1"/>
                        <w:lang w:val="pt-BR"/>
                      </w:rPr>
                      <m:t>t</m:t>
                    </m:r>
                  </m:sub>
                  <m:sup>
                    <m:r>
                      <w:rPr>
                        <w:rFonts w:ascii="Cambria Math" w:hAnsi="Cambria Math"/>
                        <w:color w:val="000000" w:themeColor="text1"/>
                        <w:lang w:val="pt-BR"/>
                      </w:rPr>
                      <m:t>UAV</m:t>
                    </m:r>
                  </m:sup>
                </m:sSubSup>
              </m:oMath>
            </m:oMathPara>
          </w:p>
        </w:tc>
        <w:tc>
          <w:tcPr>
            <w:tcW w:w="4252" w:type="dxa"/>
            <w:vAlign w:val="center"/>
          </w:tcPr>
          <w:p w14:paraId="49A0CBB0" w14:textId="77777777" w:rsidR="00514921" w:rsidRPr="00357729" w:rsidRDefault="00514921" w:rsidP="00B207DF">
            <w:pPr>
              <w:spacing w:after="50" w:line="240" w:lineRule="auto"/>
              <w:rPr>
                <w:rFonts w:ascii="Times New Roman" w:hAnsi="Times New Roman"/>
                <w:color w:val="000000" w:themeColor="text1"/>
                <w:lang w:val="pt-BR"/>
              </w:rPr>
            </w:pPr>
            <w:r w:rsidRPr="00357729">
              <w:rPr>
                <w:rFonts w:ascii="Times New Roman" w:hAnsi="Times New Roman"/>
                <w:color w:val="000000" w:themeColor="text1"/>
                <w:lang w:val="pt-BR"/>
              </w:rPr>
              <w:t xml:space="preserve">UAVs’ report Data for task </w:t>
            </w:r>
            <m:oMath>
              <m:sSub>
                <m:sSubPr>
                  <m:ctrlPr>
                    <w:rPr>
                      <w:rFonts w:ascii="Cambria Math" w:hAnsi="Cambria Math"/>
                      <w:color w:val="000000" w:themeColor="text1"/>
                      <w:lang w:val="pt-BR"/>
                    </w:rPr>
                  </m:ctrlPr>
                </m:sSubPr>
                <m:e>
                  <m:r>
                    <w:rPr>
                      <w:rFonts w:ascii="Cambria Math" w:hAnsi="Cambria Math"/>
                      <w:color w:val="000000" w:themeColor="text1"/>
                      <w:lang w:val="pt-BR"/>
                    </w:rPr>
                    <m:t>w</m:t>
                  </m:r>
                </m:e>
                <m:sub>
                  <m:r>
                    <w:rPr>
                      <w:rFonts w:ascii="Cambria Math" w:hAnsi="Cambria Math"/>
                      <w:color w:val="000000" w:themeColor="text1"/>
                      <w:lang w:val="pt-BR"/>
                    </w:rPr>
                    <m:t>j</m:t>
                  </m:r>
                </m:sub>
              </m:sSub>
            </m:oMath>
            <w:r w:rsidRPr="00357729">
              <w:rPr>
                <w:rFonts w:ascii="Times New Roman" w:hAnsi="Times New Roman"/>
                <w:color w:val="000000" w:themeColor="text1"/>
                <w:lang w:val="pt-BR"/>
              </w:rPr>
              <w:t xml:space="preserve"> in the </w:t>
            </w:r>
            <m:oMath>
              <m:r>
                <w:rPr>
                  <w:rFonts w:ascii="Cambria Math" w:hAnsi="Cambria Math"/>
                  <w:color w:val="000000" w:themeColor="text1"/>
                  <w:lang w:val="pt-BR"/>
                </w:rPr>
                <m:t>t</m:t>
              </m:r>
            </m:oMath>
            <w:r w:rsidRPr="00357729">
              <w:rPr>
                <w:rFonts w:ascii="Times New Roman" w:hAnsi="Times New Roman"/>
                <w:color w:val="000000" w:themeColor="text1"/>
                <w:lang w:val="pt-BR"/>
              </w:rPr>
              <w:t>-th round</w:t>
            </w:r>
          </w:p>
        </w:tc>
      </w:tr>
      <w:tr w:rsidR="00514921" w14:paraId="1157E56D" w14:textId="77777777" w:rsidTr="00B207DF">
        <w:trPr>
          <w:trHeight w:val="283"/>
          <w:jc w:val="center"/>
        </w:trPr>
        <w:tc>
          <w:tcPr>
            <w:tcW w:w="1304" w:type="dxa"/>
            <w:vAlign w:val="center"/>
          </w:tcPr>
          <w:p w14:paraId="47FB5990" w14:textId="77777777" w:rsidR="00514921" w:rsidRPr="00357729" w:rsidRDefault="00636A06" w:rsidP="00B207DF">
            <w:pPr>
              <w:spacing w:after="50" w:line="240" w:lineRule="auto"/>
              <w:rPr>
                <w:rFonts w:ascii="Times New Roman" w:eastAsia="宋体" w:hAnsi="Times New Roman"/>
                <w:color w:val="000000" w:themeColor="text1"/>
                <w:lang w:val="pt-BR"/>
              </w:rPr>
            </w:pPr>
            <m:oMathPara>
              <m:oMathParaPr>
                <m:jc m:val="left"/>
              </m:oMathParaPr>
              <m:oMath>
                <m:sSubSup>
                  <m:sSubSupPr>
                    <m:ctrlPr>
                      <w:rPr>
                        <w:rFonts w:ascii="Cambria Math" w:hAnsi="Cambria Math"/>
                        <w:color w:val="000000" w:themeColor="text1"/>
                        <w:lang w:val="pt-BR"/>
                      </w:rPr>
                    </m:ctrlPr>
                  </m:sSubSupPr>
                  <m:e>
                    <m:r>
                      <w:rPr>
                        <w:rFonts w:ascii="Cambria Math" w:hAnsi="Cambria Math"/>
                        <w:color w:val="000000" w:themeColor="text1"/>
                        <w:lang w:val="pt-BR"/>
                      </w:rPr>
                      <m:t>v</m:t>
                    </m:r>
                  </m:e>
                  <m:sub>
                    <m:r>
                      <w:rPr>
                        <w:rFonts w:ascii="Cambria Math" w:hAnsi="Cambria Math"/>
                        <w:color w:val="000000" w:themeColor="text1"/>
                        <w:lang w:val="pt-BR"/>
                      </w:rPr>
                      <m:t>j</m:t>
                    </m:r>
                    <m:r>
                      <m:rPr>
                        <m:sty m:val="p"/>
                      </m:rPr>
                      <w:rPr>
                        <w:rFonts w:ascii="Cambria Math" w:hAnsi="Cambria Math"/>
                        <w:color w:val="000000" w:themeColor="text1"/>
                        <w:lang w:val="pt-BR"/>
                      </w:rPr>
                      <m:t>,</m:t>
                    </m:r>
                    <m:r>
                      <w:rPr>
                        <w:rFonts w:ascii="Cambria Math" w:hAnsi="Cambria Math"/>
                        <w:color w:val="000000" w:themeColor="text1"/>
                        <w:lang w:val="pt-BR"/>
                      </w:rPr>
                      <m:t>t</m:t>
                    </m:r>
                  </m:sub>
                  <m:sup>
                    <m:r>
                      <w:rPr>
                        <w:rFonts w:ascii="Cambria Math" w:hAnsi="Cambria Math"/>
                        <w:color w:val="000000" w:themeColor="text1"/>
                        <w:lang w:val="pt-BR"/>
                      </w:rPr>
                      <m:t>Gold</m:t>
                    </m:r>
                  </m:sup>
                </m:sSubSup>
              </m:oMath>
            </m:oMathPara>
          </w:p>
        </w:tc>
        <w:tc>
          <w:tcPr>
            <w:tcW w:w="4252" w:type="dxa"/>
            <w:vAlign w:val="center"/>
          </w:tcPr>
          <w:p w14:paraId="10A7D30A" w14:textId="77777777" w:rsidR="00514921" w:rsidRPr="00357729" w:rsidRDefault="00514921" w:rsidP="00B207DF">
            <w:pPr>
              <w:spacing w:after="50" w:line="240" w:lineRule="auto"/>
              <w:rPr>
                <w:rFonts w:ascii="Times New Roman" w:hAnsi="Times New Roman"/>
                <w:color w:val="000000" w:themeColor="text1"/>
                <w:lang w:val="pt-BR"/>
              </w:rPr>
            </w:pPr>
            <w:r w:rsidRPr="00357729">
              <w:rPr>
                <w:rFonts w:ascii="Times New Roman" w:hAnsi="Times New Roman"/>
                <w:color w:val="000000" w:themeColor="text1"/>
                <w:lang w:val="pt-BR"/>
              </w:rPr>
              <w:t xml:space="preserve">Gold GTD for task </w:t>
            </w:r>
            <m:oMath>
              <m:sSub>
                <m:sSubPr>
                  <m:ctrlPr>
                    <w:rPr>
                      <w:rFonts w:ascii="Cambria Math" w:hAnsi="Cambria Math"/>
                      <w:color w:val="000000" w:themeColor="text1"/>
                      <w:lang w:val="pt-BR"/>
                    </w:rPr>
                  </m:ctrlPr>
                </m:sSubPr>
                <m:e>
                  <m:r>
                    <w:rPr>
                      <w:rFonts w:ascii="Cambria Math" w:hAnsi="Cambria Math"/>
                      <w:color w:val="000000" w:themeColor="text1"/>
                      <w:lang w:val="pt-BR"/>
                    </w:rPr>
                    <m:t>w</m:t>
                  </m:r>
                </m:e>
                <m:sub>
                  <m:r>
                    <w:rPr>
                      <w:rFonts w:ascii="Cambria Math" w:hAnsi="Cambria Math"/>
                      <w:color w:val="000000" w:themeColor="text1"/>
                      <w:lang w:val="pt-BR"/>
                    </w:rPr>
                    <m:t>j</m:t>
                  </m:r>
                </m:sub>
              </m:sSub>
            </m:oMath>
            <w:r w:rsidRPr="00357729">
              <w:rPr>
                <w:rFonts w:ascii="Times New Roman" w:hAnsi="Times New Roman"/>
                <w:color w:val="000000" w:themeColor="text1"/>
                <w:lang w:val="pt-BR"/>
              </w:rPr>
              <w:t xml:space="preserve"> in the </w:t>
            </w:r>
            <m:oMath>
              <m:r>
                <w:rPr>
                  <w:rFonts w:ascii="Cambria Math" w:hAnsi="Cambria Math"/>
                  <w:color w:val="000000" w:themeColor="text1"/>
                  <w:lang w:val="pt-BR"/>
                </w:rPr>
                <m:t>t</m:t>
              </m:r>
            </m:oMath>
            <w:r w:rsidRPr="00357729">
              <w:rPr>
                <w:rFonts w:ascii="Times New Roman" w:hAnsi="Times New Roman"/>
                <w:color w:val="000000" w:themeColor="text1"/>
                <w:lang w:val="pt-BR"/>
              </w:rPr>
              <w:t>-th round</w:t>
            </w:r>
          </w:p>
        </w:tc>
      </w:tr>
      <w:tr w:rsidR="00514921" w14:paraId="5661ACC4" w14:textId="77777777" w:rsidTr="00B207DF">
        <w:trPr>
          <w:trHeight w:val="283"/>
          <w:jc w:val="center"/>
        </w:trPr>
        <w:tc>
          <w:tcPr>
            <w:tcW w:w="1304" w:type="dxa"/>
            <w:vAlign w:val="center"/>
          </w:tcPr>
          <w:p w14:paraId="74094250" w14:textId="77777777" w:rsidR="00514921" w:rsidRPr="00357729" w:rsidRDefault="00636A06" w:rsidP="00B207DF">
            <w:pPr>
              <w:spacing w:after="50" w:line="240" w:lineRule="auto"/>
              <w:rPr>
                <w:rFonts w:ascii="Times New Roman" w:eastAsia="宋体" w:hAnsi="Times New Roman"/>
                <w:color w:val="000000" w:themeColor="text1"/>
                <w:lang w:val="pt-BR"/>
              </w:rPr>
            </w:pPr>
            <m:oMathPara>
              <m:oMathParaPr>
                <m:jc m:val="left"/>
              </m:oMathParaPr>
              <m:oMath>
                <m:sSubSup>
                  <m:sSubSupPr>
                    <m:ctrlPr>
                      <w:rPr>
                        <w:rFonts w:ascii="Cambria Math" w:hAnsi="Cambria Math"/>
                        <w:color w:val="000000" w:themeColor="text1"/>
                        <w:lang w:val="pt-BR"/>
                      </w:rPr>
                    </m:ctrlPr>
                  </m:sSubSupPr>
                  <m:e>
                    <m:r>
                      <w:rPr>
                        <w:rFonts w:ascii="Cambria Math" w:hAnsi="Cambria Math"/>
                        <w:color w:val="000000" w:themeColor="text1"/>
                        <w:lang w:val="pt-BR"/>
                      </w:rPr>
                      <m:t>v</m:t>
                    </m:r>
                  </m:e>
                  <m:sub>
                    <m:r>
                      <w:rPr>
                        <w:rFonts w:ascii="Cambria Math" w:hAnsi="Cambria Math"/>
                        <w:color w:val="000000" w:themeColor="text1"/>
                        <w:lang w:val="pt-BR"/>
                      </w:rPr>
                      <m:t>j</m:t>
                    </m:r>
                    <m:r>
                      <m:rPr>
                        <m:sty m:val="p"/>
                      </m:rPr>
                      <w:rPr>
                        <w:rFonts w:ascii="Cambria Math" w:hAnsi="Cambria Math"/>
                        <w:color w:val="000000" w:themeColor="text1"/>
                        <w:lang w:val="pt-BR"/>
                      </w:rPr>
                      <m:t>,</m:t>
                    </m:r>
                    <m:r>
                      <w:rPr>
                        <w:rFonts w:ascii="Cambria Math" w:hAnsi="Cambria Math"/>
                        <w:color w:val="000000" w:themeColor="text1"/>
                        <w:lang w:val="pt-BR"/>
                      </w:rPr>
                      <m:t>t</m:t>
                    </m:r>
                  </m:sub>
                  <m:sup>
                    <m:r>
                      <w:rPr>
                        <w:rFonts w:ascii="Cambria Math" w:hAnsi="Cambria Math"/>
                        <w:color w:val="000000" w:themeColor="text1"/>
                        <w:lang w:val="pt-BR"/>
                      </w:rPr>
                      <m:t>Silver</m:t>
                    </m:r>
                  </m:sup>
                </m:sSubSup>
              </m:oMath>
            </m:oMathPara>
          </w:p>
        </w:tc>
        <w:tc>
          <w:tcPr>
            <w:tcW w:w="4252" w:type="dxa"/>
            <w:vAlign w:val="center"/>
          </w:tcPr>
          <w:p w14:paraId="2241EE5A" w14:textId="77777777" w:rsidR="00514921" w:rsidRPr="00357729" w:rsidRDefault="00514921" w:rsidP="00B207DF">
            <w:pPr>
              <w:spacing w:after="50" w:line="240" w:lineRule="auto"/>
              <w:rPr>
                <w:rFonts w:ascii="Times New Roman" w:hAnsi="Times New Roman"/>
                <w:color w:val="000000" w:themeColor="text1"/>
                <w:lang w:val="pt-BR"/>
              </w:rPr>
            </w:pPr>
            <w:r w:rsidRPr="00357729">
              <w:rPr>
                <w:rFonts w:ascii="Times New Roman" w:hAnsi="Times New Roman"/>
                <w:color w:val="000000" w:themeColor="text1"/>
                <w:lang w:val="pt-BR"/>
              </w:rPr>
              <w:t xml:space="preserve">Silver GTD for task </w:t>
            </w:r>
            <m:oMath>
              <m:sSub>
                <m:sSubPr>
                  <m:ctrlPr>
                    <w:rPr>
                      <w:rFonts w:ascii="Cambria Math" w:hAnsi="Cambria Math"/>
                      <w:color w:val="000000" w:themeColor="text1"/>
                      <w:lang w:val="pt-BR"/>
                    </w:rPr>
                  </m:ctrlPr>
                </m:sSubPr>
                <m:e>
                  <m:r>
                    <w:rPr>
                      <w:rFonts w:ascii="Cambria Math" w:hAnsi="Cambria Math"/>
                      <w:color w:val="000000" w:themeColor="text1"/>
                      <w:lang w:val="pt-BR"/>
                    </w:rPr>
                    <m:t>w</m:t>
                  </m:r>
                </m:e>
                <m:sub>
                  <m:r>
                    <w:rPr>
                      <w:rFonts w:ascii="Cambria Math" w:hAnsi="Cambria Math"/>
                      <w:color w:val="000000" w:themeColor="text1"/>
                      <w:lang w:val="pt-BR"/>
                    </w:rPr>
                    <m:t>j</m:t>
                  </m:r>
                </m:sub>
              </m:sSub>
            </m:oMath>
            <w:r w:rsidRPr="00357729">
              <w:rPr>
                <w:rFonts w:ascii="Times New Roman" w:hAnsi="Times New Roman"/>
                <w:color w:val="000000" w:themeColor="text1"/>
                <w:lang w:val="pt-BR"/>
              </w:rPr>
              <w:t xml:space="preserve"> in the </w:t>
            </w:r>
            <m:oMath>
              <m:r>
                <w:rPr>
                  <w:rFonts w:ascii="Cambria Math" w:hAnsi="Cambria Math"/>
                  <w:color w:val="000000" w:themeColor="text1"/>
                  <w:lang w:val="pt-BR"/>
                </w:rPr>
                <m:t>t</m:t>
              </m:r>
            </m:oMath>
            <w:r w:rsidRPr="00357729">
              <w:rPr>
                <w:rFonts w:ascii="Times New Roman" w:hAnsi="Times New Roman"/>
                <w:color w:val="000000" w:themeColor="text1"/>
                <w:lang w:val="pt-BR"/>
              </w:rPr>
              <w:t>-th round</w:t>
            </w:r>
          </w:p>
        </w:tc>
      </w:tr>
      <w:tr w:rsidR="00514921" w14:paraId="78676C60" w14:textId="77777777" w:rsidTr="00B207DF">
        <w:trPr>
          <w:trHeight w:val="283"/>
          <w:jc w:val="center"/>
        </w:trPr>
        <w:tc>
          <w:tcPr>
            <w:tcW w:w="1304" w:type="dxa"/>
            <w:vAlign w:val="center"/>
          </w:tcPr>
          <w:p w14:paraId="7C2DAC46" w14:textId="77777777" w:rsidR="00514921" w:rsidRPr="00357729" w:rsidRDefault="00636A06" w:rsidP="00B207DF">
            <w:pPr>
              <w:spacing w:after="50" w:line="240" w:lineRule="auto"/>
              <w:rPr>
                <w:rFonts w:ascii="Times New Roman" w:eastAsia="宋体" w:hAnsi="Times New Roman"/>
                <w:color w:val="000000" w:themeColor="text1"/>
                <w:lang w:val="pt-BR"/>
              </w:rPr>
            </w:pPr>
            <m:oMathPara>
              <m:oMathParaPr>
                <m:jc m:val="left"/>
              </m:oMathParaPr>
              <m:oMath>
                <m:sSubSup>
                  <m:sSubSupPr>
                    <m:ctrlPr>
                      <w:rPr>
                        <w:rFonts w:ascii="Cambria Math" w:hAnsi="Cambria Math"/>
                        <w:color w:val="000000" w:themeColor="text1"/>
                        <w:lang w:val="pt-BR"/>
                      </w:rPr>
                    </m:ctrlPr>
                  </m:sSubSupPr>
                  <m:e>
                    <m:r>
                      <w:rPr>
                        <w:rFonts w:ascii="Cambria Math" w:hAnsi="Cambria Math"/>
                        <w:color w:val="000000" w:themeColor="text1"/>
                        <w:lang w:val="pt-BR"/>
                      </w:rPr>
                      <m:t>v</m:t>
                    </m:r>
                  </m:e>
                  <m:sub>
                    <m:r>
                      <w:rPr>
                        <w:rFonts w:ascii="Cambria Math" w:hAnsi="Cambria Math"/>
                        <w:color w:val="000000" w:themeColor="text1"/>
                        <w:lang w:val="pt-BR"/>
                      </w:rPr>
                      <m:t>j</m:t>
                    </m:r>
                    <m:r>
                      <m:rPr>
                        <m:sty m:val="p"/>
                      </m:rPr>
                      <w:rPr>
                        <w:rFonts w:ascii="Cambria Math" w:hAnsi="Cambria Math"/>
                        <w:color w:val="000000" w:themeColor="text1"/>
                        <w:lang w:val="pt-BR"/>
                      </w:rPr>
                      <m:t>,</m:t>
                    </m:r>
                    <m:r>
                      <w:rPr>
                        <w:rFonts w:ascii="Cambria Math" w:hAnsi="Cambria Math"/>
                        <w:color w:val="000000" w:themeColor="text1"/>
                        <w:lang w:val="pt-BR"/>
                      </w:rPr>
                      <m:t>t</m:t>
                    </m:r>
                  </m:sub>
                  <m:sup>
                    <m:r>
                      <w:rPr>
                        <w:rFonts w:ascii="Cambria Math" w:hAnsi="Cambria Math"/>
                        <w:color w:val="000000" w:themeColor="text1"/>
                        <w:lang w:val="pt-BR"/>
                      </w:rPr>
                      <m:t>Bronze</m:t>
                    </m:r>
                  </m:sup>
                </m:sSubSup>
              </m:oMath>
            </m:oMathPara>
          </w:p>
        </w:tc>
        <w:tc>
          <w:tcPr>
            <w:tcW w:w="4252" w:type="dxa"/>
            <w:vAlign w:val="center"/>
          </w:tcPr>
          <w:p w14:paraId="7F36E7CC" w14:textId="77777777" w:rsidR="00514921" w:rsidRPr="00357729" w:rsidRDefault="00514921" w:rsidP="00B207DF">
            <w:pPr>
              <w:spacing w:after="50" w:line="240" w:lineRule="auto"/>
              <w:rPr>
                <w:rFonts w:ascii="Times New Roman" w:hAnsi="Times New Roman"/>
                <w:color w:val="000000" w:themeColor="text1"/>
                <w:lang w:val="pt-BR"/>
              </w:rPr>
            </w:pPr>
            <w:r w:rsidRPr="00357729">
              <w:rPr>
                <w:rFonts w:ascii="Times New Roman" w:hAnsi="Times New Roman"/>
                <w:color w:val="000000" w:themeColor="text1"/>
                <w:lang w:val="pt-BR"/>
              </w:rPr>
              <w:t xml:space="preserve">Bronze GTD for task </w:t>
            </w:r>
            <m:oMath>
              <m:sSub>
                <m:sSubPr>
                  <m:ctrlPr>
                    <w:rPr>
                      <w:rFonts w:ascii="Cambria Math" w:hAnsi="Cambria Math"/>
                      <w:color w:val="000000" w:themeColor="text1"/>
                      <w:lang w:val="pt-BR"/>
                    </w:rPr>
                  </m:ctrlPr>
                </m:sSubPr>
                <m:e>
                  <m:r>
                    <w:rPr>
                      <w:rFonts w:ascii="Cambria Math" w:hAnsi="Cambria Math"/>
                      <w:color w:val="000000" w:themeColor="text1"/>
                      <w:lang w:val="pt-BR"/>
                    </w:rPr>
                    <m:t>w</m:t>
                  </m:r>
                </m:e>
                <m:sub>
                  <m:r>
                    <w:rPr>
                      <w:rFonts w:ascii="Cambria Math" w:hAnsi="Cambria Math"/>
                      <w:color w:val="000000" w:themeColor="text1"/>
                      <w:lang w:val="pt-BR"/>
                    </w:rPr>
                    <m:t>j</m:t>
                  </m:r>
                </m:sub>
              </m:sSub>
            </m:oMath>
            <w:r w:rsidRPr="00357729">
              <w:rPr>
                <w:rFonts w:ascii="Times New Roman" w:hAnsi="Times New Roman"/>
                <w:color w:val="000000" w:themeColor="text1"/>
                <w:lang w:val="pt-BR"/>
              </w:rPr>
              <w:t xml:space="preserve"> in the </w:t>
            </w:r>
            <m:oMath>
              <m:r>
                <w:rPr>
                  <w:rFonts w:ascii="Cambria Math" w:hAnsi="Cambria Math"/>
                  <w:color w:val="000000" w:themeColor="text1"/>
                  <w:lang w:val="pt-BR"/>
                </w:rPr>
                <m:t>t</m:t>
              </m:r>
            </m:oMath>
            <w:r w:rsidRPr="00357729">
              <w:rPr>
                <w:rFonts w:ascii="Times New Roman" w:hAnsi="Times New Roman"/>
                <w:color w:val="000000" w:themeColor="text1"/>
                <w:lang w:val="pt-BR"/>
              </w:rPr>
              <w:t>-th round</w:t>
            </w:r>
          </w:p>
        </w:tc>
      </w:tr>
      <w:tr w:rsidR="00514921" w14:paraId="17F3AA1A" w14:textId="77777777" w:rsidTr="00B207DF">
        <w:trPr>
          <w:trHeight w:val="283"/>
          <w:jc w:val="center"/>
        </w:trPr>
        <w:tc>
          <w:tcPr>
            <w:tcW w:w="1304" w:type="dxa"/>
            <w:vAlign w:val="center"/>
          </w:tcPr>
          <w:p w14:paraId="32B5950A" w14:textId="77777777" w:rsidR="00514921" w:rsidRPr="00357729" w:rsidRDefault="00636A06" w:rsidP="00B207DF">
            <w:pPr>
              <w:spacing w:after="50" w:line="240" w:lineRule="auto"/>
              <w:rPr>
                <w:rFonts w:ascii="Times New Roman" w:eastAsia="宋体" w:hAnsi="Times New Roman"/>
                <w:color w:val="000000" w:themeColor="text1"/>
                <w:lang w:val="pt-BR"/>
              </w:rPr>
            </w:pPr>
            <m:oMathPara>
              <m:oMathParaPr>
                <m:jc m:val="left"/>
              </m:oMathParaPr>
              <m:oMath>
                <m:sSubSup>
                  <m:sSubSupPr>
                    <m:ctrlPr>
                      <w:rPr>
                        <w:rFonts w:ascii="Cambria Math" w:hAnsi="Cambria Math"/>
                        <w:color w:val="000000" w:themeColor="text1"/>
                        <w:lang w:val="pt-BR"/>
                      </w:rPr>
                    </m:ctrlPr>
                  </m:sSubSupPr>
                  <m:e>
                    <m:r>
                      <w:rPr>
                        <w:rFonts w:ascii="Cambria Math" w:hAnsi="Cambria Math"/>
                        <w:color w:val="000000" w:themeColor="text1"/>
                        <w:lang w:val="pt-BR"/>
                      </w:rPr>
                      <m:t>u</m:t>
                    </m:r>
                  </m:e>
                  <m:sub>
                    <m:r>
                      <w:rPr>
                        <w:rFonts w:ascii="Cambria Math" w:hAnsi="Cambria Math"/>
                        <w:color w:val="000000" w:themeColor="text1"/>
                        <w:lang w:val="pt-BR"/>
                      </w:rPr>
                      <m:t>j</m:t>
                    </m:r>
                    <m:r>
                      <w:rPr>
                        <w:rFonts w:ascii="Cambria Math" w:hAnsi="Cambria Math"/>
                        <w:lang w:eastAsia="zh-CN"/>
                      </w:rPr>
                      <m:t>,t</m:t>
                    </m:r>
                  </m:sub>
                  <m:sup>
                    <m:r>
                      <w:rPr>
                        <w:rFonts w:ascii="Cambria Math" w:hAnsi="Cambria Math"/>
                        <w:color w:val="000000" w:themeColor="text1"/>
                        <w:lang w:val="pt-BR"/>
                      </w:rPr>
                      <m:t>E</m:t>
                    </m:r>
                  </m:sup>
                </m:sSubSup>
              </m:oMath>
            </m:oMathPara>
          </w:p>
        </w:tc>
        <w:tc>
          <w:tcPr>
            <w:tcW w:w="4252" w:type="dxa"/>
            <w:vAlign w:val="center"/>
          </w:tcPr>
          <w:p w14:paraId="7B236557" w14:textId="77777777" w:rsidR="00514921" w:rsidRPr="00357729" w:rsidRDefault="00514921" w:rsidP="00B207DF">
            <w:pPr>
              <w:spacing w:after="50" w:line="240" w:lineRule="auto"/>
              <w:rPr>
                <w:rFonts w:ascii="Times New Roman" w:hAnsi="Times New Roman"/>
                <w:color w:val="000000" w:themeColor="text1"/>
                <w:lang w:val="pt-BR"/>
              </w:rPr>
            </w:pPr>
            <w:r w:rsidRPr="00357729">
              <w:rPr>
                <w:rFonts w:ascii="Times New Roman" w:hAnsi="Times New Roman"/>
                <w:color w:val="000000" w:themeColor="text1"/>
                <w:lang w:val="pt-BR"/>
              </w:rPr>
              <w:t xml:space="preserve">ETD of </w:t>
            </w:r>
            <m:oMath>
              <m:sSub>
                <m:sSubPr>
                  <m:ctrlPr>
                    <w:rPr>
                      <w:rFonts w:ascii="Cambria Math" w:hAnsi="Cambria Math"/>
                      <w:color w:val="000000" w:themeColor="text1"/>
                      <w:lang w:val="pt-BR"/>
                    </w:rPr>
                  </m:ctrlPr>
                </m:sSubPr>
                <m:e>
                  <m:r>
                    <w:rPr>
                      <w:rFonts w:ascii="Cambria Math" w:hAnsi="Cambria Math"/>
                      <w:color w:val="000000" w:themeColor="text1"/>
                      <w:lang w:val="pt-BR"/>
                    </w:rPr>
                    <m:t>w</m:t>
                  </m:r>
                </m:e>
                <m:sub>
                  <m:r>
                    <w:rPr>
                      <w:rFonts w:ascii="Cambria Math" w:hAnsi="Cambria Math"/>
                      <w:color w:val="000000" w:themeColor="text1"/>
                      <w:lang w:val="pt-BR"/>
                    </w:rPr>
                    <m:t>j</m:t>
                  </m:r>
                </m:sub>
              </m:sSub>
            </m:oMath>
            <w:r w:rsidRPr="00357729">
              <w:rPr>
                <w:rFonts w:ascii="Times New Roman" w:hAnsi="Times New Roman"/>
                <w:color w:val="000000" w:themeColor="text1"/>
                <w:lang w:val="pt-BR"/>
              </w:rPr>
              <w:t xml:space="preserve"> in the </w:t>
            </w:r>
            <m:oMath>
              <m:r>
                <w:rPr>
                  <w:rFonts w:ascii="Cambria Math" w:hAnsi="Cambria Math"/>
                  <w:color w:val="000000" w:themeColor="text1"/>
                  <w:lang w:val="pt-BR"/>
                </w:rPr>
                <m:t>t</m:t>
              </m:r>
            </m:oMath>
            <w:r w:rsidRPr="00357729">
              <w:rPr>
                <w:rFonts w:ascii="Times New Roman" w:hAnsi="Times New Roman"/>
                <w:color w:val="000000" w:themeColor="text1"/>
                <w:lang w:val="pt-BR"/>
              </w:rPr>
              <w:t>-th round</w:t>
            </w:r>
          </w:p>
        </w:tc>
      </w:tr>
      <w:tr w:rsidR="00514921" w14:paraId="0504BC94" w14:textId="77777777" w:rsidTr="00B207DF">
        <w:trPr>
          <w:trHeight w:val="283"/>
          <w:jc w:val="center"/>
        </w:trPr>
        <w:tc>
          <w:tcPr>
            <w:tcW w:w="1304" w:type="dxa"/>
            <w:vAlign w:val="center"/>
          </w:tcPr>
          <w:p w14:paraId="79D165B5" w14:textId="77777777" w:rsidR="00514921" w:rsidRPr="00357729" w:rsidRDefault="00636A06" w:rsidP="00B207DF">
            <w:pPr>
              <w:spacing w:after="50" w:line="240" w:lineRule="auto"/>
              <w:rPr>
                <w:rFonts w:ascii="Times New Roman" w:eastAsia="宋体" w:hAnsi="Times New Roman"/>
                <w:color w:val="000000" w:themeColor="text1"/>
                <w:lang w:val="pt-BR"/>
              </w:rPr>
            </w:pPr>
            <m:oMathPara>
              <m:oMathParaPr>
                <m:jc m:val="left"/>
              </m:oMathParaPr>
              <m:oMath>
                <m:sSubSup>
                  <m:sSubSupPr>
                    <m:ctrlPr>
                      <w:rPr>
                        <w:rFonts w:ascii="Cambria Math" w:hAnsi="Cambria Math"/>
                        <w:color w:val="000000" w:themeColor="text1"/>
                        <w:lang w:val="pt-BR"/>
                      </w:rPr>
                    </m:ctrlPr>
                  </m:sSubSupPr>
                  <m:e>
                    <m:r>
                      <w:rPr>
                        <w:rFonts w:ascii="Cambria Math" w:hAnsi="Cambria Math"/>
                        <w:color w:val="000000" w:themeColor="text1"/>
                        <w:lang w:val="pt-BR"/>
                      </w:rPr>
                      <m:t>u</m:t>
                    </m:r>
                  </m:e>
                  <m:sub>
                    <m:r>
                      <w:rPr>
                        <w:rFonts w:ascii="Cambria Math" w:hAnsi="Cambria Math"/>
                        <w:color w:val="000000" w:themeColor="text1"/>
                        <w:lang w:val="pt-BR"/>
                      </w:rPr>
                      <m:t>j</m:t>
                    </m:r>
                    <m:r>
                      <m:rPr>
                        <m:sty m:val="p"/>
                      </m:rPr>
                      <w:rPr>
                        <w:rFonts w:ascii="Cambria Math" w:hAnsi="Cambria Math"/>
                        <w:color w:val="000000" w:themeColor="text1"/>
                        <w:lang w:val="pt-BR"/>
                      </w:rPr>
                      <m:t>,</m:t>
                    </m:r>
                    <m:r>
                      <w:rPr>
                        <w:rFonts w:ascii="Cambria Math" w:hAnsi="Cambria Math"/>
                        <w:color w:val="000000" w:themeColor="text1"/>
                        <w:lang w:val="pt-BR"/>
                      </w:rPr>
                      <m:t>t</m:t>
                    </m:r>
                  </m:sub>
                  <m:sup>
                    <m:r>
                      <w:rPr>
                        <w:rFonts w:ascii="Cambria Math" w:hAnsi="Cambria Math"/>
                        <w:color w:val="000000" w:themeColor="text1"/>
                        <w:lang w:val="pt-BR"/>
                      </w:rPr>
                      <m:t>Gold</m:t>
                    </m:r>
                  </m:sup>
                </m:sSubSup>
              </m:oMath>
            </m:oMathPara>
          </w:p>
        </w:tc>
        <w:tc>
          <w:tcPr>
            <w:tcW w:w="4252" w:type="dxa"/>
            <w:vAlign w:val="center"/>
          </w:tcPr>
          <w:p w14:paraId="7137CEC8" w14:textId="77777777" w:rsidR="00514921" w:rsidRPr="00357729" w:rsidRDefault="00514921" w:rsidP="00B207DF">
            <w:pPr>
              <w:spacing w:after="50" w:line="240" w:lineRule="auto"/>
              <w:rPr>
                <w:rFonts w:ascii="Times New Roman" w:hAnsi="Times New Roman"/>
                <w:color w:val="000000" w:themeColor="text1"/>
                <w:lang w:val="pt-BR"/>
              </w:rPr>
            </w:pPr>
            <w:r w:rsidRPr="00357729">
              <w:rPr>
                <w:rFonts w:ascii="Times New Roman" w:hAnsi="Times New Roman"/>
                <w:color w:val="000000" w:themeColor="text1"/>
                <w:lang w:val="pt-BR"/>
              </w:rPr>
              <w:t xml:space="preserve">Gold ETD for task </w:t>
            </w:r>
            <m:oMath>
              <m:sSub>
                <m:sSubPr>
                  <m:ctrlPr>
                    <w:rPr>
                      <w:rFonts w:ascii="Cambria Math" w:hAnsi="Cambria Math"/>
                      <w:color w:val="000000" w:themeColor="text1"/>
                      <w:lang w:val="pt-BR"/>
                    </w:rPr>
                  </m:ctrlPr>
                </m:sSubPr>
                <m:e>
                  <m:r>
                    <w:rPr>
                      <w:rFonts w:ascii="Cambria Math" w:hAnsi="Cambria Math"/>
                      <w:color w:val="000000" w:themeColor="text1"/>
                      <w:lang w:val="pt-BR"/>
                    </w:rPr>
                    <m:t>w</m:t>
                  </m:r>
                </m:e>
                <m:sub>
                  <m:r>
                    <w:rPr>
                      <w:rFonts w:ascii="Cambria Math" w:hAnsi="Cambria Math"/>
                      <w:color w:val="000000" w:themeColor="text1"/>
                      <w:lang w:val="pt-BR"/>
                    </w:rPr>
                    <m:t>j</m:t>
                  </m:r>
                </m:sub>
              </m:sSub>
            </m:oMath>
            <w:r w:rsidRPr="00357729">
              <w:rPr>
                <w:rFonts w:ascii="Times New Roman" w:hAnsi="Times New Roman"/>
                <w:color w:val="000000" w:themeColor="text1"/>
                <w:lang w:val="pt-BR"/>
              </w:rPr>
              <w:t xml:space="preserve"> in the </w:t>
            </w:r>
            <m:oMath>
              <m:r>
                <w:rPr>
                  <w:rFonts w:ascii="Cambria Math" w:hAnsi="Cambria Math"/>
                  <w:color w:val="000000" w:themeColor="text1"/>
                  <w:lang w:val="pt-BR"/>
                </w:rPr>
                <m:t>t</m:t>
              </m:r>
            </m:oMath>
            <w:r w:rsidRPr="00357729">
              <w:rPr>
                <w:rFonts w:ascii="Times New Roman" w:hAnsi="Times New Roman"/>
                <w:color w:val="000000" w:themeColor="text1"/>
                <w:lang w:val="pt-BR"/>
              </w:rPr>
              <w:t>-th round</w:t>
            </w:r>
          </w:p>
        </w:tc>
      </w:tr>
      <w:tr w:rsidR="00514921" w14:paraId="49BF1E50" w14:textId="77777777" w:rsidTr="00B207DF">
        <w:trPr>
          <w:trHeight w:val="283"/>
          <w:jc w:val="center"/>
        </w:trPr>
        <w:tc>
          <w:tcPr>
            <w:tcW w:w="1304" w:type="dxa"/>
            <w:vAlign w:val="center"/>
          </w:tcPr>
          <w:p w14:paraId="21C33F3A" w14:textId="77777777" w:rsidR="00514921" w:rsidRPr="00ED387D" w:rsidRDefault="00636A06" w:rsidP="00B207DF">
            <w:pPr>
              <w:spacing w:after="50" w:line="240" w:lineRule="auto"/>
              <w:rPr>
                <w:rFonts w:ascii="Times New Roman" w:eastAsia="宋体" w:hAnsi="Times New Roman"/>
                <w:color w:val="000000" w:themeColor="text1"/>
                <w:lang w:val="pt-BR"/>
              </w:rPr>
            </w:pPr>
            <m:oMathPara>
              <m:oMathParaPr>
                <m:jc m:val="left"/>
              </m:oMathParaPr>
              <m:oMath>
                <m:sSubSup>
                  <m:sSubSupPr>
                    <m:ctrlPr>
                      <w:rPr>
                        <w:rFonts w:ascii="Cambria Math" w:hAnsi="Cambria Math"/>
                        <w:color w:val="000000" w:themeColor="text1"/>
                        <w:lang w:val="pt-BR"/>
                      </w:rPr>
                    </m:ctrlPr>
                  </m:sSubSupPr>
                  <m:e>
                    <m:r>
                      <w:rPr>
                        <w:rFonts w:ascii="Cambria Math" w:hAnsi="Cambria Math"/>
                        <w:color w:val="000000" w:themeColor="text1"/>
                        <w:lang w:val="pt-BR"/>
                      </w:rPr>
                      <m:t>u</m:t>
                    </m:r>
                  </m:e>
                  <m:sub>
                    <m:r>
                      <w:rPr>
                        <w:rFonts w:ascii="Cambria Math" w:hAnsi="Cambria Math"/>
                        <w:color w:val="000000" w:themeColor="text1"/>
                        <w:lang w:val="pt-BR"/>
                      </w:rPr>
                      <m:t>j</m:t>
                    </m:r>
                    <m:r>
                      <m:rPr>
                        <m:sty m:val="p"/>
                      </m:rPr>
                      <w:rPr>
                        <w:rFonts w:ascii="Cambria Math" w:hAnsi="Cambria Math"/>
                        <w:color w:val="000000" w:themeColor="text1"/>
                        <w:lang w:val="pt-BR"/>
                      </w:rPr>
                      <m:t>,</m:t>
                    </m:r>
                    <m:r>
                      <w:rPr>
                        <w:rFonts w:ascii="Cambria Math" w:hAnsi="Cambria Math"/>
                        <w:color w:val="000000" w:themeColor="text1"/>
                        <w:lang w:val="pt-BR"/>
                      </w:rPr>
                      <m:t>t</m:t>
                    </m:r>
                  </m:sub>
                  <m:sup>
                    <m:r>
                      <w:rPr>
                        <w:rFonts w:ascii="Cambria Math" w:hAnsi="Cambria Math"/>
                        <w:color w:val="000000" w:themeColor="text1"/>
                        <w:lang w:val="pt-BR"/>
                      </w:rPr>
                      <m:t>Silver</m:t>
                    </m:r>
                  </m:sup>
                </m:sSubSup>
              </m:oMath>
            </m:oMathPara>
          </w:p>
        </w:tc>
        <w:tc>
          <w:tcPr>
            <w:tcW w:w="4252" w:type="dxa"/>
            <w:vAlign w:val="center"/>
          </w:tcPr>
          <w:p w14:paraId="5A5D5628" w14:textId="77777777" w:rsidR="00514921" w:rsidRPr="00B17A22" w:rsidRDefault="00514921" w:rsidP="00B207DF">
            <w:pPr>
              <w:spacing w:after="50" w:line="240" w:lineRule="auto"/>
              <w:rPr>
                <w:rFonts w:ascii="Times New Roman" w:hAnsi="Times New Roman"/>
                <w:color w:val="000000" w:themeColor="text1"/>
                <w:lang w:val="pt-BR"/>
              </w:rPr>
            </w:pPr>
            <w:r w:rsidRPr="00B17A22">
              <w:rPr>
                <w:rFonts w:ascii="Times New Roman" w:hAnsi="Times New Roman"/>
                <w:color w:val="000000" w:themeColor="text1"/>
                <w:lang w:val="pt-BR"/>
              </w:rPr>
              <w:t xml:space="preserve">Silver ETD for task </w:t>
            </w:r>
            <m:oMath>
              <m:sSub>
                <m:sSubPr>
                  <m:ctrlPr>
                    <w:rPr>
                      <w:rFonts w:ascii="Cambria Math" w:hAnsi="Cambria Math"/>
                      <w:color w:val="000000" w:themeColor="text1"/>
                      <w:lang w:val="pt-BR"/>
                    </w:rPr>
                  </m:ctrlPr>
                </m:sSubPr>
                <m:e>
                  <m:r>
                    <w:rPr>
                      <w:rFonts w:ascii="Cambria Math" w:hAnsi="Cambria Math"/>
                      <w:color w:val="000000" w:themeColor="text1"/>
                      <w:lang w:val="pt-BR"/>
                    </w:rPr>
                    <m:t>w</m:t>
                  </m:r>
                </m:e>
                <m:sub>
                  <m:r>
                    <w:rPr>
                      <w:rFonts w:ascii="Cambria Math" w:hAnsi="Cambria Math"/>
                      <w:color w:val="000000" w:themeColor="text1"/>
                      <w:lang w:val="pt-BR"/>
                    </w:rPr>
                    <m:t>j</m:t>
                  </m:r>
                </m:sub>
              </m:sSub>
            </m:oMath>
            <w:r w:rsidRPr="00B17A22">
              <w:rPr>
                <w:rFonts w:ascii="Times New Roman" w:hAnsi="Times New Roman"/>
                <w:color w:val="000000" w:themeColor="text1"/>
                <w:lang w:val="pt-BR"/>
              </w:rPr>
              <w:t xml:space="preserve"> in the </w:t>
            </w:r>
            <m:oMath>
              <m:r>
                <w:rPr>
                  <w:rFonts w:ascii="Cambria Math" w:hAnsi="Cambria Math"/>
                  <w:color w:val="000000" w:themeColor="text1"/>
                  <w:lang w:val="pt-BR"/>
                </w:rPr>
                <m:t>t</m:t>
              </m:r>
            </m:oMath>
            <w:r w:rsidRPr="00B17A22">
              <w:rPr>
                <w:rFonts w:ascii="Times New Roman" w:hAnsi="Times New Roman"/>
                <w:color w:val="000000" w:themeColor="text1"/>
                <w:lang w:val="pt-BR"/>
              </w:rPr>
              <w:t>-th round</w:t>
            </w:r>
          </w:p>
        </w:tc>
      </w:tr>
      <w:tr w:rsidR="00514921" w14:paraId="524918F3" w14:textId="77777777" w:rsidTr="00B207DF">
        <w:trPr>
          <w:trHeight w:val="283"/>
          <w:jc w:val="center"/>
        </w:trPr>
        <w:tc>
          <w:tcPr>
            <w:tcW w:w="1304" w:type="dxa"/>
            <w:tcBorders>
              <w:bottom w:val="single" w:sz="8" w:space="0" w:color="auto"/>
            </w:tcBorders>
            <w:vAlign w:val="center"/>
          </w:tcPr>
          <w:p w14:paraId="43FABE7A" w14:textId="77777777" w:rsidR="00514921" w:rsidRPr="00ED387D" w:rsidRDefault="00636A06" w:rsidP="00B207DF">
            <w:pPr>
              <w:spacing w:after="50" w:line="240" w:lineRule="auto"/>
              <w:rPr>
                <w:rFonts w:ascii="Times New Roman" w:eastAsia="宋体" w:hAnsi="Times New Roman"/>
                <w:color w:val="000000" w:themeColor="text1"/>
                <w:lang w:val="pt-BR"/>
              </w:rPr>
            </w:pPr>
            <m:oMathPara>
              <m:oMathParaPr>
                <m:jc m:val="left"/>
              </m:oMathParaPr>
              <m:oMath>
                <m:sSubSup>
                  <m:sSubSupPr>
                    <m:ctrlPr>
                      <w:rPr>
                        <w:rFonts w:ascii="Cambria Math" w:hAnsi="Cambria Math"/>
                        <w:color w:val="000000" w:themeColor="text1"/>
                        <w:lang w:val="pt-BR"/>
                      </w:rPr>
                    </m:ctrlPr>
                  </m:sSubSupPr>
                  <m:e>
                    <m:r>
                      <w:rPr>
                        <w:rFonts w:ascii="Cambria Math" w:hAnsi="Cambria Math"/>
                        <w:color w:val="000000" w:themeColor="text1"/>
                        <w:lang w:val="pt-BR"/>
                      </w:rPr>
                      <m:t>u</m:t>
                    </m:r>
                  </m:e>
                  <m:sub>
                    <m:r>
                      <w:rPr>
                        <w:rFonts w:ascii="Cambria Math" w:hAnsi="Cambria Math"/>
                        <w:color w:val="000000" w:themeColor="text1"/>
                        <w:lang w:val="pt-BR"/>
                      </w:rPr>
                      <m:t>j</m:t>
                    </m:r>
                    <m:r>
                      <m:rPr>
                        <m:sty m:val="p"/>
                      </m:rPr>
                      <w:rPr>
                        <w:rFonts w:ascii="Cambria Math" w:hAnsi="Cambria Math"/>
                        <w:color w:val="000000" w:themeColor="text1"/>
                        <w:lang w:val="pt-BR"/>
                      </w:rPr>
                      <m:t>,</m:t>
                    </m:r>
                    <m:r>
                      <w:rPr>
                        <w:rFonts w:ascii="Cambria Math" w:hAnsi="Cambria Math"/>
                        <w:color w:val="000000" w:themeColor="text1"/>
                        <w:lang w:val="pt-BR"/>
                      </w:rPr>
                      <m:t>t</m:t>
                    </m:r>
                  </m:sub>
                  <m:sup>
                    <m:r>
                      <w:rPr>
                        <w:rFonts w:ascii="Cambria Math" w:hAnsi="Cambria Math"/>
                        <w:color w:val="000000" w:themeColor="text1"/>
                        <w:lang w:val="pt-BR"/>
                      </w:rPr>
                      <m:t>Bronze</m:t>
                    </m:r>
                  </m:sup>
                </m:sSubSup>
              </m:oMath>
            </m:oMathPara>
          </w:p>
        </w:tc>
        <w:tc>
          <w:tcPr>
            <w:tcW w:w="4252" w:type="dxa"/>
            <w:tcBorders>
              <w:bottom w:val="single" w:sz="8" w:space="0" w:color="auto"/>
            </w:tcBorders>
            <w:vAlign w:val="center"/>
          </w:tcPr>
          <w:p w14:paraId="056A18E1" w14:textId="77777777" w:rsidR="00514921" w:rsidRPr="00B17A22" w:rsidRDefault="00514921" w:rsidP="00B207DF">
            <w:pPr>
              <w:spacing w:after="50" w:line="240" w:lineRule="auto"/>
              <w:rPr>
                <w:rFonts w:ascii="Times New Roman" w:hAnsi="Times New Roman"/>
                <w:color w:val="000000" w:themeColor="text1"/>
                <w:lang w:val="pt-BR"/>
              </w:rPr>
            </w:pPr>
            <w:r w:rsidRPr="00B17A22">
              <w:rPr>
                <w:rFonts w:ascii="Times New Roman" w:hAnsi="Times New Roman"/>
                <w:color w:val="000000" w:themeColor="text1"/>
                <w:lang w:val="pt-BR"/>
              </w:rPr>
              <w:t xml:space="preserve">Bronze ETD for task </w:t>
            </w:r>
            <m:oMath>
              <m:sSub>
                <m:sSubPr>
                  <m:ctrlPr>
                    <w:rPr>
                      <w:rFonts w:ascii="Cambria Math" w:hAnsi="Cambria Math"/>
                      <w:color w:val="000000" w:themeColor="text1"/>
                      <w:lang w:val="pt-BR"/>
                    </w:rPr>
                  </m:ctrlPr>
                </m:sSubPr>
                <m:e>
                  <m:r>
                    <w:rPr>
                      <w:rFonts w:ascii="Cambria Math" w:hAnsi="Cambria Math"/>
                      <w:color w:val="000000" w:themeColor="text1"/>
                      <w:lang w:val="pt-BR"/>
                    </w:rPr>
                    <m:t>w</m:t>
                  </m:r>
                </m:e>
                <m:sub>
                  <m:r>
                    <w:rPr>
                      <w:rFonts w:ascii="Cambria Math" w:hAnsi="Cambria Math"/>
                      <w:color w:val="000000" w:themeColor="text1"/>
                      <w:lang w:val="pt-BR"/>
                    </w:rPr>
                    <m:t>j</m:t>
                  </m:r>
                </m:sub>
              </m:sSub>
            </m:oMath>
            <w:r w:rsidRPr="00B17A22">
              <w:rPr>
                <w:rFonts w:ascii="Times New Roman" w:hAnsi="Times New Roman"/>
                <w:color w:val="000000" w:themeColor="text1"/>
                <w:lang w:val="pt-BR"/>
              </w:rPr>
              <w:t xml:space="preserve"> in the </w:t>
            </w:r>
            <m:oMath>
              <m:r>
                <w:rPr>
                  <w:rFonts w:ascii="Cambria Math" w:hAnsi="Cambria Math"/>
                  <w:color w:val="000000" w:themeColor="text1"/>
                  <w:lang w:val="pt-BR"/>
                </w:rPr>
                <m:t>t</m:t>
              </m:r>
            </m:oMath>
            <w:r w:rsidRPr="00B17A22">
              <w:rPr>
                <w:rFonts w:ascii="Times New Roman" w:hAnsi="Times New Roman"/>
                <w:color w:val="000000" w:themeColor="text1"/>
                <w:lang w:val="pt-BR"/>
              </w:rPr>
              <w:t>-th round</w:t>
            </w:r>
          </w:p>
        </w:tc>
      </w:tr>
    </w:tbl>
    <w:p w14:paraId="308A359E" w14:textId="77777777" w:rsidR="00514921" w:rsidRDefault="00514921" w:rsidP="000C190A">
      <w:pPr>
        <w:pStyle w:val="MDPI31text"/>
        <w:spacing w:line="240" w:lineRule="auto"/>
        <w:ind w:firstLineChars="150" w:firstLine="300"/>
        <w:rPr>
          <w:color w:val="008000"/>
        </w:rPr>
      </w:pP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4252"/>
      </w:tblGrid>
      <w:tr w:rsidR="00670A27" w:rsidRPr="00C86753" w14:paraId="2CB44F0F" w14:textId="77777777" w:rsidTr="00B207DF">
        <w:trPr>
          <w:jc w:val="center"/>
        </w:trPr>
        <w:tc>
          <w:tcPr>
            <w:tcW w:w="5602" w:type="dxa"/>
            <w:gridSpan w:val="2"/>
            <w:tcBorders>
              <w:bottom w:val="single" w:sz="8" w:space="0" w:color="auto"/>
            </w:tcBorders>
          </w:tcPr>
          <w:p w14:paraId="65A9587B" w14:textId="1EFCCCED" w:rsidR="00670A27" w:rsidRPr="00BE3FCE" w:rsidRDefault="00670A27" w:rsidP="001E4B26">
            <w:pPr>
              <w:spacing w:afterLines="30" w:after="72" w:line="240" w:lineRule="auto"/>
              <w:jc w:val="center"/>
              <w:rPr>
                <w:rFonts w:ascii="Times New Roman" w:eastAsiaTheme="minorEastAsia" w:hAnsi="Times New Roman"/>
                <w:b/>
                <w:bCs/>
                <w:color w:val="008000"/>
              </w:rPr>
            </w:pPr>
            <w:r w:rsidRPr="00C86753">
              <w:rPr>
                <w:rFonts w:ascii="Times New Roman" w:eastAsiaTheme="minorEastAsia" w:hAnsi="Times New Roman"/>
                <w:b/>
                <w:bCs/>
                <w:color w:val="008000"/>
              </w:rPr>
              <w:t>Table 2</w:t>
            </w:r>
            <w:r w:rsidR="00BE3FCE">
              <w:rPr>
                <w:rFonts w:ascii="Times New Roman" w:eastAsiaTheme="minorEastAsia" w:hAnsi="Times New Roman" w:hint="eastAsia"/>
                <w:b/>
                <w:bCs/>
                <w:color w:val="008000"/>
                <w:lang w:eastAsia="zh-CN"/>
              </w:rPr>
              <w:t>.</w:t>
            </w:r>
            <w:r w:rsidR="00BE3FCE">
              <w:rPr>
                <w:rFonts w:ascii="Times New Roman" w:eastAsiaTheme="minorEastAsia" w:hAnsi="Times New Roman"/>
                <w:b/>
                <w:bCs/>
                <w:color w:val="008000"/>
                <w:lang w:eastAsia="zh-CN"/>
              </w:rPr>
              <w:t xml:space="preserve"> </w:t>
            </w:r>
            <w:r w:rsidRPr="00C86753">
              <w:rPr>
                <w:rFonts w:ascii="Times New Roman" w:eastAsiaTheme="minorEastAsia" w:hAnsi="Times New Roman"/>
                <w:color w:val="008000"/>
              </w:rPr>
              <w:t xml:space="preserve">Description of </w:t>
            </w:r>
            <w:r w:rsidR="00345534">
              <w:rPr>
                <w:rFonts w:ascii="Times New Roman" w:eastAsiaTheme="minorEastAsia" w:hAnsi="Times New Roman"/>
                <w:color w:val="008000"/>
              </w:rPr>
              <w:t xml:space="preserve">the </w:t>
            </w:r>
            <w:r w:rsidRPr="00C86753">
              <w:rPr>
                <w:rFonts w:ascii="Times New Roman" w:eastAsiaTheme="minorEastAsia" w:hAnsi="Times New Roman"/>
                <w:color w:val="008000"/>
              </w:rPr>
              <w:t>abbreviations.</w:t>
            </w:r>
          </w:p>
        </w:tc>
      </w:tr>
      <w:tr w:rsidR="00670A27" w:rsidRPr="00C86753" w14:paraId="7E61F58D" w14:textId="77777777" w:rsidTr="00B207DF">
        <w:trPr>
          <w:jc w:val="center"/>
        </w:trPr>
        <w:tc>
          <w:tcPr>
            <w:tcW w:w="1350" w:type="dxa"/>
            <w:tcBorders>
              <w:top w:val="single" w:sz="8" w:space="0" w:color="auto"/>
              <w:bottom w:val="single" w:sz="8" w:space="0" w:color="auto"/>
            </w:tcBorders>
          </w:tcPr>
          <w:p w14:paraId="1C49CD44" w14:textId="77777777" w:rsidR="00670A27" w:rsidRPr="00C86753" w:rsidRDefault="00670A27" w:rsidP="003965B3">
            <w:pPr>
              <w:jc w:val="left"/>
              <w:rPr>
                <w:rFonts w:ascii="Times New Roman" w:eastAsiaTheme="minorEastAsia" w:hAnsi="Times New Roman"/>
                <w:color w:val="008000"/>
              </w:rPr>
            </w:pPr>
            <w:r w:rsidRPr="00C86753">
              <w:rPr>
                <w:rFonts w:ascii="Times New Roman" w:eastAsiaTheme="minorEastAsia" w:hAnsi="Times New Roman"/>
                <w:color w:val="008000"/>
              </w:rPr>
              <w:t>Abbreviations</w:t>
            </w:r>
          </w:p>
        </w:tc>
        <w:tc>
          <w:tcPr>
            <w:tcW w:w="4252" w:type="dxa"/>
            <w:tcBorders>
              <w:top w:val="single" w:sz="8" w:space="0" w:color="auto"/>
              <w:bottom w:val="single" w:sz="8" w:space="0" w:color="auto"/>
            </w:tcBorders>
          </w:tcPr>
          <w:p w14:paraId="565462DF" w14:textId="77777777" w:rsidR="00670A27" w:rsidRPr="00C86753" w:rsidRDefault="00670A27" w:rsidP="00B207DF">
            <w:pPr>
              <w:rPr>
                <w:rFonts w:ascii="Times New Roman" w:eastAsiaTheme="minorEastAsia" w:hAnsi="Times New Roman"/>
                <w:color w:val="008000"/>
              </w:rPr>
            </w:pPr>
            <w:r w:rsidRPr="00C86753">
              <w:rPr>
                <w:rFonts w:ascii="Times New Roman" w:eastAsiaTheme="minorEastAsia" w:hAnsi="Times New Roman"/>
                <w:color w:val="008000"/>
              </w:rPr>
              <w:t>Description</w:t>
            </w:r>
          </w:p>
        </w:tc>
      </w:tr>
      <w:tr w:rsidR="00670A27" w:rsidRPr="00C86753" w14:paraId="1134B32C" w14:textId="77777777" w:rsidTr="00B207DF">
        <w:trPr>
          <w:trHeight w:val="283"/>
          <w:jc w:val="center"/>
        </w:trPr>
        <w:tc>
          <w:tcPr>
            <w:tcW w:w="1350" w:type="dxa"/>
            <w:tcBorders>
              <w:top w:val="single" w:sz="8" w:space="0" w:color="auto"/>
            </w:tcBorders>
            <w:vAlign w:val="center"/>
          </w:tcPr>
          <w:p w14:paraId="0F161BAF" w14:textId="77777777" w:rsidR="00670A27" w:rsidRPr="00C86753" w:rsidRDefault="00670A27" w:rsidP="003965B3">
            <w:pPr>
              <w:jc w:val="left"/>
              <w:rPr>
                <w:rFonts w:ascii="Times New Roman" w:eastAsiaTheme="minorEastAsia" w:hAnsi="Times New Roman"/>
                <w:color w:val="008000"/>
              </w:rPr>
            </w:pPr>
            <w:r w:rsidRPr="00C86753">
              <w:rPr>
                <w:rFonts w:ascii="Times New Roman" w:hAnsi="Times New Roman"/>
                <w:color w:val="008000"/>
              </w:rPr>
              <w:t>MCS</w:t>
            </w:r>
          </w:p>
        </w:tc>
        <w:tc>
          <w:tcPr>
            <w:tcW w:w="4252" w:type="dxa"/>
            <w:tcBorders>
              <w:top w:val="single" w:sz="8" w:space="0" w:color="auto"/>
            </w:tcBorders>
            <w:vAlign w:val="center"/>
          </w:tcPr>
          <w:p w14:paraId="5E30CCFB" w14:textId="77777777" w:rsidR="00670A27" w:rsidRPr="00C86753" w:rsidRDefault="00670A27" w:rsidP="00B207DF">
            <w:pPr>
              <w:rPr>
                <w:rFonts w:ascii="Times New Roman" w:eastAsiaTheme="minorEastAsia" w:hAnsi="Times New Roman"/>
                <w:color w:val="008000"/>
              </w:rPr>
            </w:pPr>
            <w:r w:rsidRPr="00C86753">
              <w:rPr>
                <w:rFonts w:ascii="Times New Roman" w:hAnsi="Times New Roman"/>
                <w:color w:val="008000"/>
                <w:lang w:val="pt-BR"/>
              </w:rPr>
              <w:t>Mobile Crowd Sensing</w:t>
            </w:r>
          </w:p>
        </w:tc>
      </w:tr>
      <w:tr w:rsidR="00670A27" w:rsidRPr="00C86753" w14:paraId="3BE531B4" w14:textId="77777777" w:rsidTr="00B207DF">
        <w:trPr>
          <w:trHeight w:val="283"/>
          <w:jc w:val="center"/>
        </w:trPr>
        <w:tc>
          <w:tcPr>
            <w:tcW w:w="1350" w:type="dxa"/>
            <w:vAlign w:val="center"/>
          </w:tcPr>
          <w:p w14:paraId="2DCA475F" w14:textId="77777777" w:rsidR="00670A27" w:rsidRPr="00C86753" w:rsidRDefault="00670A27" w:rsidP="003965B3">
            <w:pPr>
              <w:jc w:val="left"/>
              <w:rPr>
                <w:rFonts w:ascii="Times New Roman" w:eastAsiaTheme="minorEastAsia" w:hAnsi="Times New Roman"/>
                <w:color w:val="008000"/>
              </w:rPr>
            </w:pPr>
            <w:r w:rsidRPr="00C86753">
              <w:rPr>
                <w:rFonts w:ascii="Times New Roman" w:hAnsi="Times New Roman"/>
                <w:color w:val="008000"/>
              </w:rPr>
              <w:t>DPC</w:t>
            </w:r>
          </w:p>
        </w:tc>
        <w:tc>
          <w:tcPr>
            <w:tcW w:w="4252" w:type="dxa"/>
            <w:vAlign w:val="center"/>
          </w:tcPr>
          <w:p w14:paraId="4420DDAE" w14:textId="77777777" w:rsidR="00670A27" w:rsidRPr="00C86753" w:rsidRDefault="00670A27" w:rsidP="00B207DF">
            <w:pPr>
              <w:rPr>
                <w:rFonts w:ascii="Times New Roman" w:eastAsiaTheme="minorEastAsia" w:hAnsi="Times New Roman"/>
                <w:color w:val="008000"/>
              </w:rPr>
            </w:pPr>
            <w:r w:rsidRPr="00C86753">
              <w:rPr>
                <w:rFonts w:ascii="Times New Roman" w:hAnsi="Times New Roman"/>
                <w:color w:val="008000"/>
                <w:lang w:val="pt-BR"/>
              </w:rPr>
              <w:t>Data Process Center</w:t>
            </w:r>
          </w:p>
        </w:tc>
      </w:tr>
      <w:tr w:rsidR="00670A27" w:rsidRPr="00C86753" w14:paraId="7D4E4617" w14:textId="77777777" w:rsidTr="00B207DF">
        <w:trPr>
          <w:trHeight w:val="283"/>
          <w:jc w:val="center"/>
        </w:trPr>
        <w:tc>
          <w:tcPr>
            <w:tcW w:w="1350" w:type="dxa"/>
            <w:vAlign w:val="center"/>
          </w:tcPr>
          <w:p w14:paraId="62B0A9E5" w14:textId="77777777" w:rsidR="00670A27" w:rsidRPr="00C86753" w:rsidRDefault="00670A27" w:rsidP="003965B3">
            <w:pPr>
              <w:jc w:val="left"/>
              <w:rPr>
                <w:rFonts w:ascii="Times New Roman" w:hAnsi="Times New Roman"/>
                <w:color w:val="008000"/>
              </w:rPr>
            </w:pPr>
            <w:r w:rsidRPr="00C86753">
              <w:rPr>
                <w:rFonts w:ascii="Times New Roman" w:hAnsi="Times New Roman" w:hint="eastAsia"/>
                <w:color w:val="008000"/>
              </w:rPr>
              <w:t>U</w:t>
            </w:r>
            <w:r w:rsidRPr="00C86753">
              <w:rPr>
                <w:rFonts w:ascii="Times New Roman" w:hAnsi="Times New Roman"/>
                <w:color w:val="008000"/>
              </w:rPr>
              <w:t>AV</w:t>
            </w:r>
          </w:p>
        </w:tc>
        <w:tc>
          <w:tcPr>
            <w:tcW w:w="4252" w:type="dxa"/>
            <w:vAlign w:val="center"/>
          </w:tcPr>
          <w:p w14:paraId="2E72986C" w14:textId="77777777" w:rsidR="00670A27" w:rsidRPr="00C86753" w:rsidRDefault="00670A27" w:rsidP="00B207DF">
            <w:pPr>
              <w:rPr>
                <w:rFonts w:ascii="Times New Roman" w:hAnsi="Times New Roman"/>
                <w:color w:val="008000"/>
                <w:lang w:val="pt-BR"/>
              </w:rPr>
            </w:pPr>
            <w:r w:rsidRPr="00C86753">
              <w:rPr>
                <w:rFonts w:ascii="Times New Roman" w:hAnsi="Times New Roman"/>
                <w:color w:val="008000"/>
                <w:lang w:val="pt-BR"/>
              </w:rPr>
              <w:t>Unmanned Aerial Vehicle</w:t>
            </w:r>
          </w:p>
        </w:tc>
      </w:tr>
      <w:tr w:rsidR="00670A27" w:rsidRPr="00C86753" w14:paraId="4F30366D" w14:textId="77777777" w:rsidTr="00B207DF">
        <w:trPr>
          <w:trHeight w:val="283"/>
          <w:jc w:val="center"/>
        </w:trPr>
        <w:tc>
          <w:tcPr>
            <w:tcW w:w="1350" w:type="dxa"/>
            <w:vAlign w:val="center"/>
          </w:tcPr>
          <w:p w14:paraId="3EE3DEE9" w14:textId="77777777" w:rsidR="00670A27" w:rsidRPr="00C86753" w:rsidRDefault="00670A27" w:rsidP="003965B3">
            <w:pPr>
              <w:jc w:val="left"/>
              <w:rPr>
                <w:rFonts w:ascii="Times New Roman" w:eastAsiaTheme="minorEastAsia" w:hAnsi="Times New Roman"/>
                <w:color w:val="008000"/>
              </w:rPr>
            </w:pPr>
            <w:r w:rsidRPr="00C86753">
              <w:rPr>
                <w:rFonts w:ascii="Times New Roman" w:hAnsi="Times New Roman"/>
                <w:color w:val="008000"/>
              </w:rPr>
              <w:t>GTD</w:t>
            </w:r>
          </w:p>
        </w:tc>
        <w:tc>
          <w:tcPr>
            <w:tcW w:w="4252" w:type="dxa"/>
            <w:vAlign w:val="center"/>
          </w:tcPr>
          <w:p w14:paraId="46EB628B" w14:textId="77777777" w:rsidR="00670A27" w:rsidRPr="00C86753" w:rsidRDefault="00670A27" w:rsidP="00B207DF">
            <w:pPr>
              <w:rPr>
                <w:rFonts w:ascii="Times New Roman" w:eastAsiaTheme="minorEastAsia" w:hAnsi="Times New Roman"/>
                <w:color w:val="008000"/>
              </w:rPr>
            </w:pPr>
            <w:r w:rsidRPr="00C86753">
              <w:rPr>
                <w:rFonts w:ascii="Times New Roman" w:hAnsi="Times New Roman"/>
                <w:color w:val="008000"/>
                <w:lang w:val="pt-BR"/>
              </w:rPr>
              <w:t>Ground Truth Data</w:t>
            </w:r>
          </w:p>
        </w:tc>
      </w:tr>
      <w:tr w:rsidR="00670A27" w:rsidRPr="00C86753" w14:paraId="2D44F4D2" w14:textId="77777777" w:rsidTr="00B207DF">
        <w:trPr>
          <w:trHeight w:val="283"/>
          <w:jc w:val="center"/>
        </w:trPr>
        <w:tc>
          <w:tcPr>
            <w:tcW w:w="1350" w:type="dxa"/>
            <w:vAlign w:val="center"/>
          </w:tcPr>
          <w:p w14:paraId="07A4DBD4" w14:textId="77777777" w:rsidR="00670A27" w:rsidRPr="00C86753" w:rsidRDefault="00670A27" w:rsidP="003965B3">
            <w:pPr>
              <w:jc w:val="left"/>
              <w:rPr>
                <w:rFonts w:ascii="Times New Roman" w:eastAsiaTheme="minorEastAsia" w:hAnsi="Times New Roman"/>
                <w:color w:val="008000"/>
              </w:rPr>
            </w:pPr>
            <w:r w:rsidRPr="00C86753">
              <w:rPr>
                <w:rFonts w:ascii="Times New Roman" w:hAnsi="Times New Roman"/>
                <w:color w:val="008000"/>
              </w:rPr>
              <w:t>Gold GTD</w:t>
            </w:r>
          </w:p>
        </w:tc>
        <w:tc>
          <w:tcPr>
            <w:tcW w:w="4252" w:type="dxa"/>
            <w:vAlign w:val="center"/>
          </w:tcPr>
          <w:p w14:paraId="5A91FA87" w14:textId="77777777" w:rsidR="00670A27" w:rsidRPr="00C86753" w:rsidRDefault="00670A27" w:rsidP="00B207DF">
            <w:pPr>
              <w:rPr>
                <w:rFonts w:ascii="Times New Roman" w:eastAsiaTheme="minorEastAsia" w:hAnsi="Times New Roman"/>
                <w:color w:val="008000"/>
              </w:rPr>
            </w:pPr>
            <w:r w:rsidRPr="00C86753">
              <w:rPr>
                <w:rFonts w:ascii="Times New Roman" w:hAnsi="Times New Roman"/>
                <w:color w:val="008000"/>
                <w:lang w:val="pt-BR"/>
              </w:rPr>
              <w:t>Data provided by the UAV</w:t>
            </w:r>
          </w:p>
        </w:tc>
      </w:tr>
      <w:tr w:rsidR="00670A27" w:rsidRPr="00C86753" w14:paraId="569E93BA" w14:textId="77777777" w:rsidTr="00B207DF">
        <w:trPr>
          <w:trHeight w:val="283"/>
          <w:jc w:val="center"/>
        </w:trPr>
        <w:tc>
          <w:tcPr>
            <w:tcW w:w="1350" w:type="dxa"/>
            <w:vAlign w:val="center"/>
          </w:tcPr>
          <w:p w14:paraId="4970E5B8" w14:textId="77777777" w:rsidR="00670A27" w:rsidRPr="00C86753" w:rsidRDefault="00670A27" w:rsidP="003965B3">
            <w:pPr>
              <w:jc w:val="left"/>
              <w:rPr>
                <w:rFonts w:ascii="Times New Roman" w:eastAsiaTheme="minorEastAsia" w:hAnsi="Times New Roman"/>
                <w:color w:val="008000"/>
              </w:rPr>
            </w:pPr>
            <w:r w:rsidRPr="00C86753">
              <w:rPr>
                <w:rFonts w:ascii="Times New Roman" w:hAnsi="Times New Roman"/>
                <w:color w:val="008000"/>
              </w:rPr>
              <w:t>Silver GTD</w:t>
            </w:r>
          </w:p>
        </w:tc>
        <w:tc>
          <w:tcPr>
            <w:tcW w:w="4252" w:type="dxa"/>
            <w:vAlign w:val="center"/>
          </w:tcPr>
          <w:p w14:paraId="0B299DFC" w14:textId="77777777" w:rsidR="00670A27" w:rsidRPr="00C86753" w:rsidRDefault="00670A27" w:rsidP="00B207DF">
            <w:pPr>
              <w:rPr>
                <w:rFonts w:ascii="Times New Roman" w:eastAsiaTheme="minorEastAsia" w:hAnsi="Times New Roman"/>
                <w:color w:val="008000"/>
              </w:rPr>
            </w:pPr>
            <w:r w:rsidRPr="00C86753">
              <w:rPr>
                <w:rFonts w:ascii="Times New Roman" w:hAnsi="Times New Roman"/>
                <w:color w:val="008000"/>
                <w:lang w:val="pt-BR"/>
              </w:rPr>
              <w:t>Data provided by the highly trustworthy workers</w:t>
            </w:r>
          </w:p>
        </w:tc>
      </w:tr>
      <w:tr w:rsidR="00670A27" w:rsidRPr="00C86753" w14:paraId="0BA2D10C" w14:textId="77777777" w:rsidTr="00B207DF">
        <w:trPr>
          <w:trHeight w:val="283"/>
          <w:jc w:val="center"/>
        </w:trPr>
        <w:tc>
          <w:tcPr>
            <w:tcW w:w="1350" w:type="dxa"/>
            <w:vAlign w:val="center"/>
          </w:tcPr>
          <w:p w14:paraId="1C9635D7" w14:textId="77777777" w:rsidR="00670A27" w:rsidRPr="00C86753" w:rsidRDefault="00670A27" w:rsidP="003965B3">
            <w:pPr>
              <w:jc w:val="left"/>
              <w:rPr>
                <w:rFonts w:ascii="Times New Roman" w:eastAsiaTheme="minorEastAsia" w:hAnsi="Times New Roman"/>
                <w:color w:val="008000"/>
              </w:rPr>
            </w:pPr>
            <w:r w:rsidRPr="00C86753">
              <w:rPr>
                <w:rFonts w:ascii="Times New Roman" w:hAnsi="Times New Roman"/>
                <w:color w:val="008000"/>
              </w:rPr>
              <w:t>ETD</w:t>
            </w:r>
          </w:p>
        </w:tc>
        <w:tc>
          <w:tcPr>
            <w:tcW w:w="4252" w:type="dxa"/>
            <w:vAlign w:val="center"/>
          </w:tcPr>
          <w:p w14:paraId="499C48D4" w14:textId="77777777" w:rsidR="00670A27" w:rsidRPr="00C86753" w:rsidRDefault="00670A27" w:rsidP="00B207DF">
            <w:pPr>
              <w:rPr>
                <w:rFonts w:ascii="Times New Roman" w:eastAsiaTheme="minorEastAsia" w:hAnsi="Times New Roman"/>
                <w:color w:val="008000"/>
              </w:rPr>
            </w:pPr>
            <w:r w:rsidRPr="00C86753">
              <w:rPr>
                <w:rFonts w:ascii="Times New Roman" w:hAnsi="Times New Roman"/>
                <w:color w:val="008000"/>
                <w:lang w:val="pt-BR"/>
              </w:rPr>
              <w:t>Estimated Truth Data</w:t>
            </w:r>
          </w:p>
        </w:tc>
      </w:tr>
      <w:tr w:rsidR="00670A27" w:rsidRPr="00C86753" w14:paraId="26C1D175" w14:textId="77777777" w:rsidTr="00B207DF">
        <w:trPr>
          <w:trHeight w:val="283"/>
          <w:jc w:val="center"/>
        </w:trPr>
        <w:tc>
          <w:tcPr>
            <w:tcW w:w="1350" w:type="dxa"/>
            <w:vAlign w:val="center"/>
          </w:tcPr>
          <w:p w14:paraId="003A7FA5" w14:textId="77777777" w:rsidR="00670A27" w:rsidRPr="00C86753" w:rsidRDefault="00670A27" w:rsidP="003965B3">
            <w:pPr>
              <w:jc w:val="left"/>
              <w:rPr>
                <w:rFonts w:ascii="Times New Roman" w:hAnsi="Times New Roman"/>
                <w:color w:val="008000"/>
                <w:lang w:val="pt-BR"/>
              </w:rPr>
            </w:pPr>
            <w:r w:rsidRPr="00C86753">
              <w:rPr>
                <w:rFonts w:ascii="Times New Roman" w:hAnsi="Times New Roman"/>
                <w:color w:val="008000"/>
              </w:rPr>
              <w:t>DOT</w:t>
            </w:r>
          </w:p>
        </w:tc>
        <w:tc>
          <w:tcPr>
            <w:tcW w:w="4252" w:type="dxa"/>
            <w:vAlign w:val="center"/>
          </w:tcPr>
          <w:p w14:paraId="5F3F9EF4" w14:textId="77777777" w:rsidR="00670A27" w:rsidRPr="00C86753" w:rsidRDefault="00670A27" w:rsidP="00B207DF">
            <w:pPr>
              <w:rPr>
                <w:rFonts w:ascii="Times New Roman" w:hAnsi="Times New Roman"/>
                <w:color w:val="008000"/>
                <w:lang w:val="pt-BR"/>
              </w:rPr>
            </w:pPr>
            <w:r w:rsidRPr="00C86753">
              <w:rPr>
                <w:rFonts w:ascii="Times New Roman" w:hAnsi="Times New Roman"/>
                <w:color w:val="008000"/>
                <w:lang w:val="pt-BR"/>
              </w:rPr>
              <w:t>Degrees-Of-Trust</w:t>
            </w:r>
          </w:p>
        </w:tc>
      </w:tr>
      <w:tr w:rsidR="00670A27" w:rsidRPr="00C86753" w14:paraId="7BE6E3CB" w14:textId="77777777" w:rsidTr="00B207DF">
        <w:trPr>
          <w:trHeight w:val="283"/>
          <w:jc w:val="center"/>
        </w:trPr>
        <w:tc>
          <w:tcPr>
            <w:tcW w:w="1350" w:type="dxa"/>
            <w:tcBorders>
              <w:bottom w:val="single" w:sz="8" w:space="0" w:color="auto"/>
            </w:tcBorders>
            <w:vAlign w:val="center"/>
          </w:tcPr>
          <w:p w14:paraId="748D3D0F" w14:textId="77777777" w:rsidR="00670A27" w:rsidRPr="00C86753" w:rsidRDefault="00670A27" w:rsidP="003965B3">
            <w:pPr>
              <w:jc w:val="left"/>
              <w:rPr>
                <w:rFonts w:ascii="Times New Roman" w:hAnsi="Times New Roman"/>
                <w:color w:val="008000"/>
                <w:lang w:val="pt-BR"/>
              </w:rPr>
            </w:pPr>
            <w:r w:rsidRPr="00C86753">
              <w:rPr>
                <w:rFonts w:ascii="Times New Roman" w:hAnsi="Times New Roman"/>
                <w:color w:val="008000"/>
              </w:rPr>
              <w:t>DMF</w:t>
            </w:r>
          </w:p>
        </w:tc>
        <w:tc>
          <w:tcPr>
            <w:tcW w:w="4252" w:type="dxa"/>
            <w:tcBorders>
              <w:bottom w:val="single" w:sz="8" w:space="0" w:color="auto"/>
            </w:tcBorders>
            <w:vAlign w:val="center"/>
          </w:tcPr>
          <w:p w14:paraId="696C5432" w14:textId="77777777" w:rsidR="00670A27" w:rsidRPr="00C86753" w:rsidRDefault="00670A27" w:rsidP="00B207DF">
            <w:pPr>
              <w:rPr>
                <w:rFonts w:ascii="Times New Roman" w:hAnsi="Times New Roman"/>
                <w:color w:val="008000"/>
                <w:lang w:val="pt-BR"/>
              </w:rPr>
            </w:pPr>
            <w:r w:rsidRPr="00C86753">
              <w:rPr>
                <w:rFonts w:ascii="Times New Roman" w:hAnsi="Times New Roman"/>
                <w:color w:val="008000"/>
                <w:lang w:val="pt-BR"/>
              </w:rPr>
              <w:t>Deep Matrix Factorization</w:t>
            </w:r>
          </w:p>
        </w:tc>
      </w:tr>
    </w:tbl>
    <w:p w14:paraId="18835868" w14:textId="77777777" w:rsidR="00564F02" w:rsidRPr="008C3C58" w:rsidRDefault="00564F02" w:rsidP="00564F02">
      <w:pPr>
        <w:pStyle w:val="2"/>
        <w:widowControl/>
        <w:autoSpaceDE w:val="0"/>
        <w:autoSpaceDN w:val="0"/>
        <w:spacing w:before="120" w:after="60" w:line="240" w:lineRule="auto"/>
        <w:ind w:left="0" w:firstLine="0"/>
        <w:rPr>
          <w:rFonts w:eastAsiaTheme="minorEastAsia"/>
        </w:rPr>
      </w:pPr>
      <w:r w:rsidRPr="005649DF">
        <w:rPr>
          <w:sz w:val="21"/>
          <w:szCs w:val="21"/>
          <w:lang w:eastAsia="zh-CN"/>
        </w:rPr>
        <w:t>3.2.</w:t>
      </w:r>
      <w:r w:rsidRPr="002B2FC1">
        <w:rPr>
          <w:sz w:val="21"/>
          <w:szCs w:val="21"/>
          <w:lang w:eastAsia="zh-CN"/>
        </w:rPr>
        <w:t xml:space="preserve"> </w:t>
      </w:r>
      <w:r w:rsidRPr="008C4DF6">
        <w:t>Problem statement</w:t>
      </w:r>
    </w:p>
    <w:p w14:paraId="57C88D56" w14:textId="77777777" w:rsidR="00400A34" w:rsidRDefault="00564F02" w:rsidP="00B13FBA">
      <w:pPr>
        <w:pStyle w:val="MDPI31text"/>
        <w:spacing w:line="240" w:lineRule="auto"/>
        <w:ind w:firstLineChars="150" w:firstLine="300"/>
        <w:rPr>
          <w:rFonts w:ascii="Times New Roman" w:eastAsia="宋体" w:hAnsi="Times New Roman"/>
          <w:color w:val="008000"/>
          <w:szCs w:val="20"/>
        </w:rPr>
      </w:pPr>
      <w:r w:rsidRPr="00D62DF3">
        <w:rPr>
          <w:rFonts w:ascii="Times New Roman" w:eastAsia="宋体" w:hAnsi="Times New Roman"/>
          <w:color w:val="auto"/>
          <w:szCs w:val="20"/>
        </w:rPr>
        <w:t>In the MCS system, the DPC needs to recruit many workers to complete some data collection tasks assigned within a specific budget. Workers inevitably incur costs when completing tasks, such as traffic costs, network costs, and time costs.</w:t>
      </w:r>
      <w:r w:rsidRPr="00D62DF3">
        <w:rPr>
          <w:color w:val="auto"/>
        </w:rPr>
        <w:t xml:space="preserve"> </w:t>
      </w:r>
      <w:r w:rsidRPr="00D62DF3">
        <w:rPr>
          <w:rFonts w:ascii="Times New Roman" w:eastAsia="宋体" w:hAnsi="Times New Roman"/>
          <w:color w:val="auto"/>
          <w:szCs w:val="20"/>
        </w:rPr>
        <w:t>Malicious workers may therefore benefit more by directly submitting false data instead of honestly performing the sensing</w:t>
      </w:r>
      <w:r w:rsidRPr="00564F02">
        <w:rPr>
          <w:rFonts w:ascii="Times New Roman" w:eastAsia="宋体" w:hAnsi="Times New Roman"/>
          <w:color w:val="auto"/>
          <w:szCs w:val="20"/>
        </w:rPr>
        <w:t xml:space="preserve"> </w:t>
      </w:r>
      <w:r w:rsidRPr="00D62DF3">
        <w:rPr>
          <w:rFonts w:ascii="Times New Roman" w:eastAsia="宋体" w:hAnsi="Times New Roman"/>
          <w:color w:val="auto"/>
          <w:szCs w:val="20"/>
        </w:rPr>
        <w:t xml:space="preserve">task, </w:t>
      </w:r>
      <w:r>
        <w:rPr>
          <w:rFonts w:ascii="Times New Roman" w:eastAsia="宋体" w:hAnsi="Times New Roman"/>
          <w:color w:val="auto"/>
          <w:szCs w:val="20"/>
        </w:rPr>
        <w:t>to receive</w:t>
      </w:r>
      <w:r w:rsidRPr="00D62DF3">
        <w:rPr>
          <w:rFonts w:ascii="Times New Roman" w:eastAsia="宋体" w:hAnsi="Times New Roman"/>
          <w:color w:val="auto"/>
          <w:szCs w:val="20"/>
        </w:rPr>
        <w:t xml:space="preserve"> the same reward without the cost. </w:t>
      </w:r>
      <w:r w:rsidRPr="006B570D">
        <w:rPr>
          <w:rFonts w:ascii="Times New Roman" w:eastAsia="宋体" w:hAnsi="Times New Roman"/>
          <w:color w:val="008000"/>
          <w:szCs w:val="20"/>
        </w:rPr>
        <w:t xml:space="preserve">To ensure the quality of collected data, </w:t>
      </w:r>
      <w:r w:rsidR="000246D6" w:rsidRPr="006B570D">
        <w:rPr>
          <w:rFonts w:ascii="Times New Roman" w:eastAsia="宋体" w:hAnsi="Times New Roman"/>
          <w:color w:val="008000"/>
          <w:szCs w:val="20"/>
        </w:rPr>
        <w:t>the platform</w:t>
      </w:r>
      <w:r w:rsidR="009D1E5E">
        <w:rPr>
          <w:rFonts w:ascii="Times New Roman" w:eastAsia="宋体" w:hAnsi="Times New Roman"/>
          <w:color w:val="008000"/>
          <w:szCs w:val="20"/>
        </w:rPr>
        <w:t xml:space="preserve"> </w:t>
      </w:r>
      <w:r w:rsidRPr="006B570D">
        <w:rPr>
          <w:rFonts w:ascii="Times New Roman" w:eastAsia="宋体" w:hAnsi="Times New Roman"/>
          <w:color w:val="008000"/>
          <w:szCs w:val="20"/>
        </w:rPr>
        <w:t>often recruit</w:t>
      </w:r>
      <w:r w:rsidR="000246D6" w:rsidRPr="006B570D">
        <w:rPr>
          <w:rFonts w:ascii="Times New Roman" w:eastAsia="宋体" w:hAnsi="Times New Roman"/>
          <w:color w:val="008000"/>
          <w:szCs w:val="20"/>
        </w:rPr>
        <w:t>s</w:t>
      </w:r>
      <w:r w:rsidRPr="006B570D">
        <w:rPr>
          <w:rFonts w:ascii="Times New Roman" w:eastAsia="宋体" w:hAnsi="Times New Roman"/>
          <w:color w:val="008000"/>
          <w:szCs w:val="20"/>
        </w:rPr>
        <w:t xml:space="preserve"> multiple </w:t>
      </w:r>
    </w:p>
    <w:p w14:paraId="7A026169" w14:textId="77777777" w:rsidR="00400A34" w:rsidRDefault="00400A34" w:rsidP="00400A34">
      <w:pPr>
        <w:pStyle w:val="MDPI31text"/>
        <w:spacing w:line="240" w:lineRule="auto"/>
        <w:ind w:firstLine="0"/>
        <w:jc w:val="center"/>
        <w:rPr>
          <w:rFonts w:ascii="Times New Roman" w:eastAsia="宋体" w:hAnsi="Times New Roman"/>
          <w:color w:val="FF0000"/>
          <w:szCs w:val="20"/>
          <w:lang w:eastAsia="zh-CN"/>
        </w:rPr>
      </w:pPr>
      <w:r>
        <w:rPr>
          <w:noProof/>
          <w:lang w:eastAsia="zh-CN" w:bidi="ar-SA"/>
        </w:rPr>
        <w:lastRenderedPageBreak/>
        <w:drawing>
          <wp:inline distT="0" distB="0" distL="0" distR="0" wp14:anchorId="52C8DB69" wp14:editId="74B31CBE">
            <wp:extent cx="5040000" cy="233204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0000" cy="2332045"/>
                    </a:xfrm>
                    <a:prstGeom prst="rect">
                      <a:avLst/>
                    </a:prstGeom>
                    <a:noFill/>
                    <a:ln>
                      <a:noFill/>
                    </a:ln>
                  </pic:spPr>
                </pic:pic>
              </a:graphicData>
            </a:graphic>
          </wp:inline>
        </w:drawing>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400A34" w14:paraId="506494D0" w14:textId="77777777" w:rsidTr="00725953">
        <w:trPr>
          <w:jc w:val="center"/>
        </w:trPr>
        <w:tc>
          <w:tcPr>
            <w:tcW w:w="3969" w:type="dxa"/>
          </w:tcPr>
          <w:p w14:paraId="48600170" w14:textId="77777777" w:rsidR="00400A34" w:rsidRPr="00D04437" w:rsidRDefault="00400A34" w:rsidP="00B207DF">
            <w:pPr>
              <w:spacing w:beforeLines="20" w:before="48" w:afterLines="20" w:after="48" w:line="240" w:lineRule="auto"/>
              <w:jc w:val="center"/>
              <w:rPr>
                <w:rFonts w:ascii="Times New Roman" w:eastAsiaTheme="minorEastAsia" w:hAnsi="Times New Roman"/>
                <w:iCs/>
                <w:lang w:val="fr-FR" w:eastAsia="zh-CN"/>
              </w:rPr>
            </w:pPr>
            <w:r>
              <w:rPr>
                <w:rFonts w:ascii="Times New Roman" w:eastAsiaTheme="minorEastAsia" w:hAnsi="Times New Roman" w:hint="eastAsia"/>
                <w:iCs/>
                <w:lang w:val="fr-FR" w:eastAsia="zh-CN"/>
              </w:rPr>
              <w:t>(</w:t>
            </w:r>
            <w:r>
              <w:rPr>
                <w:rFonts w:ascii="Times New Roman" w:eastAsiaTheme="minorEastAsia" w:hAnsi="Times New Roman"/>
                <w:iCs/>
                <w:lang w:val="fr-FR" w:eastAsia="zh-CN"/>
              </w:rPr>
              <w:t>a) A c</w:t>
            </w:r>
            <w:r w:rsidRPr="00AE2368">
              <w:rPr>
                <w:rFonts w:ascii="Times New Roman" w:eastAsiaTheme="minorEastAsia" w:hAnsi="Times New Roman"/>
                <w:iCs/>
                <w:lang w:val="fr-FR" w:eastAsia="zh-CN"/>
              </w:rPr>
              <w:t>onventional</w:t>
            </w:r>
            <w:r>
              <w:rPr>
                <w:rFonts w:ascii="Times New Roman" w:eastAsiaTheme="minorEastAsia" w:hAnsi="Times New Roman"/>
                <w:iCs/>
                <w:lang w:val="fr-FR" w:eastAsia="zh-CN"/>
              </w:rPr>
              <w:t xml:space="preserve"> </w:t>
            </w:r>
            <w:r>
              <w:rPr>
                <w:rFonts w:ascii="Times New Roman" w:eastAsiaTheme="minorEastAsia" w:hAnsi="Times New Roman" w:hint="eastAsia"/>
                <w:iCs/>
                <w:lang w:val="fr-FR" w:eastAsia="zh-CN"/>
              </w:rPr>
              <w:t>c</w:t>
            </w:r>
            <w:r w:rsidRPr="00AE2368">
              <w:rPr>
                <w:rFonts w:ascii="Times New Roman" w:eastAsiaTheme="minorEastAsia" w:hAnsi="Times New Roman"/>
                <w:iCs/>
                <w:lang w:val="fr-FR" w:eastAsia="zh-CN"/>
              </w:rPr>
              <w:t>ase</w:t>
            </w:r>
          </w:p>
        </w:tc>
        <w:tc>
          <w:tcPr>
            <w:tcW w:w="3969" w:type="dxa"/>
          </w:tcPr>
          <w:p w14:paraId="26240F1D" w14:textId="77777777" w:rsidR="00400A34" w:rsidRPr="005F3BD0" w:rsidRDefault="00400A34" w:rsidP="00B207DF">
            <w:pPr>
              <w:spacing w:beforeLines="20" w:before="48" w:afterLines="20" w:after="48" w:line="240" w:lineRule="auto"/>
              <w:jc w:val="center"/>
              <w:rPr>
                <w:rFonts w:ascii="Times New Roman" w:hAnsi="Times New Roman"/>
                <w:iCs/>
                <w:lang w:eastAsia="zh-CN"/>
              </w:rPr>
            </w:pPr>
            <w:r w:rsidRPr="005F3BD0">
              <w:rPr>
                <w:rFonts w:ascii="Times New Roman" w:eastAsiaTheme="minorEastAsia" w:hAnsi="Times New Roman" w:hint="eastAsia"/>
                <w:iCs/>
                <w:lang w:eastAsia="zh-CN"/>
              </w:rPr>
              <w:t>(</w:t>
            </w:r>
            <w:r>
              <w:rPr>
                <w:rFonts w:ascii="Times New Roman" w:eastAsiaTheme="minorEastAsia" w:hAnsi="Times New Roman"/>
                <w:iCs/>
                <w:lang w:eastAsia="zh-CN"/>
              </w:rPr>
              <w:t>b</w:t>
            </w:r>
            <w:r w:rsidRPr="005F3BD0">
              <w:rPr>
                <w:rFonts w:ascii="Times New Roman" w:eastAsiaTheme="minorEastAsia" w:hAnsi="Times New Roman"/>
                <w:iCs/>
                <w:lang w:eastAsia="zh-CN"/>
              </w:rPr>
              <w:t>) A special case of malicious group attack</w:t>
            </w:r>
          </w:p>
        </w:tc>
      </w:tr>
    </w:tbl>
    <w:p w14:paraId="3DADE221" w14:textId="77777777" w:rsidR="00400A34" w:rsidRPr="005F3BD0" w:rsidRDefault="00400A34" w:rsidP="00400A34">
      <w:pPr>
        <w:spacing w:beforeLines="30" w:before="72" w:afterLines="30" w:after="72" w:line="240" w:lineRule="auto"/>
        <w:jc w:val="center"/>
        <w:rPr>
          <w:rFonts w:ascii="Times New Roman" w:eastAsiaTheme="minorEastAsia" w:hAnsi="Times New Roman"/>
          <w:iCs/>
          <w:lang w:eastAsia="zh-CN"/>
        </w:rPr>
      </w:pPr>
      <w:r w:rsidRPr="005F3BD0">
        <w:rPr>
          <w:rFonts w:ascii="Times New Roman" w:hAnsi="Times New Roman"/>
          <w:iCs/>
          <w:lang w:eastAsia="zh-CN"/>
        </w:rPr>
        <w:t>Fig. 2. The sensing system in DLFTI.</w:t>
      </w:r>
    </w:p>
    <w:p w14:paraId="0B8E1943" w14:textId="43E301B2" w:rsidR="00E413DB" w:rsidRDefault="00564F02" w:rsidP="00400A34">
      <w:pPr>
        <w:pStyle w:val="MDPI31text"/>
        <w:spacing w:line="240" w:lineRule="auto"/>
        <w:ind w:firstLine="0"/>
        <w:rPr>
          <w:rFonts w:ascii="Times New Roman" w:eastAsia="宋体" w:hAnsi="Times New Roman"/>
          <w:color w:val="auto"/>
          <w:szCs w:val="20"/>
          <w:lang w:eastAsia="zh-CN"/>
        </w:rPr>
      </w:pPr>
      <w:r w:rsidRPr="006B570D">
        <w:rPr>
          <w:rFonts w:ascii="Times New Roman" w:eastAsia="宋体" w:hAnsi="Times New Roman"/>
          <w:color w:val="008000"/>
          <w:szCs w:val="20"/>
        </w:rPr>
        <w:t>workers for the same task and aggregate</w:t>
      </w:r>
      <w:r w:rsidR="000246D6" w:rsidRPr="006B570D">
        <w:rPr>
          <w:rFonts w:ascii="Times New Roman" w:eastAsia="宋体" w:hAnsi="Times New Roman"/>
          <w:color w:val="008000"/>
          <w:szCs w:val="20"/>
        </w:rPr>
        <w:t>s</w:t>
      </w:r>
      <w:r w:rsidRPr="006B570D">
        <w:rPr>
          <w:rFonts w:ascii="Times New Roman" w:eastAsia="宋体" w:hAnsi="Times New Roman"/>
          <w:color w:val="008000"/>
          <w:szCs w:val="20"/>
        </w:rPr>
        <w:t xml:space="preserve"> their uploaded data to infer the truth and</w:t>
      </w:r>
      <w:r w:rsidRPr="006B570D">
        <w:rPr>
          <w:color w:val="008000"/>
        </w:rPr>
        <w:t xml:space="preserve"> </w:t>
      </w:r>
      <w:r w:rsidRPr="006B570D">
        <w:rPr>
          <w:rFonts w:ascii="Times New Roman" w:eastAsia="宋体" w:hAnsi="Times New Roman"/>
          <w:color w:val="008000"/>
          <w:szCs w:val="20"/>
        </w:rPr>
        <w:t>identify malicious workers.</w:t>
      </w:r>
      <w:r w:rsidRPr="00564F02">
        <w:rPr>
          <w:rFonts w:ascii="Times New Roman" w:eastAsia="宋体" w:hAnsi="Times New Roman"/>
          <w:color w:val="auto"/>
          <w:szCs w:val="20"/>
        </w:rPr>
        <w:t xml:space="preserve"> </w:t>
      </w:r>
      <w:r>
        <w:rPr>
          <w:rFonts w:ascii="Times New Roman" w:eastAsia="宋体" w:hAnsi="Times New Roman"/>
          <w:color w:val="auto"/>
          <w:szCs w:val="20"/>
        </w:rPr>
        <w:t>However</w:t>
      </w:r>
      <w:r w:rsidRPr="00D62DF3">
        <w:rPr>
          <w:rFonts w:ascii="Times New Roman" w:eastAsia="宋体" w:hAnsi="Times New Roman"/>
          <w:color w:val="auto"/>
          <w:szCs w:val="20"/>
        </w:rPr>
        <w:t xml:space="preserve">, some </w:t>
      </w:r>
      <w:r w:rsidR="00E76270" w:rsidRPr="00D62DF3">
        <w:rPr>
          <w:rFonts w:ascii="Times New Roman" w:eastAsia="宋体" w:hAnsi="Times New Roman"/>
          <w:color w:val="auto"/>
          <w:szCs w:val="20"/>
        </w:rPr>
        <w:t>malicious workers will join together to attack the DPC.</w:t>
      </w:r>
      <w:r w:rsidR="00E76270" w:rsidRPr="00564F02">
        <w:rPr>
          <w:rFonts w:ascii="Times New Roman" w:eastAsia="宋体" w:hAnsi="Times New Roman"/>
          <w:color w:val="auto"/>
          <w:szCs w:val="20"/>
        </w:rPr>
        <w:t xml:space="preserve"> </w:t>
      </w:r>
      <w:r w:rsidR="00E76270" w:rsidRPr="00D62DF3">
        <w:rPr>
          <w:rFonts w:ascii="Times New Roman" w:eastAsia="宋体" w:hAnsi="Times New Roman"/>
          <w:color w:val="auto"/>
          <w:szCs w:val="20"/>
        </w:rPr>
        <w:t>When malicious workers are in the majority,</w:t>
      </w:r>
      <w:r w:rsidR="00E76270" w:rsidRPr="00564F02">
        <w:rPr>
          <w:rFonts w:ascii="Times New Roman" w:eastAsia="宋体" w:hAnsi="Times New Roman"/>
          <w:color w:val="auto"/>
          <w:szCs w:val="20"/>
        </w:rPr>
        <w:t xml:space="preserve"> </w:t>
      </w:r>
      <w:r w:rsidR="00E76270" w:rsidRPr="00D62DF3">
        <w:rPr>
          <w:rFonts w:ascii="Times New Roman" w:eastAsia="宋体" w:hAnsi="Times New Roman"/>
          <w:color w:val="auto"/>
          <w:szCs w:val="20"/>
        </w:rPr>
        <w:t xml:space="preserve">the </w:t>
      </w:r>
      <w:r w:rsidR="00E76270">
        <w:rPr>
          <w:rFonts w:ascii="Times New Roman" w:eastAsia="宋体" w:hAnsi="Times New Roman"/>
          <w:color w:val="auto"/>
          <w:szCs w:val="20"/>
        </w:rPr>
        <w:t>platform</w:t>
      </w:r>
      <w:r w:rsidR="00E76270" w:rsidRPr="00D62DF3">
        <w:rPr>
          <w:rFonts w:ascii="Times New Roman" w:eastAsia="宋体" w:hAnsi="Times New Roman"/>
          <w:color w:val="auto"/>
          <w:szCs w:val="20"/>
        </w:rPr>
        <w:t xml:space="preserve"> will assume </w:t>
      </w:r>
      <w:r w:rsidR="00E413DB" w:rsidRPr="00D62DF3">
        <w:rPr>
          <w:rFonts w:ascii="Times New Roman" w:eastAsia="宋体" w:hAnsi="Times New Roman"/>
          <w:color w:val="auto"/>
          <w:szCs w:val="20"/>
        </w:rPr>
        <w:t xml:space="preserve">that the data submitted by the malicious workers is correct and the data submitted by other workers is false. At this point, the MCS system breaks down, </w:t>
      </w:r>
      <w:r w:rsidR="00E413DB" w:rsidRPr="00D62DF3">
        <w:rPr>
          <w:rFonts w:ascii="Times New Roman" w:eastAsia="宋体" w:hAnsi="Times New Roman" w:hint="eastAsia"/>
          <w:color w:val="auto"/>
          <w:szCs w:val="20"/>
          <w:lang w:eastAsia="zh-CN"/>
        </w:rPr>
        <w:t>and</w:t>
      </w:r>
      <w:r w:rsidR="00E413DB">
        <w:rPr>
          <w:rFonts w:ascii="Times New Roman" w:eastAsia="宋体" w:hAnsi="Times New Roman"/>
          <w:color w:val="auto"/>
          <w:szCs w:val="20"/>
          <w:lang w:eastAsia="zh-CN"/>
        </w:rPr>
        <w:t xml:space="preserve"> all the</w:t>
      </w:r>
      <w:r w:rsidR="00E413DB" w:rsidRPr="00D62DF3">
        <w:rPr>
          <w:rFonts w:ascii="Times New Roman" w:eastAsia="宋体" w:hAnsi="Times New Roman"/>
          <w:color w:val="auto"/>
          <w:szCs w:val="20"/>
        </w:rPr>
        <w:t xml:space="preserve"> inference results</w:t>
      </w:r>
      <w:r w:rsidR="00E413DB">
        <w:rPr>
          <w:rFonts w:ascii="Times New Roman" w:eastAsia="宋体" w:hAnsi="Times New Roman"/>
          <w:color w:val="auto"/>
          <w:szCs w:val="20"/>
        </w:rPr>
        <w:t xml:space="preserve"> are untrustworthy</w:t>
      </w:r>
      <w:r w:rsidR="00E413DB" w:rsidRPr="00D62DF3">
        <w:rPr>
          <w:rFonts w:ascii="Times New Roman" w:eastAsia="宋体" w:hAnsi="Times New Roman"/>
          <w:color w:val="auto"/>
          <w:szCs w:val="20"/>
        </w:rPr>
        <w:t>.</w:t>
      </w:r>
    </w:p>
    <w:p w14:paraId="7839D72D" w14:textId="5387CF53" w:rsidR="00341618" w:rsidRPr="0016343D" w:rsidRDefault="00DB1D50" w:rsidP="00F241AF">
      <w:pPr>
        <w:pStyle w:val="MDPI31text"/>
        <w:spacing w:line="240" w:lineRule="auto"/>
        <w:ind w:firstLineChars="150" w:firstLine="300"/>
        <w:rPr>
          <w:rFonts w:ascii="Times New Roman" w:eastAsia="宋体" w:hAnsi="Times New Roman"/>
          <w:color w:val="auto"/>
          <w:szCs w:val="20"/>
        </w:rPr>
      </w:pPr>
      <w:r w:rsidRPr="0016343D">
        <w:rPr>
          <w:rFonts w:ascii="Times New Roman" w:eastAsia="宋体" w:hAnsi="Times New Roman"/>
          <w:color w:val="auto"/>
          <w:szCs w:val="20"/>
          <w:lang w:eastAsia="zh-CN"/>
        </w:rPr>
        <w:t>In the conventional case, as shown in Fig. 2 (a), the GTD of a sensing task is 40, and the platform recruits five workers to complete this sensing task. The sensing results reported to the platform by these five workers are respectively 38, 24, 41, 39,</w:t>
      </w:r>
      <w:r w:rsidR="00F241AF">
        <w:rPr>
          <w:rFonts w:ascii="Times New Roman" w:eastAsia="宋体" w:hAnsi="Times New Roman"/>
          <w:color w:val="auto"/>
          <w:szCs w:val="20"/>
          <w:lang w:eastAsia="zh-CN"/>
        </w:rPr>
        <w:t xml:space="preserve"> </w:t>
      </w:r>
      <w:r w:rsidR="00341618" w:rsidRPr="0016343D">
        <w:rPr>
          <w:rFonts w:ascii="Times New Roman" w:eastAsia="宋体" w:hAnsi="Times New Roman"/>
          <w:color w:val="auto"/>
          <w:szCs w:val="20"/>
          <w:lang w:eastAsia="zh-CN"/>
        </w:rPr>
        <w:t xml:space="preserve">and </w:t>
      </w:r>
      <w:r w:rsidR="008F58B4" w:rsidRPr="0016343D">
        <w:rPr>
          <w:rFonts w:ascii="Times New Roman" w:eastAsia="宋体" w:hAnsi="Times New Roman"/>
          <w:color w:val="auto"/>
          <w:szCs w:val="20"/>
          <w:lang w:eastAsia="zh-CN"/>
        </w:rPr>
        <w:t>43</w:t>
      </w:r>
      <w:r w:rsidR="00341618" w:rsidRPr="0016343D">
        <w:rPr>
          <w:rFonts w:ascii="Times New Roman" w:eastAsia="宋体" w:hAnsi="Times New Roman"/>
          <w:color w:val="auto"/>
          <w:szCs w:val="20"/>
          <w:lang w:eastAsia="zh-CN"/>
        </w:rPr>
        <w:t>.</w:t>
      </w:r>
      <w:r w:rsidR="003A2A00" w:rsidRPr="0016343D">
        <w:rPr>
          <w:color w:val="auto"/>
        </w:rPr>
        <w:t xml:space="preserve"> </w:t>
      </w:r>
      <w:r w:rsidR="003A2A00" w:rsidRPr="0016343D">
        <w:rPr>
          <w:rFonts w:ascii="Times New Roman" w:eastAsia="宋体" w:hAnsi="Times New Roman"/>
          <w:color w:val="auto"/>
          <w:szCs w:val="20"/>
          <w:lang w:eastAsia="zh-CN"/>
        </w:rPr>
        <w:t>Since the majority of recruited workers are trustworthy</w:t>
      </w:r>
      <w:r w:rsidR="00C97A51" w:rsidRPr="0016343D">
        <w:rPr>
          <w:rFonts w:ascii="Times New Roman" w:eastAsia="宋体" w:hAnsi="Times New Roman"/>
          <w:color w:val="auto"/>
          <w:szCs w:val="20"/>
          <w:lang w:eastAsia="zh-CN"/>
        </w:rPr>
        <w:t xml:space="preserve"> (i.e., four out of five)</w:t>
      </w:r>
      <w:r w:rsidR="003A2A00" w:rsidRPr="0016343D">
        <w:rPr>
          <w:rFonts w:ascii="Times New Roman" w:eastAsia="宋体" w:hAnsi="Times New Roman"/>
          <w:color w:val="auto"/>
          <w:szCs w:val="20"/>
          <w:lang w:eastAsia="zh-CN"/>
        </w:rPr>
        <w:t xml:space="preserve">, </w:t>
      </w:r>
      <w:r w:rsidR="00AC11C4" w:rsidRPr="0016343D">
        <w:rPr>
          <w:rFonts w:ascii="Times New Roman" w:eastAsia="宋体" w:hAnsi="Times New Roman"/>
          <w:color w:val="auto"/>
          <w:szCs w:val="20"/>
          <w:lang w:eastAsia="zh-CN"/>
        </w:rPr>
        <w:t>the</w:t>
      </w:r>
      <w:r w:rsidR="003A2A00" w:rsidRPr="0016343D">
        <w:rPr>
          <w:rFonts w:ascii="Times New Roman" w:eastAsia="宋体" w:hAnsi="Times New Roman"/>
          <w:color w:val="auto"/>
          <w:szCs w:val="20"/>
          <w:lang w:eastAsia="zh-CN"/>
        </w:rPr>
        <w:t xml:space="preserve"> data</w:t>
      </w:r>
      <w:r w:rsidR="00AC11C4" w:rsidRPr="0016343D">
        <w:rPr>
          <w:rFonts w:ascii="Times New Roman" w:eastAsia="宋体" w:hAnsi="Times New Roman"/>
          <w:color w:val="auto"/>
          <w:szCs w:val="20"/>
          <w:lang w:eastAsia="zh-CN"/>
        </w:rPr>
        <w:t xml:space="preserve"> reported by them</w:t>
      </w:r>
      <w:r w:rsidR="003A2A00" w:rsidRPr="0016343D">
        <w:rPr>
          <w:rFonts w:ascii="Times New Roman" w:eastAsia="宋体" w:hAnsi="Times New Roman"/>
          <w:color w:val="auto"/>
          <w:szCs w:val="20"/>
          <w:lang w:eastAsia="zh-CN"/>
        </w:rPr>
        <w:t xml:space="preserve"> will be around the GTD.</w:t>
      </w:r>
      <w:r w:rsidR="007B524A" w:rsidRPr="0016343D">
        <w:rPr>
          <w:color w:val="auto"/>
        </w:rPr>
        <w:t xml:space="preserve"> </w:t>
      </w:r>
      <w:r w:rsidR="007B524A" w:rsidRPr="0016343D">
        <w:rPr>
          <w:rFonts w:ascii="Times New Roman" w:eastAsia="宋体" w:hAnsi="Times New Roman"/>
          <w:color w:val="auto"/>
          <w:szCs w:val="20"/>
          <w:lang w:eastAsia="zh-CN"/>
        </w:rPr>
        <w:t>Therefore, it is easy for the platform to directly conduct truth inference by multiple statistical methods.</w:t>
      </w:r>
      <w:r w:rsidR="00B528C7" w:rsidRPr="0016343D">
        <w:rPr>
          <w:color w:val="auto"/>
        </w:rPr>
        <w:t xml:space="preserve"> </w:t>
      </w:r>
      <w:r w:rsidR="00B528C7" w:rsidRPr="0016343D">
        <w:rPr>
          <w:rFonts w:ascii="Times New Roman" w:eastAsia="宋体" w:hAnsi="Times New Roman"/>
          <w:color w:val="auto"/>
          <w:szCs w:val="20"/>
          <w:lang w:eastAsia="zh-CN"/>
        </w:rPr>
        <w:t xml:space="preserve">For example, if we use </w:t>
      </w:r>
      <w:r w:rsidR="002D209D" w:rsidRPr="0016343D">
        <w:rPr>
          <w:rFonts w:ascii="Times New Roman" w:eastAsia="宋体" w:hAnsi="Times New Roman"/>
          <w:color w:val="auto"/>
          <w:szCs w:val="20"/>
          <w:lang w:eastAsia="zh-CN"/>
        </w:rPr>
        <w:t xml:space="preserve">the </w:t>
      </w:r>
      <w:r w:rsidR="00B528C7" w:rsidRPr="0016343D">
        <w:rPr>
          <w:rFonts w:ascii="Times New Roman" w:eastAsia="宋体" w:hAnsi="Times New Roman"/>
          <w:color w:val="auto"/>
          <w:szCs w:val="20"/>
          <w:lang w:eastAsia="zh-CN"/>
        </w:rPr>
        <w:t xml:space="preserve">mean method, we can get an </w:t>
      </w:r>
      <w:r w:rsidR="00CC5A9F" w:rsidRPr="0016343D">
        <w:rPr>
          <w:rFonts w:ascii="Times New Roman" w:eastAsia="宋体" w:hAnsi="Times New Roman"/>
          <w:color w:val="auto"/>
          <w:szCs w:val="20"/>
          <w:lang w:eastAsia="zh-CN"/>
        </w:rPr>
        <w:t xml:space="preserve">acceptable </w:t>
      </w:r>
      <w:r w:rsidR="00B528C7" w:rsidRPr="0016343D">
        <w:rPr>
          <w:rFonts w:ascii="Times New Roman" w:eastAsia="宋体" w:hAnsi="Times New Roman"/>
          <w:color w:val="auto"/>
          <w:szCs w:val="20"/>
          <w:lang w:eastAsia="zh-CN"/>
        </w:rPr>
        <w:t>result (</w:t>
      </w:r>
      <w:r w:rsidR="00C97A51" w:rsidRPr="0016343D">
        <w:rPr>
          <w:rFonts w:ascii="Times New Roman" w:eastAsia="宋体" w:hAnsi="Times New Roman"/>
          <w:color w:val="auto"/>
          <w:szCs w:val="20"/>
          <w:lang w:eastAsia="zh-CN"/>
        </w:rPr>
        <w:t xml:space="preserve">i.e., </w:t>
      </w:r>
      <w:r w:rsidR="00B528C7" w:rsidRPr="0016343D">
        <w:rPr>
          <w:rFonts w:ascii="Times New Roman" w:eastAsia="宋体" w:hAnsi="Times New Roman"/>
          <w:color w:val="auto"/>
          <w:szCs w:val="20"/>
          <w:lang w:eastAsia="zh-CN"/>
        </w:rPr>
        <w:t>37), which is closer to the GTD (</w:t>
      </w:r>
      <w:r w:rsidR="00C97A51" w:rsidRPr="0016343D">
        <w:rPr>
          <w:rFonts w:ascii="Times New Roman" w:eastAsia="宋体" w:hAnsi="Times New Roman"/>
          <w:color w:val="auto"/>
          <w:szCs w:val="20"/>
          <w:lang w:eastAsia="zh-CN"/>
        </w:rPr>
        <w:t xml:space="preserve">i.e., </w:t>
      </w:r>
      <w:r w:rsidR="00B528C7" w:rsidRPr="0016343D">
        <w:rPr>
          <w:rFonts w:ascii="Times New Roman" w:eastAsia="宋体" w:hAnsi="Times New Roman"/>
          <w:color w:val="auto"/>
          <w:szCs w:val="20"/>
          <w:lang w:eastAsia="zh-CN"/>
        </w:rPr>
        <w:t>40).</w:t>
      </w:r>
      <w:r w:rsidR="009E541A" w:rsidRPr="0016343D">
        <w:rPr>
          <w:color w:val="auto"/>
        </w:rPr>
        <w:t xml:space="preserve"> </w:t>
      </w:r>
      <w:r w:rsidR="009E541A" w:rsidRPr="0016343D">
        <w:rPr>
          <w:rFonts w:ascii="Times New Roman" w:eastAsia="宋体" w:hAnsi="Times New Roman"/>
          <w:color w:val="auto"/>
          <w:szCs w:val="20"/>
          <w:lang w:eastAsia="zh-CN"/>
        </w:rPr>
        <w:t>Then trustworthy workers (38</w:t>
      </w:r>
      <w:r w:rsidR="008F58B4" w:rsidRPr="0016343D">
        <w:rPr>
          <w:rFonts w:ascii="Times New Roman" w:eastAsia="宋体" w:hAnsi="Times New Roman"/>
          <w:color w:val="auto"/>
          <w:szCs w:val="20"/>
          <w:lang w:eastAsia="zh-CN"/>
        </w:rPr>
        <w:t xml:space="preserve">, 41, </w:t>
      </w:r>
      <w:r w:rsidR="009E541A" w:rsidRPr="0016343D">
        <w:rPr>
          <w:rFonts w:ascii="Times New Roman" w:eastAsia="宋体" w:hAnsi="Times New Roman"/>
          <w:color w:val="auto"/>
          <w:szCs w:val="20"/>
          <w:lang w:eastAsia="zh-CN"/>
        </w:rPr>
        <w:t xml:space="preserve">39, 43) will receive higher </w:t>
      </w:r>
      <w:r w:rsidR="00C97A51" w:rsidRPr="0016343D">
        <w:rPr>
          <w:rFonts w:ascii="Times New Roman" w:eastAsia="宋体" w:hAnsi="Times New Roman"/>
          <w:color w:val="auto"/>
          <w:szCs w:val="20"/>
          <w:lang w:eastAsia="zh-CN"/>
        </w:rPr>
        <w:t xml:space="preserve">DOT </w:t>
      </w:r>
      <w:r w:rsidR="009E541A" w:rsidRPr="0016343D">
        <w:rPr>
          <w:rFonts w:ascii="Times New Roman" w:eastAsia="宋体" w:hAnsi="Times New Roman"/>
          <w:color w:val="auto"/>
          <w:szCs w:val="20"/>
          <w:lang w:eastAsia="zh-CN"/>
        </w:rPr>
        <w:t xml:space="preserve">because their data </w:t>
      </w:r>
      <w:r w:rsidR="002D209D" w:rsidRPr="0016343D">
        <w:rPr>
          <w:rFonts w:ascii="Times New Roman" w:eastAsia="宋体" w:hAnsi="Times New Roman"/>
          <w:color w:val="auto"/>
          <w:szCs w:val="20"/>
          <w:lang w:eastAsia="zh-CN"/>
        </w:rPr>
        <w:t>is</w:t>
      </w:r>
      <w:r w:rsidR="009E541A" w:rsidRPr="0016343D">
        <w:rPr>
          <w:rFonts w:ascii="Times New Roman" w:eastAsia="宋体" w:hAnsi="Times New Roman"/>
          <w:color w:val="auto"/>
          <w:szCs w:val="20"/>
          <w:lang w:eastAsia="zh-CN"/>
        </w:rPr>
        <w:t xml:space="preserve"> close to the final inferred truth.</w:t>
      </w:r>
      <w:r w:rsidR="007A0FB7" w:rsidRPr="0016343D">
        <w:rPr>
          <w:color w:val="auto"/>
        </w:rPr>
        <w:t xml:space="preserve"> </w:t>
      </w:r>
      <w:r w:rsidR="008E1DBC" w:rsidRPr="0016343D">
        <w:rPr>
          <w:rFonts w:ascii="Times New Roman" w:eastAsia="宋体" w:hAnsi="Times New Roman"/>
          <w:color w:val="auto"/>
          <w:szCs w:val="20"/>
          <w:lang w:eastAsia="zh-CN"/>
        </w:rPr>
        <w:t>Meanwhile</w:t>
      </w:r>
      <w:r w:rsidR="00BE6A7A" w:rsidRPr="0016343D">
        <w:rPr>
          <w:rFonts w:ascii="Times New Roman" w:eastAsia="宋体" w:hAnsi="Times New Roman"/>
          <w:color w:val="auto"/>
          <w:szCs w:val="20"/>
          <w:lang w:eastAsia="zh-CN"/>
        </w:rPr>
        <w:t>,</w:t>
      </w:r>
      <w:r w:rsidR="008E1DBC" w:rsidRPr="0016343D">
        <w:rPr>
          <w:rFonts w:ascii="Times New Roman" w:eastAsia="宋体" w:hAnsi="Times New Roman"/>
          <w:color w:val="auto"/>
          <w:szCs w:val="20"/>
          <w:lang w:eastAsia="zh-CN"/>
        </w:rPr>
        <w:t xml:space="preserve"> the untrustworthy worker (24) will be recognized because of the large distance between his data and the inferred truth, and thus the platform will reduce his trustworthiness.</w:t>
      </w:r>
      <w:r w:rsidR="00224D7C" w:rsidRPr="0016343D">
        <w:rPr>
          <w:color w:val="auto"/>
        </w:rPr>
        <w:t xml:space="preserve"> </w:t>
      </w:r>
      <w:r w:rsidR="00C97A51" w:rsidRPr="0016343D">
        <w:rPr>
          <w:rFonts w:ascii="Times New Roman" w:eastAsia="宋体" w:hAnsi="Times New Roman"/>
          <w:color w:val="auto"/>
          <w:szCs w:val="20"/>
          <w:lang w:eastAsia="zh-CN"/>
        </w:rPr>
        <w:t>Thus,</w:t>
      </w:r>
      <w:r w:rsidR="00224D7C" w:rsidRPr="0016343D">
        <w:rPr>
          <w:rFonts w:ascii="Times New Roman" w:eastAsia="宋体" w:hAnsi="Times New Roman"/>
          <w:color w:val="auto"/>
          <w:szCs w:val="20"/>
          <w:lang w:eastAsia="zh-CN"/>
        </w:rPr>
        <w:t xml:space="preserve"> the whole system will gradually converge and eventually have </w:t>
      </w:r>
      <w:r w:rsidR="00D839DC" w:rsidRPr="0016343D">
        <w:rPr>
          <w:rFonts w:ascii="Times New Roman" w:eastAsia="宋体" w:hAnsi="Times New Roman"/>
          <w:color w:val="auto"/>
          <w:szCs w:val="20"/>
          <w:lang w:eastAsia="zh-CN"/>
        </w:rPr>
        <w:t>an</w:t>
      </w:r>
      <w:r w:rsidR="00224D7C" w:rsidRPr="0016343D">
        <w:rPr>
          <w:rFonts w:ascii="Times New Roman" w:eastAsia="宋体" w:hAnsi="Times New Roman"/>
          <w:color w:val="auto"/>
          <w:szCs w:val="20"/>
          <w:lang w:eastAsia="zh-CN"/>
        </w:rPr>
        <w:t xml:space="preserve"> accurate judgment on the </w:t>
      </w:r>
      <w:r w:rsidR="00C97A51" w:rsidRPr="0016343D">
        <w:rPr>
          <w:rFonts w:ascii="Times New Roman" w:eastAsia="宋体" w:hAnsi="Times New Roman"/>
          <w:color w:val="auto"/>
          <w:szCs w:val="20"/>
          <w:lang w:eastAsia="zh-CN"/>
        </w:rPr>
        <w:t xml:space="preserve">DOT </w:t>
      </w:r>
      <w:r w:rsidR="00224D7C" w:rsidRPr="0016343D">
        <w:rPr>
          <w:rFonts w:ascii="Times New Roman" w:eastAsia="宋体" w:hAnsi="Times New Roman"/>
          <w:color w:val="auto"/>
          <w:szCs w:val="20"/>
          <w:lang w:eastAsia="zh-CN"/>
        </w:rPr>
        <w:t>of each worker.</w:t>
      </w:r>
    </w:p>
    <w:p w14:paraId="2FCCB320" w14:textId="76C302B8" w:rsidR="00DF5815" w:rsidRPr="0016343D" w:rsidRDefault="00DF5815" w:rsidP="000C190A">
      <w:pPr>
        <w:pStyle w:val="MDPI31text"/>
        <w:spacing w:line="240" w:lineRule="auto"/>
        <w:ind w:firstLineChars="150" w:firstLine="300"/>
        <w:rPr>
          <w:rFonts w:ascii="Times New Roman" w:eastAsia="宋体" w:hAnsi="Times New Roman"/>
          <w:color w:val="auto"/>
          <w:szCs w:val="20"/>
          <w:lang w:eastAsia="zh-CN"/>
        </w:rPr>
      </w:pPr>
      <w:r w:rsidRPr="0016343D">
        <w:rPr>
          <w:rFonts w:ascii="Times New Roman" w:eastAsia="宋体" w:hAnsi="Times New Roman"/>
          <w:color w:val="auto"/>
          <w:szCs w:val="20"/>
          <w:lang w:eastAsia="zh-CN"/>
        </w:rPr>
        <w:t>Now consider</w:t>
      </w:r>
      <w:r w:rsidR="00B5328E">
        <w:rPr>
          <w:rFonts w:ascii="Times New Roman" w:eastAsia="宋体" w:hAnsi="Times New Roman"/>
          <w:color w:val="auto"/>
          <w:szCs w:val="20"/>
          <w:lang w:eastAsia="zh-CN"/>
        </w:rPr>
        <w:t>ing</w:t>
      </w:r>
      <w:r w:rsidRPr="0016343D">
        <w:rPr>
          <w:rFonts w:ascii="Times New Roman" w:eastAsia="宋体" w:hAnsi="Times New Roman"/>
          <w:color w:val="auto"/>
          <w:szCs w:val="20"/>
          <w:lang w:eastAsia="zh-CN"/>
        </w:rPr>
        <w:t xml:space="preserve"> a case where the platform suffers a malicious group attack, as shown in </w:t>
      </w:r>
      <w:r w:rsidR="00BC5167" w:rsidRPr="0016343D">
        <w:rPr>
          <w:rFonts w:ascii="Times New Roman" w:eastAsia="宋体" w:hAnsi="Times New Roman"/>
          <w:color w:val="auto"/>
          <w:szCs w:val="20"/>
          <w:lang w:eastAsia="zh-CN"/>
        </w:rPr>
        <w:t>Fig</w:t>
      </w:r>
      <w:r w:rsidR="00BC5167">
        <w:rPr>
          <w:rFonts w:ascii="Times New Roman" w:eastAsia="宋体" w:hAnsi="Times New Roman"/>
          <w:color w:val="auto"/>
          <w:szCs w:val="20"/>
          <w:lang w:eastAsia="zh-CN"/>
        </w:rPr>
        <w:t>.</w:t>
      </w:r>
      <w:r w:rsidR="00BC5167" w:rsidRPr="0016343D">
        <w:rPr>
          <w:rFonts w:ascii="Times New Roman" w:eastAsia="宋体" w:hAnsi="Times New Roman"/>
          <w:color w:val="auto"/>
          <w:szCs w:val="20"/>
          <w:lang w:eastAsia="zh-CN"/>
        </w:rPr>
        <w:t xml:space="preserve"> </w:t>
      </w:r>
      <w:r w:rsidR="00C97A51" w:rsidRPr="0016343D">
        <w:rPr>
          <w:rFonts w:ascii="Times New Roman" w:eastAsia="宋体" w:hAnsi="Times New Roman"/>
          <w:color w:val="auto"/>
          <w:szCs w:val="20"/>
          <w:lang w:eastAsia="zh-CN"/>
        </w:rPr>
        <w:t xml:space="preserve">2 </w:t>
      </w:r>
      <w:r w:rsidRPr="0016343D">
        <w:rPr>
          <w:rFonts w:ascii="Times New Roman" w:eastAsia="宋体" w:hAnsi="Times New Roman"/>
          <w:color w:val="auto"/>
          <w:szCs w:val="20"/>
          <w:lang w:eastAsia="zh-CN"/>
        </w:rPr>
        <w:t>(b).</w:t>
      </w:r>
      <w:r w:rsidR="00C658D6" w:rsidRPr="0016343D">
        <w:rPr>
          <w:rFonts w:ascii="Times New Roman" w:eastAsia="宋体" w:hAnsi="Times New Roman"/>
          <w:color w:val="auto"/>
          <w:szCs w:val="20"/>
          <w:lang w:eastAsia="zh-CN"/>
        </w:rPr>
        <w:t xml:space="preserve"> </w:t>
      </w:r>
      <w:r w:rsidR="00B5328E">
        <w:rPr>
          <w:rFonts w:ascii="Times New Roman" w:eastAsia="宋体" w:hAnsi="Times New Roman"/>
          <w:color w:val="auto"/>
          <w:szCs w:val="20"/>
          <w:lang w:eastAsia="zh-CN"/>
        </w:rPr>
        <w:t>T</w:t>
      </w:r>
      <w:r w:rsidR="00C658D6" w:rsidRPr="0016343D">
        <w:rPr>
          <w:rFonts w:ascii="Times New Roman" w:eastAsia="宋体" w:hAnsi="Times New Roman"/>
          <w:color w:val="auto"/>
          <w:szCs w:val="20"/>
          <w:lang w:eastAsia="zh-CN"/>
        </w:rPr>
        <w:t>he GTD for this task is still 40, but most workers</w:t>
      </w:r>
      <w:r w:rsidR="00C97A51" w:rsidRPr="0016343D">
        <w:rPr>
          <w:rFonts w:ascii="Times New Roman" w:eastAsia="宋体" w:hAnsi="Times New Roman"/>
          <w:color w:val="auto"/>
          <w:szCs w:val="20"/>
          <w:lang w:eastAsia="zh-CN"/>
        </w:rPr>
        <w:t xml:space="preserve"> (i.e., four out of five)</w:t>
      </w:r>
      <w:r w:rsidR="00C658D6" w:rsidRPr="0016343D">
        <w:rPr>
          <w:rFonts w:ascii="Times New Roman" w:eastAsia="宋体" w:hAnsi="Times New Roman"/>
          <w:color w:val="auto"/>
          <w:szCs w:val="20"/>
          <w:lang w:eastAsia="zh-CN"/>
        </w:rPr>
        <w:t xml:space="preserve"> recruited by the platform are colluding with each other in a malicious attack group. As a result, the perceived results reported to the platform </w:t>
      </w:r>
      <w:r w:rsidR="008F58B4" w:rsidRPr="0016343D">
        <w:rPr>
          <w:rFonts w:ascii="Times New Roman" w:eastAsia="宋体" w:hAnsi="Times New Roman"/>
          <w:color w:val="auto"/>
          <w:szCs w:val="20"/>
          <w:lang w:eastAsia="zh-CN"/>
        </w:rPr>
        <w:t>are</w:t>
      </w:r>
      <w:r w:rsidR="00C658D6" w:rsidRPr="0016343D">
        <w:rPr>
          <w:rFonts w:ascii="Times New Roman" w:eastAsia="宋体" w:hAnsi="Times New Roman"/>
          <w:color w:val="auto"/>
          <w:szCs w:val="20"/>
          <w:lang w:eastAsia="zh-CN"/>
        </w:rPr>
        <w:t xml:space="preserve"> 10, </w:t>
      </w:r>
      <w:r w:rsidR="008F58B4" w:rsidRPr="0016343D">
        <w:rPr>
          <w:rFonts w:ascii="Times New Roman" w:eastAsia="宋体" w:hAnsi="Times New Roman"/>
          <w:color w:val="auto"/>
          <w:szCs w:val="20"/>
          <w:lang w:eastAsia="zh-CN"/>
        </w:rPr>
        <w:t xml:space="preserve">14, </w:t>
      </w:r>
      <w:r w:rsidR="00C658D6" w:rsidRPr="0016343D">
        <w:rPr>
          <w:rFonts w:ascii="Times New Roman" w:eastAsia="宋体" w:hAnsi="Times New Roman"/>
          <w:color w:val="auto"/>
          <w:szCs w:val="20"/>
          <w:lang w:eastAsia="zh-CN"/>
        </w:rPr>
        <w:t xml:space="preserve">12, </w:t>
      </w:r>
      <w:r w:rsidR="008F58B4" w:rsidRPr="0016343D">
        <w:rPr>
          <w:rFonts w:ascii="Times New Roman" w:eastAsia="宋体" w:hAnsi="Times New Roman"/>
          <w:color w:val="auto"/>
          <w:szCs w:val="20"/>
          <w:lang w:eastAsia="zh-CN"/>
        </w:rPr>
        <w:t xml:space="preserve">38 </w:t>
      </w:r>
      <w:r w:rsidR="00C658D6" w:rsidRPr="0016343D">
        <w:rPr>
          <w:rFonts w:ascii="Times New Roman" w:eastAsia="宋体" w:hAnsi="Times New Roman"/>
          <w:color w:val="auto"/>
          <w:szCs w:val="20"/>
          <w:lang w:eastAsia="zh-CN"/>
        </w:rPr>
        <w:t xml:space="preserve">and </w:t>
      </w:r>
      <w:r w:rsidR="008F58B4" w:rsidRPr="0016343D">
        <w:rPr>
          <w:rFonts w:ascii="Times New Roman" w:eastAsia="宋体" w:hAnsi="Times New Roman"/>
          <w:color w:val="auto"/>
          <w:szCs w:val="20"/>
          <w:lang w:eastAsia="zh-CN"/>
        </w:rPr>
        <w:t>16</w:t>
      </w:r>
      <w:r w:rsidR="00C658D6" w:rsidRPr="0016343D">
        <w:rPr>
          <w:rFonts w:ascii="Times New Roman" w:eastAsia="宋体" w:hAnsi="Times New Roman"/>
          <w:color w:val="auto"/>
          <w:szCs w:val="20"/>
          <w:lang w:eastAsia="zh-CN"/>
        </w:rPr>
        <w:t>.</w:t>
      </w:r>
      <w:r w:rsidR="00073E2A" w:rsidRPr="0016343D">
        <w:rPr>
          <w:rFonts w:ascii="Times New Roman" w:eastAsia="宋体" w:hAnsi="Times New Roman"/>
          <w:color w:val="auto"/>
          <w:szCs w:val="20"/>
          <w:lang w:eastAsia="zh-CN"/>
        </w:rPr>
        <w:t xml:space="preserve"> At this point, since untrustworthy workers are in the majority </w:t>
      </w:r>
      <w:r w:rsidR="000E46BB" w:rsidRPr="0016343D">
        <w:rPr>
          <w:rFonts w:ascii="Times New Roman" w:eastAsia="宋体" w:hAnsi="Times New Roman"/>
          <w:color w:val="auto"/>
          <w:szCs w:val="20"/>
          <w:lang w:eastAsia="zh-CN"/>
        </w:rPr>
        <w:t>of</w:t>
      </w:r>
      <w:r w:rsidR="00073E2A" w:rsidRPr="0016343D">
        <w:rPr>
          <w:rFonts w:ascii="Times New Roman" w:eastAsia="宋体" w:hAnsi="Times New Roman"/>
          <w:color w:val="auto"/>
          <w:szCs w:val="20"/>
          <w:lang w:eastAsia="zh-CN"/>
        </w:rPr>
        <w:t xml:space="preserve"> the worker group, the</w:t>
      </w:r>
      <w:r w:rsidR="008F58B4" w:rsidRPr="0016343D">
        <w:rPr>
          <w:color w:val="auto"/>
        </w:rPr>
        <w:t xml:space="preserve"> </w:t>
      </w:r>
      <w:r w:rsidR="008F58B4" w:rsidRPr="0016343D">
        <w:rPr>
          <w:rFonts w:ascii="Times New Roman" w:eastAsia="宋体" w:hAnsi="Times New Roman"/>
          <w:color w:val="auto"/>
          <w:szCs w:val="20"/>
          <w:lang w:eastAsia="zh-CN"/>
        </w:rPr>
        <w:t>previous</w:t>
      </w:r>
      <w:r w:rsidR="00073E2A" w:rsidRPr="0016343D">
        <w:rPr>
          <w:rFonts w:ascii="Times New Roman" w:eastAsia="宋体" w:hAnsi="Times New Roman"/>
          <w:color w:val="auto"/>
          <w:szCs w:val="20"/>
          <w:lang w:eastAsia="zh-CN"/>
        </w:rPr>
        <w:t xml:space="preserve"> assumption for statistical analysis is </w:t>
      </w:r>
      <w:r w:rsidR="008F58B4" w:rsidRPr="0016343D">
        <w:rPr>
          <w:rFonts w:ascii="Times New Roman" w:eastAsia="宋体" w:hAnsi="Times New Roman"/>
          <w:color w:val="auto"/>
          <w:szCs w:val="20"/>
          <w:lang w:eastAsia="zh-CN"/>
        </w:rPr>
        <w:t>no longer</w:t>
      </w:r>
      <w:r w:rsidR="00073E2A" w:rsidRPr="0016343D">
        <w:rPr>
          <w:rFonts w:ascii="Times New Roman" w:eastAsia="宋体" w:hAnsi="Times New Roman"/>
          <w:color w:val="auto"/>
          <w:szCs w:val="20"/>
          <w:lang w:eastAsia="zh-CN"/>
        </w:rPr>
        <w:t xml:space="preserve"> satisfied.</w:t>
      </w:r>
      <w:r w:rsidR="002D2437" w:rsidRPr="0016343D">
        <w:rPr>
          <w:rFonts w:ascii="Times New Roman" w:eastAsia="宋体" w:hAnsi="Times New Roman"/>
          <w:color w:val="auto"/>
          <w:szCs w:val="20"/>
          <w:lang w:eastAsia="zh-CN"/>
        </w:rPr>
        <w:t xml:space="preserve"> If we directly use statistical analysis, such as the mean method to conduct truth inference, the final result (</w:t>
      </w:r>
      <w:r w:rsidR="00FA050D" w:rsidRPr="0016343D">
        <w:rPr>
          <w:rFonts w:ascii="Times New Roman" w:eastAsia="宋体" w:hAnsi="Times New Roman"/>
          <w:color w:val="auto"/>
          <w:szCs w:val="20"/>
          <w:lang w:eastAsia="zh-CN"/>
        </w:rPr>
        <w:t xml:space="preserve">i.e., </w:t>
      </w:r>
      <w:r w:rsidR="002D2437" w:rsidRPr="0016343D">
        <w:rPr>
          <w:rFonts w:ascii="Times New Roman" w:eastAsia="宋体" w:hAnsi="Times New Roman"/>
          <w:color w:val="auto"/>
          <w:szCs w:val="20"/>
          <w:lang w:eastAsia="zh-CN"/>
        </w:rPr>
        <w:t xml:space="preserve">18) will have a </w:t>
      </w:r>
      <w:r w:rsidR="008F58B4" w:rsidRPr="0016343D">
        <w:rPr>
          <w:rFonts w:ascii="Times New Roman" w:eastAsia="宋体" w:hAnsi="Times New Roman"/>
          <w:color w:val="auto"/>
          <w:szCs w:val="20"/>
          <w:lang w:eastAsia="zh-CN"/>
        </w:rPr>
        <w:t>huge</w:t>
      </w:r>
      <w:r w:rsidR="002D2437" w:rsidRPr="0016343D">
        <w:rPr>
          <w:rFonts w:ascii="Times New Roman" w:eastAsia="宋体" w:hAnsi="Times New Roman"/>
          <w:color w:val="auto"/>
          <w:szCs w:val="20"/>
          <w:lang w:eastAsia="zh-CN"/>
        </w:rPr>
        <w:t xml:space="preserve"> gap with GTD.</w:t>
      </w:r>
      <w:r w:rsidR="00531351" w:rsidRPr="0016343D">
        <w:rPr>
          <w:rFonts w:ascii="Times New Roman" w:eastAsia="宋体" w:hAnsi="Times New Roman"/>
          <w:color w:val="auto"/>
          <w:szCs w:val="20"/>
          <w:lang w:eastAsia="zh-CN"/>
        </w:rPr>
        <w:t xml:space="preserve"> This </w:t>
      </w:r>
      <w:r w:rsidR="00C06170" w:rsidRPr="00C06170">
        <w:rPr>
          <w:rFonts w:ascii="Times New Roman" w:eastAsia="宋体" w:hAnsi="Times New Roman"/>
          <w:color w:val="auto"/>
          <w:szCs w:val="20"/>
          <w:lang w:eastAsia="zh-CN"/>
        </w:rPr>
        <w:t xml:space="preserve">makes </w:t>
      </w:r>
      <w:r w:rsidR="00531351" w:rsidRPr="0016343D">
        <w:rPr>
          <w:rFonts w:ascii="Times New Roman" w:eastAsia="宋体" w:hAnsi="Times New Roman"/>
          <w:color w:val="auto"/>
          <w:szCs w:val="20"/>
          <w:lang w:eastAsia="zh-CN"/>
        </w:rPr>
        <w:t>the inferred truth obtained this time unavailable, which will drastically reduce the performance of the application.</w:t>
      </w:r>
      <w:r w:rsidR="002F3487" w:rsidRPr="0016343D">
        <w:rPr>
          <w:rFonts w:ascii="Times New Roman" w:eastAsia="宋体" w:hAnsi="Times New Roman"/>
          <w:color w:val="auto"/>
          <w:szCs w:val="20"/>
          <w:lang w:eastAsia="zh-CN"/>
        </w:rPr>
        <w:t xml:space="preserve"> More seriously, it will directly lead to serious errors in </w:t>
      </w:r>
      <w:r w:rsidR="002D209D" w:rsidRPr="0016343D">
        <w:rPr>
          <w:rFonts w:ascii="Times New Roman" w:eastAsia="宋体" w:hAnsi="Times New Roman"/>
          <w:color w:val="auto"/>
          <w:szCs w:val="20"/>
          <w:lang w:eastAsia="zh-CN"/>
        </w:rPr>
        <w:t>the results of</w:t>
      </w:r>
      <w:r w:rsidR="002F3487" w:rsidRPr="0016343D">
        <w:rPr>
          <w:rFonts w:ascii="Times New Roman" w:eastAsia="宋体" w:hAnsi="Times New Roman"/>
          <w:color w:val="auto"/>
          <w:szCs w:val="20"/>
          <w:lang w:eastAsia="zh-CN"/>
        </w:rPr>
        <w:t xml:space="preserve"> worker recognition.</w:t>
      </w:r>
      <w:r w:rsidR="00380646" w:rsidRPr="0016343D">
        <w:rPr>
          <w:rFonts w:ascii="Times New Roman" w:eastAsia="宋体" w:hAnsi="Times New Roman"/>
          <w:color w:val="auto"/>
          <w:szCs w:val="20"/>
          <w:lang w:eastAsia="zh-CN"/>
        </w:rPr>
        <w:t xml:space="preserve"> Specifically, at this point, we will give higher </w:t>
      </w:r>
      <w:r w:rsidR="00540EE3" w:rsidRPr="0016343D">
        <w:rPr>
          <w:rFonts w:ascii="Times New Roman" w:eastAsia="宋体" w:hAnsi="Times New Roman"/>
          <w:color w:val="auto"/>
          <w:szCs w:val="20"/>
          <w:lang w:eastAsia="zh-CN"/>
        </w:rPr>
        <w:t>DOT</w:t>
      </w:r>
      <w:r w:rsidR="00380646" w:rsidRPr="0016343D">
        <w:rPr>
          <w:rFonts w:ascii="Times New Roman" w:eastAsia="宋体" w:hAnsi="Times New Roman"/>
          <w:color w:val="auto"/>
          <w:szCs w:val="20"/>
          <w:lang w:eastAsia="zh-CN"/>
        </w:rPr>
        <w:t xml:space="preserve"> to malicious workers (10, 1</w:t>
      </w:r>
      <w:r w:rsidR="008F58B4" w:rsidRPr="0016343D">
        <w:rPr>
          <w:rFonts w:ascii="Times New Roman" w:eastAsia="宋体" w:hAnsi="Times New Roman"/>
          <w:color w:val="auto"/>
          <w:szCs w:val="20"/>
          <w:lang w:eastAsia="zh-CN"/>
        </w:rPr>
        <w:t>4</w:t>
      </w:r>
      <w:r w:rsidR="00380646" w:rsidRPr="0016343D">
        <w:rPr>
          <w:rFonts w:ascii="Times New Roman" w:eastAsia="宋体" w:hAnsi="Times New Roman"/>
          <w:color w:val="auto"/>
          <w:szCs w:val="20"/>
          <w:lang w:eastAsia="zh-CN"/>
        </w:rPr>
        <w:t>, 1</w:t>
      </w:r>
      <w:r w:rsidR="008F58B4" w:rsidRPr="0016343D">
        <w:rPr>
          <w:rFonts w:ascii="Times New Roman" w:eastAsia="宋体" w:hAnsi="Times New Roman"/>
          <w:color w:val="auto"/>
          <w:szCs w:val="20"/>
          <w:lang w:eastAsia="zh-CN"/>
        </w:rPr>
        <w:t>2</w:t>
      </w:r>
      <w:r w:rsidR="00380646" w:rsidRPr="0016343D">
        <w:rPr>
          <w:rFonts w:ascii="Times New Roman" w:eastAsia="宋体" w:hAnsi="Times New Roman"/>
          <w:color w:val="auto"/>
          <w:szCs w:val="20"/>
          <w:lang w:eastAsia="zh-CN"/>
        </w:rPr>
        <w:t xml:space="preserve">, 16) and will give lower </w:t>
      </w:r>
      <w:r w:rsidR="00540EE3" w:rsidRPr="0016343D">
        <w:rPr>
          <w:rFonts w:ascii="Times New Roman" w:eastAsia="宋体" w:hAnsi="Times New Roman"/>
          <w:color w:val="auto"/>
          <w:szCs w:val="20"/>
          <w:lang w:eastAsia="zh-CN"/>
        </w:rPr>
        <w:t>DOT</w:t>
      </w:r>
      <w:r w:rsidR="00380646" w:rsidRPr="0016343D">
        <w:rPr>
          <w:rFonts w:ascii="Times New Roman" w:eastAsia="宋体" w:hAnsi="Times New Roman"/>
          <w:color w:val="auto"/>
          <w:szCs w:val="20"/>
          <w:lang w:eastAsia="zh-CN"/>
        </w:rPr>
        <w:t xml:space="preserve"> to trustworthy workers (38), thus treating malicious workers as trustworthy and good workers as </w:t>
      </w:r>
      <w:r w:rsidR="00522532" w:rsidRPr="0016343D">
        <w:rPr>
          <w:rFonts w:ascii="Times New Roman" w:eastAsia="宋体" w:hAnsi="Times New Roman"/>
          <w:color w:val="auto"/>
          <w:szCs w:val="20"/>
          <w:lang w:eastAsia="zh-CN"/>
        </w:rPr>
        <w:t>untrustworthy</w:t>
      </w:r>
      <w:r w:rsidR="00380646" w:rsidRPr="0016343D">
        <w:rPr>
          <w:rFonts w:ascii="Times New Roman" w:eastAsia="宋体" w:hAnsi="Times New Roman"/>
          <w:color w:val="auto"/>
          <w:szCs w:val="20"/>
          <w:lang w:eastAsia="zh-CN"/>
        </w:rPr>
        <w:t>.</w:t>
      </w:r>
      <w:r w:rsidR="005A5C1D" w:rsidRPr="0016343D">
        <w:rPr>
          <w:rFonts w:ascii="Times New Roman" w:eastAsia="宋体" w:hAnsi="Times New Roman"/>
          <w:color w:val="auto"/>
          <w:szCs w:val="20"/>
          <w:lang w:eastAsia="zh-CN"/>
        </w:rPr>
        <w:t xml:space="preserve"> This will undoubtedly lead to a chain reaction, making the data subsequently obtained by the platform false, which in turn makes the whole MCS system crash.</w:t>
      </w:r>
    </w:p>
    <w:p w14:paraId="1E0AE808" w14:textId="31496C71" w:rsidR="002F6790" w:rsidRDefault="00D31EA0" w:rsidP="000C190A">
      <w:pPr>
        <w:pStyle w:val="MDPI31text"/>
        <w:spacing w:line="240" w:lineRule="auto"/>
        <w:ind w:firstLineChars="150" w:firstLine="300"/>
        <w:rPr>
          <w:rFonts w:ascii="Times New Roman" w:eastAsia="宋体" w:hAnsi="Times New Roman"/>
          <w:color w:val="auto"/>
          <w:szCs w:val="20"/>
        </w:rPr>
      </w:pPr>
      <w:r w:rsidRPr="00D31EA0">
        <w:rPr>
          <w:rFonts w:ascii="Times New Roman" w:eastAsia="宋体" w:hAnsi="Times New Roman"/>
          <w:color w:val="auto"/>
          <w:szCs w:val="20"/>
          <w:lang w:eastAsia="zh-CN"/>
        </w:rPr>
        <w:t>Based on the above analysis</w:t>
      </w:r>
      <w:r>
        <w:rPr>
          <w:rFonts w:ascii="Times New Roman" w:eastAsia="宋体" w:hAnsi="Times New Roman"/>
          <w:color w:val="auto"/>
          <w:szCs w:val="20"/>
          <w:lang w:eastAsia="zh-CN"/>
        </w:rPr>
        <w:t xml:space="preserve">, </w:t>
      </w:r>
      <w:r w:rsidRPr="00244F36">
        <w:rPr>
          <w:rFonts w:ascii="Times New Roman" w:eastAsia="宋体" w:hAnsi="Times New Roman"/>
          <w:color w:val="008000"/>
          <w:szCs w:val="20"/>
        </w:rPr>
        <w:t>w</w:t>
      </w:r>
      <w:r w:rsidR="002F6790" w:rsidRPr="00244F36">
        <w:rPr>
          <w:rFonts w:ascii="Times New Roman" w:eastAsia="宋体" w:hAnsi="Times New Roman"/>
          <w:color w:val="008000"/>
          <w:szCs w:val="20"/>
        </w:rPr>
        <w:t xml:space="preserve">e hope to develop a robust </w:t>
      </w:r>
      <w:r w:rsidR="00847166" w:rsidRPr="00244F36">
        <w:rPr>
          <w:rFonts w:ascii="Times New Roman" w:eastAsia="宋体" w:hAnsi="Times New Roman"/>
          <w:color w:val="008000"/>
          <w:szCs w:val="20"/>
        </w:rPr>
        <w:t xml:space="preserve">and secure </w:t>
      </w:r>
      <w:r w:rsidR="002F6790" w:rsidRPr="00244F36">
        <w:rPr>
          <w:rFonts w:ascii="Times New Roman" w:eastAsia="宋体" w:hAnsi="Times New Roman"/>
          <w:color w:val="008000"/>
          <w:szCs w:val="20"/>
        </w:rPr>
        <w:t xml:space="preserve">model to ensure that the DPC can obtain </w:t>
      </w:r>
      <w:r w:rsidR="000246D6" w:rsidRPr="00244F36">
        <w:rPr>
          <w:rFonts w:ascii="Times New Roman" w:eastAsia="宋体" w:hAnsi="Times New Roman"/>
          <w:color w:val="008000"/>
          <w:szCs w:val="20"/>
        </w:rPr>
        <w:t>the most truthful data and the most accurate estimated truthful data</w:t>
      </w:r>
      <w:r w:rsidR="002F6790" w:rsidRPr="00244F36">
        <w:rPr>
          <w:rFonts w:ascii="Times New Roman" w:eastAsia="宋体" w:hAnsi="Times New Roman"/>
          <w:color w:val="008000"/>
          <w:szCs w:val="20"/>
        </w:rPr>
        <w:t>,</w:t>
      </w:r>
      <w:r w:rsidR="00494C1A" w:rsidRPr="00494C1A">
        <w:rPr>
          <w:rFonts w:ascii="Times New Roman" w:eastAsia="宋体" w:hAnsi="Times New Roman"/>
          <w:color w:val="auto"/>
          <w:szCs w:val="20"/>
        </w:rPr>
        <w:t xml:space="preserve"> </w:t>
      </w:r>
      <w:r w:rsidR="00494C1A">
        <w:rPr>
          <w:rFonts w:ascii="Times New Roman" w:eastAsia="宋体" w:hAnsi="Times New Roman"/>
          <w:color w:val="auto"/>
          <w:szCs w:val="20"/>
        </w:rPr>
        <w:t>achieving</w:t>
      </w:r>
      <w:r w:rsidR="002F6790" w:rsidRPr="00A936E5">
        <w:rPr>
          <w:rFonts w:ascii="Times New Roman" w:eastAsia="宋体" w:hAnsi="Times New Roman"/>
          <w:color w:val="auto"/>
          <w:szCs w:val="20"/>
        </w:rPr>
        <w:t xml:space="preserve"> a higher quality application</w:t>
      </w:r>
      <w:r w:rsidR="008A2A39">
        <w:rPr>
          <w:rFonts w:ascii="Times New Roman" w:eastAsia="宋体" w:hAnsi="Times New Roman"/>
          <w:color w:val="auto"/>
          <w:szCs w:val="20"/>
        </w:rPr>
        <w:t>,</w:t>
      </w:r>
      <w:r w:rsidR="008A2A39" w:rsidRPr="001C1F22">
        <w:rPr>
          <w:rFonts w:ascii="Times New Roman" w:eastAsia="宋体" w:hAnsi="Times New Roman"/>
          <w:color w:val="auto"/>
          <w:szCs w:val="20"/>
        </w:rPr>
        <w:t xml:space="preserve"> while being able to avoid gang attacks by malicious workers</w:t>
      </w:r>
      <w:r w:rsidR="002F6790" w:rsidRPr="00A936E5">
        <w:rPr>
          <w:rFonts w:ascii="Times New Roman" w:eastAsia="宋体" w:hAnsi="Times New Roman"/>
          <w:color w:val="auto"/>
          <w:szCs w:val="20"/>
        </w:rPr>
        <w:t xml:space="preserve">. Specifically, we can judge the strengths and weaknesses of the solution to the problem by the following </w:t>
      </w:r>
      <w:r w:rsidR="0082452E">
        <w:rPr>
          <w:rFonts w:ascii="Times New Roman" w:eastAsia="宋体" w:hAnsi="Times New Roman"/>
          <w:color w:val="auto"/>
          <w:szCs w:val="20"/>
        </w:rPr>
        <w:t xml:space="preserve">2 </w:t>
      </w:r>
      <w:r w:rsidR="002F6790" w:rsidRPr="00A936E5">
        <w:rPr>
          <w:rFonts w:ascii="Times New Roman" w:eastAsia="宋体" w:hAnsi="Times New Roman"/>
          <w:color w:val="auto"/>
          <w:szCs w:val="20"/>
        </w:rPr>
        <w:t>indicators:</w:t>
      </w:r>
    </w:p>
    <w:p w14:paraId="23743581" w14:textId="77777777" w:rsidR="002F6790" w:rsidRPr="00A936E5" w:rsidRDefault="00D62DF3" w:rsidP="00EE1E0E">
      <w:pPr>
        <w:pStyle w:val="MDPI31text"/>
        <w:numPr>
          <w:ilvl w:val="0"/>
          <w:numId w:val="26"/>
        </w:numPr>
        <w:spacing w:beforeLines="20" w:before="48" w:afterLines="20" w:after="48" w:line="240" w:lineRule="auto"/>
        <w:ind w:left="607" w:hanging="306"/>
        <w:rPr>
          <w:rFonts w:ascii="Times New Roman" w:eastAsia="宋体" w:hAnsi="Times New Roman"/>
          <w:color w:val="auto"/>
          <w:szCs w:val="20"/>
        </w:rPr>
      </w:pPr>
      <w:r w:rsidRPr="006E43B1">
        <w:rPr>
          <w:rFonts w:ascii="Times New Roman" w:hAnsi="Times New Roman"/>
          <w:b/>
          <w:bCs/>
          <w:lang w:eastAsia="zh-CN"/>
        </w:rPr>
        <w:t>Worker Recognitio</w:t>
      </w:r>
      <w:r>
        <w:rPr>
          <w:rFonts w:ascii="Times New Roman" w:hAnsi="Times New Roman"/>
          <w:b/>
          <w:bCs/>
          <w:lang w:eastAsia="zh-CN"/>
        </w:rPr>
        <w:t>n.</w:t>
      </w:r>
      <w:r w:rsidRPr="00A936E5">
        <w:rPr>
          <w:rFonts w:ascii="Times New Roman" w:eastAsia="宋体" w:hAnsi="Times New Roman"/>
          <w:color w:val="auto"/>
          <w:szCs w:val="20"/>
        </w:rPr>
        <w:t xml:space="preserve"> </w:t>
      </w:r>
      <w:r w:rsidR="002F6790" w:rsidRPr="00A936E5">
        <w:rPr>
          <w:rFonts w:ascii="Times New Roman" w:eastAsia="宋体" w:hAnsi="Times New Roman"/>
          <w:color w:val="auto"/>
          <w:szCs w:val="20"/>
        </w:rPr>
        <w:t xml:space="preserve">The ability to accurately distinguish the workers’ </w:t>
      </w:r>
      <w:r w:rsidR="00540EE3">
        <w:rPr>
          <w:rFonts w:ascii="Times New Roman" w:eastAsia="宋体" w:hAnsi="Times New Roman"/>
          <w:color w:val="auto"/>
          <w:szCs w:val="20"/>
        </w:rPr>
        <w:t>DOT</w:t>
      </w:r>
      <w:r w:rsidR="002F6790" w:rsidRPr="00A936E5">
        <w:rPr>
          <w:rFonts w:ascii="Times New Roman" w:eastAsia="宋体" w:hAnsi="Times New Roman"/>
          <w:color w:val="auto"/>
          <w:szCs w:val="20"/>
        </w:rPr>
        <w:t xml:space="preserve"> without prior GTD. In general, workers with high </w:t>
      </w:r>
      <w:r w:rsidR="00540EE3">
        <w:rPr>
          <w:rFonts w:ascii="Times New Roman" w:eastAsia="宋体" w:hAnsi="Times New Roman"/>
          <w:color w:val="auto"/>
          <w:szCs w:val="20"/>
        </w:rPr>
        <w:t>DOT</w:t>
      </w:r>
      <w:r w:rsidR="002F6790" w:rsidRPr="00A936E5">
        <w:rPr>
          <w:rFonts w:ascii="Times New Roman" w:eastAsia="宋体" w:hAnsi="Times New Roman"/>
          <w:color w:val="auto"/>
          <w:szCs w:val="20"/>
        </w:rPr>
        <w:t xml:space="preserve"> tend to submit real data close to the ground truth, while workers with low </w:t>
      </w:r>
      <w:r w:rsidR="00540EE3">
        <w:rPr>
          <w:rFonts w:ascii="Times New Roman" w:eastAsia="宋体" w:hAnsi="Times New Roman"/>
          <w:color w:val="auto"/>
          <w:szCs w:val="20"/>
        </w:rPr>
        <w:t>DOT</w:t>
      </w:r>
      <w:r w:rsidR="002F6790" w:rsidRPr="00A936E5">
        <w:rPr>
          <w:rFonts w:ascii="Times New Roman" w:eastAsia="宋体" w:hAnsi="Times New Roman"/>
          <w:color w:val="auto"/>
          <w:szCs w:val="20"/>
        </w:rPr>
        <w:t xml:space="preserve"> are more likely to submit malicious data. The use of data reported by malicious workers can be detrimental to the quality of our downstream applications, so we prefer to assign tasks to workers with high </w:t>
      </w:r>
      <w:r w:rsidR="00540EE3">
        <w:rPr>
          <w:rFonts w:ascii="Times New Roman" w:eastAsia="宋体" w:hAnsi="Times New Roman"/>
          <w:color w:val="auto"/>
          <w:szCs w:val="20"/>
        </w:rPr>
        <w:t>DOT</w:t>
      </w:r>
      <w:r w:rsidR="002F6790" w:rsidRPr="00A936E5">
        <w:rPr>
          <w:rFonts w:ascii="Times New Roman" w:eastAsia="宋体" w:hAnsi="Times New Roman"/>
          <w:color w:val="auto"/>
          <w:szCs w:val="20"/>
        </w:rPr>
        <w:t xml:space="preserve"> to obtain high quality data.</w:t>
      </w:r>
    </w:p>
    <w:p w14:paraId="3C354AFD" w14:textId="3565E52B" w:rsidR="002F6790" w:rsidRDefault="00D62DF3" w:rsidP="00EE1E0E">
      <w:pPr>
        <w:pStyle w:val="MDPI31text"/>
        <w:numPr>
          <w:ilvl w:val="0"/>
          <w:numId w:val="26"/>
        </w:numPr>
        <w:spacing w:beforeLines="20" w:before="48" w:afterLines="20" w:after="48" w:line="240" w:lineRule="auto"/>
        <w:ind w:left="607" w:hanging="306"/>
        <w:rPr>
          <w:rFonts w:ascii="Times New Roman" w:eastAsia="宋体" w:hAnsi="Times New Roman"/>
          <w:color w:val="auto"/>
          <w:szCs w:val="20"/>
        </w:rPr>
      </w:pPr>
      <w:r w:rsidRPr="001503DC">
        <w:rPr>
          <w:rFonts w:ascii="Times New Roman" w:eastAsia="宋体" w:hAnsi="Times New Roman"/>
          <w:b/>
          <w:bCs/>
          <w:color w:val="auto"/>
          <w:szCs w:val="20"/>
        </w:rPr>
        <w:t>Truth Discovery</w:t>
      </w:r>
      <w:r>
        <w:rPr>
          <w:rFonts w:ascii="Times New Roman" w:eastAsia="宋体" w:hAnsi="Times New Roman"/>
          <w:b/>
          <w:bCs/>
          <w:color w:val="auto"/>
          <w:szCs w:val="20"/>
        </w:rPr>
        <w:t>.</w:t>
      </w:r>
      <w:r w:rsidRPr="00D62DF3">
        <w:rPr>
          <w:rFonts w:ascii="Times New Roman" w:eastAsia="宋体" w:hAnsi="Times New Roman"/>
          <w:color w:val="auto"/>
          <w:szCs w:val="20"/>
        </w:rPr>
        <w:t xml:space="preserve"> </w:t>
      </w:r>
      <w:r w:rsidR="002F6790" w:rsidRPr="00A936E5">
        <w:rPr>
          <w:rFonts w:ascii="Times New Roman" w:eastAsia="宋体" w:hAnsi="Times New Roman"/>
          <w:color w:val="auto"/>
          <w:szCs w:val="20"/>
        </w:rPr>
        <w:t xml:space="preserve">The ability to estimate the ground truth based on the uneven data submitted by workers. Owing to the limitations of the instrumentation used by workers to collect data, the subjectivity of the workers' observations and the variability of the task itself, </w:t>
      </w:r>
      <w:r w:rsidR="00CF103B" w:rsidRPr="00E0331B">
        <w:rPr>
          <w:rFonts w:ascii="Times New Roman" w:eastAsia="宋体" w:hAnsi="Times New Roman"/>
          <w:color w:val="auto"/>
          <w:szCs w:val="20"/>
        </w:rPr>
        <w:t>there are large or small errors between the data submitted by the workers and the ground</w:t>
      </w:r>
      <w:r w:rsidR="00CF103B">
        <w:rPr>
          <w:rFonts w:ascii="Times New Roman" w:eastAsia="宋体" w:hAnsi="Times New Roman"/>
          <w:color w:val="auto"/>
          <w:szCs w:val="20"/>
        </w:rPr>
        <w:t xml:space="preserve"> truth</w:t>
      </w:r>
      <w:r w:rsidR="00CF103B" w:rsidRPr="00E0331B">
        <w:rPr>
          <w:rFonts w:ascii="Times New Roman" w:eastAsia="宋体" w:hAnsi="Times New Roman"/>
          <w:color w:val="auto"/>
          <w:szCs w:val="20"/>
        </w:rPr>
        <w:t>.</w:t>
      </w:r>
      <w:r w:rsidR="00CF103B">
        <w:rPr>
          <w:rFonts w:ascii="Times New Roman" w:eastAsia="宋体" w:hAnsi="Times New Roman"/>
          <w:color w:val="auto"/>
          <w:szCs w:val="20"/>
        </w:rPr>
        <w:t xml:space="preserve"> </w:t>
      </w:r>
      <w:r w:rsidR="002F6790" w:rsidRPr="00A936E5">
        <w:rPr>
          <w:rFonts w:ascii="Times New Roman" w:eastAsia="宋体" w:hAnsi="Times New Roman"/>
          <w:color w:val="auto"/>
          <w:szCs w:val="20"/>
        </w:rPr>
        <w:t xml:space="preserve">We are expected to obtain </w:t>
      </w:r>
      <w:r w:rsidR="00AB1BFB">
        <w:rPr>
          <w:rFonts w:ascii="Times New Roman" w:eastAsia="宋体" w:hAnsi="Times New Roman" w:hint="eastAsia"/>
          <w:color w:val="auto"/>
          <w:szCs w:val="20"/>
          <w:lang w:eastAsia="zh-CN"/>
        </w:rPr>
        <w:t>inferred</w:t>
      </w:r>
      <w:r w:rsidR="00AB1BFB">
        <w:rPr>
          <w:rFonts w:ascii="Times New Roman" w:eastAsia="宋体" w:hAnsi="Times New Roman"/>
          <w:color w:val="auto"/>
          <w:szCs w:val="20"/>
        </w:rPr>
        <w:t xml:space="preserve"> </w:t>
      </w:r>
      <w:r w:rsidR="00AB1BFB">
        <w:rPr>
          <w:rFonts w:ascii="Times New Roman" w:eastAsia="宋体" w:hAnsi="Times New Roman" w:hint="eastAsia"/>
          <w:color w:val="auto"/>
          <w:szCs w:val="20"/>
          <w:lang w:eastAsia="zh-CN"/>
        </w:rPr>
        <w:t>truth</w:t>
      </w:r>
      <w:r w:rsidR="00AB1BFB">
        <w:rPr>
          <w:rFonts w:ascii="Times New Roman" w:eastAsia="宋体" w:hAnsi="Times New Roman"/>
          <w:color w:val="auto"/>
          <w:szCs w:val="20"/>
        </w:rPr>
        <w:t xml:space="preserve"> </w:t>
      </w:r>
      <w:r w:rsidR="002F6790" w:rsidRPr="00A936E5">
        <w:rPr>
          <w:rFonts w:ascii="Times New Roman" w:eastAsia="宋体" w:hAnsi="Times New Roman"/>
          <w:color w:val="auto"/>
          <w:szCs w:val="20"/>
        </w:rPr>
        <w:t>as close to the real truth as possible from the error-prone data submitted by workers.</w:t>
      </w:r>
    </w:p>
    <w:p w14:paraId="4E201DDB" w14:textId="221B87A8" w:rsidR="00500930" w:rsidRPr="004F2458" w:rsidRDefault="00500930" w:rsidP="000C190A">
      <w:pPr>
        <w:pStyle w:val="MDPI31text"/>
        <w:spacing w:line="240" w:lineRule="auto"/>
        <w:ind w:firstLineChars="150" w:firstLine="300"/>
        <w:rPr>
          <w:rFonts w:ascii="Times New Roman" w:eastAsia="宋体" w:hAnsi="Times New Roman"/>
          <w:color w:val="auto"/>
          <w:szCs w:val="20"/>
        </w:rPr>
      </w:pPr>
      <w:r w:rsidRPr="004F2458">
        <w:rPr>
          <w:rFonts w:ascii="Times New Roman" w:eastAsia="宋体" w:hAnsi="Times New Roman"/>
          <w:color w:val="auto"/>
          <w:szCs w:val="20"/>
        </w:rPr>
        <w:t>The specific evaluation methods of the above two indicators are shown below.</w:t>
      </w:r>
    </w:p>
    <w:p w14:paraId="638A9D6E" w14:textId="450C06A0" w:rsidR="002F6790" w:rsidRPr="006E43B1" w:rsidRDefault="002F6790" w:rsidP="00B5328E">
      <w:pPr>
        <w:spacing w:beforeLines="20" w:before="48" w:afterLines="20" w:after="48" w:line="240" w:lineRule="auto"/>
        <w:rPr>
          <w:rFonts w:ascii="Times New Roman" w:hAnsi="Times New Roman"/>
          <w:b/>
          <w:bCs/>
          <w:lang w:eastAsia="zh-CN"/>
        </w:rPr>
      </w:pPr>
      <w:r w:rsidRPr="006E43B1">
        <w:rPr>
          <w:rFonts w:ascii="Times New Roman" w:hAnsi="Times New Roman"/>
          <w:b/>
          <w:bCs/>
          <w:lang w:eastAsia="zh-CN"/>
        </w:rPr>
        <w:t>(1) Worker Recognition Metrics</w:t>
      </w:r>
    </w:p>
    <w:p w14:paraId="5CCB829A" w14:textId="77777777" w:rsidR="0025340F" w:rsidRDefault="002F6790" w:rsidP="000C190A">
      <w:pPr>
        <w:pStyle w:val="MDPI31text"/>
        <w:spacing w:line="240" w:lineRule="auto"/>
        <w:ind w:firstLineChars="150" w:firstLine="300"/>
        <w:rPr>
          <w:rFonts w:ascii="Times New Roman" w:eastAsia="宋体" w:hAnsi="Times New Roman"/>
          <w:color w:val="auto"/>
          <w:szCs w:val="20"/>
        </w:rPr>
      </w:pPr>
      <w:r w:rsidRPr="00A936E5">
        <w:rPr>
          <w:rFonts w:ascii="Times New Roman" w:eastAsia="宋体" w:hAnsi="Times New Roman"/>
          <w:color w:val="auto"/>
          <w:szCs w:val="20"/>
        </w:rPr>
        <w:t xml:space="preserve">Obviously, recruiting trustworthy workers will improve the accuracy of </w:t>
      </w:r>
      <w:r w:rsidR="00FC307F">
        <w:rPr>
          <w:rFonts w:ascii="Times New Roman" w:eastAsia="宋体" w:hAnsi="Times New Roman" w:hint="eastAsia"/>
          <w:color w:val="auto"/>
          <w:szCs w:val="20"/>
          <w:lang w:eastAsia="zh-CN"/>
        </w:rPr>
        <w:t>inferred</w:t>
      </w:r>
      <w:r w:rsidR="00FC307F">
        <w:rPr>
          <w:rFonts w:ascii="Times New Roman" w:eastAsia="宋体" w:hAnsi="Times New Roman"/>
          <w:color w:val="auto"/>
          <w:szCs w:val="20"/>
        </w:rPr>
        <w:t xml:space="preserve"> </w:t>
      </w:r>
      <w:r w:rsidR="00FC307F">
        <w:rPr>
          <w:rFonts w:ascii="Times New Roman" w:eastAsia="宋体" w:hAnsi="Times New Roman" w:hint="eastAsia"/>
          <w:color w:val="auto"/>
          <w:szCs w:val="20"/>
          <w:lang w:eastAsia="zh-CN"/>
        </w:rPr>
        <w:t>truth</w:t>
      </w:r>
      <w:r w:rsidRPr="00A936E5">
        <w:rPr>
          <w:rFonts w:ascii="Times New Roman" w:eastAsia="宋体" w:hAnsi="Times New Roman"/>
          <w:color w:val="auto"/>
          <w:szCs w:val="20"/>
        </w:rPr>
        <w:t xml:space="preserve">, while recruiting untrustworthy workers may lead to a large error in </w:t>
      </w:r>
      <w:r w:rsidR="00FC307F">
        <w:rPr>
          <w:rFonts w:ascii="Times New Roman" w:eastAsia="宋体" w:hAnsi="Times New Roman" w:hint="eastAsia"/>
          <w:color w:val="auto"/>
          <w:szCs w:val="20"/>
          <w:lang w:eastAsia="zh-CN"/>
        </w:rPr>
        <w:t>inferred</w:t>
      </w:r>
      <w:r w:rsidR="00FC307F">
        <w:rPr>
          <w:rFonts w:ascii="Times New Roman" w:eastAsia="宋体" w:hAnsi="Times New Roman"/>
          <w:color w:val="auto"/>
          <w:szCs w:val="20"/>
        </w:rPr>
        <w:t xml:space="preserve"> </w:t>
      </w:r>
      <w:r w:rsidR="00FC307F">
        <w:rPr>
          <w:rFonts w:ascii="Times New Roman" w:eastAsia="宋体" w:hAnsi="Times New Roman" w:hint="eastAsia"/>
          <w:color w:val="auto"/>
          <w:szCs w:val="20"/>
          <w:lang w:eastAsia="zh-CN"/>
        </w:rPr>
        <w:t>truth</w:t>
      </w:r>
      <w:r w:rsidRPr="00A936E5">
        <w:rPr>
          <w:rFonts w:ascii="Times New Roman" w:eastAsia="宋体" w:hAnsi="Times New Roman"/>
          <w:color w:val="auto"/>
          <w:szCs w:val="20"/>
        </w:rPr>
        <w:t xml:space="preserve">. So, we want to distinguish trustworthy workers from untrustworthy ones </w:t>
      </w:r>
    </w:p>
    <w:p w14:paraId="220A4216" w14:textId="77777777" w:rsidR="005A1E21" w:rsidRPr="006E43B1" w:rsidRDefault="005A1E21" w:rsidP="005A1E21">
      <w:pPr>
        <w:spacing w:afterLines="50" w:after="120" w:line="240" w:lineRule="auto"/>
        <w:jc w:val="center"/>
        <w:rPr>
          <w:rFonts w:ascii="Times New Roman" w:hAnsi="Times New Roman"/>
          <w:color w:val="000000" w:themeColor="text1"/>
          <w:lang w:eastAsia="zh-CN"/>
        </w:rPr>
      </w:pPr>
      <w:r>
        <w:rPr>
          <w:noProof/>
          <w:lang w:eastAsia="zh-CN"/>
        </w:rPr>
        <w:lastRenderedPageBreak/>
        <w:drawing>
          <wp:inline distT="0" distB="0" distL="0" distR="0" wp14:anchorId="5F5BAB0B" wp14:editId="74B4D4B4">
            <wp:extent cx="4464000" cy="194785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4000" cy="1947853"/>
                    </a:xfrm>
                    <a:prstGeom prst="rect">
                      <a:avLst/>
                    </a:prstGeom>
                    <a:noFill/>
                    <a:ln>
                      <a:noFill/>
                    </a:ln>
                  </pic:spPr>
                </pic:pic>
              </a:graphicData>
            </a:graphic>
          </wp:inline>
        </w:drawing>
      </w:r>
    </w:p>
    <w:p w14:paraId="7E961975" w14:textId="77777777" w:rsidR="005A1E21" w:rsidRPr="005F3BD0" w:rsidRDefault="005A1E21" w:rsidP="005A1E21">
      <w:pPr>
        <w:spacing w:afterLines="50" w:after="120" w:line="240" w:lineRule="auto"/>
        <w:jc w:val="center"/>
        <w:rPr>
          <w:rFonts w:ascii="Times New Roman" w:hAnsi="Times New Roman"/>
          <w:iCs/>
          <w:lang w:eastAsia="zh-CN"/>
        </w:rPr>
      </w:pPr>
      <w:r w:rsidRPr="005F3BD0">
        <w:rPr>
          <w:rFonts w:ascii="Times New Roman" w:hAnsi="Times New Roman"/>
          <w:iCs/>
          <w:lang w:eastAsia="zh-CN"/>
        </w:rPr>
        <w:t>Fig. 3. The sensing system in DLFTI.</w:t>
      </w:r>
    </w:p>
    <w:p w14:paraId="57C676C7" w14:textId="01A59131" w:rsidR="002F6790" w:rsidRPr="00A936E5" w:rsidRDefault="002F6790" w:rsidP="0025340F">
      <w:pPr>
        <w:pStyle w:val="MDPI31text"/>
        <w:spacing w:line="240" w:lineRule="auto"/>
        <w:ind w:firstLine="0"/>
        <w:rPr>
          <w:rFonts w:ascii="Times New Roman" w:eastAsia="宋体" w:hAnsi="Times New Roman"/>
          <w:color w:val="auto"/>
          <w:szCs w:val="20"/>
        </w:rPr>
      </w:pPr>
      <w:r w:rsidRPr="00A936E5">
        <w:rPr>
          <w:rFonts w:ascii="Times New Roman" w:eastAsia="宋体" w:hAnsi="Times New Roman"/>
          <w:color w:val="auto"/>
          <w:szCs w:val="20"/>
        </w:rPr>
        <w:t>as accurately and fast as possible</w:t>
      </w:r>
      <w:r w:rsidR="00E73160">
        <w:rPr>
          <w:rFonts w:ascii="Times New Roman" w:eastAsia="宋体" w:hAnsi="Times New Roman"/>
          <w:color w:val="auto"/>
          <w:szCs w:val="20"/>
        </w:rPr>
        <w:t>,</w:t>
      </w:r>
      <w:r w:rsidR="00E73160" w:rsidRPr="00E73160">
        <w:t xml:space="preserve"> </w:t>
      </w:r>
      <w:r w:rsidR="00E73160">
        <w:rPr>
          <w:rFonts w:ascii="Times New Roman" w:eastAsia="宋体" w:hAnsi="Times New Roman"/>
          <w:color w:val="auto"/>
          <w:szCs w:val="20"/>
        </w:rPr>
        <w:t>t</w:t>
      </w:r>
      <w:r w:rsidR="00E73160" w:rsidRPr="00E73160">
        <w:rPr>
          <w:rFonts w:ascii="Times New Roman" w:eastAsia="宋体" w:hAnsi="Times New Roman"/>
          <w:color w:val="auto"/>
          <w:szCs w:val="20"/>
        </w:rPr>
        <w:t>hus giving a guideline for worker selection</w:t>
      </w:r>
      <w:r w:rsidRPr="00A936E5">
        <w:rPr>
          <w:rFonts w:ascii="Times New Roman" w:eastAsia="宋体" w:hAnsi="Times New Roman"/>
          <w:color w:val="auto"/>
          <w:szCs w:val="20"/>
        </w:rPr>
        <w:t>.</w:t>
      </w:r>
    </w:p>
    <w:p w14:paraId="73C786C2" w14:textId="77777777" w:rsidR="002F6790" w:rsidRPr="00A936E5" w:rsidRDefault="002F6790" w:rsidP="000C190A">
      <w:pPr>
        <w:pStyle w:val="MDPI31text"/>
        <w:spacing w:line="240" w:lineRule="auto"/>
        <w:ind w:firstLineChars="150" w:firstLine="300"/>
        <w:rPr>
          <w:rFonts w:ascii="Times New Roman" w:eastAsia="宋体" w:hAnsi="Times New Roman"/>
          <w:color w:val="auto"/>
          <w:szCs w:val="20"/>
        </w:rPr>
      </w:pPr>
      <w:r w:rsidRPr="00A936E5">
        <w:rPr>
          <w:rFonts w:ascii="Times New Roman" w:eastAsia="宋体" w:hAnsi="Times New Roman"/>
          <w:color w:val="auto"/>
          <w:szCs w:val="20"/>
        </w:rPr>
        <w:t>In this paper, we use the Receiver Operating Characteristic (ROC) curve to characterize the effect of worker recognition, which has a nice property: the ROC curve can remain constant when the distribution of positive and negative samples in the worker set changes. In the real situation, the ratio of trustworthy workers to untrustworthy workers is not fixed, so using the ROC curve as an indicator can eliminate the effect of class imbalance.</w:t>
      </w:r>
    </w:p>
    <w:p w14:paraId="4889B1D8" w14:textId="60D56F7E" w:rsidR="002F6790" w:rsidRPr="00A936E5" w:rsidRDefault="002F6790" w:rsidP="000C190A">
      <w:pPr>
        <w:pStyle w:val="MDPI31text"/>
        <w:spacing w:line="240" w:lineRule="auto"/>
        <w:ind w:firstLineChars="150" w:firstLine="300"/>
        <w:rPr>
          <w:rFonts w:ascii="Times New Roman" w:eastAsia="宋体" w:hAnsi="Times New Roman"/>
          <w:color w:val="auto"/>
          <w:szCs w:val="20"/>
        </w:rPr>
      </w:pPr>
      <w:r w:rsidRPr="00A936E5">
        <w:rPr>
          <w:rFonts w:ascii="Times New Roman" w:eastAsia="宋体" w:hAnsi="Times New Roman"/>
          <w:color w:val="auto"/>
          <w:szCs w:val="20"/>
        </w:rPr>
        <w:t xml:space="preserve">In order to present the comparison results of the ROC curve more intuitively, we also use the value of Area Under Curve (AUC) to characterize the effect of worker recognition, which is defined as the area under the ROC curve. </w:t>
      </w:r>
      <w:r w:rsidR="00224742">
        <w:rPr>
          <w:rFonts w:ascii="Times New Roman" w:eastAsia="宋体" w:hAnsi="Times New Roman"/>
          <w:color w:val="auto"/>
          <w:szCs w:val="20"/>
        </w:rPr>
        <w:t>A l</w:t>
      </w:r>
      <w:r w:rsidR="00224742" w:rsidRPr="00A936E5">
        <w:rPr>
          <w:rFonts w:ascii="Times New Roman" w:eastAsia="宋体" w:hAnsi="Times New Roman"/>
          <w:color w:val="auto"/>
          <w:szCs w:val="20"/>
        </w:rPr>
        <w:t>arger</w:t>
      </w:r>
      <w:r w:rsidR="00224742" w:rsidRPr="00A936E5" w:rsidDel="00224742">
        <w:rPr>
          <w:rFonts w:ascii="Times New Roman" w:eastAsia="宋体" w:hAnsi="Times New Roman"/>
          <w:color w:val="auto"/>
          <w:szCs w:val="20"/>
        </w:rPr>
        <w:t xml:space="preserve"> </w:t>
      </w:r>
      <w:r w:rsidRPr="00A936E5">
        <w:rPr>
          <w:rFonts w:ascii="Times New Roman" w:eastAsia="宋体" w:hAnsi="Times New Roman"/>
          <w:color w:val="auto"/>
          <w:szCs w:val="20"/>
        </w:rPr>
        <w:t xml:space="preserve">value of AUC means that the </w:t>
      </w:r>
      <w:r w:rsidR="005B1C96" w:rsidRPr="005B1C96">
        <w:rPr>
          <w:rFonts w:ascii="Times New Roman" w:eastAsia="宋体" w:hAnsi="Times New Roman"/>
          <w:color w:val="auto"/>
          <w:szCs w:val="20"/>
        </w:rPr>
        <w:t>method</w:t>
      </w:r>
      <w:r w:rsidR="002E616D" w:rsidRPr="00A936E5">
        <w:rPr>
          <w:rFonts w:ascii="Times New Roman" w:eastAsia="宋体" w:hAnsi="Times New Roman"/>
          <w:color w:val="auto"/>
          <w:szCs w:val="20"/>
        </w:rPr>
        <w:t>'</w:t>
      </w:r>
      <w:r w:rsidR="005B1C96">
        <w:rPr>
          <w:rFonts w:ascii="Times New Roman" w:eastAsia="宋体" w:hAnsi="Times New Roman"/>
          <w:color w:val="auto"/>
          <w:szCs w:val="20"/>
        </w:rPr>
        <w:t>s</w:t>
      </w:r>
      <w:r w:rsidR="005B1C96" w:rsidRPr="005B1C96">
        <w:rPr>
          <w:rFonts w:ascii="Times New Roman" w:eastAsia="宋体" w:hAnsi="Times New Roman"/>
          <w:color w:val="auto"/>
          <w:szCs w:val="20"/>
        </w:rPr>
        <w:t xml:space="preserve"> </w:t>
      </w:r>
      <w:r w:rsidRPr="00A936E5">
        <w:rPr>
          <w:rFonts w:ascii="Times New Roman" w:eastAsia="宋体" w:hAnsi="Times New Roman"/>
          <w:color w:val="auto"/>
          <w:szCs w:val="20"/>
        </w:rPr>
        <w:t>worker recognition is better. In particular, when the AUC of one algorithm equals to 0.5, it means that the algorithm is no different from completely random classification.</w:t>
      </w:r>
    </w:p>
    <w:p w14:paraId="65787E90" w14:textId="77777777" w:rsidR="002F6790" w:rsidRPr="006E43B1" w:rsidRDefault="002F6790" w:rsidP="00B5328E">
      <w:pPr>
        <w:spacing w:beforeLines="20" w:before="48" w:afterLines="20" w:after="48" w:line="240" w:lineRule="auto"/>
        <w:rPr>
          <w:rFonts w:ascii="Times New Roman" w:hAnsi="Times New Roman"/>
          <w:b/>
          <w:bCs/>
          <w:lang w:eastAsia="zh-CN"/>
        </w:rPr>
      </w:pPr>
      <w:r w:rsidRPr="006E43B1">
        <w:rPr>
          <w:rFonts w:ascii="Times New Roman" w:hAnsi="Times New Roman"/>
          <w:b/>
          <w:bCs/>
          <w:lang w:eastAsia="zh-CN"/>
        </w:rPr>
        <w:t>(2) Truth Discovery Metrics</w:t>
      </w:r>
    </w:p>
    <w:p w14:paraId="5B0DAC61" w14:textId="6BA7BF5B" w:rsidR="00C4387C" w:rsidRPr="00357729" w:rsidRDefault="00263D12" w:rsidP="00B5328E">
      <w:pPr>
        <w:pStyle w:val="MDPI31text"/>
        <w:spacing w:line="240" w:lineRule="auto"/>
        <w:ind w:firstLineChars="150" w:firstLine="300"/>
        <w:rPr>
          <w:rFonts w:ascii="Times New Roman" w:eastAsia="宋体" w:hAnsi="Times New Roman"/>
          <w:color w:val="auto"/>
          <w:szCs w:val="20"/>
        </w:rPr>
      </w:pPr>
      <w:r w:rsidRPr="00206BD6">
        <w:rPr>
          <w:rFonts w:ascii="Times New Roman" w:eastAsia="宋体" w:hAnsi="Times New Roman"/>
          <w:color w:val="008000"/>
          <w:szCs w:val="20"/>
        </w:rPr>
        <w:t xml:space="preserve">Before defining truth </w:t>
      </w:r>
      <w:r w:rsidR="000246D6" w:rsidRPr="00B5328E">
        <w:rPr>
          <w:rFonts w:ascii="Times New Roman" w:eastAsia="宋体" w:hAnsi="Times New Roman"/>
          <w:color w:val="008000"/>
          <w:szCs w:val="20"/>
          <w:lang w:eastAsia="en-US"/>
        </w:rPr>
        <w:t>discovery</w:t>
      </w:r>
      <w:r w:rsidR="000246D6" w:rsidRPr="00206BD6">
        <w:rPr>
          <w:rFonts w:ascii="Times New Roman" w:eastAsia="宋体" w:hAnsi="Times New Roman"/>
          <w:color w:val="008000"/>
          <w:szCs w:val="20"/>
        </w:rPr>
        <w:t xml:space="preserve"> </w:t>
      </w:r>
      <w:r w:rsidRPr="00206BD6">
        <w:rPr>
          <w:rFonts w:ascii="Times New Roman" w:eastAsia="宋体" w:hAnsi="Times New Roman"/>
          <w:color w:val="008000"/>
          <w:szCs w:val="20"/>
        </w:rPr>
        <w:t xml:space="preserve">metrics, truth </w:t>
      </w:r>
      <w:r w:rsidR="000246D6" w:rsidRPr="00206BD6">
        <w:rPr>
          <w:rFonts w:ascii="Times New Roman" w:eastAsia="宋体" w:hAnsi="Times New Roman"/>
          <w:color w:val="008000"/>
          <w:szCs w:val="20"/>
        </w:rPr>
        <w:t xml:space="preserve">discovery </w:t>
      </w:r>
      <w:r w:rsidRPr="00206BD6">
        <w:rPr>
          <w:rFonts w:ascii="Times New Roman" w:eastAsia="宋体" w:hAnsi="Times New Roman"/>
          <w:color w:val="008000"/>
          <w:szCs w:val="20"/>
        </w:rPr>
        <w:t>results should be defined first.</w:t>
      </w:r>
      <w:r w:rsidRPr="00357729">
        <w:rPr>
          <w:rFonts w:ascii="Times New Roman" w:eastAsia="宋体" w:hAnsi="Times New Roman"/>
          <w:color w:val="auto"/>
          <w:szCs w:val="20"/>
        </w:rPr>
        <w:t xml:space="preserve"> And </w:t>
      </w:r>
      <w:r w:rsidR="00C4387C" w:rsidRPr="00357729">
        <w:rPr>
          <w:rFonts w:ascii="Times New Roman" w:eastAsia="宋体" w:hAnsi="Times New Roman"/>
          <w:color w:val="auto"/>
          <w:szCs w:val="20"/>
        </w:rPr>
        <w:t>Estimated Truth Data (ETD) aggregated by reported data is used as the result of truth discovery, which is defined as follows</w:t>
      </w:r>
      <w:r w:rsidR="00251CBD">
        <w:rPr>
          <w:rFonts w:ascii="Times New Roman" w:eastAsia="宋体" w:hAnsi="Times New Roman"/>
          <w:color w:val="auto"/>
          <w:szCs w:val="20"/>
        </w:rPr>
        <w:t>.</w:t>
      </w:r>
    </w:p>
    <w:p w14:paraId="20E7AE57" w14:textId="058B0F93" w:rsidR="00831E3F" w:rsidRPr="00357729" w:rsidRDefault="00831E3F" w:rsidP="00357E10">
      <w:pPr>
        <w:spacing w:beforeLines="30" w:before="72" w:afterLines="30" w:after="72" w:line="240" w:lineRule="auto"/>
        <w:rPr>
          <w:rFonts w:eastAsiaTheme="minorEastAsia"/>
          <w:lang w:eastAsia="zh-CN"/>
        </w:rPr>
      </w:pPr>
      <w:r w:rsidRPr="00357729">
        <w:rPr>
          <w:rFonts w:ascii="Times New Roman" w:hAnsi="Times New Roman"/>
          <w:b/>
          <w:bCs/>
          <w:lang w:eastAsia="zh-CN"/>
        </w:rPr>
        <w:t xml:space="preserve">Definition </w:t>
      </w:r>
      <w:r w:rsidR="00104B6F">
        <w:rPr>
          <w:rFonts w:ascii="Times New Roman" w:hAnsi="Times New Roman"/>
          <w:b/>
          <w:bCs/>
          <w:lang w:eastAsia="zh-CN"/>
        </w:rPr>
        <w:t>5</w:t>
      </w:r>
      <w:r w:rsidRPr="00357729">
        <w:rPr>
          <w:rFonts w:ascii="Times New Roman" w:hAnsi="Times New Roman"/>
          <w:b/>
          <w:bCs/>
          <w:lang w:eastAsia="zh-CN"/>
        </w:rPr>
        <w:t xml:space="preserve"> (ETD).</w:t>
      </w:r>
      <w:r w:rsidRPr="00357729">
        <w:rPr>
          <w:rFonts w:ascii="Times New Roman" w:hAnsi="Times New Roman"/>
          <w:lang w:eastAsia="zh-CN"/>
        </w:rPr>
        <w:t xml:space="preserve"> The estimated data is the ground truth estimation by DPC after receiving the data reported by all workers. </w:t>
      </w:r>
      <w:r w:rsidR="00A46FD0" w:rsidRPr="00207623">
        <w:rPr>
          <w:rFonts w:ascii="Times New Roman" w:hAnsi="Times New Roman"/>
          <w:color w:val="008000"/>
          <w:lang w:eastAsia="zh-CN"/>
        </w:rPr>
        <w:t>In MCS, we need to perform worker identification and truth discovery, where we use GTD as the basis for worker identification. After worker identification, we infer a</w:t>
      </w:r>
      <w:r w:rsidR="00207623">
        <w:rPr>
          <w:rFonts w:ascii="Times New Roman" w:hAnsi="Times New Roman"/>
          <w:color w:val="008000"/>
          <w:lang w:eastAsia="zh-CN"/>
        </w:rPr>
        <w:t>n</w:t>
      </w:r>
      <w:r w:rsidR="00A46FD0" w:rsidRPr="00207623">
        <w:rPr>
          <w:rFonts w:ascii="Times New Roman" w:hAnsi="Times New Roman"/>
          <w:color w:val="008000"/>
          <w:lang w:eastAsia="zh-CN"/>
        </w:rPr>
        <w:t xml:space="preserve"> estimate for the task based on the identified worker information, noted as ETD, which serves as our truth discovery result.</w:t>
      </w:r>
      <w:r w:rsidR="00A46FD0">
        <w:rPr>
          <w:rFonts w:ascii="Times New Roman" w:hAnsi="Times New Roman"/>
          <w:lang w:eastAsia="zh-CN"/>
        </w:rPr>
        <w:t xml:space="preserve"> </w:t>
      </w:r>
      <w:r w:rsidRPr="00A71863">
        <w:rPr>
          <w:rFonts w:ascii="Times New Roman" w:hAnsi="Times New Roman"/>
          <w:color w:val="008000"/>
          <w:lang w:eastAsia="zh-CN"/>
        </w:rPr>
        <w:t xml:space="preserve">We use </w:t>
      </w:r>
      <m:oMath>
        <m:sSubSup>
          <m:sSubSupPr>
            <m:ctrlPr>
              <w:rPr>
                <w:rFonts w:ascii="Cambria Math" w:hAnsi="Cambria Math"/>
                <w:i/>
                <w:color w:val="008000"/>
                <w:lang w:eastAsia="zh-CN"/>
              </w:rPr>
            </m:ctrlPr>
          </m:sSubSupPr>
          <m:e>
            <m:r>
              <w:rPr>
                <w:rFonts w:ascii="Cambria Math" w:hAnsi="Cambria Math"/>
                <w:color w:val="008000"/>
                <w:lang w:eastAsia="zh-CN"/>
              </w:rPr>
              <m:t>U</m:t>
            </m:r>
          </m:e>
          <m:sub>
            <m:r>
              <w:rPr>
                <w:rFonts w:ascii="Cambria Math" w:hAnsi="Cambria Math"/>
                <w:color w:val="008000"/>
                <w:lang w:eastAsia="zh-CN"/>
              </w:rPr>
              <m:t>t</m:t>
            </m:r>
          </m:sub>
          <m:sup>
            <m:r>
              <w:rPr>
                <w:rFonts w:ascii="Cambria Math" w:hAnsi="Cambria Math"/>
                <w:color w:val="008000"/>
                <w:lang w:eastAsia="zh-CN"/>
              </w:rPr>
              <m:t>E</m:t>
            </m:r>
          </m:sup>
        </m:sSubSup>
        <m:r>
          <w:rPr>
            <w:rFonts w:ascii="Cambria Math" w:hAnsi="Cambria Math"/>
            <w:color w:val="008000"/>
            <w:lang w:eastAsia="zh-CN"/>
          </w:rPr>
          <m:t>=</m:t>
        </m:r>
        <m:d>
          <m:dPr>
            <m:begChr m:val="{"/>
            <m:endChr m:val="}"/>
            <m:ctrlPr>
              <w:rPr>
                <w:rFonts w:ascii="Cambria Math" w:hAnsi="Cambria Math"/>
                <w:i/>
                <w:color w:val="008000"/>
                <w:lang w:eastAsia="zh-CN"/>
              </w:rPr>
            </m:ctrlPr>
          </m:dPr>
          <m:e>
            <m:sSubSup>
              <m:sSubSupPr>
                <m:ctrlPr>
                  <w:rPr>
                    <w:rFonts w:ascii="Cambria Math" w:hAnsi="Cambria Math"/>
                    <w:i/>
                    <w:color w:val="008000"/>
                    <w:lang w:eastAsia="zh-CN"/>
                  </w:rPr>
                </m:ctrlPr>
              </m:sSubSupPr>
              <m:e>
                <m:r>
                  <w:rPr>
                    <w:rFonts w:ascii="Cambria Math" w:hAnsi="Cambria Math"/>
                    <w:color w:val="008000"/>
                    <w:lang w:eastAsia="zh-CN"/>
                  </w:rPr>
                  <m:t>u</m:t>
                </m:r>
              </m:e>
              <m:sub>
                <m:r>
                  <w:rPr>
                    <w:rFonts w:ascii="Cambria Math" w:hAnsi="Cambria Math"/>
                    <w:color w:val="008000"/>
                    <w:lang w:eastAsia="zh-CN"/>
                  </w:rPr>
                  <m:t>1,t</m:t>
                </m:r>
              </m:sub>
              <m:sup>
                <m:r>
                  <w:rPr>
                    <w:rFonts w:ascii="Cambria Math" w:hAnsi="Cambria Math"/>
                    <w:color w:val="008000"/>
                    <w:lang w:eastAsia="zh-CN"/>
                  </w:rPr>
                  <m:t>E</m:t>
                </m:r>
              </m:sup>
            </m:sSubSup>
            <m:r>
              <w:rPr>
                <w:rFonts w:ascii="Cambria Math" w:hAnsi="Cambria Math"/>
                <w:color w:val="008000"/>
                <w:lang w:eastAsia="zh-CN"/>
              </w:rPr>
              <m:t>,</m:t>
            </m:r>
            <m:sSubSup>
              <m:sSubSupPr>
                <m:ctrlPr>
                  <w:rPr>
                    <w:rFonts w:ascii="Cambria Math" w:hAnsi="Cambria Math"/>
                    <w:i/>
                    <w:color w:val="008000"/>
                    <w:lang w:eastAsia="zh-CN"/>
                  </w:rPr>
                </m:ctrlPr>
              </m:sSubSupPr>
              <m:e>
                <m:r>
                  <w:rPr>
                    <w:rFonts w:ascii="Cambria Math" w:hAnsi="Cambria Math"/>
                    <w:color w:val="008000"/>
                    <w:lang w:eastAsia="zh-CN"/>
                  </w:rPr>
                  <m:t>u</m:t>
                </m:r>
              </m:e>
              <m:sub>
                <m:r>
                  <w:rPr>
                    <w:rFonts w:ascii="Cambria Math" w:hAnsi="Cambria Math"/>
                    <w:color w:val="008000"/>
                    <w:lang w:eastAsia="zh-CN"/>
                  </w:rPr>
                  <m:t>2,t</m:t>
                </m:r>
              </m:sub>
              <m:sup>
                <m:r>
                  <w:rPr>
                    <w:rFonts w:ascii="Cambria Math" w:hAnsi="Cambria Math"/>
                    <w:color w:val="008000"/>
                    <w:lang w:eastAsia="zh-CN"/>
                  </w:rPr>
                  <m:t>E</m:t>
                </m:r>
              </m:sup>
            </m:sSubSup>
            <m:r>
              <w:rPr>
                <w:rFonts w:ascii="Cambria Math" w:hAnsi="Cambria Math"/>
                <w:color w:val="008000"/>
                <w:lang w:eastAsia="zh-CN"/>
              </w:rPr>
              <m:t>,…,</m:t>
            </m:r>
            <m:sSubSup>
              <m:sSubSupPr>
                <m:ctrlPr>
                  <w:rPr>
                    <w:rFonts w:ascii="Cambria Math" w:hAnsi="Cambria Math"/>
                    <w:i/>
                    <w:color w:val="008000"/>
                    <w:lang w:eastAsia="zh-CN"/>
                  </w:rPr>
                </m:ctrlPr>
              </m:sSubSupPr>
              <m:e>
                <m:r>
                  <w:rPr>
                    <w:rFonts w:ascii="Cambria Math" w:hAnsi="Cambria Math"/>
                    <w:color w:val="008000"/>
                    <w:lang w:eastAsia="zh-CN"/>
                  </w:rPr>
                  <m:t>u</m:t>
                </m:r>
              </m:e>
              <m:sub>
                <m:r>
                  <w:rPr>
                    <w:rFonts w:ascii="Cambria Math" w:hAnsi="Cambria Math"/>
                    <w:color w:val="008000"/>
                    <w:lang w:eastAsia="zh-CN"/>
                  </w:rPr>
                  <m:t>m,t</m:t>
                </m:r>
              </m:sub>
              <m:sup>
                <m:r>
                  <w:rPr>
                    <w:rFonts w:ascii="Cambria Math" w:hAnsi="Cambria Math"/>
                    <w:color w:val="008000"/>
                    <w:lang w:eastAsia="zh-CN"/>
                  </w:rPr>
                  <m:t>E</m:t>
                </m:r>
              </m:sup>
            </m:sSubSup>
          </m:e>
        </m:d>
      </m:oMath>
      <w:r w:rsidRPr="00A71863">
        <w:rPr>
          <w:rFonts w:ascii="Times New Roman" w:hAnsi="Times New Roman"/>
          <w:color w:val="008000"/>
          <w:lang w:eastAsia="zh-CN"/>
        </w:rPr>
        <w:t xml:space="preserve"> denote the ETD for all </w:t>
      </w:r>
      <m:oMath>
        <m:r>
          <w:rPr>
            <w:rFonts w:ascii="Cambria Math" w:hAnsi="Cambria Math"/>
            <w:color w:val="008000"/>
            <w:lang w:eastAsia="zh-CN"/>
          </w:rPr>
          <m:t>m</m:t>
        </m:r>
      </m:oMath>
      <w:r w:rsidRPr="00A71863">
        <w:rPr>
          <w:rFonts w:ascii="Times New Roman" w:hAnsi="Times New Roman"/>
          <w:color w:val="008000"/>
          <w:lang w:eastAsia="zh-CN"/>
        </w:rPr>
        <w:t xml:space="preserve"> tasks in the </w:t>
      </w:r>
      <m:oMath>
        <m:r>
          <w:rPr>
            <w:rFonts w:ascii="Cambria Math" w:hAnsi="Cambria Math"/>
            <w:color w:val="008000"/>
            <w:lang w:eastAsia="zh-CN"/>
          </w:rPr>
          <m:t>t</m:t>
        </m:r>
      </m:oMath>
      <w:r w:rsidRPr="00A71863">
        <w:rPr>
          <w:rFonts w:ascii="Times New Roman" w:hAnsi="Times New Roman"/>
          <w:color w:val="008000"/>
          <w:lang w:eastAsia="zh-CN"/>
        </w:rPr>
        <w:t>-th round, and we expect that the closer</w:t>
      </w:r>
      <m:oMath>
        <m:sSubSup>
          <m:sSubSupPr>
            <m:ctrlPr>
              <w:rPr>
                <w:rFonts w:ascii="Cambria Math" w:hAnsi="Cambria Math"/>
                <w:i/>
                <w:color w:val="008000"/>
                <w:lang w:eastAsia="zh-CN"/>
              </w:rPr>
            </m:ctrlPr>
          </m:sSubSupPr>
          <m:e>
            <m:r>
              <w:rPr>
                <w:rFonts w:ascii="Cambria Math" w:hAnsi="Cambria Math"/>
                <w:color w:val="008000"/>
                <w:lang w:eastAsia="zh-CN"/>
              </w:rPr>
              <m:t xml:space="preserve"> U</m:t>
            </m:r>
          </m:e>
          <m:sub>
            <m:r>
              <w:rPr>
                <w:rFonts w:ascii="Cambria Math" w:hAnsi="Cambria Math"/>
                <w:color w:val="008000"/>
                <w:lang w:eastAsia="zh-CN"/>
              </w:rPr>
              <m:t>t</m:t>
            </m:r>
          </m:sub>
          <m:sup>
            <m:r>
              <w:rPr>
                <w:rFonts w:ascii="Cambria Math" w:hAnsi="Cambria Math"/>
                <w:color w:val="008000"/>
                <w:lang w:eastAsia="zh-CN"/>
              </w:rPr>
              <m:t>E</m:t>
            </m:r>
          </m:sup>
        </m:sSubSup>
      </m:oMath>
      <w:r w:rsidRPr="00A71863">
        <w:rPr>
          <w:rFonts w:ascii="Times New Roman" w:hAnsi="Times New Roman"/>
          <w:color w:val="008000"/>
          <w:lang w:eastAsia="zh-CN"/>
        </w:rPr>
        <w:t xml:space="preserve"> is to </w:t>
      </w:r>
      <m:oMath>
        <m:sSubSup>
          <m:sSubSupPr>
            <m:ctrlPr>
              <w:rPr>
                <w:rFonts w:ascii="Cambria Math" w:hAnsi="Cambria Math"/>
                <w:i/>
                <w:color w:val="008000"/>
                <w:lang w:eastAsia="zh-CN"/>
              </w:rPr>
            </m:ctrlPr>
          </m:sSubSupPr>
          <m:e>
            <m:r>
              <w:rPr>
                <w:rFonts w:ascii="Cambria Math" w:hAnsi="Cambria Math"/>
                <w:color w:val="008000"/>
                <w:lang w:eastAsia="zh-CN"/>
              </w:rPr>
              <m:t>V</m:t>
            </m:r>
          </m:e>
          <m:sub>
            <m:r>
              <w:rPr>
                <w:rFonts w:ascii="Cambria Math" w:hAnsi="Cambria Math"/>
                <w:color w:val="008000"/>
                <w:lang w:eastAsia="zh-CN"/>
              </w:rPr>
              <m:t>t</m:t>
            </m:r>
          </m:sub>
          <m:sup>
            <m:r>
              <w:rPr>
                <w:rFonts w:ascii="Cambria Math" w:hAnsi="Cambria Math"/>
                <w:color w:val="008000"/>
                <w:lang w:eastAsia="zh-CN"/>
              </w:rPr>
              <m:t>G</m:t>
            </m:r>
          </m:sup>
        </m:sSubSup>
      </m:oMath>
      <w:r w:rsidRPr="00A71863">
        <w:rPr>
          <w:rFonts w:ascii="Times New Roman" w:hAnsi="Times New Roman"/>
          <w:color w:val="008000"/>
          <w:lang w:eastAsia="zh-CN"/>
        </w:rPr>
        <w:t>, the better.</w:t>
      </w:r>
      <w:r w:rsidRPr="00A71863">
        <w:rPr>
          <w:rFonts w:ascii="Times New Roman" w:hAnsi="Times New Roman"/>
          <w:color w:val="008000"/>
        </w:rPr>
        <w:t xml:space="preserve"> </w:t>
      </w:r>
    </w:p>
    <w:p w14:paraId="5A9C4502" w14:textId="01E0F2EE" w:rsidR="002F6790" w:rsidRPr="00357729" w:rsidRDefault="002F6790" w:rsidP="000C190A">
      <w:pPr>
        <w:pStyle w:val="MDPI31text"/>
        <w:spacing w:line="240" w:lineRule="auto"/>
        <w:ind w:firstLineChars="150" w:firstLine="300"/>
        <w:rPr>
          <w:rFonts w:ascii="Times New Roman" w:eastAsia="宋体" w:hAnsi="Times New Roman"/>
          <w:color w:val="auto"/>
          <w:szCs w:val="20"/>
        </w:rPr>
      </w:pPr>
      <w:r w:rsidRPr="00357729">
        <w:rPr>
          <w:rFonts w:ascii="Times New Roman" w:eastAsia="宋体" w:hAnsi="Times New Roman"/>
          <w:color w:val="auto"/>
          <w:szCs w:val="20"/>
        </w:rPr>
        <w:t>Root Mean Square Error (RMSE)</w:t>
      </w:r>
      <w:r w:rsidR="00C4387C" w:rsidRPr="00357729">
        <w:rPr>
          <w:rFonts w:ascii="Times New Roman" w:eastAsia="宋体" w:hAnsi="Times New Roman"/>
          <w:color w:val="auto"/>
          <w:szCs w:val="20"/>
        </w:rPr>
        <w:t xml:space="preserve"> is used</w:t>
      </w:r>
      <w:r w:rsidRPr="00357729">
        <w:rPr>
          <w:rFonts w:ascii="Times New Roman" w:eastAsia="宋体" w:hAnsi="Times New Roman"/>
          <w:color w:val="auto"/>
          <w:szCs w:val="20"/>
        </w:rPr>
        <w:t xml:space="preserve"> as a metric to evaluate the accuracy of ETD in each cycle, which is defined as </w:t>
      </w:r>
    </w:p>
    <w:p w14:paraId="381050BE" w14:textId="70662190" w:rsidR="002F6790" w:rsidRPr="00357729" w:rsidRDefault="00636A06" w:rsidP="002F6790">
      <w:pPr>
        <w:spacing w:beforeLines="20" w:before="48" w:afterLines="20" w:after="48" w:line="240" w:lineRule="auto"/>
        <w:rPr>
          <w:rFonts w:ascii="Times New Roman" w:hAnsi="Times New Roman"/>
          <w:lang w:eastAsia="zh-CN"/>
        </w:rPr>
      </w:pPr>
      <m:oMathPara>
        <m:oMath>
          <m:eqArr>
            <m:eqArrPr>
              <m:maxDist m:val="1"/>
              <m:ctrlPr>
                <w:rPr>
                  <w:rFonts w:ascii="Cambria Math" w:hAnsi="Cambria Math"/>
                  <w:i/>
                  <w:lang w:eastAsia="zh-CN"/>
                </w:rPr>
              </m:ctrlPr>
            </m:eqArrPr>
            <m:e>
              <m:r>
                <w:rPr>
                  <w:rFonts w:ascii="Cambria Math" w:hAnsi="Cambria Math"/>
                  <w:lang w:eastAsia="zh-CN"/>
                </w:rPr>
                <m:t>RMSE=</m:t>
              </m:r>
              <m:rad>
                <m:radPr>
                  <m:degHide m:val="1"/>
                  <m:ctrlPr>
                    <w:rPr>
                      <w:rFonts w:ascii="Cambria Math" w:hAnsi="Cambria Math"/>
                      <w:i/>
                      <w:lang w:eastAsia="zh-CN"/>
                    </w:rPr>
                  </m:ctrlPr>
                </m:radPr>
                <m:deg/>
                <m:e>
                  <m:f>
                    <m:fPr>
                      <m:ctrlPr>
                        <w:rPr>
                          <w:rFonts w:ascii="Cambria Math" w:hAnsi="Cambria Math"/>
                          <w:i/>
                          <w:lang w:eastAsia="zh-CN"/>
                        </w:rPr>
                      </m:ctrlPr>
                    </m:fPr>
                    <m:num>
                      <m:nary>
                        <m:naryPr>
                          <m:chr m:val="∑"/>
                          <m:limLoc m:val="subSup"/>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τ</m:t>
                          </m:r>
                        </m:sup>
                        <m:e>
                          <m:nary>
                            <m:naryPr>
                              <m:chr m:val="∑"/>
                              <m:limLoc m:val="subSup"/>
                              <m:ctrlPr>
                                <w:rPr>
                                  <w:rFonts w:ascii="Cambria Math" w:hAnsi="Cambria Math"/>
                                  <w:i/>
                                  <w:lang w:eastAsia="zh-CN"/>
                                </w:rPr>
                              </m:ctrlPr>
                            </m:naryPr>
                            <m:sub>
                              <m:r>
                                <w:rPr>
                                  <w:rFonts w:ascii="Cambria Math" w:hAnsi="Cambria Math"/>
                                  <w:lang w:eastAsia="zh-CN"/>
                                </w:rPr>
                                <m:t>j=1</m:t>
                              </m:r>
                            </m:sub>
                            <m:sup>
                              <m:r>
                                <w:rPr>
                                  <w:rFonts w:ascii="Cambria Math" w:hAnsi="Cambria Math"/>
                                  <w:lang w:eastAsia="zh-CN"/>
                                </w:rPr>
                                <m:t>m</m:t>
                              </m:r>
                            </m:sup>
                            <m:e>
                              <m:sSup>
                                <m:sSupPr>
                                  <m:ctrlPr>
                                    <w:rPr>
                                      <w:rFonts w:ascii="Cambria Math" w:hAnsi="Cambria Math"/>
                                      <w:i/>
                                      <w:color w:val="000000" w:themeColor="text1"/>
                                      <w:lang w:eastAsia="zh-CN"/>
                                    </w:rPr>
                                  </m:ctrlPr>
                                </m:sSupPr>
                                <m:e>
                                  <m:d>
                                    <m:dPr>
                                      <m:ctrlPr>
                                        <w:rPr>
                                          <w:rFonts w:ascii="Cambria Math" w:hAnsi="Cambria Math"/>
                                          <w:i/>
                                          <w:color w:val="000000" w:themeColor="text1"/>
                                          <w:lang w:eastAsia="zh-CN"/>
                                        </w:rPr>
                                      </m:ctrlPr>
                                    </m:dPr>
                                    <m:e>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v</m:t>
                                          </m:r>
                                        </m:e>
                                        <m:sub>
                                          <m:r>
                                            <w:rPr>
                                              <w:rFonts w:ascii="Cambria Math" w:hAnsi="Cambria Math"/>
                                              <w:lang w:eastAsia="zh-CN"/>
                                            </w:rPr>
                                            <m:t>j,t</m:t>
                                          </m:r>
                                        </m:sub>
                                        <m:sup>
                                          <m:r>
                                            <w:rPr>
                                              <w:rFonts w:ascii="Cambria Math" w:hAnsi="Cambria Math"/>
                                              <w:color w:val="000000" w:themeColor="text1"/>
                                              <w:lang w:eastAsia="zh-CN"/>
                                            </w:rPr>
                                            <m:t>G</m:t>
                                          </m:r>
                                        </m:sup>
                                      </m:sSubSup>
                                      <m:r>
                                        <w:rPr>
                                          <w:rFonts w:ascii="Cambria Math" w:hAnsi="Cambria Math"/>
                                          <w:lang w:eastAsia="zh-CN"/>
                                        </w:rPr>
                                        <m:t>-</m:t>
                                      </m:r>
                                      <m:sSubSup>
                                        <m:sSubSupPr>
                                          <m:ctrlPr>
                                            <w:rPr>
                                              <w:rFonts w:ascii="Cambria Math" w:hAnsi="Cambria Math"/>
                                              <w:color w:val="000000" w:themeColor="text1"/>
                                              <w:lang w:val="pt-BR"/>
                                            </w:rPr>
                                          </m:ctrlPr>
                                        </m:sSubSupPr>
                                        <m:e>
                                          <m:r>
                                            <w:rPr>
                                              <w:rFonts w:ascii="Cambria Math" w:hAnsi="Cambria Math"/>
                                              <w:color w:val="000000" w:themeColor="text1"/>
                                              <w:lang w:val="pt-BR"/>
                                            </w:rPr>
                                            <m:t>u</m:t>
                                          </m:r>
                                        </m:e>
                                        <m:sub>
                                          <m:r>
                                            <w:rPr>
                                              <w:rFonts w:ascii="Cambria Math" w:hAnsi="Cambria Math"/>
                                              <w:color w:val="000000" w:themeColor="text1"/>
                                              <w:lang w:val="pt-BR"/>
                                            </w:rPr>
                                            <m:t>j</m:t>
                                          </m:r>
                                          <m:r>
                                            <w:rPr>
                                              <w:rFonts w:ascii="Cambria Math" w:hAnsi="Cambria Math"/>
                                              <w:lang w:eastAsia="zh-CN"/>
                                            </w:rPr>
                                            <m:t>,t</m:t>
                                          </m:r>
                                        </m:sub>
                                        <m:sup>
                                          <m:r>
                                            <w:rPr>
                                              <w:rFonts w:ascii="Cambria Math" w:hAnsi="Cambria Math"/>
                                              <w:color w:val="000000" w:themeColor="text1"/>
                                              <w:lang w:val="pt-BR"/>
                                            </w:rPr>
                                            <m:t>E</m:t>
                                          </m:r>
                                        </m:sup>
                                      </m:sSubSup>
                                    </m:e>
                                  </m:d>
                                </m:e>
                                <m:sup>
                                  <m:r>
                                    <w:rPr>
                                      <w:rFonts w:ascii="Cambria Math" w:hAnsi="Cambria Math"/>
                                      <w:color w:val="000000" w:themeColor="text1"/>
                                      <w:lang w:eastAsia="zh-CN"/>
                                    </w:rPr>
                                    <m:t>2</m:t>
                                  </m:r>
                                </m:sup>
                              </m:sSup>
                            </m:e>
                          </m:nary>
                        </m:e>
                      </m:nary>
                    </m:num>
                    <m:den>
                      <m:r>
                        <w:rPr>
                          <w:rFonts w:ascii="Cambria Math" w:hAnsi="Cambria Math"/>
                          <w:lang w:eastAsia="zh-CN"/>
                        </w:rPr>
                        <m:t>mτ</m:t>
                      </m:r>
                    </m:den>
                  </m:f>
                </m:e>
              </m:rad>
              <m:r>
                <w:rPr>
                  <w:rFonts w:ascii="Cambria Math" w:hAnsi="Cambria Math"/>
                  <w:lang w:eastAsia="zh-CN"/>
                </w:rPr>
                <m:t>.#</m:t>
              </m:r>
              <m:r>
                <m:rPr>
                  <m:sty m:val="p"/>
                </m:rPr>
                <w:rPr>
                  <w:rFonts w:ascii="Cambria Math" w:hAnsi="Cambria Math"/>
                </w:rPr>
                <m:t>(1)</m:t>
              </m:r>
              <m:r>
                <w:rPr>
                  <w:rFonts w:ascii="Cambria Math" w:hAnsi="Cambria Math"/>
                  <w:lang w:eastAsia="zh-CN"/>
                </w:rPr>
                <m:t>##</m:t>
              </m:r>
            </m:e>
          </m:eqArr>
        </m:oMath>
      </m:oMathPara>
    </w:p>
    <w:p w14:paraId="64F65BE4" w14:textId="55EB42CB" w:rsidR="002F6790" w:rsidRPr="00357729" w:rsidRDefault="002F6790" w:rsidP="000C190A">
      <w:pPr>
        <w:pStyle w:val="MDPI31text"/>
        <w:spacing w:line="240" w:lineRule="auto"/>
        <w:ind w:firstLineChars="150" w:firstLine="300"/>
        <w:rPr>
          <w:rFonts w:ascii="Times New Roman" w:eastAsia="宋体" w:hAnsi="Times New Roman"/>
          <w:color w:val="auto"/>
          <w:szCs w:val="20"/>
        </w:rPr>
      </w:pPr>
      <w:r w:rsidRPr="00357729">
        <w:rPr>
          <w:rFonts w:ascii="Times New Roman" w:eastAsia="宋体" w:hAnsi="Times New Roman"/>
          <w:color w:val="auto"/>
          <w:szCs w:val="20"/>
        </w:rPr>
        <w:t xml:space="preserve">In the whole cycle, the smaller RMSE indicates the higher accuracy of our three-level ETD framework. </w:t>
      </w:r>
      <w:r w:rsidR="000C5889" w:rsidRPr="00357729">
        <w:rPr>
          <w:rFonts w:ascii="Times New Roman" w:eastAsia="宋体" w:hAnsi="Times New Roman"/>
          <w:color w:val="auto"/>
          <w:szCs w:val="20"/>
        </w:rPr>
        <w:t xml:space="preserve">Meanwhile, Finish Rate (FR) is used as a measure of </w:t>
      </w:r>
      <w:r w:rsidR="00D86BC2" w:rsidRPr="00357729">
        <w:rPr>
          <w:rFonts w:ascii="Times New Roman" w:eastAsia="宋体" w:hAnsi="Times New Roman"/>
          <w:color w:val="auto"/>
          <w:szCs w:val="20"/>
        </w:rPr>
        <w:t>how well the tasks are completed</w:t>
      </w:r>
      <w:r w:rsidR="000C5889" w:rsidRPr="00357729">
        <w:rPr>
          <w:rFonts w:ascii="Times New Roman" w:eastAsia="宋体" w:hAnsi="Times New Roman"/>
          <w:color w:val="auto"/>
          <w:szCs w:val="20"/>
        </w:rPr>
        <w:t xml:space="preserve">, which is a coarse-grained metric in the real world. </w:t>
      </w:r>
      <w:r w:rsidRPr="00357729">
        <w:rPr>
          <w:rFonts w:ascii="Times New Roman" w:eastAsia="宋体" w:hAnsi="Times New Roman"/>
          <w:color w:val="auto"/>
          <w:szCs w:val="20"/>
        </w:rPr>
        <w:t>In our study, we assume that task collection can tolerate a certain degree of error, i.e., as long as the reported data is within a certain error range,</w:t>
      </w:r>
      <w:r w:rsidR="006D0E9D" w:rsidRPr="00357729">
        <w:rPr>
          <w:rFonts w:ascii="Times New Roman" w:eastAsia="宋体" w:hAnsi="Times New Roman"/>
          <w:color w:val="auto"/>
          <w:szCs w:val="20"/>
        </w:rPr>
        <w:t xml:space="preserve"> then it is considered to be correctly completed</w:t>
      </w:r>
      <w:r w:rsidRPr="00357729">
        <w:rPr>
          <w:rFonts w:ascii="Times New Roman" w:eastAsia="宋体" w:hAnsi="Times New Roman"/>
          <w:color w:val="auto"/>
          <w:szCs w:val="20"/>
        </w:rPr>
        <w:t xml:space="preserve">. </w:t>
      </w:r>
      <w:r w:rsidR="00F30176" w:rsidRPr="00357729">
        <w:rPr>
          <w:rFonts w:ascii="Times New Roman" w:eastAsia="宋体" w:hAnsi="Times New Roman"/>
          <w:color w:val="auto"/>
          <w:szCs w:val="20"/>
        </w:rPr>
        <w:t xml:space="preserve">Whether task </w:t>
      </w:r>
      <m:oMath>
        <m:sSub>
          <m:sSubPr>
            <m:ctrlPr>
              <w:rPr>
                <w:rFonts w:ascii="Cambria Math" w:eastAsia="宋体" w:hAnsi="Cambria Math"/>
                <w:color w:val="auto"/>
                <w:szCs w:val="20"/>
              </w:rPr>
            </m:ctrlPr>
          </m:sSubPr>
          <m:e>
            <m:r>
              <w:rPr>
                <w:rFonts w:ascii="Cambria Math" w:eastAsia="宋体" w:hAnsi="Cambria Math"/>
                <w:color w:val="auto"/>
                <w:szCs w:val="20"/>
              </w:rPr>
              <m:t>w</m:t>
            </m:r>
          </m:e>
          <m:sub>
            <m:r>
              <w:rPr>
                <w:rFonts w:ascii="Cambria Math" w:eastAsia="宋体" w:hAnsi="Cambria Math"/>
                <w:color w:val="auto"/>
                <w:szCs w:val="20"/>
              </w:rPr>
              <m:t>j</m:t>
            </m:r>
          </m:sub>
        </m:sSub>
      </m:oMath>
      <w:r w:rsidR="00F30176" w:rsidRPr="00357729">
        <w:rPr>
          <w:rFonts w:ascii="Times New Roman" w:eastAsia="宋体" w:hAnsi="Times New Roman"/>
          <w:color w:val="auto"/>
          <w:szCs w:val="20"/>
        </w:rPr>
        <w:t xml:space="preserve"> is </w:t>
      </w:r>
      <w:r w:rsidR="003C037C" w:rsidRPr="00357729">
        <w:rPr>
          <w:rFonts w:ascii="Times New Roman" w:eastAsia="宋体" w:hAnsi="Times New Roman"/>
          <w:color w:val="auto"/>
          <w:szCs w:val="20"/>
        </w:rPr>
        <w:t>finished</w:t>
      </w:r>
      <w:r w:rsidR="00F30176" w:rsidRPr="00357729">
        <w:rPr>
          <w:rFonts w:ascii="Times New Roman" w:eastAsia="宋体" w:hAnsi="Times New Roman"/>
          <w:color w:val="auto"/>
          <w:szCs w:val="20"/>
        </w:rPr>
        <w:t xml:space="preserve"> correctly in </w:t>
      </w:r>
      <m:oMath>
        <m:r>
          <w:rPr>
            <w:rFonts w:ascii="Cambria Math" w:eastAsia="宋体" w:hAnsi="Cambria Math"/>
            <w:color w:val="auto"/>
            <w:szCs w:val="20"/>
          </w:rPr>
          <m:t>t</m:t>
        </m:r>
      </m:oMath>
      <w:r w:rsidR="00F30176" w:rsidRPr="00357729">
        <w:rPr>
          <w:rFonts w:ascii="Times New Roman" w:eastAsia="宋体" w:hAnsi="Times New Roman"/>
          <w:color w:val="auto"/>
          <w:szCs w:val="20"/>
        </w:rPr>
        <w:t xml:space="preserve">-th round is denoted by </w:t>
      </w:r>
      <m:oMath>
        <m:sSubSup>
          <m:sSubSupPr>
            <m:ctrlPr>
              <w:rPr>
                <w:rFonts w:ascii="Cambria Math" w:eastAsia="宋体" w:hAnsi="Cambria Math"/>
                <w:color w:val="auto"/>
                <w:szCs w:val="20"/>
              </w:rPr>
            </m:ctrlPr>
          </m:sSubSupPr>
          <m:e>
            <m:r>
              <w:rPr>
                <w:rFonts w:ascii="Cambria Math" w:eastAsia="宋体" w:hAnsi="Cambria Math"/>
                <w:color w:val="auto"/>
                <w:szCs w:val="20"/>
              </w:rPr>
              <m:t>φ</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up>
            <m:r>
              <w:rPr>
                <w:rFonts w:ascii="Cambria Math" w:eastAsia="宋体" w:hAnsi="Cambria Math"/>
                <w:color w:val="auto"/>
                <w:szCs w:val="20"/>
              </w:rPr>
              <m:t>Finish</m:t>
            </m:r>
          </m:sup>
        </m:sSubSup>
      </m:oMath>
      <w:r w:rsidR="00F30176" w:rsidRPr="00357729">
        <w:rPr>
          <w:rFonts w:ascii="Times New Roman" w:eastAsia="宋体" w:hAnsi="Times New Roman"/>
          <w:color w:val="auto"/>
          <w:szCs w:val="20"/>
        </w:rPr>
        <w:t xml:space="preserve"> which is defined as </w:t>
      </w:r>
      <w:r w:rsidR="00357171" w:rsidRPr="00357729">
        <w:rPr>
          <w:rFonts w:ascii="Times New Roman" w:eastAsia="宋体" w:hAnsi="Times New Roman"/>
          <w:color w:val="auto"/>
          <w:szCs w:val="20"/>
        </w:rPr>
        <w:t>below</w:t>
      </w:r>
      <w:r w:rsidR="00F30176" w:rsidRPr="00357729">
        <w:rPr>
          <w:rFonts w:ascii="Times New Roman" w:eastAsia="宋体" w:hAnsi="Times New Roman"/>
          <w:color w:val="auto"/>
          <w:szCs w:val="20"/>
        </w:rPr>
        <w:t>.</w:t>
      </w:r>
    </w:p>
    <w:p w14:paraId="5A3035FC" w14:textId="4D0AEBA8" w:rsidR="002F6790" w:rsidRPr="00357729" w:rsidRDefault="00636A06" w:rsidP="002F6790">
      <w:pPr>
        <w:spacing w:beforeLines="20" w:before="48"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Finish</m:t>
                  </m:r>
                </m:sup>
              </m:sSubSup>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1,</m:t>
                      </m:r>
                      <m:sSubSup>
                        <m:sSubSupPr>
                          <m:ctrlPr>
                            <w:rPr>
                              <w:rFonts w:ascii="Cambria Math" w:hAnsi="Cambria Math"/>
                              <w:color w:val="000000" w:themeColor="text1"/>
                              <w:lang w:val="pt-BR"/>
                            </w:rPr>
                          </m:ctrlPr>
                        </m:sSubSupPr>
                        <m:e>
                          <m:r>
                            <w:rPr>
                              <w:rFonts w:ascii="Cambria Math" w:hAnsi="Cambria Math"/>
                              <w:color w:val="000000" w:themeColor="text1"/>
                              <w:lang w:val="pt-BR"/>
                            </w:rPr>
                            <m:t>u</m:t>
                          </m:r>
                        </m:e>
                        <m:sub>
                          <m:r>
                            <w:rPr>
                              <w:rFonts w:ascii="Cambria Math" w:hAnsi="Cambria Math"/>
                              <w:color w:val="000000" w:themeColor="text1"/>
                              <w:lang w:val="pt-BR"/>
                            </w:rPr>
                            <m:t>j</m:t>
                          </m:r>
                          <m:r>
                            <w:rPr>
                              <w:rFonts w:ascii="Cambria Math" w:hAnsi="Cambria Math"/>
                              <w:lang w:eastAsia="zh-CN"/>
                            </w:rPr>
                            <m:t>,t</m:t>
                          </m:r>
                        </m:sub>
                        <m:sup>
                          <m:r>
                            <w:rPr>
                              <w:rFonts w:ascii="Cambria Math" w:hAnsi="Cambria Math"/>
                              <w:color w:val="000000" w:themeColor="text1"/>
                              <w:lang w:val="pt-BR"/>
                            </w:rPr>
                            <m:t>E</m:t>
                          </m:r>
                        </m:sup>
                      </m:sSubSup>
                      <m:r>
                        <w:rPr>
                          <w:rFonts w:ascii="Cambria Math" w:hAnsi="Cambria Math"/>
                          <w:lang w:eastAsia="zh-CN"/>
                        </w:rPr>
                        <m:t>∈</m:t>
                      </m:r>
                      <m:d>
                        <m:dPr>
                          <m:begChr m:val="["/>
                          <m:endChr m:val="]"/>
                          <m:ctrlPr>
                            <w:rPr>
                              <w:rFonts w:ascii="Cambria Math" w:hAnsi="Cambria Math"/>
                              <w:i/>
                              <w:lang w:eastAsia="zh-CN"/>
                            </w:rPr>
                          </m:ctrlPr>
                        </m:dPr>
                        <m:e>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v</m:t>
                              </m:r>
                            </m:e>
                            <m:sub>
                              <m:r>
                                <w:rPr>
                                  <w:rFonts w:ascii="Cambria Math" w:hAnsi="Cambria Math"/>
                                  <w:lang w:eastAsia="zh-CN"/>
                                </w:rPr>
                                <m:t>j,t</m:t>
                              </m:r>
                            </m:sub>
                            <m:sup>
                              <m:r>
                                <w:rPr>
                                  <w:rFonts w:ascii="Cambria Math" w:hAnsi="Cambria Math"/>
                                  <w:color w:val="000000" w:themeColor="text1"/>
                                  <w:lang w:eastAsia="zh-CN"/>
                                </w:rPr>
                                <m:t>G</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m</m:t>
                              </m:r>
                            </m:sub>
                          </m:sSub>
                          <m:r>
                            <w:rPr>
                              <w:rFonts w:ascii="Cambria Math" w:hAnsi="Cambria Math"/>
                              <w:lang w:eastAsia="zh-CN"/>
                            </w:rPr>
                            <m:t>,</m:t>
                          </m:r>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v</m:t>
                              </m:r>
                            </m:e>
                            <m:sub>
                              <m:r>
                                <w:rPr>
                                  <w:rFonts w:ascii="Cambria Math" w:hAnsi="Cambria Math"/>
                                  <w:lang w:eastAsia="zh-CN"/>
                                </w:rPr>
                                <m:t>j,t</m:t>
                              </m:r>
                            </m:sub>
                            <m:sup>
                              <m:r>
                                <w:rPr>
                                  <w:rFonts w:ascii="Cambria Math" w:hAnsi="Cambria Math"/>
                                  <w:color w:val="000000" w:themeColor="text1"/>
                                  <w:lang w:eastAsia="zh-CN"/>
                                </w:rPr>
                                <m:t>G</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ε</m:t>
                              </m:r>
                            </m:e>
                            <m:sub>
                              <m:r>
                                <w:rPr>
                                  <w:rFonts w:ascii="Cambria Math" w:hAnsi="Cambria Math"/>
                                  <w:lang w:eastAsia="zh-CN"/>
                                </w:rPr>
                                <m:t>m</m:t>
                              </m:r>
                            </m:sub>
                          </m:sSub>
                        </m:e>
                      </m:d>
                      <m:r>
                        <w:rPr>
                          <w:rFonts w:ascii="Cambria Math" w:hAnsi="Cambria Math"/>
                          <w:lang w:eastAsia="zh-CN"/>
                        </w:rPr>
                        <m:t>,</m:t>
                      </m:r>
                    </m:e>
                    <m:e>
                      <m:r>
                        <w:rPr>
                          <w:rFonts w:ascii="Cambria Math" w:hAnsi="Cambria Math"/>
                          <w:lang w:eastAsia="zh-CN"/>
                        </w:rPr>
                        <m:t>0,else.</m:t>
                      </m:r>
                    </m:e>
                  </m:eqArr>
                </m:e>
              </m:d>
              <m:r>
                <w:rPr>
                  <w:rFonts w:ascii="Cambria Math" w:hAnsi="Cambria Math"/>
                  <w:lang w:eastAsia="zh-CN"/>
                </w:rPr>
                <m:t>#(2)##</m:t>
              </m:r>
            </m:e>
          </m:eqArr>
        </m:oMath>
      </m:oMathPara>
    </w:p>
    <w:p w14:paraId="0693DD91" w14:textId="1CF73218" w:rsidR="002F6790" w:rsidRPr="00357729" w:rsidRDefault="002F6790" w:rsidP="000C190A">
      <w:pPr>
        <w:pStyle w:val="MDPI31text"/>
        <w:spacing w:line="240" w:lineRule="auto"/>
        <w:ind w:firstLineChars="150" w:firstLine="300"/>
        <w:rPr>
          <w:rFonts w:ascii="Times New Roman" w:eastAsia="宋体" w:hAnsi="Times New Roman"/>
          <w:color w:val="auto"/>
          <w:szCs w:val="20"/>
        </w:rPr>
      </w:pPr>
      <w:r w:rsidRPr="00357729">
        <w:rPr>
          <w:rFonts w:ascii="Times New Roman" w:eastAsia="宋体" w:hAnsi="Times New Roman"/>
          <w:color w:val="auto"/>
          <w:szCs w:val="20"/>
        </w:rPr>
        <w:t xml:space="preserve">Here </w:t>
      </w:r>
      <m:oMath>
        <m:sSub>
          <m:sSubPr>
            <m:ctrlPr>
              <w:rPr>
                <w:rFonts w:ascii="Cambria Math" w:eastAsia="宋体" w:hAnsi="Cambria Math"/>
                <w:color w:val="auto"/>
                <w:szCs w:val="20"/>
              </w:rPr>
            </m:ctrlPr>
          </m:sSubPr>
          <m:e>
            <m:r>
              <w:rPr>
                <w:rFonts w:ascii="Cambria Math" w:eastAsia="宋体" w:hAnsi="Cambria Math"/>
                <w:color w:val="auto"/>
                <w:szCs w:val="20"/>
              </w:rPr>
              <m:t>ε</m:t>
            </m:r>
          </m:e>
          <m:sub>
            <m:r>
              <w:rPr>
                <w:rFonts w:ascii="Cambria Math" w:eastAsia="宋体" w:hAnsi="Cambria Math"/>
                <w:color w:val="auto"/>
                <w:szCs w:val="20"/>
              </w:rPr>
              <m:t>m</m:t>
            </m:r>
          </m:sub>
        </m:sSub>
      </m:oMath>
      <w:r w:rsidRPr="00357729">
        <w:rPr>
          <w:rFonts w:ascii="Times New Roman" w:eastAsia="宋体" w:hAnsi="Times New Roman"/>
          <w:color w:val="auto"/>
          <w:szCs w:val="20"/>
        </w:rPr>
        <w:t xml:space="preserve"> denotes the </w:t>
      </w:r>
      <w:r w:rsidR="006E7D4B" w:rsidRPr="00357729">
        <w:rPr>
          <w:rFonts w:ascii="Times New Roman" w:eastAsia="宋体" w:hAnsi="Times New Roman"/>
          <w:color w:val="auto"/>
          <w:szCs w:val="20"/>
        </w:rPr>
        <w:t xml:space="preserve">task's error tolerance range, </w:t>
      </w:r>
      <w:r w:rsidR="00636883" w:rsidRPr="00357729">
        <w:rPr>
          <w:rFonts w:ascii="Times New Roman" w:eastAsia="宋体" w:hAnsi="Times New Roman"/>
          <w:color w:val="auto"/>
          <w:szCs w:val="20"/>
        </w:rPr>
        <w:t>so FR can be calculated by Eq. (3).</w:t>
      </w:r>
    </w:p>
    <w:p w14:paraId="71A7AF0E" w14:textId="7F6CA840" w:rsidR="002F6790" w:rsidRPr="006E43B1" w:rsidRDefault="00636A06" w:rsidP="002F6790">
      <w:pPr>
        <w:spacing w:beforeLines="20" w:before="48"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r>
                <w:rPr>
                  <w:rFonts w:ascii="Cambria Math" w:hAnsi="Cambria Math"/>
                  <w:lang w:eastAsia="zh-CN"/>
                </w:rPr>
                <m:t>FR=</m:t>
              </m:r>
              <m:f>
                <m:fPr>
                  <m:ctrlPr>
                    <w:rPr>
                      <w:rFonts w:ascii="Cambria Math" w:hAnsi="Cambria Math"/>
                      <w:i/>
                      <w:lang w:eastAsia="zh-CN"/>
                    </w:rPr>
                  </m:ctrlPr>
                </m:fPr>
                <m:num>
                  <m:nary>
                    <m:naryPr>
                      <m:chr m:val="∑"/>
                      <m:limLoc m:val="subSup"/>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τ</m:t>
                      </m:r>
                    </m:sup>
                    <m:e>
                      <m:nary>
                        <m:naryPr>
                          <m:chr m:val="∑"/>
                          <m:limLoc m:val="subSup"/>
                          <m:ctrlPr>
                            <w:rPr>
                              <w:rFonts w:ascii="Cambria Math" w:hAnsi="Cambria Math"/>
                              <w:i/>
                              <w:lang w:eastAsia="zh-CN"/>
                            </w:rPr>
                          </m:ctrlPr>
                        </m:naryPr>
                        <m:sub>
                          <m:r>
                            <w:rPr>
                              <w:rFonts w:ascii="Cambria Math" w:hAnsi="Cambria Math"/>
                              <w:lang w:eastAsia="zh-CN"/>
                            </w:rPr>
                            <m:t>j=1</m:t>
                          </m:r>
                        </m:sub>
                        <m:sup>
                          <m:r>
                            <w:rPr>
                              <w:rFonts w:ascii="Cambria Math" w:hAnsi="Cambria Math"/>
                              <w:lang w:eastAsia="zh-CN"/>
                            </w:rPr>
                            <m:t>m</m:t>
                          </m:r>
                        </m:sup>
                        <m:e>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Finish</m:t>
                              </m:r>
                            </m:sup>
                          </m:sSubSup>
                        </m:e>
                      </m:nary>
                    </m:e>
                  </m:nary>
                </m:num>
                <m:den>
                  <m:r>
                    <w:rPr>
                      <w:rFonts w:ascii="Cambria Math" w:hAnsi="Cambria Math"/>
                      <w:lang w:eastAsia="zh-CN"/>
                    </w:rPr>
                    <m:t>mτ</m:t>
                  </m:r>
                </m:den>
              </m:f>
              <m:r>
                <w:rPr>
                  <w:rFonts w:ascii="Cambria Math" w:hAnsi="Cambria Math"/>
                  <w:lang w:eastAsia="zh-CN"/>
                </w:rPr>
                <m:t>.#(3)##</m:t>
              </m:r>
            </m:e>
          </m:eqArr>
        </m:oMath>
      </m:oMathPara>
    </w:p>
    <w:bookmarkEnd w:id="3"/>
    <w:p w14:paraId="22DED536" w14:textId="1F4E1949" w:rsidR="007D0BED" w:rsidRDefault="00B243C6" w:rsidP="004C4486">
      <w:pPr>
        <w:pStyle w:val="1"/>
        <w:numPr>
          <w:ilvl w:val="0"/>
          <w:numId w:val="2"/>
        </w:numPr>
        <w:spacing w:before="120"/>
        <w:ind w:left="357" w:hanging="357"/>
        <w:rPr>
          <w:smallCaps w:val="0"/>
        </w:rPr>
      </w:pPr>
      <w:r w:rsidRPr="00B243C6">
        <w:rPr>
          <w:smallCaps w:val="0"/>
        </w:rPr>
        <w:t>The design and analysis of DLFTI scheme</w:t>
      </w:r>
    </w:p>
    <w:p w14:paraId="08D3A0EA" w14:textId="5828C74C" w:rsidR="00A936E5" w:rsidRDefault="0004357C" w:rsidP="00357171">
      <w:pPr>
        <w:pStyle w:val="PARAGRAPHnoindent"/>
        <w:spacing w:line="240" w:lineRule="auto"/>
        <w:ind w:firstLineChars="150" w:firstLine="300"/>
        <w:rPr>
          <w:rFonts w:ascii="Times New Roman" w:hAnsi="Times New Roman"/>
        </w:rPr>
      </w:pPr>
      <w:r w:rsidRPr="003C21A5">
        <w:rPr>
          <w:rFonts w:ascii="Times New Roman" w:hAnsi="Times New Roman"/>
        </w:rPr>
        <w:t xml:space="preserve">In this section, we propose the fast truth inference mechanism DLFTI, shown as Fig. 3 and Algorithm 1. We first introduce the basic idea of DLFTI, </w:t>
      </w:r>
      <w:r w:rsidRPr="006E3765">
        <w:rPr>
          <w:rFonts w:ascii="Times New Roman" w:hAnsi="Times New Roman"/>
          <w:color w:val="008000"/>
        </w:rPr>
        <w:t>and then present the mu</w:t>
      </w:r>
      <w:r w:rsidR="000246D6" w:rsidRPr="006E3765">
        <w:rPr>
          <w:rFonts w:ascii="Times New Roman" w:hAnsi="Times New Roman"/>
          <w:color w:val="008000"/>
        </w:rPr>
        <w:t>l</w:t>
      </w:r>
      <w:r w:rsidRPr="006E3765">
        <w:rPr>
          <w:rFonts w:ascii="Times New Roman" w:hAnsi="Times New Roman"/>
          <w:color w:val="008000"/>
        </w:rPr>
        <w:t>ti-level GTD system,</w:t>
      </w:r>
      <w:r w:rsidRPr="003C21A5">
        <w:rPr>
          <w:rFonts w:ascii="Times New Roman" w:hAnsi="Times New Roman"/>
        </w:rPr>
        <w:t xml:space="preserve"> followed by the worker recognition system. Finally, we describe how to perform high-precision truth discovery using multi-level ETD based on DLFTI.</w:t>
      </w:r>
    </w:p>
    <w:p w14:paraId="6EA0DCC3" w14:textId="7D455A32" w:rsidR="00DE01B5" w:rsidRPr="005F3BD0" w:rsidRDefault="00C32A23" w:rsidP="00F9488A">
      <w:pPr>
        <w:pStyle w:val="2"/>
        <w:spacing w:before="0"/>
        <w:ind w:left="357" w:hanging="357"/>
        <w:rPr>
          <w:rFonts w:eastAsiaTheme="minorEastAsia"/>
          <w:lang w:eastAsia="zh-CN"/>
        </w:rPr>
      </w:pPr>
      <w:r w:rsidRPr="005F3BD0">
        <w:rPr>
          <w:rFonts w:eastAsiaTheme="minorEastAsia" w:hint="eastAsia"/>
          <w:lang w:eastAsia="zh-CN"/>
        </w:rPr>
        <w:t>4</w:t>
      </w:r>
      <w:r w:rsidRPr="005F3BD0">
        <w:rPr>
          <w:rFonts w:eastAsiaTheme="minorEastAsia"/>
          <w:lang w:eastAsia="zh-CN"/>
        </w:rPr>
        <w:t xml:space="preserve">.1. </w:t>
      </w:r>
      <w:r w:rsidR="008C4DF6" w:rsidRPr="005F3BD0">
        <w:rPr>
          <w:rFonts w:eastAsiaTheme="minorEastAsia"/>
          <w:lang w:eastAsia="zh-CN"/>
        </w:rPr>
        <w:t>Preliminary and Basic Idea</w:t>
      </w:r>
    </w:p>
    <w:p w14:paraId="271FD9E7" w14:textId="203437A9" w:rsidR="007F2775" w:rsidRDefault="0088187C" w:rsidP="007C6FA1">
      <w:pPr>
        <w:pStyle w:val="MDPI31text"/>
        <w:spacing w:line="240" w:lineRule="auto"/>
        <w:ind w:firstLineChars="150" w:firstLine="300"/>
        <w:rPr>
          <w:rFonts w:ascii="Times New Roman" w:eastAsia="宋体" w:hAnsi="Times New Roman"/>
          <w:color w:val="auto"/>
          <w:szCs w:val="20"/>
        </w:rPr>
      </w:pPr>
      <w:r w:rsidRPr="005F3BD0">
        <w:rPr>
          <w:rFonts w:ascii="Times New Roman" w:eastAsia="宋体" w:hAnsi="Times New Roman"/>
          <w:color w:val="auto"/>
          <w:szCs w:val="20"/>
        </w:rPr>
        <w:t xml:space="preserve">Existing truth discovery methods based on statistics all assume that trustworthy workers in the MCS are in the majority, so they used methods like </w:t>
      </w:r>
      <w:r w:rsidR="00807EF3" w:rsidRPr="005F3BD0">
        <w:rPr>
          <w:rFonts w:ascii="Times New Roman" w:eastAsia="宋体" w:hAnsi="Times New Roman"/>
          <w:color w:val="auto"/>
          <w:szCs w:val="20"/>
        </w:rPr>
        <w:t>Mean</w:t>
      </w:r>
      <w:r w:rsidRPr="005F3BD0">
        <w:rPr>
          <w:rFonts w:ascii="Times New Roman" w:eastAsia="宋体" w:hAnsi="Times New Roman"/>
          <w:color w:val="auto"/>
          <w:szCs w:val="20"/>
        </w:rPr>
        <w:t xml:space="preserve"> to approximate the GTD by all reported data. </w:t>
      </w:r>
      <w:r w:rsidRPr="001267AA">
        <w:rPr>
          <w:rFonts w:ascii="Times New Roman" w:eastAsia="宋体" w:hAnsi="Times New Roman"/>
          <w:color w:val="auto"/>
          <w:szCs w:val="20"/>
        </w:rPr>
        <w:t xml:space="preserve">Because the system does not actually know the GTD, the accuracy of the results may be very low and vulnerable to joint attacks by multiple malicious workers. Imagine an extreme situation where a task is assigned to a group of malicious workers, and the malicious workers jointly fabricate data to </w:t>
      </w:r>
      <w:r w:rsidRPr="001267AA">
        <w:rPr>
          <w:rFonts w:ascii="Times New Roman" w:eastAsia="宋体" w:hAnsi="Times New Roman"/>
          <w:color w:val="auto"/>
          <w:szCs w:val="20"/>
        </w:rPr>
        <w:lastRenderedPageBreak/>
        <w:t xml:space="preserve">cheat for rewards. In such a situation, the DPC will suffer from joint fraud attacks, and the final truth inference results will be seriously distorted. </w:t>
      </w:r>
      <w:r w:rsidRPr="005979FD">
        <w:rPr>
          <w:rFonts w:ascii="Times New Roman" w:eastAsia="宋体" w:hAnsi="Times New Roman"/>
          <w:color w:val="008000"/>
          <w:szCs w:val="20"/>
        </w:rPr>
        <w:t xml:space="preserve">Furthermore, none of the above methods has established </w:t>
      </w:r>
      <w:r w:rsidR="0088410C" w:rsidRPr="005979FD">
        <w:rPr>
          <w:rFonts w:ascii="Times New Roman" w:eastAsia="宋体" w:hAnsi="Times New Roman"/>
          <w:color w:val="008000"/>
          <w:szCs w:val="20"/>
        </w:rPr>
        <w:t xml:space="preserve">a perfect mechanism </w:t>
      </w:r>
      <w:r w:rsidR="000246D6" w:rsidRPr="005979FD">
        <w:rPr>
          <w:rFonts w:ascii="Times New Roman" w:eastAsia="宋体" w:hAnsi="Times New Roman"/>
          <w:color w:val="008000"/>
          <w:szCs w:val="20"/>
        </w:rPr>
        <w:t xml:space="preserve">for </w:t>
      </w:r>
      <w:r w:rsidR="0088410C" w:rsidRPr="005979FD">
        <w:rPr>
          <w:rFonts w:ascii="Times New Roman" w:eastAsia="宋体" w:hAnsi="Times New Roman"/>
          <w:color w:val="008000"/>
          <w:szCs w:val="20"/>
        </w:rPr>
        <w:t>data completion</w:t>
      </w:r>
      <w:r w:rsidR="00147C4F" w:rsidRPr="005979FD">
        <w:rPr>
          <w:rFonts w:ascii="Times New Roman" w:eastAsia="宋体" w:hAnsi="Times New Roman"/>
          <w:color w:val="008000"/>
          <w:szCs w:val="20"/>
        </w:rPr>
        <w:t>.</w:t>
      </w:r>
      <w:r w:rsidR="00147C4F">
        <w:rPr>
          <w:rFonts w:ascii="Times New Roman" w:eastAsia="宋体" w:hAnsi="Times New Roman"/>
          <w:color w:val="auto"/>
          <w:szCs w:val="20"/>
        </w:rPr>
        <w:t xml:space="preserve"> Suppose</w:t>
      </w:r>
      <w:r w:rsidRPr="001267AA">
        <w:rPr>
          <w:rFonts w:ascii="Times New Roman" w:eastAsia="宋体" w:hAnsi="Times New Roman"/>
          <w:color w:val="auto"/>
          <w:szCs w:val="20"/>
        </w:rPr>
        <w:t xml:space="preserve"> part of tasks cannot be completed with valid data due to unexpected conditions</w:t>
      </w:r>
      <w:r w:rsidR="00C92239">
        <w:rPr>
          <w:rFonts w:ascii="Times New Roman" w:eastAsia="宋体" w:hAnsi="Times New Roman"/>
          <w:color w:val="auto"/>
          <w:szCs w:val="20"/>
        </w:rPr>
        <w:t>. In that case</w:t>
      </w:r>
      <w:r w:rsidR="0088410C">
        <w:rPr>
          <w:rFonts w:ascii="Times New Roman" w:eastAsia="宋体" w:hAnsi="Times New Roman"/>
          <w:color w:val="auto"/>
          <w:szCs w:val="20"/>
        </w:rPr>
        <w:t>,</w:t>
      </w:r>
      <w:r w:rsidRPr="001267AA">
        <w:rPr>
          <w:rFonts w:ascii="Times New Roman" w:eastAsia="宋体" w:hAnsi="Times New Roman"/>
          <w:color w:val="auto"/>
          <w:szCs w:val="20"/>
        </w:rPr>
        <w:t xml:space="preserve"> none of the existing methods can make truth inference for the missing data, resulting in reducing the effectiveness </w:t>
      </w:r>
      <w:r w:rsidR="00807EF3" w:rsidRPr="001267AA">
        <w:rPr>
          <w:rFonts w:ascii="Times New Roman" w:eastAsia="宋体" w:hAnsi="Times New Roman"/>
          <w:color w:val="auto"/>
          <w:szCs w:val="20"/>
        </w:rPr>
        <w:t>of the overall truth inference.</w:t>
      </w:r>
      <w:r w:rsidR="00807EF3" w:rsidRPr="001267AA">
        <w:rPr>
          <w:rFonts w:ascii="Times New Roman" w:eastAsia="宋体" w:hAnsi="Times New Roman" w:hint="eastAsia"/>
          <w:color w:val="auto"/>
          <w:szCs w:val="20"/>
        </w:rPr>
        <w:t xml:space="preserve"> </w:t>
      </w:r>
    </w:p>
    <w:p w14:paraId="6204B1FB" w14:textId="77777777" w:rsidR="005A5290" w:rsidRDefault="00D56B32" w:rsidP="00D6267D">
      <w:pPr>
        <w:spacing w:line="240" w:lineRule="auto"/>
        <w:ind w:firstLineChars="150" w:firstLine="300"/>
        <w:rPr>
          <w:rFonts w:ascii="Times New Roman" w:hAnsi="Times New Roman"/>
          <w:b/>
          <w:bCs/>
          <w:lang w:eastAsia="zh-CN"/>
        </w:rPr>
      </w:pPr>
      <w:r w:rsidRPr="00365D9A">
        <w:rPr>
          <w:rFonts w:ascii="Times New Roman" w:eastAsia="宋体" w:hAnsi="Times New Roman"/>
          <w:lang w:eastAsia="zh-CN"/>
        </w:rPr>
        <w:t>Therefore, to avoid relying exclusively on worker-reported data, a basic idea is to use data provided by UAVs and highly trustworthy workers as an objective and credible benchmark to judge the quality of all worker-reported data</w:t>
      </w:r>
      <w:r>
        <w:rPr>
          <w:rFonts w:ascii="Times New Roman" w:eastAsia="宋体" w:hAnsi="Times New Roman"/>
          <w:lang w:eastAsia="zh-CN"/>
        </w:rPr>
        <w:t>, shown as Fig. 3</w:t>
      </w:r>
      <w:r w:rsidRPr="00365D9A">
        <w:rPr>
          <w:rFonts w:ascii="Times New Roman" w:eastAsia="宋体" w:hAnsi="Times New Roman"/>
          <w:lang w:eastAsia="zh-CN"/>
        </w:rPr>
        <w:t xml:space="preserve">. </w:t>
      </w:r>
      <w:r w:rsidR="005A5290">
        <w:rPr>
          <w:rFonts w:ascii="Times New Roman" w:eastAsia="宋体" w:hAnsi="Times New Roman"/>
          <w:lang w:eastAsia="zh-CN"/>
        </w:rPr>
        <w:t xml:space="preserve">The </w:t>
      </w:r>
      <w:r w:rsidR="005A5290" w:rsidRPr="00365D9A">
        <w:rPr>
          <w:rFonts w:ascii="Times New Roman" w:eastAsia="宋体" w:hAnsi="Times New Roman"/>
          <w:lang w:eastAsia="zh-CN"/>
        </w:rPr>
        <w:t>UAV</w:t>
      </w:r>
      <w:r w:rsidR="005A5290">
        <w:rPr>
          <w:rFonts w:ascii="Times New Roman" w:eastAsia="宋体" w:hAnsi="Times New Roman"/>
          <w:lang w:eastAsia="zh-CN"/>
        </w:rPr>
        <w:t>s</w:t>
      </w:r>
      <w:r w:rsidR="005A5290" w:rsidRPr="00365D9A">
        <w:rPr>
          <w:rFonts w:ascii="Times New Roman" w:eastAsia="宋体" w:hAnsi="Times New Roman"/>
          <w:lang w:eastAsia="zh-CN"/>
        </w:rPr>
        <w:t xml:space="preserve"> and highly trustworthy workers are defined as follows.</w:t>
      </w:r>
    </w:p>
    <w:p w14:paraId="46F9CC10" w14:textId="77777777" w:rsidR="00170C78" w:rsidRPr="00D6267D" w:rsidRDefault="005A5290" w:rsidP="00357E10">
      <w:pPr>
        <w:spacing w:beforeLines="30" w:before="72" w:afterLines="30" w:after="72" w:line="240" w:lineRule="auto"/>
        <w:rPr>
          <w:rFonts w:ascii="Times New Roman" w:hAnsi="Times New Roman"/>
          <w:lang w:eastAsia="zh-CN"/>
        </w:rPr>
      </w:pPr>
      <w:r w:rsidRPr="00365D9A">
        <w:rPr>
          <w:rFonts w:ascii="Times New Roman" w:hAnsi="Times New Roman"/>
          <w:b/>
          <w:bCs/>
          <w:lang w:eastAsia="zh-CN"/>
        </w:rPr>
        <w:t xml:space="preserve">Definition </w:t>
      </w:r>
      <w:r w:rsidR="00104B6F">
        <w:rPr>
          <w:rFonts w:ascii="Times New Roman" w:hAnsi="Times New Roman"/>
          <w:b/>
          <w:bCs/>
          <w:lang w:eastAsia="zh-CN"/>
        </w:rPr>
        <w:t>6</w:t>
      </w:r>
      <w:r w:rsidRPr="00365D9A">
        <w:rPr>
          <w:rFonts w:ascii="Times New Roman" w:hAnsi="Times New Roman"/>
          <w:b/>
          <w:bCs/>
          <w:lang w:eastAsia="zh-CN"/>
        </w:rPr>
        <w:t xml:space="preserve"> (UAV).</w:t>
      </w:r>
      <w:r w:rsidRPr="00421EB5">
        <w:rPr>
          <w:rFonts w:ascii="Times New Roman" w:hAnsi="Times New Roman"/>
          <w:color w:val="008000"/>
          <w:lang w:eastAsia="zh-CN"/>
        </w:rPr>
        <w:t xml:space="preserve"> </w:t>
      </w:r>
      <w:r w:rsidR="00F0718C" w:rsidRPr="00207623">
        <w:rPr>
          <w:rFonts w:ascii="Times New Roman" w:hAnsi="Times New Roman"/>
          <w:color w:val="008000"/>
          <w:lang w:eastAsia="zh-CN"/>
        </w:rPr>
        <w:t xml:space="preserve">With the emergence of driverless technology and aviation systems, using UAVs for sensing data has become a feasible and accurate way of MCS. UAVs can provide efficient, flexible, and low-cost data sensing services for applications. Specifically, after receiving a data sensing task, the platform can dispatch UAVs to the designated area and establish a communication and sensing system. Through the professional data measurement equipment carried by the UAVs, they can perceive and collect the data of the task site and submit it to the server. As UAVs can be equipped with professional data measurement equipment, and have high maneuverability and flexibility, the data collected by UAVs generally has </w:t>
      </w:r>
      <w:r w:rsidR="00932692" w:rsidRPr="00207623">
        <w:rPr>
          <w:rFonts w:ascii="Times New Roman" w:hAnsi="Times New Roman"/>
          <w:color w:val="008000"/>
          <w:lang w:eastAsia="zh-CN"/>
        </w:rPr>
        <w:t>extreme</w:t>
      </w:r>
      <w:r w:rsidR="00F0718C" w:rsidRPr="00207623">
        <w:rPr>
          <w:rFonts w:ascii="Times New Roman" w:hAnsi="Times New Roman"/>
          <w:color w:val="008000"/>
          <w:lang w:eastAsia="zh-CN"/>
        </w:rPr>
        <w:t xml:space="preserve"> accuracy. Therefore, data sensed by UAVs can be considered as the posteriori baseline for specific tasks</w:t>
      </w:r>
      <w:r w:rsidR="00B5328E">
        <w:rPr>
          <w:rFonts w:ascii="Times New Roman" w:hAnsi="Times New Roman"/>
          <w:color w:val="008000"/>
          <w:lang w:eastAsia="zh-CN"/>
        </w:rPr>
        <w:t>.</w:t>
      </w:r>
      <w:r w:rsidRPr="00207623">
        <w:rPr>
          <w:rFonts w:ascii="Times New Roman" w:hAnsi="Times New Roman"/>
          <w:color w:val="008000"/>
          <w:lang w:eastAsia="zh-CN"/>
        </w:rPr>
        <w:t xml:space="preserve"> </w:t>
      </w:r>
      <w:r w:rsidRPr="00365D9A">
        <w:rPr>
          <w:rFonts w:ascii="Times New Roman" w:hAnsi="Times New Roman"/>
          <w:lang w:eastAsia="zh-CN"/>
        </w:rPr>
        <w:t>Specifically</w:t>
      </w:r>
      <w:r w:rsidRPr="00365D9A">
        <w:rPr>
          <w:rFonts w:ascii="Times New Roman" w:hAnsi="Times New Roman" w:hint="eastAsia"/>
          <w:lang w:eastAsia="zh-CN"/>
        </w:rPr>
        <w:t>,</w:t>
      </w:r>
      <w:r w:rsidRPr="00365D9A">
        <w:rPr>
          <w:rFonts w:ascii="Times New Roman" w:hAnsi="Times New Roman"/>
          <w:lang w:eastAsia="zh-CN"/>
        </w:rPr>
        <w:t xml:space="preserve"> UAVs</w:t>
      </w:r>
      <w:r w:rsidRPr="00206255">
        <w:t xml:space="preserve"> </w:t>
      </w:r>
      <w:r w:rsidRPr="00206255">
        <w:rPr>
          <w:rFonts w:ascii="Times New Roman" w:hAnsi="Times New Roman"/>
          <w:lang w:eastAsia="zh-CN"/>
        </w:rPr>
        <w:t>are dispatched</w:t>
      </w:r>
      <w:r w:rsidRPr="00365D9A">
        <w:rPr>
          <w:rFonts w:ascii="Times New Roman" w:hAnsi="Times New Roman"/>
          <w:lang w:eastAsia="zh-CN"/>
        </w:rPr>
        <w:t xml:space="preserve"> to collect data synchronously with workers for the same tasks,</w:t>
      </w:r>
      <w:r w:rsidRPr="0088346C">
        <w:rPr>
          <w:rFonts w:ascii="Times New Roman" w:hAnsi="Times New Roman"/>
          <w:color w:val="008000"/>
          <w:lang w:eastAsia="zh-CN"/>
        </w:rPr>
        <w:t xml:space="preserve"> and </w:t>
      </w:r>
      <w:r w:rsidR="00B5328E" w:rsidRPr="0088346C">
        <w:rPr>
          <w:rFonts w:ascii="Times New Roman" w:hAnsi="Times New Roman"/>
          <w:color w:val="008000"/>
          <w:lang w:eastAsia="zh-CN"/>
        </w:rPr>
        <w:t>dynamically modify the workers' DOT by comparing the data</w:t>
      </w:r>
      <w:r w:rsidR="00B5328E" w:rsidRPr="00B5328E">
        <w:rPr>
          <w:rFonts w:ascii="Times New Roman" w:hAnsi="Times New Roman"/>
          <w:color w:val="008000"/>
          <w:lang w:eastAsia="zh-CN"/>
        </w:rPr>
        <w:t xml:space="preserve"> </w:t>
      </w:r>
      <w:r w:rsidR="00B5328E" w:rsidRPr="0088346C">
        <w:rPr>
          <w:rFonts w:ascii="Times New Roman" w:hAnsi="Times New Roman"/>
          <w:color w:val="008000"/>
          <w:lang w:eastAsia="zh-CN"/>
        </w:rPr>
        <w:t>reported by them and UAVs.</w:t>
      </w:r>
      <w:r w:rsidR="00B5328E" w:rsidRPr="00B5328E">
        <w:rPr>
          <w:rFonts w:ascii="Cambria Math" w:hAnsi="Cambria Math"/>
          <w:lang w:eastAsia="zh-CN"/>
        </w:rPr>
        <w:t xml:space="preserve"> </w:t>
      </w:r>
      <m:oMath>
        <m:sSubSup>
          <m:sSubSupPr>
            <m:ctrlPr>
              <w:rPr>
                <w:rFonts w:ascii="Cambria Math" w:hAnsi="Cambria Math"/>
                <w:lang w:eastAsia="zh-CN"/>
              </w:rPr>
            </m:ctrlPr>
          </m:sSubSupPr>
          <m:e>
            <m:r>
              <w:rPr>
                <w:rFonts w:ascii="Cambria Math" w:hAnsi="Cambria Math"/>
                <w:lang w:eastAsia="zh-CN"/>
              </w:rPr>
              <m:t>φ</m:t>
            </m:r>
          </m:e>
          <m:sub>
            <m:r>
              <w:rPr>
                <w:rFonts w:ascii="Cambria Math" w:hAnsi="Cambria Math"/>
                <w:lang w:eastAsia="zh-CN"/>
              </w:rPr>
              <m:t>j</m:t>
            </m:r>
            <m:r>
              <m:rPr>
                <m:sty m:val="p"/>
              </m:rPr>
              <w:rPr>
                <w:rFonts w:ascii="Cambria Math" w:hAnsi="Cambria Math"/>
                <w:lang w:eastAsia="zh-CN"/>
              </w:rPr>
              <m:t>,</m:t>
            </m:r>
            <m:r>
              <w:rPr>
                <w:rFonts w:ascii="Cambria Math" w:hAnsi="Cambria Math"/>
                <w:lang w:eastAsia="zh-CN"/>
              </w:rPr>
              <m:t>t</m:t>
            </m:r>
          </m:sub>
          <m:sup>
            <m:r>
              <w:rPr>
                <w:rFonts w:ascii="Cambria Math" w:hAnsi="Cambria Math"/>
                <w:lang w:eastAsia="zh-CN"/>
              </w:rPr>
              <m:t>UAV</m:t>
            </m:r>
          </m:sup>
        </m:sSubSup>
      </m:oMath>
      <w:r w:rsidR="00B5328E" w:rsidRPr="00365D9A">
        <w:rPr>
          <w:rFonts w:ascii="Times New Roman" w:hAnsi="Times New Roman"/>
          <w:lang w:eastAsia="zh-CN"/>
        </w:rPr>
        <w:t xml:space="preserve"> </w:t>
      </w:r>
      <w:r w:rsidR="00B5328E" w:rsidRPr="00C47263">
        <w:rPr>
          <w:rFonts w:ascii="Times New Roman" w:hAnsi="Times New Roman"/>
          <w:lang w:eastAsia="zh-CN"/>
        </w:rPr>
        <w:t xml:space="preserve">is used to indicate </w:t>
      </w:r>
      <w:r w:rsidR="00B5328E" w:rsidRPr="00365D9A">
        <w:rPr>
          <w:rFonts w:ascii="Times New Roman" w:hAnsi="Times New Roman"/>
          <w:lang w:eastAsia="zh-CN"/>
        </w:rPr>
        <w:t>whether there is a UAV</w:t>
      </w:r>
      <w:r w:rsidR="00B5328E" w:rsidRPr="00B5328E">
        <w:rPr>
          <w:rFonts w:ascii="Times New Roman" w:hAnsi="Times New Roman"/>
          <w:lang w:eastAsia="zh-CN"/>
        </w:rPr>
        <w:t xml:space="preserve"> </w:t>
      </w:r>
      <w:r w:rsidR="00B5328E" w:rsidRPr="00365D9A">
        <w:rPr>
          <w:rFonts w:ascii="Times New Roman" w:hAnsi="Times New Roman"/>
          <w:lang w:eastAsia="zh-CN"/>
        </w:rPr>
        <w:t xml:space="preserve">dispatched for task </w:t>
      </w:r>
      <m:oMath>
        <m:sSub>
          <m:sSubPr>
            <m:ctrlPr>
              <w:rPr>
                <w:rFonts w:ascii="Cambria Math" w:hAnsi="Cambria Math"/>
                <w:lang w:eastAsia="zh-CN"/>
              </w:rPr>
            </m:ctrlPr>
          </m:sSubPr>
          <m:e>
            <m:r>
              <w:rPr>
                <w:rFonts w:ascii="Cambria Math" w:hAnsi="Cambria Math"/>
                <w:lang w:eastAsia="zh-CN"/>
              </w:rPr>
              <m:t>w</m:t>
            </m:r>
          </m:e>
          <m:sub>
            <m:r>
              <w:rPr>
                <w:rFonts w:ascii="Cambria Math" w:hAnsi="Cambria Math"/>
                <w:lang w:eastAsia="zh-CN"/>
              </w:rPr>
              <m:t>j</m:t>
            </m:r>
          </m:sub>
        </m:sSub>
      </m:oMath>
      <w:r w:rsidR="00B5328E" w:rsidRPr="00365D9A">
        <w:rPr>
          <w:rFonts w:ascii="Times New Roman" w:hAnsi="Times New Roman"/>
          <w:lang w:eastAsia="zh-CN"/>
        </w:rPr>
        <w:t xml:space="preserve"> in the </w:t>
      </w:r>
      <m:oMath>
        <m:r>
          <w:rPr>
            <w:rFonts w:ascii="Cambria Math" w:hAnsi="Cambria Math"/>
            <w:lang w:eastAsia="zh-CN"/>
          </w:rPr>
          <m:t>t</m:t>
        </m:r>
      </m:oMath>
      <w:r w:rsidR="00170C78" w:rsidRPr="00365D9A">
        <w:rPr>
          <w:rFonts w:ascii="Times New Roman" w:hAnsi="Times New Roman"/>
          <w:lang w:eastAsia="zh-CN"/>
        </w:rPr>
        <w:t>-th round,</w:t>
      </w:r>
      <w:r w:rsidR="00170C78">
        <w:rPr>
          <w:rFonts w:ascii="Times New Roman" w:hAnsi="Times New Roman"/>
          <w:lang w:eastAsia="zh-CN"/>
        </w:rPr>
        <w:t xml:space="preserve"> </w:t>
      </w:r>
      <w:r w:rsidR="00170C78" w:rsidRPr="00365D9A">
        <w:rPr>
          <w:rFonts w:ascii="Times New Roman" w:hAnsi="Times New Roman"/>
          <w:lang w:eastAsia="zh-CN"/>
        </w:rPr>
        <w:t xml:space="preserve">and </w:t>
      </w:r>
      <m:oMath>
        <m:sSubSup>
          <m:sSubSupPr>
            <m:ctrlPr>
              <w:rPr>
                <w:rFonts w:ascii="Cambria Math" w:hAnsi="Cambria Math"/>
                <w:lang w:eastAsia="zh-CN"/>
              </w:rPr>
            </m:ctrlPr>
          </m:sSubSupPr>
          <m:e>
            <m:r>
              <w:rPr>
                <w:rFonts w:ascii="Cambria Math" w:hAnsi="Cambria Math"/>
                <w:lang w:eastAsia="zh-CN"/>
              </w:rPr>
              <m:t>v</m:t>
            </m:r>
          </m:e>
          <m:sub>
            <m:r>
              <w:rPr>
                <w:rFonts w:ascii="Cambria Math" w:hAnsi="Cambria Math"/>
                <w:lang w:eastAsia="zh-CN"/>
              </w:rPr>
              <m:t>j</m:t>
            </m:r>
            <m:r>
              <m:rPr>
                <m:sty m:val="p"/>
              </m:rPr>
              <w:rPr>
                <w:rFonts w:ascii="Cambria Math" w:hAnsi="Cambria Math"/>
                <w:lang w:eastAsia="zh-CN"/>
              </w:rPr>
              <m:t>,</m:t>
            </m:r>
            <m:r>
              <w:rPr>
                <w:rFonts w:ascii="Cambria Math" w:hAnsi="Cambria Math"/>
                <w:lang w:eastAsia="zh-CN"/>
              </w:rPr>
              <m:t>t</m:t>
            </m:r>
          </m:sub>
          <m:sup>
            <m:r>
              <w:rPr>
                <w:rFonts w:ascii="Cambria Math" w:hAnsi="Cambria Math"/>
                <w:lang w:eastAsia="zh-CN"/>
              </w:rPr>
              <m:t>UAV</m:t>
            </m:r>
          </m:sup>
        </m:sSubSup>
      </m:oMath>
      <w:r w:rsidR="00170C78" w:rsidRPr="00365D9A">
        <w:rPr>
          <w:rFonts w:ascii="Times New Roman" w:hAnsi="Times New Roman"/>
          <w:lang w:eastAsia="zh-CN"/>
        </w:rPr>
        <w:t xml:space="preserve"> denote the data collected. We assume that the data collected by the UAVs is very close to the GTD, that is </w:t>
      </w:r>
      <m:oMath>
        <m:d>
          <m:dPr>
            <m:begChr m:val="|"/>
            <m:endChr m:val="|"/>
            <m:ctrlPr>
              <w:rPr>
                <w:rFonts w:ascii="Cambria Math" w:hAnsi="Cambria Math"/>
                <w:lang w:eastAsia="zh-CN"/>
              </w:rPr>
            </m:ctrlPr>
          </m:dPr>
          <m:e>
            <m:sSubSup>
              <m:sSubSupPr>
                <m:ctrlPr>
                  <w:rPr>
                    <w:rFonts w:ascii="Cambria Math" w:hAnsi="Cambria Math"/>
                    <w:lang w:eastAsia="zh-CN"/>
                  </w:rPr>
                </m:ctrlPr>
              </m:sSubSupPr>
              <m:e>
                <m:r>
                  <w:rPr>
                    <w:rFonts w:ascii="Cambria Math" w:hAnsi="Cambria Math"/>
                    <w:lang w:eastAsia="zh-CN"/>
                  </w:rPr>
                  <m:t>v</m:t>
                </m:r>
              </m:e>
              <m:sub>
                <m:r>
                  <w:rPr>
                    <w:rFonts w:ascii="Cambria Math" w:hAnsi="Cambria Math"/>
                    <w:lang w:eastAsia="zh-CN"/>
                  </w:rPr>
                  <m:t>j</m:t>
                </m:r>
                <m:r>
                  <m:rPr>
                    <m:sty m:val="p"/>
                  </m:rPr>
                  <w:rPr>
                    <w:rFonts w:ascii="Cambria Math" w:hAnsi="Cambria Math"/>
                    <w:lang w:eastAsia="zh-CN"/>
                  </w:rPr>
                  <m:t>,</m:t>
                </m:r>
                <m:r>
                  <w:rPr>
                    <w:rFonts w:ascii="Cambria Math" w:hAnsi="Cambria Math"/>
                    <w:lang w:eastAsia="zh-CN"/>
                  </w:rPr>
                  <m:t>t</m:t>
                </m:r>
              </m:sub>
              <m:sup>
                <m:r>
                  <w:rPr>
                    <w:rFonts w:ascii="Cambria Math" w:hAnsi="Cambria Math"/>
                    <w:lang w:eastAsia="zh-CN"/>
                  </w:rPr>
                  <m:t>G</m:t>
                </m:r>
              </m:sup>
            </m:sSubSup>
            <m:r>
              <m:rPr>
                <m:sty m:val="p"/>
              </m:rPr>
              <w:rPr>
                <w:rFonts w:ascii="Cambria Math" w:hAnsi="Cambria Math"/>
                <w:lang w:eastAsia="zh-CN"/>
              </w:rPr>
              <m:t>-</m:t>
            </m:r>
            <m:sSubSup>
              <m:sSubSupPr>
                <m:ctrlPr>
                  <w:rPr>
                    <w:rFonts w:ascii="Cambria Math" w:hAnsi="Cambria Math"/>
                    <w:lang w:eastAsia="zh-CN"/>
                  </w:rPr>
                </m:ctrlPr>
              </m:sSubSupPr>
              <m:e>
                <m:r>
                  <w:rPr>
                    <w:rFonts w:ascii="Cambria Math" w:hAnsi="Cambria Math"/>
                    <w:lang w:eastAsia="zh-CN"/>
                  </w:rPr>
                  <m:t>v</m:t>
                </m:r>
              </m:e>
              <m:sub>
                <m:r>
                  <w:rPr>
                    <w:rFonts w:ascii="Cambria Math" w:hAnsi="Cambria Math"/>
                    <w:lang w:eastAsia="zh-CN"/>
                  </w:rPr>
                  <m:t>j</m:t>
                </m:r>
                <m:r>
                  <m:rPr>
                    <m:sty m:val="p"/>
                  </m:rPr>
                  <w:rPr>
                    <w:rFonts w:ascii="Cambria Math" w:hAnsi="Cambria Math"/>
                    <w:lang w:eastAsia="zh-CN"/>
                  </w:rPr>
                  <m:t>,</m:t>
                </m:r>
                <m:r>
                  <w:rPr>
                    <w:rFonts w:ascii="Cambria Math" w:hAnsi="Cambria Math"/>
                    <w:lang w:eastAsia="zh-CN"/>
                  </w:rPr>
                  <m:t>t</m:t>
                </m:r>
              </m:sub>
              <m:sup>
                <m:r>
                  <w:rPr>
                    <w:rFonts w:ascii="Cambria Math" w:hAnsi="Cambria Math"/>
                    <w:lang w:eastAsia="zh-CN"/>
                  </w:rPr>
                  <m:t>UAV</m:t>
                </m:r>
              </m:sup>
            </m:sSubSup>
          </m:e>
        </m:d>
        <m:r>
          <m:rPr>
            <m:sty m:val="p"/>
          </m:rPr>
          <w:rPr>
            <w:rFonts w:ascii="Cambria Math" w:hAnsi="Cambria Math"/>
            <w:lang w:eastAsia="zh-CN"/>
          </w:rPr>
          <m:t>&lt;</m:t>
        </m:r>
        <m:r>
          <w:rPr>
            <w:rFonts w:ascii="Cambria Math" w:hAnsi="Cambria Math"/>
            <w:lang w:eastAsia="zh-CN"/>
          </w:rPr>
          <m:t>ε</m:t>
        </m:r>
      </m:oMath>
      <w:r w:rsidR="00170C78" w:rsidRPr="00365D9A">
        <w:rPr>
          <w:rFonts w:ascii="Times New Roman" w:hAnsi="Times New Roman"/>
          <w:lang w:eastAsia="zh-CN"/>
        </w:rPr>
        <w:t xml:space="preserve">, where </w:t>
      </w:r>
      <m:oMath>
        <m:r>
          <w:rPr>
            <w:rFonts w:ascii="Cambria Math" w:hAnsi="Cambria Math"/>
            <w:lang w:eastAsia="zh-CN"/>
          </w:rPr>
          <m:t>ε</m:t>
        </m:r>
      </m:oMath>
      <w:r w:rsidR="00170C78" w:rsidRPr="00365D9A">
        <w:rPr>
          <w:rFonts w:ascii="Times New Roman" w:hAnsi="Times New Roman"/>
          <w:lang w:eastAsia="zh-CN"/>
        </w:rPr>
        <w:t xml:space="preserve"> is a tiny positive number.</w:t>
      </w:r>
    </w:p>
    <w:p w14:paraId="58660130" w14:textId="6B4AF0B3" w:rsidR="00DF541A" w:rsidRDefault="00DA71F0" w:rsidP="00357E10">
      <w:pPr>
        <w:spacing w:beforeLines="30" w:before="72" w:afterLines="30" w:after="72" w:line="240" w:lineRule="auto"/>
        <w:rPr>
          <w:rFonts w:ascii="Times New Roman" w:hAnsi="Times New Roman"/>
          <w:lang w:eastAsia="zh-CN"/>
        </w:rPr>
      </w:pPr>
      <w:r w:rsidRPr="006E43B1">
        <w:rPr>
          <w:rFonts w:ascii="Times New Roman" w:hAnsi="Times New Roman"/>
          <w:b/>
          <w:bCs/>
          <w:lang w:eastAsia="zh-CN"/>
        </w:rPr>
        <w:t xml:space="preserve">Definition </w:t>
      </w:r>
      <w:r w:rsidR="00104B6F">
        <w:rPr>
          <w:rFonts w:ascii="Times New Roman" w:hAnsi="Times New Roman"/>
          <w:b/>
          <w:bCs/>
          <w:lang w:eastAsia="zh-CN"/>
        </w:rPr>
        <w:t>7</w:t>
      </w:r>
      <w:r w:rsidRPr="006E43B1">
        <w:rPr>
          <w:rFonts w:ascii="Times New Roman" w:hAnsi="Times New Roman"/>
          <w:b/>
          <w:bCs/>
          <w:lang w:eastAsia="zh-CN"/>
        </w:rPr>
        <w:t xml:space="preserve"> (Highly Trustworthy Worker).</w:t>
      </w:r>
      <w:r w:rsidRPr="0054418A">
        <w:rPr>
          <w:rFonts w:ascii="Times New Roman" w:hAnsi="Times New Roman"/>
          <w:lang w:eastAsia="zh-CN"/>
        </w:rPr>
        <w:t xml:space="preserve"> We define a threshold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θ</m:t>
            </m:r>
          </m:e>
          <m:sub>
            <m:r>
              <w:rPr>
                <w:rFonts w:ascii="Cambria Math" w:hAnsi="Cambria Math"/>
                <w:color w:val="000000" w:themeColor="text1"/>
                <w:lang w:eastAsia="zh-CN"/>
              </w:rPr>
              <m:t>1</m:t>
            </m:r>
          </m:sub>
        </m:sSub>
      </m:oMath>
      <w:r w:rsidRPr="0054418A">
        <w:rPr>
          <w:rFonts w:ascii="Times New Roman" w:hAnsi="Times New Roman"/>
          <w:lang w:eastAsia="zh-CN"/>
        </w:rPr>
        <w:t xml:space="preserve">, </w:t>
      </w:r>
      <w:r w:rsidRPr="00AC2FC2">
        <w:rPr>
          <w:rFonts w:ascii="Times New Roman" w:hAnsi="Times New Roman"/>
          <w:color w:val="008000"/>
          <w:lang w:eastAsia="zh-CN"/>
        </w:rPr>
        <w:t xml:space="preserve">and if the composite DOT of </w:t>
      </w:r>
      <w:r w:rsidR="00DF541A" w:rsidRPr="00AC2FC2">
        <w:rPr>
          <w:rFonts w:ascii="Times New Roman" w:hAnsi="Times New Roman"/>
          <w:color w:val="008000"/>
          <w:lang w:eastAsia="zh-CN"/>
        </w:rPr>
        <w:t>a</w:t>
      </w:r>
      <w:r w:rsidRPr="00AC2FC2">
        <w:rPr>
          <w:rFonts w:ascii="Times New Roman" w:hAnsi="Times New Roman"/>
          <w:color w:val="008000"/>
          <w:lang w:eastAsia="zh-CN"/>
        </w:rPr>
        <w:t xml:space="preserve"> trustworthy worker </w:t>
      </w:r>
      <m:oMath>
        <m:sSub>
          <m:sSubPr>
            <m:ctrlPr>
              <w:rPr>
                <w:rFonts w:ascii="Cambria Math" w:hAnsi="Cambria Math"/>
                <w:i/>
                <w:color w:val="008000"/>
                <w:lang w:eastAsia="zh-CN"/>
              </w:rPr>
            </m:ctrlPr>
          </m:sSubPr>
          <m:e>
            <m:r>
              <w:rPr>
                <w:rFonts w:ascii="Cambria Math" w:hAnsi="Cambria Math"/>
                <w:color w:val="008000"/>
                <w:lang w:eastAsia="zh-CN"/>
              </w:rPr>
              <m:t>s</m:t>
            </m:r>
          </m:e>
          <m:sub>
            <m:r>
              <w:rPr>
                <w:rFonts w:ascii="Cambria Math" w:hAnsi="Cambria Math"/>
                <w:color w:val="008000"/>
                <w:lang w:eastAsia="zh-CN"/>
              </w:rPr>
              <m:t>i</m:t>
            </m:r>
          </m:sub>
        </m:sSub>
      </m:oMath>
      <w:r w:rsidRPr="00AC2FC2">
        <w:rPr>
          <w:rFonts w:ascii="Times New Roman" w:hAnsi="Times New Roman"/>
          <w:color w:val="008000"/>
          <w:lang w:eastAsia="zh-CN"/>
        </w:rPr>
        <w:t xml:space="preserve"> satisfies </w:t>
      </w:r>
      <m:oMath>
        <m:sSub>
          <m:sSubPr>
            <m:ctrlPr>
              <w:rPr>
                <w:rFonts w:ascii="Cambria Math" w:hAnsi="Cambria Math"/>
                <w:i/>
                <w:color w:val="008000"/>
                <w:lang w:eastAsia="zh-CN"/>
              </w:rPr>
            </m:ctrlPr>
          </m:sSubPr>
          <m:e>
            <m:acc>
              <m:accPr>
                <m:ctrlPr>
                  <w:rPr>
                    <w:rFonts w:ascii="Cambria Math" w:hAnsi="Cambria Math"/>
                    <w:i/>
                    <w:color w:val="008000"/>
                    <w:lang w:eastAsia="zh-CN"/>
                  </w:rPr>
                </m:ctrlPr>
              </m:accPr>
              <m:e>
                <m:r>
                  <w:rPr>
                    <w:rFonts w:ascii="Cambria Math" w:hAnsi="Cambria Math"/>
                    <w:color w:val="008000"/>
                    <w:lang w:eastAsia="zh-CN"/>
                  </w:rPr>
                  <m:t>q</m:t>
                </m:r>
              </m:e>
            </m:acc>
          </m:e>
          <m:sub>
            <m:r>
              <w:rPr>
                <w:rFonts w:ascii="Cambria Math" w:hAnsi="Cambria Math"/>
                <w:color w:val="008000"/>
                <w:lang w:eastAsia="zh-CN"/>
              </w:rPr>
              <m:t>i,k</m:t>
            </m:r>
          </m:sub>
        </m:sSub>
        <m:r>
          <w:rPr>
            <w:rFonts w:ascii="Cambria Math" w:hAnsi="Cambria Math"/>
            <w:color w:val="008000"/>
            <w:lang w:eastAsia="zh-CN"/>
          </w:rPr>
          <m:t>≥</m:t>
        </m:r>
        <m:sSub>
          <m:sSubPr>
            <m:ctrlPr>
              <w:rPr>
                <w:rFonts w:ascii="Cambria Math" w:hAnsi="Cambria Math"/>
                <w:i/>
                <w:color w:val="008000"/>
                <w:lang w:eastAsia="zh-CN"/>
              </w:rPr>
            </m:ctrlPr>
          </m:sSubPr>
          <m:e>
            <m:r>
              <w:rPr>
                <w:rFonts w:ascii="Cambria Math" w:hAnsi="Cambria Math"/>
                <w:color w:val="008000"/>
                <w:lang w:eastAsia="zh-CN"/>
              </w:rPr>
              <m:t>θ</m:t>
            </m:r>
          </m:e>
          <m:sub>
            <m:r>
              <w:rPr>
                <w:rFonts w:ascii="Cambria Math" w:hAnsi="Cambria Math"/>
                <w:color w:val="008000"/>
                <w:lang w:eastAsia="zh-CN"/>
              </w:rPr>
              <m:t>1</m:t>
            </m:r>
          </m:sub>
        </m:sSub>
      </m:oMath>
      <w:r w:rsidRPr="00AC2FC2">
        <w:rPr>
          <w:rFonts w:ascii="Times New Roman" w:hAnsi="Times New Roman"/>
          <w:color w:val="008000"/>
          <w:lang w:eastAsia="zh-CN"/>
        </w:rPr>
        <w:t xml:space="preserve"> </w:t>
      </w:r>
      <w:r w:rsidR="000246D6" w:rsidRPr="00AC2FC2">
        <w:rPr>
          <w:rFonts w:ascii="Times New Roman" w:hAnsi="Times New Roman"/>
          <w:color w:val="008000"/>
          <w:lang w:eastAsia="zh-CN"/>
        </w:rPr>
        <w:t xml:space="preserve">in </w:t>
      </w:r>
      <w:r w:rsidRPr="00AC2FC2">
        <w:rPr>
          <w:rFonts w:ascii="Times New Roman" w:hAnsi="Times New Roman"/>
          <w:color w:val="008000"/>
          <w:lang w:eastAsia="zh-CN"/>
        </w:rPr>
        <w:t xml:space="preserve">the </w:t>
      </w:r>
      <m:oMath>
        <m:r>
          <w:rPr>
            <w:rFonts w:ascii="Cambria Math" w:hAnsi="Cambria Math"/>
            <w:color w:val="008000"/>
            <w:lang w:eastAsia="zh-CN"/>
          </w:rPr>
          <m:t>k</m:t>
        </m:r>
      </m:oMath>
      <w:r w:rsidRPr="00AC2FC2">
        <w:rPr>
          <w:rFonts w:ascii="Times New Roman" w:hAnsi="Times New Roman"/>
          <w:color w:val="008000"/>
          <w:lang w:eastAsia="zh-CN"/>
        </w:rPr>
        <w:t>-th cycle,</w:t>
      </w:r>
      <w:r w:rsidRPr="0054418A">
        <w:rPr>
          <w:rFonts w:ascii="Times New Roman" w:hAnsi="Times New Roman"/>
          <w:lang w:eastAsia="zh-CN"/>
        </w:rPr>
        <w:t xml:space="preserve"> he would be considered a highly trustworthy worker. As highly trustworthy</w:t>
      </w:r>
      <w:r w:rsidR="00DF541A" w:rsidRPr="00DF541A">
        <w:rPr>
          <w:rFonts w:ascii="Times New Roman" w:hAnsi="Times New Roman"/>
          <w:lang w:eastAsia="zh-CN"/>
        </w:rPr>
        <w:t xml:space="preserve"> </w:t>
      </w:r>
      <w:r w:rsidR="00DF541A" w:rsidRPr="0054418A">
        <w:rPr>
          <w:rFonts w:ascii="Times New Roman" w:hAnsi="Times New Roman"/>
          <w:lang w:eastAsia="zh-CN"/>
        </w:rPr>
        <w:t xml:space="preserve">workers are a special case of trustworthy workers at a higher composite </w:t>
      </w:r>
      <w:r w:rsidR="00DF541A">
        <w:rPr>
          <w:rFonts w:ascii="Times New Roman" w:hAnsi="Times New Roman"/>
          <w:lang w:eastAsia="zh-CN"/>
        </w:rPr>
        <w:t>DOT</w:t>
      </w:r>
      <w:r w:rsidR="00DF541A" w:rsidRPr="0054418A">
        <w:rPr>
          <w:rFonts w:ascii="Times New Roman" w:hAnsi="Times New Roman"/>
          <w:lang w:eastAsia="zh-CN"/>
        </w:rPr>
        <w:t xml:space="preserve">, </w:t>
      </w:r>
      <w:r w:rsidR="00DF541A">
        <w:rPr>
          <w:rFonts w:ascii="Times New Roman" w:hAnsi="Times New Roman"/>
          <w:lang w:eastAsia="zh-CN"/>
        </w:rPr>
        <w:t>h</w:t>
      </w:r>
      <w:r w:rsidR="00DF541A" w:rsidRPr="00766776">
        <w:rPr>
          <w:rFonts w:ascii="Times New Roman" w:hAnsi="Times New Roman"/>
          <w:lang w:eastAsia="zh-CN"/>
        </w:rPr>
        <w:t xml:space="preserve">ighly trustworthy workers are considered more trustworthy than </w:t>
      </w:r>
      <w:r w:rsidR="00DF541A">
        <w:rPr>
          <w:rFonts w:ascii="Times New Roman" w:hAnsi="Times New Roman"/>
          <w:lang w:eastAsia="zh-CN"/>
        </w:rPr>
        <w:t xml:space="preserve">general </w:t>
      </w:r>
      <w:r w:rsidR="00DF541A" w:rsidRPr="00766776">
        <w:rPr>
          <w:rFonts w:ascii="Times New Roman" w:hAnsi="Times New Roman"/>
          <w:lang w:eastAsia="zh-CN"/>
        </w:rPr>
        <w:t>trustworthy workers.</w:t>
      </w:r>
      <w:r w:rsidR="00DF541A" w:rsidRPr="0054418A">
        <w:rPr>
          <w:rFonts w:ascii="Times New Roman" w:hAnsi="Times New Roman"/>
          <w:lang w:eastAsia="zh-CN"/>
        </w:rPr>
        <w:t xml:space="preserve"> </w:t>
      </w:r>
      <w:r w:rsidR="00DF541A" w:rsidRPr="00684D70">
        <w:rPr>
          <w:rFonts w:ascii="Times New Roman" w:hAnsi="Times New Roman"/>
          <w:lang w:eastAsia="zh-CN"/>
        </w:rPr>
        <w:t xml:space="preserve">A set </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HT</m:t>
            </m:r>
          </m:sup>
        </m:sSubSup>
      </m:oMath>
      <w:r w:rsidR="00DF541A" w:rsidRPr="00684D70">
        <w:rPr>
          <w:rFonts w:ascii="Times New Roman" w:hAnsi="Times New Roman"/>
          <w:lang w:eastAsia="zh-CN"/>
        </w:rPr>
        <w:t xml:space="preserve"> is maintained to</w:t>
      </w:r>
      <w:r w:rsidR="00DF541A">
        <w:rPr>
          <w:rFonts w:ascii="Times New Roman" w:hAnsi="Times New Roman"/>
          <w:lang w:eastAsia="zh-CN"/>
        </w:rPr>
        <w:t xml:space="preserve"> </w:t>
      </w:r>
      <w:r w:rsidR="00DF541A" w:rsidRPr="0054418A">
        <w:rPr>
          <w:rFonts w:ascii="Times New Roman" w:hAnsi="Times New Roman"/>
          <w:lang w:eastAsia="zh-CN"/>
        </w:rPr>
        <w:t>contain all the</w:t>
      </w:r>
      <w:r w:rsidR="00DF541A" w:rsidRPr="0054418A">
        <w:rPr>
          <w:rFonts w:ascii="Times New Roman" w:hAnsi="Times New Roman"/>
        </w:rPr>
        <w:t xml:space="preserve"> </w:t>
      </w:r>
      <w:r w:rsidR="00DF541A" w:rsidRPr="0054418A">
        <w:rPr>
          <w:rFonts w:ascii="Times New Roman" w:hAnsi="Times New Roman"/>
          <w:lang w:eastAsia="zh-CN"/>
        </w:rPr>
        <w:t xml:space="preserve">highly trustworthy workers in the </w:t>
      </w:r>
      <m:oMath>
        <m:r>
          <w:rPr>
            <w:rFonts w:ascii="Cambria Math" w:hAnsi="Cambria Math"/>
            <w:lang w:eastAsia="zh-CN"/>
          </w:rPr>
          <m:t>k</m:t>
        </m:r>
      </m:oMath>
      <w:r w:rsidR="00DF541A" w:rsidRPr="0054418A">
        <w:rPr>
          <w:rFonts w:ascii="Times New Roman" w:hAnsi="Times New Roman"/>
          <w:lang w:eastAsia="zh-CN"/>
        </w:rPr>
        <w:t>-th cycle.</w:t>
      </w:r>
    </w:p>
    <w:p w14:paraId="7E300E84" w14:textId="77777777" w:rsidR="00F87985" w:rsidRPr="00137B3B" w:rsidRDefault="00F87985" w:rsidP="000C190A">
      <w:pPr>
        <w:pStyle w:val="MDPI31text"/>
        <w:spacing w:line="240" w:lineRule="auto"/>
        <w:ind w:firstLineChars="150" w:firstLine="300"/>
        <w:rPr>
          <w:rFonts w:ascii="Times New Roman" w:eastAsia="宋体" w:hAnsi="Times New Roman"/>
          <w:color w:val="auto"/>
          <w:szCs w:val="20"/>
        </w:rPr>
      </w:pPr>
      <w:r w:rsidRPr="00137B3B">
        <w:rPr>
          <w:rFonts w:ascii="Times New Roman" w:eastAsia="宋体" w:hAnsi="Times New Roman"/>
          <w:color w:val="auto"/>
          <w:szCs w:val="20"/>
        </w:rPr>
        <w:t>Because of the high quality of the data reported by the UAVs and highly trustworthy workers, we consider the data obtained from these two components as the gold and silver GTD respectively, which are defined as follows:</w:t>
      </w:r>
    </w:p>
    <w:p w14:paraId="14A9E8E0" w14:textId="01956F64" w:rsidR="00F87985" w:rsidRPr="00137B3B" w:rsidRDefault="00F87985" w:rsidP="00357E10">
      <w:pPr>
        <w:spacing w:beforeLines="30" w:before="72" w:afterLines="30" w:after="72" w:line="240" w:lineRule="auto"/>
        <w:rPr>
          <w:lang w:eastAsia="zh-CN"/>
        </w:rPr>
      </w:pPr>
      <w:r w:rsidRPr="00137B3B">
        <w:rPr>
          <w:rFonts w:ascii="Times New Roman" w:hAnsi="Times New Roman"/>
          <w:b/>
          <w:bCs/>
          <w:lang w:eastAsia="zh-CN"/>
        </w:rPr>
        <w:t xml:space="preserve">Definition </w:t>
      </w:r>
      <w:r w:rsidR="00104B6F">
        <w:rPr>
          <w:rFonts w:ascii="Times New Roman" w:hAnsi="Times New Roman"/>
          <w:b/>
          <w:bCs/>
          <w:lang w:eastAsia="zh-CN"/>
        </w:rPr>
        <w:t>8</w:t>
      </w:r>
      <w:r w:rsidRPr="00137B3B">
        <w:rPr>
          <w:rFonts w:ascii="Times New Roman" w:hAnsi="Times New Roman"/>
          <w:b/>
          <w:bCs/>
          <w:lang w:eastAsia="zh-CN"/>
        </w:rPr>
        <w:t xml:space="preserve"> (Gold GTD, Silver GTD).</w:t>
      </w:r>
      <w:r w:rsidRPr="0071243C">
        <w:rPr>
          <w:rFonts w:ascii="Times New Roman" w:hAnsi="Times New Roman"/>
          <w:lang w:eastAsia="zh-CN"/>
        </w:rPr>
        <w:t xml:space="preserve"> </w:t>
      </w:r>
      <w:r w:rsidR="0071243C" w:rsidRPr="0071243C">
        <w:rPr>
          <w:rFonts w:ascii="Times New Roman" w:hAnsi="Times New Roman"/>
          <w:lang w:eastAsia="zh-CN"/>
        </w:rPr>
        <w:t>The data collected by the distributed UAV</w:t>
      </w:r>
      <w:r w:rsidR="0071243C">
        <w:rPr>
          <w:rFonts w:ascii="Times New Roman" w:hAnsi="Times New Roman"/>
          <w:lang w:eastAsia="zh-CN"/>
        </w:rPr>
        <w:t>s</w:t>
      </w:r>
      <w:r w:rsidR="0071243C" w:rsidRPr="0071243C">
        <w:rPr>
          <w:rFonts w:ascii="Times New Roman" w:hAnsi="Times New Roman"/>
          <w:lang w:eastAsia="zh-CN"/>
        </w:rPr>
        <w:t xml:space="preserve"> for task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j</m:t>
            </m:r>
          </m:sub>
        </m:sSub>
      </m:oMath>
      <w:r w:rsidR="0071243C" w:rsidRPr="00137B3B">
        <w:rPr>
          <w:rFonts w:ascii="Times New Roman" w:hAnsi="Times New Roman"/>
          <w:lang w:eastAsia="zh-CN"/>
        </w:rPr>
        <w:t xml:space="preserve"> </w:t>
      </w:r>
      <w:r w:rsidR="0071243C" w:rsidRPr="0071243C">
        <w:rPr>
          <w:rFonts w:ascii="Times New Roman" w:hAnsi="Times New Roman"/>
          <w:lang w:eastAsia="zh-CN"/>
        </w:rPr>
        <w:t xml:space="preserve">in </w:t>
      </w:r>
      <w:r w:rsidR="0071243C" w:rsidRPr="00137B3B">
        <w:rPr>
          <w:rFonts w:ascii="Times New Roman" w:hAnsi="Times New Roman"/>
          <w:lang w:eastAsia="zh-CN"/>
        </w:rPr>
        <w:t xml:space="preserve">the </w:t>
      </w:r>
      <m:oMath>
        <m:r>
          <w:rPr>
            <w:rFonts w:ascii="Cambria Math" w:hAnsi="Cambria Math"/>
            <w:lang w:eastAsia="zh-CN"/>
          </w:rPr>
          <m:t>t</m:t>
        </m:r>
      </m:oMath>
      <w:r w:rsidR="0071243C" w:rsidRPr="00137B3B">
        <w:rPr>
          <w:rFonts w:ascii="Times New Roman" w:hAnsi="Times New Roman"/>
          <w:lang w:eastAsia="zh-CN"/>
        </w:rPr>
        <w:t>-th round</w:t>
      </w:r>
      <w:r w:rsidR="0071243C" w:rsidRPr="0071243C">
        <w:rPr>
          <w:rFonts w:ascii="Times New Roman" w:hAnsi="Times New Roman"/>
          <w:lang w:eastAsia="zh-CN"/>
        </w:rPr>
        <w:t xml:space="preserve"> is denoted as </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Gold</m:t>
            </m:r>
          </m:sup>
        </m:sSubSup>
      </m:oMath>
      <w:r w:rsidR="0071243C">
        <w:rPr>
          <w:rFonts w:ascii="Times New Roman" w:hAnsi="Times New Roman"/>
          <w:lang w:eastAsia="zh-CN"/>
        </w:rPr>
        <w:t xml:space="preserve">. </w:t>
      </w:r>
      <w:r w:rsidRPr="00137B3B">
        <w:rPr>
          <w:rFonts w:ascii="Times New Roman" w:hAnsi="Times New Roman"/>
          <w:lang w:eastAsia="zh-CN"/>
        </w:rPr>
        <w:t>Note that not all tasks have</w:t>
      </w:r>
      <w:r w:rsidRPr="00137B3B">
        <w:rPr>
          <w:rFonts w:ascii="Times New Roman" w:hAnsi="Times New Roman"/>
        </w:rPr>
        <w:t xml:space="preserve"> </w:t>
      </w:r>
      <w:r w:rsidRPr="00137B3B">
        <w:rPr>
          <w:rFonts w:ascii="Times New Roman" w:hAnsi="Times New Roman"/>
          <w:lang w:eastAsia="zh-CN"/>
        </w:rPr>
        <w:t>corresponding gold GTD, so we</w:t>
      </w:r>
      <w:r w:rsidRPr="00137B3B">
        <w:rPr>
          <w:rFonts w:ascii="Times New Roman" w:hAnsi="Times New Roman"/>
        </w:rPr>
        <w:t xml:space="preserve"> let</w:t>
      </w:r>
      <w:r w:rsidRPr="00137B3B">
        <w:rPr>
          <w:rFonts w:ascii="Times New Roman" w:hAnsi="Times New Roman"/>
          <w:lang w:eastAsia="zh-CN"/>
        </w:rPr>
        <w:t xml:space="preserve"> </w:t>
      </w:r>
      <m:oMath>
        <m:sSubSup>
          <m:sSubSupPr>
            <m:ctrlPr>
              <w:rPr>
                <w:rFonts w:ascii="Cambria Math" w:hAnsi="Cambria Math"/>
                <w:i/>
              </w:rPr>
            </m:ctrlPr>
          </m:sSubSupPr>
          <m:e>
            <m:r>
              <w:rPr>
                <w:rFonts w:ascii="Cambria Math" w:hAnsi="Cambria Math"/>
              </w:rPr>
              <m:t>φ</m:t>
            </m:r>
          </m:e>
          <m:sub>
            <m:r>
              <w:rPr>
                <w:rFonts w:ascii="Cambria Math" w:hAnsi="Cambria Math"/>
              </w:rPr>
              <m:t>j,t</m:t>
            </m:r>
          </m:sub>
          <m:sup>
            <m:r>
              <w:rPr>
                <w:rFonts w:ascii="Cambria Math" w:hAnsi="Cambria Math"/>
              </w:rPr>
              <m:t>Gold</m:t>
            </m:r>
          </m:sup>
        </m:sSubSup>
        <m:r>
          <w:rPr>
            <w:rFonts w:ascii="Cambria Math" w:hAnsi="Cambria Math"/>
          </w:rPr>
          <m:t>∈</m:t>
        </m:r>
        <m:d>
          <m:dPr>
            <m:begChr m:val="{"/>
            <m:endChr m:val="}"/>
            <m:ctrlPr>
              <w:rPr>
                <w:rFonts w:ascii="Cambria Math" w:hAnsi="Cambria Math"/>
                <w:i/>
              </w:rPr>
            </m:ctrlPr>
          </m:dPr>
          <m:e>
            <m:r>
              <w:rPr>
                <w:rFonts w:ascii="Cambria Math" w:hAnsi="Cambria Math"/>
              </w:rPr>
              <m:t>0, 1</m:t>
            </m:r>
          </m:e>
        </m:d>
      </m:oMath>
      <w:r w:rsidRPr="00137B3B">
        <w:rPr>
          <w:rFonts w:ascii="Times New Roman" w:hAnsi="Times New Roman"/>
          <w:lang w:eastAsia="zh-CN"/>
        </w:rPr>
        <w:t xml:space="preserve"> indicate whether there is gold GTD for task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j</m:t>
            </m:r>
          </m:sub>
        </m:sSub>
      </m:oMath>
      <w:r w:rsidRPr="00137B3B">
        <w:rPr>
          <w:rFonts w:ascii="Times New Roman" w:hAnsi="Times New Roman"/>
          <w:lang w:eastAsia="zh-CN"/>
        </w:rPr>
        <w:t xml:space="preserve"> in the </w:t>
      </w:r>
      <m:oMath>
        <m:r>
          <w:rPr>
            <w:rFonts w:ascii="Cambria Math" w:hAnsi="Cambria Math"/>
            <w:lang w:eastAsia="zh-CN"/>
          </w:rPr>
          <m:t>t</m:t>
        </m:r>
      </m:oMath>
      <w:r w:rsidRPr="00137B3B">
        <w:rPr>
          <w:rFonts w:ascii="Times New Roman" w:hAnsi="Times New Roman"/>
          <w:lang w:eastAsia="zh-CN"/>
        </w:rPr>
        <w:t xml:space="preserve">-th round. Similarly, </w:t>
      </w:r>
      <w:r w:rsidR="00DF2CF8">
        <w:rPr>
          <w:rFonts w:ascii="Times New Roman" w:hAnsi="Times New Roman"/>
          <w:lang w:eastAsia="zh-CN"/>
        </w:rPr>
        <w:t>t</w:t>
      </w:r>
      <w:r w:rsidR="00DF2CF8" w:rsidRPr="0071243C">
        <w:rPr>
          <w:rFonts w:ascii="Times New Roman" w:hAnsi="Times New Roman"/>
          <w:lang w:eastAsia="zh-CN"/>
        </w:rPr>
        <w:t xml:space="preserve">he data collected by </w:t>
      </w:r>
      <w:r w:rsidR="00DF2CF8" w:rsidRPr="00137B3B">
        <w:rPr>
          <w:rFonts w:ascii="Times New Roman" w:hAnsi="Times New Roman"/>
          <w:lang w:eastAsia="zh-CN"/>
        </w:rPr>
        <w:t>highly trustworthy workers</w:t>
      </w:r>
      <w:r w:rsidR="00DF2CF8" w:rsidRPr="0071243C">
        <w:rPr>
          <w:rFonts w:ascii="Times New Roman" w:hAnsi="Times New Roman"/>
          <w:lang w:eastAsia="zh-CN"/>
        </w:rPr>
        <w:t xml:space="preserve"> for task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j</m:t>
            </m:r>
          </m:sub>
        </m:sSub>
      </m:oMath>
      <w:r w:rsidR="00DF2CF8" w:rsidRPr="00137B3B">
        <w:rPr>
          <w:rFonts w:ascii="Times New Roman" w:hAnsi="Times New Roman"/>
          <w:lang w:eastAsia="zh-CN"/>
        </w:rPr>
        <w:t xml:space="preserve"> </w:t>
      </w:r>
      <w:r w:rsidR="00DF2CF8" w:rsidRPr="0071243C">
        <w:rPr>
          <w:rFonts w:ascii="Times New Roman" w:hAnsi="Times New Roman"/>
          <w:lang w:eastAsia="zh-CN"/>
        </w:rPr>
        <w:t xml:space="preserve">in </w:t>
      </w:r>
      <w:r w:rsidR="00DF2CF8" w:rsidRPr="00137B3B">
        <w:rPr>
          <w:rFonts w:ascii="Times New Roman" w:hAnsi="Times New Roman"/>
          <w:lang w:eastAsia="zh-CN"/>
        </w:rPr>
        <w:t xml:space="preserve">the </w:t>
      </w:r>
      <m:oMath>
        <m:r>
          <w:rPr>
            <w:rFonts w:ascii="Cambria Math" w:hAnsi="Cambria Math"/>
            <w:lang w:eastAsia="zh-CN"/>
          </w:rPr>
          <m:t>t</m:t>
        </m:r>
      </m:oMath>
      <w:r w:rsidR="00DF2CF8" w:rsidRPr="00137B3B">
        <w:rPr>
          <w:rFonts w:ascii="Times New Roman" w:hAnsi="Times New Roman"/>
          <w:lang w:eastAsia="zh-CN"/>
        </w:rPr>
        <w:t>-th round</w:t>
      </w:r>
      <w:r w:rsidR="00DF2CF8" w:rsidRPr="0071243C">
        <w:rPr>
          <w:rFonts w:ascii="Times New Roman" w:hAnsi="Times New Roman"/>
          <w:lang w:eastAsia="zh-CN"/>
        </w:rPr>
        <w:t xml:space="preserve"> is denoted as </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Silver</m:t>
            </m:r>
          </m:sup>
        </m:sSubSup>
      </m:oMath>
      <w:r w:rsidR="00DF2CF8">
        <w:rPr>
          <w:rFonts w:ascii="Times New Roman" w:eastAsiaTheme="minorEastAsia" w:hAnsi="Times New Roman" w:hint="eastAsia"/>
          <w:lang w:eastAsia="zh-CN"/>
        </w:rPr>
        <w:t>.</w:t>
      </w:r>
      <w:r w:rsidR="00DF2CF8">
        <w:rPr>
          <w:rFonts w:ascii="Times New Roman" w:eastAsiaTheme="minorEastAsia" w:hAnsi="Times New Roman"/>
          <w:lang w:eastAsia="zh-CN"/>
        </w:rPr>
        <w:t xml:space="preserve"> </w:t>
      </w:r>
      <w:r w:rsidRPr="00137B3B">
        <w:rPr>
          <w:rFonts w:ascii="Times New Roman" w:hAnsi="Times New Roman"/>
          <w:lang w:eastAsia="zh-CN"/>
        </w:rPr>
        <w:t>Likewise, for the silver GTD</w:t>
      </w:r>
      <w:r w:rsidR="00997B34">
        <w:rPr>
          <w:rFonts w:ascii="Times New Roman" w:hAnsi="Times New Roman"/>
          <w:lang w:eastAsia="zh-CN"/>
        </w:rPr>
        <w:t>,</w:t>
      </w:r>
      <m:oMath>
        <m:sSubSup>
          <m:sSubSupPr>
            <m:ctrlPr>
              <w:rPr>
                <w:rFonts w:ascii="Cambria Math" w:hAnsi="Cambria Math"/>
                <w:i/>
              </w:rPr>
            </m:ctrlPr>
          </m:sSubSupPr>
          <m:e>
            <m:r>
              <w:rPr>
                <w:rFonts w:ascii="Cambria Math" w:hAnsi="Cambria Math"/>
              </w:rPr>
              <m:t>φ</m:t>
            </m:r>
          </m:e>
          <m:sub>
            <m:r>
              <w:rPr>
                <w:rFonts w:ascii="Cambria Math" w:hAnsi="Cambria Math"/>
              </w:rPr>
              <m:t>j,t</m:t>
            </m:r>
          </m:sub>
          <m:sup>
            <m:r>
              <w:rPr>
                <w:rFonts w:ascii="Cambria Math" w:hAnsi="Cambria Math"/>
                <w:lang w:eastAsia="zh-CN"/>
              </w:rPr>
              <m:t>Silver</m:t>
            </m:r>
          </m:sup>
        </m:sSubSup>
        <m:r>
          <w:rPr>
            <w:rFonts w:ascii="Cambria Math" w:hAnsi="Cambria Math"/>
          </w:rPr>
          <m:t>∈</m:t>
        </m:r>
        <m:d>
          <m:dPr>
            <m:begChr m:val="{"/>
            <m:endChr m:val="}"/>
            <m:ctrlPr>
              <w:rPr>
                <w:rFonts w:ascii="Cambria Math" w:hAnsi="Cambria Math"/>
                <w:i/>
              </w:rPr>
            </m:ctrlPr>
          </m:dPr>
          <m:e>
            <m:r>
              <w:rPr>
                <w:rFonts w:ascii="Cambria Math" w:hAnsi="Cambria Math"/>
              </w:rPr>
              <m:t>0, 1</m:t>
            </m:r>
          </m:e>
        </m:d>
      </m:oMath>
      <w:r w:rsidRPr="00137B3B">
        <w:rPr>
          <w:rFonts w:ascii="Times New Roman" w:hAnsi="Times New Roman"/>
          <w:lang w:eastAsia="zh-CN"/>
        </w:rPr>
        <w:t xml:space="preserve"> indicate</w:t>
      </w:r>
      <w:r w:rsidR="00997B34">
        <w:rPr>
          <w:rFonts w:ascii="Times New Roman" w:hAnsi="Times New Roman"/>
          <w:lang w:eastAsia="zh-CN"/>
        </w:rPr>
        <w:t>s</w:t>
      </w:r>
      <w:r w:rsidRPr="00137B3B">
        <w:rPr>
          <w:rFonts w:ascii="Times New Roman" w:hAnsi="Times New Roman"/>
          <w:lang w:eastAsia="zh-CN"/>
        </w:rPr>
        <w:t xml:space="preserve"> whether there is silver GTD for task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j</m:t>
            </m:r>
          </m:sub>
        </m:sSub>
      </m:oMath>
      <w:r w:rsidRPr="00137B3B">
        <w:rPr>
          <w:rFonts w:ascii="Times New Roman" w:hAnsi="Times New Roman"/>
          <w:lang w:eastAsia="zh-CN"/>
        </w:rPr>
        <w:t xml:space="preserve"> in the </w:t>
      </w:r>
      <m:oMath>
        <m:r>
          <w:rPr>
            <w:rFonts w:ascii="Cambria Math" w:hAnsi="Cambria Math"/>
            <w:lang w:eastAsia="zh-CN"/>
          </w:rPr>
          <m:t>t</m:t>
        </m:r>
      </m:oMath>
      <w:r w:rsidRPr="00137B3B">
        <w:rPr>
          <w:rFonts w:ascii="Times New Roman" w:hAnsi="Times New Roman"/>
          <w:lang w:eastAsia="zh-CN"/>
        </w:rPr>
        <w:t>-th round.</w:t>
      </w:r>
    </w:p>
    <w:p w14:paraId="377F2CB6" w14:textId="682086C4" w:rsidR="00581798" w:rsidRPr="00137B3B" w:rsidRDefault="00DB3E16" w:rsidP="00357E10">
      <w:pPr>
        <w:pStyle w:val="MDPI31text"/>
        <w:spacing w:beforeLines="30" w:before="72" w:afterLines="30" w:after="72" w:line="240" w:lineRule="auto"/>
        <w:ind w:firstLineChars="150" w:firstLine="300"/>
        <w:rPr>
          <w:rFonts w:ascii="Times New Roman" w:eastAsia="宋体" w:hAnsi="Times New Roman"/>
          <w:color w:val="auto"/>
          <w:szCs w:val="20"/>
        </w:rPr>
      </w:pPr>
      <w:r w:rsidRPr="00137B3B">
        <w:rPr>
          <w:rFonts w:ascii="Times New Roman" w:eastAsia="宋体" w:hAnsi="Times New Roman"/>
          <w:color w:val="auto"/>
          <w:szCs w:val="20"/>
          <w:lang w:eastAsia="zh-CN"/>
        </w:rPr>
        <w:t xml:space="preserve">Combining the above analysis, </w:t>
      </w:r>
      <w:r w:rsidR="00F87985" w:rsidRPr="00137B3B">
        <w:rPr>
          <w:rFonts w:ascii="Times New Roman" w:eastAsia="宋体" w:hAnsi="Times New Roman" w:hint="eastAsia"/>
          <w:color w:val="auto"/>
          <w:szCs w:val="20"/>
          <w:lang w:eastAsia="zh-CN"/>
        </w:rPr>
        <w:t>the</w:t>
      </w:r>
      <w:r w:rsidR="00F87985" w:rsidRPr="00137B3B">
        <w:rPr>
          <w:rFonts w:ascii="Times New Roman" w:eastAsia="宋体" w:hAnsi="Times New Roman"/>
          <w:color w:val="auto"/>
          <w:szCs w:val="20"/>
          <w:lang w:eastAsia="zh-CN"/>
        </w:rPr>
        <w:t xml:space="preserve"> </w:t>
      </w:r>
      <w:r w:rsidR="00F87985" w:rsidRPr="00137B3B">
        <w:rPr>
          <w:rFonts w:ascii="Times New Roman" w:eastAsia="宋体" w:hAnsi="Times New Roman" w:hint="eastAsia"/>
          <w:color w:val="auto"/>
          <w:szCs w:val="20"/>
          <w:lang w:eastAsia="zh-CN"/>
        </w:rPr>
        <w:t>basic</w:t>
      </w:r>
      <w:r w:rsidR="00F87985" w:rsidRPr="00137B3B">
        <w:rPr>
          <w:rFonts w:ascii="Times New Roman" w:eastAsia="宋体" w:hAnsi="Times New Roman"/>
          <w:color w:val="auto"/>
          <w:szCs w:val="20"/>
          <w:lang w:eastAsia="zh-CN"/>
        </w:rPr>
        <w:t xml:space="preserve"> idea</w:t>
      </w:r>
      <w:r w:rsidRPr="00137B3B">
        <w:rPr>
          <w:color w:val="auto"/>
        </w:rPr>
        <w:t xml:space="preserve"> </w:t>
      </w:r>
      <w:r w:rsidRPr="00137B3B">
        <w:rPr>
          <w:rFonts w:ascii="Times New Roman" w:eastAsia="宋体" w:hAnsi="Times New Roman"/>
          <w:color w:val="auto"/>
          <w:szCs w:val="20"/>
          <w:lang w:eastAsia="zh-CN"/>
        </w:rPr>
        <w:t>includes</w:t>
      </w:r>
      <w:r w:rsidR="00581798" w:rsidRPr="00137B3B">
        <w:rPr>
          <w:rFonts w:ascii="Times New Roman" w:eastAsia="宋体" w:hAnsi="Times New Roman"/>
          <w:color w:val="auto"/>
          <w:szCs w:val="20"/>
        </w:rPr>
        <w:t xml:space="preserve"> the following steps: </w:t>
      </w:r>
    </w:p>
    <w:p w14:paraId="24E300FC" w14:textId="790E6E92" w:rsidR="00581798" w:rsidRPr="001267AA" w:rsidRDefault="00581798" w:rsidP="005A1E21">
      <w:pPr>
        <w:pStyle w:val="MDPI31text"/>
        <w:numPr>
          <w:ilvl w:val="0"/>
          <w:numId w:val="24"/>
        </w:numPr>
        <w:spacing w:beforeLines="20" w:before="48" w:afterLines="20" w:after="48" w:line="240" w:lineRule="auto"/>
        <w:ind w:left="607" w:hanging="306"/>
        <w:rPr>
          <w:rFonts w:ascii="Times New Roman" w:eastAsia="宋体" w:hAnsi="Times New Roman"/>
          <w:color w:val="auto"/>
          <w:szCs w:val="20"/>
        </w:rPr>
      </w:pPr>
      <w:r w:rsidRPr="001267AA">
        <w:rPr>
          <w:rFonts w:ascii="Times New Roman" w:eastAsia="宋体" w:hAnsi="Times New Roman"/>
          <w:color w:val="auto"/>
          <w:szCs w:val="20"/>
        </w:rPr>
        <w:t xml:space="preserve">All workers have initial </w:t>
      </w:r>
      <w:r w:rsidR="00540EE3">
        <w:rPr>
          <w:rFonts w:ascii="Times New Roman" w:eastAsia="宋体" w:hAnsi="Times New Roman"/>
          <w:color w:val="auto"/>
          <w:szCs w:val="20"/>
        </w:rPr>
        <w:t>DOT</w:t>
      </w:r>
      <w:r w:rsidRPr="001267AA">
        <w:rPr>
          <w:rFonts w:ascii="Times New Roman" w:eastAsia="宋体" w:hAnsi="Times New Roman"/>
          <w:color w:val="auto"/>
          <w:szCs w:val="20"/>
        </w:rPr>
        <w:t>, and in the process of recruiting workers for data collection, a small number of UAVs will also be dispatched to finish the same tasks as the workers do.</w:t>
      </w:r>
    </w:p>
    <w:p w14:paraId="33A9863C" w14:textId="278A3D15" w:rsidR="00581798" w:rsidRPr="001267AA" w:rsidRDefault="00581798" w:rsidP="005A1E21">
      <w:pPr>
        <w:pStyle w:val="MDPI31text"/>
        <w:numPr>
          <w:ilvl w:val="0"/>
          <w:numId w:val="24"/>
        </w:numPr>
        <w:spacing w:beforeLines="20" w:before="48" w:afterLines="20" w:after="48" w:line="240" w:lineRule="auto"/>
        <w:ind w:left="607" w:hanging="306"/>
        <w:rPr>
          <w:rFonts w:ascii="Times New Roman" w:eastAsia="宋体" w:hAnsi="Times New Roman"/>
          <w:color w:val="auto"/>
          <w:szCs w:val="20"/>
        </w:rPr>
      </w:pPr>
      <w:r w:rsidRPr="00737D8E">
        <w:rPr>
          <w:rFonts w:ascii="Times New Roman" w:eastAsia="宋体" w:hAnsi="Times New Roman"/>
          <w:color w:val="008000"/>
          <w:szCs w:val="20"/>
        </w:rPr>
        <w:t xml:space="preserve">The data collected by the UAVs </w:t>
      </w:r>
      <w:r w:rsidR="00737D8E" w:rsidRPr="00737D8E">
        <w:rPr>
          <w:rFonts w:ascii="Times New Roman" w:eastAsia="宋体" w:hAnsi="Times New Roman"/>
          <w:color w:val="008000"/>
          <w:szCs w:val="20"/>
        </w:rPr>
        <w:t>are</w:t>
      </w:r>
      <w:r w:rsidRPr="00737D8E">
        <w:rPr>
          <w:rFonts w:ascii="Times New Roman" w:eastAsia="宋体" w:hAnsi="Times New Roman"/>
          <w:color w:val="008000"/>
          <w:szCs w:val="20"/>
        </w:rPr>
        <w:t xml:space="preserve"> used as the gold GTD to verify the data submitted by the workers</w:t>
      </w:r>
      <w:r w:rsidR="00870FA5" w:rsidRPr="00737D8E">
        <w:rPr>
          <w:rFonts w:ascii="Times New Roman" w:eastAsia="宋体" w:hAnsi="Times New Roman"/>
          <w:color w:val="008000"/>
          <w:szCs w:val="20"/>
        </w:rPr>
        <w:t xml:space="preserve"> and</w:t>
      </w:r>
      <w:r w:rsidRPr="00737D8E">
        <w:rPr>
          <w:rFonts w:ascii="Times New Roman" w:eastAsia="宋体" w:hAnsi="Times New Roman"/>
          <w:color w:val="008000"/>
          <w:szCs w:val="20"/>
        </w:rPr>
        <w:t xml:space="preserve"> to update the workers’ </w:t>
      </w:r>
      <w:r w:rsidR="00540EE3" w:rsidRPr="00737D8E">
        <w:rPr>
          <w:rFonts w:ascii="Times New Roman" w:eastAsia="宋体" w:hAnsi="Times New Roman"/>
          <w:color w:val="008000"/>
          <w:szCs w:val="20"/>
        </w:rPr>
        <w:t>DOT</w:t>
      </w:r>
      <w:r w:rsidRPr="00737D8E">
        <w:rPr>
          <w:rFonts w:ascii="Times New Roman" w:eastAsia="宋体" w:hAnsi="Times New Roman"/>
          <w:color w:val="008000"/>
          <w:szCs w:val="20"/>
        </w:rPr>
        <w:t>.</w:t>
      </w:r>
      <w:r w:rsidRPr="001267AA">
        <w:rPr>
          <w:rFonts w:ascii="Times New Roman" w:eastAsia="宋体" w:hAnsi="Times New Roman"/>
          <w:color w:val="auto"/>
          <w:szCs w:val="20"/>
        </w:rPr>
        <w:t xml:space="preserve"> After a </w:t>
      </w:r>
      <w:r w:rsidR="00472B65">
        <w:rPr>
          <w:rFonts w:ascii="Times New Roman" w:eastAsia="宋体" w:hAnsi="Times New Roman"/>
          <w:color w:val="auto"/>
          <w:szCs w:val="20"/>
        </w:rPr>
        <w:t>short</w:t>
      </w:r>
      <w:r w:rsidR="00472B65" w:rsidRPr="001267AA">
        <w:rPr>
          <w:rFonts w:ascii="Times New Roman" w:eastAsia="宋体" w:hAnsi="Times New Roman"/>
          <w:color w:val="auto"/>
          <w:szCs w:val="20"/>
        </w:rPr>
        <w:t xml:space="preserve"> </w:t>
      </w:r>
      <w:r w:rsidRPr="001267AA">
        <w:rPr>
          <w:rFonts w:ascii="Times New Roman" w:eastAsia="宋体" w:hAnsi="Times New Roman"/>
          <w:color w:val="auto"/>
          <w:szCs w:val="20"/>
        </w:rPr>
        <w:t xml:space="preserve">period of time, we can initially distinguish the trustworthy workers from the untrustworthy ones, and further get a group of workers with extremely high </w:t>
      </w:r>
      <w:r w:rsidR="00540EE3">
        <w:rPr>
          <w:rFonts w:ascii="Times New Roman" w:eastAsia="宋体" w:hAnsi="Times New Roman"/>
          <w:color w:val="auto"/>
          <w:szCs w:val="20"/>
        </w:rPr>
        <w:t>DOT</w:t>
      </w:r>
      <w:r w:rsidRPr="001267AA">
        <w:rPr>
          <w:rFonts w:ascii="Times New Roman" w:eastAsia="宋体" w:hAnsi="Times New Roman"/>
          <w:color w:val="auto"/>
          <w:szCs w:val="20"/>
        </w:rPr>
        <w:t>, called highly trustworthy workers.</w:t>
      </w:r>
    </w:p>
    <w:p w14:paraId="098F789A" w14:textId="386CD9EB" w:rsidR="00581798" w:rsidRPr="001267AA" w:rsidRDefault="00581798" w:rsidP="005A1E21">
      <w:pPr>
        <w:pStyle w:val="MDPI31text"/>
        <w:numPr>
          <w:ilvl w:val="0"/>
          <w:numId w:val="24"/>
        </w:numPr>
        <w:spacing w:beforeLines="20" w:before="48" w:afterLines="20" w:after="48" w:line="240" w:lineRule="auto"/>
        <w:ind w:left="607" w:hanging="306"/>
        <w:rPr>
          <w:rFonts w:ascii="Times New Roman" w:eastAsia="宋体" w:hAnsi="Times New Roman"/>
          <w:color w:val="auto"/>
          <w:szCs w:val="20"/>
        </w:rPr>
      </w:pPr>
      <w:r w:rsidRPr="001267AA">
        <w:rPr>
          <w:rFonts w:ascii="Times New Roman" w:eastAsia="宋体" w:hAnsi="Times New Roman"/>
          <w:color w:val="auto"/>
          <w:szCs w:val="20"/>
        </w:rPr>
        <w:t xml:space="preserve">Then, the data collected by the highly trustworthy workers is used as the silver GTD to verify the data submitted by other workers, </w:t>
      </w:r>
      <w:r w:rsidRPr="00573ABD">
        <w:rPr>
          <w:rFonts w:ascii="Times New Roman" w:eastAsia="宋体" w:hAnsi="Times New Roman"/>
          <w:color w:val="008000"/>
          <w:szCs w:val="20"/>
        </w:rPr>
        <w:t xml:space="preserve">thus speeding up the </w:t>
      </w:r>
      <w:r w:rsidR="000246D6" w:rsidRPr="00573ABD">
        <w:rPr>
          <w:rFonts w:ascii="Times New Roman" w:eastAsia="宋体" w:hAnsi="Times New Roman"/>
          <w:color w:val="008000"/>
          <w:szCs w:val="20"/>
        </w:rPr>
        <w:t>worker recognition</w:t>
      </w:r>
      <w:r w:rsidRPr="00573ABD">
        <w:rPr>
          <w:rFonts w:ascii="Times New Roman" w:eastAsia="宋体" w:hAnsi="Times New Roman"/>
          <w:color w:val="008000"/>
          <w:szCs w:val="20"/>
        </w:rPr>
        <w:t>.</w:t>
      </w:r>
    </w:p>
    <w:p w14:paraId="1F8A057B" w14:textId="39CA4144" w:rsidR="001267AA" w:rsidRDefault="001267AA" w:rsidP="000C190A">
      <w:pPr>
        <w:pStyle w:val="MDPI31text"/>
        <w:spacing w:line="240" w:lineRule="auto"/>
        <w:ind w:firstLineChars="150" w:firstLine="300"/>
        <w:rPr>
          <w:rFonts w:ascii="Times New Roman" w:eastAsia="宋体" w:hAnsi="Times New Roman"/>
          <w:color w:val="auto"/>
          <w:szCs w:val="20"/>
        </w:rPr>
      </w:pPr>
      <w:r w:rsidRPr="001267AA">
        <w:rPr>
          <w:rFonts w:ascii="Times New Roman" w:eastAsia="宋体" w:hAnsi="Times New Roman"/>
          <w:color w:val="auto"/>
          <w:szCs w:val="20"/>
        </w:rPr>
        <w:t xml:space="preserve">In this way, through the joint accelerated verification of gold and silver GTD, we can quickly and dynamically update the workers’ </w:t>
      </w:r>
      <w:r w:rsidR="00540EE3">
        <w:rPr>
          <w:rFonts w:ascii="Times New Roman" w:eastAsia="宋体" w:hAnsi="Times New Roman"/>
          <w:color w:val="auto"/>
          <w:szCs w:val="20"/>
        </w:rPr>
        <w:t>DOT</w:t>
      </w:r>
      <w:r w:rsidRPr="001267AA">
        <w:rPr>
          <w:rFonts w:ascii="Times New Roman" w:eastAsia="宋体" w:hAnsi="Times New Roman"/>
          <w:color w:val="auto"/>
          <w:szCs w:val="20"/>
        </w:rPr>
        <w:t xml:space="preserve">. </w:t>
      </w:r>
      <w:r w:rsidR="005511FD" w:rsidRPr="005511FD">
        <w:rPr>
          <w:rFonts w:ascii="Times New Roman" w:eastAsia="宋体" w:hAnsi="Times New Roman"/>
          <w:color w:val="auto"/>
          <w:szCs w:val="20"/>
        </w:rPr>
        <w:t>Meanwhile</w:t>
      </w:r>
      <w:r w:rsidRPr="001267AA">
        <w:rPr>
          <w:rFonts w:ascii="Times New Roman" w:eastAsia="宋体" w:hAnsi="Times New Roman"/>
          <w:color w:val="auto"/>
          <w:szCs w:val="20"/>
        </w:rPr>
        <w:t>, we can recruit recognized trustworthy workers to collect data,</w:t>
      </w:r>
      <w:r w:rsidR="00F129D3" w:rsidRPr="00F129D3">
        <w:rPr>
          <w:rFonts w:ascii="Times New Roman" w:eastAsia="宋体" w:hAnsi="Times New Roman"/>
          <w:color w:val="auto"/>
          <w:szCs w:val="20"/>
        </w:rPr>
        <w:t xml:space="preserve"> </w:t>
      </w:r>
      <w:r w:rsidR="00F129D3">
        <w:rPr>
          <w:rFonts w:ascii="Times New Roman" w:eastAsia="宋体" w:hAnsi="Times New Roman"/>
          <w:color w:val="auto"/>
          <w:szCs w:val="20"/>
        </w:rPr>
        <w:t>thus improving</w:t>
      </w:r>
      <w:r w:rsidRPr="001267AA">
        <w:rPr>
          <w:rFonts w:ascii="Times New Roman" w:eastAsia="宋体" w:hAnsi="Times New Roman"/>
          <w:color w:val="auto"/>
          <w:szCs w:val="20"/>
        </w:rPr>
        <w:t xml:space="preserve"> the accuracy of truth discovery.</w:t>
      </w:r>
    </w:p>
    <w:p w14:paraId="43A66E6D" w14:textId="7CD4661A" w:rsidR="00D6267D" w:rsidRPr="001267AA" w:rsidRDefault="001267AA" w:rsidP="00D6267D">
      <w:pPr>
        <w:pStyle w:val="MDPI31text"/>
        <w:spacing w:line="240" w:lineRule="auto"/>
        <w:ind w:firstLineChars="150" w:firstLine="300"/>
        <w:rPr>
          <w:rFonts w:ascii="Times New Roman" w:eastAsia="宋体" w:hAnsi="Times New Roman"/>
          <w:color w:val="auto"/>
          <w:szCs w:val="20"/>
        </w:rPr>
      </w:pPr>
      <w:r w:rsidRPr="00E15BCF">
        <w:rPr>
          <w:rFonts w:ascii="Times New Roman" w:eastAsia="宋体" w:hAnsi="Times New Roman"/>
          <w:color w:val="008000"/>
          <w:szCs w:val="20"/>
        </w:rPr>
        <w:t xml:space="preserve">However, the above method still suffers from the problem of </w:t>
      </w:r>
      <w:r w:rsidR="00E15BCF" w:rsidRPr="00E15BCF">
        <w:rPr>
          <w:rFonts w:ascii="Times New Roman" w:eastAsia="宋体" w:hAnsi="Times New Roman"/>
          <w:color w:val="008000"/>
          <w:szCs w:val="20"/>
        </w:rPr>
        <w:t xml:space="preserve">the </w:t>
      </w:r>
      <w:r w:rsidRPr="00E15BCF">
        <w:rPr>
          <w:rFonts w:ascii="Times New Roman" w:eastAsia="宋体" w:hAnsi="Times New Roman"/>
          <w:color w:val="008000"/>
          <w:szCs w:val="20"/>
        </w:rPr>
        <w:t>slow start.</w:t>
      </w:r>
      <w:r w:rsidRPr="001267AA">
        <w:rPr>
          <w:rFonts w:ascii="Times New Roman" w:eastAsia="宋体" w:hAnsi="Times New Roman"/>
          <w:color w:val="auto"/>
          <w:szCs w:val="20"/>
        </w:rPr>
        <w:t xml:space="preserve"> </w:t>
      </w:r>
      <w:r w:rsidR="005B5C86">
        <w:rPr>
          <w:rFonts w:ascii="Times New Roman" w:eastAsia="宋体" w:hAnsi="Times New Roman"/>
          <w:color w:val="auto"/>
          <w:szCs w:val="20"/>
        </w:rPr>
        <w:t>I</w:t>
      </w:r>
      <w:r w:rsidRPr="001267AA">
        <w:rPr>
          <w:rFonts w:ascii="Times New Roman" w:eastAsia="宋体" w:hAnsi="Times New Roman"/>
          <w:color w:val="auto"/>
          <w:szCs w:val="20"/>
        </w:rPr>
        <w:t xml:space="preserve">n large-scale MCS, the scope of data collection is huge that the volume of data is usually in the millions, and the number of potential workers is in the tens of millions, while the number of UAVs is only in the hundreds. Therefore, it takes a long time to get the workers’ </w:t>
      </w:r>
      <w:r w:rsidR="00540EE3">
        <w:rPr>
          <w:rFonts w:ascii="Times New Roman" w:eastAsia="宋体" w:hAnsi="Times New Roman"/>
          <w:color w:val="auto"/>
          <w:szCs w:val="20"/>
        </w:rPr>
        <w:t>DOT</w:t>
      </w:r>
      <w:r w:rsidR="00E220C5">
        <w:rPr>
          <w:rFonts w:ascii="Times New Roman" w:eastAsia="宋体" w:hAnsi="Times New Roman"/>
          <w:color w:val="auto"/>
          <w:szCs w:val="20"/>
        </w:rPr>
        <w:t xml:space="preserve">; </w:t>
      </w:r>
      <w:r w:rsidR="00E220C5" w:rsidRPr="004F64D8">
        <w:rPr>
          <w:rFonts w:ascii="Times New Roman" w:eastAsia="宋体" w:hAnsi="Times New Roman"/>
          <w:color w:val="008000"/>
          <w:szCs w:val="20"/>
        </w:rPr>
        <w:t>thus,</w:t>
      </w:r>
      <w:r w:rsidRPr="004F64D8">
        <w:rPr>
          <w:rFonts w:ascii="Times New Roman" w:eastAsia="宋体" w:hAnsi="Times New Roman"/>
          <w:color w:val="008000"/>
          <w:szCs w:val="20"/>
        </w:rPr>
        <w:t xml:space="preserve"> the number of recognized trustworthy workers </w:t>
      </w:r>
      <w:r w:rsidR="00B14751" w:rsidRPr="004F64D8">
        <w:rPr>
          <w:rFonts w:ascii="Times New Roman" w:eastAsia="宋体" w:hAnsi="Times New Roman"/>
          <w:color w:val="008000"/>
          <w:szCs w:val="20"/>
        </w:rPr>
        <w:t>remains</w:t>
      </w:r>
      <w:r w:rsidR="00B14751" w:rsidRPr="004F64D8" w:rsidDel="00B14751">
        <w:rPr>
          <w:rFonts w:ascii="Times New Roman" w:eastAsia="宋体" w:hAnsi="Times New Roman"/>
          <w:color w:val="008000"/>
          <w:szCs w:val="20"/>
        </w:rPr>
        <w:t xml:space="preserve"> </w:t>
      </w:r>
      <w:r w:rsidRPr="004F64D8">
        <w:rPr>
          <w:rFonts w:ascii="Times New Roman" w:eastAsia="宋体" w:hAnsi="Times New Roman"/>
          <w:color w:val="008000"/>
          <w:szCs w:val="20"/>
        </w:rPr>
        <w:t>a relatively low level for a long time.</w:t>
      </w:r>
      <w:r w:rsidRPr="001267AA">
        <w:rPr>
          <w:rFonts w:ascii="Times New Roman" w:eastAsia="宋体" w:hAnsi="Times New Roman"/>
          <w:color w:val="auto"/>
          <w:szCs w:val="20"/>
        </w:rPr>
        <w:t xml:space="preserve"> To finish all the tasks, the DPC will have to </w:t>
      </w:r>
      <w:r w:rsidR="00656736" w:rsidRPr="001267AA">
        <w:rPr>
          <w:rFonts w:ascii="Times New Roman" w:eastAsia="宋体" w:hAnsi="Times New Roman"/>
          <w:color w:val="auto"/>
          <w:szCs w:val="20"/>
        </w:rPr>
        <w:t>recruit many unknown workers, which makes the system vulnerable to attacks. In a MCS network where wor</w:t>
      </w:r>
      <w:r w:rsidR="00656736" w:rsidRPr="001267AA">
        <w:rPr>
          <w:rFonts w:ascii="Times New Roman" w:eastAsia="宋体" w:hAnsi="Times New Roman" w:hint="eastAsia"/>
          <w:color w:val="auto"/>
          <w:szCs w:val="20"/>
        </w:rPr>
        <w:t>k</w:t>
      </w:r>
      <w:r w:rsidR="00656736" w:rsidRPr="001267AA">
        <w:rPr>
          <w:rFonts w:ascii="Times New Roman" w:eastAsia="宋体" w:hAnsi="Times New Roman"/>
          <w:color w:val="auto"/>
          <w:szCs w:val="20"/>
        </w:rPr>
        <w:t>ers change dynamically, if the system cannot recognize workers as fast as the system changes, the system will remain with many unknown</w:t>
      </w:r>
      <w:r w:rsidR="00D6267D" w:rsidRPr="00D6267D">
        <w:rPr>
          <w:rFonts w:ascii="Times New Roman" w:eastAsia="宋体" w:hAnsi="Times New Roman"/>
          <w:color w:val="auto"/>
          <w:szCs w:val="20"/>
        </w:rPr>
        <w:t xml:space="preserve"> </w:t>
      </w:r>
      <w:r w:rsidR="00D6267D" w:rsidRPr="001267AA">
        <w:rPr>
          <w:rFonts w:ascii="Times New Roman" w:eastAsia="宋体" w:hAnsi="Times New Roman"/>
          <w:color w:val="auto"/>
          <w:szCs w:val="20"/>
        </w:rPr>
        <w:t xml:space="preserve">workers for a long time, </w:t>
      </w:r>
      <w:r w:rsidR="00D6267D">
        <w:rPr>
          <w:rFonts w:ascii="Times New Roman" w:eastAsia="宋体" w:hAnsi="Times New Roman"/>
          <w:color w:val="auto"/>
          <w:szCs w:val="20"/>
        </w:rPr>
        <w:t>making the system's performance</w:t>
      </w:r>
      <w:r w:rsidR="00D6267D" w:rsidRPr="001267AA">
        <w:rPr>
          <w:rFonts w:ascii="Times New Roman" w:eastAsia="宋体" w:hAnsi="Times New Roman"/>
          <w:color w:val="auto"/>
          <w:szCs w:val="20"/>
        </w:rPr>
        <w:t xml:space="preserve"> very poor. Another drawback is that dispatching UAVs to collect data for comparison over a long period of time makes the system costly.</w:t>
      </w:r>
    </w:p>
    <w:p w14:paraId="1C2F49C8" w14:textId="464D88BA" w:rsidR="00132162" w:rsidRDefault="00D6267D" w:rsidP="00D6267D">
      <w:pPr>
        <w:pStyle w:val="MDPI31text"/>
        <w:spacing w:line="240" w:lineRule="auto"/>
        <w:ind w:firstLineChars="150" w:firstLine="300"/>
        <w:rPr>
          <w:rFonts w:ascii="Times New Roman" w:hAnsi="Times New Roman"/>
          <w:snapToGrid/>
          <w:color w:val="008000"/>
          <w:kern w:val="16"/>
          <w:szCs w:val="20"/>
          <w:lang w:eastAsia="en-US" w:bidi="ar-SA"/>
        </w:rPr>
      </w:pPr>
      <w:r w:rsidRPr="001267AA">
        <w:rPr>
          <w:rFonts w:ascii="Times New Roman" w:eastAsia="宋体" w:hAnsi="Times New Roman"/>
          <w:color w:val="auto"/>
          <w:szCs w:val="20"/>
        </w:rPr>
        <w:t xml:space="preserve">The </w:t>
      </w:r>
      <w:r>
        <w:rPr>
          <w:rFonts w:ascii="Times New Roman" w:eastAsia="宋体" w:hAnsi="Times New Roman"/>
          <w:color w:val="auto"/>
          <w:szCs w:val="20"/>
        </w:rPr>
        <w:t>performance of the above method is not good enough because</w:t>
      </w:r>
      <w:r w:rsidRPr="001267AA">
        <w:rPr>
          <w:rFonts w:ascii="Times New Roman" w:eastAsia="宋体" w:hAnsi="Times New Roman"/>
          <w:color w:val="auto"/>
          <w:szCs w:val="20"/>
        </w:rPr>
        <w:t xml:space="preserve"> the amount of data collected by UAVs is limited, so it is impossible to produce enough gold GTD to cover all the tasks. And at the beginning of the system, there is no recognized highly trustworthy worker to provide silver GTD, so there is little comparative GTD to evaluate the sensing quality of workers, resulting in the slow start.</w:t>
      </w:r>
      <w:r w:rsidR="00E02944" w:rsidRPr="00132162">
        <w:rPr>
          <w:rFonts w:ascii="Times New Roman" w:hAnsi="Times New Roman" w:hint="eastAsia"/>
          <w:snapToGrid/>
          <w:color w:val="008000"/>
          <w:kern w:val="16"/>
          <w:szCs w:val="20"/>
          <w:lang w:eastAsia="en-US" w:bidi="ar-SA"/>
        </w:rPr>
        <w:t xml:space="preserve"> </w:t>
      </w:r>
      <w:r w:rsidR="00132162" w:rsidRPr="00132162">
        <w:rPr>
          <w:rFonts w:ascii="Times New Roman" w:hAnsi="Times New Roman"/>
          <w:snapToGrid/>
          <w:color w:val="008000"/>
          <w:kern w:val="16"/>
          <w:szCs w:val="20"/>
          <w:lang w:eastAsia="en-US" w:bidi="ar-SA"/>
        </w:rPr>
        <w:t xml:space="preserve">To better illustrate these </w:t>
      </w:r>
      <w:r w:rsidR="00AB0D15" w:rsidRPr="00AB0D15">
        <w:rPr>
          <w:rFonts w:ascii="Times New Roman" w:hAnsi="Times New Roman"/>
          <w:snapToGrid/>
          <w:color w:val="008000"/>
          <w:kern w:val="16"/>
          <w:szCs w:val="20"/>
          <w:lang w:eastAsia="en-US" w:bidi="ar-SA"/>
        </w:rPr>
        <w:t>problem</w:t>
      </w:r>
      <w:r w:rsidR="00AB0D15">
        <w:rPr>
          <w:rFonts w:ascii="Times New Roman" w:hAnsi="Times New Roman"/>
          <w:snapToGrid/>
          <w:color w:val="008000"/>
          <w:kern w:val="16"/>
          <w:szCs w:val="20"/>
          <w:lang w:eastAsia="en-US" w:bidi="ar-SA"/>
        </w:rPr>
        <w:t>s</w:t>
      </w:r>
      <w:r w:rsidR="00132162" w:rsidRPr="00132162">
        <w:rPr>
          <w:rFonts w:ascii="Times New Roman" w:hAnsi="Times New Roman"/>
          <w:snapToGrid/>
          <w:color w:val="008000"/>
          <w:kern w:val="16"/>
          <w:szCs w:val="20"/>
          <w:lang w:eastAsia="en-US" w:bidi="ar-SA"/>
        </w:rPr>
        <w:t>, we conducted theoretical analysis</w:t>
      </w:r>
      <w:r w:rsidR="009F65AD" w:rsidRPr="00132162">
        <w:rPr>
          <w:rFonts w:ascii="Times New Roman" w:hAnsi="Times New Roman"/>
          <w:snapToGrid/>
          <w:color w:val="008000"/>
          <w:kern w:val="16"/>
          <w:szCs w:val="20"/>
          <w:lang w:eastAsia="en-US" w:bidi="ar-SA"/>
        </w:rPr>
        <w:t xml:space="preserve"> to propose a better mechanism that can address these </w:t>
      </w:r>
      <w:r w:rsidR="009F65AD" w:rsidRPr="00AB0D15">
        <w:rPr>
          <w:rFonts w:ascii="Times New Roman" w:hAnsi="Times New Roman"/>
          <w:snapToGrid/>
          <w:color w:val="008000"/>
          <w:kern w:val="16"/>
          <w:szCs w:val="20"/>
          <w:lang w:eastAsia="en-US" w:bidi="ar-SA"/>
        </w:rPr>
        <w:t>problem</w:t>
      </w:r>
      <w:r w:rsidR="009F65AD">
        <w:rPr>
          <w:rFonts w:ascii="Times New Roman" w:hAnsi="Times New Roman"/>
          <w:snapToGrid/>
          <w:color w:val="008000"/>
          <w:kern w:val="16"/>
          <w:szCs w:val="20"/>
          <w:lang w:eastAsia="en-US" w:bidi="ar-SA"/>
        </w:rPr>
        <w:t>s</w:t>
      </w:r>
      <w:r w:rsidR="00132162" w:rsidRPr="00132162">
        <w:rPr>
          <w:rFonts w:ascii="Times New Roman" w:hAnsi="Times New Roman"/>
          <w:snapToGrid/>
          <w:color w:val="008000"/>
          <w:kern w:val="16"/>
          <w:szCs w:val="20"/>
          <w:lang w:eastAsia="en-US" w:bidi="ar-SA"/>
        </w:rPr>
        <w:t xml:space="preserve">, which is described in </w:t>
      </w:r>
      <w:r w:rsidR="009F65AD">
        <w:rPr>
          <w:rFonts w:ascii="Times New Roman" w:hAnsi="Times New Roman"/>
          <w:snapToGrid/>
          <w:color w:val="008000"/>
          <w:kern w:val="16"/>
          <w:szCs w:val="20"/>
          <w:lang w:eastAsia="en-US" w:bidi="ar-SA"/>
        </w:rPr>
        <w:t xml:space="preserve">the </w:t>
      </w:r>
      <w:r w:rsidR="00075EB6">
        <w:rPr>
          <w:rFonts w:ascii="Times New Roman" w:hAnsi="Times New Roman"/>
          <w:snapToGrid/>
          <w:color w:val="008000"/>
          <w:kern w:val="16"/>
          <w:szCs w:val="20"/>
          <w:lang w:eastAsia="en-US" w:bidi="ar-SA"/>
        </w:rPr>
        <w:t>S</w:t>
      </w:r>
      <w:r w:rsidR="00075EB6" w:rsidRPr="00075EB6">
        <w:rPr>
          <w:rFonts w:ascii="Times New Roman" w:hAnsi="Times New Roman" w:hint="eastAsia"/>
          <w:snapToGrid/>
          <w:color w:val="008000"/>
          <w:kern w:val="16"/>
          <w:szCs w:val="20"/>
          <w:lang w:eastAsia="en-US" w:bidi="ar-SA"/>
        </w:rPr>
        <w:t>ubsec</w:t>
      </w:r>
      <w:r w:rsidR="00185DBC">
        <w:rPr>
          <w:rFonts w:ascii="Times New Roman" w:hAnsi="Times New Roman"/>
          <w:snapToGrid/>
          <w:color w:val="008000"/>
          <w:kern w:val="16"/>
          <w:szCs w:val="20"/>
          <w:lang w:eastAsia="en-US" w:bidi="ar-SA"/>
        </w:rPr>
        <w:t>.</w:t>
      </w:r>
      <w:r w:rsidR="00075EB6">
        <w:rPr>
          <w:rFonts w:ascii="Times New Roman" w:hAnsi="Times New Roman"/>
          <w:snapToGrid/>
          <w:color w:val="008000"/>
          <w:kern w:val="16"/>
          <w:szCs w:val="20"/>
          <w:lang w:eastAsia="en-US" w:bidi="ar-SA"/>
        </w:rPr>
        <w:t xml:space="preserve"> 4.2</w:t>
      </w:r>
      <w:r w:rsidR="00132162" w:rsidRPr="00132162">
        <w:rPr>
          <w:rFonts w:ascii="Times New Roman" w:hAnsi="Times New Roman"/>
          <w:snapToGrid/>
          <w:color w:val="008000"/>
          <w:kern w:val="16"/>
          <w:szCs w:val="20"/>
          <w:lang w:eastAsia="en-US" w:bidi="ar-SA"/>
        </w:rPr>
        <w:t>.</w:t>
      </w:r>
    </w:p>
    <w:p w14:paraId="1AD45C40" w14:textId="699DDD6D" w:rsidR="00075EB6" w:rsidRPr="00950A40" w:rsidRDefault="00075EB6" w:rsidP="00075EB6">
      <w:pPr>
        <w:pStyle w:val="2"/>
        <w:spacing w:before="0"/>
        <w:ind w:left="357" w:hanging="357"/>
        <w:rPr>
          <w:rFonts w:eastAsiaTheme="minorEastAsia"/>
          <w:color w:val="008000"/>
          <w:lang w:eastAsia="zh-CN"/>
        </w:rPr>
      </w:pPr>
      <w:r w:rsidRPr="00950A40">
        <w:rPr>
          <w:rFonts w:eastAsiaTheme="minorEastAsia" w:hint="eastAsia"/>
          <w:color w:val="008000"/>
          <w:lang w:eastAsia="zh-CN"/>
        </w:rPr>
        <w:t>4</w:t>
      </w:r>
      <w:r w:rsidRPr="00950A40">
        <w:rPr>
          <w:rFonts w:eastAsiaTheme="minorEastAsia"/>
          <w:color w:val="008000"/>
          <w:lang w:eastAsia="zh-CN"/>
        </w:rPr>
        <w:t>.2. Theoretical analysis</w:t>
      </w:r>
    </w:p>
    <w:p w14:paraId="57D6A1CC" w14:textId="77777777" w:rsidR="00825C87" w:rsidRPr="00950A40"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In this paper, we evaluate workers’ qualities by computing their DOT, as high-quality workers tend to provide high-quality data. Data quality is closely related to the quality of the truth inference results. Specifically, the higher the requirement for worker DOT, the higher the quality of the obtained data, and the smaller the error in the truth inference results. </w:t>
      </w:r>
      <m:oMath>
        <m:r>
          <m:rPr>
            <m:scr m:val="double-struck"/>
          </m:rPr>
          <w:rPr>
            <w:rFonts w:ascii="Cambria Math" w:hAnsi="Cambria Math"/>
            <w:color w:val="008000"/>
          </w:rPr>
          <m:t>G</m:t>
        </m:r>
        <m:d>
          <m:dPr>
            <m:ctrlPr>
              <w:rPr>
                <w:rFonts w:ascii="Cambria Math" w:hAnsi="Cambria Math"/>
                <w:i/>
                <w:color w:val="008000"/>
              </w:rPr>
            </m:ctrlPr>
          </m:dPr>
          <m:e>
            <m:r>
              <m:rPr>
                <m:sty m:val="p"/>
              </m:rPr>
              <w:rPr>
                <w:rFonts w:ascii="Cambria Math" w:hAnsi="Cambria Math"/>
                <w:color w:val="008000"/>
              </w:rPr>
              <m:t>Θ</m:t>
            </m:r>
          </m:e>
        </m:d>
      </m:oMath>
      <w:r w:rsidRPr="00075EB6">
        <w:rPr>
          <w:rFonts w:ascii="Times New Roman" w:hAnsi="Times New Roman"/>
          <w:color w:val="008000"/>
        </w:rPr>
        <w:t xml:space="preserve"> is </w:t>
      </w:r>
    </w:p>
    <w:p w14:paraId="4B832AA7" w14:textId="5C406BD3" w:rsidR="00075EB6" w:rsidRPr="00075EB6" w:rsidRDefault="00075EB6" w:rsidP="00825C87">
      <w:pPr>
        <w:widowControl/>
        <w:spacing w:line="240" w:lineRule="auto"/>
        <w:jc w:val="left"/>
        <w:rPr>
          <w:rFonts w:ascii="Times New Roman" w:hAnsi="Times New Roman"/>
          <w:color w:val="008000"/>
        </w:rPr>
      </w:pPr>
      <w:r w:rsidRPr="00075EB6">
        <w:rPr>
          <w:rFonts w:ascii="Times New Roman" w:hAnsi="Times New Roman"/>
          <w:color w:val="008000"/>
        </w:rPr>
        <w:lastRenderedPageBreak/>
        <w:t xml:space="preserve">defined as the error obtained in truth inference when the worker DOT threshold is set to </w:t>
      </w:r>
      <m:oMath>
        <m:r>
          <m:rPr>
            <m:sty m:val="p"/>
          </m:rPr>
          <w:rPr>
            <w:rFonts w:ascii="Cambria Math" w:hAnsi="Cambria Math"/>
            <w:color w:val="008000"/>
          </w:rPr>
          <m:t>Θ</m:t>
        </m:r>
      </m:oMath>
      <w:r w:rsidRPr="00075EB6">
        <w:rPr>
          <w:rFonts w:ascii="Times New Roman" w:hAnsi="Times New Roman"/>
          <w:color w:val="008000"/>
        </w:rPr>
        <w:t xml:space="preserve">, which is calculated </w:t>
      </w:r>
      <w:r w:rsidR="005806C2" w:rsidRPr="00950A40">
        <w:rPr>
          <w:rFonts w:ascii="Times New Roman" w:hAnsi="Times New Roman"/>
          <w:color w:val="008000"/>
        </w:rPr>
        <w:t>by</w:t>
      </w:r>
    </w:p>
    <w:p w14:paraId="02081B18" w14:textId="3D29FC89" w:rsidR="00075EB6" w:rsidRPr="00075EB6" w:rsidRDefault="00636A06" w:rsidP="00075EB6">
      <w:pPr>
        <w:widowControl/>
        <w:spacing w:beforeLines="20" w:before="48" w:afterLines="20" w:after="48" w:line="240" w:lineRule="auto"/>
        <w:jc w:val="left"/>
        <w:rPr>
          <w:color w:val="008000"/>
        </w:rPr>
      </w:pPr>
      <m:oMathPara>
        <m:oMath>
          <m:eqArr>
            <m:eqArrPr>
              <m:maxDist m:val="1"/>
              <m:ctrlPr>
                <w:rPr>
                  <w:rFonts w:ascii="Cambria Math" w:hAnsi="Cambria Math"/>
                  <w:i/>
                  <w:color w:val="008000"/>
                </w:rPr>
              </m:ctrlPr>
            </m:eqArrPr>
            <m:e>
              <m:r>
                <m:rPr>
                  <m:scr m:val="double-struck"/>
                </m:rPr>
                <w:rPr>
                  <w:rFonts w:ascii="Cambria Math" w:hAnsi="Cambria Math"/>
                  <w:color w:val="008000"/>
                </w:rPr>
                <m:t>G</m:t>
              </m:r>
              <m:d>
                <m:dPr>
                  <m:ctrlPr>
                    <w:rPr>
                      <w:rFonts w:ascii="Cambria Math" w:hAnsi="Cambria Math"/>
                      <w:i/>
                      <w:color w:val="008000"/>
                    </w:rPr>
                  </m:ctrlPr>
                </m:dPr>
                <m:e>
                  <m:r>
                    <m:rPr>
                      <m:sty m:val="p"/>
                    </m:rPr>
                    <w:rPr>
                      <w:rFonts w:ascii="Cambria Math" w:hAnsi="Cambria Math"/>
                      <w:color w:val="008000"/>
                    </w:rPr>
                    <m:t>Θ</m:t>
                  </m:r>
                </m:e>
              </m:d>
              <m:r>
                <w:rPr>
                  <w:rFonts w:ascii="Cambria Math" w:hAnsi="Cambria Math" w:hint="eastAsia"/>
                  <w:color w:val="008000"/>
                </w:rPr>
                <m:t>=</m:t>
              </m:r>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d>
                    <m:dPr>
                      <m:ctrlPr>
                        <w:rPr>
                          <w:rFonts w:ascii="Cambria Math" w:hAnsi="Cambria Math"/>
                          <w:i/>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3</m:t>
                      </m:r>
                    </m:sup>
                  </m:sSup>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en>
              </m:f>
              <m:r>
                <w:rPr>
                  <w:rFonts w:ascii="Cambria Math" w:hAnsi="Cambria Math"/>
                  <w:color w:val="008000"/>
                </w:rPr>
                <m:t>.#</m:t>
              </m:r>
              <m:d>
                <m:dPr>
                  <m:ctrlPr>
                    <w:rPr>
                      <w:rFonts w:ascii="Cambria Math" w:hAnsi="Cambria Math"/>
                      <w:i/>
                      <w:color w:val="008000"/>
                    </w:rPr>
                  </m:ctrlPr>
                </m:dPr>
                <m:e>
                  <m:r>
                    <w:rPr>
                      <w:rFonts w:ascii="Cambria Math" w:hAnsi="Cambria Math"/>
                      <w:color w:val="008000"/>
                    </w:rPr>
                    <m:t>4</m:t>
                  </m:r>
                </m:e>
              </m:d>
            </m:e>
          </m:eqArr>
        </m:oMath>
      </m:oMathPara>
    </w:p>
    <w:p w14:paraId="0C0413B5" w14:textId="77777777"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Here, </w:t>
      </w:r>
      <m:oMath>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0</m:t>
            </m:r>
          </m:sub>
        </m:sSub>
      </m:oMath>
      <w:r w:rsidRPr="00075EB6">
        <w:rPr>
          <w:rFonts w:ascii="Times New Roman" w:hAnsi="Times New Roman"/>
          <w:color w:val="008000"/>
        </w:rPr>
        <w:t xml:space="preserve"> and </w:t>
      </w:r>
      <m:oMath>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1</m:t>
            </m:r>
          </m:sub>
        </m:sSub>
      </m:oMath>
      <w:r w:rsidRPr="00075EB6">
        <w:rPr>
          <w:rFonts w:ascii="Times New Roman" w:hAnsi="Times New Roman"/>
          <w:color w:val="008000"/>
        </w:rPr>
        <w:t xml:space="preserve"> are two constants </w:t>
      </w:r>
      <w:r w:rsidRPr="00075EB6">
        <w:rPr>
          <w:rFonts w:ascii="Times New Roman" w:hAnsi="Times New Roman" w:hint="eastAsia"/>
          <w:color w:val="008000"/>
        </w:rPr>
        <w:t>i</w:t>
      </w:r>
      <w:r w:rsidRPr="00075EB6">
        <w:rPr>
          <w:rFonts w:ascii="Times New Roman" w:hAnsi="Times New Roman"/>
          <w:color w:val="008000"/>
        </w:rPr>
        <w:t xml:space="preserve">n the interval </w:t>
      </w:r>
      <m:oMath>
        <m:d>
          <m:dPr>
            <m:ctrlPr>
              <w:rPr>
                <w:rFonts w:ascii="Cambria Math" w:hAnsi="Cambria Math"/>
                <w:color w:val="008000"/>
              </w:rPr>
            </m:ctrlPr>
          </m:dPr>
          <m:e>
            <m:r>
              <m:rPr>
                <m:sty m:val="p"/>
              </m:rPr>
              <w:rPr>
                <w:rFonts w:ascii="Cambria Math" w:hAnsi="Cambria Math"/>
                <w:color w:val="008000"/>
              </w:rPr>
              <m:t>0, 1</m:t>
            </m:r>
          </m:e>
        </m:d>
      </m:oMath>
      <w:r w:rsidRPr="00075EB6">
        <w:rPr>
          <w:rFonts w:ascii="Times New Roman" w:hAnsi="Times New Roman"/>
          <w:color w:val="008000"/>
        </w:rPr>
        <w:t xml:space="preserve"> and satisfy </w:t>
      </w:r>
      <m:oMath>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0</m:t>
            </m:r>
          </m:sub>
        </m:sSub>
        <m:r>
          <m:rPr>
            <m:sty m:val="p"/>
          </m:rPr>
          <w:rPr>
            <w:rFonts w:ascii="Cambria Math" w:hAnsi="Cambria Math"/>
            <w:color w:val="008000"/>
          </w:rPr>
          <m:t>≫</m:t>
        </m:r>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1</m:t>
            </m:r>
          </m:sub>
        </m:sSub>
      </m:oMath>
      <w:r w:rsidRPr="00075EB6">
        <w:rPr>
          <w:rFonts w:ascii="Times New Roman" w:hAnsi="Times New Roman"/>
          <w:color w:val="008000"/>
        </w:rPr>
        <w:t xml:space="preserve">. Specifically, </w:t>
      </w:r>
      <m:oMath>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0</m:t>
            </m:r>
          </m:sub>
        </m:sSub>
      </m:oMath>
      <w:r w:rsidRPr="00075EB6">
        <w:rPr>
          <w:rFonts w:ascii="Times New Roman" w:hAnsi="Times New Roman"/>
          <w:color w:val="008000"/>
        </w:rPr>
        <w:t xml:space="preserve"> represents the error obtained in truth inference when </w:t>
      </w:r>
      <m:oMath>
        <m:r>
          <m:rPr>
            <m:sty m:val="p"/>
          </m:rPr>
          <w:rPr>
            <w:rFonts w:ascii="Cambria Math" w:hAnsi="Cambria Math"/>
            <w:color w:val="008000"/>
          </w:rPr>
          <m:t>Θ</m:t>
        </m:r>
        <m:r>
          <m:rPr>
            <m:sty m:val="p"/>
          </m:rPr>
          <w:rPr>
            <w:rFonts w:ascii="Cambria Math" w:hAnsi="Cambria Math" w:hint="eastAsia"/>
            <w:color w:val="008000"/>
          </w:rPr>
          <m:t>=0</m:t>
        </m:r>
      </m:oMath>
      <w:r w:rsidRPr="00075EB6">
        <w:rPr>
          <w:rFonts w:ascii="Times New Roman" w:hAnsi="Times New Roman"/>
          <w:color w:val="008000"/>
        </w:rPr>
        <w:t xml:space="preserve">, which means there is no requirement for the workers' DOT, and it can be regarded as the error using the data provided by all workers. Meanwhile, </w:t>
      </w:r>
      <m:oMath>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oMath>
      <w:r w:rsidRPr="00075EB6">
        <w:rPr>
          <w:rFonts w:ascii="Times New Roman" w:hAnsi="Times New Roman"/>
          <w:color w:val="008000"/>
        </w:rPr>
        <w:t xml:space="preserve"> represents the error obtained when </w:t>
      </w:r>
      <m:oMath>
        <m:r>
          <m:rPr>
            <m:sty m:val="p"/>
          </m:rPr>
          <w:rPr>
            <w:rFonts w:ascii="Cambria Math" w:hAnsi="Cambria Math"/>
            <w:color w:val="008000"/>
          </w:rPr>
          <m:t>Θ</m:t>
        </m:r>
        <m:r>
          <m:rPr>
            <m:sty m:val="p"/>
          </m:rPr>
          <w:rPr>
            <w:rFonts w:ascii="Cambria Math" w:hAnsi="Cambria Math" w:hint="eastAsia"/>
            <w:color w:val="008000"/>
          </w:rPr>
          <m:t>=1</m:t>
        </m:r>
      </m:oMath>
      <w:r w:rsidRPr="00075EB6">
        <w:rPr>
          <w:rFonts w:ascii="Times New Roman" w:hAnsi="Times New Roman"/>
          <w:color w:val="008000"/>
        </w:rPr>
        <w:t xml:space="preserve">, which can be considered as the error obtained by using the data from the UAVs since the data from the UAVs is completely trustworthy and accurate, and thus </w:t>
      </w:r>
      <m:oMath>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1</m:t>
            </m:r>
          </m:sub>
        </m:sSub>
        <m:r>
          <m:rPr>
            <m:sty m:val="p"/>
          </m:rPr>
          <w:rPr>
            <w:rFonts w:ascii="Cambria Math" w:hAnsi="Cambria Math"/>
            <w:color w:val="008000"/>
          </w:rPr>
          <m:t>≈</m:t>
        </m:r>
        <m:r>
          <m:rPr>
            <m:sty m:val="p"/>
          </m:rPr>
          <w:rPr>
            <w:rFonts w:ascii="Cambria Math" w:hAnsi="Cambria Math" w:hint="eastAsia"/>
            <w:color w:val="008000"/>
          </w:rPr>
          <m:t>0</m:t>
        </m:r>
      </m:oMath>
      <w:r w:rsidRPr="00075EB6">
        <w:rPr>
          <w:rFonts w:ascii="Times New Roman" w:hAnsi="Times New Roman"/>
          <w:color w:val="008000"/>
        </w:rPr>
        <w:t>.</w:t>
      </w:r>
    </w:p>
    <w:p w14:paraId="1374ABC6" w14:textId="77777777"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hint="eastAsia"/>
          <w:color w:val="008000"/>
        </w:rPr>
        <w:t>I</w:t>
      </w:r>
      <w:r w:rsidRPr="00075EB6">
        <w:rPr>
          <w:rFonts w:ascii="Times New Roman" w:hAnsi="Times New Roman"/>
          <w:color w:val="008000"/>
        </w:rPr>
        <w:t xml:space="preserve">n the interval </w:t>
      </w:r>
      <m:oMath>
        <m:r>
          <m:rPr>
            <m:sty m:val="p"/>
          </m:rPr>
          <w:rPr>
            <w:rFonts w:ascii="Cambria Math" w:hAnsi="Cambria Math"/>
            <w:color w:val="008000"/>
          </w:rPr>
          <m:t>[0, 1]</m:t>
        </m:r>
      </m:oMath>
      <w:r w:rsidRPr="00075EB6">
        <w:rPr>
          <w:rFonts w:ascii="Times New Roman" w:hAnsi="Times New Roman"/>
          <w:color w:val="008000"/>
        </w:rPr>
        <w:t xml:space="preserve">, </w:t>
      </w:r>
      <m:oMath>
        <m:f>
          <m:fPr>
            <m:ctrlPr>
              <w:rPr>
                <w:rFonts w:ascii="Cambria Math" w:hAnsi="Cambria Math"/>
                <w:color w:val="008000"/>
              </w:rPr>
            </m:ctrlPr>
          </m:fPr>
          <m:num>
            <m:r>
              <w:rPr>
                <w:rFonts w:ascii="Cambria Math" w:hAnsi="Cambria Math" w:hint="eastAsia"/>
                <w:color w:val="008000"/>
              </w:rPr>
              <m:t>d</m:t>
            </m:r>
            <m:r>
              <m:rPr>
                <m:scr m:val="double-struck"/>
                <m:sty m:val="p"/>
              </m:rPr>
              <w:rPr>
                <w:rFonts w:ascii="Cambria Math" w:hAnsi="Cambria Math"/>
                <w:color w:val="008000"/>
              </w:rPr>
              <m:t>G</m:t>
            </m:r>
            <m:d>
              <m:dPr>
                <m:ctrlPr>
                  <w:rPr>
                    <w:rFonts w:ascii="Cambria Math" w:hAnsi="Cambria Math"/>
                    <w:color w:val="008000"/>
                  </w:rPr>
                </m:ctrlPr>
              </m:dPr>
              <m:e>
                <m:r>
                  <m:rPr>
                    <m:sty m:val="p"/>
                  </m:rPr>
                  <w:rPr>
                    <w:rFonts w:ascii="Cambria Math" w:hAnsi="Cambria Math"/>
                    <w:color w:val="008000"/>
                  </w:rPr>
                  <m:t>Θ</m:t>
                </m:r>
              </m:e>
            </m:d>
          </m:num>
          <m:den>
            <m:r>
              <w:rPr>
                <w:rFonts w:ascii="Cambria Math" w:hAnsi="Cambria Math"/>
                <w:color w:val="008000"/>
              </w:rPr>
              <m:t>d</m:t>
            </m:r>
            <m:r>
              <m:rPr>
                <m:sty m:val="p"/>
              </m:rPr>
              <w:rPr>
                <w:rFonts w:ascii="Cambria Math" w:hAnsi="Cambria Math"/>
                <w:color w:val="008000"/>
              </w:rPr>
              <m:t>Θ</m:t>
            </m:r>
          </m:den>
        </m:f>
      </m:oMath>
      <w:r w:rsidRPr="00075EB6">
        <w:rPr>
          <w:rFonts w:ascii="Times New Roman" w:hAnsi="Times New Roman"/>
          <w:color w:val="008000"/>
        </w:rPr>
        <w:t xml:space="preserve"> is negative and thus the function </w:t>
      </w:r>
      <m:oMath>
        <m:r>
          <m:rPr>
            <m:scr m:val="double-struck"/>
            <m:sty m:val="p"/>
          </m:rPr>
          <w:rPr>
            <w:rFonts w:ascii="Cambria Math" w:hAnsi="Cambria Math"/>
            <w:color w:val="008000"/>
          </w:rPr>
          <m:t>G</m:t>
        </m:r>
        <m:d>
          <m:dPr>
            <m:ctrlPr>
              <w:rPr>
                <w:rFonts w:ascii="Cambria Math" w:hAnsi="Cambria Math"/>
                <w:color w:val="008000"/>
              </w:rPr>
            </m:ctrlPr>
          </m:dPr>
          <m:e>
            <m:r>
              <m:rPr>
                <m:sty m:val="p"/>
              </m:rPr>
              <w:rPr>
                <w:rFonts w:ascii="Cambria Math" w:hAnsi="Cambria Math"/>
                <w:color w:val="008000"/>
              </w:rPr>
              <m:t>Θ</m:t>
            </m:r>
          </m:e>
        </m:d>
      </m:oMath>
      <w:r w:rsidRPr="00075EB6">
        <w:rPr>
          <w:rFonts w:ascii="Times New Roman" w:hAnsi="Times New Roman"/>
          <w:color w:val="008000"/>
        </w:rPr>
        <w:t xml:space="preserve"> is monotonically decreasing. It is evident that </w:t>
      </w:r>
      <m:oMath>
        <m:r>
          <m:rPr>
            <m:scr m:val="double-struck"/>
          </m:rPr>
          <w:rPr>
            <w:rFonts w:ascii="Cambria Math" w:hAnsi="Cambria Math"/>
            <w:color w:val="008000"/>
          </w:rPr>
          <m:t>G</m:t>
        </m:r>
        <m:d>
          <m:dPr>
            <m:ctrlPr>
              <w:rPr>
                <w:rFonts w:ascii="Cambria Math" w:hAnsi="Cambria Math"/>
                <w:i/>
                <w:color w:val="008000"/>
              </w:rPr>
            </m:ctrlPr>
          </m:dPr>
          <m:e>
            <m:r>
              <m:rPr>
                <m:sty m:val="p"/>
              </m:rPr>
              <w:rPr>
                <w:rFonts w:ascii="Cambria Math" w:hAnsi="Cambria Math"/>
                <w:color w:val="008000"/>
              </w:rPr>
              <m:t>Θ</m:t>
            </m:r>
          </m:e>
        </m:d>
      </m:oMath>
      <w:r w:rsidRPr="00075EB6">
        <w:rPr>
          <w:rFonts w:ascii="Times New Roman" w:hAnsi="Times New Roman"/>
          <w:color w:val="008000"/>
        </w:rPr>
        <w:t xml:space="preserve"> represents the relationship between the worker DOT selection threshold </w:t>
      </w:r>
      <m:oMath>
        <m:r>
          <m:rPr>
            <m:sty m:val="p"/>
          </m:rPr>
          <w:rPr>
            <w:rFonts w:ascii="Cambria Math" w:hAnsi="Cambria Math"/>
            <w:color w:val="008000"/>
          </w:rPr>
          <m:t>Θ</m:t>
        </m:r>
      </m:oMath>
      <w:r w:rsidRPr="00075EB6">
        <w:rPr>
          <w:rFonts w:ascii="Times New Roman" w:hAnsi="Times New Roman"/>
          <w:color w:val="008000"/>
        </w:rPr>
        <w:t xml:space="preserve"> and the error </w:t>
      </w:r>
      <m:oMath>
        <m:r>
          <m:rPr>
            <m:scr m:val="double-struck"/>
          </m:rPr>
          <w:rPr>
            <w:rFonts w:ascii="Cambria Math" w:hAnsi="Cambria Math"/>
            <w:color w:val="008000"/>
          </w:rPr>
          <m:t>G</m:t>
        </m:r>
        <m:d>
          <m:dPr>
            <m:ctrlPr>
              <w:rPr>
                <w:rFonts w:ascii="Cambria Math" w:hAnsi="Cambria Math"/>
                <w:i/>
                <w:color w:val="008000"/>
              </w:rPr>
            </m:ctrlPr>
          </m:dPr>
          <m:e>
            <m:r>
              <m:rPr>
                <m:sty m:val="p"/>
              </m:rPr>
              <w:rPr>
                <w:rFonts w:ascii="Cambria Math" w:hAnsi="Cambria Math"/>
                <w:color w:val="008000"/>
              </w:rPr>
              <m:t>Θ</m:t>
            </m:r>
          </m:e>
        </m:d>
      </m:oMath>
      <w:r w:rsidRPr="00075EB6">
        <w:rPr>
          <w:rFonts w:ascii="Times New Roman" w:hAnsi="Times New Roman" w:hint="eastAsia"/>
          <w:color w:val="008000"/>
        </w:rPr>
        <w:t xml:space="preserve"> </w:t>
      </w:r>
      <w:r w:rsidRPr="00075EB6">
        <w:rPr>
          <w:rFonts w:ascii="Times New Roman" w:hAnsi="Times New Roman"/>
          <w:color w:val="008000"/>
        </w:rPr>
        <w:t>in truth inference.</w:t>
      </w:r>
    </w:p>
    <w:p w14:paraId="7DEE8B0E" w14:textId="293E4F7B"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To present more clearly the accuracy and effectiveness of data collection and inference in the MCS system, we define the precision </w:t>
      </w:r>
      <m:oMath>
        <m:r>
          <m:rPr>
            <m:scr m:val="script"/>
            <m:sty m:val="p"/>
          </m:rPr>
          <w:rPr>
            <w:rFonts w:ascii="Cambria Math" w:hAnsi="Cambria Math"/>
            <w:color w:val="008000"/>
          </w:rPr>
          <m:t>Q</m:t>
        </m:r>
      </m:oMath>
      <w:r w:rsidRPr="00075EB6">
        <w:rPr>
          <w:rFonts w:ascii="Times New Roman" w:hAnsi="Times New Roman"/>
          <w:color w:val="008000"/>
        </w:rPr>
        <w:t xml:space="preserve"> to represent the precision of a single task’s </w:t>
      </w:r>
      <w:r w:rsidR="00FB25C2" w:rsidRPr="00950A40">
        <w:rPr>
          <w:rFonts w:ascii="Times New Roman" w:hAnsi="Times New Roman"/>
          <w:color w:val="008000"/>
        </w:rPr>
        <w:t>estimated</w:t>
      </w:r>
      <w:r w:rsidRPr="00075EB6">
        <w:rPr>
          <w:rFonts w:ascii="Times New Roman" w:hAnsi="Times New Roman"/>
          <w:color w:val="008000"/>
        </w:rPr>
        <w:t xml:space="preserve"> truth, which is defined below.</w:t>
      </w:r>
    </w:p>
    <w:p w14:paraId="43599B9F" w14:textId="71DBA04B" w:rsidR="00075EB6" w:rsidRPr="00075EB6" w:rsidRDefault="00636A06" w:rsidP="00075EB6">
      <w:pPr>
        <w:widowControl/>
        <w:spacing w:beforeLines="20" w:before="48" w:afterLines="20" w:after="48" w:line="240" w:lineRule="auto"/>
        <w:ind w:firstLineChars="200" w:firstLine="400"/>
        <w:jc w:val="left"/>
        <w:rPr>
          <w:rFonts w:ascii="Times New Roman" w:hAnsi="Times New Roman"/>
          <w:color w:val="008000"/>
        </w:rPr>
      </w:pPr>
      <m:oMathPara>
        <m:oMath>
          <m:eqArr>
            <m:eqArrPr>
              <m:maxDist m:val="1"/>
              <m:ctrlPr>
                <w:rPr>
                  <w:rFonts w:ascii="Cambria Math" w:hAnsi="Cambria Math"/>
                  <w:i/>
                  <w:color w:val="008000"/>
                </w:rPr>
              </m:ctrlPr>
            </m:eqArrPr>
            <m:e>
              <m:r>
                <m:rPr>
                  <m:scr m:val="script"/>
                  <m:sty m:val="p"/>
                </m:rPr>
                <w:rPr>
                  <w:rFonts w:ascii="Cambria Math" w:hAnsi="Cambria Math"/>
                  <w:color w:val="008000"/>
                </w:rPr>
                <m:t>Q</m:t>
              </m:r>
              <m:d>
                <m:dPr>
                  <m:ctrlPr>
                    <w:rPr>
                      <w:rFonts w:ascii="Cambria Math" w:hAnsi="Cambria Math"/>
                      <w:color w:val="008000"/>
                    </w:rPr>
                  </m:ctrlPr>
                </m:dPr>
                <m:e>
                  <m:r>
                    <m:rPr>
                      <m:sty m:val="p"/>
                    </m:rPr>
                    <w:rPr>
                      <w:rFonts w:ascii="Cambria Math" w:hAnsi="Cambria Math"/>
                      <w:color w:val="008000"/>
                    </w:rPr>
                    <m:t>Θ</m:t>
                  </m:r>
                </m:e>
              </m:d>
              <m:r>
                <m:rPr>
                  <m:sty m:val="p"/>
                </m:rPr>
                <w:rPr>
                  <w:rFonts w:ascii="Cambria Math" w:hAnsi="Cambria Math" w:hint="eastAsia"/>
                  <w:color w:val="008000"/>
                </w:rPr>
                <m:t>=</m:t>
              </m:r>
              <m:r>
                <m:rPr>
                  <m:sty m:val="p"/>
                </m:rPr>
                <w:rPr>
                  <w:rFonts w:ascii="Cambria Math" w:hAnsi="Cambria Math"/>
                  <w:color w:val="008000"/>
                </w:rPr>
                <m:t>1-</m:t>
              </m:r>
              <m:r>
                <m:rPr>
                  <m:scr m:val="double-struck"/>
                  <m:sty m:val="p"/>
                </m:rPr>
                <w:rPr>
                  <w:rFonts w:ascii="Cambria Math" w:hAnsi="Cambria Math"/>
                  <w:color w:val="008000"/>
                </w:rPr>
                <m:t>G</m:t>
              </m:r>
              <m:d>
                <m:dPr>
                  <m:ctrlPr>
                    <w:rPr>
                      <w:rFonts w:ascii="Cambria Math" w:hAnsi="Cambria Math"/>
                      <w:color w:val="008000"/>
                    </w:rPr>
                  </m:ctrlPr>
                </m:dPr>
                <m:e>
                  <m:r>
                    <m:rPr>
                      <m:sty m:val="p"/>
                    </m:rPr>
                    <w:rPr>
                      <w:rFonts w:ascii="Cambria Math" w:hAnsi="Cambria Math"/>
                      <w:color w:val="008000"/>
                    </w:rPr>
                    <m:t>Θ</m:t>
                  </m:r>
                </m:e>
              </m:d>
              <m:r>
                <m:rPr>
                  <m:sty m:val="p"/>
                </m:rPr>
                <w:rPr>
                  <w:rFonts w:ascii="Cambria Math" w:hAnsi="Cambria Math"/>
                  <w:color w:val="008000"/>
                </w:rPr>
                <m:t>+</m:t>
              </m:r>
              <m:sSub>
                <m:sSubPr>
                  <m:ctrlPr>
                    <w:rPr>
                      <w:rFonts w:ascii="Cambria Math" w:hAnsi="Cambria Math"/>
                      <w:color w:val="008000"/>
                    </w:rPr>
                  </m:ctrlPr>
                </m:sSubPr>
                <m:e>
                  <m:r>
                    <m:rPr>
                      <m:scr m:val="double-struck"/>
                      <m:sty m:val="p"/>
                    </m:rPr>
                    <w:rPr>
                      <w:rFonts w:ascii="Cambria Math" w:hAnsi="Cambria Math"/>
                      <w:color w:val="008000"/>
                    </w:rPr>
                    <m:t>e</m:t>
                  </m:r>
                </m:e>
                <m:sub>
                  <m:r>
                    <m:rPr>
                      <m:scr m:val="script"/>
                      <m:sty m:val="p"/>
                    </m:rPr>
                    <w:rPr>
                      <w:rFonts w:ascii="Cambria Math" w:hAnsi="Cambria Math"/>
                      <w:color w:val="008000"/>
                    </w:rPr>
                    <m:t>Q</m:t>
                  </m:r>
                </m:sub>
              </m:sSub>
              <m:r>
                <w:rPr>
                  <w:rFonts w:ascii="Cambria Math" w:hAnsi="Cambria Math"/>
                  <w:color w:val="008000"/>
                </w:rPr>
                <m:t>,#</m:t>
              </m:r>
              <m:d>
                <m:dPr>
                  <m:ctrlPr>
                    <w:rPr>
                      <w:rFonts w:ascii="Cambria Math" w:hAnsi="Cambria Math"/>
                      <w:i/>
                      <w:color w:val="008000"/>
                    </w:rPr>
                  </m:ctrlPr>
                </m:dPr>
                <m:e>
                  <m:r>
                    <w:rPr>
                      <w:rFonts w:ascii="Cambria Math" w:hAnsi="Cambria Math"/>
                      <w:color w:val="008000"/>
                    </w:rPr>
                    <m:t>5</m:t>
                  </m:r>
                </m:e>
              </m:d>
            </m:e>
          </m:eqArr>
        </m:oMath>
      </m:oMathPara>
    </w:p>
    <w:p w14:paraId="5FB40AD6" w14:textId="77777777" w:rsidR="00075EB6" w:rsidRPr="00075EB6" w:rsidRDefault="00075EB6" w:rsidP="00075EB6">
      <w:pPr>
        <w:widowControl/>
        <w:spacing w:line="240" w:lineRule="auto"/>
        <w:jc w:val="left"/>
        <w:rPr>
          <w:rFonts w:ascii="Times New Roman" w:hAnsi="Times New Roman"/>
          <w:color w:val="008000"/>
        </w:rPr>
      </w:pPr>
      <w:r w:rsidRPr="00075EB6">
        <w:rPr>
          <w:rFonts w:ascii="Times New Roman" w:hAnsi="Times New Roman"/>
          <w:color w:val="008000"/>
        </w:rPr>
        <w:t xml:space="preserve">where </w:t>
      </w:r>
      <m:oMath>
        <m:sSub>
          <m:sSubPr>
            <m:ctrlPr>
              <w:rPr>
                <w:rFonts w:ascii="Cambria Math" w:hAnsi="Cambria Math"/>
                <w:color w:val="008000"/>
              </w:rPr>
            </m:ctrlPr>
          </m:sSubPr>
          <m:e>
            <m:r>
              <m:rPr>
                <m:scr m:val="double-struck"/>
                <m:sty m:val="p"/>
              </m:rPr>
              <w:rPr>
                <w:rFonts w:ascii="Cambria Math" w:hAnsi="Cambria Math"/>
                <w:color w:val="008000"/>
              </w:rPr>
              <m:t>e</m:t>
            </m:r>
          </m:e>
          <m:sub>
            <m:r>
              <m:rPr>
                <m:scr m:val="script"/>
                <m:sty m:val="p"/>
              </m:rPr>
              <w:rPr>
                <w:rFonts w:ascii="Cambria Math" w:hAnsi="Cambria Math"/>
                <w:color w:val="008000"/>
              </w:rPr>
              <m:t>Q</m:t>
            </m:r>
          </m:sub>
        </m:sSub>
      </m:oMath>
      <w:r w:rsidRPr="00075EB6">
        <w:rPr>
          <w:rFonts w:ascii="Times New Roman" w:hAnsi="Times New Roman"/>
          <w:color w:val="008000"/>
        </w:rPr>
        <w:t xml:space="preserve"> represents the random perturbation of precision </w:t>
      </w:r>
      <m:oMath>
        <m:r>
          <m:rPr>
            <m:scr m:val="script"/>
            <m:sty m:val="p"/>
          </m:rPr>
          <w:rPr>
            <w:rFonts w:ascii="Cambria Math" w:hAnsi="Cambria Math"/>
            <w:color w:val="008000"/>
          </w:rPr>
          <m:t>Q</m:t>
        </m:r>
      </m:oMath>
      <w:r w:rsidRPr="00075EB6">
        <w:rPr>
          <w:rFonts w:ascii="Times New Roman" w:hAnsi="Times New Roman"/>
          <w:color w:val="008000"/>
        </w:rPr>
        <w:t xml:space="preserve"> under different circumstances, with </w:t>
      </w:r>
      <m:oMath>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color w:val="008000"/>
                  </w:rPr>
                </m:ctrlPr>
              </m:sSubPr>
              <m:e>
                <m:r>
                  <m:rPr>
                    <m:scr m:val="double-struck"/>
                    <m:sty m:val="p"/>
                  </m:rPr>
                  <w:rPr>
                    <w:rFonts w:ascii="Cambria Math" w:hAnsi="Cambria Math"/>
                    <w:color w:val="008000"/>
                  </w:rPr>
                  <m:t>e</m:t>
                </m:r>
              </m:e>
              <m:sub>
                <m:r>
                  <m:rPr>
                    <m:scr m:val="script"/>
                    <m:sty m:val="p"/>
                  </m:rPr>
                  <w:rPr>
                    <w:rFonts w:ascii="Cambria Math" w:hAnsi="Cambria Math"/>
                    <w:color w:val="008000"/>
                  </w:rPr>
                  <m:t>Q</m:t>
                </m:r>
              </m:sub>
            </m:sSub>
          </m:e>
        </m:d>
        <m:r>
          <w:rPr>
            <w:rFonts w:ascii="Cambria Math" w:hAnsi="Cambria Math"/>
            <w:color w:val="008000"/>
          </w:rPr>
          <m:t>=0</m:t>
        </m:r>
      </m:oMath>
      <w:r w:rsidRPr="00075EB6">
        <w:rPr>
          <w:rFonts w:ascii="Times New Roman" w:hAnsi="Times New Roman"/>
          <w:color w:val="008000"/>
        </w:rPr>
        <w:t>.</w:t>
      </w:r>
    </w:p>
    <w:p w14:paraId="65F447D4" w14:textId="4369DBF7" w:rsidR="00075EB6" w:rsidRPr="00950A40" w:rsidRDefault="00075EB6" w:rsidP="00075EB6">
      <w:pPr>
        <w:pStyle w:val="3"/>
        <w:spacing w:before="120"/>
        <w:ind w:leftChars="26" w:left="574" w:hanging="522"/>
        <w:rPr>
          <w:b/>
          <w:bCs/>
          <w:color w:val="008000"/>
          <w:sz w:val="18"/>
          <w:szCs w:val="18"/>
        </w:rPr>
      </w:pPr>
      <w:r w:rsidRPr="00950A40">
        <w:rPr>
          <w:b/>
          <w:bCs/>
          <w:color w:val="008000"/>
          <w:sz w:val="18"/>
          <w:szCs w:val="18"/>
        </w:rPr>
        <w:t>4.2.1 Directly introducing UAVs may not result in higher benefits</w:t>
      </w:r>
    </w:p>
    <w:p w14:paraId="54B15A39" w14:textId="77777777"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Suppose there are </w:t>
      </w:r>
      <m:oMath>
        <m:r>
          <w:rPr>
            <w:rFonts w:ascii="Cambria Math" w:eastAsiaTheme="minorEastAsia" w:hAnsi="Cambria Math" w:hint="eastAsia"/>
            <w:color w:val="008000"/>
            <w:lang w:eastAsia="zh-CN"/>
          </w:rPr>
          <m:t>m</m:t>
        </m:r>
      </m:oMath>
      <w:r w:rsidRPr="00075EB6">
        <w:rPr>
          <w:rFonts w:ascii="Times New Roman" w:hAnsi="Times New Roman"/>
          <w:color w:val="008000"/>
        </w:rPr>
        <w:t xml:space="preserve"> tasks in the MCS system, and the total cost of recruiting workers is </w:t>
      </w:r>
      <m:oMath>
        <m:sSub>
          <m:sSubPr>
            <m:ctrlPr>
              <w:rPr>
                <w:rFonts w:ascii="Cambria Math" w:hAnsi="Cambria Math"/>
                <w:i/>
                <w:color w:val="008000"/>
              </w:rPr>
            </m:ctrlPr>
          </m:sSubPr>
          <m:e>
            <m:r>
              <m:rPr>
                <m:scr m:val="script"/>
              </m:rPr>
              <w:rPr>
                <w:rFonts w:ascii="Cambria Math" w:hAnsi="Cambria Math"/>
                <w:color w:val="008000"/>
              </w:rPr>
              <m:t>C</m:t>
            </m:r>
          </m:e>
          <m:sub>
            <m:r>
              <w:rPr>
                <w:rFonts w:ascii="Cambria Math" w:hAnsi="Cambria Math" w:hint="eastAsia"/>
                <w:color w:val="008000"/>
              </w:rPr>
              <m:t>W</m:t>
            </m:r>
          </m:sub>
        </m:sSub>
      </m:oMath>
      <w:r w:rsidRPr="00075EB6">
        <w:rPr>
          <w:rFonts w:ascii="Times New Roman" w:hAnsi="Times New Roman"/>
          <w:color w:val="008000"/>
        </w:rPr>
        <w:t xml:space="preserve">. Meanwhile, we assume the cost of a worker to complete a task is </w:t>
      </w:r>
      <m:oMath>
        <m:sSub>
          <m:sSubPr>
            <m:ctrlPr>
              <w:rPr>
                <w:rFonts w:ascii="Cambria Math" w:hAnsi="Cambria Math"/>
                <w:color w:val="008000"/>
              </w:rPr>
            </m:ctrlPr>
          </m:sSubPr>
          <m:e>
            <m:r>
              <m:rPr>
                <m:scr m:val="fraktur"/>
                <m:sty m:val="p"/>
              </m:rPr>
              <w:rPr>
                <w:rFonts w:ascii="Cambria Math" w:hAnsi="Cambria Math"/>
                <w:color w:val="008000"/>
              </w:rPr>
              <m:t>C</m:t>
            </m:r>
          </m:e>
          <m:sub>
            <m:r>
              <m:rPr>
                <m:sty m:val="p"/>
              </m:rPr>
              <w:rPr>
                <w:rFonts w:ascii="Cambria Math" w:hAnsi="Cambria Math"/>
                <w:color w:val="008000"/>
              </w:rPr>
              <m:t>2</m:t>
            </m:r>
          </m:sub>
        </m:sSub>
      </m:oMath>
      <w:r w:rsidRPr="00075EB6">
        <w:rPr>
          <w:rFonts w:ascii="Times New Roman" w:hAnsi="Times New Roman"/>
          <w:color w:val="008000"/>
        </w:rPr>
        <w:t xml:space="preserve">. Since </w:t>
      </w:r>
      <m:oMath>
        <m:r>
          <w:rPr>
            <w:rFonts w:ascii="Cambria Math" w:hAnsi="Cambria Math"/>
            <w:color w:val="008000"/>
            <w:lang w:val="pt-BR"/>
          </w:rPr>
          <m:t>μ</m:t>
        </m:r>
      </m:oMath>
      <w:r w:rsidRPr="00075EB6">
        <w:rPr>
          <w:rFonts w:ascii="Times New Roman" w:hAnsi="Times New Roman"/>
          <w:color w:val="008000"/>
        </w:rPr>
        <w:t xml:space="preserve"> workers are assigned to each task, the total costs of assigning workers to complete all </w:t>
      </w:r>
      <m:oMath>
        <m:r>
          <w:rPr>
            <w:rFonts w:ascii="Cambria Math" w:eastAsiaTheme="minorEastAsia" w:hAnsi="Cambria Math" w:hint="eastAsia"/>
            <w:color w:val="008000"/>
            <w:lang w:eastAsia="zh-CN"/>
          </w:rPr>
          <m:t>m</m:t>
        </m:r>
      </m:oMath>
      <w:r w:rsidRPr="00075EB6">
        <w:rPr>
          <w:rFonts w:ascii="Times New Roman" w:hAnsi="Times New Roman"/>
          <w:color w:val="008000"/>
        </w:rPr>
        <w:t xml:space="preserve"> tasks in a round are calculated by</w:t>
      </w:r>
    </w:p>
    <w:p w14:paraId="32DF2F46" w14:textId="5D1EA60B"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sSub>
                <m:sSubPr>
                  <m:ctrlPr>
                    <w:rPr>
                      <w:rFonts w:ascii="Cambria Math" w:hAnsi="Cambria Math"/>
                      <w:i/>
                      <w:color w:val="008000"/>
                    </w:rPr>
                  </m:ctrlPr>
                </m:sSubPr>
                <m:e>
                  <m:r>
                    <m:rPr>
                      <m:scr m:val="script"/>
                    </m:rPr>
                    <w:rPr>
                      <w:rFonts w:ascii="Cambria Math" w:hAnsi="Cambria Math"/>
                      <w:color w:val="008000"/>
                    </w:rPr>
                    <m:t>C</m:t>
                  </m:r>
                </m:e>
                <m:sub>
                  <m:r>
                    <w:rPr>
                      <w:rFonts w:ascii="Cambria Math" w:hAnsi="Cambria Math" w:hint="eastAsia"/>
                      <w:color w:val="008000"/>
                    </w:rPr>
                    <m:t>W</m:t>
                  </m:r>
                </m:sub>
              </m:sSub>
              <m:r>
                <w:rPr>
                  <w:rFonts w:ascii="Cambria Math" w:hAnsi="Cambria Math"/>
                  <w:color w:val="008000"/>
                </w:rPr>
                <m:t>=</m:t>
              </m:r>
              <m:r>
                <w:rPr>
                  <w:rFonts w:ascii="Cambria Math" w:hAnsi="Cambria Math"/>
                  <w:color w:val="008000"/>
                  <w:lang w:val="pt-BR"/>
                </w:rPr>
                <m:t>μ</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2</m:t>
                  </m:r>
                </m:sub>
              </m:sSub>
              <m:r>
                <w:rPr>
                  <w:rFonts w:ascii="Cambria Math" w:eastAsiaTheme="minorEastAsia" w:hAnsi="Cambria Math" w:hint="eastAsia"/>
                  <w:color w:val="008000"/>
                  <w:lang w:eastAsia="zh-CN"/>
                </w:rPr>
                <m:t>m</m:t>
              </m:r>
              <m:r>
                <w:rPr>
                  <w:rFonts w:ascii="Cambria Math" w:hAnsi="Cambria Math"/>
                  <w:color w:val="008000"/>
                </w:rPr>
                <m:t>.#</m:t>
              </m:r>
              <m:d>
                <m:dPr>
                  <m:ctrlPr>
                    <w:rPr>
                      <w:rFonts w:ascii="Cambria Math" w:hAnsi="Cambria Math"/>
                      <w:i/>
                      <w:color w:val="008000"/>
                    </w:rPr>
                  </m:ctrlPr>
                </m:dPr>
                <m:e>
                  <m:r>
                    <w:rPr>
                      <w:rFonts w:ascii="Cambria Math" w:hAnsi="Cambria Math"/>
                      <w:color w:val="008000"/>
                    </w:rPr>
                    <m:t>6</m:t>
                  </m:r>
                </m:e>
              </m:d>
            </m:e>
          </m:eqArr>
        </m:oMath>
      </m:oMathPara>
    </w:p>
    <w:p w14:paraId="37255FDB" w14:textId="77777777"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We assume that the number of tasks completed by UAVs is denoted as </w:t>
      </w:r>
      <m:oMath>
        <m:r>
          <w:rPr>
            <w:rFonts w:ascii="Cambria Math" w:hAnsi="Cambria Math"/>
            <w:color w:val="008000"/>
          </w:rPr>
          <m:t>ϖ</m:t>
        </m:r>
      </m:oMath>
      <w:r w:rsidRPr="00075EB6">
        <w:rPr>
          <w:rFonts w:ascii="Times New Roman" w:eastAsiaTheme="minorEastAsia" w:hAnsi="Times New Roman" w:hint="eastAsia"/>
          <w:color w:val="008000"/>
          <w:lang w:eastAsia="zh-CN"/>
        </w:rPr>
        <w:t>.</w:t>
      </w:r>
      <w:r w:rsidRPr="00075EB6">
        <w:rPr>
          <w:rFonts w:ascii="Times New Roman" w:eastAsiaTheme="minorEastAsia" w:hAnsi="Times New Roman"/>
          <w:color w:val="008000"/>
          <w:lang w:eastAsia="zh-CN"/>
        </w:rPr>
        <w:t xml:space="preserve"> </w:t>
      </w:r>
      <w:r w:rsidRPr="00075EB6">
        <w:rPr>
          <w:rFonts w:ascii="Times New Roman" w:hAnsi="Times New Roman"/>
          <w:color w:val="008000"/>
        </w:rPr>
        <w:t xml:space="preserve">And we define the distance traveled by UAVs as </w:t>
      </w:r>
      <m:oMath>
        <m:r>
          <m:rPr>
            <m:scr m:val="script"/>
            <m:sty m:val="p"/>
          </m:rPr>
          <w:rPr>
            <w:rFonts w:ascii="Cambria Math" w:hAnsi="Cambria Math"/>
            <w:color w:val="008000"/>
          </w:rPr>
          <m:t>d</m:t>
        </m:r>
      </m:oMath>
      <w:r w:rsidRPr="00075EB6">
        <w:rPr>
          <w:rFonts w:ascii="Times New Roman" w:hAnsi="Times New Roman"/>
          <w:color w:val="008000"/>
        </w:rPr>
        <w:t>. The distance can be calculated by</w:t>
      </w:r>
    </w:p>
    <w:p w14:paraId="2FDB1CB7" w14:textId="2F3F6D07" w:rsidR="00075EB6" w:rsidRPr="00075EB6" w:rsidRDefault="00636A06" w:rsidP="002745A5">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r>
                <m:rPr>
                  <m:scr m:val="script"/>
                </m:rPr>
                <w:rPr>
                  <w:rFonts w:ascii="Cambria Math" w:hAnsi="Cambria Math"/>
                  <w:color w:val="008000"/>
                </w:rPr>
                <m:t>d</m:t>
              </m:r>
              <m:r>
                <w:rPr>
                  <w:rFonts w:ascii="Cambria Math" w:hAnsi="Cambria Math" w:hint="eastAsia"/>
                  <w:color w:val="008000"/>
                </w:rPr>
                <m:t>=</m:t>
              </m:r>
              <m:r>
                <m:rPr>
                  <m:scr m:val="fraktur"/>
                </m:rPr>
                <w:rPr>
                  <w:rFonts w:ascii="Cambria Math" w:hAnsi="Cambria Math"/>
                  <w:color w:val="008000"/>
                </w:rPr>
                <m:t>A</m:t>
              </m:r>
              <m:r>
                <w:rPr>
                  <w:rFonts w:ascii="Cambria Math" w:hAnsi="Cambria Math"/>
                  <w:color w:val="008000"/>
                </w:rPr>
                <m:t>ϖ+</m:t>
              </m:r>
              <m:sSub>
                <m:sSubPr>
                  <m:ctrlPr>
                    <w:rPr>
                      <w:rFonts w:ascii="Cambria Math" w:hAnsi="Cambria Math"/>
                      <w:i/>
                      <w:color w:val="008000"/>
                    </w:rPr>
                  </m:ctrlPr>
                </m:sSubPr>
                <m:e>
                  <m:r>
                    <m:rPr>
                      <m:scr m:val="double-struck"/>
                    </m:rPr>
                    <w:rPr>
                      <w:rFonts w:ascii="Cambria Math" w:hAnsi="Cambria Math"/>
                      <w:color w:val="008000"/>
                    </w:rPr>
                    <m:t>e</m:t>
                  </m:r>
                </m:e>
                <m:sub>
                  <m:r>
                    <m:rPr>
                      <m:scr m:val="script"/>
                    </m:rPr>
                    <w:rPr>
                      <w:rFonts w:ascii="Cambria Math" w:hAnsi="Cambria Math"/>
                      <w:color w:val="008000"/>
                    </w:rPr>
                    <m:t>d</m:t>
                  </m:r>
                </m:sub>
              </m:sSub>
              <m:r>
                <w:rPr>
                  <w:rFonts w:ascii="Cambria Math" w:hAnsi="Cambria Math"/>
                  <w:color w:val="008000"/>
                </w:rPr>
                <m:t>,#</m:t>
              </m:r>
              <m:d>
                <m:dPr>
                  <m:ctrlPr>
                    <w:rPr>
                      <w:rFonts w:ascii="Cambria Math" w:hAnsi="Cambria Math"/>
                      <w:i/>
                      <w:color w:val="008000"/>
                    </w:rPr>
                  </m:ctrlPr>
                </m:dPr>
                <m:e>
                  <m:r>
                    <w:rPr>
                      <w:rFonts w:ascii="Cambria Math" w:hAnsi="Cambria Math"/>
                      <w:color w:val="008000"/>
                    </w:rPr>
                    <m:t>7</m:t>
                  </m:r>
                </m:e>
              </m:d>
            </m:e>
          </m:eqArr>
        </m:oMath>
      </m:oMathPara>
    </w:p>
    <w:p w14:paraId="03E96F40" w14:textId="77777777" w:rsidR="00075EB6" w:rsidRPr="00075EB6" w:rsidRDefault="00075EB6" w:rsidP="00075EB6">
      <w:pPr>
        <w:widowControl/>
        <w:spacing w:line="240" w:lineRule="auto"/>
        <w:jc w:val="left"/>
        <w:rPr>
          <w:rFonts w:ascii="Times New Roman" w:hAnsi="Times New Roman"/>
          <w:color w:val="008000"/>
        </w:rPr>
      </w:pPr>
      <w:r w:rsidRPr="00075EB6">
        <w:rPr>
          <w:rFonts w:ascii="Times New Roman" w:hAnsi="Times New Roman"/>
          <w:color w:val="008000"/>
        </w:rPr>
        <w:t xml:space="preserve">where </w:t>
      </w:r>
      <m:oMath>
        <m:r>
          <m:rPr>
            <m:scr m:val="fraktur"/>
          </m:rPr>
          <w:rPr>
            <w:rFonts w:ascii="Cambria Math" w:hAnsi="Cambria Math"/>
            <w:color w:val="008000"/>
          </w:rPr>
          <m:t>A</m:t>
        </m:r>
      </m:oMath>
      <w:r w:rsidRPr="00075EB6">
        <w:rPr>
          <w:rFonts w:ascii="Times New Roman" w:hAnsi="Times New Roman"/>
          <w:color w:val="008000"/>
        </w:rPr>
        <w:t xml:space="preserve"> is a coefficient representing the average distance </w:t>
      </w:r>
      <w:r w:rsidRPr="00075EB6">
        <w:rPr>
          <w:rFonts w:ascii="Times New Roman" w:hAnsi="Times New Roman" w:hint="eastAsia"/>
          <w:color w:val="008000"/>
        </w:rPr>
        <w:t>that</w:t>
      </w:r>
      <w:r w:rsidRPr="00075EB6">
        <w:rPr>
          <w:rFonts w:ascii="Times New Roman" w:hAnsi="Times New Roman"/>
          <w:color w:val="008000"/>
        </w:rPr>
        <w:t xml:space="preserve"> UAVs need to travel to complete a task. Similarly, </w:t>
      </w:r>
      <m:oMath>
        <m:sSub>
          <m:sSubPr>
            <m:ctrlPr>
              <w:rPr>
                <w:rFonts w:ascii="Cambria Math" w:hAnsi="Cambria Math"/>
                <w:i/>
                <w:color w:val="008000"/>
              </w:rPr>
            </m:ctrlPr>
          </m:sSubPr>
          <m:e>
            <m:r>
              <m:rPr>
                <m:scr m:val="double-struck"/>
              </m:rPr>
              <w:rPr>
                <w:rFonts w:ascii="Cambria Math" w:hAnsi="Cambria Math"/>
                <w:color w:val="008000"/>
              </w:rPr>
              <m:t>e</m:t>
            </m:r>
          </m:e>
          <m:sub>
            <m:r>
              <m:rPr>
                <m:scr m:val="script"/>
              </m:rPr>
              <w:rPr>
                <w:rFonts w:ascii="Cambria Math" w:hAnsi="Cambria Math"/>
                <w:color w:val="008000"/>
              </w:rPr>
              <m:t>d</m:t>
            </m:r>
          </m:sub>
        </m:sSub>
      </m:oMath>
      <w:r w:rsidRPr="00075EB6">
        <w:rPr>
          <w:rFonts w:ascii="Times New Roman" w:hAnsi="Times New Roman"/>
          <w:color w:val="008000"/>
        </w:rPr>
        <w:t xml:space="preserve"> is a random disturbance that occurs during the UAVs task completion process and satisfies </w:t>
      </w:r>
      <m:oMath>
        <m:r>
          <m:rPr>
            <m:scr m:val="double-struck"/>
            <m:sty m:val="p"/>
          </m:rPr>
          <w:rPr>
            <w:rFonts w:ascii="Cambria Math" w:hAnsi="Cambria Math"/>
            <w:color w:val="008000"/>
          </w:rPr>
          <m:t>E</m:t>
        </m:r>
        <m:d>
          <m:dPr>
            <m:ctrlPr>
              <w:rPr>
                <w:rFonts w:ascii="Cambria Math" w:hAnsi="Cambria Math"/>
                <w:color w:val="008000"/>
              </w:rPr>
            </m:ctrlPr>
          </m:dPr>
          <m:e>
            <m:sSub>
              <m:sSubPr>
                <m:ctrlPr>
                  <w:rPr>
                    <w:rFonts w:ascii="Cambria Math" w:hAnsi="Cambria Math"/>
                    <w:color w:val="008000"/>
                  </w:rPr>
                </m:ctrlPr>
              </m:sSubPr>
              <m:e>
                <m:r>
                  <m:rPr>
                    <m:scr m:val="double-struck"/>
                    <m:sty m:val="p"/>
                  </m:rPr>
                  <w:rPr>
                    <w:rFonts w:ascii="Cambria Math" w:hAnsi="Cambria Math"/>
                    <w:color w:val="008000"/>
                  </w:rPr>
                  <m:t>e</m:t>
                </m:r>
              </m:e>
              <m:sub>
                <m:r>
                  <m:rPr>
                    <m:scr m:val="script"/>
                    <m:sty m:val="p"/>
                  </m:rPr>
                  <w:rPr>
                    <w:rFonts w:ascii="Cambria Math" w:hAnsi="Cambria Math"/>
                    <w:color w:val="008000"/>
                  </w:rPr>
                  <m:t>d</m:t>
                </m:r>
              </m:sub>
            </m:sSub>
          </m:e>
        </m:d>
        <m:r>
          <m:rPr>
            <m:sty m:val="p"/>
          </m:rPr>
          <w:rPr>
            <w:rFonts w:ascii="Cambria Math" w:hAnsi="Cambria Math"/>
            <w:color w:val="008000"/>
          </w:rPr>
          <m:t>=0</m:t>
        </m:r>
      </m:oMath>
      <w:r w:rsidRPr="00075EB6">
        <w:rPr>
          <w:rFonts w:ascii="Times New Roman" w:hAnsi="Times New Roman"/>
          <w:color w:val="008000"/>
        </w:rPr>
        <w:t>.</w:t>
      </w:r>
    </w:p>
    <w:p w14:paraId="2D5DAAC4" w14:textId="23245D8D" w:rsidR="00075EB6" w:rsidRPr="00950A40"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The price of UAVs is usually related to the distance they need to travel. Specifically, the further UAVs fly, the higher the costs, so we set the cost per unit distance of UAVs’ movement as </w:t>
      </w:r>
      <m:oMath>
        <m:sSub>
          <m:sSubPr>
            <m:ctrlPr>
              <w:rPr>
                <w:rFonts w:ascii="Cambria Math" w:hAnsi="Cambria Math"/>
                <w:color w:val="008000"/>
              </w:rPr>
            </m:ctrlPr>
          </m:sSubPr>
          <m:e>
            <m:r>
              <m:rPr>
                <m:scr m:val="fraktur"/>
                <m:sty m:val="p"/>
              </m:rPr>
              <w:rPr>
                <w:rFonts w:ascii="Cambria Math" w:hAnsi="Cambria Math"/>
                <w:color w:val="008000"/>
              </w:rPr>
              <m:t>C</m:t>
            </m:r>
          </m:e>
          <m:sub>
            <m:r>
              <m:rPr>
                <m:sty m:val="p"/>
              </m:rPr>
              <w:rPr>
                <w:rFonts w:ascii="Cambria Math" w:hAnsi="Cambria Math"/>
                <w:color w:val="008000"/>
              </w:rPr>
              <m:t>1</m:t>
            </m:r>
          </m:sub>
        </m:sSub>
      </m:oMath>
      <w:r w:rsidRPr="00075EB6">
        <w:rPr>
          <w:rFonts w:ascii="Times New Roman" w:hAnsi="Times New Roman"/>
          <w:color w:val="008000"/>
        </w:rPr>
        <w:t xml:space="preserve">, and the total cost of dispatching UAVs as </w:t>
      </w:r>
      <m:oMath>
        <m:sSub>
          <m:sSubPr>
            <m:ctrlPr>
              <w:rPr>
                <w:rFonts w:ascii="Cambria Math" w:hAnsi="Cambria Math"/>
                <w:color w:val="008000"/>
              </w:rPr>
            </m:ctrlPr>
          </m:sSubPr>
          <m:e>
            <m:r>
              <m:rPr>
                <m:scr m:val="script"/>
                <m:sty m:val="p"/>
              </m:rPr>
              <w:rPr>
                <w:rFonts w:ascii="Cambria Math" w:hAnsi="Cambria Math"/>
                <w:color w:val="008000"/>
              </w:rPr>
              <m:t>C</m:t>
            </m:r>
          </m:e>
          <m:sub>
            <m:r>
              <w:rPr>
                <w:rFonts w:ascii="Cambria Math" w:hAnsi="Cambria Math" w:hint="eastAsia"/>
                <w:color w:val="008000"/>
              </w:rPr>
              <m:t>UAV</m:t>
            </m:r>
          </m:sub>
        </m:sSub>
      </m:oMath>
      <w:r w:rsidRPr="00075EB6">
        <w:rPr>
          <w:rFonts w:ascii="Times New Roman" w:hAnsi="Times New Roman"/>
          <w:color w:val="008000"/>
        </w:rPr>
        <w:t xml:space="preserve">. The cost of dispatching UAVs, </w:t>
      </w:r>
      <m:oMath>
        <m:sSub>
          <m:sSubPr>
            <m:ctrlPr>
              <w:rPr>
                <w:rFonts w:ascii="Cambria Math" w:hAnsi="Cambria Math"/>
                <w:color w:val="008000"/>
              </w:rPr>
            </m:ctrlPr>
          </m:sSubPr>
          <m:e>
            <m:r>
              <m:rPr>
                <m:scr m:val="script"/>
                <m:sty m:val="p"/>
              </m:rPr>
              <w:rPr>
                <w:rFonts w:ascii="Cambria Math" w:hAnsi="Cambria Math"/>
                <w:color w:val="008000"/>
              </w:rPr>
              <m:t>C</m:t>
            </m:r>
          </m:e>
          <m:sub>
            <m:r>
              <w:rPr>
                <w:rFonts w:ascii="Cambria Math" w:hAnsi="Cambria Math" w:hint="eastAsia"/>
                <w:color w:val="008000"/>
              </w:rPr>
              <m:t>UAV</m:t>
            </m:r>
          </m:sub>
        </m:sSub>
      </m:oMath>
      <w:r w:rsidRPr="00075EB6">
        <w:rPr>
          <w:rFonts w:ascii="Times New Roman" w:hAnsi="Times New Roman"/>
          <w:color w:val="008000"/>
        </w:rPr>
        <w:t>, can be calculated as follows</w:t>
      </w:r>
      <w:r w:rsidR="00E54C73">
        <w:rPr>
          <w:rFonts w:ascii="Times New Roman" w:hAnsi="Times New Roman"/>
          <w:color w:val="008000"/>
        </w:rPr>
        <w:t>.</w:t>
      </w:r>
    </w:p>
    <w:p w14:paraId="08755E2B" w14:textId="19AA3C6A" w:rsidR="002745A5" w:rsidRPr="00075EB6" w:rsidRDefault="00636A06" w:rsidP="002745A5">
      <w:pPr>
        <w:widowControl/>
        <w:spacing w:beforeLines="20" w:before="48" w:afterLines="20" w:after="48" w:line="240" w:lineRule="auto"/>
        <w:ind w:firstLineChars="150" w:firstLine="300"/>
        <w:jc w:val="left"/>
        <w:rPr>
          <w:rFonts w:ascii="Times New Roman" w:hAnsi="Times New Roman"/>
          <w:color w:val="008000"/>
        </w:rPr>
      </w:pPr>
      <m:oMathPara>
        <m:oMath>
          <m:sSub>
            <m:sSubPr>
              <m:ctrlPr>
                <w:rPr>
                  <w:rFonts w:ascii="Cambria Math" w:hAnsi="Cambria Math"/>
                  <w:i/>
                  <w:color w:val="008000"/>
                </w:rPr>
              </m:ctrlPr>
            </m:sSubPr>
            <m:e>
              <m:r>
                <m:rPr>
                  <m:scr m:val="script"/>
                </m:rPr>
                <w:rPr>
                  <w:rFonts w:ascii="Cambria Math" w:hAnsi="Cambria Math"/>
                  <w:color w:val="008000"/>
                </w:rPr>
                <m:t>C</m:t>
              </m:r>
            </m:e>
            <m:sub>
              <m:r>
                <w:rPr>
                  <w:rFonts w:ascii="Cambria Math" w:hAnsi="Cambria Math" w:hint="eastAsia"/>
                  <w:color w:val="008000"/>
                </w:rPr>
                <m:t>UAV</m:t>
              </m:r>
            </m:sub>
          </m:sSub>
          <m:r>
            <w:rPr>
              <w:rFonts w:ascii="Cambria Math" w:hAnsi="Cambria Math" w:hint="eastAsia"/>
              <w:color w:val="008000"/>
            </w:rPr>
            <m:t>=</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1</m:t>
              </m:r>
            </m:sub>
          </m:sSub>
          <m:r>
            <m:rPr>
              <m:scr m:val="script"/>
            </m:rPr>
            <w:rPr>
              <w:rFonts w:ascii="Cambria Math" w:hAnsi="Cambria Math"/>
              <w:color w:val="008000"/>
            </w:rPr>
            <m:t>d+</m:t>
          </m:r>
          <m:r>
            <m:rPr>
              <m:scr m:val="fraktur"/>
            </m:rPr>
            <w:rPr>
              <w:rFonts w:ascii="Cambria Math" w:hAnsi="Cambria Math"/>
              <w:color w:val="008000"/>
            </w:rPr>
            <m:t>B</m:t>
          </m:r>
        </m:oMath>
      </m:oMathPara>
    </w:p>
    <w:p w14:paraId="7D6CE3BC" w14:textId="677F6A1F" w:rsidR="00075EB6" w:rsidRPr="00075EB6" w:rsidRDefault="00636A06" w:rsidP="002745A5">
      <w:pPr>
        <w:widowControl/>
        <w:spacing w:beforeLines="20" w:before="48" w:afterLines="20" w:after="48" w:line="240" w:lineRule="auto"/>
        <w:jc w:val="left"/>
        <w:rPr>
          <w:color w:val="008000"/>
        </w:rPr>
      </w:pPr>
      <m:oMathPara>
        <m:oMath>
          <m:eqArr>
            <m:eqArrPr>
              <m:maxDist m:val="1"/>
              <m:ctrlPr>
                <w:rPr>
                  <w:rFonts w:ascii="Cambria Math" w:hAnsi="Cambria Math"/>
                  <w:i/>
                  <w:color w:val="008000"/>
                </w:rPr>
              </m:ctrlPr>
            </m:eqArrPr>
            <m:e>
              <m:r>
                <w:rPr>
                  <w:rFonts w:ascii="Cambria Math" w:hAnsi="Cambria Math"/>
                  <w:color w:val="008000"/>
                </w:rPr>
                <m:t xml:space="preserve">                            </m:t>
              </m:r>
              <m:r>
                <w:rPr>
                  <w:rFonts w:ascii="Cambria Math" w:hAnsi="Cambria Math" w:hint="eastAsia"/>
                  <w:color w:val="008000"/>
                </w:rPr>
                <m:t>=</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1</m:t>
                  </m:r>
                </m:sub>
              </m:sSub>
              <m:d>
                <m:dPr>
                  <m:ctrlPr>
                    <w:rPr>
                      <w:rFonts w:ascii="Cambria Math" w:hAnsi="Cambria Math"/>
                      <w:i/>
                      <w:color w:val="008000"/>
                    </w:rPr>
                  </m:ctrlPr>
                </m:dPr>
                <m:e>
                  <m:r>
                    <m:rPr>
                      <m:scr m:val="fraktur"/>
                    </m:rPr>
                    <w:rPr>
                      <w:rFonts w:ascii="Cambria Math" w:hAnsi="Cambria Math"/>
                      <w:color w:val="008000"/>
                    </w:rPr>
                    <m:t>A</m:t>
                  </m:r>
                  <m:r>
                    <w:rPr>
                      <w:rFonts w:ascii="Cambria Math" w:hAnsi="Cambria Math"/>
                      <w:color w:val="008000"/>
                    </w:rPr>
                    <m:t>ϖ+</m:t>
                  </m:r>
                  <m:r>
                    <m:rPr>
                      <m:scr m:val="double-struck"/>
                    </m:rPr>
                    <w:rPr>
                      <w:rFonts w:ascii="Cambria Math" w:hAnsi="Cambria Math"/>
                      <w:color w:val="008000"/>
                    </w:rPr>
                    <m:t>e</m:t>
                  </m:r>
                </m:e>
              </m:d>
              <m:r>
                <m:rPr>
                  <m:scr m:val="fraktur"/>
                </m:rPr>
                <w:rPr>
                  <w:rFonts w:ascii="Cambria Math" w:hAnsi="Cambria Math"/>
                  <w:color w:val="008000"/>
                </w:rPr>
                <m:t>+B,#</m:t>
              </m:r>
              <m:d>
                <m:dPr>
                  <m:ctrlPr>
                    <w:rPr>
                      <w:rFonts w:ascii="Cambria Math" w:hAnsi="Cambria Math"/>
                      <w:i/>
                      <w:color w:val="008000"/>
                    </w:rPr>
                  </m:ctrlPr>
                </m:dPr>
                <m:e>
                  <m:r>
                    <w:rPr>
                      <w:rFonts w:ascii="Cambria Math" w:hAnsi="Cambria Math"/>
                      <w:color w:val="008000"/>
                    </w:rPr>
                    <m:t>8</m:t>
                  </m:r>
                </m:e>
              </m:d>
            </m:e>
          </m:eqArr>
        </m:oMath>
      </m:oMathPara>
    </w:p>
    <w:p w14:paraId="5569AEE3" w14:textId="77777777" w:rsidR="00075EB6" w:rsidRPr="00075EB6" w:rsidRDefault="00075EB6" w:rsidP="00075EB6">
      <w:pPr>
        <w:widowControl/>
        <w:spacing w:line="240" w:lineRule="auto"/>
        <w:jc w:val="left"/>
        <w:rPr>
          <w:rFonts w:ascii="Times New Roman" w:hAnsi="Times New Roman"/>
          <w:color w:val="008000"/>
        </w:rPr>
      </w:pPr>
      <w:r w:rsidRPr="00075EB6">
        <w:rPr>
          <w:rFonts w:ascii="Times New Roman" w:hAnsi="Times New Roman"/>
          <w:color w:val="008000"/>
        </w:rPr>
        <w:t xml:space="preserve">where </w:t>
      </w:r>
      <m:oMath>
        <m:r>
          <m:rPr>
            <m:scr m:val="fraktur"/>
          </m:rPr>
          <w:rPr>
            <w:rFonts w:ascii="Cambria Math" w:hAnsi="Cambria Math"/>
            <w:color w:val="008000"/>
          </w:rPr>
          <m:t>B</m:t>
        </m:r>
      </m:oMath>
      <w:r w:rsidRPr="00075EB6">
        <w:rPr>
          <w:rFonts w:ascii="Times New Roman" w:hAnsi="Times New Roman"/>
          <w:color w:val="008000"/>
        </w:rPr>
        <w:t xml:space="preserve"> is a constant factor that can be explained by various factors, such as fixed costs when UAVs start up.</w:t>
      </w:r>
    </w:p>
    <w:p w14:paraId="52672397" w14:textId="77777777" w:rsidR="00075EB6" w:rsidRPr="00950A40"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So, the expected total cost of dispatching UAVs is calculated by</w:t>
      </w:r>
    </w:p>
    <w:p w14:paraId="7FFE337F" w14:textId="560A860C" w:rsidR="002745A5" w:rsidRPr="00950A40" w:rsidRDefault="002745A5" w:rsidP="002745A5">
      <w:pPr>
        <w:widowControl/>
        <w:spacing w:beforeLines="20" w:before="48" w:afterLines="20" w:after="48" w:line="240" w:lineRule="auto"/>
        <w:ind w:firstLineChars="150" w:firstLine="300"/>
        <w:jc w:val="left"/>
        <w:rPr>
          <w:rFonts w:ascii="Cambria Math" w:hAnsi="Cambria Math"/>
          <w:i/>
          <w:color w:val="008000"/>
        </w:rPr>
      </w:pPr>
      <m:oMathPara>
        <m:oMath>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C</m:t>
                  </m:r>
                </m:e>
                <m:sub>
                  <m:r>
                    <w:rPr>
                      <w:rFonts w:ascii="Cambria Math" w:hAnsi="Cambria Math" w:hint="eastAsia"/>
                      <w:color w:val="008000"/>
                    </w:rPr>
                    <m:t>UAV</m:t>
                  </m:r>
                </m:sub>
              </m:sSub>
            </m:e>
          </m:d>
          <m:r>
            <w:rPr>
              <w:rFonts w:ascii="Cambria Math" w:hAnsi="Cambria Math" w:hint="eastAsia"/>
              <w:color w:val="008000"/>
            </w:rPr>
            <m:t>=</m:t>
          </m:r>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1</m:t>
                  </m:r>
                </m:sub>
              </m:sSub>
              <m:d>
                <m:dPr>
                  <m:ctrlPr>
                    <w:rPr>
                      <w:rFonts w:ascii="Cambria Math" w:hAnsi="Cambria Math"/>
                      <w:i/>
                      <w:color w:val="008000"/>
                    </w:rPr>
                  </m:ctrlPr>
                </m:dPr>
                <m:e>
                  <m:r>
                    <m:rPr>
                      <m:scr m:val="fraktur"/>
                    </m:rPr>
                    <w:rPr>
                      <w:rFonts w:ascii="Cambria Math" w:hAnsi="Cambria Math"/>
                      <w:color w:val="008000"/>
                    </w:rPr>
                    <m:t>A</m:t>
                  </m:r>
                  <m:r>
                    <w:rPr>
                      <w:rFonts w:ascii="Cambria Math" w:hAnsi="Cambria Math"/>
                      <w:color w:val="008000"/>
                    </w:rPr>
                    <m:t>ϖ+</m:t>
                  </m:r>
                  <m:r>
                    <m:rPr>
                      <m:scr m:val="double-struck"/>
                    </m:rPr>
                    <w:rPr>
                      <w:rFonts w:ascii="Cambria Math" w:hAnsi="Cambria Math"/>
                      <w:color w:val="008000"/>
                    </w:rPr>
                    <m:t>e</m:t>
                  </m:r>
                </m:e>
              </m:d>
            </m:e>
          </m:d>
          <m:r>
            <m:rPr>
              <m:scr m:val="double-struck"/>
            </m:rPr>
            <w:rPr>
              <w:rFonts w:ascii="Cambria Math" w:hAnsi="Cambria Math"/>
              <w:color w:val="008000"/>
            </w:rPr>
            <m:t>+E</m:t>
          </m:r>
          <m:d>
            <m:dPr>
              <m:ctrlPr>
                <w:rPr>
                  <w:rFonts w:ascii="Cambria Math" w:hAnsi="Cambria Math"/>
                  <w:i/>
                  <w:color w:val="008000"/>
                </w:rPr>
              </m:ctrlPr>
            </m:dPr>
            <m:e>
              <m:r>
                <m:rPr>
                  <m:scr m:val="fraktur"/>
                </m:rPr>
                <w:rPr>
                  <w:rFonts w:ascii="Cambria Math" w:hAnsi="Cambria Math"/>
                  <w:color w:val="008000"/>
                </w:rPr>
                <m:t>B</m:t>
              </m:r>
            </m:e>
          </m:d>
        </m:oMath>
      </m:oMathPara>
    </w:p>
    <w:p w14:paraId="07DF887D" w14:textId="0E8C4DAE" w:rsidR="002745A5" w:rsidRPr="00075EB6" w:rsidRDefault="002745A5" w:rsidP="002745A5">
      <w:pPr>
        <w:widowControl/>
        <w:spacing w:beforeLines="20" w:before="48" w:afterLines="20" w:after="48" w:line="240" w:lineRule="auto"/>
        <w:ind w:firstLineChars="150" w:firstLine="300"/>
        <w:jc w:val="left"/>
        <w:rPr>
          <w:rFonts w:ascii="Cambria Math" w:hAnsi="Cambria Math"/>
          <w:i/>
          <w:color w:val="008000"/>
        </w:rPr>
      </w:pPr>
      <m:oMathPara>
        <m:oMath>
          <m:r>
            <w:rPr>
              <w:rFonts w:ascii="Cambria Math" w:hAnsi="Cambria Math"/>
              <w:color w:val="008000"/>
            </w:rPr>
            <m:t xml:space="preserve">                         </m:t>
          </m:r>
          <m:r>
            <w:rPr>
              <w:rFonts w:ascii="Cambria Math" w:hAnsi="Cambria Math" w:hint="eastAsia"/>
              <w:color w:val="008000"/>
            </w:rPr>
            <m:t>=</m:t>
          </m:r>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1</m:t>
                  </m:r>
                </m:sub>
              </m:sSub>
              <m:r>
                <m:rPr>
                  <m:scr m:val="fraktur"/>
                </m:rPr>
                <w:rPr>
                  <w:rFonts w:ascii="Cambria Math" w:hAnsi="Cambria Math"/>
                  <w:color w:val="008000"/>
                </w:rPr>
                <m:t>A</m:t>
              </m:r>
              <m:r>
                <w:rPr>
                  <w:rFonts w:ascii="Cambria Math" w:hAnsi="Cambria Math"/>
                  <w:color w:val="008000"/>
                </w:rPr>
                <m:t>ϖ</m:t>
              </m:r>
            </m:e>
          </m:d>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1</m:t>
                  </m:r>
                </m:sub>
              </m:sSub>
              <m:r>
                <m:rPr>
                  <m:scr m:val="double-struck"/>
                </m:rPr>
                <w:rPr>
                  <w:rFonts w:ascii="Cambria Math" w:hAnsi="Cambria Math"/>
                  <w:color w:val="008000"/>
                </w:rPr>
                <m:t>e</m:t>
              </m:r>
            </m:e>
          </m:d>
          <m:r>
            <m:rPr>
              <m:scr m:val="double-struck"/>
            </m:rPr>
            <w:rPr>
              <w:rFonts w:ascii="Cambria Math" w:hAnsi="Cambria Math"/>
              <w:color w:val="008000"/>
            </w:rPr>
            <m:t>+E</m:t>
          </m:r>
          <m:d>
            <m:dPr>
              <m:ctrlPr>
                <w:rPr>
                  <w:rFonts w:ascii="Cambria Math" w:hAnsi="Cambria Math"/>
                  <w:i/>
                  <w:color w:val="008000"/>
                </w:rPr>
              </m:ctrlPr>
            </m:dPr>
            <m:e>
              <m:r>
                <m:rPr>
                  <m:scr m:val="fraktur"/>
                </m:rPr>
                <w:rPr>
                  <w:rFonts w:ascii="Cambria Math" w:hAnsi="Cambria Math"/>
                  <w:color w:val="008000"/>
                </w:rPr>
                <m:t>B</m:t>
              </m:r>
            </m:e>
          </m:d>
        </m:oMath>
      </m:oMathPara>
    </w:p>
    <w:p w14:paraId="59CD2BA0" w14:textId="736AD051"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r>
                <w:rPr>
                  <w:rFonts w:ascii="Cambria Math" w:hAnsi="Cambria Math" w:hint="eastAsia"/>
                  <w:color w:val="008000"/>
                </w:rPr>
                <m:t>=</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1</m:t>
                  </m:r>
                </m:sub>
              </m:sSub>
              <m:r>
                <m:rPr>
                  <m:scr m:val="fraktur"/>
                </m:rPr>
                <w:rPr>
                  <w:rFonts w:ascii="Cambria Math" w:hAnsi="Cambria Math"/>
                  <w:color w:val="008000"/>
                </w:rPr>
                <m:t>A</m:t>
              </m:r>
              <m:r>
                <w:rPr>
                  <w:rFonts w:ascii="Cambria Math" w:hAnsi="Cambria Math"/>
                  <w:color w:val="008000"/>
                </w:rPr>
                <m:t>ϖ+</m:t>
              </m:r>
              <m:r>
                <m:rPr>
                  <m:scr m:val="fraktur"/>
                </m:rPr>
                <w:rPr>
                  <w:rFonts w:ascii="Cambria Math" w:hAnsi="Cambria Math"/>
                  <w:color w:val="008000"/>
                </w:rPr>
                <m:t>B.       #</m:t>
              </m:r>
              <m:d>
                <m:dPr>
                  <m:ctrlPr>
                    <w:rPr>
                      <w:rFonts w:ascii="Cambria Math" w:hAnsi="Cambria Math"/>
                      <w:i/>
                      <w:color w:val="008000"/>
                    </w:rPr>
                  </m:ctrlPr>
                </m:dPr>
                <m:e>
                  <m:r>
                    <w:rPr>
                      <w:rFonts w:ascii="Cambria Math" w:hAnsi="Cambria Math"/>
                      <w:color w:val="008000"/>
                    </w:rPr>
                    <m:t>9</m:t>
                  </m:r>
                </m:e>
              </m:d>
            </m:e>
          </m:eqArr>
        </m:oMath>
      </m:oMathPara>
    </w:p>
    <w:p w14:paraId="2F0F75D0" w14:textId="390AE2A0"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After obtaining the cost of UAVs and workers, we can calculate the total cost by Eq. (</w:t>
      </w:r>
      <w:r w:rsidR="00534425" w:rsidRPr="00950A40">
        <w:rPr>
          <w:rFonts w:ascii="Times New Roman" w:hAnsi="Times New Roman"/>
          <w:color w:val="008000"/>
        </w:rPr>
        <w:t>10</w:t>
      </w:r>
      <w:r w:rsidRPr="00075EB6">
        <w:rPr>
          <w:rFonts w:ascii="Times New Roman" w:hAnsi="Times New Roman"/>
          <w:color w:val="008000"/>
        </w:rPr>
        <w:t xml:space="preserve">), which is denoted as </w:t>
      </w:r>
      <m:oMath>
        <m:r>
          <m:rPr>
            <m:scr m:val="script"/>
          </m:rPr>
          <w:rPr>
            <w:rFonts w:ascii="Cambria Math" w:hAnsi="Cambria Math"/>
            <w:color w:val="008000"/>
          </w:rPr>
          <m:t>C</m:t>
        </m:r>
      </m:oMath>
      <w:r w:rsidRPr="00075EB6">
        <w:rPr>
          <w:rFonts w:ascii="Times New Roman" w:hAnsi="Times New Roman" w:hint="eastAsia"/>
          <w:color w:val="008000"/>
        </w:rPr>
        <w:t>.</w:t>
      </w:r>
    </w:p>
    <w:p w14:paraId="7F277A7C" w14:textId="7E101921" w:rsidR="00075EB6" w:rsidRPr="00075EB6" w:rsidRDefault="00636A06" w:rsidP="00075EB6">
      <w:pPr>
        <w:widowControl/>
        <w:spacing w:beforeLines="20" w:before="48" w:afterLines="20" w:after="48" w:line="240" w:lineRule="auto"/>
        <w:jc w:val="left"/>
        <w:rPr>
          <w:color w:val="008000"/>
        </w:rPr>
      </w:pPr>
      <m:oMathPara>
        <m:oMath>
          <m:eqArr>
            <m:eqArrPr>
              <m:maxDist m:val="1"/>
              <m:ctrlPr>
                <w:rPr>
                  <w:rFonts w:ascii="Cambria Math" w:hAnsi="Cambria Math"/>
                  <w:i/>
                  <w:color w:val="008000"/>
                </w:rPr>
              </m:ctrlPr>
            </m:eqArrPr>
            <m:e>
              <m:r>
                <m:rPr>
                  <m:scr m:val="script"/>
                </m:rPr>
                <w:rPr>
                  <w:rFonts w:ascii="Cambria Math" w:hAnsi="Cambria Math"/>
                  <w:color w:val="008000"/>
                </w:rPr>
                <m:t>C</m:t>
              </m:r>
              <m:r>
                <w:rPr>
                  <w:rFonts w:ascii="Cambria Math" w:hAnsi="Cambria Math" w:hint="eastAsia"/>
                  <w:color w:val="008000"/>
                </w:rPr>
                <m:t>=</m:t>
              </m:r>
              <m:r>
                <m:rPr>
                  <m:scr m:val="fraktur"/>
                </m:rPr>
                <w:rPr>
                  <w:rFonts w:ascii="Cambria Math" w:hAnsi="Cambria Math"/>
                  <w:color w:val="008000"/>
                </w:rPr>
                <m:t>T</m:t>
              </m:r>
              <m:sSub>
                <m:sSubPr>
                  <m:ctrlPr>
                    <w:rPr>
                      <w:rFonts w:ascii="Cambria Math" w:hAnsi="Cambria Math"/>
                      <w:i/>
                      <w:color w:val="008000"/>
                    </w:rPr>
                  </m:ctrlPr>
                </m:sSubPr>
                <m:e>
                  <m:r>
                    <m:rPr>
                      <m:scr m:val="script"/>
                    </m:rPr>
                    <w:rPr>
                      <w:rFonts w:ascii="Cambria Math" w:hAnsi="Cambria Math"/>
                      <w:color w:val="008000"/>
                    </w:rPr>
                    <m:t>C</m:t>
                  </m:r>
                </m:e>
                <m:sub>
                  <m:r>
                    <w:rPr>
                      <w:rFonts w:ascii="Cambria Math" w:hAnsi="Cambria Math" w:hint="eastAsia"/>
                      <w:color w:val="008000"/>
                    </w:rPr>
                    <m:t>UAV</m:t>
                  </m:r>
                </m:sub>
              </m:sSub>
              <m:r>
                <w:rPr>
                  <w:rFonts w:ascii="Cambria Math" w:hAnsi="Cambria Math"/>
                  <w:color w:val="008000"/>
                </w:rPr>
                <m:t>+</m:t>
              </m:r>
              <m:sSub>
                <m:sSubPr>
                  <m:ctrlPr>
                    <w:rPr>
                      <w:rFonts w:ascii="Cambria Math" w:hAnsi="Cambria Math"/>
                      <w:i/>
                      <w:color w:val="008000"/>
                    </w:rPr>
                  </m:ctrlPr>
                </m:sSubPr>
                <m:e>
                  <m:r>
                    <m:rPr>
                      <m:scr m:val="script"/>
                    </m:rPr>
                    <w:rPr>
                      <w:rFonts w:ascii="Cambria Math" w:hAnsi="Cambria Math"/>
                      <w:color w:val="008000"/>
                    </w:rPr>
                    <m:t>C</m:t>
                  </m:r>
                </m:e>
                <m:sub>
                  <m:r>
                    <w:rPr>
                      <w:rFonts w:ascii="Cambria Math" w:hAnsi="Cambria Math" w:hint="eastAsia"/>
                      <w:color w:val="008000"/>
                    </w:rPr>
                    <m:t>W</m:t>
                  </m:r>
                </m:sub>
              </m:sSub>
              <m:r>
                <w:rPr>
                  <w:rFonts w:ascii="Cambria Math" w:hAnsi="Cambria Math"/>
                  <w:color w:val="008000"/>
                </w:rPr>
                <m:t>.#</m:t>
              </m:r>
              <m:d>
                <m:dPr>
                  <m:ctrlPr>
                    <w:rPr>
                      <w:rFonts w:ascii="Cambria Math" w:hAnsi="Cambria Math"/>
                      <w:i/>
                      <w:color w:val="008000"/>
                    </w:rPr>
                  </m:ctrlPr>
                </m:dPr>
                <m:e>
                  <m:r>
                    <w:rPr>
                      <w:rFonts w:ascii="Cambria Math" w:hAnsi="Cambria Math"/>
                      <w:color w:val="008000"/>
                    </w:rPr>
                    <m:t>10</m:t>
                  </m:r>
                </m:e>
              </m:d>
            </m:e>
          </m:eqArr>
        </m:oMath>
      </m:oMathPara>
    </w:p>
    <w:p w14:paraId="2892E3A8" w14:textId="4DC6332B" w:rsidR="00075EB6" w:rsidRPr="00950A40"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When </w:t>
      </w:r>
      <m:oMath>
        <m:r>
          <w:rPr>
            <w:rFonts w:ascii="Cambria Math" w:hAnsi="Cambria Math"/>
            <w:color w:val="008000"/>
          </w:rPr>
          <m:t>ϖ</m:t>
        </m:r>
      </m:oMath>
      <w:r w:rsidRPr="00075EB6">
        <w:rPr>
          <w:rFonts w:ascii="Times New Roman" w:hAnsi="Times New Roman"/>
          <w:color w:val="008000"/>
        </w:rPr>
        <w:t xml:space="preserve"> equals 0, which means that no UAV is dispatched to work, we consider that UAVs do not generate any cost, and </w:t>
      </w:r>
      <m:oMath>
        <m:r>
          <m:rPr>
            <m:scr m:val="fraktur"/>
          </m:rPr>
          <w:rPr>
            <w:rFonts w:ascii="Cambria Math" w:hAnsi="Cambria Math"/>
            <w:color w:val="008000"/>
          </w:rPr>
          <m:t>T</m:t>
        </m:r>
      </m:oMath>
      <w:r w:rsidRPr="00075EB6">
        <w:rPr>
          <w:rFonts w:ascii="Times New Roman" w:hAnsi="Times New Roman"/>
          <w:color w:val="008000"/>
        </w:rPr>
        <w:t xml:space="preserve"> equals 0. Otherwise, </w:t>
      </w:r>
      <m:oMath>
        <m:r>
          <m:rPr>
            <m:scr m:val="fraktur"/>
          </m:rPr>
          <w:rPr>
            <w:rFonts w:ascii="Cambria Math" w:hAnsi="Cambria Math"/>
            <w:color w:val="008000"/>
          </w:rPr>
          <m:t>T</m:t>
        </m:r>
      </m:oMath>
      <w:r w:rsidRPr="00075EB6">
        <w:rPr>
          <w:rFonts w:ascii="Times New Roman" w:hAnsi="Times New Roman"/>
          <w:color w:val="008000"/>
        </w:rPr>
        <w:t xml:space="preserve"> equals 1. Meanwhile, the expected total cost </w:t>
      </w:r>
      <m:oMath>
        <m:r>
          <m:rPr>
            <m:scr m:val="double-struck"/>
          </m:rPr>
          <w:rPr>
            <w:rFonts w:ascii="Cambria Math" w:hAnsi="Cambria Math"/>
            <w:color w:val="008000"/>
          </w:rPr>
          <m:t>E</m:t>
        </m:r>
        <m:d>
          <m:dPr>
            <m:ctrlPr>
              <w:rPr>
                <w:rFonts w:ascii="Cambria Math" w:hAnsi="Cambria Math"/>
                <w:i/>
                <w:color w:val="008000"/>
              </w:rPr>
            </m:ctrlPr>
          </m:dPr>
          <m:e>
            <m:r>
              <m:rPr>
                <m:scr m:val="script"/>
              </m:rPr>
              <w:rPr>
                <w:rFonts w:ascii="Cambria Math" w:hAnsi="Cambria Math"/>
                <w:color w:val="008000"/>
              </w:rPr>
              <m:t>C</m:t>
            </m:r>
          </m:e>
        </m:d>
      </m:oMath>
      <w:r w:rsidRPr="00075EB6">
        <w:rPr>
          <w:rFonts w:ascii="Times New Roman" w:hAnsi="Times New Roman"/>
          <w:color w:val="008000"/>
        </w:rPr>
        <w:t xml:space="preserve"> can be calculated </w:t>
      </w:r>
      <w:r w:rsidR="00C52EBE" w:rsidRPr="00950A40">
        <w:rPr>
          <w:rFonts w:ascii="Times New Roman" w:hAnsi="Times New Roman"/>
          <w:color w:val="008000"/>
        </w:rPr>
        <w:t>by</w:t>
      </w:r>
    </w:p>
    <w:p w14:paraId="5E7DC7F3" w14:textId="1A6CABE4" w:rsidR="002745A5" w:rsidRPr="00075EB6" w:rsidRDefault="002745A5" w:rsidP="00DB266E">
      <w:pPr>
        <w:widowControl/>
        <w:spacing w:beforeLines="20" w:before="48" w:afterLines="20" w:after="48" w:line="240" w:lineRule="auto"/>
        <w:ind w:firstLineChars="150" w:firstLine="300"/>
        <w:jc w:val="left"/>
        <w:rPr>
          <w:rFonts w:ascii="Times New Roman" w:hAnsi="Times New Roman"/>
          <w:color w:val="008000"/>
        </w:rPr>
      </w:pPr>
      <m:oMathPara>
        <m:oMath>
          <m:r>
            <m:rPr>
              <m:scr m:val="double-struck"/>
            </m:rPr>
            <w:rPr>
              <w:rFonts w:ascii="Cambria Math" w:hAnsi="Cambria Math"/>
              <w:color w:val="008000"/>
            </w:rPr>
            <m:t>E</m:t>
          </m:r>
          <m:d>
            <m:dPr>
              <m:ctrlPr>
                <w:rPr>
                  <w:rFonts w:ascii="Cambria Math" w:hAnsi="Cambria Math"/>
                  <w:i/>
                  <w:color w:val="008000"/>
                </w:rPr>
              </m:ctrlPr>
            </m:dPr>
            <m:e>
              <m:r>
                <m:rPr>
                  <m:scr m:val="script"/>
                </m:rPr>
                <w:rPr>
                  <w:rFonts w:ascii="Cambria Math" w:hAnsi="Cambria Math"/>
                  <w:color w:val="008000"/>
                </w:rPr>
                <m:t>C</m:t>
              </m:r>
            </m:e>
          </m:d>
          <m:r>
            <w:rPr>
              <w:rFonts w:ascii="Cambria Math" w:hAnsi="Cambria Math" w:hint="eastAsia"/>
              <w:color w:val="008000"/>
            </w:rPr>
            <m:t>=</m:t>
          </m:r>
          <m:r>
            <m:rPr>
              <m:scr m:val="fraktur"/>
            </m:rPr>
            <w:rPr>
              <w:rFonts w:ascii="Cambria Math" w:hAnsi="Cambria Math"/>
              <w:color w:val="008000"/>
            </w:rPr>
            <m:t>T</m:t>
          </m:r>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C</m:t>
                  </m:r>
                </m:e>
                <m:sub>
                  <m:r>
                    <w:rPr>
                      <w:rFonts w:ascii="Cambria Math" w:hAnsi="Cambria Math" w:hint="eastAsia"/>
                      <w:color w:val="008000"/>
                    </w:rPr>
                    <m:t>UAV</m:t>
                  </m:r>
                </m:sub>
              </m:sSub>
            </m:e>
          </m:d>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C</m:t>
                  </m:r>
                </m:e>
                <m:sub>
                  <m:r>
                    <w:rPr>
                      <w:rFonts w:ascii="Cambria Math" w:hAnsi="Cambria Math" w:hint="eastAsia"/>
                      <w:color w:val="008000"/>
                    </w:rPr>
                    <m:t>W</m:t>
                  </m:r>
                </m:sub>
              </m:sSub>
            </m:e>
          </m:d>
        </m:oMath>
      </m:oMathPara>
    </w:p>
    <w:p w14:paraId="26345A35" w14:textId="11AEB21E"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r>
                <w:rPr>
                  <w:rFonts w:ascii="Cambria Math" w:hAnsi="Cambria Math"/>
                  <w:color w:val="008000"/>
                </w:rPr>
                <m:t xml:space="preserve">                   </m:t>
              </m:r>
              <m:r>
                <w:rPr>
                  <w:rFonts w:ascii="Cambria Math" w:hAnsi="Cambria Math" w:hint="eastAsia"/>
                  <w:color w:val="008000"/>
                </w:rPr>
                <m:t>=</m:t>
              </m:r>
              <m:r>
                <m:rPr>
                  <m:scr m:val="fraktur"/>
                </m:rPr>
                <w:rPr>
                  <w:rFonts w:ascii="Cambria Math" w:hAnsi="Cambria Math"/>
                  <w:color w:val="008000"/>
                </w:rPr>
                <m:t>T</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1</m:t>
                  </m:r>
                </m:sub>
              </m:sSub>
              <m:r>
                <m:rPr>
                  <m:scr m:val="fraktur"/>
                </m:rPr>
                <w:rPr>
                  <w:rFonts w:ascii="Cambria Math" w:hAnsi="Cambria Math"/>
                  <w:color w:val="008000"/>
                </w:rPr>
                <m:t>A</m:t>
              </m:r>
              <m:r>
                <w:rPr>
                  <w:rFonts w:ascii="Cambria Math" w:hAnsi="Cambria Math"/>
                  <w:color w:val="008000"/>
                </w:rPr>
                <m:t>ϖ+</m:t>
              </m:r>
              <m:r>
                <m:rPr>
                  <m:scr m:val="fraktur"/>
                </m:rPr>
                <w:rPr>
                  <w:rFonts w:ascii="Cambria Math" w:hAnsi="Cambria Math"/>
                  <w:color w:val="008000"/>
                </w:rPr>
                <m:t>TB+</m:t>
              </m:r>
              <m:r>
                <w:rPr>
                  <w:rFonts w:ascii="Cambria Math" w:hAnsi="Cambria Math"/>
                  <w:color w:val="008000"/>
                  <w:lang w:val="pt-BR"/>
                </w:rPr>
                <m:t>μ</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2</m:t>
                  </m:r>
                </m:sub>
              </m:sSub>
              <m:r>
                <w:rPr>
                  <w:rFonts w:ascii="Cambria Math" w:eastAsiaTheme="minorEastAsia" w:hAnsi="Cambria Math" w:hint="eastAsia"/>
                  <w:color w:val="008000"/>
                  <w:lang w:eastAsia="zh-CN"/>
                </w:rPr>
                <m:t>m</m:t>
              </m:r>
              <m:r>
                <w:rPr>
                  <w:rFonts w:ascii="Cambria Math" w:hAnsi="Cambria Math"/>
                  <w:color w:val="008000"/>
                </w:rPr>
                <m:t>.#</m:t>
              </m:r>
              <m:d>
                <m:dPr>
                  <m:ctrlPr>
                    <w:rPr>
                      <w:rFonts w:ascii="Cambria Math" w:hAnsi="Cambria Math"/>
                      <w:i/>
                      <w:color w:val="008000"/>
                    </w:rPr>
                  </m:ctrlPr>
                </m:dPr>
                <m:e>
                  <m:r>
                    <w:rPr>
                      <w:rFonts w:ascii="Cambria Math" w:hAnsi="Cambria Math"/>
                      <w:color w:val="008000"/>
                    </w:rPr>
                    <m:t>11</m:t>
                  </m:r>
                </m:e>
              </m:d>
            </m:e>
          </m:eqArr>
        </m:oMath>
      </m:oMathPara>
    </w:p>
    <w:p w14:paraId="4175633E" w14:textId="1F332DD3"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The expected accuracy</w:t>
      </w:r>
      <w:r w:rsidRPr="00075EB6">
        <w:rPr>
          <w:color w:val="008000"/>
        </w:rPr>
        <w:t xml:space="preserve"> </w:t>
      </w:r>
      <w:r w:rsidRPr="00075EB6">
        <w:rPr>
          <w:rFonts w:ascii="Times New Roman" w:hAnsi="Times New Roman"/>
          <w:color w:val="008000"/>
        </w:rPr>
        <w:t xml:space="preserve">of the data provided by UAVs </w:t>
      </w:r>
      <m:oMath>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UAV</m:t>
            </m:r>
          </m:sub>
        </m:sSub>
        <m:d>
          <m:dPr>
            <m:ctrlPr>
              <w:rPr>
                <w:rFonts w:ascii="Cambria Math" w:hAnsi="Cambria Math"/>
                <w:i/>
                <w:color w:val="008000"/>
              </w:rPr>
            </m:ctrlPr>
          </m:dPr>
          <m:e>
            <m:r>
              <m:rPr>
                <m:scr m:val="script"/>
              </m:rPr>
              <w:rPr>
                <w:rFonts w:ascii="Cambria Math" w:hAnsi="Cambria Math"/>
                <w:color w:val="008000"/>
              </w:rPr>
              <m:t>Q</m:t>
            </m:r>
          </m:e>
        </m:d>
      </m:oMath>
      <w:r w:rsidRPr="00075EB6">
        <w:rPr>
          <w:rFonts w:ascii="Times New Roman" w:hAnsi="Times New Roman"/>
          <w:color w:val="008000"/>
        </w:rPr>
        <w:t xml:space="preserve"> and the expected accuracy of inferred truth based on all workers’ data </w:t>
      </w:r>
      <m:oMath>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W</m:t>
            </m:r>
          </m:sub>
        </m:sSub>
        <m:d>
          <m:dPr>
            <m:ctrlPr>
              <w:rPr>
                <w:rFonts w:ascii="Cambria Math" w:hAnsi="Cambria Math"/>
                <w:i/>
                <w:color w:val="008000"/>
              </w:rPr>
            </m:ctrlPr>
          </m:dPr>
          <m:e>
            <m:r>
              <m:rPr>
                <m:scr m:val="script"/>
              </m:rPr>
              <w:rPr>
                <w:rFonts w:ascii="Cambria Math" w:hAnsi="Cambria Math"/>
                <w:color w:val="008000"/>
              </w:rPr>
              <m:t>Q</m:t>
            </m:r>
          </m:e>
        </m:d>
      </m:oMath>
      <w:r w:rsidRPr="00075EB6">
        <w:rPr>
          <w:rFonts w:ascii="Times New Roman" w:hAnsi="Times New Roman"/>
          <w:color w:val="008000"/>
        </w:rPr>
        <w:t xml:space="preserve"> can be obtained as follows</w:t>
      </w:r>
      <w:r w:rsidR="001A57EF">
        <w:rPr>
          <w:rFonts w:ascii="Times New Roman" w:hAnsi="Times New Roman"/>
          <w:color w:val="008000"/>
        </w:rPr>
        <w:t>.</w:t>
      </w:r>
    </w:p>
    <w:p w14:paraId="4F6D2002" w14:textId="5094ED6B"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iCs/>
                  <w:color w:val="008000"/>
                </w:rPr>
              </m:ctrlPr>
            </m:eqArrPr>
            <m:e>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UAV</m:t>
                  </m:r>
                </m:sub>
              </m:sSub>
              <m:d>
                <m:dPr>
                  <m:ctrlPr>
                    <w:rPr>
                      <w:rFonts w:ascii="Cambria Math" w:hAnsi="Cambria Math"/>
                      <w:i/>
                      <w:color w:val="008000"/>
                    </w:rPr>
                  </m:ctrlPr>
                </m:dPr>
                <m:e>
                  <m:r>
                    <m:rPr>
                      <m:scr m:val="script"/>
                    </m:rPr>
                    <w:rPr>
                      <w:rFonts w:ascii="Cambria Math" w:hAnsi="Cambria Math"/>
                      <w:color w:val="008000"/>
                    </w:rPr>
                    <m:t>Q</m:t>
                  </m:r>
                </m:e>
              </m:d>
              <m:r>
                <w:rPr>
                  <w:rFonts w:ascii="Cambria Math" w:hAnsi="Cambria Math" w:hint="eastAsia"/>
                  <w:color w:val="008000"/>
                </w:rPr>
                <m:t>=</m:t>
              </m:r>
              <m:r>
                <m:rPr>
                  <m:scr m:val="double-struck"/>
                </m:rPr>
                <w:rPr>
                  <w:rFonts w:ascii="Cambria Math" w:hAnsi="Cambria Math"/>
                  <w:color w:val="008000"/>
                </w:rPr>
                <m:t>E</m:t>
              </m:r>
              <m:d>
                <m:dPr>
                  <m:ctrlPr>
                    <w:rPr>
                      <w:rFonts w:ascii="Cambria Math" w:hAnsi="Cambria Math"/>
                      <w:i/>
                      <w:color w:val="008000"/>
                    </w:rPr>
                  </m:ctrlPr>
                </m:dPr>
                <m:e>
                  <m:r>
                    <m:rPr>
                      <m:scr m:val="script"/>
                    </m:rPr>
                    <w:rPr>
                      <w:rFonts w:ascii="Cambria Math" w:hAnsi="Cambria Math"/>
                      <w:color w:val="008000"/>
                    </w:rPr>
                    <m:t>Q</m:t>
                  </m:r>
                  <m:d>
                    <m:dPr>
                      <m:ctrlPr>
                        <w:rPr>
                          <w:rFonts w:ascii="Cambria Math" w:hAnsi="Cambria Math"/>
                          <w:i/>
                          <w:color w:val="008000"/>
                        </w:rPr>
                      </m:ctrlPr>
                    </m:dPr>
                    <m:e>
                      <m:r>
                        <w:rPr>
                          <w:rFonts w:ascii="Cambria Math" w:hAnsi="Cambria Math"/>
                          <w:color w:val="008000"/>
                        </w:rPr>
                        <m:t>1</m:t>
                      </m:r>
                    </m:e>
                  </m:d>
                </m:e>
              </m:d>
              <m:r>
                <w:rPr>
                  <w:rFonts w:ascii="Cambria Math" w:hAnsi="Cambria Math" w:hint="eastAsia"/>
                  <w:color w:val="008000"/>
                </w:rPr>
                <m:t>=</m:t>
              </m:r>
              <m:r>
                <w:rPr>
                  <w:rFonts w:ascii="Cambria Math" w:hAnsi="Cambria Math"/>
                  <w:color w:val="008000"/>
                </w:rPr>
                <m:t>1-</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r>
                <w:rPr>
                  <w:rFonts w:ascii="Cambria Math" w:hAnsi="Cambria Math"/>
                  <w:color w:val="008000"/>
                </w:rPr>
                <m:t>,#</m:t>
              </m:r>
              <m:d>
                <m:dPr>
                  <m:ctrlPr>
                    <w:rPr>
                      <w:rFonts w:ascii="Cambria Math" w:hAnsi="Cambria Math"/>
                      <w:i/>
                      <w:iCs/>
                      <w:color w:val="008000"/>
                    </w:rPr>
                  </m:ctrlPr>
                </m:dPr>
                <m:e>
                  <m:r>
                    <w:rPr>
                      <w:rFonts w:ascii="Cambria Math" w:hAnsi="Cambria Math"/>
                      <w:color w:val="008000"/>
                    </w:rPr>
                    <m:t>12</m:t>
                  </m:r>
                </m:e>
              </m:d>
              <m:ctrlPr>
                <w:rPr>
                  <w:rFonts w:ascii="Cambria Math" w:hAnsi="Cambria Math"/>
                  <w:i/>
                  <w:color w:val="008000"/>
                </w:rPr>
              </m:ctrlPr>
            </m:e>
          </m:eqArr>
        </m:oMath>
      </m:oMathPara>
    </w:p>
    <w:p w14:paraId="2871C871" w14:textId="742449CD"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iCs/>
                  <w:color w:val="008000"/>
                </w:rPr>
              </m:ctrlPr>
            </m:eqArrPr>
            <m:e>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W</m:t>
                  </m:r>
                </m:sub>
              </m:sSub>
              <m:d>
                <m:dPr>
                  <m:ctrlPr>
                    <w:rPr>
                      <w:rFonts w:ascii="Cambria Math" w:hAnsi="Cambria Math"/>
                      <w:i/>
                      <w:color w:val="008000"/>
                    </w:rPr>
                  </m:ctrlPr>
                </m:dPr>
                <m:e>
                  <m:r>
                    <m:rPr>
                      <m:scr m:val="script"/>
                    </m:rPr>
                    <w:rPr>
                      <w:rFonts w:ascii="Cambria Math" w:hAnsi="Cambria Math"/>
                      <w:color w:val="008000"/>
                    </w:rPr>
                    <m:t>Q</m:t>
                  </m:r>
                </m:e>
              </m:d>
              <m:r>
                <w:rPr>
                  <w:rFonts w:ascii="Cambria Math" w:hAnsi="Cambria Math" w:hint="eastAsia"/>
                  <w:color w:val="008000"/>
                </w:rPr>
                <m:t>=</m:t>
              </m:r>
              <m:r>
                <m:rPr>
                  <m:scr m:val="double-struck"/>
                </m:rPr>
                <w:rPr>
                  <w:rFonts w:ascii="Cambria Math" w:hAnsi="Cambria Math"/>
                  <w:color w:val="008000"/>
                </w:rPr>
                <m:t>E</m:t>
              </m:r>
              <m:d>
                <m:dPr>
                  <m:ctrlPr>
                    <w:rPr>
                      <w:rFonts w:ascii="Cambria Math" w:hAnsi="Cambria Math"/>
                      <w:i/>
                      <w:color w:val="008000"/>
                    </w:rPr>
                  </m:ctrlPr>
                </m:dPr>
                <m:e>
                  <m:r>
                    <m:rPr>
                      <m:scr m:val="script"/>
                    </m:rPr>
                    <w:rPr>
                      <w:rFonts w:ascii="Cambria Math" w:hAnsi="Cambria Math"/>
                      <w:color w:val="008000"/>
                    </w:rPr>
                    <m:t>Q</m:t>
                  </m:r>
                  <m:d>
                    <m:dPr>
                      <m:ctrlPr>
                        <w:rPr>
                          <w:rFonts w:ascii="Cambria Math" w:hAnsi="Cambria Math"/>
                          <w:i/>
                          <w:color w:val="008000"/>
                        </w:rPr>
                      </m:ctrlPr>
                    </m:dPr>
                    <m:e>
                      <m:r>
                        <w:rPr>
                          <w:rFonts w:ascii="Cambria Math" w:hAnsi="Cambria Math"/>
                          <w:color w:val="008000"/>
                        </w:rPr>
                        <m:t>0</m:t>
                      </m:r>
                    </m:e>
                  </m:d>
                </m:e>
              </m:d>
              <m:r>
                <w:rPr>
                  <w:rFonts w:ascii="Cambria Math" w:hAnsi="Cambria Math"/>
                  <w:color w:val="008000"/>
                </w:rPr>
                <m:t>=1-</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d>
                <m:dPr>
                  <m:ctrlPr>
                    <w:rPr>
                      <w:rFonts w:ascii="Cambria Math" w:hAnsi="Cambria Math"/>
                      <w:i/>
                      <w:iCs/>
                      <w:color w:val="008000"/>
                    </w:rPr>
                  </m:ctrlPr>
                </m:dPr>
                <m:e>
                  <m:r>
                    <w:rPr>
                      <w:rFonts w:ascii="Cambria Math" w:hAnsi="Cambria Math"/>
                      <w:color w:val="008000"/>
                    </w:rPr>
                    <m:t>13</m:t>
                  </m:r>
                </m:e>
              </m:d>
              <m:ctrlPr>
                <w:rPr>
                  <w:rFonts w:ascii="Cambria Math" w:hAnsi="Cambria Math"/>
                  <w:i/>
                  <w:color w:val="008000"/>
                </w:rPr>
              </m:ctrlPr>
            </m:e>
          </m:eqArr>
        </m:oMath>
      </m:oMathPara>
    </w:p>
    <w:p w14:paraId="3023571E" w14:textId="40903EA4" w:rsidR="00075EB6" w:rsidRPr="00950A40"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To evaluate the effectiveness of different methods more accurately in obtaining benefits per unit cost, we define the </w:t>
      </w:r>
      <w:r w:rsidRPr="00075EB6">
        <w:rPr>
          <w:rFonts w:ascii="Times New Roman" w:hAnsi="Times New Roman" w:hint="eastAsia"/>
          <w:color w:val="008000"/>
        </w:rPr>
        <w:t>A</w:t>
      </w:r>
      <w:r w:rsidRPr="00075EB6">
        <w:rPr>
          <w:rFonts w:ascii="Times New Roman" w:hAnsi="Times New Roman"/>
          <w:color w:val="008000"/>
        </w:rPr>
        <w:t xml:space="preserve">ccuracy-Cost-Ratio </w:t>
      </w:r>
      <m:oMath>
        <m:r>
          <m:rPr>
            <m:scr m:val="script"/>
          </m:rPr>
          <w:rPr>
            <w:rFonts w:ascii="Cambria Math" w:hAnsi="Cambria Math"/>
            <w:color w:val="008000"/>
          </w:rPr>
          <m:t>R</m:t>
        </m:r>
      </m:oMath>
      <w:r w:rsidRPr="00075EB6">
        <w:rPr>
          <w:rFonts w:ascii="Times New Roman" w:hAnsi="Times New Roman"/>
          <w:color w:val="008000"/>
        </w:rPr>
        <w:t xml:space="preserve"> as the evaluation index, which is calculated according to Eq. (1</w:t>
      </w:r>
      <w:r w:rsidR="00C52EBE" w:rsidRPr="00950A40">
        <w:rPr>
          <w:rFonts w:ascii="Times New Roman" w:hAnsi="Times New Roman"/>
          <w:color w:val="008000"/>
        </w:rPr>
        <w:t>4</w:t>
      </w:r>
      <w:r w:rsidRPr="00075EB6">
        <w:rPr>
          <w:rFonts w:ascii="Times New Roman" w:hAnsi="Times New Roman"/>
          <w:color w:val="008000"/>
        </w:rPr>
        <w:t>).</w:t>
      </w:r>
    </w:p>
    <w:p w14:paraId="5A0B8A35" w14:textId="07C1EEF8" w:rsidR="00BD5DD6" w:rsidRPr="00075EB6" w:rsidRDefault="00BD5DD6" w:rsidP="00BD5DD6">
      <w:pPr>
        <w:widowControl/>
        <w:spacing w:beforeLines="20" w:before="48" w:afterLines="20" w:after="48" w:line="240" w:lineRule="auto"/>
        <w:ind w:firstLineChars="150" w:firstLine="300"/>
        <w:jc w:val="left"/>
        <w:rPr>
          <w:rFonts w:ascii="Times New Roman" w:hAnsi="Times New Roman"/>
          <w:color w:val="008000"/>
        </w:rPr>
      </w:pPr>
      <m:oMathPara>
        <m:oMath>
          <m:r>
            <m:rPr>
              <m:scr m:val="script"/>
            </m:rPr>
            <w:rPr>
              <w:rFonts w:ascii="Cambria Math" w:hAnsi="Cambria Math"/>
              <w:color w:val="008000"/>
            </w:rPr>
            <m:t>R</m:t>
          </m:r>
          <m:r>
            <w:rPr>
              <w:rFonts w:ascii="Cambria Math" w:hAnsi="Cambria Math" w:hint="eastAsia"/>
              <w:color w:val="008000"/>
            </w:rPr>
            <m:t>=</m:t>
          </m:r>
          <m:f>
            <m:fPr>
              <m:ctrlPr>
                <w:rPr>
                  <w:rFonts w:ascii="Cambria Math" w:hAnsi="Cambria Math"/>
                  <w:i/>
                  <w:color w:val="008000"/>
                </w:rPr>
              </m:ctrlPr>
            </m:fPr>
            <m:num>
              <m:r>
                <w:rPr>
                  <w:rFonts w:ascii="Cambria Math" w:hAnsi="Cambria Math"/>
                  <w:color w:val="008000"/>
                </w:rPr>
                <m:t>ϖ</m:t>
              </m:r>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UAV</m:t>
                  </m:r>
                </m:sub>
              </m:sSub>
              <m:d>
                <m:dPr>
                  <m:ctrlPr>
                    <w:rPr>
                      <w:rFonts w:ascii="Cambria Math" w:hAnsi="Cambria Math"/>
                      <w:i/>
                      <w:color w:val="008000"/>
                    </w:rPr>
                  </m:ctrlPr>
                </m:dPr>
                <m:e>
                  <m:r>
                    <m:rPr>
                      <m:scr m:val="script"/>
                    </m:rPr>
                    <w:rPr>
                      <w:rFonts w:ascii="Cambria Math" w:hAnsi="Cambria Math"/>
                      <w:color w:val="008000"/>
                    </w:rPr>
                    <m:t>Q</m:t>
                  </m:r>
                </m:e>
              </m:d>
              <m:r>
                <w:rPr>
                  <w:rFonts w:ascii="Cambria Math" w:hAnsi="Cambria Math"/>
                  <w:color w:val="008000"/>
                </w:rPr>
                <m:t>+</m:t>
              </m:r>
              <m:d>
                <m:dPr>
                  <m:ctrlPr>
                    <w:rPr>
                      <w:rFonts w:ascii="Cambria Math" w:hAnsi="Cambria Math"/>
                      <w:i/>
                      <w:color w:val="008000"/>
                    </w:rPr>
                  </m:ctrlPr>
                </m:dPr>
                <m:e>
                  <m:r>
                    <w:rPr>
                      <w:rFonts w:ascii="Cambria Math" w:eastAsiaTheme="minorEastAsia" w:hAnsi="Cambria Math" w:hint="eastAsia"/>
                      <w:color w:val="008000"/>
                      <w:lang w:eastAsia="zh-CN"/>
                    </w:rPr>
                    <m:t>m</m:t>
                  </m:r>
                  <m:r>
                    <w:rPr>
                      <w:rFonts w:ascii="Cambria Math" w:hAnsi="Cambria Math"/>
                      <w:color w:val="008000"/>
                    </w:rPr>
                    <m:t>-ϖ</m:t>
                  </m:r>
                </m:e>
              </m:d>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W</m:t>
                  </m:r>
                </m:sub>
              </m:sSub>
              <m:d>
                <m:dPr>
                  <m:ctrlPr>
                    <w:rPr>
                      <w:rFonts w:ascii="Cambria Math" w:hAnsi="Cambria Math"/>
                      <w:i/>
                      <w:color w:val="008000"/>
                    </w:rPr>
                  </m:ctrlPr>
                </m:dPr>
                <m:e>
                  <m:r>
                    <m:rPr>
                      <m:scr m:val="script"/>
                    </m:rPr>
                    <w:rPr>
                      <w:rFonts w:ascii="Cambria Math" w:hAnsi="Cambria Math"/>
                      <w:color w:val="008000"/>
                    </w:rPr>
                    <m:t>Q</m:t>
                  </m:r>
                </m:e>
              </m:d>
            </m:num>
            <m:den>
              <m:r>
                <m:rPr>
                  <m:scr m:val="double-struck"/>
                </m:rPr>
                <w:rPr>
                  <w:rFonts w:ascii="Cambria Math" w:hAnsi="Cambria Math"/>
                  <w:color w:val="008000"/>
                </w:rPr>
                <m:t>E</m:t>
              </m:r>
              <m:d>
                <m:dPr>
                  <m:ctrlPr>
                    <w:rPr>
                      <w:rFonts w:ascii="Cambria Math" w:hAnsi="Cambria Math"/>
                      <w:i/>
                      <w:color w:val="008000"/>
                    </w:rPr>
                  </m:ctrlPr>
                </m:dPr>
                <m:e>
                  <m:r>
                    <m:rPr>
                      <m:scr m:val="script"/>
                    </m:rPr>
                    <w:rPr>
                      <w:rFonts w:ascii="Cambria Math" w:hAnsi="Cambria Math"/>
                      <w:color w:val="008000"/>
                    </w:rPr>
                    <m:t>C</m:t>
                  </m:r>
                </m:e>
              </m:d>
            </m:den>
          </m:f>
        </m:oMath>
      </m:oMathPara>
    </w:p>
    <w:p w14:paraId="56D1D8FD" w14:textId="20D9E508"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r>
                <w:rPr>
                  <w:rFonts w:ascii="Cambria Math" w:hAnsi="Cambria Math"/>
                  <w:color w:val="008000"/>
                </w:rPr>
                <m:t xml:space="preserve">       </m:t>
              </m:r>
              <m:r>
                <w:rPr>
                  <w:rFonts w:ascii="Cambria Math" w:hAnsi="Cambria Math" w:hint="eastAsia"/>
                  <w:color w:val="008000"/>
                </w:rPr>
                <m:t>=</m:t>
              </m:r>
              <m:f>
                <m:fPr>
                  <m:ctrlPr>
                    <w:rPr>
                      <w:rFonts w:ascii="Cambria Math" w:hAnsi="Cambria Math"/>
                      <w:i/>
                      <w:color w:val="008000"/>
                    </w:rPr>
                  </m:ctrlPr>
                </m:fPr>
                <m:num>
                  <m:r>
                    <w:rPr>
                      <w:rFonts w:ascii="Cambria Math" w:hAnsi="Cambria Math"/>
                      <w:color w:val="008000"/>
                    </w:rPr>
                    <m:t>ϖ</m:t>
                  </m:r>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UAV</m:t>
                      </m:r>
                    </m:sub>
                  </m:sSub>
                  <m:d>
                    <m:dPr>
                      <m:ctrlPr>
                        <w:rPr>
                          <w:rFonts w:ascii="Cambria Math" w:hAnsi="Cambria Math"/>
                          <w:i/>
                          <w:color w:val="008000"/>
                        </w:rPr>
                      </m:ctrlPr>
                    </m:dPr>
                    <m:e>
                      <m:r>
                        <m:rPr>
                          <m:scr m:val="script"/>
                        </m:rPr>
                        <w:rPr>
                          <w:rFonts w:ascii="Cambria Math" w:hAnsi="Cambria Math"/>
                          <w:color w:val="008000"/>
                        </w:rPr>
                        <m:t>Q</m:t>
                      </m:r>
                    </m:e>
                  </m:d>
                  <m:r>
                    <w:rPr>
                      <w:rFonts w:ascii="Cambria Math" w:hAnsi="Cambria Math"/>
                      <w:color w:val="008000"/>
                    </w:rPr>
                    <m:t>+</m:t>
                  </m:r>
                  <m:d>
                    <m:dPr>
                      <m:ctrlPr>
                        <w:rPr>
                          <w:rFonts w:ascii="Cambria Math" w:hAnsi="Cambria Math"/>
                          <w:i/>
                          <w:color w:val="008000"/>
                        </w:rPr>
                      </m:ctrlPr>
                    </m:dPr>
                    <m:e>
                      <m:r>
                        <w:rPr>
                          <w:rFonts w:ascii="Cambria Math" w:eastAsiaTheme="minorEastAsia" w:hAnsi="Cambria Math" w:hint="eastAsia"/>
                          <w:color w:val="008000"/>
                          <w:lang w:eastAsia="zh-CN"/>
                        </w:rPr>
                        <m:t>m</m:t>
                      </m:r>
                      <m:r>
                        <w:rPr>
                          <w:rFonts w:ascii="Cambria Math" w:hAnsi="Cambria Math"/>
                          <w:color w:val="008000"/>
                        </w:rPr>
                        <m:t>-ϖ</m:t>
                      </m:r>
                    </m:e>
                  </m:d>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W</m:t>
                      </m:r>
                    </m:sub>
                  </m:sSub>
                  <m:d>
                    <m:dPr>
                      <m:ctrlPr>
                        <w:rPr>
                          <w:rFonts w:ascii="Cambria Math" w:hAnsi="Cambria Math"/>
                          <w:i/>
                          <w:color w:val="008000"/>
                        </w:rPr>
                      </m:ctrlPr>
                    </m:dPr>
                    <m:e>
                      <m:r>
                        <m:rPr>
                          <m:scr m:val="script"/>
                        </m:rPr>
                        <w:rPr>
                          <w:rFonts w:ascii="Cambria Math" w:hAnsi="Cambria Math"/>
                          <w:color w:val="008000"/>
                        </w:rPr>
                        <m:t>Q</m:t>
                      </m:r>
                    </m:e>
                  </m:d>
                </m:num>
                <m:den>
                  <m:r>
                    <m:rPr>
                      <m:scr m:val="fraktur"/>
                    </m:rPr>
                    <w:rPr>
                      <w:rFonts w:ascii="Cambria Math" w:hAnsi="Cambria Math"/>
                      <w:color w:val="008000"/>
                    </w:rPr>
                    <m:t>T</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1</m:t>
                      </m:r>
                    </m:sub>
                  </m:sSub>
                  <m:r>
                    <m:rPr>
                      <m:scr m:val="fraktur"/>
                    </m:rPr>
                    <w:rPr>
                      <w:rFonts w:ascii="Cambria Math" w:hAnsi="Cambria Math"/>
                      <w:color w:val="008000"/>
                    </w:rPr>
                    <m:t>A</m:t>
                  </m:r>
                  <m:r>
                    <w:rPr>
                      <w:rFonts w:ascii="Cambria Math" w:hAnsi="Cambria Math"/>
                      <w:color w:val="008000"/>
                    </w:rPr>
                    <m:t>ϖ+</m:t>
                  </m:r>
                  <m:r>
                    <m:rPr>
                      <m:scr m:val="fraktur"/>
                    </m:rPr>
                    <w:rPr>
                      <w:rFonts w:ascii="Cambria Math" w:hAnsi="Cambria Math"/>
                      <w:color w:val="008000"/>
                    </w:rPr>
                    <m:t>TB+</m:t>
                  </m:r>
                  <m:r>
                    <w:rPr>
                      <w:rFonts w:ascii="Cambria Math" w:hAnsi="Cambria Math"/>
                      <w:color w:val="008000"/>
                      <w:lang w:val="pt-BR"/>
                    </w:rPr>
                    <m:t>μ</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2</m:t>
                      </m:r>
                    </m:sub>
                  </m:sSub>
                  <m:r>
                    <w:rPr>
                      <w:rFonts w:ascii="Cambria Math" w:eastAsiaTheme="minorEastAsia" w:hAnsi="Cambria Math" w:hint="eastAsia"/>
                      <w:color w:val="008000"/>
                      <w:lang w:eastAsia="zh-CN"/>
                    </w:rPr>
                    <m:t>m</m:t>
                  </m:r>
                </m:den>
              </m:f>
              <m:r>
                <w:rPr>
                  <w:rFonts w:ascii="Cambria Math" w:hAnsi="Cambria Math"/>
                  <w:color w:val="008000"/>
                </w:rPr>
                <m:t>.#</m:t>
              </m:r>
              <m:d>
                <m:dPr>
                  <m:ctrlPr>
                    <w:rPr>
                      <w:rFonts w:ascii="Cambria Math" w:hAnsi="Cambria Math"/>
                      <w:i/>
                      <w:color w:val="008000"/>
                    </w:rPr>
                  </m:ctrlPr>
                </m:dPr>
                <m:e>
                  <m:r>
                    <w:rPr>
                      <w:rFonts w:ascii="Cambria Math" w:hAnsi="Cambria Math"/>
                      <w:color w:val="008000"/>
                    </w:rPr>
                    <m:t>14</m:t>
                  </m:r>
                </m:e>
              </m:d>
            </m:e>
          </m:eqArr>
        </m:oMath>
      </m:oMathPara>
    </w:p>
    <w:p w14:paraId="4B7E3980" w14:textId="6F656A0D" w:rsidR="00075EB6" w:rsidRPr="00075EB6" w:rsidRDefault="00075EB6" w:rsidP="00075EB6">
      <w:pPr>
        <w:widowControl/>
        <w:spacing w:line="240" w:lineRule="auto"/>
        <w:ind w:firstLineChars="150" w:firstLine="300"/>
        <w:jc w:val="left"/>
        <w:rPr>
          <w:color w:val="008000"/>
        </w:rPr>
      </w:pPr>
      <w:r w:rsidRPr="00075EB6">
        <w:rPr>
          <w:rFonts w:ascii="Times New Roman" w:hAnsi="Times New Roman"/>
          <w:color w:val="008000"/>
        </w:rPr>
        <w:t xml:space="preserve">The </w:t>
      </w:r>
      <w:r w:rsidRPr="00075EB6">
        <w:rPr>
          <w:rFonts w:ascii="Times New Roman" w:hAnsi="Times New Roman" w:hint="eastAsia"/>
          <w:color w:val="008000"/>
        </w:rPr>
        <w:t>A</w:t>
      </w:r>
      <w:r w:rsidRPr="00075EB6">
        <w:rPr>
          <w:rFonts w:ascii="Times New Roman" w:hAnsi="Times New Roman"/>
          <w:color w:val="008000"/>
        </w:rPr>
        <w:t xml:space="preserve">ccuracy-Cost-Ratio </w:t>
      </w:r>
      <m:oMath>
        <m:sSub>
          <m:sSubPr>
            <m:ctrlPr>
              <w:rPr>
                <w:rFonts w:ascii="Cambria Math" w:hAnsi="Cambria Math"/>
                <w:i/>
                <w:color w:val="008000"/>
              </w:rPr>
            </m:ctrlPr>
          </m:sSubPr>
          <m:e>
            <m:r>
              <m:rPr>
                <m:scr m:val="script"/>
              </m:rPr>
              <w:rPr>
                <w:rFonts w:ascii="Cambria Math" w:hAnsi="Cambria Math"/>
                <w:color w:val="008000"/>
              </w:rPr>
              <m:t>R</m:t>
            </m:r>
          </m:e>
          <m:sub>
            <m:r>
              <w:rPr>
                <w:rFonts w:ascii="Cambria Math" w:hAnsi="Cambria Math" w:hint="eastAsia"/>
                <w:color w:val="008000"/>
              </w:rPr>
              <m:t>|</m:t>
            </m:r>
            <m:r>
              <m:rPr>
                <m:scr m:val="fraktur"/>
              </m:rPr>
              <w:rPr>
                <w:rFonts w:ascii="Cambria Math" w:hAnsi="Cambria Math"/>
                <w:color w:val="008000"/>
              </w:rPr>
              <m:t>T</m:t>
            </m:r>
            <m:r>
              <w:rPr>
                <w:rFonts w:ascii="Cambria Math" w:hAnsi="Cambria Math"/>
                <w:color w:val="008000"/>
              </w:rPr>
              <m:t>=0</m:t>
            </m:r>
          </m:sub>
        </m:sSub>
      </m:oMath>
      <w:r w:rsidRPr="00075EB6">
        <w:rPr>
          <w:rFonts w:ascii="Times New Roman" w:hAnsi="Times New Roman"/>
          <w:color w:val="008000"/>
        </w:rPr>
        <w:t xml:space="preserve"> without using any UAV is shown as follows</w:t>
      </w:r>
      <w:r w:rsidR="00C52EBE" w:rsidRPr="00950A40">
        <w:rPr>
          <w:rFonts w:ascii="Times New Roman" w:hAnsi="Times New Roman"/>
          <w:color w:val="008000"/>
        </w:rPr>
        <w:t>.</w:t>
      </w:r>
    </w:p>
    <w:p w14:paraId="4470CA4D" w14:textId="7F627FB6" w:rsidR="00075EB6" w:rsidRPr="00075EB6" w:rsidRDefault="00636A06" w:rsidP="00075EB6">
      <w:pPr>
        <w:widowControl/>
        <w:spacing w:beforeLines="20" w:before="48" w:afterLines="20" w:after="48" w:line="240" w:lineRule="auto"/>
        <w:jc w:val="left"/>
        <w:rPr>
          <w:rFonts w:eastAsiaTheme="minorEastAsia"/>
          <w:color w:val="008000"/>
          <w:lang w:eastAsia="zh-CN"/>
        </w:rPr>
      </w:pPr>
      <m:oMathPara>
        <m:oMath>
          <m:eqArr>
            <m:eqArrPr>
              <m:maxDist m:val="1"/>
              <m:ctrlPr>
                <w:rPr>
                  <w:rFonts w:ascii="Cambria Math" w:hAnsi="Cambria Math"/>
                  <w:i/>
                  <w:color w:val="008000"/>
                </w:rPr>
              </m:ctrlPr>
            </m:eqArrPr>
            <m:e>
              <m:sSub>
                <m:sSubPr>
                  <m:ctrlPr>
                    <w:rPr>
                      <w:rFonts w:ascii="Cambria Math" w:hAnsi="Cambria Math"/>
                      <w:i/>
                      <w:color w:val="008000"/>
                    </w:rPr>
                  </m:ctrlPr>
                </m:sSubPr>
                <m:e>
                  <m:r>
                    <m:rPr>
                      <m:scr m:val="script"/>
                    </m:rPr>
                    <w:rPr>
                      <w:rFonts w:ascii="Cambria Math" w:hAnsi="Cambria Math"/>
                      <w:color w:val="008000"/>
                    </w:rPr>
                    <m:t>R</m:t>
                  </m:r>
                </m:e>
                <m:sub>
                  <m:r>
                    <w:rPr>
                      <w:rFonts w:ascii="Cambria Math" w:hAnsi="Cambria Math" w:hint="eastAsia"/>
                      <w:color w:val="008000"/>
                    </w:rPr>
                    <m:t>|</m:t>
                  </m:r>
                  <m:r>
                    <m:rPr>
                      <m:scr m:val="fraktur"/>
                    </m:rPr>
                    <w:rPr>
                      <w:rFonts w:ascii="Cambria Math" w:hAnsi="Cambria Math"/>
                      <w:color w:val="008000"/>
                    </w:rPr>
                    <m:t>T</m:t>
                  </m:r>
                  <m:r>
                    <w:rPr>
                      <w:rFonts w:ascii="Cambria Math" w:hAnsi="Cambria Math"/>
                      <w:color w:val="008000"/>
                    </w:rPr>
                    <m:t>=0</m:t>
                  </m:r>
                </m:sub>
              </m:sSub>
              <m:r>
                <w:rPr>
                  <w:rFonts w:ascii="Cambria Math" w:hAnsi="Cambria Math"/>
                  <w:color w:val="008000"/>
                </w:rPr>
                <m:t>=</m:t>
              </m:r>
              <m:f>
                <m:fPr>
                  <m:ctrlPr>
                    <w:rPr>
                      <w:rFonts w:ascii="Cambria Math" w:hAnsi="Cambria Math"/>
                      <w:i/>
                      <w:color w:val="008000"/>
                    </w:rPr>
                  </m:ctrlPr>
                </m:fPr>
                <m:num>
                  <m:r>
                    <w:rPr>
                      <w:rFonts w:ascii="Cambria Math" w:eastAsiaTheme="minorEastAsia" w:hAnsi="Cambria Math" w:hint="eastAsia"/>
                      <w:color w:val="008000"/>
                      <w:lang w:eastAsia="zh-CN"/>
                    </w:rPr>
                    <m:t>m</m:t>
                  </m:r>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W</m:t>
                      </m:r>
                    </m:sub>
                  </m:sSub>
                  <m:d>
                    <m:dPr>
                      <m:ctrlPr>
                        <w:rPr>
                          <w:rFonts w:ascii="Cambria Math" w:hAnsi="Cambria Math"/>
                          <w:i/>
                          <w:color w:val="008000"/>
                        </w:rPr>
                      </m:ctrlPr>
                    </m:dPr>
                    <m:e>
                      <m:r>
                        <m:rPr>
                          <m:scr m:val="script"/>
                        </m:rPr>
                        <w:rPr>
                          <w:rFonts w:ascii="Cambria Math" w:hAnsi="Cambria Math"/>
                          <w:color w:val="008000"/>
                        </w:rPr>
                        <m:t>Q</m:t>
                      </m:r>
                    </m:e>
                  </m:d>
                </m:num>
                <m:den>
                  <m:r>
                    <w:rPr>
                      <w:rFonts w:ascii="Cambria Math" w:hAnsi="Cambria Math"/>
                      <w:color w:val="008000"/>
                      <w:lang w:val="pt-BR"/>
                    </w:rPr>
                    <m:t>μ</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2</m:t>
                      </m:r>
                    </m:sub>
                  </m:sSub>
                  <m:r>
                    <w:rPr>
                      <w:rFonts w:ascii="Cambria Math" w:eastAsiaTheme="minorEastAsia" w:hAnsi="Cambria Math" w:hint="eastAsia"/>
                      <w:color w:val="008000"/>
                      <w:lang w:eastAsia="zh-CN"/>
                    </w:rPr>
                    <m:t>m</m:t>
                  </m:r>
                </m:den>
              </m:f>
              <m:r>
                <w:rPr>
                  <w:rFonts w:ascii="Cambria Math" w:hAnsi="Cambria Math" w:hint="eastAsia"/>
                  <w:color w:val="008000"/>
                </w:rPr>
                <m:t>=</m:t>
              </m:r>
              <m:f>
                <m:fPr>
                  <m:ctrlPr>
                    <w:rPr>
                      <w:rFonts w:ascii="Cambria Math" w:hAnsi="Cambria Math"/>
                      <w:i/>
                      <w:color w:val="008000"/>
                    </w:rPr>
                  </m:ctrlPr>
                </m:fPr>
                <m:num>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W</m:t>
                      </m:r>
                    </m:sub>
                  </m:sSub>
                  <m:d>
                    <m:dPr>
                      <m:ctrlPr>
                        <w:rPr>
                          <w:rFonts w:ascii="Cambria Math" w:hAnsi="Cambria Math"/>
                          <w:i/>
                          <w:color w:val="008000"/>
                        </w:rPr>
                      </m:ctrlPr>
                    </m:dPr>
                    <m:e>
                      <m:r>
                        <m:rPr>
                          <m:scr m:val="script"/>
                        </m:rPr>
                        <w:rPr>
                          <w:rFonts w:ascii="Cambria Math" w:hAnsi="Cambria Math"/>
                          <w:color w:val="008000"/>
                        </w:rPr>
                        <m:t>Q</m:t>
                      </m:r>
                    </m:e>
                  </m:d>
                </m:num>
                <m:den>
                  <m:r>
                    <w:rPr>
                      <w:rFonts w:ascii="Cambria Math" w:hAnsi="Cambria Math"/>
                      <w:color w:val="008000"/>
                      <w:lang w:val="pt-BR"/>
                    </w:rPr>
                    <m:t>μ</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2</m:t>
                      </m:r>
                    </m:sub>
                  </m:sSub>
                </m:den>
              </m:f>
              <m:r>
                <w:rPr>
                  <w:rFonts w:ascii="Cambria Math" w:hAnsi="Cambria Math"/>
                  <w:color w:val="008000"/>
                </w:rPr>
                <m:t>.#</m:t>
              </m:r>
              <m:d>
                <m:dPr>
                  <m:ctrlPr>
                    <w:rPr>
                      <w:rFonts w:ascii="Cambria Math" w:hAnsi="Cambria Math"/>
                      <w:i/>
                      <w:color w:val="008000"/>
                    </w:rPr>
                  </m:ctrlPr>
                </m:dPr>
                <m:e>
                  <m:r>
                    <w:rPr>
                      <w:rFonts w:ascii="Cambria Math" w:hAnsi="Cambria Math"/>
                      <w:color w:val="008000"/>
                    </w:rPr>
                    <m:t>15</m:t>
                  </m:r>
                </m:e>
              </m:d>
            </m:e>
          </m:eqArr>
        </m:oMath>
      </m:oMathPara>
    </w:p>
    <w:p w14:paraId="360DCDE8" w14:textId="2FE86930" w:rsidR="00075EB6" w:rsidRPr="00075EB6" w:rsidRDefault="00075EB6" w:rsidP="00075EB6">
      <w:pPr>
        <w:keepNext/>
        <w:widowControl/>
        <w:suppressAutoHyphens/>
        <w:spacing w:before="80" w:after="80" w:line="240" w:lineRule="auto"/>
        <w:jc w:val="left"/>
        <w:rPr>
          <w:rFonts w:ascii="Times New Roman" w:hAnsi="Times New Roman"/>
          <w:b/>
          <w:bCs/>
          <w:i/>
          <w:color w:val="008000"/>
        </w:rPr>
      </w:pPr>
      <w:r w:rsidRPr="00075EB6">
        <w:rPr>
          <w:rFonts w:ascii="Times New Roman" w:hAnsi="Times New Roman"/>
          <w:b/>
          <w:bCs/>
          <w:i/>
          <w:color w:val="008000"/>
        </w:rPr>
        <w:t xml:space="preserve">Assumption 1: </w:t>
      </w:r>
      <w:r w:rsidRPr="00075EB6">
        <w:rPr>
          <w:rFonts w:ascii="Times New Roman" w:hAnsi="Times New Roman"/>
          <w:i/>
          <w:color w:val="008000"/>
        </w:rPr>
        <w:t xml:space="preserve">When </w:t>
      </w:r>
      <m:oMath>
        <m:r>
          <m:rPr>
            <m:scr m:val="fraktur"/>
          </m:rPr>
          <w:rPr>
            <w:rFonts w:ascii="Cambria Math" w:hAnsi="Cambria Math"/>
            <w:color w:val="008000"/>
          </w:rPr>
          <m:t>T</m:t>
        </m:r>
        <m:r>
          <w:rPr>
            <w:rFonts w:ascii="Cambria Math" w:hAnsi="Cambria Math" w:hint="eastAsia"/>
            <w:color w:val="008000"/>
          </w:rPr>
          <m:t>=</m:t>
        </m:r>
        <m:r>
          <w:rPr>
            <w:rFonts w:ascii="Cambria Math" w:hAnsi="Cambria Math"/>
            <w:color w:val="008000"/>
          </w:rPr>
          <m:t>0</m:t>
        </m:r>
      </m:oMath>
      <w:r w:rsidRPr="00075EB6">
        <w:rPr>
          <w:rFonts w:ascii="Times New Roman" w:hAnsi="Times New Roman"/>
          <w:i/>
          <w:color w:val="008000"/>
        </w:rPr>
        <w:t xml:space="preserve">, it holds that </w:t>
      </w:r>
      <m:oMath>
        <m:f>
          <m:fPr>
            <m:ctrlPr>
              <w:rPr>
                <w:rFonts w:ascii="Cambria Math" w:hAnsi="Cambria Math"/>
                <w:i/>
                <w:color w:val="008000"/>
              </w:rPr>
            </m:ctrlPr>
          </m:fPr>
          <m:num>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W</m:t>
                </m:r>
              </m:sub>
            </m:sSub>
            <m:d>
              <m:dPr>
                <m:ctrlPr>
                  <w:rPr>
                    <w:rFonts w:ascii="Cambria Math" w:hAnsi="Cambria Math"/>
                    <w:i/>
                    <w:color w:val="008000"/>
                  </w:rPr>
                </m:ctrlPr>
              </m:dPr>
              <m:e>
                <m:r>
                  <m:rPr>
                    <m:scr m:val="script"/>
                  </m:rPr>
                  <w:rPr>
                    <w:rFonts w:ascii="Cambria Math" w:hAnsi="Cambria Math"/>
                    <w:color w:val="008000"/>
                  </w:rPr>
                  <m:t>Q</m:t>
                </m:r>
              </m:e>
            </m:d>
          </m:num>
          <m:den>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UAV</m:t>
                </m:r>
              </m:sub>
            </m:sSub>
            <m:d>
              <m:dPr>
                <m:ctrlPr>
                  <w:rPr>
                    <w:rFonts w:ascii="Cambria Math" w:hAnsi="Cambria Math"/>
                    <w:i/>
                    <w:color w:val="008000"/>
                  </w:rPr>
                </m:ctrlPr>
              </m:dPr>
              <m:e>
                <m:r>
                  <m:rPr>
                    <m:scr m:val="script"/>
                  </m:rPr>
                  <w:rPr>
                    <w:rFonts w:ascii="Cambria Math" w:hAnsi="Cambria Math"/>
                    <w:color w:val="008000"/>
                  </w:rPr>
                  <m:t>Q</m:t>
                </m:r>
              </m:e>
            </m:d>
          </m:den>
        </m:f>
        <m:r>
          <w:rPr>
            <w:rFonts w:ascii="Cambria Math" w:hAnsi="Cambria Math"/>
            <w:color w:val="008000"/>
          </w:rPr>
          <m:t>&gt;</m:t>
        </m:r>
        <m:f>
          <m:fPr>
            <m:ctrlPr>
              <w:rPr>
                <w:rFonts w:ascii="Cambria Math" w:hAnsi="Cambria Math"/>
                <w:i/>
                <w:color w:val="008000"/>
              </w:rPr>
            </m:ctrlPr>
          </m:fPr>
          <m:num>
            <m:r>
              <w:rPr>
                <w:rFonts w:ascii="Cambria Math" w:hAnsi="Cambria Math"/>
                <w:color w:val="008000"/>
              </w:rPr>
              <m:t>μ</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2</m:t>
                </m:r>
              </m:sub>
            </m:sSub>
            <m:r>
              <w:rPr>
                <w:rFonts w:ascii="Cambria Math" w:hAnsi="Cambria Math"/>
                <w:color w:val="008000"/>
              </w:rPr>
              <m:t>ϖ</m:t>
            </m:r>
          </m:num>
          <m:den>
            <m:r>
              <m:rPr>
                <m:scr m:val="fraktur"/>
              </m:rPr>
              <w:rPr>
                <w:rFonts w:ascii="Cambria Math" w:hAnsi="Cambria Math"/>
                <w:color w:val="008000"/>
              </w:rPr>
              <m:t>T</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1</m:t>
                </m:r>
              </m:sub>
            </m:sSub>
            <m:r>
              <m:rPr>
                <m:scr m:val="fraktur"/>
              </m:rPr>
              <w:rPr>
                <w:rFonts w:ascii="Cambria Math" w:hAnsi="Cambria Math"/>
                <w:color w:val="008000"/>
              </w:rPr>
              <m:t>A</m:t>
            </m:r>
            <m:r>
              <w:rPr>
                <w:rFonts w:ascii="Cambria Math" w:hAnsi="Cambria Math"/>
                <w:color w:val="008000"/>
              </w:rPr>
              <m:t>ϖ+</m:t>
            </m:r>
            <m:r>
              <m:rPr>
                <m:scr m:val="fraktur"/>
              </m:rPr>
              <w:rPr>
                <w:rFonts w:ascii="Cambria Math" w:hAnsi="Cambria Math"/>
                <w:color w:val="008000"/>
              </w:rPr>
              <m:t>TB+</m:t>
            </m:r>
            <m:r>
              <w:rPr>
                <w:rFonts w:ascii="Cambria Math" w:hAnsi="Cambria Math"/>
                <w:color w:val="008000"/>
              </w:rPr>
              <m:t>μ</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2</m:t>
                </m:r>
              </m:sub>
            </m:sSub>
            <m:r>
              <w:rPr>
                <w:rFonts w:ascii="Cambria Math" w:hAnsi="Cambria Math"/>
                <w:color w:val="008000"/>
              </w:rPr>
              <m:t>ϖ</m:t>
            </m:r>
          </m:den>
        </m:f>
      </m:oMath>
      <w:r w:rsidRPr="00075EB6">
        <w:rPr>
          <w:rFonts w:ascii="Times New Roman" w:hAnsi="Times New Roman"/>
          <w:i/>
          <w:color w:val="008000"/>
        </w:rPr>
        <w:t>.</w:t>
      </w:r>
    </w:p>
    <w:p w14:paraId="4AA10044" w14:textId="6547CBBA" w:rsidR="00075EB6" w:rsidRPr="00075EB6" w:rsidRDefault="00FE1B24" w:rsidP="00FE1B24">
      <w:pPr>
        <w:widowControl/>
        <w:spacing w:line="240" w:lineRule="auto"/>
        <w:jc w:val="left"/>
        <w:rPr>
          <w:rFonts w:ascii="Times New Roman" w:hAnsi="Times New Roman"/>
          <w:color w:val="008000"/>
        </w:rPr>
      </w:pPr>
      <w:r w:rsidRPr="00950A40">
        <w:rPr>
          <w:rFonts w:ascii="Times New Roman" w:hAnsi="Times New Roman"/>
          <w:b/>
          <w:bCs/>
          <w:i/>
          <w:iCs/>
          <w:color w:val="008000"/>
        </w:rPr>
        <w:t>Justification</w:t>
      </w:r>
      <w:r w:rsidRPr="00075EB6">
        <w:rPr>
          <w:rFonts w:ascii="Times New Roman" w:hAnsi="Times New Roman"/>
          <w:b/>
          <w:bCs/>
          <w:i/>
          <w:iCs/>
          <w:color w:val="008000"/>
        </w:rPr>
        <w:t>:</w:t>
      </w:r>
      <w:r w:rsidRPr="00075EB6">
        <w:rPr>
          <w:rFonts w:ascii="Times New Roman" w:hAnsi="Times New Roman"/>
          <w:color w:val="008000"/>
        </w:rPr>
        <w:t xml:space="preserve"> </w:t>
      </w:r>
      <w:r w:rsidR="00075EB6" w:rsidRPr="00075EB6">
        <w:rPr>
          <w:rFonts w:ascii="Times New Roman" w:hAnsi="Times New Roman"/>
          <w:color w:val="008000"/>
        </w:rPr>
        <w:t xml:space="preserve">Here, </w:t>
      </w:r>
      <m:oMath>
        <m:r>
          <m:rPr>
            <m:scr m:val="fraktur"/>
            <m:sty m:val="p"/>
          </m:rPr>
          <w:rPr>
            <w:rFonts w:ascii="Cambria Math" w:hAnsi="Cambria Math"/>
            <w:color w:val="008000"/>
          </w:rPr>
          <m:t>T</m:t>
        </m:r>
        <m:sSub>
          <m:sSubPr>
            <m:ctrlPr>
              <w:rPr>
                <w:rFonts w:ascii="Cambria Math" w:hAnsi="Cambria Math"/>
                <w:color w:val="008000"/>
              </w:rPr>
            </m:ctrlPr>
          </m:sSubPr>
          <m:e>
            <m:r>
              <m:rPr>
                <m:scr m:val="fraktur"/>
                <m:sty m:val="p"/>
              </m:rPr>
              <w:rPr>
                <w:rFonts w:ascii="Cambria Math" w:hAnsi="Cambria Math"/>
                <w:color w:val="008000"/>
              </w:rPr>
              <m:t>C</m:t>
            </m:r>
          </m:e>
          <m:sub>
            <m:r>
              <m:rPr>
                <m:sty m:val="p"/>
              </m:rPr>
              <w:rPr>
                <w:rFonts w:ascii="Cambria Math" w:hAnsi="Cambria Math"/>
                <w:color w:val="008000"/>
              </w:rPr>
              <m:t>1</m:t>
            </m:r>
          </m:sub>
        </m:sSub>
        <m:r>
          <m:rPr>
            <m:scr m:val="fraktur"/>
            <m:sty m:val="p"/>
          </m:rPr>
          <w:rPr>
            <w:rFonts w:ascii="Cambria Math" w:hAnsi="Cambria Math"/>
            <w:color w:val="008000"/>
          </w:rPr>
          <m:t>A</m:t>
        </m:r>
        <m:r>
          <w:rPr>
            <w:rFonts w:ascii="Cambria Math" w:hAnsi="Cambria Math"/>
            <w:color w:val="008000"/>
          </w:rPr>
          <m:t>ϖ</m:t>
        </m:r>
        <m:r>
          <m:rPr>
            <m:scr m:val="fraktur"/>
            <m:sty m:val="p"/>
          </m:rPr>
          <w:rPr>
            <w:rFonts w:ascii="Cambria Math" w:hAnsi="Cambria Math"/>
            <w:color w:val="008000"/>
          </w:rPr>
          <m:t>+TB</m:t>
        </m:r>
      </m:oMath>
      <w:r w:rsidR="00075EB6" w:rsidRPr="00075EB6">
        <w:rPr>
          <w:rFonts w:ascii="Times New Roman" w:hAnsi="Times New Roman"/>
          <w:color w:val="008000"/>
        </w:rPr>
        <w:t xml:space="preserve"> represents the cost of using UAVs to complete </w:t>
      </w:r>
      <m:oMath>
        <m:r>
          <w:rPr>
            <w:rFonts w:ascii="Cambria Math" w:hAnsi="Cambria Math"/>
            <w:color w:val="008000"/>
          </w:rPr>
          <m:t>ϖ</m:t>
        </m:r>
      </m:oMath>
      <w:r w:rsidR="00075EB6" w:rsidRPr="00075EB6">
        <w:rPr>
          <w:rFonts w:ascii="Times New Roman" w:hAnsi="Times New Roman"/>
          <w:color w:val="008000"/>
        </w:rPr>
        <w:t xml:space="preserve"> tasks, while</w:t>
      </w:r>
      <w:r w:rsidR="00075EB6" w:rsidRPr="00075EB6">
        <w:rPr>
          <w:rFonts w:ascii="Times New Roman" w:eastAsiaTheme="minorEastAsia" w:hAnsi="Times New Roman" w:hint="eastAsia"/>
          <w:color w:val="008000"/>
          <w:lang w:eastAsia="zh-CN"/>
        </w:rPr>
        <w:t xml:space="preserve"> </w:t>
      </w:r>
      <m:oMath>
        <m:r>
          <w:rPr>
            <w:rFonts w:ascii="Cambria Math" w:hAnsi="Cambria Math"/>
            <w:color w:val="008000"/>
          </w:rPr>
          <m:t>μ</m:t>
        </m:r>
        <m:sSub>
          <m:sSubPr>
            <m:ctrlPr>
              <w:rPr>
                <w:rFonts w:ascii="Cambria Math" w:hAnsi="Cambria Math"/>
                <w:color w:val="008000"/>
              </w:rPr>
            </m:ctrlPr>
          </m:sSubPr>
          <m:e>
            <m:r>
              <m:rPr>
                <m:scr m:val="fraktur"/>
                <m:sty m:val="p"/>
              </m:rPr>
              <w:rPr>
                <w:rFonts w:ascii="Cambria Math" w:hAnsi="Cambria Math"/>
                <w:color w:val="008000"/>
              </w:rPr>
              <m:t>C</m:t>
            </m:r>
          </m:e>
          <m:sub>
            <m:r>
              <m:rPr>
                <m:sty m:val="p"/>
              </m:rPr>
              <w:rPr>
                <w:rFonts w:ascii="Cambria Math" w:hAnsi="Cambria Math"/>
                <w:color w:val="008000"/>
              </w:rPr>
              <m:t>2</m:t>
            </m:r>
          </m:sub>
        </m:sSub>
        <m:r>
          <w:rPr>
            <w:rFonts w:ascii="Cambria Math" w:hAnsi="Cambria Math"/>
            <w:color w:val="008000"/>
          </w:rPr>
          <m:t>ϖ</m:t>
        </m:r>
      </m:oMath>
      <w:r w:rsidR="00075EB6" w:rsidRPr="00075EB6">
        <w:rPr>
          <w:rFonts w:ascii="Times New Roman" w:hAnsi="Times New Roman"/>
          <w:color w:val="008000"/>
        </w:rPr>
        <w:t xml:space="preserve"> represents the cost of recruiting workers to complete </w:t>
      </w:r>
      <m:oMath>
        <m:r>
          <w:rPr>
            <w:rFonts w:ascii="Cambria Math" w:hAnsi="Cambria Math"/>
            <w:color w:val="008000"/>
          </w:rPr>
          <m:t>ϖ</m:t>
        </m:r>
      </m:oMath>
      <w:r w:rsidR="00075EB6" w:rsidRPr="00075EB6">
        <w:rPr>
          <w:rFonts w:ascii="Times New Roman" w:hAnsi="Times New Roman"/>
          <w:color w:val="008000"/>
        </w:rPr>
        <w:t xml:space="preserve"> tasks. </w:t>
      </w:r>
      <w:r w:rsidRPr="00950A40">
        <w:rPr>
          <w:rFonts w:ascii="Times New Roman" w:hAnsi="Times New Roman"/>
          <w:color w:val="008000"/>
        </w:rPr>
        <w:t>T</w:t>
      </w:r>
      <w:r w:rsidR="00075EB6" w:rsidRPr="00075EB6">
        <w:rPr>
          <w:rFonts w:ascii="Times New Roman" w:hAnsi="Times New Roman"/>
          <w:color w:val="008000"/>
        </w:rPr>
        <w:t>he cost of dispatching UAVs is several times higher than the cost of recruiting workers, and the quality of inferred truth obtained through all worker data is usually not lower than 0.5</w:t>
      </w:r>
      <w:r w:rsidRPr="00950A40">
        <w:rPr>
          <w:rFonts w:ascii="Times New Roman" w:hAnsi="Times New Roman"/>
          <w:color w:val="008000"/>
        </w:rPr>
        <w:t>.</w:t>
      </w:r>
    </w:p>
    <w:p w14:paraId="1D941961" w14:textId="77777777" w:rsidR="00075EB6" w:rsidRPr="00075EB6" w:rsidRDefault="00075EB6" w:rsidP="00075EB6">
      <w:pPr>
        <w:keepNext/>
        <w:widowControl/>
        <w:suppressAutoHyphens/>
        <w:spacing w:before="80" w:after="80" w:line="240" w:lineRule="auto"/>
        <w:jc w:val="left"/>
        <w:rPr>
          <w:rFonts w:ascii="Times New Roman" w:hAnsi="Times New Roman"/>
          <w:i/>
          <w:color w:val="008000"/>
        </w:rPr>
      </w:pPr>
      <w:r w:rsidRPr="00075EB6">
        <w:rPr>
          <w:rFonts w:ascii="Times New Roman" w:hAnsi="Times New Roman"/>
          <w:b/>
          <w:bCs/>
          <w:i/>
          <w:color w:val="008000"/>
        </w:rPr>
        <w:t>Theorem 1:</w:t>
      </w:r>
      <w:r w:rsidRPr="00075EB6">
        <w:rPr>
          <w:rFonts w:ascii="Times New Roman" w:hAnsi="Times New Roman"/>
          <w:i/>
          <w:color w:val="008000"/>
        </w:rPr>
        <w:t xml:space="preserve"> Under Assumption 1, introducing UAVs cannot lead to higher Accuracy-Cost-Ratio.</w:t>
      </w:r>
    </w:p>
    <w:p w14:paraId="559E6E8F" w14:textId="77777777" w:rsidR="00075EB6" w:rsidRPr="00075EB6" w:rsidRDefault="00075EB6" w:rsidP="00075EB6">
      <w:pPr>
        <w:widowControl/>
        <w:spacing w:line="240" w:lineRule="auto"/>
        <w:jc w:val="left"/>
        <w:rPr>
          <w:color w:val="008000"/>
        </w:rPr>
      </w:pPr>
      <w:r w:rsidRPr="00075EB6">
        <w:rPr>
          <w:rFonts w:ascii="Times New Roman" w:hAnsi="Times New Roman"/>
          <w:b/>
          <w:bCs/>
          <w:i/>
          <w:iCs/>
          <w:color w:val="008000"/>
        </w:rPr>
        <w:t>Proof:</w:t>
      </w:r>
      <w:r w:rsidRPr="00075EB6">
        <w:rPr>
          <w:rFonts w:ascii="Times New Roman" w:hAnsi="Times New Roman"/>
          <w:color w:val="008000"/>
        </w:rPr>
        <w:t xml:space="preserve"> We assume that introducing UAVs can lead to higher returns. Therefore, we have:</w:t>
      </w:r>
    </w:p>
    <w:p w14:paraId="3A04595D" w14:textId="2360C59B" w:rsidR="00075EB6" w:rsidRPr="00075EB6" w:rsidRDefault="00636A06" w:rsidP="00075EB6">
      <w:pPr>
        <w:widowControl/>
        <w:spacing w:beforeLines="20" w:before="48" w:afterLines="20" w:after="48" w:line="240" w:lineRule="auto"/>
        <w:jc w:val="left"/>
        <w:rPr>
          <w:color w:val="008000"/>
        </w:rPr>
      </w:pPr>
      <m:oMathPara>
        <m:oMath>
          <m:eqArr>
            <m:eqArrPr>
              <m:maxDist m:val="1"/>
              <m:ctrlPr>
                <w:rPr>
                  <w:rFonts w:ascii="Cambria Math" w:hAnsi="Cambria Math"/>
                  <w:i/>
                  <w:color w:val="008000"/>
                </w:rPr>
              </m:ctrlPr>
            </m:eqArrPr>
            <m:e>
              <m:f>
                <m:fPr>
                  <m:ctrlPr>
                    <w:rPr>
                      <w:rFonts w:ascii="Cambria Math" w:hAnsi="Cambria Math"/>
                      <w:i/>
                      <w:color w:val="008000"/>
                    </w:rPr>
                  </m:ctrlPr>
                </m:fPr>
                <m:num>
                  <m:r>
                    <w:rPr>
                      <w:rFonts w:ascii="Cambria Math" w:hAnsi="Cambria Math"/>
                      <w:color w:val="008000"/>
                    </w:rPr>
                    <m:t>ϖ</m:t>
                  </m:r>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UAV</m:t>
                      </m:r>
                    </m:sub>
                  </m:sSub>
                  <m:d>
                    <m:dPr>
                      <m:ctrlPr>
                        <w:rPr>
                          <w:rFonts w:ascii="Cambria Math" w:hAnsi="Cambria Math"/>
                          <w:i/>
                          <w:color w:val="008000"/>
                        </w:rPr>
                      </m:ctrlPr>
                    </m:dPr>
                    <m:e>
                      <m:r>
                        <m:rPr>
                          <m:scr m:val="script"/>
                        </m:rPr>
                        <w:rPr>
                          <w:rFonts w:ascii="Cambria Math" w:hAnsi="Cambria Math"/>
                          <w:color w:val="008000"/>
                        </w:rPr>
                        <m:t>Q</m:t>
                      </m:r>
                    </m:e>
                  </m:d>
                  <m:r>
                    <w:rPr>
                      <w:rFonts w:ascii="Cambria Math" w:hAnsi="Cambria Math"/>
                      <w:color w:val="008000"/>
                    </w:rPr>
                    <m:t>+</m:t>
                  </m:r>
                  <m:d>
                    <m:dPr>
                      <m:ctrlPr>
                        <w:rPr>
                          <w:rFonts w:ascii="Cambria Math" w:hAnsi="Cambria Math"/>
                          <w:i/>
                          <w:color w:val="008000"/>
                        </w:rPr>
                      </m:ctrlPr>
                    </m:dPr>
                    <m:e>
                      <m:r>
                        <w:rPr>
                          <w:rFonts w:ascii="Cambria Math" w:eastAsiaTheme="minorEastAsia" w:hAnsi="Cambria Math" w:hint="eastAsia"/>
                          <w:color w:val="008000"/>
                          <w:lang w:eastAsia="zh-CN"/>
                        </w:rPr>
                        <m:t>m</m:t>
                      </m:r>
                      <m:r>
                        <w:rPr>
                          <w:rFonts w:ascii="Cambria Math" w:hAnsi="Cambria Math"/>
                          <w:color w:val="008000"/>
                        </w:rPr>
                        <m:t>-ϖ</m:t>
                      </m:r>
                    </m:e>
                  </m:d>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W</m:t>
                      </m:r>
                    </m:sub>
                  </m:sSub>
                  <m:d>
                    <m:dPr>
                      <m:ctrlPr>
                        <w:rPr>
                          <w:rFonts w:ascii="Cambria Math" w:hAnsi="Cambria Math"/>
                          <w:i/>
                          <w:color w:val="008000"/>
                        </w:rPr>
                      </m:ctrlPr>
                    </m:dPr>
                    <m:e>
                      <m:r>
                        <m:rPr>
                          <m:scr m:val="script"/>
                        </m:rPr>
                        <w:rPr>
                          <w:rFonts w:ascii="Cambria Math" w:hAnsi="Cambria Math"/>
                          <w:color w:val="008000"/>
                        </w:rPr>
                        <m:t>Q</m:t>
                      </m:r>
                    </m:e>
                  </m:d>
                </m:num>
                <m:den>
                  <m:r>
                    <m:rPr>
                      <m:scr m:val="fraktur"/>
                    </m:rPr>
                    <w:rPr>
                      <w:rFonts w:ascii="Cambria Math" w:hAnsi="Cambria Math"/>
                      <w:color w:val="008000"/>
                    </w:rPr>
                    <m:t>T</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1</m:t>
                      </m:r>
                    </m:sub>
                  </m:sSub>
                  <m:r>
                    <m:rPr>
                      <m:scr m:val="fraktur"/>
                    </m:rPr>
                    <w:rPr>
                      <w:rFonts w:ascii="Cambria Math" w:hAnsi="Cambria Math"/>
                      <w:color w:val="008000"/>
                    </w:rPr>
                    <m:t>A</m:t>
                  </m:r>
                  <m:r>
                    <w:rPr>
                      <w:rFonts w:ascii="Cambria Math" w:hAnsi="Cambria Math"/>
                      <w:color w:val="008000"/>
                    </w:rPr>
                    <m:t>ϖ+</m:t>
                  </m:r>
                  <m:r>
                    <m:rPr>
                      <m:scr m:val="fraktur"/>
                    </m:rPr>
                    <w:rPr>
                      <w:rFonts w:ascii="Cambria Math" w:hAnsi="Cambria Math"/>
                      <w:color w:val="008000"/>
                    </w:rPr>
                    <m:t>TB+</m:t>
                  </m:r>
                  <m:r>
                    <w:rPr>
                      <w:rFonts w:ascii="Cambria Math" w:hAnsi="Cambria Math"/>
                      <w:color w:val="008000"/>
                      <w:lang w:val="pt-BR"/>
                    </w:rPr>
                    <m:t>μ</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2</m:t>
                      </m:r>
                    </m:sub>
                  </m:sSub>
                  <m:r>
                    <w:rPr>
                      <w:rFonts w:ascii="Cambria Math" w:eastAsiaTheme="minorEastAsia" w:hAnsi="Cambria Math" w:hint="eastAsia"/>
                      <w:color w:val="008000"/>
                      <w:lang w:eastAsia="zh-CN"/>
                    </w:rPr>
                    <m:t>m</m:t>
                  </m:r>
                </m:den>
              </m:f>
              <m:r>
                <w:rPr>
                  <w:rFonts w:ascii="Cambria Math" w:hAnsi="Cambria Math"/>
                  <w:color w:val="008000"/>
                </w:rPr>
                <m:t>&gt;</m:t>
              </m:r>
              <m:f>
                <m:fPr>
                  <m:ctrlPr>
                    <w:rPr>
                      <w:rFonts w:ascii="Cambria Math" w:hAnsi="Cambria Math"/>
                      <w:i/>
                      <w:color w:val="008000"/>
                    </w:rPr>
                  </m:ctrlPr>
                </m:fPr>
                <m:num>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W</m:t>
                      </m:r>
                    </m:sub>
                  </m:sSub>
                  <m:d>
                    <m:dPr>
                      <m:ctrlPr>
                        <w:rPr>
                          <w:rFonts w:ascii="Cambria Math" w:hAnsi="Cambria Math"/>
                          <w:i/>
                          <w:color w:val="008000"/>
                        </w:rPr>
                      </m:ctrlPr>
                    </m:dPr>
                    <m:e>
                      <m:r>
                        <m:rPr>
                          <m:scr m:val="script"/>
                        </m:rPr>
                        <w:rPr>
                          <w:rFonts w:ascii="Cambria Math" w:hAnsi="Cambria Math"/>
                          <w:color w:val="008000"/>
                        </w:rPr>
                        <m:t>Q</m:t>
                      </m:r>
                    </m:e>
                  </m:d>
                </m:num>
                <m:den>
                  <m:r>
                    <w:rPr>
                      <w:rFonts w:ascii="Cambria Math" w:hAnsi="Cambria Math"/>
                      <w:color w:val="008000"/>
                      <w:lang w:val="pt-BR"/>
                    </w:rPr>
                    <m:t>μ</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2</m:t>
                      </m:r>
                    </m:sub>
                  </m:sSub>
                </m:den>
              </m:f>
              <m:r>
                <w:rPr>
                  <w:rFonts w:ascii="Cambria Math" w:hAnsi="Cambria Math"/>
                  <w:color w:val="008000"/>
                </w:rPr>
                <m:t>.#</m:t>
              </m:r>
              <m:d>
                <m:dPr>
                  <m:ctrlPr>
                    <w:rPr>
                      <w:rFonts w:ascii="Cambria Math" w:hAnsi="Cambria Math"/>
                      <w:i/>
                      <w:color w:val="008000"/>
                    </w:rPr>
                  </m:ctrlPr>
                </m:dPr>
                <m:e>
                  <m:r>
                    <w:rPr>
                      <w:rFonts w:ascii="Cambria Math" w:hAnsi="Cambria Math"/>
                      <w:color w:val="008000"/>
                    </w:rPr>
                    <m:t>16</m:t>
                  </m:r>
                </m:e>
              </m:d>
            </m:e>
          </m:eqArr>
        </m:oMath>
      </m:oMathPara>
    </w:p>
    <w:p w14:paraId="53E51076" w14:textId="000B341C"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Simplifying the above inequality yields Eq. (1</w:t>
      </w:r>
      <w:r w:rsidR="0079581F" w:rsidRPr="00950A40">
        <w:rPr>
          <w:rFonts w:ascii="Times New Roman" w:hAnsi="Times New Roman"/>
          <w:color w:val="008000"/>
        </w:rPr>
        <w:t>7</w:t>
      </w:r>
      <w:r w:rsidRPr="00075EB6">
        <w:rPr>
          <w:rFonts w:ascii="Times New Roman" w:hAnsi="Times New Roman"/>
          <w:color w:val="008000"/>
        </w:rPr>
        <w:t>).</w:t>
      </w:r>
    </w:p>
    <w:p w14:paraId="15B56A3E" w14:textId="0971C189"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f>
                <m:fPr>
                  <m:ctrlPr>
                    <w:rPr>
                      <w:rFonts w:ascii="Cambria Math" w:hAnsi="Cambria Math"/>
                      <w:i/>
                      <w:color w:val="008000"/>
                    </w:rPr>
                  </m:ctrlPr>
                </m:fPr>
                <m:num>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W</m:t>
                      </m:r>
                    </m:sub>
                  </m:sSub>
                  <m:d>
                    <m:dPr>
                      <m:ctrlPr>
                        <w:rPr>
                          <w:rFonts w:ascii="Cambria Math" w:hAnsi="Cambria Math"/>
                          <w:i/>
                          <w:color w:val="008000"/>
                        </w:rPr>
                      </m:ctrlPr>
                    </m:dPr>
                    <m:e>
                      <m:r>
                        <m:rPr>
                          <m:scr m:val="script"/>
                        </m:rPr>
                        <w:rPr>
                          <w:rFonts w:ascii="Cambria Math" w:hAnsi="Cambria Math"/>
                          <w:color w:val="008000"/>
                        </w:rPr>
                        <m:t>Q</m:t>
                      </m:r>
                    </m:e>
                  </m:d>
                </m:num>
                <m:den>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UAV</m:t>
                      </m:r>
                    </m:sub>
                  </m:sSub>
                  <m:d>
                    <m:dPr>
                      <m:ctrlPr>
                        <w:rPr>
                          <w:rFonts w:ascii="Cambria Math" w:hAnsi="Cambria Math"/>
                          <w:i/>
                          <w:color w:val="008000"/>
                        </w:rPr>
                      </m:ctrlPr>
                    </m:dPr>
                    <m:e>
                      <m:r>
                        <m:rPr>
                          <m:scr m:val="script"/>
                        </m:rPr>
                        <w:rPr>
                          <w:rFonts w:ascii="Cambria Math" w:hAnsi="Cambria Math"/>
                          <w:color w:val="008000"/>
                        </w:rPr>
                        <m:t>Q</m:t>
                      </m:r>
                    </m:e>
                  </m:d>
                </m:den>
              </m:f>
              <m:r>
                <w:rPr>
                  <w:rFonts w:ascii="Cambria Math" w:hAnsi="Cambria Math"/>
                  <w:color w:val="008000"/>
                </w:rPr>
                <m:t>&lt;</m:t>
              </m:r>
              <m:f>
                <m:fPr>
                  <m:ctrlPr>
                    <w:rPr>
                      <w:rFonts w:ascii="Cambria Math" w:hAnsi="Cambria Math"/>
                      <w:i/>
                      <w:color w:val="008000"/>
                    </w:rPr>
                  </m:ctrlPr>
                </m:fPr>
                <m:num>
                  <m:r>
                    <w:rPr>
                      <w:rFonts w:ascii="Cambria Math" w:hAnsi="Cambria Math"/>
                      <w:color w:val="008000"/>
                      <w:lang w:val="pt-BR"/>
                    </w:rPr>
                    <m:t>μ</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2</m:t>
                      </m:r>
                    </m:sub>
                  </m:sSub>
                  <m:r>
                    <w:rPr>
                      <w:rFonts w:ascii="Cambria Math" w:hAnsi="Cambria Math"/>
                      <w:color w:val="008000"/>
                    </w:rPr>
                    <m:t>ϖ</m:t>
                  </m:r>
                </m:num>
                <m:den>
                  <m:r>
                    <m:rPr>
                      <m:scr m:val="fraktur"/>
                    </m:rPr>
                    <w:rPr>
                      <w:rFonts w:ascii="Cambria Math" w:hAnsi="Cambria Math"/>
                      <w:color w:val="008000"/>
                    </w:rPr>
                    <m:t>T</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1</m:t>
                      </m:r>
                    </m:sub>
                  </m:sSub>
                  <m:r>
                    <m:rPr>
                      <m:scr m:val="fraktur"/>
                    </m:rPr>
                    <w:rPr>
                      <w:rFonts w:ascii="Cambria Math" w:hAnsi="Cambria Math"/>
                      <w:color w:val="008000"/>
                    </w:rPr>
                    <m:t>A</m:t>
                  </m:r>
                  <m:r>
                    <w:rPr>
                      <w:rFonts w:ascii="Cambria Math" w:hAnsi="Cambria Math"/>
                      <w:color w:val="008000"/>
                    </w:rPr>
                    <m:t>ϖ+</m:t>
                  </m:r>
                  <m:r>
                    <m:rPr>
                      <m:scr m:val="fraktur"/>
                    </m:rPr>
                    <w:rPr>
                      <w:rFonts w:ascii="Cambria Math" w:hAnsi="Cambria Math"/>
                      <w:color w:val="008000"/>
                    </w:rPr>
                    <m:t>TB+</m:t>
                  </m:r>
                  <m:r>
                    <w:rPr>
                      <w:rFonts w:ascii="Cambria Math" w:hAnsi="Cambria Math"/>
                      <w:color w:val="008000"/>
                      <w:lang w:val="pt-BR"/>
                    </w:rPr>
                    <m:t>μ</m:t>
                  </m:r>
                  <m:sSub>
                    <m:sSubPr>
                      <m:ctrlPr>
                        <w:rPr>
                          <w:rFonts w:ascii="Cambria Math" w:hAnsi="Cambria Math"/>
                          <w:i/>
                          <w:color w:val="008000"/>
                        </w:rPr>
                      </m:ctrlPr>
                    </m:sSubPr>
                    <m:e>
                      <m:r>
                        <m:rPr>
                          <m:scr m:val="fraktur"/>
                        </m:rPr>
                        <w:rPr>
                          <w:rFonts w:ascii="Cambria Math" w:hAnsi="Cambria Math"/>
                          <w:color w:val="008000"/>
                        </w:rPr>
                        <m:t>C</m:t>
                      </m:r>
                    </m:e>
                    <m:sub>
                      <m:r>
                        <w:rPr>
                          <w:rFonts w:ascii="Cambria Math" w:hAnsi="Cambria Math"/>
                          <w:color w:val="008000"/>
                        </w:rPr>
                        <m:t>2</m:t>
                      </m:r>
                    </m:sub>
                  </m:sSub>
                  <m:r>
                    <w:rPr>
                      <w:rFonts w:ascii="Cambria Math" w:hAnsi="Cambria Math"/>
                      <w:color w:val="008000"/>
                    </w:rPr>
                    <m:t>ϖ</m:t>
                  </m:r>
                </m:den>
              </m:f>
              <m:r>
                <w:rPr>
                  <w:rFonts w:ascii="Cambria Math" w:hAnsi="Cambria Math"/>
                  <w:color w:val="008000"/>
                </w:rPr>
                <m:t>.#</m:t>
              </m:r>
              <m:d>
                <m:dPr>
                  <m:ctrlPr>
                    <w:rPr>
                      <w:rFonts w:ascii="Cambria Math" w:hAnsi="Cambria Math"/>
                      <w:i/>
                      <w:color w:val="008000"/>
                    </w:rPr>
                  </m:ctrlPr>
                </m:dPr>
                <m:e>
                  <m:r>
                    <w:rPr>
                      <w:rFonts w:ascii="Cambria Math" w:hAnsi="Cambria Math"/>
                      <w:color w:val="008000"/>
                    </w:rPr>
                    <m:t>17</m:t>
                  </m:r>
                </m:e>
              </m:d>
            </m:e>
          </m:eqArr>
        </m:oMath>
      </m:oMathPara>
    </w:p>
    <w:p w14:paraId="6BB98B29" w14:textId="77777777" w:rsid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This contradicts Assumption 1, so the original assumption is invalid. Therefore, under Assumption 1, introducing UAVs cannot obtain a higher Accuracy-Cost-Ratio. In other words, in most cases, introducing UAVs cannot achieve better results.</w:t>
      </w:r>
      <w:r w:rsidRPr="00075EB6">
        <w:rPr>
          <w:color w:val="008000"/>
        </w:rPr>
        <w:t xml:space="preserve"> </w:t>
      </w:r>
      <w:r w:rsidRPr="00075EB6">
        <w:rPr>
          <w:rFonts w:ascii="Times New Roman" w:hAnsi="Times New Roman"/>
          <w:color w:val="008000"/>
        </w:rPr>
        <w:t>Therefore, this theorem holds.</w:t>
      </w:r>
    </w:p>
    <w:p w14:paraId="1A246977" w14:textId="41F9923A" w:rsidR="004D74F1" w:rsidRPr="00075EB6" w:rsidRDefault="004D74F1" w:rsidP="004D74F1">
      <w:pPr>
        <w:widowControl/>
        <w:tabs>
          <w:tab w:val="left" w:pos="3073"/>
          <w:tab w:val="right" w:pos="10015"/>
        </w:tabs>
        <w:spacing w:line="240" w:lineRule="auto"/>
        <w:ind w:firstLineChars="150" w:firstLine="300"/>
        <w:jc w:val="left"/>
        <w:rPr>
          <w:rFonts w:ascii="Times New Roman" w:hAnsi="Times New Roman"/>
          <w:color w:val="008000"/>
        </w:rPr>
      </w:pPr>
      <w:r>
        <w:rPr>
          <w:rFonts w:ascii="Times New Roman" w:hAnsi="Times New Roman"/>
          <w:color w:val="008000"/>
        </w:rPr>
        <w:tab/>
      </w:r>
      <w:r>
        <w:rPr>
          <w:rFonts w:ascii="Times New Roman" w:hAnsi="Times New Roman"/>
          <w:color w:val="008000"/>
        </w:rPr>
        <w:tab/>
        <w:t>■</w:t>
      </w:r>
    </w:p>
    <w:p w14:paraId="53A84AE2" w14:textId="7A4D9F42" w:rsidR="00075EB6" w:rsidRPr="00950A40" w:rsidRDefault="00075EB6" w:rsidP="00075EB6">
      <w:pPr>
        <w:pStyle w:val="3"/>
        <w:spacing w:before="120"/>
        <w:ind w:leftChars="26" w:left="574" w:hanging="522"/>
        <w:rPr>
          <w:b/>
          <w:bCs/>
          <w:color w:val="008000"/>
          <w:sz w:val="18"/>
          <w:szCs w:val="18"/>
        </w:rPr>
      </w:pPr>
      <w:r w:rsidRPr="00950A40">
        <w:rPr>
          <w:b/>
          <w:bCs/>
          <w:color w:val="008000"/>
          <w:sz w:val="18"/>
          <w:szCs w:val="18"/>
        </w:rPr>
        <w:t>4.2.2 Introducing highly trustworthy workers and data recovery methods can lead to higher benefits</w:t>
      </w:r>
    </w:p>
    <w:p w14:paraId="5835675B" w14:textId="77777777"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In data recovery methods, highly trustworthy workers’ data is often used for truth inference. Then data recovery methods are used to obtain the inferred truth of tasks lacking highly trustworthy worker participation. In this paper, if a worker’s DOT is greater than the threshold </w:t>
      </w:r>
      <m:oMath>
        <m:r>
          <m:rPr>
            <m:sty m:val="p"/>
          </m:rPr>
          <w:rPr>
            <w:rFonts w:ascii="Cambria Math" w:hAnsi="Cambria Math"/>
            <w:color w:val="008000"/>
          </w:rPr>
          <m:t>Θ</m:t>
        </m:r>
      </m:oMath>
      <w:r w:rsidRPr="00075EB6">
        <w:rPr>
          <w:rFonts w:ascii="Times New Roman" w:hAnsi="Times New Roman"/>
          <w:color w:val="008000"/>
        </w:rPr>
        <w:t xml:space="preserve">, we consider the worker to be highly trustworthy, and only their data is considered trustworthy. Meanwhile, the accuracy of the inferred truth obtained from highly trustworthy workers is </w:t>
      </w:r>
      <m:oMath>
        <m:r>
          <m:rPr>
            <m:scr m:val="script"/>
          </m:rPr>
          <w:rPr>
            <w:rFonts w:ascii="Cambria Math" w:hAnsi="Cambria Math"/>
            <w:color w:val="008000"/>
          </w:rPr>
          <m:t>Q</m:t>
        </m:r>
        <m:d>
          <m:dPr>
            <m:ctrlPr>
              <w:rPr>
                <w:rFonts w:ascii="Cambria Math" w:hAnsi="Cambria Math"/>
                <w:i/>
                <w:color w:val="008000"/>
              </w:rPr>
            </m:ctrlPr>
          </m:dPr>
          <m:e>
            <m:r>
              <m:rPr>
                <m:sty m:val="p"/>
              </m:rPr>
              <w:rPr>
                <w:rFonts w:ascii="Cambria Math" w:hAnsi="Cambria Math"/>
                <w:color w:val="008000"/>
              </w:rPr>
              <m:t>Θ</m:t>
            </m:r>
          </m:e>
        </m:d>
      </m:oMath>
      <w:r w:rsidRPr="00075EB6">
        <w:rPr>
          <w:rFonts w:ascii="Times New Roman" w:hAnsi="Times New Roman"/>
          <w:color w:val="008000"/>
        </w:rPr>
        <w:t xml:space="preserve">. We denoted the coverage rate of highly trustworthy workers as </w:t>
      </w:r>
      <m:oMath>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r>
          <w:rPr>
            <w:rFonts w:ascii="Cambria Math" w:hAnsi="Cambria Math"/>
            <w:color w:val="008000"/>
          </w:rPr>
          <m:t>.</m:t>
        </m:r>
      </m:oMath>
      <w:r w:rsidRPr="00075EB6">
        <w:rPr>
          <w:rFonts w:ascii="Times New Roman" w:eastAsiaTheme="minorEastAsia" w:hAnsi="Times New Roman" w:hint="eastAsia"/>
          <w:color w:val="008000"/>
          <w:lang w:eastAsia="zh-CN"/>
        </w:rPr>
        <w:t xml:space="preserve"> </w:t>
      </w:r>
      <w:r w:rsidRPr="00075EB6">
        <w:rPr>
          <w:rFonts w:ascii="Times New Roman" w:hAnsi="Times New Roman"/>
          <w:color w:val="008000"/>
        </w:rPr>
        <w:t xml:space="preserve">As the threshold </w:t>
      </w:r>
      <m:oMath>
        <m:r>
          <m:rPr>
            <m:sty m:val="p"/>
          </m:rPr>
          <w:rPr>
            <w:rFonts w:ascii="Cambria Math" w:hAnsi="Cambria Math"/>
            <w:color w:val="008000"/>
          </w:rPr>
          <m:t>Θ</m:t>
        </m:r>
      </m:oMath>
      <w:r w:rsidRPr="00075EB6">
        <w:rPr>
          <w:rFonts w:ascii="Times New Roman" w:hAnsi="Times New Roman"/>
          <w:color w:val="008000"/>
        </w:rPr>
        <w:t xml:space="preserve"> increases, many tasks will lack highly trustworthy worker participation, i.e., the coverage rate of highly trustworthy workers will decrease. Eq. (15) shows the relationship between the coverage rate of highly trustworthy workers </w:t>
      </w:r>
      <m:oMath>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oMath>
      <w:r w:rsidRPr="00075EB6">
        <w:rPr>
          <w:rFonts w:ascii="Times New Roman" w:hAnsi="Times New Roman" w:hint="eastAsia"/>
          <w:color w:val="008000"/>
        </w:rPr>
        <w:t xml:space="preserve"> </w:t>
      </w:r>
      <w:r w:rsidRPr="00075EB6">
        <w:rPr>
          <w:rFonts w:ascii="Times New Roman" w:hAnsi="Times New Roman"/>
          <w:color w:val="008000"/>
        </w:rPr>
        <w:t xml:space="preserve">and the threshold </w:t>
      </w:r>
      <m:oMath>
        <m:r>
          <m:rPr>
            <m:sty m:val="p"/>
          </m:rPr>
          <w:rPr>
            <w:rFonts w:ascii="Cambria Math" w:hAnsi="Cambria Math"/>
            <w:color w:val="008000"/>
          </w:rPr>
          <m:t>Θ</m:t>
        </m:r>
      </m:oMath>
      <w:r w:rsidRPr="00075EB6">
        <w:rPr>
          <w:rFonts w:ascii="Times New Roman" w:hAnsi="Times New Roman"/>
          <w:color w:val="008000"/>
        </w:rPr>
        <w:t>.</w:t>
      </w:r>
    </w:p>
    <w:p w14:paraId="13CAF9BC" w14:textId="1F6853AE"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r>
                <w:rPr>
                  <w:rFonts w:ascii="Cambria Math" w:hAnsi="Cambria Math"/>
                  <w:color w:val="008000"/>
                </w:rPr>
                <m:t>=</m:t>
              </m:r>
              <m:d>
                <m:dPr>
                  <m:ctrlPr>
                    <w:rPr>
                      <w:rFonts w:ascii="Cambria Math" w:hAnsi="Cambria Math"/>
                      <w:i/>
                      <w:color w:val="008000"/>
                    </w:rPr>
                  </m:ctrlPr>
                </m:dPr>
                <m:e>
                  <m:r>
                    <m:rPr>
                      <m:scr m:val="script"/>
                    </m:rPr>
                    <w:rPr>
                      <w:rFonts w:ascii="Cambria Math" w:hAnsi="Cambria Math"/>
                      <w:color w:val="008000"/>
                    </w:rPr>
                    <m:t>o</m:t>
                  </m:r>
                  <m:r>
                    <w:rPr>
                      <w:rFonts w:ascii="Cambria Math" w:eastAsia="微软雅黑" w:hAnsi="Cambria Math" w:cs="微软雅黑" w:hint="eastAsia"/>
                      <w:color w:val="008000"/>
                    </w:rPr>
                    <m:t>-</m:t>
                  </m:r>
                  <m:r>
                    <w:rPr>
                      <w:rFonts w:ascii="Cambria Math" w:hAnsi="Cambria Math" w:hint="eastAsia"/>
                      <w:color w:val="008000"/>
                    </w:rPr>
                    <m:t>1</m:t>
                  </m:r>
                </m:e>
              </m:d>
              <m:sSup>
                <m:sSupPr>
                  <m:ctrlPr>
                    <w:rPr>
                      <w:rFonts w:ascii="Cambria Math" w:hAnsi="Cambria Math"/>
                      <w:color w:val="008000"/>
                    </w:rPr>
                  </m:ctrlPr>
                </m:sSupPr>
                <m:e>
                  <m:r>
                    <m:rPr>
                      <m:sty m:val="p"/>
                    </m:rPr>
                    <w:rPr>
                      <w:rFonts w:ascii="Cambria Math" w:hAnsi="Cambria Math"/>
                      <w:color w:val="008000"/>
                    </w:rPr>
                    <m:t>Θ</m:t>
                  </m:r>
                </m:e>
                <m:sup>
                  <m:r>
                    <w:rPr>
                      <w:rFonts w:ascii="Cambria Math" w:hAnsi="Cambria Math"/>
                      <w:color w:val="008000"/>
                    </w:rPr>
                    <m:t>3</m:t>
                  </m:r>
                </m:sup>
              </m:sSup>
              <m:r>
                <w:rPr>
                  <w:rFonts w:ascii="Cambria Math" w:hAnsi="Cambria Math"/>
                  <w:color w:val="008000"/>
                </w:rPr>
                <m:t>+1,#</m:t>
              </m:r>
              <m:d>
                <m:dPr>
                  <m:ctrlPr>
                    <w:rPr>
                      <w:rFonts w:ascii="Cambria Math" w:hAnsi="Cambria Math"/>
                      <w:i/>
                      <w:color w:val="008000"/>
                    </w:rPr>
                  </m:ctrlPr>
                </m:dPr>
                <m:e>
                  <m:r>
                    <w:rPr>
                      <w:rFonts w:ascii="Cambria Math" w:hAnsi="Cambria Math"/>
                      <w:color w:val="008000"/>
                    </w:rPr>
                    <m:t>18</m:t>
                  </m:r>
                </m:e>
              </m:d>
            </m:e>
          </m:eqArr>
        </m:oMath>
      </m:oMathPara>
    </w:p>
    <w:p w14:paraId="6CDB5572" w14:textId="77777777" w:rsidR="00075EB6" w:rsidRPr="00075EB6" w:rsidRDefault="00075EB6" w:rsidP="00075EB6">
      <w:pPr>
        <w:widowControl/>
        <w:spacing w:line="240" w:lineRule="auto"/>
        <w:jc w:val="left"/>
        <w:rPr>
          <w:rFonts w:ascii="Times New Roman" w:hAnsi="Times New Roman"/>
          <w:color w:val="008000"/>
        </w:rPr>
      </w:pPr>
      <w:r w:rsidRPr="00075EB6">
        <w:rPr>
          <w:rFonts w:ascii="Times New Roman" w:hAnsi="Times New Roman"/>
          <w:color w:val="008000"/>
        </w:rPr>
        <w:t xml:space="preserve">where </w:t>
      </w:r>
      <m:oMath>
        <m:r>
          <m:rPr>
            <m:scr m:val="script"/>
            <m:sty m:val="p"/>
          </m:rPr>
          <w:rPr>
            <w:rFonts w:ascii="Cambria Math" w:hAnsi="Cambria Math"/>
            <w:color w:val="008000"/>
          </w:rPr>
          <m:t>o</m:t>
        </m:r>
      </m:oMath>
      <w:r w:rsidRPr="00075EB6">
        <w:rPr>
          <w:rFonts w:ascii="Times New Roman" w:hAnsi="Times New Roman"/>
          <w:color w:val="008000"/>
        </w:rPr>
        <w:t xml:space="preserve"> is a constant that represents the coverage rate of trustworthy workers when </w:t>
      </w:r>
      <m:oMath>
        <m:r>
          <m:rPr>
            <m:sty m:val="p"/>
          </m:rPr>
          <w:rPr>
            <w:rFonts w:ascii="Cambria Math" w:hAnsi="Cambria Math"/>
            <w:color w:val="008000"/>
          </w:rPr>
          <m:t>Θ=1</m:t>
        </m:r>
      </m:oMath>
      <w:r w:rsidRPr="00075EB6">
        <w:rPr>
          <w:rFonts w:ascii="Times New Roman" w:hAnsi="Times New Roman"/>
          <w:color w:val="008000"/>
        </w:rPr>
        <w:t>. Because few workers’ DOT can achieve 1,</w:t>
      </w:r>
      <w:r w:rsidRPr="00075EB6">
        <w:rPr>
          <w:color w:val="008000"/>
        </w:rPr>
        <w:t xml:space="preserve"> </w:t>
      </w:r>
      <w:r w:rsidRPr="00075EB6">
        <w:rPr>
          <w:rFonts w:ascii="Times New Roman" w:hAnsi="Times New Roman"/>
          <w:color w:val="008000"/>
        </w:rPr>
        <w:t xml:space="preserve">it is satisfied that </w:t>
      </w:r>
      <m:oMath>
        <m:r>
          <m:rPr>
            <m:scr m:val="script"/>
            <m:sty m:val="p"/>
          </m:rPr>
          <w:rPr>
            <w:rFonts w:ascii="Cambria Math" w:hAnsi="Cambria Math"/>
            <w:color w:val="008000"/>
          </w:rPr>
          <m:t>o≈</m:t>
        </m:r>
        <m:r>
          <m:rPr>
            <m:sty m:val="p"/>
          </m:rPr>
          <w:rPr>
            <w:rFonts w:ascii="Cambria Math" w:hAnsi="Cambria Math"/>
            <w:color w:val="008000"/>
          </w:rPr>
          <m:t>0</m:t>
        </m:r>
      </m:oMath>
      <w:r w:rsidRPr="00075EB6">
        <w:rPr>
          <w:rFonts w:ascii="Times New Roman" w:hAnsi="Times New Roman"/>
          <w:color w:val="008000"/>
        </w:rPr>
        <w:t xml:space="preserve">. </w:t>
      </w:r>
      <m:oMath>
        <m:r>
          <m:rPr>
            <m:scr m:val="double-struck"/>
            <m:sty m:val="p"/>
          </m:rPr>
          <w:rPr>
            <w:rFonts w:ascii="Cambria Math" w:hAnsi="Cambria Math"/>
            <w:color w:val="008000"/>
          </w:rPr>
          <m:t>H</m:t>
        </m:r>
        <m:d>
          <m:dPr>
            <m:ctrlPr>
              <w:rPr>
                <w:rFonts w:ascii="Cambria Math" w:hAnsi="Cambria Math"/>
                <w:color w:val="008000"/>
              </w:rPr>
            </m:ctrlPr>
          </m:dPr>
          <m:e>
            <m:r>
              <m:rPr>
                <m:sty m:val="p"/>
              </m:rPr>
              <w:rPr>
                <w:rFonts w:ascii="Cambria Math" w:hAnsi="Cambria Math"/>
                <w:color w:val="008000"/>
              </w:rPr>
              <m:t>Θ</m:t>
            </m:r>
          </m:e>
        </m:d>
      </m:oMath>
      <w:r w:rsidRPr="00075EB6">
        <w:rPr>
          <w:rFonts w:ascii="Times New Roman" w:hAnsi="Times New Roman"/>
          <w:color w:val="008000"/>
        </w:rPr>
        <w:t xml:space="preserve"> monotonically decreases in the interval [0, 1], and satisfies </w:t>
      </w:r>
      <m:oMath>
        <m:r>
          <m:rPr>
            <m:scr m:val="double-struck"/>
          </m:rPr>
          <w:rPr>
            <w:rFonts w:ascii="Cambria Math" w:hAnsi="Cambria Math"/>
            <w:color w:val="008000"/>
          </w:rPr>
          <m:t>H</m:t>
        </m:r>
        <m:d>
          <m:dPr>
            <m:ctrlPr>
              <w:rPr>
                <w:rFonts w:ascii="Cambria Math" w:hAnsi="Cambria Math"/>
                <w:i/>
                <w:color w:val="008000"/>
              </w:rPr>
            </m:ctrlPr>
          </m:dPr>
          <m:e>
            <m:r>
              <w:rPr>
                <w:rFonts w:ascii="Cambria Math" w:hAnsi="Cambria Math"/>
                <w:color w:val="008000"/>
              </w:rPr>
              <m:t>0</m:t>
            </m:r>
          </m:e>
        </m:d>
        <m:r>
          <w:rPr>
            <w:rFonts w:ascii="Cambria Math" w:hAnsi="Cambria Math"/>
            <w:color w:val="008000"/>
          </w:rPr>
          <m:t xml:space="preserve">=1,  </m:t>
        </m:r>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1</m:t>
            </m:r>
          </m:e>
        </m:d>
        <m:r>
          <w:rPr>
            <w:rFonts w:ascii="Cambria Math" w:hAnsi="Cambria Math"/>
            <w:color w:val="008000"/>
          </w:rPr>
          <m:t>=</m:t>
        </m:r>
        <m:r>
          <m:rPr>
            <m:scr m:val="script"/>
            <m:sty m:val="p"/>
          </m:rPr>
          <w:rPr>
            <w:rFonts w:ascii="Cambria Math" w:hAnsi="Cambria Math"/>
            <w:color w:val="008000"/>
          </w:rPr>
          <m:t>o</m:t>
        </m:r>
      </m:oMath>
      <w:r w:rsidRPr="00075EB6">
        <w:rPr>
          <w:rFonts w:ascii="Times New Roman" w:hAnsi="Times New Roman"/>
          <w:color w:val="008000"/>
        </w:rPr>
        <w:t>.</w:t>
      </w:r>
    </w:p>
    <w:p w14:paraId="3569E070" w14:textId="43A48DAE" w:rsidR="00075EB6" w:rsidRPr="00950A40" w:rsidRDefault="00075EB6" w:rsidP="00C733C4">
      <w:pPr>
        <w:widowControl/>
        <w:spacing w:beforeLines="20" w:before="48" w:afterLines="20" w:after="48" w:line="240" w:lineRule="auto"/>
        <w:ind w:firstLineChars="150" w:firstLine="300"/>
        <w:jc w:val="left"/>
        <w:rPr>
          <w:rFonts w:ascii="Times New Roman" w:hAnsi="Times New Roman"/>
          <w:color w:val="008000"/>
        </w:rPr>
      </w:pPr>
      <w:r w:rsidRPr="00075EB6">
        <w:rPr>
          <w:rFonts w:ascii="Times New Roman" w:hAnsi="Times New Roman"/>
          <w:color w:val="008000"/>
        </w:rPr>
        <w:t xml:space="preserve">We define the accuracy of data recovery methods’ result as </w:t>
      </w:r>
      <m:oMath>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oMath>
      <w:r w:rsidRPr="00075EB6">
        <w:rPr>
          <w:rFonts w:ascii="Times New Roman" w:eastAsiaTheme="minorEastAsia" w:hAnsi="Times New Roman" w:hint="eastAsia"/>
          <w:color w:val="008000"/>
          <w:lang w:eastAsia="zh-CN"/>
        </w:rPr>
        <w:t>,</w:t>
      </w:r>
      <w:r w:rsidRPr="00075EB6">
        <w:rPr>
          <w:rFonts w:ascii="Times New Roman" w:eastAsiaTheme="minorEastAsia" w:hAnsi="Times New Roman"/>
          <w:color w:val="008000"/>
          <w:lang w:eastAsia="zh-CN"/>
        </w:rPr>
        <w:t xml:space="preserve"> which </w:t>
      </w:r>
      <w:r w:rsidRPr="00075EB6">
        <w:rPr>
          <w:rFonts w:ascii="Times New Roman" w:hAnsi="Times New Roman"/>
          <w:color w:val="008000"/>
        </w:rPr>
        <w:t xml:space="preserve">has a strong positive correlation with the quality of the inferred truth obtained by highly trustworthy workers and the coverage rate of highly trustworthy workers. </w:t>
      </w:r>
      <m:oMath>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oMath>
      <w:r w:rsidRPr="00075EB6">
        <w:rPr>
          <w:rFonts w:ascii="Times New Roman" w:hAnsi="Times New Roman"/>
          <w:color w:val="008000"/>
        </w:rPr>
        <w:t xml:space="preserve"> and it can be calculated </w:t>
      </w:r>
      <w:r w:rsidR="0079581F" w:rsidRPr="00950A40">
        <w:rPr>
          <w:rFonts w:ascii="Times New Roman" w:hAnsi="Times New Roman"/>
          <w:color w:val="008000"/>
        </w:rPr>
        <w:t>by</w:t>
      </w:r>
    </w:p>
    <w:p w14:paraId="35220F81" w14:textId="10652212" w:rsidR="00CC7EAD" w:rsidRPr="00075EB6" w:rsidRDefault="00636A06" w:rsidP="00C733C4">
      <w:pPr>
        <w:widowControl/>
        <w:spacing w:beforeLines="20" w:before="48" w:afterLines="20" w:after="48" w:line="240" w:lineRule="auto"/>
        <w:ind w:firstLineChars="150" w:firstLine="300"/>
        <w:jc w:val="left"/>
        <w:rPr>
          <w:rFonts w:ascii="Times New Roman" w:eastAsiaTheme="minorEastAsia" w:hAnsi="Times New Roman"/>
          <w:color w:val="008000"/>
          <w:lang w:eastAsia="zh-CN"/>
        </w:rPr>
      </w:pPr>
      <m:oMathPara>
        <m:oMath>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r>
            <m:rPr>
              <m:scr m:val="double-struck"/>
            </m:rPr>
            <w:rPr>
              <w:rFonts w:ascii="Cambria Math" w:hAnsi="Cambria Math"/>
              <w:color w:val="008000"/>
            </w:rPr>
            <m:t>E</m:t>
          </m:r>
          <m:d>
            <m:dPr>
              <m:ctrlPr>
                <w:rPr>
                  <w:rFonts w:ascii="Cambria Math" w:hAnsi="Cambria Math"/>
                  <w:i/>
                  <w:color w:val="008000"/>
                </w:rPr>
              </m:ctrlPr>
            </m:dPr>
            <m:e>
              <m:r>
                <m:rPr>
                  <m:scr m:val="script"/>
                </m:rPr>
                <w:rPr>
                  <w:rFonts w:ascii="Cambria Math" w:hAnsi="Cambria Math"/>
                  <w:color w:val="008000"/>
                </w:rPr>
                <m:t>Q</m:t>
              </m:r>
              <m:d>
                <m:dPr>
                  <m:ctrlPr>
                    <w:rPr>
                      <w:rFonts w:ascii="Cambria Math" w:hAnsi="Cambria Math"/>
                      <w:i/>
                      <w:color w:val="008000"/>
                    </w:rPr>
                  </m:ctrlPr>
                </m:dPr>
                <m:e>
                  <m:r>
                    <m:rPr>
                      <m:sty m:val="p"/>
                    </m:rPr>
                    <w:rPr>
                      <w:rFonts w:ascii="Cambria Math" w:hAnsi="Cambria Math"/>
                      <w:color w:val="008000"/>
                    </w:rPr>
                    <m:t>Θ</m:t>
                  </m:r>
                </m:e>
              </m:d>
            </m:e>
          </m:d>
          <m:r>
            <w:rPr>
              <w:rFonts w:ascii="Cambria Math" w:hAnsi="Cambria Math"/>
              <w:color w:val="008000"/>
            </w:rPr>
            <m:t>+</m:t>
          </m:r>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R</m:t>
              </m:r>
              <m:r>
                <w:rPr>
                  <w:rFonts w:ascii="Cambria Math" w:hAnsi="Cambria Math"/>
                  <w:color w:val="008000"/>
                </w:rPr>
                <m:t>ecover</m:t>
              </m:r>
            </m:sub>
          </m:sSub>
          <m:r>
            <w:rPr>
              <w:rFonts w:ascii="Cambria Math" w:hAnsi="Cambria Math"/>
              <w:color w:val="008000"/>
            </w:rPr>
            <m:t xml:space="preserve">                               </m:t>
          </m:r>
        </m:oMath>
      </m:oMathPara>
    </w:p>
    <w:p w14:paraId="39D4036D" w14:textId="011C28B3" w:rsidR="00075EB6" w:rsidRPr="00075EB6" w:rsidRDefault="00636A06" w:rsidP="001953BD">
      <w:pPr>
        <w:widowControl/>
        <w:spacing w:beforeLines="20" w:before="48" w:afterLines="20" w:after="48" w:line="240" w:lineRule="auto"/>
        <w:ind w:firstLineChars="150" w:firstLine="300"/>
        <w:jc w:val="left"/>
        <w:rPr>
          <w:i/>
          <w:color w:val="008000"/>
        </w:rPr>
      </w:pPr>
      <m:oMathPara>
        <m:oMath>
          <m:eqArr>
            <m:eqArrPr>
              <m:maxDist m:val="1"/>
              <m:ctrlPr>
                <w:rPr>
                  <w:rFonts w:ascii="Cambria Math" w:hAnsi="Cambria Math"/>
                  <w:i/>
                  <w:color w:val="008000"/>
                </w:rPr>
              </m:ctrlPr>
            </m:eqArrPr>
            <m:e>
              <m:r>
                <w:rPr>
                  <w:rFonts w:ascii="Cambria Math" w:hAnsi="Cambria Math"/>
                  <w:color w:val="008000"/>
                </w:rPr>
                <m:t xml:space="preserve">                                          </m:t>
              </m:r>
              <m:r>
                <w:rPr>
                  <w:rFonts w:ascii="Cambria Math" w:hAnsi="Cambria Math" w:hint="eastAsia"/>
                  <w:color w:val="008000"/>
                </w:rPr>
                <m:t>=</m:t>
              </m:r>
              <m:d>
                <m:dPr>
                  <m:begChr m:val="["/>
                  <m:endChr m:val="]"/>
                  <m:ctrlPr>
                    <w:rPr>
                      <w:rFonts w:ascii="Cambria Math" w:hAnsi="Cambria Math"/>
                      <w:i/>
                      <w:color w:val="008000"/>
                    </w:rPr>
                  </m:ctrlPr>
                </m:dPr>
                <m:e>
                  <m:d>
                    <m:dPr>
                      <m:ctrlPr>
                        <w:rPr>
                          <w:rFonts w:ascii="Cambria Math" w:hAnsi="Cambria Math"/>
                          <w:i/>
                          <w:color w:val="008000"/>
                        </w:rPr>
                      </m:ctrlPr>
                    </m:dPr>
                    <m:e>
                      <m:r>
                        <m:rPr>
                          <m:scr m:val="script"/>
                        </m:rPr>
                        <w:rPr>
                          <w:rFonts w:ascii="Cambria Math" w:hAnsi="Cambria Math"/>
                          <w:color w:val="008000"/>
                        </w:rPr>
                        <m:t>o</m:t>
                      </m:r>
                      <m:r>
                        <w:rPr>
                          <w:rFonts w:ascii="Cambria Math" w:eastAsia="微软雅黑" w:hAnsi="Cambria Math" w:cs="微软雅黑" w:hint="eastAsia"/>
                          <w:color w:val="008000"/>
                        </w:rPr>
                        <m:t>-</m:t>
                      </m:r>
                      <m:r>
                        <w:rPr>
                          <w:rFonts w:ascii="Cambria Math" w:hAnsi="Cambria Math" w:hint="eastAsia"/>
                          <w:color w:val="008000"/>
                        </w:rPr>
                        <m:t>1</m:t>
                      </m:r>
                    </m:e>
                  </m:d>
                  <m:sSup>
                    <m:sSupPr>
                      <m:ctrlPr>
                        <w:rPr>
                          <w:rFonts w:ascii="Cambria Math" w:hAnsi="Cambria Math"/>
                          <w:color w:val="008000"/>
                        </w:rPr>
                      </m:ctrlPr>
                    </m:sSupPr>
                    <m:e>
                      <m:r>
                        <m:rPr>
                          <m:sty m:val="p"/>
                        </m:rPr>
                        <w:rPr>
                          <w:rFonts w:ascii="Cambria Math" w:hAnsi="Cambria Math"/>
                          <w:color w:val="008000"/>
                        </w:rPr>
                        <m:t>Θ</m:t>
                      </m:r>
                    </m:e>
                    <m:sup>
                      <m:r>
                        <w:rPr>
                          <w:rFonts w:ascii="Cambria Math" w:hAnsi="Cambria Math"/>
                          <w:color w:val="008000"/>
                        </w:rPr>
                        <m:t>3</m:t>
                      </m:r>
                    </m:sup>
                  </m:sSup>
                  <m:r>
                    <w:rPr>
                      <w:rFonts w:ascii="Cambria Math" w:hAnsi="Cambria Math"/>
                      <w:color w:val="008000"/>
                    </w:rPr>
                    <m:t>+1</m:t>
                  </m:r>
                </m:e>
              </m:d>
              <m:d>
                <m:dPr>
                  <m:begChr m:val="["/>
                  <m:endChr m:val="]"/>
                  <m:ctrlPr>
                    <w:rPr>
                      <w:rFonts w:ascii="Cambria Math" w:hAnsi="Cambria Math"/>
                      <w:i/>
                      <w:color w:val="008000"/>
                    </w:rPr>
                  </m:ctrlPr>
                </m:dPr>
                <m:e>
                  <m:r>
                    <w:rPr>
                      <w:rFonts w:ascii="Cambria Math" w:hAnsi="Cambria Math"/>
                      <w:color w:val="008000"/>
                    </w:rPr>
                    <m:t>1-</m:t>
                  </m:r>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d>
                        <m:dPr>
                          <m:ctrlPr>
                            <w:rPr>
                              <w:rFonts w:ascii="Cambria Math" w:hAnsi="Cambria Math"/>
                              <w:i/>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3</m:t>
                          </m:r>
                        </m:sup>
                      </m:sSup>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en>
                  </m:f>
                </m:e>
              </m:d>
              <m:r>
                <w:rPr>
                  <w:rFonts w:ascii="Cambria Math" w:hAnsi="Cambria Math"/>
                  <w:color w:val="008000"/>
                </w:rPr>
                <m:t>+</m:t>
              </m:r>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R</m:t>
                  </m:r>
                  <m:r>
                    <w:rPr>
                      <w:rFonts w:ascii="Cambria Math" w:hAnsi="Cambria Math"/>
                      <w:color w:val="008000"/>
                    </w:rPr>
                    <m:t>ecover</m:t>
                  </m:r>
                </m:sub>
              </m:sSub>
              <m:r>
                <w:rPr>
                  <w:rFonts w:ascii="Cambria Math" w:hAnsi="Cambria Math"/>
                  <w:color w:val="008000"/>
                </w:rPr>
                <m:t>.#</m:t>
              </m:r>
              <m:d>
                <m:dPr>
                  <m:ctrlPr>
                    <w:rPr>
                      <w:rFonts w:ascii="Cambria Math" w:hAnsi="Cambria Math"/>
                      <w:i/>
                      <w:color w:val="008000"/>
                    </w:rPr>
                  </m:ctrlPr>
                </m:dPr>
                <m:e>
                  <m:r>
                    <w:rPr>
                      <w:rFonts w:ascii="Cambria Math" w:hAnsi="Cambria Math"/>
                      <w:color w:val="008000"/>
                    </w:rPr>
                    <m:t>19</m:t>
                  </m:r>
                </m:e>
              </m:d>
            </m:e>
          </m:eqArr>
        </m:oMath>
      </m:oMathPara>
    </w:p>
    <w:p w14:paraId="1594452A" w14:textId="0F911C48" w:rsidR="00075EB6" w:rsidRPr="00075EB6" w:rsidRDefault="0079581F" w:rsidP="0079581F">
      <w:pPr>
        <w:widowControl/>
        <w:spacing w:line="240" w:lineRule="auto"/>
        <w:jc w:val="left"/>
        <w:rPr>
          <w:rFonts w:ascii="Times New Roman" w:hAnsi="Times New Roman"/>
          <w:color w:val="008000"/>
        </w:rPr>
      </w:pPr>
      <w:r w:rsidRPr="00950A40">
        <w:rPr>
          <w:rFonts w:ascii="Times New Roman" w:hAnsi="Times New Roman"/>
          <w:color w:val="008000"/>
        </w:rPr>
        <w:t>Here,</w:t>
      </w:r>
      <w:r w:rsidR="00075EB6" w:rsidRPr="00075EB6">
        <w:rPr>
          <w:rFonts w:ascii="Times New Roman" w:hAnsi="Times New Roman"/>
          <w:color w:val="008000"/>
        </w:rPr>
        <w:t xml:space="preserve"> </w:t>
      </w:r>
      <m:oMath>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R</m:t>
            </m:r>
            <m:r>
              <w:rPr>
                <w:rFonts w:ascii="Cambria Math" w:hAnsi="Cambria Math"/>
                <w:color w:val="008000"/>
              </w:rPr>
              <m:t>ecover</m:t>
            </m:r>
          </m:sub>
        </m:sSub>
      </m:oMath>
      <w:r w:rsidR="00075EB6" w:rsidRPr="00075EB6">
        <w:rPr>
          <w:rFonts w:ascii="Times New Roman" w:hAnsi="Times New Roman"/>
          <w:color w:val="008000"/>
        </w:rPr>
        <w:t xml:space="preserve"> is the random error of the data recovery effect, and </w:t>
      </w:r>
      <m:oMath>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R</m:t>
                </m:r>
                <m:r>
                  <w:rPr>
                    <w:rFonts w:ascii="Cambria Math" w:hAnsi="Cambria Math"/>
                    <w:color w:val="008000"/>
                  </w:rPr>
                  <m:t>ecover</m:t>
                </m:r>
              </m:sub>
            </m:sSub>
          </m:e>
        </m:d>
        <m:r>
          <w:rPr>
            <w:rFonts w:ascii="Cambria Math" w:hAnsi="Cambria Math" w:hint="eastAsia"/>
            <w:color w:val="008000"/>
          </w:rPr>
          <m:t>=</m:t>
        </m:r>
        <m:r>
          <w:rPr>
            <w:rFonts w:ascii="Cambria Math" w:hAnsi="Cambria Math"/>
            <w:color w:val="008000"/>
          </w:rPr>
          <m:t>0</m:t>
        </m:r>
      </m:oMath>
      <w:r w:rsidR="00075EB6" w:rsidRPr="00075EB6">
        <w:rPr>
          <w:rFonts w:ascii="Times New Roman" w:hAnsi="Times New Roman"/>
          <w:color w:val="008000"/>
        </w:rPr>
        <w:t>. Therefore, its expectation can be obtained as follows</w:t>
      </w:r>
      <w:r w:rsidRPr="00950A40">
        <w:rPr>
          <w:rFonts w:ascii="Times New Roman" w:hAnsi="Times New Roman"/>
          <w:color w:val="008000"/>
        </w:rPr>
        <w:t>.</w:t>
      </w:r>
    </w:p>
    <w:p w14:paraId="742E2A8E" w14:textId="153A7827"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e>
              </m:d>
              <m:r>
                <w:rPr>
                  <w:rFonts w:ascii="Cambria Math" w:hAnsi="Cambria Math" w:hint="eastAsia"/>
                  <w:color w:val="008000"/>
                </w:rPr>
                <m:t>=</m:t>
              </m:r>
              <m:d>
                <m:dPr>
                  <m:begChr m:val="["/>
                  <m:endChr m:val="]"/>
                  <m:ctrlPr>
                    <w:rPr>
                      <w:rFonts w:ascii="Cambria Math" w:hAnsi="Cambria Math"/>
                      <w:i/>
                      <w:color w:val="008000"/>
                    </w:rPr>
                  </m:ctrlPr>
                </m:dPr>
                <m:e>
                  <m:d>
                    <m:dPr>
                      <m:ctrlPr>
                        <w:rPr>
                          <w:rFonts w:ascii="Cambria Math" w:hAnsi="Cambria Math"/>
                          <w:i/>
                          <w:color w:val="008000"/>
                        </w:rPr>
                      </m:ctrlPr>
                    </m:dPr>
                    <m:e>
                      <m:r>
                        <m:rPr>
                          <m:scr m:val="script"/>
                        </m:rPr>
                        <w:rPr>
                          <w:rFonts w:ascii="Cambria Math" w:hAnsi="Cambria Math"/>
                          <w:color w:val="008000"/>
                        </w:rPr>
                        <m:t>o</m:t>
                      </m:r>
                      <m:r>
                        <w:rPr>
                          <w:rFonts w:ascii="Cambria Math" w:eastAsia="微软雅黑" w:hAnsi="Cambria Math" w:cs="微软雅黑" w:hint="eastAsia"/>
                          <w:color w:val="008000"/>
                        </w:rPr>
                        <m:t>-</m:t>
                      </m:r>
                      <m:r>
                        <w:rPr>
                          <w:rFonts w:ascii="Cambria Math" w:hAnsi="Cambria Math" w:hint="eastAsia"/>
                          <w:color w:val="008000"/>
                        </w:rPr>
                        <m:t>1</m:t>
                      </m:r>
                    </m:e>
                  </m:d>
                  <m:sSup>
                    <m:sSupPr>
                      <m:ctrlPr>
                        <w:rPr>
                          <w:rFonts w:ascii="Cambria Math" w:hAnsi="Cambria Math"/>
                          <w:color w:val="008000"/>
                        </w:rPr>
                      </m:ctrlPr>
                    </m:sSupPr>
                    <m:e>
                      <m:r>
                        <m:rPr>
                          <m:sty m:val="p"/>
                        </m:rPr>
                        <w:rPr>
                          <w:rFonts w:ascii="Cambria Math" w:hAnsi="Cambria Math"/>
                          <w:color w:val="008000"/>
                        </w:rPr>
                        <m:t>Θ</m:t>
                      </m:r>
                    </m:e>
                    <m:sup>
                      <m:r>
                        <w:rPr>
                          <w:rFonts w:ascii="Cambria Math" w:hAnsi="Cambria Math"/>
                          <w:color w:val="008000"/>
                        </w:rPr>
                        <m:t>3</m:t>
                      </m:r>
                    </m:sup>
                  </m:sSup>
                  <m:r>
                    <w:rPr>
                      <w:rFonts w:ascii="Cambria Math" w:hAnsi="Cambria Math"/>
                      <w:color w:val="008000"/>
                    </w:rPr>
                    <m:t>+1</m:t>
                  </m:r>
                </m:e>
              </m:d>
              <m:d>
                <m:dPr>
                  <m:begChr m:val="["/>
                  <m:endChr m:val="]"/>
                  <m:ctrlPr>
                    <w:rPr>
                      <w:rFonts w:ascii="Cambria Math" w:hAnsi="Cambria Math"/>
                      <w:i/>
                      <w:color w:val="008000"/>
                    </w:rPr>
                  </m:ctrlPr>
                </m:dPr>
                <m:e>
                  <m:r>
                    <w:rPr>
                      <w:rFonts w:ascii="Cambria Math" w:hAnsi="Cambria Math"/>
                      <w:color w:val="008000"/>
                    </w:rPr>
                    <m:t>1-</m:t>
                  </m:r>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d>
                        <m:dPr>
                          <m:ctrlPr>
                            <w:rPr>
                              <w:rFonts w:ascii="Cambria Math" w:hAnsi="Cambria Math"/>
                              <w:i/>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3</m:t>
                          </m:r>
                        </m:sup>
                      </m:sSup>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en>
                  </m:f>
                </m:e>
              </m:d>
              <m:r>
                <w:rPr>
                  <w:rFonts w:ascii="Cambria Math" w:hAnsi="Cambria Math"/>
                  <w:color w:val="008000"/>
                </w:rPr>
                <m:t>.#</m:t>
              </m:r>
              <m:d>
                <m:dPr>
                  <m:ctrlPr>
                    <w:rPr>
                      <w:rFonts w:ascii="Cambria Math" w:hAnsi="Cambria Math"/>
                      <w:i/>
                      <w:color w:val="008000"/>
                    </w:rPr>
                  </m:ctrlPr>
                </m:dPr>
                <m:e>
                  <m:r>
                    <w:rPr>
                      <w:rFonts w:ascii="Cambria Math" w:hAnsi="Cambria Math"/>
                      <w:color w:val="008000"/>
                    </w:rPr>
                    <m:t>20</m:t>
                  </m:r>
                </m:e>
              </m:d>
            </m:e>
          </m:eqArr>
        </m:oMath>
      </m:oMathPara>
    </w:p>
    <w:p w14:paraId="2A2382AC" w14:textId="423D0C2E" w:rsidR="00075EB6" w:rsidRPr="00075EB6" w:rsidRDefault="00075EB6" w:rsidP="00075EB6">
      <w:pPr>
        <w:keepNext/>
        <w:widowControl/>
        <w:suppressAutoHyphens/>
        <w:spacing w:before="80" w:after="80" w:line="240" w:lineRule="auto"/>
        <w:jc w:val="left"/>
        <w:rPr>
          <w:rFonts w:ascii="Times New Roman" w:hAnsi="Times New Roman"/>
          <w:i/>
          <w:color w:val="008000"/>
        </w:rPr>
      </w:pPr>
      <w:r w:rsidRPr="00075EB6">
        <w:rPr>
          <w:rFonts w:ascii="Times New Roman" w:hAnsi="Times New Roman"/>
          <w:b/>
          <w:bCs/>
          <w:i/>
          <w:color w:val="008000"/>
        </w:rPr>
        <w:t>Assumption 2:</w:t>
      </w:r>
      <w:r w:rsidRPr="00075EB6">
        <w:rPr>
          <w:rFonts w:ascii="Times New Roman" w:hAnsi="Times New Roman"/>
          <w:i/>
          <w:color w:val="008000"/>
        </w:rPr>
        <w:t xml:space="preserve"> </w:t>
      </w:r>
      <m:oMath>
        <m:r>
          <m:rPr>
            <m:scr m:val="script"/>
          </m:rPr>
          <w:rPr>
            <w:rFonts w:ascii="Cambria Math" w:hAnsi="Cambria Math"/>
            <w:color w:val="008000"/>
          </w:rPr>
          <m:t>o</m:t>
        </m:r>
        <m:sSup>
          <m:sSupPr>
            <m:ctrlPr>
              <w:rPr>
                <w:rFonts w:ascii="Cambria Math" w:hAnsi="Cambria Math"/>
                <w:i/>
                <w:color w:val="008000"/>
              </w:rPr>
            </m:ctrlPr>
          </m:sSupPr>
          <m:e>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e>
          <m:sup>
            <m:r>
              <w:rPr>
                <w:rFonts w:ascii="Cambria Math" w:hAnsi="Cambria Math"/>
                <w:color w:val="008000"/>
              </w:rPr>
              <m:t>2</m:t>
            </m:r>
          </m:sup>
        </m:sSup>
        <m:r>
          <w:rPr>
            <w:rFonts w:ascii="Cambria Math" w:hAnsi="Cambria Math" w:hint="eastAsia"/>
            <w:color w:val="008000"/>
          </w:rPr>
          <m:t>=</m:t>
        </m:r>
        <m:r>
          <w:rPr>
            <w:rFonts w:ascii="Cambria Math" w:hAnsi="Cambria Math"/>
            <w:color w:val="008000"/>
          </w:rPr>
          <m:t>0, 1-</m:t>
        </m:r>
        <m:r>
          <m:rPr>
            <m:scr m:val="script"/>
          </m:rPr>
          <w:rPr>
            <w:rFonts w:ascii="Cambria Math" w:hAnsi="Cambria Math"/>
            <w:color w:val="008000"/>
          </w:rPr>
          <m:t>o=</m:t>
        </m:r>
        <m:r>
          <w:rPr>
            <w:rFonts w:ascii="Cambria Math" w:hAnsi="Cambria Math"/>
            <w:color w:val="008000"/>
          </w:rPr>
          <m:t>1,</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r>
          <w:rPr>
            <w:rFonts w:ascii="Cambria Math" w:hAnsi="Cambria Math"/>
            <w:color w:val="008000"/>
          </w:rPr>
          <m:t>=</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r>
          <w:rPr>
            <w:rFonts w:ascii="Cambria Math" w:hAnsi="Cambria Math"/>
            <w:color w:val="008000"/>
          </w:rPr>
          <m:t>=</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,1-2</m:t>
        </m:r>
        <m:rad>
          <m:radPr>
            <m:degHide m:val="1"/>
            <m:ctrlPr>
              <w:rPr>
                <w:rFonts w:ascii="Cambria Math" w:hAnsi="Cambria Math"/>
                <w:i/>
                <w:color w:val="008000"/>
              </w:rPr>
            </m:ctrlPr>
          </m:radPr>
          <m:deg/>
          <m:e>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e>
        </m:rad>
        <m:r>
          <w:rPr>
            <w:rFonts w:ascii="Cambria Math" w:hAnsi="Cambria Math"/>
            <w:color w:val="008000"/>
          </w:rPr>
          <m:t>&gt;</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 xml:space="preserve">, </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rad>
          <m:radPr>
            <m:degHide m:val="1"/>
            <m:ctrlPr>
              <w:rPr>
                <w:rFonts w:ascii="Cambria Math" w:hAnsi="Cambria Math"/>
                <w:i/>
                <w:color w:val="008000"/>
              </w:rPr>
            </m:ctrlPr>
          </m:radPr>
          <m:deg/>
          <m:e>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e>
        </m:rad>
        <m:r>
          <w:rPr>
            <w:rFonts w:ascii="Cambria Math" w:hAnsi="Cambria Math"/>
            <w:color w:val="008000"/>
          </w:rPr>
          <m:t>&gt;0</m:t>
        </m:r>
      </m:oMath>
      <w:r w:rsidRPr="00075EB6">
        <w:rPr>
          <w:rFonts w:ascii="Times New Roman" w:hAnsi="Times New Roman"/>
          <w:i/>
          <w:color w:val="008000"/>
        </w:rPr>
        <w:t>.</w:t>
      </w:r>
    </w:p>
    <w:p w14:paraId="2F58C858" w14:textId="531016FA" w:rsidR="00075EB6" w:rsidRPr="00075EB6" w:rsidRDefault="0079581F" w:rsidP="0079581F">
      <w:pPr>
        <w:widowControl/>
        <w:spacing w:line="240" w:lineRule="auto"/>
        <w:jc w:val="left"/>
        <w:rPr>
          <w:rFonts w:ascii="Times New Roman" w:hAnsi="Times New Roman"/>
          <w:color w:val="008000"/>
        </w:rPr>
      </w:pPr>
      <w:r w:rsidRPr="00950A40">
        <w:rPr>
          <w:rFonts w:ascii="Times New Roman" w:hAnsi="Times New Roman"/>
          <w:b/>
          <w:bCs/>
          <w:i/>
          <w:iCs/>
          <w:color w:val="008000"/>
        </w:rPr>
        <w:t>Justification</w:t>
      </w:r>
      <w:r w:rsidRPr="00075EB6">
        <w:rPr>
          <w:rFonts w:ascii="Times New Roman" w:hAnsi="Times New Roman"/>
          <w:b/>
          <w:bCs/>
          <w:i/>
          <w:iCs/>
          <w:color w:val="008000"/>
        </w:rPr>
        <w:t>:</w:t>
      </w:r>
      <w:r w:rsidRPr="00075EB6">
        <w:rPr>
          <w:rFonts w:ascii="Times New Roman" w:hAnsi="Times New Roman"/>
          <w:color w:val="008000"/>
        </w:rPr>
        <w:t xml:space="preserve"> </w:t>
      </w:r>
      <w:r w:rsidR="00075EB6" w:rsidRPr="00075EB6">
        <w:rPr>
          <w:rFonts w:ascii="Times New Roman" w:hAnsi="Times New Roman"/>
          <w:color w:val="008000"/>
        </w:rPr>
        <w:t xml:space="preserve">Since </w:t>
      </w:r>
      <m:oMath>
        <m:sSub>
          <m:sSubPr>
            <m:ctrlPr>
              <w:rPr>
                <w:rFonts w:ascii="Cambria Math" w:hAnsi="Cambria Math"/>
                <w:iCs/>
                <w:color w:val="008000"/>
                <w:sz w:val="18"/>
              </w:rPr>
            </m:ctrlPr>
          </m:sSubPr>
          <m:e>
            <m:r>
              <m:rPr>
                <m:scr m:val="script"/>
                <m:sty m:val="p"/>
              </m:rPr>
              <w:rPr>
                <w:rFonts w:ascii="Cambria Math" w:hAnsi="Cambria Math"/>
                <w:color w:val="008000"/>
                <w:sz w:val="18"/>
              </w:rPr>
              <m:t>e</m:t>
            </m:r>
          </m:e>
          <m:sub>
            <m:r>
              <m:rPr>
                <m:sty m:val="p"/>
              </m:rPr>
              <w:rPr>
                <w:rFonts w:ascii="Cambria Math" w:hAnsi="Cambria Math"/>
                <w:color w:val="008000"/>
                <w:sz w:val="18"/>
              </w:rPr>
              <m:t>1</m:t>
            </m:r>
          </m:sub>
        </m:sSub>
        <m:r>
          <m:rPr>
            <m:sty m:val="p"/>
          </m:rPr>
          <w:rPr>
            <w:rFonts w:ascii="Cambria Math" w:hAnsi="Cambria Math"/>
            <w:color w:val="008000"/>
            <w:sz w:val="18"/>
          </w:rPr>
          <m:t xml:space="preserve">≈0,  </m:t>
        </m:r>
        <m:r>
          <m:rPr>
            <m:scr m:val="script"/>
            <m:sty m:val="p"/>
          </m:rPr>
          <w:rPr>
            <w:rFonts w:ascii="Cambria Math" w:hAnsi="Cambria Math"/>
            <w:color w:val="008000"/>
            <w:sz w:val="18"/>
          </w:rPr>
          <m:t>o≈</m:t>
        </m:r>
        <m:r>
          <m:rPr>
            <m:sty m:val="p"/>
          </m:rPr>
          <w:rPr>
            <w:rFonts w:ascii="Cambria Math" w:hAnsi="Cambria Math"/>
            <w:color w:val="008000"/>
            <w:sz w:val="18"/>
          </w:rPr>
          <m:t>0</m:t>
        </m:r>
      </m:oMath>
      <w:r w:rsidR="00075EB6" w:rsidRPr="00075EB6">
        <w:rPr>
          <w:rFonts w:ascii="Times New Roman" w:hAnsi="Times New Roman"/>
          <w:color w:val="008000"/>
        </w:rPr>
        <w:t xml:space="preserve">, it can be reasonably assumed that </w:t>
      </w:r>
      <m:oMath>
        <m:r>
          <m:rPr>
            <m:scr m:val="script"/>
            <m:sty m:val="p"/>
          </m:rPr>
          <w:rPr>
            <w:rFonts w:ascii="Cambria Math" w:hAnsi="Cambria Math"/>
            <w:color w:val="008000"/>
            <w:sz w:val="18"/>
          </w:rPr>
          <m:t>o</m:t>
        </m:r>
        <m:sSup>
          <m:sSupPr>
            <m:ctrlPr>
              <w:rPr>
                <w:rFonts w:ascii="Cambria Math" w:hAnsi="Cambria Math"/>
                <w:iCs/>
                <w:color w:val="008000"/>
                <w:sz w:val="18"/>
              </w:rPr>
            </m:ctrlPr>
          </m:sSupPr>
          <m:e>
            <m:sSub>
              <m:sSubPr>
                <m:ctrlPr>
                  <w:rPr>
                    <w:rFonts w:ascii="Cambria Math" w:hAnsi="Cambria Math"/>
                    <w:iCs/>
                    <w:color w:val="008000"/>
                    <w:sz w:val="18"/>
                  </w:rPr>
                </m:ctrlPr>
              </m:sSubPr>
              <m:e>
                <m:r>
                  <m:rPr>
                    <m:scr m:val="script"/>
                    <m:sty m:val="p"/>
                  </m:rPr>
                  <w:rPr>
                    <w:rFonts w:ascii="Cambria Math" w:hAnsi="Cambria Math"/>
                    <w:color w:val="008000"/>
                    <w:sz w:val="18"/>
                  </w:rPr>
                  <m:t>e</m:t>
                </m:r>
              </m:e>
              <m:sub>
                <m:r>
                  <m:rPr>
                    <m:sty m:val="p"/>
                  </m:rPr>
                  <w:rPr>
                    <w:rFonts w:ascii="Cambria Math" w:hAnsi="Cambria Math"/>
                    <w:color w:val="008000"/>
                    <w:sz w:val="18"/>
                  </w:rPr>
                  <m:t>1</m:t>
                </m:r>
              </m:sub>
            </m:sSub>
          </m:e>
          <m:sup>
            <m:r>
              <m:rPr>
                <m:sty m:val="p"/>
              </m:rPr>
              <w:rPr>
                <w:rFonts w:ascii="Cambria Math" w:hAnsi="Cambria Math"/>
                <w:color w:val="008000"/>
                <w:sz w:val="18"/>
              </w:rPr>
              <m:t>2</m:t>
            </m:r>
          </m:sup>
        </m:sSup>
        <m:r>
          <m:rPr>
            <m:sty m:val="p"/>
          </m:rPr>
          <w:rPr>
            <w:rFonts w:ascii="Cambria Math" w:hAnsi="Cambria Math" w:hint="eastAsia"/>
            <w:color w:val="008000"/>
            <w:sz w:val="18"/>
          </w:rPr>
          <m:t>=</m:t>
        </m:r>
        <m:r>
          <m:rPr>
            <m:sty m:val="p"/>
          </m:rPr>
          <w:rPr>
            <w:rFonts w:ascii="Cambria Math" w:hAnsi="Cambria Math"/>
            <w:color w:val="008000"/>
            <w:sz w:val="18"/>
          </w:rPr>
          <m:t>0,  1-</m:t>
        </m:r>
        <m:r>
          <m:rPr>
            <m:scr m:val="script"/>
            <m:sty m:val="p"/>
          </m:rPr>
          <w:rPr>
            <w:rFonts w:ascii="Cambria Math" w:hAnsi="Cambria Math"/>
            <w:color w:val="008000"/>
            <w:sz w:val="18"/>
          </w:rPr>
          <m:t>o=</m:t>
        </m:r>
        <m:r>
          <m:rPr>
            <m:sty m:val="p"/>
          </m:rPr>
          <w:rPr>
            <w:rFonts w:ascii="Cambria Math" w:hAnsi="Cambria Math"/>
            <w:color w:val="008000"/>
            <w:sz w:val="18"/>
          </w:rPr>
          <m:t xml:space="preserve">1, </m:t>
        </m:r>
        <m:sSub>
          <m:sSubPr>
            <m:ctrlPr>
              <w:rPr>
                <w:rFonts w:ascii="Cambria Math" w:hAnsi="Cambria Math"/>
                <w:iCs/>
                <w:color w:val="008000"/>
                <w:sz w:val="18"/>
              </w:rPr>
            </m:ctrlPr>
          </m:sSubPr>
          <m:e>
            <m:r>
              <m:rPr>
                <m:scr m:val="script"/>
                <m:sty m:val="p"/>
              </m:rPr>
              <w:rPr>
                <w:rFonts w:ascii="Cambria Math" w:hAnsi="Cambria Math"/>
                <w:color w:val="008000"/>
                <w:sz w:val="18"/>
              </w:rPr>
              <m:t>e</m:t>
            </m:r>
          </m:e>
          <m:sub>
            <m:r>
              <m:rPr>
                <m:sty m:val="p"/>
              </m:rPr>
              <w:rPr>
                <w:rFonts w:ascii="Cambria Math" w:hAnsi="Cambria Math"/>
                <w:color w:val="008000"/>
                <w:sz w:val="18"/>
              </w:rPr>
              <m:t>0</m:t>
            </m:r>
          </m:sub>
        </m:sSub>
        <m:r>
          <m:rPr>
            <m:scr m:val="script"/>
            <m:sty m:val="p"/>
          </m:rPr>
          <w:rPr>
            <w:rFonts w:ascii="Cambria Math" w:hAnsi="Cambria Math"/>
            <w:color w:val="008000"/>
            <w:sz w:val="18"/>
          </w:rPr>
          <m:t>-o</m:t>
        </m:r>
        <m:sSub>
          <m:sSubPr>
            <m:ctrlPr>
              <w:rPr>
                <w:rFonts w:ascii="Cambria Math" w:hAnsi="Cambria Math"/>
                <w:iCs/>
                <w:color w:val="008000"/>
                <w:sz w:val="18"/>
              </w:rPr>
            </m:ctrlPr>
          </m:sSubPr>
          <m:e>
            <m:r>
              <m:rPr>
                <m:scr m:val="script"/>
                <m:sty m:val="p"/>
              </m:rPr>
              <w:rPr>
                <w:rFonts w:ascii="Cambria Math" w:hAnsi="Cambria Math"/>
                <w:color w:val="008000"/>
                <w:sz w:val="18"/>
              </w:rPr>
              <m:t>e</m:t>
            </m:r>
          </m:e>
          <m:sub>
            <m:r>
              <m:rPr>
                <m:sty m:val="p"/>
              </m:rPr>
              <w:rPr>
                <w:rFonts w:ascii="Cambria Math" w:hAnsi="Cambria Math"/>
                <w:color w:val="008000"/>
                <w:sz w:val="18"/>
              </w:rPr>
              <m:t>1</m:t>
            </m:r>
          </m:sub>
        </m:sSub>
        <m:r>
          <m:rPr>
            <m:sty m:val="p"/>
          </m:rPr>
          <w:rPr>
            <w:rFonts w:ascii="Cambria Math" w:hAnsi="Cambria Math"/>
            <w:color w:val="008000"/>
            <w:sz w:val="18"/>
          </w:rPr>
          <m:t>=</m:t>
        </m:r>
        <m:sSub>
          <m:sSubPr>
            <m:ctrlPr>
              <w:rPr>
                <w:rFonts w:ascii="Cambria Math" w:hAnsi="Cambria Math"/>
                <w:iCs/>
                <w:color w:val="008000"/>
                <w:sz w:val="18"/>
              </w:rPr>
            </m:ctrlPr>
          </m:sSubPr>
          <m:e>
            <m:r>
              <m:rPr>
                <m:scr m:val="script"/>
                <m:sty m:val="p"/>
              </m:rPr>
              <w:rPr>
                <w:rFonts w:ascii="Cambria Math" w:hAnsi="Cambria Math"/>
                <w:color w:val="008000"/>
                <w:sz w:val="18"/>
              </w:rPr>
              <m:t>e</m:t>
            </m:r>
          </m:e>
          <m:sub>
            <m:r>
              <m:rPr>
                <m:sty m:val="p"/>
              </m:rPr>
              <w:rPr>
                <w:rFonts w:ascii="Cambria Math" w:hAnsi="Cambria Math"/>
                <w:color w:val="008000"/>
                <w:sz w:val="18"/>
              </w:rPr>
              <m:t>0</m:t>
            </m:r>
          </m:sub>
        </m:sSub>
      </m:oMath>
      <w:r w:rsidR="00075EB6" w:rsidRPr="00075EB6">
        <w:rPr>
          <w:rFonts w:ascii="Times New Roman" w:hAnsi="Times New Roman"/>
          <w:color w:val="008000"/>
        </w:rPr>
        <w:t>.</w:t>
      </w:r>
      <w:r w:rsidR="00075EB6" w:rsidRPr="00075EB6">
        <w:rPr>
          <w:rFonts w:ascii="Times New Roman" w:eastAsiaTheme="minorEastAsia" w:hAnsi="Times New Roman" w:hint="eastAsia"/>
          <w:color w:val="008000"/>
          <w:lang w:eastAsia="zh-CN"/>
        </w:rPr>
        <w:t xml:space="preserve"> </w:t>
      </w:r>
      <w:r w:rsidR="00075EB6" w:rsidRPr="00075EB6">
        <w:rPr>
          <w:rFonts w:ascii="Times New Roman" w:hAnsi="Times New Roman"/>
          <w:color w:val="008000"/>
        </w:rPr>
        <w:t xml:space="preserve">Also, since </w:t>
      </w:r>
      <m:oMath>
        <m:sSub>
          <m:sSubPr>
            <m:ctrlPr>
              <w:rPr>
                <w:rFonts w:ascii="Cambria Math" w:hAnsi="Cambria Math"/>
                <w:iCs/>
                <w:color w:val="008000"/>
                <w:sz w:val="18"/>
              </w:rPr>
            </m:ctrlPr>
          </m:sSubPr>
          <m:e>
            <m:r>
              <m:rPr>
                <m:scr m:val="script"/>
                <m:sty m:val="p"/>
              </m:rPr>
              <w:rPr>
                <w:rFonts w:ascii="Cambria Math" w:hAnsi="Cambria Math"/>
                <w:color w:val="008000"/>
                <w:sz w:val="18"/>
              </w:rPr>
              <m:t>e</m:t>
            </m:r>
          </m:e>
          <m:sub>
            <m:r>
              <m:rPr>
                <m:sty m:val="p"/>
              </m:rPr>
              <w:rPr>
                <w:rFonts w:ascii="Cambria Math" w:hAnsi="Cambria Math"/>
                <w:color w:val="008000"/>
                <w:sz w:val="18"/>
              </w:rPr>
              <m:t>1</m:t>
            </m:r>
          </m:sub>
        </m:sSub>
        <m:r>
          <m:rPr>
            <m:sty m:val="p"/>
          </m:rPr>
          <w:rPr>
            <w:rFonts w:ascii="Cambria Math" w:hAnsi="Cambria Math"/>
            <w:color w:val="008000"/>
            <w:sz w:val="18"/>
          </w:rPr>
          <m:t>≪</m:t>
        </m:r>
        <m:sSub>
          <m:sSubPr>
            <m:ctrlPr>
              <w:rPr>
                <w:rFonts w:ascii="Cambria Math" w:hAnsi="Cambria Math"/>
                <w:iCs/>
                <w:color w:val="008000"/>
                <w:sz w:val="18"/>
              </w:rPr>
            </m:ctrlPr>
          </m:sSubPr>
          <m:e>
            <m:r>
              <m:rPr>
                <m:scr m:val="script"/>
                <m:sty m:val="p"/>
              </m:rPr>
              <w:rPr>
                <w:rFonts w:ascii="Cambria Math" w:hAnsi="Cambria Math"/>
                <w:color w:val="008000"/>
                <w:sz w:val="18"/>
              </w:rPr>
              <m:t>e</m:t>
            </m:r>
          </m:e>
          <m:sub>
            <m:r>
              <m:rPr>
                <m:sty m:val="p"/>
              </m:rPr>
              <w:rPr>
                <w:rFonts w:ascii="Cambria Math" w:hAnsi="Cambria Math"/>
                <w:color w:val="008000"/>
                <w:sz w:val="18"/>
              </w:rPr>
              <m:t>0</m:t>
            </m:r>
          </m:sub>
        </m:sSub>
        <m:r>
          <w:rPr>
            <w:rFonts w:ascii="Cambria Math" w:hAnsi="Cambria Math"/>
            <w:color w:val="008000"/>
            <w:sz w:val="18"/>
          </w:rPr>
          <m:t>&lt;1</m:t>
        </m:r>
      </m:oMath>
      <w:r w:rsidR="00075EB6" w:rsidRPr="00075EB6">
        <w:rPr>
          <w:rFonts w:ascii="Times New Roman" w:hAnsi="Times New Roman"/>
          <w:color w:val="008000"/>
        </w:rPr>
        <w:t xml:space="preserve">, it can be rationally assumed that </w:t>
      </w:r>
      <m:oMath>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0</m:t>
            </m:r>
          </m:sub>
        </m:sSub>
        <m:r>
          <m:rPr>
            <m:sty m:val="p"/>
          </m:rPr>
          <w:rPr>
            <w:rFonts w:ascii="Cambria Math" w:hAnsi="Cambria Math"/>
            <w:color w:val="008000"/>
          </w:rPr>
          <m:t>-</m:t>
        </m:r>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1</m:t>
            </m:r>
          </m:sub>
        </m:sSub>
        <m:r>
          <m:rPr>
            <m:sty m:val="p"/>
          </m:rPr>
          <w:rPr>
            <w:rFonts w:ascii="Cambria Math" w:hAnsi="Cambria Math"/>
            <w:color w:val="008000"/>
          </w:rPr>
          <m:t>=</m:t>
        </m:r>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0</m:t>
            </m:r>
          </m:sub>
        </m:sSub>
        <m:r>
          <w:rPr>
            <w:rFonts w:ascii="Cambria Math" w:hAnsi="Cambria Math"/>
            <w:color w:val="008000"/>
          </w:rPr>
          <m:t xml:space="preserve">, </m:t>
        </m:r>
        <m:r>
          <w:rPr>
            <w:rFonts w:ascii="Cambria Math" w:hAnsi="Cambria Math"/>
            <w:color w:val="008000"/>
            <w:sz w:val="18"/>
          </w:rPr>
          <m:t>1-2</m:t>
        </m:r>
        <m:rad>
          <m:radPr>
            <m:degHide m:val="1"/>
            <m:ctrlPr>
              <w:rPr>
                <w:rFonts w:ascii="Cambria Math" w:hAnsi="Cambria Math"/>
                <w:color w:val="008000"/>
                <w:sz w:val="18"/>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m:rPr>
            <m:sty m:val="p"/>
          </m:rPr>
          <w:rPr>
            <w:rFonts w:ascii="Cambria Math" w:hAnsi="Cambria Math"/>
            <w:color w:val="008000"/>
          </w:rPr>
          <m:t>&gt;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r>
          <w:rPr>
            <w:rFonts w:ascii="Cambria Math" w:hAnsi="Cambria Math"/>
            <w:color w:val="008000"/>
            <w:sz w:val="18"/>
          </w:rPr>
          <m:t xml:space="preserve">, </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rad>
          <m:radPr>
            <m:degHide m:val="1"/>
            <m:ctrlPr>
              <w:rPr>
                <w:rFonts w:ascii="Cambria Math" w:hAnsi="Cambria Math"/>
                <w:color w:val="008000"/>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w:rPr>
            <w:rFonts w:ascii="Cambria Math" w:hAnsi="Cambria Math"/>
            <w:color w:val="008000"/>
          </w:rPr>
          <m:t>&gt;0</m:t>
        </m:r>
        <m:r>
          <w:rPr>
            <w:rFonts w:ascii="Cambria Math" w:hAnsi="Cambria Math"/>
            <w:color w:val="008000"/>
            <w:sz w:val="18"/>
          </w:rPr>
          <m:t>.</m:t>
        </m:r>
      </m:oMath>
    </w:p>
    <w:p w14:paraId="7C0A92DC" w14:textId="082D6BC8" w:rsidR="00075EB6" w:rsidRPr="00075EB6" w:rsidRDefault="00075EB6" w:rsidP="00075EB6">
      <w:pPr>
        <w:keepNext/>
        <w:widowControl/>
        <w:suppressAutoHyphens/>
        <w:spacing w:before="80" w:after="80" w:line="240" w:lineRule="auto"/>
        <w:jc w:val="left"/>
        <w:rPr>
          <w:rFonts w:ascii="Times New Roman" w:hAnsi="Times New Roman"/>
          <w:i/>
          <w:color w:val="008000"/>
        </w:rPr>
      </w:pPr>
      <w:r w:rsidRPr="00075EB6">
        <w:rPr>
          <w:rFonts w:ascii="Times New Roman" w:hAnsi="Times New Roman"/>
          <w:b/>
          <w:bCs/>
          <w:i/>
          <w:color w:val="008000"/>
        </w:rPr>
        <w:t>Theorem 2:</w:t>
      </w:r>
      <w:r w:rsidRPr="00075EB6">
        <w:rPr>
          <w:rFonts w:ascii="Times New Roman" w:hAnsi="Times New Roman"/>
          <w:i/>
          <w:color w:val="008000"/>
        </w:rPr>
        <w:t xml:space="preserve"> There exists </w:t>
      </w:r>
      <m:oMath>
        <m:r>
          <w:rPr>
            <w:rFonts w:ascii="Cambria Math" w:hAnsi="Cambria Math"/>
            <w:color w:val="008000"/>
          </w:rPr>
          <m:t>Θ∈</m:t>
        </m:r>
        <m:d>
          <m:dPr>
            <m:ctrlPr>
              <w:rPr>
                <w:rFonts w:ascii="Cambria Math" w:hAnsi="Cambria Math"/>
                <w:i/>
                <w:color w:val="008000"/>
              </w:rPr>
            </m:ctrlPr>
          </m:dPr>
          <m:e>
            <m:r>
              <w:rPr>
                <w:rFonts w:ascii="Cambria Math" w:hAnsi="Cambria Math"/>
                <w:color w:val="008000"/>
              </w:rPr>
              <m:t>0, 1</m:t>
            </m:r>
          </m:e>
        </m:d>
      </m:oMath>
      <w:r w:rsidRPr="00075EB6">
        <w:rPr>
          <w:rFonts w:ascii="Times New Roman" w:hAnsi="Times New Roman"/>
          <w:i/>
          <w:color w:val="008000"/>
        </w:rPr>
        <w:t xml:space="preserve"> such that </w:t>
      </w:r>
      <m:oMath>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w:rPr>
                    <w:rFonts w:ascii="Cambria Math" w:hAnsi="Cambria Math"/>
                    <w:color w:val="008000"/>
                  </w:rPr>
                  <m:t>Θ</m:t>
                </m:r>
              </m:e>
            </m:d>
          </m:e>
        </m:d>
        <m:r>
          <m:rPr>
            <m:scr m:val="double-struck"/>
          </m:rPr>
          <w:rPr>
            <w:rFonts w:ascii="Cambria Math" w:hAnsi="Cambria Math"/>
            <w:color w:val="008000"/>
          </w:rPr>
          <m:t>&gt;E</m:t>
        </m:r>
        <m:d>
          <m:dPr>
            <m:ctrlPr>
              <w:rPr>
                <w:rFonts w:ascii="Cambria Math" w:hAnsi="Cambria Math"/>
                <w:i/>
                <w:color w:val="008000"/>
              </w:rPr>
            </m:ctrlPr>
          </m:dPr>
          <m:e>
            <m:r>
              <m:rPr>
                <m:scr m:val="script"/>
              </m:rPr>
              <w:rPr>
                <w:rFonts w:ascii="Cambria Math" w:hAnsi="Cambria Math"/>
                <w:color w:val="008000"/>
              </w:rPr>
              <m:t>Q</m:t>
            </m:r>
            <m:d>
              <m:dPr>
                <m:ctrlPr>
                  <w:rPr>
                    <w:rFonts w:ascii="Cambria Math" w:hAnsi="Cambria Math"/>
                    <w:i/>
                    <w:color w:val="008000"/>
                  </w:rPr>
                </m:ctrlPr>
              </m:dPr>
              <m:e>
                <m:r>
                  <w:rPr>
                    <w:rFonts w:ascii="Cambria Math" w:hAnsi="Cambria Math"/>
                    <w:color w:val="008000"/>
                  </w:rPr>
                  <m:t>0</m:t>
                </m:r>
              </m:e>
            </m:d>
          </m:e>
        </m:d>
      </m:oMath>
      <w:r w:rsidRPr="00075EB6">
        <w:rPr>
          <w:rFonts w:ascii="Times New Roman" w:hAnsi="Times New Roman"/>
          <w:i/>
          <w:color w:val="008000"/>
        </w:rPr>
        <w:t>.</w:t>
      </w:r>
    </w:p>
    <w:p w14:paraId="3CB0F948" w14:textId="3751CF6F" w:rsidR="00075EB6" w:rsidRPr="00075EB6" w:rsidRDefault="00075EB6" w:rsidP="00075EB6">
      <w:pPr>
        <w:widowControl/>
        <w:spacing w:line="240" w:lineRule="auto"/>
        <w:jc w:val="left"/>
        <w:rPr>
          <w:rFonts w:ascii="Times New Roman" w:hAnsi="Times New Roman"/>
          <w:color w:val="008000"/>
        </w:rPr>
      </w:pPr>
      <w:r w:rsidRPr="00075EB6">
        <w:rPr>
          <w:rFonts w:ascii="Times New Roman" w:hAnsi="Times New Roman"/>
          <w:b/>
          <w:bCs/>
          <w:i/>
          <w:iCs/>
          <w:color w:val="008000"/>
        </w:rPr>
        <w:t>Proof:</w:t>
      </w:r>
      <w:r w:rsidRPr="00075EB6">
        <w:rPr>
          <w:rFonts w:ascii="Times New Roman" w:hAnsi="Times New Roman"/>
          <w:color w:val="008000"/>
        </w:rPr>
        <w:t xml:space="preserve"> When </w:t>
      </w:r>
      <m:oMath>
        <m:r>
          <m:rPr>
            <m:sty m:val="p"/>
          </m:rPr>
          <w:rPr>
            <w:rFonts w:ascii="Cambria Math" w:hAnsi="Cambria Math"/>
            <w:color w:val="008000"/>
          </w:rPr>
          <m:t>Θ=</m:t>
        </m:r>
        <m:rad>
          <m:radPr>
            <m:ctrlPr>
              <w:rPr>
                <w:rFonts w:ascii="Cambria Math" w:hAnsi="Cambria Math"/>
                <w:color w:val="008000"/>
              </w:rPr>
            </m:ctrlPr>
          </m:radPr>
          <m:deg>
            <m:r>
              <w:rPr>
                <w:rFonts w:ascii="Cambria Math" w:hAnsi="Cambria Math"/>
                <w:color w:val="008000"/>
              </w:rPr>
              <m:t>3</m:t>
            </m:r>
          </m:deg>
          <m:e>
            <m:f>
              <m:fPr>
                <m:ctrlPr>
                  <w:rPr>
                    <w:rFonts w:ascii="Cambria Math" w:hAnsi="Cambria Math"/>
                    <w:color w:val="008000"/>
                  </w:rPr>
                </m:ctrlPr>
              </m:fPr>
              <m:num>
                <m:rad>
                  <m:radPr>
                    <m:degHide m:val="1"/>
                    <m:ctrlPr>
                      <w:rPr>
                        <w:rFonts w:ascii="Cambria Math" w:hAnsi="Cambria Math"/>
                        <w:color w:val="008000"/>
                      </w:rPr>
                    </m:ctrlPr>
                  </m:radPr>
                  <m:deg/>
                  <m:e>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
                          <m:dPr>
                            <m:ctrlPr>
                              <w:rPr>
                                <w:rFonts w:ascii="Cambria Math" w:hAnsi="Cambria Math"/>
                                <w:i/>
                                <w:iCs/>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num>
                      <m:den>
                        <m:r>
                          <w:rPr>
                            <w:rFonts w:ascii="Cambria Math" w:hAnsi="Cambria Math"/>
                            <w:color w:val="008000"/>
                          </w:rPr>
                          <m:t>1-</m:t>
                        </m:r>
                        <m:r>
                          <m:rPr>
                            <m:scr m:val="script"/>
                          </m:rPr>
                          <w:rPr>
                            <w:rFonts w:ascii="Cambria Math" w:hAnsi="Cambria Math"/>
                            <w:color w:val="008000"/>
                          </w:rPr>
                          <m:t>o</m:t>
                        </m:r>
                      </m:den>
                    </m:f>
                  </m:e>
                </m:rad>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en>
            </m:f>
          </m:e>
        </m:rad>
      </m:oMath>
      <w:r w:rsidRPr="00075EB6">
        <w:rPr>
          <w:rFonts w:ascii="Times New Roman" w:hAnsi="Times New Roman"/>
          <w:color w:val="008000"/>
        </w:rPr>
        <w:t xml:space="preserve">, </w:t>
      </w:r>
      <m:oMath>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e>
        </m:d>
      </m:oMath>
      <w:r w:rsidRPr="00075EB6">
        <w:rPr>
          <w:rFonts w:ascii="Times New Roman" w:hAnsi="Times New Roman"/>
          <w:color w:val="008000"/>
        </w:rPr>
        <w:t xml:space="preserve"> takes its maximum value, which is proved in Lemma1. At this time, the maximum value </w:t>
      </w:r>
      <m:oMath>
        <m:func>
          <m:funcPr>
            <m:ctrlPr>
              <w:rPr>
                <w:rFonts w:ascii="Cambria Math" w:hAnsi="Cambria Math"/>
                <w:color w:val="008000"/>
                <w:sz w:val="18"/>
              </w:rPr>
            </m:ctrlPr>
          </m:funcPr>
          <m:fName>
            <m:r>
              <m:rPr>
                <m:sty m:val="p"/>
              </m:rPr>
              <w:rPr>
                <w:rFonts w:ascii="Cambria Math" w:hAnsi="Cambria Math"/>
                <w:color w:val="008000"/>
                <w:sz w:val="18"/>
              </w:rPr>
              <m:t>max</m:t>
            </m:r>
          </m:fName>
          <m:e>
            <m:d>
              <m:dPr>
                <m:ctrlPr>
                  <w:rPr>
                    <w:rFonts w:ascii="Cambria Math" w:hAnsi="Cambria Math"/>
                    <w:i/>
                    <w:color w:val="008000"/>
                    <w:sz w:val="18"/>
                  </w:rPr>
                </m:ctrlPr>
              </m:dPr>
              <m:e>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e>
                </m:d>
              </m:e>
            </m:d>
          </m:e>
        </m:func>
      </m:oMath>
      <w:r w:rsidRPr="00075EB6">
        <w:rPr>
          <w:rFonts w:ascii="Times New Roman" w:hAnsi="Times New Roman"/>
          <w:color w:val="008000"/>
        </w:rPr>
        <w:t xml:space="preserve"> can be calculated as below</w:t>
      </w:r>
      <w:r w:rsidR="00256914" w:rsidRPr="00950A40">
        <w:rPr>
          <w:rFonts w:ascii="Times New Roman" w:hAnsi="Times New Roman"/>
          <w:color w:val="008000"/>
        </w:rPr>
        <w:t>.</w:t>
      </w:r>
    </w:p>
    <w:p w14:paraId="6C5826A1" w14:textId="001E8B64" w:rsidR="00075EB6" w:rsidRPr="00075EB6" w:rsidRDefault="00636A06" w:rsidP="00075EB6">
      <w:pPr>
        <w:widowControl/>
        <w:spacing w:beforeLines="20" w:before="48" w:afterLines="20" w:after="48" w:line="240" w:lineRule="auto"/>
        <w:jc w:val="left"/>
        <w:rPr>
          <w:rFonts w:ascii="Times New Roman" w:hAnsi="Times New Roman"/>
          <w:color w:val="008000"/>
          <w:sz w:val="18"/>
        </w:rPr>
      </w:pPr>
      <m:oMathPara>
        <m:oMath>
          <m:eqArr>
            <m:eqArrPr>
              <m:maxDist m:val="1"/>
              <m:ctrlPr>
                <w:rPr>
                  <w:rFonts w:ascii="Cambria Math" w:hAnsi="Cambria Math"/>
                  <w:i/>
                  <w:color w:val="008000"/>
                  <w:sz w:val="18"/>
                </w:rPr>
              </m:ctrlPr>
            </m:eqArrPr>
            <m:e>
              <m:func>
                <m:funcPr>
                  <m:ctrlPr>
                    <w:rPr>
                      <w:rFonts w:ascii="Cambria Math" w:hAnsi="Cambria Math"/>
                      <w:color w:val="008000"/>
                      <w:sz w:val="18"/>
                    </w:rPr>
                  </m:ctrlPr>
                </m:funcPr>
                <m:fName>
                  <m:r>
                    <m:rPr>
                      <m:sty m:val="p"/>
                    </m:rPr>
                    <w:rPr>
                      <w:rFonts w:ascii="Cambria Math" w:hAnsi="Cambria Math"/>
                      <w:color w:val="008000"/>
                      <w:sz w:val="18"/>
                    </w:rPr>
                    <m:t>max</m:t>
                  </m:r>
                </m:fName>
                <m:e>
                  <m:d>
                    <m:dPr>
                      <m:ctrlPr>
                        <w:rPr>
                          <w:rFonts w:ascii="Cambria Math" w:hAnsi="Cambria Math"/>
                          <w:i/>
                          <w:color w:val="008000"/>
                          <w:sz w:val="18"/>
                        </w:rPr>
                      </m:ctrlPr>
                    </m:dPr>
                    <m:e>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e>
                      </m:d>
                    </m:e>
                  </m:d>
                </m:e>
              </m:func>
              <m:r>
                <w:rPr>
                  <w:rFonts w:ascii="Cambria Math" w:hAnsi="Cambria Math"/>
                  <w:color w:val="008000"/>
                  <w:sz w:val="18"/>
                </w:rPr>
                <m:t>=1+</m:t>
              </m:r>
              <m:f>
                <m:fPr>
                  <m:ctrlPr>
                    <w:rPr>
                      <w:rFonts w:ascii="Cambria Math" w:hAnsi="Cambria Math"/>
                      <w:i/>
                      <w:color w:val="008000"/>
                      <w:sz w:val="18"/>
                    </w:rPr>
                  </m:ctrlPr>
                </m:fPr>
                <m:num>
                  <m:r>
                    <m:rPr>
                      <m:scr m:val="script"/>
                    </m:rPr>
                    <w:rPr>
                      <w:rFonts w:ascii="Cambria Math" w:hAnsi="Cambria Math"/>
                      <w:color w:val="008000"/>
                      <w:sz w:val="18"/>
                    </w:rPr>
                    <m:t>o</m:t>
                  </m:r>
                  <m:r>
                    <w:rPr>
                      <w:rFonts w:ascii="Cambria Math" w:eastAsia="微软雅黑" w:hAnsi="Cambria Math" w:cs="微软雅黑" w:hint="eastAsia"/>
                      <w:color w:val="008000"/>
                      <w:sz w:val="18"/>
                    </w:rPr>
                    <m:t>-</m:t>
                  </m:r>
                  <m:r>
                    <w:rPr>
                      <w:rFonts w:ascii="Cambria Math" w:hAnsi="Cambria Math" w:hint="eastAsia"/>
                      <w:color w:val="008000"/>
                      <w:sz w:val="18"/>
                    </w:rPr>
                    <m:t>1</m:t>
                  </m:r>
                </m:num>
                <m:den>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r>
                    <w:rPr>
                      <w:rFonts w:ascii="Cambria Math" w:hAnsi="Cambria Math"/>
                      <w:color w:val="008000"/>
                      <w:sz w:val="18"/>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den>
              </m:f>
              <m:d>
                <m:dPr>
                  <m:ctrlPr>
                    <w:rPr>
                      <w:rFonts w:ascii="Cambria Math" w:hAnsi="Cambria Math"/>
                      <w:i/>
                      <w:color w:val="008000"/>
                      <w:sz w:val="18"/>
                    </w:rPr>
                  </m:ctrlPr>
                </m:dPr>
                <m:e>
                  <m:rad>
                    <m:radPr>
                      <m:degHide m:val="1"/>
                      <m:ctrlPr>
                        <w:rPr>
                          <w:rFonts w:ascii="Cambria Math" w:hAnsi="Cambria Math"/>
                          <w:color w:val="008000"/>
                          <w:sz w:val="18"/>
                        </w:rPr>
                      </m:ctrlPr>
                    </m:radPr>
                    <m:deg/>
                    <m:e>
                      <m:f>
                        <m:fPr>
                          <m:ctrlPr>
                            <w:rPr>
                              <w:rFonts w:ascii="Cambria Math" w:hAnsi="Cambria Math"/>
                              <w:i/>
                              <w:color w:val="008000"/>
                              <w:sz w:val="18"/>
                            </w:rPr>
                          </m:ctrlPr>
                        </m:fPr>
                        <m:num>
                          <m:sSup>
                            <m:sSupPr>
                              <m:ctrlPr>
                                <w:rPr>
                                  <w:rFonts w:ascii="Cambria Math" w:hAnsi="Cambria Math"/>
                                  <w:i/>
                                  <w:iCs/>
                                  <w:color w:val="008000"/>
                                  <w:sz w:val="18"/>
                                </w:rPr>
                              </m:ctrlPr>
                            </m:sSupPr>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e>
                            <m:sup>
                              <m:r>
                                <w:rPr>
                                  <w:rFonts w:ascii="Cambria Math" w:hAnsi="Cambria Math"/>
                                  <w:color w:val="008000"/>
                                  <w:sz w:val="18"/>
                                </w:rPr>
                                <m:t>2</m:t>
                              </m:r>
                            </m:sup>
                          </m:sSup>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r>
                            <m:rPr>
                              <m:scr m:val="script"/>
                            </m:rPr>
                            <w:rPr>
                              <w:rFonts w:ascii="Cambria Math" w:hAnsi="Cambria Math"/>
                              <w:color w:val="008000"/>
                              <w:sz w:val="18"/>
                            </w:rPr>
                            <m:t>-o</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sSup>
                            <m:sSupPr>
                              <m:ctrlPr>
                                <w:rPr>
                                  <w:rFonts w:ascii="Cambria Math" w:hAnsi="Cambria Math"/>
                                  <w:i/>
                                  <w:iCs/>
                                  <w:color w:val="008000"/>
                                  <w:sz w:val="18"/>
                                </w:rPr>
                              </m:ctrlPr>
                            </m:sSupPr>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sup>
                              <m:r>
                                <w:rPr>
                                  <w:rFonts w:ascii="Cambria Math" w:hAnsi="Cambria Math"/>
                                  <w:color w:val="008000"/>
                                  <w:sz w:val="18"/>
                                </w:rPr>
                                <m:t>2</m:t>
                              </m:r>
                            </m:sup>
                          </m:sSup>
                        </m:num>
                        <m:den>
                          <m:r>
                            <w:rPr>
                              <w:rFonts w:ascii="Cambria Math" w:hAnsi="Cambria Math"/>
                              <w:color w:val="008000"/>
                              <w:sz w:val="18"/>
                            </w:rPr>
                            <m:t>1-</m:t>
                          </m:r>
                          <m:r>
                            <m:rPr>
                              <m:scr m:val="script"/>
                            </m:rPr>
                            <w:rPr>
                              <w:rFonts w:ascii="Cambria Math" w:hAnsi="Cambria Math"/>
                              <w:color w:val="008000"/>
                              <w:sz w:val="18"/>
                            </w:rPr>
                            <m:t>o</m:t>
                          </m:r>
                        </m:den>
                      </m:f>
                    </m:e>
                  </m:rad>
                  <m:r>
                    <w:rPr>
                      <w:rFonts w:ascii="Cambria Math" w:hAnsi="Cambria Math"/>
                      <w:color w:val="008000"/>
                      <w:sz w:val="18"/>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r>
                    <w:rPr>
                      <w:rFonts w:ascii="Cambria Math" w:hAnsi="Cambria Math"/>
                      <w:color w:val="008000"/>
                      <w:sz w:val="18"/>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d>
              <m:r>
                <w:rPr>
                  <w:rFonts w:ascii="Cambria Math" w:hAnsi="Cambria Math"/>
                  <w:color w:val="008000"/>
                  <w:sz w:val="18"/>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sSup>
                <m:sSupPr>
                  <m:ctrlPr>
                    <w:rPr>
                      <w:rFonts w:ascii="Cambria Math" w:hAnsi="Cambria Math"/>
                      <w:i/>
                      <w:iCs/>
                      <w:color w:val="008000"/>
                      <w:sz w:val="18"/>
                    </w:rPr>
                  </m:ctrlPr>
                </m:sSupPr>
                <m:e>
                  <m:d>
                    <m:dPr>
                      <m:ctrlPr>
                        <w:rPr>
                          <w:rFonts w:ascii="Cambria Math" w:hAnsi="Cambria Math"/>
                          <w:i/>
                          <w:iCs/>
                          <w:color w:val="008000"/>
                          <w:sz w:val="18"/>
                        </w:rPr>
                      </m:ctrlPr>
                    </m:dPr>
                    <m:e>
                      <m:f>
                        <m:fPr>
                          <m:ctrlPr>
                            <w:rPr>
                              <w:rFonts w:ascii="Cambria Math" w:hAnsi="Cambria Math"/>
                              <w:i/>
                              <w:color w:val="008000"/>
                              <w:sz w:val="18"/>
                            </w:rPr>
                          </m:ctrlPr>
                        </m:fPr>
                        <m:num>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r>
                            <m:rPr>
                              <m:scr m:val="script"/>
                            </m:rPr>
                            <w:rPr>
                              <w:rFonts w:ascii="Cambria Math" w:hAnsi="Cambria Math"/>
                              <w:color w:val="008000"/>
                              <w:sz w:val="18"/>
                            </w:rPr>
                            <m:t>-o</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num>
                        <m:den>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r>
                            <w:rPr>
                              <w:rFonts w:ascii="Cambria Math" w:hAnsi="Cambria Math"/>
                              <w:color w:val="008000"/>
                              <w:sz w:val="18"/>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den>
                      </m:f>
                    </m:e>
                  </m:d>
                </m:e>
                <m:sup>
                  <m:r>
                    <w:rPr>
                      <w:rFonts w:ascii="Cambria Math" w:hAnsi="Cambria Math"/>
                      <w:color w:val="008000"/>
                      <w:sz w:val="18"/>
                    </w:rPr>
                    <m:t>2</m:t>
                  </m:r>
                </m:sup>
              </m:sSup>
              <m:rad>
                <m:radPr>
                  <m:degHide m:val="1"/>
                  <m:ctrlPr>
                    <w:rPr>
                      <w:rFonts w:ascii="Cambria Math" w:hAnsi="Cambria Math"/>
                      <w:color w:val="008000"/>
                      <w:sz w:val="18"/>
                    </w:rPr>
                  </m:ctrlPr>
                </m:radPr>
                <m:deg/>
                <m:e>
                  <m:f>
                    <m:fPr>
                      <m:ctrlPr>
                        <w:rPr>
                          <w:rFonts w:ascii="Cambria Math" w:hAnsi="Cambria Math"/>
                          <w:i/>
                          <w:color w:val="008000"/>
                          <w:sz w:val="18"/>
                        </w:rPr>
                      </m:ctrlPr>
                    </m:fPr>
                    <m:num>
                      <m:r>
                        <w:rPr>
                          <w:rFonts w:ascii="Cambria Math" w:hAnsi="Cambria Math"/>
                          <w:color w:val="008000"/>
                          <w:sz w:val="18"/>
                        </w:rPr>
                        <m:t>1-</m:t>
                      </m:r>
                      <m:r>
                        <m:rPr>
                          <m:scr m:val="script"/>
                        </m:rPr>
                        <w:rPr>
                          <w:rFonts w:ascii="Cambria Math" w:hAnsi="Cambria Math"/>
                          <w:color w:val="008000"/>
                          <w:sz w:val="18"/>
                        </w:rPr>
                        <m:t>o</m:t>
                      </m:r>
                    </m:num>
                    <m:den>
                      <m:sSup>
                        <m:sSupPr>
                          <m:ctrlPr>
                            <w:rPr>
                              <w:rFonts w:ascii="Cambria Math" w:hAnsi="Cambria Math"/>
                              <w:i/>
                              <w:iCs/>
                              <w:color w:val="008000"/>
                              <w:sz w:val="18"/>
                            </w:rPr>
                          </m:ctrlPr>
                        </m:sSupPr>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e>
                        <m:sup>
                          <m:r>
                            <w:rPr>
                              <w:rFonts w:ascii="Cambria Math" w:hAnsi="Cambria Math"/>
                              <w:color w:val="008000"/>
                              <w:sz w:val="18"/>
                            </w:rPr>
                            <m:t>2</m:t>
                          </m:r>
                        </m:sup>
                      </m:sSup>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r>
                        <m:rPr>
                          <m:scr m:val="script"/>
                        </m:rPr>
                        <w:rPr>
                          <w:rFonts w:ascii="Cambria Math" w:hAnsi="Cambria Math"/>
                          <w:color w:val="008000"/>
                          <w:sz w:val="18"/>
                        </w:rPr>
                        <m:t>-o</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sSup>
                        <m:sSupPr>
                          <m:ctrlPr>
                            <w:rPr>
                              <w:rFonts w:ascii="Cambria Math" w:hAnsi="Cambria Math"/>
                              <w:i/>
                              <w:iCs/>
                              <w:color w:val="008000"/>
                              <w:sz w:val="18"/>
                            </w:rPr>
                          </m:ctrlPr>
                        </m:sSupPr>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sup>
                          <m:r>
                            <w:rPr>
                              <w:rFonts w:ascii="Cambria Math" w:hAnsi="Cambria Math"/>
                              <w:color w:val="008000"/>
                              <w:sz w:val="18"/>
                            </w:rPr>
                            <m:t>2</m:t>
                          </m:r>
                        </m:sup>
                      </m:sSup>
                    </m:den>
                  </m:f>
                </m:e>
              </m:rad>
              <m:r>
                <w:rPr>
                  <w:rFonts w:ascii="Cambria Math" w:hAnsi="Cambria Math"/>
                  <w:color w:val="008000"/>
                  <w:sz w:val="18"/>
                </w:rPr>
                <m:t>.#</m:t>
              </m:r>
              <m:d>
                <m:dPr>
                  <m:ctrlPr>
                    <w:rPr>
                      <w:rFonts w:ascii="Cambria Math" w:hAnsi="Cambria Math"/>
                      <w:i/>
                      <w:color w:val="008000"/>
                      <w:sz w:val="18"/>
                    </w:rPr>
                  </m:ctrlPr>
                </m:dPr>
                <m:e>
                  <m:r>
                    <w:rPr>
                      <w:rFonts w:ascii="Cambria Math" w:hAnsi="Cambria Math"/>
                      <w:color w:val="008000"/>
                      <w:sz w:val="18"/>
                    </w:rPr>
                    <m:t>21</m:t>
                  </m:r>
                </m:e>
              </m:d>
            </m:e>
          </m:eqArr>
        </m:oMath>
      </m:oMathPara>
    </w:p>
    <w:p w14:paraId="0CCEE8C6" w14:textId="509BF928"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According to Assumption 2, we know that </w:t>
      </w:r>
      <m:oMath>
        <m:r>
          <m:rPr>
            <m:scr m:val="script"/>
            <m:sty m:val="p"/>
          </m:rPr>
          <w:rPr>
            <w:rFonts w:ascii="Cambria Math" w:hAnsi="Cambria Math"/>
            <w:color w:val="008000"/>
          </w:rPr>
          <m:t>o</m:t>
        </m:r>
        <m:sSup>
          <m:sSupPr>
            <m:ctrlPr>
              <w:rPr>
                <w:rFonts w:ascii="Cambria Math" w:hAnsi="Cambria Math"/>
                <w:color w:val="008000"/>
              </w:rPr>
            </m:ctrlPr>
          </m:sSupPr>
          <m:e>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1</m:t>
                </m:r>
              </m:sub>
            </m:sSub>
          </m:e>
          <m:sup>
            <m:r>
              <m:rPr>
                <m:sty m:val="p"/>
              </m:rPr>
              <w:rPr>
                <w:rFonts w:ascii="Cambria Math" w:hAnsi="Cambria Math"/>
                <w:color w:val="008000"/>
              </w:rPr>
              <m:t>2</m:t>
            </m:r>
          </m:sup>
        </m:sSup>
        <m:r>
          <m:rPr>
            <m:sty m:val="p"/>
          </m:rPr>
          <w:rPr>
            <w:rFonts w:ascii="Cambria Math" w:hAnsi="Cambria Math" w:hint="eastAsia"/>
            <w:color w:val="008000"/>
          </w:rPr>
          <m:t>=</m:t>
        </m:r>
        <m:r>
          <m:rPr>
            <m:sty m:val="p"/>
          </m:rPr>
          <w:rPr>
            <w:rFonts w:ascii="Cambria Math" w:hAnsi="Cambria Math"/>
            <w:color w:val="008000"/>
          </w:rPr>
          <m:t>0, 1-</m:t>
        </m:r>
        <m:r>
          <m:rPr>
            <m:scr m:val="script"/>
            <m:sty m:val="p"/>
          </m:rPr>
          <w:rPr>
            <w:rFonts w:ascii="Cambria Math" w:hAnsi="Cambria Math"/>
            <w:color w:val="008000"/>
          </w:rPr>
          <m:t>o=</m:t>
        </m:r>
        <m:r>
          <m:rPr>
            <m:sty m:val="p"/>
          </m:rPr>
          <w:rPr>
            <w:rFonts w:ascii="Cambria Math" w:hAnsi="Cambria Math"/>
            <w:color w:val="008000"/>
          </w:rPr>
          <m:t>1,</m:t>
        </m:r>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0</m:t>
            </m:r>
          </m:sub>
        </m:sSub>
        <m:r>
          <m:rPr>
            <m:sty m:val="p"/>
          </m:rPr>
          <w:rPr>
            <w:rFonts w:ascii="Cambria Math" w:hAnsi="Cambria Math"/>
            <w:color w:val="008000"/>
          </w:rPr>
          <m:t>-</m:t>
        </m:r>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1</m:t>
            </m:r>
          </m:sub>
        </m:sSub>
        <m:r>
          <m:rPr>
            <m:sty m:val="p"/>
          </m:rPr>
          <w:rPr>
            <w:rFonts w:ascii="Cambria Math" w:hAnsi="Cambria Math"/>
            <w:color w:val="008000"/>
          </w:rPr>
          <m:t>=</m:t>
        </m:r>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r>
          <m:rPr>
            <m:scr m:val="script"/>
          </m:rPr>
          <w:rPr>
            <w:rFonts w:ascii="Cambria Math" w:hAnsi="Cambria Math"/>
            <w:color w:val="008000"/>
            <w:sz w:val="18"/>
          </w:rPr>
          <m:t>-o</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r>
          <w:rPr>
            <w:rFonts w:ascii="Cambria Math" w:hAnsi="Cambria Math"/>
            <w:color w:val="008000"/>
            <w:sz w:val="18"/>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r>
          <w:rPr>
            <w:rFonts w:ascii="Cambria Math" w:hAnsi="Cambria Math"/>
            <w:color w:val="008000"/>
            <w:sz w:val="18"/>
          </w:rPr>
          <m:t>,1-2</m:t>
        </m:r>
        <m:rad>
          <m:radPr>
            <m:degHide m:val="1"/>
            <m:ctrlPr>
              <w:rPr>
                <w:rFonts w:ascii="Cambria Math" w:hAnsi="Cambria Math"/>
                <w:color w:val="008000"/>
                <w:sz w:val="18"/>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m:rPr>
            <m:sty m:val="p"/>
          </m:rPr>
          <w:rPr>
            <w:rFonts w:ascii="Cambria Math" w:hAnsi="Cambria Math"/>
            <w:color w:val="008000"/>
          </w:rPr>
          <m:t>&gt;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oMath>
      <w:r w:rsidRPr="00075EB6">
        <w:rPr>
          <w:rFonts w:ascii="Times New Roman" w:hAnsi="Times New Roman"/>
          <w:color w:val="008000"/>
        </w:rPr>
        <w:t>, so</w:t>
      </w:r>
    </w:p>
    <w:p w14:paraId="78C4B830" w14:textId="77777777" w:rsidR="00075EB6" w:rsidRPr="00950A40" w:rsidRDefault="00636A06" w:rsidP="00075EB6">
      <w:pPr>
        <w:widowControl/>
        <w:spacing w:beforeLines="20" w:before="48" w:afterLines="20" w:after="48" w:line="240" w:lineRule="auto"/>
        <w:jc w:val="left"/>
        <w:rPr>
          <w:rFonts w:ascii="Times New Roman" w:hAnsi="Times New Roman"/>
          <w:color w:val="008000"/>
          <w:sz w:val="18"/>
        </w:rPr>
      </w:pPr>
      <m:oMathPara>
        <m:oMath>
          <m:func>
            <m:funcPr>
              <m:ctrlPr>
                <w:rPr>
                  <w:rFonts w:ascii="Cambria Math" w:hAnsi="Cambria Math"/>
                  <w:color w:val="008000"/>
                  <w:sz w:val="18"/>
                </w:rPr>
              </m:ctrlPr>
            </m:funcPr>
            <m:fName>
              <m:r>
                <m:rPr>
                  <m:sty m:val="p"/>
                </m:rPr>
                <w:rPr>
                  <w:rFonts w:ascii="Cambria Math" w:hAnsi="Cambria Math"/>
                  <w:color w:val="008000"/>
                  <w:sz w:val="18"/>
                </w:rPr>
                <m:t>max</m:t>
              </m:r>
            </m:fName>
            <m:e>
              <m:d>
                <m:dPr>
                  <m:ctrlPr>
                    <w:rPr>
                      <w:rFonts w:ascii="Cambria Math" w:hAnsi="Cambria Math"/>
                      <w:i/>
                      <w:color w:val="008000"/>
                      <w:sz w:val="18"/>
                    </w:rPr>
                  </m:ctrlPr>
                </m:dPr>
                <m:e>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e>
                  </m:d>
                </m:e>
              </m:d>
            </m:e>
          </m:func>
          <m:r>
            <w:rPr>
              <w:rFonts w:ascii="Cambria Math" w:hAnsi="Cambria Math"/>
              <w:color w:val="008000"/>
              <w:sz w:val="18"/>
            </w:rPr>
            <m:t>=1+</m:t>
          </m:r>
          <m:f>
            <m:fPr>
              <m:ctrlPr>
                <w:rPr>
                  <w:rFonts w:ascii="Cambria Math" w:hAnsi="Cambria Math"/>
                  <w:i/>
                  <w:color w:val="008000"/>
                  <w:sz w:val="18"/>
                </w:rPr>
              </m:ctrlPr>
            </m:fPr>
            <m:num>
              <m:r>
                <w:rPr>
                  <w:rFonts w:ascii="Cambria Math" w:hAnsi="Cambria Math"/>
                  <w:color w:val="008000"/>
                  <w:sz w:val="18"/>
                </w:rPr>
                <m:t>-1</m:t>
              </m:r>
            </m:num>
            <m:den>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den>
          </m:f>
          <m:d>
            <m:dPr>
              <m:ctrlPr>
                <w:rPr>
                  <w:rFonts w:ascii="Cambria Math" w:hAnsi="Cambria Math"/>
                  <w:i/>
                  <w:color w:val="008000"/>
                  <w:sz w:val="18"/>
                </w:rPr>
              </m:ctrlPr>
            </m:dPr>
            <m:e>
              <m:rad>
                <m:radPr>
                  <m:degHide m:val="1"/>
                  <m:ctrlPr>
                    <w:rPr>
                      <w:rFonts w:ascii="Cambria Math" w:hAnsi="Cambria Math"/>
                      <w:color w:val="008000"/>
                      <w:sz w:val="18"/>
                    </w:rPr>
                  </m:ctrlPr>
                </m:radPr>
                <m:deg/>
                <m:e>
                  <m:f>
                    <m:fPr>
                      <m:ctrlPr>
                        <w:rPr>
                          <w:rFonts w:ascii="Cambria Math" w:hAnsi="Cambria Math"/>
                          <w:i/>
                          <w:color w:val="008000"/>
                          <w:sz w:val="18"/>
                        </w:rPr>
                      </m:ctrlPr>
                    </m:fPr>
                    <m:num>
                      <m:sSup>
                        <m:sSupPr>
                          <m:ctrlPr>
                            <w:rPr>
                              <w:rFonts w:ascii="Cambria Math" w:hAnsi="Cambria Math"/>
                              <w:i/>
                              <w:iCs/>
                              <w:color w:val="008000"/>
                              <w:sz w:val="18"/>
                            </w:rPr>
                          </m:ctrlPr>
                        </m:sSupPr>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e>
                        <m:sup>
                          <m:r>
                            <w:rPr>
                              <w:rFonts w:ascii="Cambria Math" w:hAnsi="Cambria Math"/>
                              <w:color w:val="008000"/>
                              <w:sz w:val="18"/>
                            </w:rPr>
                            <m:t>2</m:t>
                          </m:r>
                        </m:sup>
                      </m:sSup>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r>
                        <w:rPr>
                          <w:rFonts w:ascii="Cambria Math" w:hAnsi="Cambria Math"/>
                          <w:color w:val="008000"/>
                          <w:sz w:val="18"/>
                        </w:rPr>
                        <m:t>-0</m:t>
                      </m:r>
                    </m:num>
                    <m:den>
                      <m:r>
                        <w:rPr>
                          <w:rFonts w:ascii="Cambria Math" w:hAnsi="Cambria Math"/>
                          <w:color w:val="008000"/>
                          <w:sz w:val="18"/>
                        </w:rPr>
                        <m:t>1</m:t>
                      </m:r>
                    </m:den>
                  </m:f>
                </m:e>
              </m:rad>
              <m:r>
                <w:rPr>
                  <w:rFonts w:ascii="Cambria Math" w:hAnsi="Cambria Math"/>
                  <w:color w:val="008000"/>
                  <w:sz w:val="18"/>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r>
                <w:rPr>
                  <w:rFonts w:ascii="Cambria Math" w:hAnsi="Cambria Math"/>
                  <w:color w:val="008000"/>
                  <w:sz w:val="18"/>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d>
          <m:r>
            <w:rPr>
              <w:rFonts w:ascii="Cambria Math" w:hAnsi="Cambria Math"/>
              <w:color w:val="008000"/>
              <w:sz w:val="18"/>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sSup>
            <m:sSupPr>
              <m:ctrlPr>
                <w:rPr>
                  <w:rFonts w:ascii="Cambria Math" w:hAnsi="Cambria Math"/>
                  <w:i/>
                  <w:iCs/>
                  <w:color w:val="008000"/>
                  <w:sz w:val="18"/>
                </w:rPr>
              </m:ctrlPr>
            </m:sSupPr>
            <m:e>
              <m:d>
                <m:dPr>
                  <m:ctrlPr>
                    <w:rPr>
                      <w:rFonts w:ascii="Cambria Math" w:hAnsi="Cambria Math"/>
                      <w:i/>
                      <w:iCs/>
                      <w:color w:val="008000"/>
                      <w:sz w:val="18"/>
                    </w:rPr>
                  </m:ctrlPr>
                </m:dPr>
                <m:e>
                  <m:f>
                    <m:fPr>
                      <m:ctrlPr>
                        <w:rPr>
                          <w:rFonts w:ascii="Cambria Math" w:hAnsi="Cambria Math"/>
                          <w:i/>
                          <w:color w:val="008000"/>
                          <w:sz w:val="18"/>
                        </w:rPr>
                      </m:ctrlPr>
                    </m:fPr>
                    <m:num>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num>
                    <m:den>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den>
                  </m:f>
                </m:e>
              </m:d>
            </m:e>
            <m:sup>
              <m:r>
                <w:rPr>
                  <w:rFonts w:ascii="Cambria Math" w:hAnsi="Cambria Math"/>
                  <w:color w:val="008000"/>
                  <w:sz w:val="18"/>
                </w:rPr>
                <m:t>2</m:t>
              </m:r>
            </m:sup>
          </m:sSup>
          <m:rad>
            <m:radPr>
              <m:degHide m:val="1"/>
              <m:ctrlPr>
                <w:rPr>
                  <w:rFonts w:ascii="Cambria Math" w:hAnsi="Cambria Math"/>
                  <w:color w:val="008000"/>
                  <w:sz w:val="18"/>
                </w:rPr>
              </m:ctrlPr>
            </m:radPr>
            <m:deg/>
            <m:e>
              <m:f>
                <m:fPr>
                  <m:ctrlPr>
                    <w:rPr>
                      <w:rFonts w:ascii="Cambria Math" w:hAnsi="Cambria Math"/>
                      <w:i/>
                      <w:color w:val="008000"/>
                      <w:sz w:val="18"/>
                    </w:rPr>
                  </m:ctrlPr>
                </m:fPr>
                <m:num>
                  <m:r>
                    <w:rPr>
                      <w:rFonts w:ascii="Cambria Math" w:hAnsi="Cambria Math"/>
                      <w:color w:val="008000"/>
                      <w:sz w:val="18"/>
                    </w:rPr>
                    <m:t>1</m:t>
                  </m:r>
                </m:num>
                <m:den>
                  <m:sSup>
                    <m:sSupPr>
                      <m:ctrlPr>
                        <w:rPr>
                          <w:rFonts w:ascii="Cambria Math" w:hAnsi="Cambria Math"/>
                          <w:i/>
                          <w:iCs/>
                          <w:color w:val="008000"/>
                          <w:sz w:val="18"/>
                        </w:rPr>
                      </m:ctrlPr>
                    </m:sSupPr>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e>
                    <m:sup>
                      <m:r>
                        <w:rPr>
                          <w:rFonts w:ascii="Cambria Math" w:hAnsi="Cambria Math"/>
                          <w:color w:val="008000"/>
                          <w:sz w:val="18"/>
                        </w:rPr>
                        <m:t>2</m:t>
                      </m:r>
                    </m:sup>
                  </m:sSup>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den>
              </m:f>
            </m:e>
          </m:rad>
        </m:oMath>
      </m:oMathPara>
    </w:p>
    <w:p w14:paraId="68D2C860" w14:textId="556367D3" w:rsidR="00485C97" w:rsidRPr="00950A40" w:rsidRDefault="00485C97" w:rsidP="001953BD">
      <w:pPr>
        <w:widowControl/>
        <w:spacing w:beforeLines="20" w:before="48" w:afterLines="20" w:after="48" w:line="240" w:lineRule="auto"/>
        <w:ind w:firstLineChars="150" w:firstLine="270"/>
        <w:jc w:val="left"/>
        <w:rPr>
          <w:rFonts w:ascii="Times New Roman" w:hAnsi="Times New Roman"/>
          <w:color w:val="008000"/>
          <w:sz w:val="18"/>
        </w:rPr>
      </w:pPr>
      <m:oMathPara>
        <m:oMath>
          <m:r>
            <w:rPr>
              <w:rFonts w:ascii="Cambria Math" w:hAnsi="Cambria Math"/>
              <w:color w:val="008000"/>
              <w:sz w:val="18"/>
            </w:rPr>
            <m:t>=1-2</m:t>
          </m:r>
          <m:rad>
            <m:radPr>
              <m:degHide m:val="1"/>
              <m:ctrlPr>
                <w:rPr>
                  <w:rFonts w:ascii="Cambria Math" w:hAnsi="Cambria Math"/>
                  <w:color w:val="008000"/>
                  <w:sz w:val="18"/>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w:rPr>
              <w:rFonts w:ascii="Cambria Math" w:hAnsi="Cambria Math"/>
              <w:color w:val="008000"/>
              <w:sz w:val="18"/>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r>
            <w:rPr>
              <w:rFonts w:ascii="Cambria Math" w:hAnsi="Cambria Math"/>
              <w:color w:val="008000"/>
              <w:sz w:val="18"/>
            </w:rPr>
            <m:t>+</m:t>
          </m:r>
          <m:f>
            <m:fPr>
              <m:ctrlPr>
                <w:rPr>
                  <w:rFonts w:ascii="Cambria Math" w:hAnsi="Cambria Math"/>
                  <w:i/>
                  <w:color w:val="008000"/>
                  <w:sz w:val="18"/>
                </w:rPr>
              </m:ctrlPr>
            </m:fPr>
            <m:num>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num>
            <m:den>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den>
          </m:f>
          <m:r>
            <w:rPr>
              <w:rFonts w:ascii="Cambria Math" w:hAnsi="Cambria Math"/>
              <w:color w:val="008000"/>
              <w:sz w:val="18"/>
            </w:rPr>
            <m:t xml:space="preserve">                        </m:t>
          </m:r>
        </m:oMath>
      </m:oMathPara>
    </w:p>
    <w:p w14:paraId="005D9202" w14:textId="1E4F1788" w:rsidR="00485C97" w:rsidRPr="00075EB6" w:rsidRDefault="00485C97" w:rsidP="001953BD">
      <w:pPr>
        <w:widowControl/>
        <w:spacing w:beforeLines="20" w:before="48" w:afterLines="20" w:after="48" w:line="240" w:lineRule="auto"/>
        <w:ind w:firstLineChars="150" w:firstLine="270"/>
        <w:jc w:val="left"/>
        <w:rPr>
          <w:rFonts w:ascii="Times New Roman" w:hAnsi="Times New Roman"/>
          <w:color w:val="008000"/>
          <w:sz w:val="18"/>
        </w:rPr>
      </w:pPr>
      <m:oMathPara>
        <m:oMath>
          <m:r>
            <w:rPr>
              <w:rFonts w:ascii="Cambria Math" w:hAnsi="Cambria Math"/>
              <w:color w:val="008000"/>
              <w:sz w:val="18"/>
            </w:rPr>
            <m:t>&gt;1-2</m:t>
          </m:r>
          <m:rad>
            <m:radPr>
              <m:degHide m:val="1"/>
              <m:ctrlPr>
                <w:rPr>
                  <w:rFonts w:ascii="Cambria Math" w:hAnsi="Cambria Math"/>
                  <w:color w:val="008000"/>
                  <w:sz w:val="18"/>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w:rPr>
              <w:rFonts w:ascii="Cambria Math" w:hAnsi="Cambria Math"/>
              <w:color w:val="008000"/>
              <w:sz w:val="18"/>
            </w:rPr>
            <m:t xml:space="preserve">                                           </m:t>
          </m:r>
        </m:oMath>
      </m:oMathPara>
    </w:p>
    <w:p w14:paraId="2DDAF57C" w14:textId="301F9153" w:rsidR="00075EB6" w:rsidRPr="00075EB6" w:rsidRDefault="00636A06" w:rsidP="001953BD">
      <w:pPr>
        <w:widowControl/>
        <w:spacing w:beforeLines="20" w:before="48" w:afterLines="20" w:after="48" w:line="240" w:lineRule="auto"/>
        <w:ind w:firstLineChars="150" w:firstLine="270"/>
        <w:jc w:val="left"/>
        <w:rPr>
          <w:rFonts w:ascii="Times New Roman" w:hAnsi="Times New Roman"/>
          <w:color w:val="008000"/>
          <w:sz w:val="18"/>
        </w:rPr>
      </w:pPr>
      <m:oMathPara>
        <m:oMath>
          <m:eqArr>
            <m:eqArrPr>
              <m:maxDist m:val="1"/>
              <m:ctrlPr>
                <w:rPr>
                  <w:rFonts w:ascii="Cambria Math" w:hAnsi="Cambria Math"/>
                  <w:i/>
                  <w:iCs/>
                  <w:color w:val="008000"/>
                  <w:sz w:val="18"/>
                </w:rPr>
              </m:ctrlPr>
            </m:eqArrPr>
            <m:e>
              <m:r>
                <w:rPr>
                  <w:rFonts w:ascii="Cambria Math" w:hAnsi="Cambria Math"/>
                  <w:color w:val="008000"/>
                  <w:sz w:val="18"/>
                </w:rPr>
                <m:t>&gt;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r>
                <w:rPr>
                  <w:rFonts w:ascii="Cambria Math" w:hAnsi="Cambria Math"/>
                  <w:color w:val="008000"/>
                  <w:sz w:val="18"/>
                </w:rPr>
                <m:t>.                                                        #</m:t>
              </m:r>
              <m:d>
                <m:dPr>
                  <m:ctrlPr>
                    <w:rPr>
                      <w:rFonts w:ascii="Cambria Math" w:hAnsi="Cambria Math"/>
                      <w:i/>
                      <w:iCs/>
                      <w:color w:val="008000"/>
                      <w:sz w:val="18"/>
                    </w:rPr>
                  </m:ctrlPr>
                </m:dPr>
                <m:e>
                  <m:r>
                    <w:rPr>
                      <w:rFonts w:ascii="Cambria Math" w:hAnsi="Cambria Math"/>
                      <w:color w:val="008000"/>
                      <w:sz w:val="18"/>
                    </w:rPr>
                    <m:t>22</m:t>
                  </m:r>
                </m:e>
              </m:d>
              <m:ctrlPr>
                <w:rPr>
                  <w:rFonts w:ascii="Cambria Math" w:hAnsi="Cambria Math"/>
                  <w:i/>
                  <w:color w:val="008000"/>
                  <w:sz w:val="18"/>
                </w:rPr>
              </m:ctrlPr>
            </m:e>
          </m:eqArr>
        </m:oMath>
      </m:oMathPara>
    </w:p>
    <w:p w14:paraId="44086D30" w14:textId="3BB613FF" w:rsid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Therefore, according to Eq</w:t>
      </w:r>
      <w:r w:rsidR="004D74F1">
        <w:rPr>
          <w:rFonts w:asciiTheme="minorEastAsia" w:eastAsiaTheme="minorEastAsia" w:hAnsiTheme="minorEastAsia" w:hint="eastAsia"/>
          <w:color w:val="008000"/>
          <w:lang w:eastAsia="zh-CN"/>
        </w:rPr>
        <w:t>.</w:t>
      </w:r>
      <w:r w:rsidRPr="00075EB6">
        <w:rPr>
          <w:rFonts w:ascii="Times New Roman" w:hAnsi="Times New Roman"/>
          <w:color w:val="008000"/>
        </w:rPr>
        <w:t xml:space="preserve"> (</w:t>
      </w:r>
      <w:r w:rsidR="00256914" w:rsidRPr="00950A40">
        <w:rPr>
          <w:rFonts w:ascii="Times New Roman" w:hAnsi="Times New Roman"/>
          <w:color w:val="008000"/>
        </w:rPr>
        <w:t>22</w:t>
      </w:r>
      <w:r w:rsidRPr="00075EB6">
        <w:rPr>
          <w:rFonts w:ascii="Times New Roman" w:hAnsi="Times New Roman"/>
          <w:color w:val="008000"/>
        </w:rPr>
        <w:t>), introducing data recovery methods can improve revenue and obtain more accurate inferred truth without additional costs.</w:t>
      </w:r>
    </w:p>
    <w:p w14:paraId="0F5DAFB5" w14:textId="77777777" w:rsidR="004D74F1" w:rsidRPr="00075EB6" w:rsidRDefault="004D74F1" w:rsidP="004D74F1">
      <w:pPr>
        <w:widowControl/>
        <w:tabs>
          <w:tab w:val="left" w:pos="3073"/>
          <w:tab w:val="right" w:pos="10015"/>
        </w:tabs>
        <w:spacing w:line="240" w:lineRule="auto"/>
        <w:ind w:firstLineChars="150" w:firstLine="300"/>
        <w:jc w:val="left"/>
        <w:rPr>
          <w:rFonts w:ascii="Times New Roman" w:hAnsi="Times New Roman"/>
          <w:color w:val="008000"/>
        </w:rPr>
      </w:pPr>
      <w:r>
        <w:rPr>
          <w:rFonts w:ascii="Times New Roman" w:hAnsi="Times New Roman"/>
          <w:color w:val="008000"/>
        </w:rPr>
        <w:tab/>
      </w:r>
      <w:r>
        <w:rPr>
          <w:rFonts w:ascii="Times New Roman" w:hAnsi="Times New Roman"/>
          <w:color w:val="008000"/>
        </w:rPr>
        <w:tab/>
        <w:t>■</w:t>
      </w:r>
    </w:p>
    <w:p w14:paraId="1251ADCC" w14:textId="7885E0EE" w:rsidR="00075EB6" w:rsidRPr="00075EB6" w:rsidRDefault="00075EB6" w:rsidP="00075EB6">
      <w:pPr>
        <w:keepNext/>
        <w:widowControl/>
        <w:suppressAutoHyphens/>
        <w:spacing w:before="80" w:after="80" w:line="240" w:lineRule="auto"/>
        <w:jc w:val="left"/>
        <w:rPr>
          <w:rFonts w:ascii="Times New Roman" w:hAnsi="Times New Roman"/>
          <w:b/>
          <w:bCs/>
          <w:i/>
          <w:color w:val="008000"/>
        </w:rPr>
      </w:pPr>
      <w:r w:rsidRPr="00075EB6">
        <w:rPr>
          <w:rFonts w:ascii="Times New Roman" w:hAnsi="Times New Roman"/>
          <w:b/>
          <w:bCs/>
          <w:i/>
          <w:color w:val="008000"/>
        </w:rPr>
        <w:t xml:space="preserve">Lemma 1: </w:t>
      </w:r>
      <m:oMath>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w:rPr>
                    <w:rFonts w:ascii="Cambria Math" w:hAnsi="Cambria Math"/>
                    <w:color w:val="008000"/>
                  </w:rPr>
                  <m:t>Θ</m:t>
                </m:r>
              </m:e>
            </m:d>
          </m:e>
        </m:d>
      </m:oMath>
      <w:r w:rsidRPr="00075EB6">
        <w:rPr>
          <w:rFonts w:ascii="Times New Roman" w:hAnsi="Times New Roman"/>
          <w:i/>
          <w:color w:val="008000"/>
        </w:rPr>
        <w:t xml:space="preserve"> attains its maximum value when </w:t>
      </w:r>
      <m:oMath>
        <m:r>
          <w:rPr>
            <w:rFonts w:ascii="Cambria Math" w:hAnsi="Cambria Math"/>
            <w:color w:val="008000"/>
          </w:rPr>
          <m:t>Θ=</m:t>
        </m:r>
        <m:rad>
          <m:radPr>
            <m:ctrlPr>
              <w:rPr>
                <w:rFonts w:ascii="Cambria Math" w:hAnsi="Cambria Math"/>
                <w:i/>
                <w:color w:val="008000"/>
              </w:rPr>
            </m:ctrlPr>
          </m:radPr>
          <m:deg>
            <m:r>
              <w:rPr>
                <w:rFonts w:ascii="Cambria Math" w:hAnsi="Cambria Math"/>
                <w:color w:val="008000"/>
              </w:rPr>
              <m:t>3</m:t>
            </m:r>
          </m:deg>
          <m:e>
            <m:f>
              <m:fPr>
                <m:ctrlPr>
                  <w:rPr>
                    <w:rFonts w:ascii="Cambria Math" w:hAnsi="Cambria Math"/>
                    <w:i/>
                    <w:color w:val="008000"/>
                  </w:rPr>
                </m:ctrlPr>
              </m:fPr>
              <m:num>
                <m:rad>
                  <m:radPr>
                    <m:degHide m:val="1"/>
                    <m:ctrlPr>
                      <w:rPr>
                        <w:rFonts w:ascii="Cambria Math" w:hAnsi="Cambria Math"/>
                        <w:i/>
                        <w:color w:val="008000"/>
                      </w:rPr>
                    </m:ctrlPr>
                  </m:radPr>
                  <m:deg/>
                  <m:e>
                    <m:f>
                      <m:fPr>
                        <m:ctrlPr>
                          <w:rPr>
                            <w:rFonts w:ascii="Cambria Math" w:hAnsi="Cambria Math"/>
                            <w:i/>
                            <w:color w:val="008000"/>
                          </w:rPr>
                        </m:ctrlPr>
                      </m:fPr>
                      <m:num>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e>
                        </m:d>
                      </m:num>
                      <m:den>
                        <m:r>
                          <w:rPr>
                            <w:rFonts w:ascii="Cambria Math" w:hAnsi="Cambria Math"/>
                            <w:color w:val="008000"/>
                          </w:rPr>
                          <m:t>1-</m:t>
                        </m:r>
                        <m:r>
                          <m:rPr>
                            <m:scr m:val="script"/>
                          </m:rPr>
                          <w:rPr>
                            <w:rFonts w:ascii="Cambria Math" w:hAnsi="Cambria Math"/>
                            <w:color w:val="008000"/>
                          </w:rPr>
                          <m:t>o</m:t>
                        </m:r>
                      </m:den>
                    </m:f>
                  </m:e>
                </m:rad>
                <m:r>
                  <w:rPr>
                    <w:rFonts w:ascii="Cambria Math" w:hAnsi="Cambria Math"/>
                    <w:color w:val="008000"/>
                  </w:rPr>
                  <m:t>-</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den>
            </m:f>
          </m:e>
        </m:rad>
      </m:oMath>
      <w:r w:rsidRPr="00075EB6">
        <w:rPr>
          <w:rFonts w:ascii="Times New Roman" w:hAnsi="Times New Roman"/>
          <w:i/>
          <w:color w:val="008000"/>
        </w:rPr>
        <w:t>.</w:t>
      </w:r>
    </w:p>
    <w:p w14:paraId="6285190A" w14:textId="77777777" w:rsidR="00075EB6" w:rsidRPr="00075EB6" w:rsidRDefault="00075EB6" w:rsidP="00075EB6">
      <w:pPr>
        <w:widowControl/>
        <w:spacing w:line="240" w:lineRule="auto"/>
        <w:jc w:val="left"/>
        <w:rPr>
          <w:rFonts w:ascii="Times New Roman" w:hAnsi="Times New Roman"/>
          <w:color w:val="008000"/>
        </w:rPr>
      </w:pPr>
      <w:r w:rsidRPr="00075EB6">
        <w:rPr>
          <w:rFonts w:ascii="Times New Roman" w:hAnsi="Times New Roman"/>
          <w:b/>
          <w:bCs/>
          <w:i/>
          <w:iCs/>
          <w:color w:val="008000"/>
        </w:rPr>
        <w:t>Proof:</w:t>
      </w:r>
      <w:r w:rsidRPr="00075EB6">
        <w:rPr>
          <w:rFonts w:ascii="Times New Roman" w:hAnsi="Times New Roman" w:hint="eastAsia"/>
          <w:color w:val="008000"/>
        </w:rPr>
        <w:t xml:space="preserve"> </w:t>
      </w:r>
      <w:r w:rsidRPr="00075EB6">
        <w:rPr>
          <w:rFonts w:ascii="Times New Roman" w:hAnsi="Times New Roman"/>
          <w:color w:val="008000"/>
        </w:rPr>
        <w:t xml:space="preserve">For convenience, we let </w:t>
      </w:r>
      <m:oMath>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m:t>
            </m:r>
          </m:sup>
        </m:sSup>
        <m:r>
          <w:rPr>
            <w:rFonts w:ascii="Cambria Math" w:hAnsi="Cambria Math"/>
            <w:color w:val="008000"/>
          </w:rPr>
          <m:t>=</m:t>
        </m:r>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3</m:t>
            </m:r>
          </m:sup>
        </m:sSup>
      </m:oMath>
      <w:r w:rsidRPr="00075EB6">
        <w:rPr>
          <w:rFonts w:ascii="Times New Roman" w:hAnsi="Times New Roman"/>
          <w:color w:val="008000"/>
        </w:rPr>
        <w:t xml:space="preserve">, and use </w:t>
      </w:r>
      <m:oMath>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m:t>
            </m:r>
          </m:sup>
        </m:sSup>
      </m:oMath>
      <w:r w:rsidRPr="00075EB6">
        <w:rPr>
          <w:rFonts w:ascii="Times New Roman" w:hAnsi="Times New Roman"/>
          <w:color w:val="008000"/>
        </w:rPr>
        <w:t xml:space="preserve"> to represent</w:t>
      </w:r>
      <w:r w:rsidRPr="00075EB6">
        <w:rPr>
          <w:rFonts w:ascii="Cambria Math" w:hAnsi="Cambria Math"/>
          <w:color w:val="008000"/>
        </w:rPr>
        <w:t xml:space="preserve"> </w:t>
      </w:r>
      <m:oMath>
        <m:r>
          <m:rPr>
            <m:scr m:val="double-struck"/>
            <m:sty m:val="p"/>
          </m:rPr>
          <w:rPr>
            <w:rFonts w:ascii="Cambria Math" w:hAnsi="Cambria Math"/>
            <w:color w:val="008000"/>
          </w:rPr>
          <m:t>E</m:t>
        </m:r>
        <m:d>
          <m:dPr>
            <m:ctrlPr>
              <w:rPr>
                <w:rFonts w:ascii="Cambria Math" w:hAnsi="Cambria Math"/>
                <w:color w:val="008000"/>
              </w:rPr>
            </m:ctrlPr>
          </m:dPr>
          <m:e>
            <m:sSub>
              <m:sSubPr>
                <m:ctrlPr>
                  <w:rPr>
                    <w:rFonts w:ascii="Cambria Math" w:hAnsi="Cambria Math"/>
                    <w:color w:val="008000"/>
                  </w:rPr>
                </m:ctrlPr>
              </m:sSubPr>
              <m:e>
                <m:r>
                  <m:rPr>
                    <m:scr m:val="script"/>
                    <m:sty m:val="p"/>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color w:val="008000"/>
                  </w:rPr>
                </m:ctrlPr>
              </m:dPr>
              <m:e>
                <m:r>
                  <m:rPr>
                    <m:sty m:val="p"/>
                  </m:rPr>
                  <w:rPr>
                    <w:rFonts w:ascii="Cambria Math" w:hAnsi="Cambria Math"/>
                    <w:color w:val="008000"/>
                  </w:rPr>
                  <m:t>Θ</m:t>
                </m:r>
              </m:e>
            </m:d>
          </m:e>
        </m:d>
      </m:oMath>
      <w:r w:rsidRPr="00075EB6">
        <w:rPr>
          <w:rFonts w:ascii="Times New Roman" w:hAnsi="Times New Roman"/>
          <w:color w:val="008000"/>
        </w:rPr>
        <w:t>, as shown below:</w:t>
      </w:r>
    </w:p>
    <w:p w14:paraId="271E7BBC" w14:textId="74F3CB3A" w:rsidR="00075EB6" w:rsidRPr="00075EB6" w:rsidRDefault="00636A06" w:rsidP="001953BD">
      <w:pPr>
        <w:widowControl/>
        <w:spacing w:beforeLines="20" w:before="48" w:afterLines="20" w:after="48" w:line="240" w:lineRule="auto"/>
        <w:ind w:firstLineChars="150" w:firstLine="300"/>
        <w:jc w:val="left"/>
        <w:rPr>
          <w:rFonts w:ascii="Times New Roman" w:hAnsi="Times New Roman"/>
          <w:color w:val="008000"/>
        </w:rPr>
      </w:pPr>
      <m:oMathPara>
        <m:oMath>
          <m:eqArr>
            <m:eqArrPr>
              <m:maxDist m:val="1"/>
              <m:ctrlPr>
                <w:rPr>
                  <w:rFonts w:ascii="Cambria Math" w:hAnsi="Cambria Math"/>
                  <w:i/>
                  <w:color w:val="008000"/>
                </w:rPr>
              </m:ctrlPr>
            </m:eqArrPr>
            <m:e>
              <m:r>
                <m:rPr>
                  <m:scr m:val="double-struck"/>
                  <m:sty m:val="p"/>
                </m:rPr>
                <w:rPr>
                  <w:rFonts w:ascii="Cambria Math" w:hAnsi="Cambria Math"/>
                  <w:color w:val="008000"/>
                </w:rPr>
                <m:t>E</m:t>
              </m:r>
              <m:d>
                <m:dPr>
                  <m:ctrlPr>
                    <w:rPr>
                      <w:rFonts w:ascii="Cambria Math" w:hAnsi="Cambria Math"/>
                      <w:color w:val="008000"/>
                    </w:rPr>
                  </m:ctrlPr>
                </m:dPr>
                <m:e>
                  <m:sSub>
                    <m:sSubPr>
                      <m:ctrlPr>
                        <w:rPr>
                          <w:rFonts w:ascii="Cambria Math" w:hAnsi="Cambria Math"/>
                          <w:color w:val="008000"/>
                        </w:rPr>
                      </m:ctrlPr>
                    </m:sSubPr>
                    <m:e>
                      <m:r>
                        <m:rPr>
                          <m:scr m:val="script"/>
                          <m:sty m:val="p"/>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color w:val="008000"/>
                        </w:rPr>
                      </m:ctrlPr>
                    </m:dPr>
                    <m:e>
                      <m:r>
                        <m:rPr>
                          <m:sty m:val="p"/>
                        </m:rPr>
                        <w:rPr>
                          <w:rFonts w:ascii="Cambria Math" w:hAnsi="Cambria Math"/>
                          <w:color w:val="008000"/>
                        </w:rPr>
                        <m:t>Θ</m:t>
                      </m:r>
                    </m:e>
                  </m:d>
                </m:e>
              </m:d>
              <m:r>
                <m:rPr>
                  <m:sty m:val="p"/>
                </m:rPr>
                <w:rPr>
                  <w:rFonts w:ascii="Cambria Math" w:hAnsi="Cambria Math" w:hint="eastAsia"/>
                  <w:color w:val="008000"/>
                </w:rPr>
                <m:t>=</m:t>
              </m:r>
              <m:d>
                <m:dPr>
                  <m:begChr m:val="["/>
                  <m:endChr m:val="]"/>
                  <m:ctrlPr>
                    <w:rPr>
                      <w:rFonts w:ascii="Cambria Math" w:hAnsi="Cambria Math"/>
                      <w:color w:val="008000"/>
                    </w:rPr>
                  </m:ctrlPr>
                </m:dPr>
                <m:e>
                  <m:d>
                    <m:dPr>
                      <m:ctrlPr>
                        <w:rPr>
                          <w:rFonts w:ascii="Cambria Math" w:hAnsi="Cambria Math"/>
                          <w:color w:val="008000"/>
                        </w:rPr>
                      </m:ctrlPr>
                    </m:dPr>
                    <m:e>
                      <m:r>
                        <m:rPr>
                          <m:scr m:val="script"/>
                          <m:sty m:val="p"/>
                        </m:rPr>
                        <w:rPr>
                          <w:rFonts w:ascii="Cambria Math" w:hAnsi="Cambria Math"/>
                          <w:color w:val="008000"/>
                        </w:rPr>
                        <m:t>o</m:t>
                      </m:r>
                      <m:r>
                        <m:rPr>
                          <m:sty m:val="p"/>
                        </m:rPr>
                        <w:rPr>
                          <w:rFonts w:ascii="Cambria Math" w:eastAsia="微软雅黑" w:hAnsi="Cambria Math" w:cs="微软雅黑" w:hint="eastAsia"/>
                          <w:color w:val="008000"/>
                        </w:rPr>
                        <m:t>-</m:t>
                      </m:r>
                      <m:r>
                        <m:rPr>
                          <m:sty m:val="p"/>
                        </m:rPr>
                        <w:rPr>
                          <w:rFonts w:ascii="Cambria Math" w:hAnsi="Cambria Math" w:hint="eastAsia"/>
                          <w:color w:val="008000"/>
                        </w:rPr>
                        <m:t>1</m:t>
                      </m:r>
                    </m:e>
                  </m:d>
                  <m:sSup>
                    <m:sSupPr>
                      <m:ctrlPr>
                        <w:rPr>
                          <w:rFonts w:ascii="Cambria Math" w:hAnsi="Cambria Math"/>
                          <w:color w:val="008000"/>
                        </w:rPr>
                      </m:ctrlPr>
                    </m:sSupPr>
                    <m:e>
                      <m:r>
                        <m:rPr>
                          <m:sty m:val="p"/>
                        </m:rPr>
                        <w:rPr>
                          <w:rFonts w:ascii="Cambria Math" w:hAnsi="Cambria Math"/>
                          <w:color w:val="008000"/>
                        </w:rPr>
                        <m:t>Θ</m:t>
                      </m:r>
                    </m:e>
                    <m:sup>
                      <m:r>
                        <m:rPr>
                          <m:sty m:val="p"/>
                        </m:rPr>
                        <w:rPr>
                          <w:rFonts w:ascii="Cambria Math" w:hAnsi="Cambria Math"/>
                          <w:color w:val="008000"/>
                        </w:rPr>
                        <m:t>'</m:t>
                      </m:r>
                    </m:sup>
                  </m:sSup>
                  <m:r>
                    <m:rPr>
                      <m:sty m:val="p"/>
                    </m:rPr>
                    <w:rPr>
                      <w:rFonts w:ascii="Cambria Math" w:hAnsi="Cambria Math"/>
                      <w:color w:val="008000"/>
                    </w:rPr>
                    <m:t>+1</m:t>
                  </m:r>
                </m:e>
              </m:d>
              <m:d>
                <m:dPr>
                  <m:begChr m:val="["/>
                  <m:endChr m:val="]"/>
                  <m:ctrlPr>
                    <w:rPr>
                      <w:rFonts w:ascii="Cambria Math" w:hAnsi="Cambria Math"/>
                      <w:color w:val="008000"/>
                    </w:rPr>
                  </m:ctrlPr>
                </m:dPr>
                <m:e>
                  <m:r>
                    <m:rPr>
                      <m:sty m:val="p"/>
                    </m:rPr>
                    <w:rPr>
                      <w:rFonts w:ascii="Cambria Math" w:hAnsi="Cambria Math"/>
                      <w:color w:val="008000"/>
                    </w:rPr>
                    <m:t>1-</m:t>
                  </m:r>
                  <m:f>
                    <m:fPr>
                      <m:ctrlPr>
                        <w:rPr>
                          <w:rFonts w:ascii="Cambria Math" w:hAnsi="Cambria Math"/>
                          <w:color w:val="008000"/>
                        </w:rPr>
                      </m:ctrlPr>
                    </m:fPr>
                    <m:num>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0</m:t>
                          </m:r>
                        </m:sub>
                      </m:sSub>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1</m:t>
                          </m:r>
                        </m:sub>
                      </m:sSub>
                    </m:num>
                    <m:den>
                      <m:d>
                        <m:dPr>
                          <m:ctrlPr>
                            <w:rPr>
                              <w:rFonts w:ascii="Cambria Math" w:hAnsi="Cambria Math"/>
                              <w:color w:val="008000"/>
                            </w:rPr>
                          </m:ctrlPr>
                        </m:dPr>
                        <m:e>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0</m:t>
                              </m:r>
                            </m:sub>
                          </m:sSub>
                          <m:r>
                            <m:rPr>
                              <m:sty m:val="p"/>
                            </m:rPr>
                            <w:rPr>
                              <w:rFonts w:ascii="Cambria Math" w:hAnsi="Cambria Math"/>
                              <w:color w:val="008000"/>
                            </w:rPr>
                            <m:t>-</m:t>
                          </m:r>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1</m:t>
                              </m:r>
                            </m:sub>
                          </m:sSub>
                        </m:e>
                      </m:d>
                      <m:sSup>
                        <m:sSupPr>
                          <m:ctrlPr>
                            <w:rPr>
                              <w:rFonts w:ascii="Cambria Math" w:hAnsi="Cambria Math"/>
                              <w:color w:val="008000"/>
                            </w:rPr>
                          </m:ctrlPr>
                        </m:sSupPr>
                        <m:e>
                          <m:r>
                            <m:rPr>
                              <m:sty m:val="p"/>
                            </m:rPr>
                            <w:rPr>
                              <w:rFonts w:ascii="Cambria Math" w:hAnsi="Cambria Math"/>
                              <w:color w:val="008000"/>
                            </w:rPr>
                            <m:t>Θ</m:t>
                          </m:r>
                        </m:e>
                        <m:sup>
                          <m:r>
                            <m:rPr>
                              <m:sty m:val="p"/>
                            </m:rPr>
                            <w:rPr>
                              <w:rFonts w:ascii="Cambria Math" w:hAnsi="Cambria Math"/>
                              <w:color w:val="008000"/>
                            </w:rPr>
                            <m:t>'</m:t>
                          </m:r>
                        </m:sup>
                      </m:sSup>
                      <m:r>
                        <m:rPr>
                          <m:sty m:val="p"/>
                        </m:rPr>
                        <w:rPr>
                          <w:rFonts w:ascii="Cambria Math" w:hAnsi="Cambria Math"/>
                          <w:color w:val="008000"/>
                        </w:rPr>
                        <m:t>+</m:t>
                      </m:r>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1</m:t>
                          </m:r>
                        </m:sub>
                      </m:sSub>
                    </m:den>
                  </m:f>
                </m:e>
              </m:d>
              <m:r>
                <w:rPr>
                  <w:rFonts w:ascii="Cambria Math" w:hAnsi="Cambria Math"/>
                  <w:color w:val="008000"/>
                </w:rPr>
                <m:t>.#</m:t>
              </m:r>
              <m:d>
                <m:dPr>
                  <m:ctrlPr>
                    <w:rPr>
                      <w:rFonts w:ascii="Cambria Math" w:hAnsi="Cambria Math"/>
                      <w:i/>
                      <w:color w:val="008000"/>
                    </w:rPr>
                  </m:ctrlPr>
                </m:dPr>
                <m:e>
                  <m:r>
                    <w:rPr>
                      <w:rFonts w:ascii="Cambria Math" w:hAnsi="Cambria Math"/>
                      <w:color w:val="008000"/>
                    </w:rPr>
                    <m:t>23</m:t>
                  </m:r>
                </m:e>
              </m:d>
            </m:e>
          </m:eqArr>
        </m:oMath>
      </m:oMathPara>
    </w:p>
    <w:p w14:paraId="577DB2BD" w14:textId="498E074C"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By simple calculation, we can obtain</w:t>
      </w:r>
    </w:p>
    <w:p w14:paraId="0C3ED587" w14:textId="6357B68A" w:rsidR="00075EB6" w:rsidRPr="00075EB6" w:rsidRDefault="00636A06" w:rsidP="001953BD">
      <w:pPr>
        <w:widowControl/>
        <w:spacing w:beforeLines="20" w:before="48" w:afterLines="20" w:after="48" w:line="240" w:lineRule="auto"/>
        <w:ind w:firstLineChars="150" w:firstLine="300"/>
        <w:jc w:val="left"/>
        <w:rPr>
          <w:rFonts w:ascii="Times New Roman" w:hAnsi="Times New Roman"/>
          <w:color w:val="008000"/>
        </w:rPr>
      </w:pPr>
      <m:oMathPara>
        <m:oMath>
          <m:eqArr>
            <m:eqArrPr>
              <m:maxDist m:val="1"/>
              <m:ctrlPr>
                <w:rPr>
                  <w:rFonts w:ascii="Cambria Math" w:hAnsi="Cambria Math"/>
                  <w:i/>
                  <w:color w:val="008000"/>
                </w:rPr>
              </m:ctrlPr>
            </m:eqArrPr>
            <m:e>
              <m:f>
                <m:fPr>
                  <m:ctrlPr>
                    <w:rPr>
                      <w:rFonts w:ascii="Cambria Math" w:hAnsi="Cambria Math"/>
                      <w:i/>
                      <w:color w:val="008000"/>
                    </w:rPr>
                  </m:ctrlPr>
                </m:fPr>
                <m:num>
                  <m:r>
                    <w:rPr>
                      <w:rFonts w:ascii="Cambria Math" w:hAnsi="Cambria Math" w:hint="eastAsia"/>
                      <w:color w:val="008000"/>
                    </w:rPr>
                    <m:t>d</m:t>
                  </m:r>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e>
                  </m:d>
                </m:num>
                <m:den>
                  <m:r>
                    <w:rPr>
                      <w:rFonts w:ascii="Cambria Math" w:hAnsi="Cambria Math" w:hint="eastAsia"/>
                      <w:color w:val="008000"/>
                    </w:rPr>
                    <m:t>d</m:t>
                  </m:r>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m:t>
                      </m:r>
                    </m:sup>
                  </m:sSup>
                </m:den>
              </m:f>
              <m:r>
                <w:rPr>
                  <w:rFonts w:ascii="Cambria Math" w:hAnsi="Cambria Math"/>
                  <w:color w:val="008000"/>
                </w:rPr>
                <m:t>=</m:t>
              </m:r>
              <m:d>
                <m:dPr>
                  <m:ctrlPr>
                    <w:rPr>
                      <w:rFonts w:ascii="Cambria Math" w:hAnsi="Cambria Math"/>
                      <w:i/>
                      <w:color w:val="008000"/>
                    </w:rPr>
                  </m:ctrlPr>
                </m:dPr>
                <m:e>
                  <m:r>
                    <m:rPr>
                      <m:scr m:val="script"/>
                    </m:rPr>
                    <w:rPr>
                      <w:rFonts w:ascii="Cambria Math" w:hAnsi="Cambria Math"/>
                      <w:color w:val="008000"/>
                    </w:rPr>
                    <m:t>o</m:t>
                  </m:r>
                  <m:r>
                    <w:rPr>
                      <w:rFonts w:ascii="Cambria Math" w:eastAsia="微软雅黑" w:hAnsi="Cambria Math" w:cs="微软雅黑" w:hint="eastAsia"/>
                      <w:color w:val="008000"/>
                    </w:rPr>
                    <m:t>-</m:t>
                  </m:r>
                  <m:r>
                    <w:rPr>
                      <w:rFonts w:ascii="Cambria Math" w:hAnsi="Cambria Math" w:hint="eastAsia"/>
                      <w:color w:val="008000"/>
                    </w:rPr>
                    <m:t>1</m:t>
                  </m:r>
                </m:e>
              </m:d>
              <m:r>
                <w:rPr>
                  <w:rFonts w:ascii="Cambria Math" w:hAnsi="Cambria Math"/>
                  <w:color w:val="008000"/>
                </w:rPr>
                <m:t>+</m:t>
              </m:r>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
                    <m:dPr>
                      <m:ctrlPr>
                        <w:rPr>
                          <w:rFonts w:ascii="Cambria Math" w:hAnsi="Cambria Math"/>
                          <w:i/>
                          <w:iCs/>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num>
                <m:den>
                  <m:sSup>
                    <m:sSupPr>
                      <m:ctrlPr>
                        <w:rPr>
                          <w:rFonts w:ascii="Cambria Math" w:hAnsi="Cambria Math"/>
                          <w:i/>
                          <w:color w:val="008000"/>
                        </w:rPr>
                      </m:ctrlPr>
                    </m:sSupPr>
                    <m:e>
                      <m:d>
                        <m:dPr>
                          <m:begChr m:val="["/>
                          <m:endChr m:val="]"/>
                          <m:ctrlPr>
                            <w:rPr>
                              <w:rFonts w:ascii="Cambria Math" w:hAnsi="Cambria Math"/>
                              <w:i/>
                              <w:color w:val="008000"/>
                            </w:rPr>
                          </m:ctrlPr>
                        </m:dPr>
                        <m:e>
                          <m:d>
                            <m:dPr>
                              <m:ctrlPr>
                                <w:rPr>
                                  <w:rFonts w:ascii="Cambria Math" w:hAnsi="Cambria Math"/>
                                  <w:i/>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m:t>
                              </m:r>
                            </m:sup>
                          </m:sSup>
                          <m:r>
                            <m:rPr>
                              <m:sty m:val="p"/>
                            </m:rP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e>
                    <m:sup>
                      <m:r>
                        <w:rPr>
                          <w:rFonts w:ascii="Cambria Math" w:hAnsi="Cambria Math"/>
                          <w:color w:val="008000"/>
                        </w:rPr>
                        <m:t>2</m:t>
                      </m:r>
                    </m:sup>
                  </m:sSup>
                </m:den>
              </m:f>
              <m:r>
                <w:rPr>
                  <w:rFonts w:ascii="Cambria Math" w:hAnsi="Cambria Math"/>
                  <w:color w:val="008000"/>
                </w:rPr>
                <m:t>,#</m:t>
              </m:r>
              <m:d>
                <m:dPr>
                  <m:ctrlPr>
                    <w:rPr>
                      <w:rFonts w:ascii="Cambria Math" w:hAnsi="Cambria Math"/>
                      <w:i/>
                      <w:color w:val="008000"/>
                    </w:rPr>
                  </m:ctrlPr>
                </m:dPr>
                <m:e>
                  <m:r>
                    <w:rPr>
                      <w:rFonts w:ascii="Cambria Math" w:hAnsi="Cambria Math"/>
                      <w:color w:val="008000"/>
                    </w:rPr>
                    <m:t>24</m:t>
                  </m:r>
                </m:e>
              </m:d>
            </m:e>
          </m:eqArr>
        </m:oMath>
      </m:oMathPara>
    </w:p>
    <w:p w14:paraId="61925FDA" w14:textId="7D74DE4E"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f>
                <m:fPr>
                  <m:ctrlPr>
                    <w:rPr>
                      <w:rFonts w:ascii="Cambria Math" w:hAnsi="Cambria Math"/>
                      <w:i/>
                      <w:color w:val="008000"/>
                    </w:rPr>
                  </m:ctrlPr>
                </m:fPr>
                <m:num>
                  <m:sSup>
                    <m:sSupPr>
                      <m:ctrlPr>
                        <w:rPr>
                          <w:rFonts w:ascii="Cambria Math" w:hAnsi="Cambria Math"/>
                          <w:i/>
                          <w:color w:val="008000"/>
                        </w:rPr>
                      </m:ctrlPr>
                    </m:sSupPr>
                    <m:e>
                      <m:r>
                        <w:rPr>
                          <w:rFonts w:ascii="Cambria Math" w:hAnsi="Cambria Math" w:hint="eastAsia"/>
                          <w:color w:val="008000"/>
                        </w:rPr>
                        <m:t>d</m:t>
                      </m:r>
                    </m:e>
                    <m:sup>
                      <m:r>
                        <w:rPr>
                          <w:rFonts w:ascii="Cambria Math" w:hAnsi="Cambria Math"/>
                          <w:color w:val="008000"/>
                        </w:rPr>
                        <m:t>2</m:t>
                      </m:r>
                    </m:sup>
                  </m:sSup>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e>
                  </m:d>
                </m:num>
                <m:den>
                  <m:r>
                    <w:rPr>
                      <w:rFonts w:ascii="Cambria Math" w:hAnsi="Cambria Math" w:hint="eastAsia"/>
                      <w:color w:val="008000"/>
                    </w:rPr>
                    <m:t>d</m:t>
                  </m:r>
                  <m:sSup>
                    <m:sSupPr>
                      <m:ctrlPr>
                        <w:rPr>
                          <w:rFonts w:ascii="Cambria Math" w:hAnsi="Cambria Math"/>
                          <w:color w:val="008000"/>
                        </w:rPr>
                      </m:ctrlPr>
                    </m:sSupPr>
                    <m:e>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m:t>
                          </m:r>
                        </m:sup>
                      </m:sSup>
                    </m:e>
                    <m:sup>
                      <m:r>
                        <w:rPr>
                          <w:rFonts w:ascii="Cambria Math" w:hAnsi="Cambria Math"/>
                          <w:color w:val="008000"/>
                        </w:rPr>
                        <m:t>2</m:t>
                      </m:r>
                    </m:sup>
                  </m:sSup>
                </m:den>
              </m:f>
              <m:r>
                <w:rPr>
                  <w:rFonts w:ascii="Cambria Math" w:hAnsi="Cambria Math" w:hint="eastAsia"/>
                  <w:color w:val="008000"/>
                </w:rPr>
                <m:t>=</m:t>
              </m:r>
              <m:r>
                <w:rPr>
                  <w:rFonts w:ascii="Cambria Math" w:hAnsi="Cambria Math"/>
                  <w:color w:val="008000"/>
                </w:rPr>
                <m:t>-2</m:t>
              </m:r>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
                    <m:dPr>
                      <m:ctrlPr>
                        <w:rPr>
                          <w:rFonts w:ascii="Cambria Math" w:hAnsi="Cambria Math"/>
                          <w:i/>
                          <w:iCs/>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num>
                <m:den>
                  <m:sSup>
                    <m:sSupPr>
                      <m:ctrlPr>
                        <w:rPr>
                          <w:rFonts w:ascii="Cambria Math" w:hAnsi="Cambria Math"/>
                          <w:i/>
                          <w:color w:val="008000"/>
                        </w:rPr>
                      </m:ctrlPr>
                    </m:sSupPr>
                    <m:e>
                      <m:d>
                        <m:dPr>
                          <m:begChr m:val="["/>
                          <m:endChr m:val="]"/>
                          <m:ctrlPr>
                            <w:rPr>
                              <w:rFonts w:ascii="Cambria Math" w:hAnsi="Cambria Math"/>
                              <w:i/>
                              <w:color w:val="008000"/>
                            </w:rPr>
                          </m:ctrlPr>
                        </m:dPr>
                        <m:e>
                          <m:d>
                            <m:dPr>
                              <m:ctrlPr>
                                <w:rPr>
                                  <w:rFonts w:ascii="Cambria Math" w:hAnsi="Cambria Math"/>
                                  <w:i/>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m:t>
                              </m:r>
                            </m:sup>
                          </m:sSup>
                          <m:r>
                            <m:rPr>
                              <m:sty m:val="p"/>
                            </m:rP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e>
                    <m:sup>
                      <m:r>
                        <w:rPr>
                          <w:rFonts w:ascii="Cambria Math" w:hAnsi="Cambria Math"/>
                          <w:color w:val="008000"/>
                        </w:rPr>
                        <m:t>3</m:t>
                      </m:r>
                    </m:sup>
                  </m:sSup>
                </m:den>
              </m:f>
              <m:r>
                <w:rPr>
                  <w:rFonts w:ascii="Cambria Math" w:hAnsi="Cambria Math"/>
                  <w:color w:val="008000"/>
                </w:rPr>
                <m:t>&lt;0.#</m:t>
              </m:r>
              <m:d>
                <m:dPr>
                  <m:ctrlPr>
                    <w:rPr>
                      <w:rFonts w:ascii="Cambria Math" w:hAnsi="Cambria Math"/>
                      <w:i/>
                      <w:color w:val="008000"/>
                    </w:rPr>
                  </m:ctrlPr>
                </m:dPr>
                <m:e>
                  <m:r>
                    <w:rPr>
                      <w:rFonts w:ascii="Cambria Math" w:hAnsi="Cambria Math"/>
                      <w:color w:val="008000"/>
                    </w:rPr>
                    <m:t>25</m:t>
                  </m:r>
                </m:e>
              </m:d>
            </m:e>
          </m:eqArr>
        </m:oMath>
      </m:oMathPara>
    </w:p>
    <w:p w14:paraId="477416CC" w14:textId="77777777" w:rsid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Therefore, </w:t>
      </w:r>
      <m:oMath>
        <m:f>
          <m:fPr>
            <m:ctrlPr>
              <w:rPr>
                <w:rFonts w:ascii="Cambria Math" w:hAnsi="Cambria Math"/>
                <w:i/>
                <w:color w:val="008000"/>
              </w:rPr>
            </m:ctrlPr>
          </m:fPr>
          <m:num>
            <m:r>
              <w:rPr>
                <w:rFonts w:ascii="Cambria Math" w:hAnsi="Cambria Math" w:hint="eastAsia"/>
                <w:color w:val="008000"/>
              </w:rPr>
              <m:t>d</m:t>
            </m:r>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e>
            </m:d>
          </m:num>
          <m:den>
            <m:r>
              <w:rPr>
                <w:rFonts w:ascii="Cambria Math" w:hAnsi="Cambria Math" w:hint="eastAsia"/>
                <w:color w:val="008000"/>
              </w:rPr>
              <m:t>d</m:t>
            </m:r>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m:t>
                </m:r>
              </m:sup>
            </m:sSup>
          </m:den>
        </m:f>
      </m:oMath>
      <w:r w:rsidRPr="00075EB6">
        <w:rPr>
          <w:rFonts w:ascii="Times New Roman" w:hAnsi="Times New Roman" w:hint="eastAsia"/>
          <w:color w:val="008000"/>
        </w:rPr>
        <w:t xml:space="preserve"> </w:t>
      </w:r>
      <w:r w:rsidRPr="00075EB6">
        <w:rPr>
          <w:rFonts w:ascii="Times New Roman" w:hAnsi="Times New Roman"/>
          <w:color w:val="008000"/>
        </w:rPr>
        <w:t xml:space="preserve">is monotonically decreasing, and thus has a unique zero point at </w:t>
      </w:r>
      <m:oMath>
        <m:f>
          <m:fPr>
            <m:ctrlPr>
              <w:rPr>
                <w:rFonts w:ascii="Cambria Math" w:hAnsi="Cambria Math"/>
                <w:i/>
                <w:color w:val="008000"/>
              </w:rPr>
            </m:ctrlPr>
          </m:fPr>
          <m:num>
            <m:r>
              <w:rPr>
                <w:rFonts w:ascii="Cambria Math" w:hAnsi="Cambria Math" w:hint="eastAsia"/>
                <w:color w:val="008000"/>
              </w:rPr>
              <m:t>d</m:t>
            </m:r>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e>
            </m:d>
          </m:num>
          <m:den>
            <m:r>
              <w:rPr>
                <w:rFonts w:ascii="Cambria Math" w:hAnsi="Cambria Math" w:hint="eastAsia"/>
                <w:color w:val="008000"/>
              </w:rPr>
              <m:t>d</m:t>
            </m:r>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m:t>
                </m:r>
              </m:sup>
            </m:sSup>
          </m:den>
        </m:f>
      </m:oMath>
      <w:r w:rsidRPr="00075EB6">
        <w:rPr>
          <w:rFonts w:ascii="Times New Roman" w:hAnsi="Times New Roman"/>
          <w:color w:val="008000"/>
        </w:rPr>
        <w:t xml:space="preserve">, which is proved to be in the interval </w:t>
      </w:r>
      <m:oMath>
        <m:d>
          <m:dPr>
            <m:ctrlPr>
              <w:rPr>
                <w:rFonts w:ascii="Cambria Math" w:hAnsi="Cambria Math"/>
                <w:i/>
                <w:color w:val="008000"/>
              </w:rPr>
            </m:ctrlPr>
          </m:dPr>
          <m:e>
            <m:r>
              <w:rPr>
                <w:rFonts w:ascii="Cambria Math" w:hAnsi="Cambria Math"/>
                <w:color w:val="008000"/>
              </w:rPr>
              <m:t>0, 1</m:t>
            </m:r>
          </m:e>
        </m:d>
      </m:oMath>
      <w:r w:rsidRPr="00075EB6">
        <w:rPr>
          <w:rFonts w:ascii="Times New Roman" w:hAnsi="Times New Roman"/>
          <w:color w:val="008000"/>
        </w:rPr>
        <w:t xml:space="preserve"> in Lemma 2. Thus, </w:t>
      </w:r>
      <m:oMath>
        <m:r>
          <m:rPr>
            <m:scr m:val="double-struck"/>
            <m:sty m:val="p"/>
          </m:rPr>
          <w:rPr>
            <w:rFonts w:ascii="Cambria Math" w:hAnsi="Cambria Math"/>
            <w:color w:val="008000"/>
          </w:rPr>
          <m:t>E</m:t>
        </m:r>
        <m:d>
          <m:dPr>
            <m:ctrlPr>
              <w:rPr>
                <w:rFonts w:ascii="Cambria Math" w:hAnsi="Cambria Math"/>
                <w:color w:val="008000"/>
              </w:rPr>
            </m:ctrlPr>
          </m:dPr>
          <m:e>
            <m:sSub>
              <m:sSubPr>
                <m:ctrlPr>
                  <w:rPr>
                    <w:rFonts w:ascii="Cambria Math" w:hAnsi="Cambria Math"/>
                    <w:color w:val="008000"/>
                  </w:rPr>
                </m:ctrlPr>
              </m:sSubPr>
              <m:e>
                <m:r>
                  <m:rPr>
                    <m:scr m:val="script"/>
                    <m:sty m:val="p"/>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color w:val="008000"/>
                  </w:rPr>
                </m:ctrlPr>
              </m:dPr>
              <m:e>
                <m:r>
                  <m:rPr>
                    <m:sty m:val="p"/>
                  </m:rPr>
                  <w:rPr>
                    <w:rFonts w:ascii="Cambria Math" w:hAnsi="Cambria Math"/>
                    <w:color w:val="008000"/>
                  </w:rPr>
                  <m:t>Θ</m:t>
                </m:r>
              </m:e>
            </m:d>
          </m:e>
        </m:d>
      </m:oMath>
      <w:r w:rsidRPr="00075EB6">
        <w:rPr>
          <w:rFonts w:ascii="Times New Roman" w:hAnsi="Times New Roman"/>
          <w:color w:val="008000"/>
        </w:rPr>
        <w:t xml:space="preserve"> attains its maximum value when </w:t>
      </w:r>
      <m:oMath>
        <m:sSup>
          <m:sSupPr>
            <m:ctrlPr>
              <w:rPr>
                <w:rFonts w:ascii="Cambria Math" w:hAnsi="Cambria Math"/>
                <w:i/>
                <w:color w:val="008000"/>
              </w:rPr>
            </m:ctrlPr>
          </m:sSupPr>
          <m:e>
            <m:r>
              <m:rPr>
                <m:sty m:val="p"/>
              </m:rPr>
              <w:rPr>
                <w:rFonts w:ascii="Cambria Math" w:hAnsi="Cambria Math"/>
                <w:color w:val="008000"/>
              </w:rPr>
              <m:t>Θ</m:t>
            </m:r>
          </m:e>
          <m:sup>
            <m:r>
              <w:rPr>
                <w:rFonts w:ascii="Cambria Math" w:hAnsi="Cambria Math"/>
                <w:color w:val="008000"/>
              </w:rPr>
              <m:t>'</m:t>
            </m:r>
          </m:sup>
        </m:sSup>
        <m:r>
          <m:rPr>
            <m:sty m:val="p"/>
          </m:rPr>
          <w:rPr>
            <w:rFonts w:ascii="Cambria Math" w:hAnsi="Cambria Math" w:hint="eastAsia"/>
            <w:color w:val="008000"/>
          </w:rPr>
          <m:t>=</m:t>
        </m:r>
        <m:f>
          <m:fPr>
            <m:ctrlPr>
              <w:rPr>
                <w:rFonts w:ascii="Cambria Math" w:hAnsi="Cambria Math"/>
                <w:color w:val="008000"/>
              </w:rPr>
            </m:ctrlPr>
          </m:fPr>
          <m:num>
            <m:rad>
              <m:radPr>
                <m:degHide m:val="1"/>
                <m:ctrlPr>
                  <w:rPr>
                    <w:rFonts w:ascii="Cambria Math" w:hAnsi="Cambria Math"/>
                    <w:color w:val="008000"/>
                  </w:rPr>
                </m:ctrlPr>
              </m:radPr>
              <m:deg/>
              <m:e>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
                      <m:dPr>
                        <m:ctrlPr>
                          <w:rPr>
                            <w:rFonts w:ascii="Cambria Math" w:hAnsi="Cambria Math"/>
                            <w:i/>
                            <w:iCs/>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num>
                  <m:den>
                    <m:r>
                      <w:rPr>
                        <w:rFonts w:ascii="Cambria Math" w:hAnsi="Cambria Math"/>
                        <w:color w:val="008000"/>
                      </w:rPr>
                      <m:t>1-</m:t>
                    </m:r>
                    <m:r>
                      <m:rPr>
                        <m:scr m:val="script"/>
                      </m:rPr>
                      <w:rPr>
                        <w:rFonts w:ascii="Cambria Math" w:hAnsi="Cambria Math"/>
                        <w:color w:val="008000"/>
                      </w:rPr>
                      <m:t>o</m:t>
                    </m:r>
                  </m:den>
                </m:f>
              </m:e>
            </m:rad>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en>
        </m:f>
      </m:oMath>
      <w:r w:rsidRPr="00075EB6">
        <w:rPr>
          <w:rFonts w:ascii="Times New Roman" w:hAnsi="Times New Roman"/>
          <w:color w:val="008000"/>
        </w:rPr>
        <w:t xml:space="preserve">, i.e., when </w:t>
      </w:r>
      <m:oMath>
        <m:r>
          <m:rPr>
            <m:sty m:val="p"/>
          </m:rPr>
          <w:rPr>
            <w:rFonts w:ascii="Cambria Math" w:hAnsi="Cambria Math"/>
            <w:color w:val="008000"/>
          </w:rPr>
          <m:t>Θ=</m:t>
        </m:r>
        <m:rad>
          <m:radPr>
            <m:ctrlPr>
              <w:rPr>
                <w:rFonts w:ascii="Cambria Math" w:hAnsi="Cambria Math"/>
                <w:color w:val="008000"/>
              </w:rPr>
            </m:ctrlPr>
          </m:radPr>
          <m:deg>
            <m:r>
              <w:rPr>
                <w:rFonts w:ascii="Cambria Math" w:hAnsi="Cambria Math"/>
                <w:color w:val="008000"/>
              </w:rPr>
              <m:t>3</m:t>
            </m:r>
          </m:deg>
          <m:e>
            <m:f>
              <m:fPr>
                <m:ctrlPr>
                  <w:rPr>
                    <w:rFonts w:ascii="Cambria Math" w:hAnsi="Cambria Math"/>
                    <w:color w:val="008000"/>
                  </w:rPr>
                </m:ctrlPr>
              </m:fPr>
              <m:num>
                <m:rad>
                  <m:radPr>
                    <m:degHide m:val="1"/>
                    <m:ctrlPr>
                      <w:rPr>
                        <w:rFonts w:ascii="Cambria Math" w:hAnsi="Cambria Math"/>
                        <w:color w:val="008000"/>
                      </w:rPr>
                    </m:ctrlPr>
                  </m:radPr>
                  <m:deg/>
                  <m:e>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
                          <m:dPr>
                            <m:ctrlPr>
                              <w:rPr>
                                <w:rFonts w:ascii="Cambria Math" w:hAnsi="Cambria Math"/>
                                <w:i/>
                                <w:iCs/>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num>
                      <m:den>
                        <m:r>
                          <w:rPr>
                            <w:rFonts w:ascii="Cambria Math" w:hAnsi="Cambria Math"/>
                            <w:color w:val="008000"/>
                          </w:rPr>
                          <m:t>1-</m:t>
                        </m:r>
                        <m:r>
                          <m:rPr>
                            <m:scr m:val="script"/>
                          </m:rPr>
                          <w:rPr>
                            <w:rFonts w:ascii="Cambria Math" w:hAnsi="Cambria Math"/>
                            <w:color w:val="008000"/>
                          </w:rPr>
                          <m:t>o</m:t>
                        </m:r>
                      </m:den>
                    </m:f>
                  </m:e>
                </m:rad>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en>
            </m:f>
          </m:e>
        </m:rad>
      </m:oMath>
      <w:r w:rsidRPr="00075EB6">
        <w:rPr>
          <w:rFonts w:ascii="Times New Roman" w:hAnsi="Times New Roman"/>
          <w:color w:val="008000"/>
        </w:rPr>
        <w:t>.</w:t>
      </w:r>
    </w:p>
    <w:p w14:paraId="3060F76C" w14:textId="77777777" w:rsidR="004D74F1" w:rsidRPr="00075EB6" w:rsidRDefault="004D74F1" w:rsidP="004D74F1">
      <w:pPr>
        <w:widowControl/>
        <w:tabs>
          <w:tab w:val="left" w:pos="3073"/>
          <w:tab w:val="right" w:pos="10015"/>
        </w:tabs>
        <w:spacing w:line="240" w:lineRule="auto"/>
        <w:ind w:firstLineChars="150" w:firstLine="300"/>
        <w:jc w:val="left"/>
        <w:rPr>
          <w:rFonts w:ascii="Times New Roman" w:hAnsi="Times New Roman"/>
          <w:color w:val="008000"/>
        </w:rPr>
      </w:pPr>
      <w:r>
        <w:rPr>
          <w:rFonts w:ascii="Times New Roman" w:hAnsi="Times New Roman"/>
          <w:color w:val="008000"/>
        </w:rPr>
        <w:tab/>
      </w:r>
      <w:r>
        <w:rPr>
          <w:rFonts w:ascii="Times New Roman" w:hAnsi="Times New Roman"/>
          <w:color w:val="008000"/>
        </w:rPr>
        <w:tab/>
        <w:t>■</w:t>
      </w:r>
    </w:p>
    <w:p w14:paraId="4B9B5977" w14:textId="7FC7D6A2" w:rsidR="00075EB6" w:rsidRPr="00075EB6" w:rsidRDefault="00075EB6" w:rsidP="00075EB6">
      <w:pPr>
        <w:keepNext/>
        <w:widowControl/>
        <w:suppressAutoHyphens/>
        <w:spacing w:before="80" w:after="80" w:line="240" w:lineRule="auto"/>
        <w:jc w:val="left"/>
        <w:rPr>
          <w:rFonts w:ascii="Times New Roman" w:hAnsi="Times New Roman"/>
          <w:i/>
          <w:color w:val="008000"/>
        </w:rPr>
      </w:pPr>
      <w:r w:rsidRPr="00075EB6">
        <w:rPr>
          <w:rFonts w:ascii="Times New Roman" w:hAnsi="Times New Roman"/>
          <w:b/>
          <w:bCs/>
          <w:i/>
          <w:color w:val="008000"/>
        </w:rPr>
        <w:t>Lemma 2</w:t>
      </w:r>
      <w:r w:rsidR="006731C8">
        <w:rPr>
          <w:rFonts w:ascii="Times New Roman" w:hAnsi="Times New Roman"/>
          <w:b/>
          <w:bCs/>
          <w:i/>
          <w:color w:val="008000"/>
        </w:rPr>
        <w:t xml:space="preserve"> </w:t>
      </w:r>
      <w:r w:rsidRPr="00075EB6">
        <w:rPr>
          <w:rFonts w:ascii="Times New Roman" w:hAnsi="Times New Roman"/>
          <w:b/>
          <w:bCs/>
          <w:i/>
          <w:color w:val="008000"/>
        </w:rPr>
        <w:t>:</w:t>
      </w:r>
      <w:r w:rsidRPr="00075EB6">
        <w:rPr>
          <w:rFonts w:ascii="Times New Roman" w:hAnsi="Times New Roman"/>
          <w:i/>
          <w:color w:val="008000"/>
        </w:rPr>
        <w:t xml:space="preserve"> </w:t>
      </w:r>
      <m:oMath>
        <m:rad>
          <m:radPr>
            <m:ctrlPr>
              <w:rPr>
                <w:rFonts w:ascii="Cambria Math" w:hAnsi="Cambria Math"/>
                <w:i/>
                <w:color w:val="008000"/>
              </w:rPr>
            </m:ctrlPr>
          </m:radPr>
          <m:deg>
            <m:r>
              <w:rPr>
                <w:rFonts w:ascii="Cambria Math" w:hAnsi="Cambria Math"/>
                <w:color w:val="008000"/>
              </w:rPr>
              <m:t>3</m:t>
            </m:r>
          </m:deg>
          <m:e>
            <m:f>
              <m:fPr>
                <m:ctrlPr>
                  <w:rPr>
                    <w:rFonts w:ascii="Cambria Math" w:hAnsi="Cambria Math"/>
                    <w:i/>
                    <w:color w:val="008000"/>
                  </w:rPr>
                </m:ctrlPr>
              </m:fPr>
              <m:num>
                <m:rad>
                  <m:radPr>
                    <m:degHide m:val="1"/>
                    <m:ctrlPr>
                      <w:rPr>
                        <w:rFonts w:ascii="Cambria Math" w:hAnsi="Cambria Math"/>
                        <w:i/>
                        <w:color w:val="008000"/>
                      </w:rPr>
                    </m:ctrlPr>
                  </m:radPr>
                  <m:deg/>
                  <m:e>
                    <m:f>
                      <m:fPr>
                        <m:ctrlPr>
                          <w:rPr>
                            <w:rFonts w:ascii="Cambria Math" w:hAnsi="Cambria Math"/>
                            <w:i/>
                            <w:color w:val="008000"/>
                          </w:rPr>
                        </m:ctrlPr>
                      </m:fPr>
                      <m:num>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e>
                        </m:d>
                      </m:num>
                      <m:den>
                        <m:r>
                          <w:rPr>
                            <w:rFonts w:ascii="Cambria Math" w:hAnsi="Cambria Math"/>
                            <w:color w:val="008000"/>
                          </w:rPr>
                          <m:t>1-</m:t>
                        </m:r>
                        <m:r>
                          <m:rPr>
                            <m:scr m:val="script"/>
                          </m:rPr>
                          <w:rPr>
                            <w:rFonts w:ascii="Cambria Math" w:hAnsi="Cambria Math"/>
                            <w:color w:val="008000"/>
                          </w:rPr>
                          <m:t>o</m:t>
                        </m:r>
                      </m:den>
                    </m:f>
                  </m:e>
                </m:rad>
                <m:r>
                  <w:rPr>
                    <w:rFonts w:ascii="Cambria Math" w:hAnsi="Cambria Math"/>
                    <w:color w:val="008000"/>
                  </w:rPr>
                  <m:t>-</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den>
            </m:f>
          </m:e>
        </m:rad>
        <m:r>
          <w:rPr>
            <w:rFonts w:ascii="Cambria Math" w:hAnsi="Cambria Math"/>
            <w:color w:val="008000"/>
          </w:rPr>
          <m:t>∈[0, 1]</m:t>
        </m:r>
      </m:oMath>
      <w:r w:rsidRPr="00075EB6">
        <w:rPr>
          <w:rFonts w:ascii="Times New Roman" w:hAnsi="Times New Roman"/>
          <w:i/>
          <w:color w:val="008000"/>
        </w:rPr>
        <w:t>.</w:t>
      </w:r>
    </w:p>
    <w:p w14:paraId="21C3FD67" w14:textId="77777777" w:rsidR="00075EB6" w:rsidRPr="00950A40" w:rsidRDefault="00075EB6" w:rsidP="00075EB6">
      <w:pPr>
        <w:widowControl/>
        <w:spacing w:line="240" w:lineRule="auto"/>
        <w:jc w:val="left"/>
        <w:rPr>
          <w:rFonts w:ascii="Times New Roman" w:hAnsi="Times New Roman"/>
          <w:color w:val="008000"/>
        </w:rPr>
      </w:pPr>
      <w:r w:rsidRPr="00075EB6">
        <w:rPr>
          <w:rFonts w:ascii="Times New Roman" w:hAnsi="Times New Roman"/>
          <w:b/>
          <w:bCs/>
          <w:i/>
          <w:iCs/>
          <w:color w:val="008000"/>
        </w:rPr>
        <w:t>Proof:</w:t>
      </w:r>
      <w:r w:rsidRPr="00075EB6">
        <w:rPr>
          <w:rFonts w:ascii="Times New Roman" w:hAnsi="Times New Roman" w:hint="eastAsia"/>
          <w:color w:val="008000"/>
        </w:rPr>
        <w:t xml:space="preserve"> </w:t>
      </w:r>
      <w:r w:rsidRPr="00075EB6">
        <w:rPr>
          <w:rFonts w:ascii="Times New Roman" w:hAnsi="Times New Roman"/>
          <w:color w:val="008000"/>
        </w:rPr>
        <w:t xml:space="preserve">From Assumption 2, we know that </w:t>
      </w:r>
      <m:oMath>
        <m:r>
          <m:rPr>
            <m:scr m:val="script"/>
            <m:sty m:val="p"/>
          </m:rPr>
          <w:rPr>
            <w:rFonts w:ascii="Cambria Math" w:hAnsi="Cambria Math"/>
            <w:color w:val="008000"/>
          </w:rPr>
          <m:t>o</m:t>
        </m:r>
        <m:sSup>
          <m:sSupPr>
            <m:ctrlPr>
              <w:rPr>
                <w:rFonts w:ascii="Cambria Math" w:hAnsi="Cambria Math"/>
                <w:color w:val="008000"/>
              </w:rPr>
            </m:ctrlPr>
          </m:sSupPr>
          <m:e>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1</m:t>
                </m:r>
              </m:sub>
            </m:sSub>
          </m:e>
          <m:sup>
            <m:r>
              <m:rPr>
                <m:sty m:val="p"/>
              </m:rPr>
              <w:rPr>
                <w:rFonts w:ascii="Cambria Math" w:hAnsi="Cambria Math"/>
                <w:color w:val="008000"/>
              </w:rPr>
              <m:t>2</m:t>
            </m:r>
          </m:sup>
        </m:sSup>
        <m:r>
          <m:rPr>
            <m:sty m:val="p"/>
          </m:rPr>
          <w:rPr>
            <w:rFonts w:ascii="Cambria Math" w:hAnsi="Cambria Math" w:hint="eastAsia"/>
            <w:color w:val="008000"/>
          </w:rPr>
          <m:t>=</m:t>
        </m:r>
        <m:r>
          <m:rPr>
            <m:sty m:val="p"/>
          </m:rPr>
          <w:rPr>
            <w:rFonts w:ascii="Cambria Math" w:hAnsi="Cambria Math"/>
            <w:color w:val="008000"/>
          </w:rPr>
          <m:t>0, 1-</m:t>
        </m:r>
        <m:r>
          <m:rPr>
            <m:scr m:val="script"/>
            <m:sty m:val="p"/>
          </m:rPr>
          <w:rPr>
            <w:rFonts w:ascii="Cambria Math" w:hAnsi="Cambria Math"/>
            <w:color w:val="008000"/>
          </w:rPr>
          <m:t>o=</m:t>
        </m:r>
        <m:r>
          <m:rPr>
            <m:sty m:val="p"/>
          </m:rPr>
          <w:rPr>
            <w:rFonts w:ascii="Cambria Math" w:hAnsi="Cambria Math"/>
            <w:color w:val="008000"/>
          </w:rPr>
          <m:t>1,</m:t>
        </m:r>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0</m:t>
            </m:r>
          </m:sub>
        </m:sSub>
        <m:r>
          <m:rPr>
            <m:sty m:val="p"/>
          </m:rPr>
          <w:rPr>
            <w:rFonts w:ascii="Cambria Math" w:hAnsi="Cambria Math"/>
            <w:color w:val="008000"/>
          </w:rPr>
          <m:t>-</m:t>
        </m:r>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1</m:t>
            </m:r>
          </m:sub>
        </m:sSub>
        <m:r>
          <m:rPr>
            <m:sty m:val="p"/>
          </m:rPr>
          <w:rPr>
            <w:rFonts w:ascii="Cambria Math" w:hAnsi="Cambria Math"/>
            <w:color w:val="008000"/>
          </w:rPr>
          <m:t>=</m:t>
        </m:r>
        <m:sSub>
          <m:sSubPr>
            <m:ctrlPr>
              <w:rPr>
                <w:rFonts w:ascii="Cambria Math" w:hAnsi="Cambria Math"/>
                <w:color w:val="008000"/>
              </w:rPr>
            </m:ctrlPr>
          </m:sSubPr>
          <m:e>
            <m:r>
              <m:rPr>
                <m:scr m:val="script"/>
                <m:sty m:val="p"/>
              </m:rPr>
              <w:rPr>
                <w:rFonts w:ascii="Cambria Math" w:hAnsi="Cambria Math"/>
                <w:color w:val="008000"/>
              </w:rPr>
              <m:t>e</m:t>
            </m:r>
          </m:e>
          <m:sub>
            <m:r>
              <m:rPr>
                <m:sty m:val="p"/>
              </m:rP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r>
          <m:rPr>
            <m:scr m:val="script"/>
          </m:rPr>
          <w:rPr>
            <w:rFonts w:ascii="Cambria Math" w:hAnsi="Cambria Math"/>
            <w:color w:val="008000"/>
            <w:sz w:val="18"/>
          </w:rPr>
          <m:t>-o</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r>
          <w:rPr>
            <w:rFonts w:ascii="Cambria Math" w:hAnsi="Cambria Math"/>
            <w:color w:val="008000"/>
            <w:sz w:val="18"/>
          </w:rPr>
          <m: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r>
          <w:rPr>
            <w:rFonts w:ascii="Cambria Math" w:hAnsi="Cambria Math"/>
            <w:color w:val="008000"/>
            <w:sz w:val="18"/>
          </w:rPr>
          <m:t>,1-2</m:t>
        </m:r>
        <m:rad>
          <m:radPr>
            <m:degHide m:val="1"/>
            <m:ctrlPr>
              <w:rPr>
                <w:rFonts w:ascii="Cambria Math" w:hAnsi="Cambria Math"/>
                <w:color w:val="008000"/>
                <w:sz w:val="18"/>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m:rPr>
            <m:sty m:val="p"/>
          </m:rPr>
          <w:rPr>
            <w:rFonts w:ascii="Cambria Math" w:hAnsi="Cambria Math"/>
            <w:color w:val="008000"/>
          </w:rPr>
          <m:t>&gt;</m:t>
        </m:r>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oMath>
      <w:r w:rsidRPr="00075EB6">
        <w:rPr>
          <w:rFonts w:ascii="Times New Roman" w:hAnsi="Times New Roman"/>
          <w:color w:val="008000"/>
        </w:rPr>
        <w:t>, so</w:t>
      </w:r>
    </w:p>
    <w:p w14:paraId="30419A43" w14:textId="546DA9C0" w:rsidR="00BF23A5" w:rsidRPr="00075EB6" w:rsidRDefault="00636A06" w:rsidP="001953BD">
      <w:pPr>
        <w:widowControl/>
        <w:spacing w:beforeLines="20" w:before="48" w:afterLines="20" w:after="48" w:line="240" w:lineRule="auto"/>
        <w:jc w:val="left"/>
        <w:rPr>
          <w:rFonts w:ascii="Times New Roman" w:hAnsi="Times New Roman"/>
          <w:color w:val="008000"/>
        </w:rPr>
      </w:pPr>
      <m:oMathPara>
        <m:oMathParaPr>
          <m:jc m:val="center"/>
        </m:oMathParaPr>
        <m:oMath>
          <m:f>
            <m:fPr>
              <m:ctrlPr>
                <w:rPr>
                  <w:rFonts w:ascii="Cambria Math" w:hAnsi="Cambria Math"/>
                  <w:color w:val="008000"/>
                </w:rPr>
              </m:ctrlPr>
            </m:fPr>
            <m:num>
              <m:rad>
                <m:radPr>
                  <m:degHide m:val="1"/>
                  <m:ctrlPr>
                    <w:rPr>
                      <w:rFonts w:ascii="Cambria Math" w:hAnsi="Cambria Math"/>
                      <w:color w:val="008000"/>
                    </w:rPr>
                  </m:ctrlPr>
                </m:radPr>
                <m:deg/>
                <m:e>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
                        <m:dPr>
                          <m:ctrlPr>
                            <w:rPr>
                              <w:rFonts w:ascii="Cambria Math" w:hAnsi="Cambria Math"/>
                              <w:i/>
                              <w:iCs/>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num>
                    <m:den>
                      <m:r>
                        <w:rPr>
                          <w:rFonts w:ascii="Cambria Math" w:hAnsi="Cambria Math"/>
                          <w:color w:val="008000"/>
                        </w:rPr>
                        <m:t>1-</m:t>
                      </m:r>
                      <m:r>
                        <m:rPr>
                          <m:scr m:val="script"/>
                        </m:rPr>
                        <w:rPr>
                          <w:rFonts w:ascii="Cambria Math" w:hAnsi="Cambria Math"/>
                          <w:color w:val="008000"/>
                        </w:rPr>
                        <m:t>o</m:t>
                      </m:r>
                    </m:den>
                  </m:f>
                </m:e>
              </m:rad>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en>
          </m:f>
          <m:r>
            <w:rPr>
              <w:rFonts w:ascii="Cambria Math" w:hAnsi="Cambria Math"/>
              <w:color w:val="008000"/>
            </w:rPr>
            <m:t>=</m:t>
          </m:r>
          <m:f>
            <m:fPr>
              <m:ctrlPr>
                <w:rPr>
                  <w:rFonts w:ascii="Cambria Math" w:hAnsi="Cambria Math"/>
                  <w:color w:val="008000"/>
                </w:rPr>
              </m:ctrlPr>
            </m:fPr>
            <m:num>
              <m:rad>
                <m:radPr>
                  <m:degHide m:val="1"/>
                  <m:ctrlPr>
                    <w:rPr>
                      <w:rFonts w:ascii="Cambria Math" w:hAnsi="Cambria Math"/>
                      <w:color w:val="008000"/>
                    </w:rPr>
                  </m:ctrlPr>
                </m:radPr>
                <m:deg/>
                <m:e>
                  <m:sSup>
                    <m:sSupPr>
                      <m:ctrlPr>
                        <w:rPr>
                          <w:rFonts w:ascii="Cambria Math" w:hAnsi="Cambria Math"/>
                          <w:i/>
                          <w:iCs/>
                          <w:color w:val="008000"/>
                          <w:sz w:val="18"/>
                        </w:rPr>
                      </m:ctrlPr>
                    </m:sSupPr>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0</m:t>
                          </m:r>
                        </m:sub>
                      </m:sSub>
                    </m:e>
                    <m:sup>
                      <m:r>
                        <w:rPr>
                          <w:rFonts w:ascii="Cambria Math" w:hAnsi="Cambria Math"/>
                          <w:color w:val="008000"/>
                          <w:sz w:val="18"/>
                        </w:rPr>
                        <m:t>2</m:t>
                      </m:r>
                    </m:sup>
                  </m:sSup>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den>
          </m:f>
          <m:r>
            <w:rPr>
              <w:rFonts w:ascii="Cambria Math" w:hAnsi="Cambria Math"/>
              <w:color w:val="008000"/>
            </w:rPr>
            <m:t xml:space="preserve">                                  </m:t>
          </m:r>
        </m:oMath>
      </m:oMathPara>
    </w:p>
    <w:p w14:paraId="76DD23B8" w14:textId="429A5085"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r>
                <w:rPr>
                  <w:rFonts w:ascii="Cambria Math" w:hAnsi="Cambria Math"/>
                  <w:color w:val="008000"/>
                </w:rPr>
                <m:t xml:space="preserve">          =</m:t>
              </m:r>
              <m:f>
                <m:fPr>
                  <m:ctrlPr>
                    <w:rPr>
                      <w:rFonts w:ascii="Cambria Math" w:hAnsi="Cambria Math"/>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ad>
                    <m:radPr>
                      <m:degHide m:val="1"/>
                      <m:ctrlPr>
                        <w:rPr>
                          <w:rFonts w:ascii="Cambria Math" w:hAnsi="Cambria Math"/>
                          <w:color w:val="008000"/>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den>
              </m:f>
              <m:r>
                <w:rPr>
                  <w:rFonts w:ascii="Cambria Math" w:hAnsi="Cambria Math"/>
                  <w:color w:val="008000"/>
                </w:rPr>
                <m:t>.#</m:t>
              </m:r>
              <m:d>
                <m:dPr>
                  <m:ctrlPr>
                    <w:rPr>
                      <w:rFonts w:ascii="Cambria Math" w:hAnsi="Cambria Math"/>
                      <w:i/>
                      <w:color w:val="008000"/>
                    </w:rPr>
                  </m:ctrlPr>
                </m:dPr>
                <m:e>
                  <m:r>
                    <w:rPr>
                      <w:rFonts w:ascii="Cambria Math" w:hAnsi="Cambria Math"/>
                      <w:color w:val="008000"/>
                    </w:rPr>
                    <m:t>26</m:t>
                  </m:r>
                </m:e>
              </m:d>
            </m:e>
          </m:eqArr>
        </m:oMath>
      </m:oMathPara>
    </w:p>
    <w:p w14:paraId="1CB038BD" w14:textId="77777777" w:rsidR="00075EB6" w:rsidRPr="00075EB6" w:rsidRDefault="00075EB6" w:rsidP="00075EB6">
      <w:pPr>
        <w:widowControl/>
        <w:spacing w:line="240" w:lineRule="auto"/>
        <w:jc w:val="left"/>
        <w:rPr>
          <w:rFonts w:ascii="Times New Roman" w:hAnsi="Times New Roman"/>
          <w:color w:val="008000"/>
        </w:rPr>
      </w:pPr>
      <w:r w:rsidRPr="00075EB6">
        <w:rPr>
          <w:rFonts w:ascii="Times New Roman" w:hAnsi="Times New Roman"/>
          <w:color w:val="008000"/>
        </w:rPr>
        <w:t xml:space="preserve">Here, </w:t>
      </w:r>
      <m:oMath>
        <m:f>
          <m:fPr>
            <m:ctrlPr>
              <w:rPr>
                <w:rFonts w:ascii="Cambria Math" w:hAnsi="Cambria Math"/>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ad>
              <m:radPr>
                <m:degHide m:val="1"/>
                <m:ctrlPr>
                  <w:rPr>
                    <w:rFonts w:ascii="Cambria Math" w:hAnsi="Cambria Math"/>
                    <w:color w:val="008000"/>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den>
        </m:f>
        <m:r>
          <w:rPr>
            <w:rFonts w:ascii="Cambria Math" w:hAnsi="Cambria Math" w:hint="eastAsia"/>
            <w:color w:val="008000"/>
          </w:rPr>
          <m:t>=</m:t>
        </m:r>
        <m:f>
          <m:fPr>
            <m:ctrlPr>
              <w:rPr>
                <w:rFonts w:ascii="Cambria Math" w:hAnsi="Cambria Math"/>
                <w:color w:val="008000"/>
              </w:rPr>
            </m:ctrlPr>
          </m:fPr>
          <m:num>
            <m:rad>
              <m:radPr>
                <m:degHide m:val="1"/>
                <m:ctrlPr>
                  <w:rPr>
                    <w:rFonts w:ascii="Cambria Math" w:hAnsi="Cambria Math"/>
                    <w:color w:val="008000"/>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d>
              <m:dPr>
                <m:ctrlPr>
                  <w:rPr>
                    <w:rFonts w:ascii="Cambria Math" w:hAnsi="Cambria Math"/>
                    <w:i/>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rad>
                  <m:radPr>
                    <m:degHide m:val="1"/>
                    <m:ctrlPr>
                      <w:rPr>
                        <w:rFonts w:ascii="Cambria Math" w:hAnsi="Cambria Math"/>
                        <w:color w:val="008000"/>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e>
            </m:d>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den>
        </m:f>
      </m:oMath>
      <w:r w:rsidRPr="00075EB6">
        <w:rPr>
          <w:rFonts w:ascii="Times New Roman" w:hAnsi="Times New Roman"/>
          <w:color w:val="008000"/>
        </w:rPr>
        <w:t xml:space="preserve">, and according to Assumption 2, we can assume that </w:t>
      </w:r>
      <m:oMath>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rad>
          <m:radPr>
            <m:degHide m:val="1"/>
            <m:ctrlPr>
              <w:rPr>
                <w:rFonts w:ascii="Cambria Math" w:hAnsi="Cambria Math"/>
                <w:color w:val="008000"/>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w:rPr>
            <w:rFonts w:ascii="Cambria Math" w:hAnsi="Cambria Math"/>
            <w:color w:val="008000"/>
          </w:rPr>
          <m:t>&gt;0</m:t>
        </m:r>
      </m:oMath>
      <w:r w:rsidRPr="00075EB6">
        <w:rPr>
          <w:rFonts w:ascii="Times New Roman" w:hAnsi="Times New Roman"/>
          <w:color w:val="008000"/>
        </w:rPr>
        <w:t xml:space="preserve">, which means that </w:t>
      </w:r>
      <m:oMath>
        <m:f>
          <m:fPr>
            <m:ctrlPr>
              <w:rPr>
                <w:rFonts w:ascii="Cambria Math" w:hAnsi="Cambria Math"/>
                <w:color w:val="008000"/>
              </w:rPr>
            </m:ctrlPr>
          </m:fPr>
          <m:num>
            <m:rad>
              <m:radPr>
                <m:degHide m:val="1"/>
                <m:ctrlPr>
                  <w:rPr>
                    <w:rFonts w:ascii="Cambria Math" w:hAnsi="Cambria Math"/>
                    <w:color w:val="008000"/>
                  </w:rPr>
                </m:ctrlPr>
              </m:radPr>
              <m:deg/>
              <m:e>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
                      <m:dPr>
                        <m:ctrlPr>
                          <w:rPr>
                            <w:rFonts w:ascii="Cambria Math" w:hAnsi="Cambria Math"/>
                            <w:i/>
                            <w:iCs/>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num>
                  <m:den>
                    <m:r>
                      <w:rPr>
                        <w:rFonts w:ascii="Cambria Math" w:hAnsi="Cambria Math"/>
                        <w:color w:val="008000"/>
                      </w:rPr>
                      <m:t>1-</m:t>
                    </m:r>
                    <m:r>
                      <m:rPr>
                        <m:scr m:val="script"/>
                      </m:rPr>
                      <w:rPr>
                        <w:rFonts w:ascii="Cambria Math" w:hAnsi="Cambria Math"/>
                        <w:color w:val="008000"/>
                      </w:rPr>
                      <m:t>o</m:t>
                    </m:r>
                  </m:den>
                </m:f>
              </m:e>
            </m:rad>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en>
        </m:f>
        <m:r>
          <w:rPr>
            <w:rFonts w:ascii="Cambria Math" w:hAnsi="Cambria Math"/>
            <w:color w:val="008000"/>
          </w:rPr>
          <m:t>&gt;0</m:t>
        </m:r>
      </m:oMath>
      <w:r w:rsidRPr="00075EB6">
        <w:rPr>
          <w:rFonts w:ascii="Times New Roman" w:hAnsi="Times New Roman"/>
          <w:color w:val="008000"/>
        </w:rPr>
        <w:t>.</w:t>
      </w:r>
    </w:p>
    <w:p w14:paraId="2F7D7DE8" w14:textId="77777777"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Meanwhile, </w:t>
      </w:r>
      <m:oMath>
        <m:f>
          <m:fPr>
            <m:ctrlPr>
              <w:rPr>
                <w:rFonts w:ascii="Cambria Math" w:hAnsi="Cambria Math"/>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ad>
              <m:radPr>
                <m:degHide m:val="1"/>
                <m:ctrlPr>
                  <w:rPr>
                    <w:rFonts w:ascii="Cambria Math" w:hAnsi="Cambria Math"/>
                    <w:color w:val="008000"/>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den>
        </m:f>
        <m:r>
          <w:rPr>
            <w:rFonts w:ascii="Cambria Math" w:hAnsi="Cambria Math"/>
            <w:color w:val="008000"/>
          </w:rPr>
          <m:t>&lt;</m:t>
        </m:r>
        <m:rad>
          <m:radPr>
            <m:degHide m:val="1"/>
            <m:ctrlPr>
              <w:rPr>
                <w:rFonts w:ascii="Cambria Math" w:hAnsi="Cambria Math"/>
                <w:color w:val="008000"/>
              </w:rPr>
            </m:ctrlPr>
          </m:radPr>
          <m:deg/>
          <m:e>
            <m:sSub>
              <m:sSubPr>
                <m:ctrlPr>
                  <w:rPr>
                    <w:rFonts w:ascii="Cambria Math" w:hAnsi="Cambria Math"/>
                    <w:i/>
                    <w:iCs/>
                    <w:color w:val="008000"/>
                    <w:sz w:val="18"/>
                  </w:rPr>
                </m:ctrlPr>
              </m:sSubPr>
              <m:e>
                <m:r>
                  <m:rPr>
                    <m:scr m:val="script"/>
                  </m:rPr>
                  <w:rPr>
                    <w:rFonts w:ascii="Cambria Math" w:hAnsi="Cambria Math"/>
                    <w:color w:val="008000"/>
                    <w:sz w:val="18"/>
                  </w:rPr>
                  <m:t>e</m:t>
                </m:r>
              </m:e>
              <m:sub>
                <m:r>
                  <w:rPr>
                    <w:rFonts w:ascii="Cambria Math" w:hAnsi="Cambria Math"/>
                    <w:color w:val="008000"/>
                    <w:sz w:val="18"/>
                  </w:rPr>
                  <m:t>1</m:t>
                </m:r>
              </m:sub>
            </m:sSub>
          </m:e>
        </m:rad>
        <m:r>
          <w:rPr>
            <w:rFonts w:ascii="Cambria Math" w:hAnsi="Cambria Math"/>
            <w:color w:val="008000"/>
          </w:rPr>
          <m:t>&lt;</m:t>
        </m:r>
      </m:oMath>
      <w:r w:rsidRPr="00075EB6">
        <w:rPr>
          <w:rFonts w:hint="eastAsia"/>
          <w:color w:val="008000"/>
        </w:rPr>
        <w:t>1</w:t>
      </w:r>
      <w:r w:rsidRPr="00075EB6">
        <w:rPr>
          <w:rFonts w:ascii="Times New Roman" w:hAnsi="Times New Roman"/>
          <w:color w:val="008000"/>
        </w:rPr>
        <w:t>.</w:t>
      </w:r>
    </w:p>
    <w:p w14:paraId="7C53FF8D" w14:textId="77777777" w:rsid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Therefore, </w:t>
      </w:r>
      <m:oMath>
        <m:r>
          <w:rPr>
            <w:rFonts w:ascii="Cambria Math" w:hAnsi="Cambria Math"/>
            <w:color w:val="008000"/>
          </w:rPr>
          <m:t>0&lt;</m:t>
        </m:r>
        <m:f>
          <m:fPr>
            <m:ctrlPr>
              <w:rPr>
                <w:rFonts w:ascii="Cambria Math" w:hAnsi="Cambria Math"/>
                <w:color w:val="008000"/>
              </w:rPr>
            </m:ctrlPr>
          </m:fPr>
          <m:num>
            <m:rad>
              <m:radPr>
                <m:degHide m:val="1"/>
                <m:ctrlPr>
                  <w:rPr>
                    <w:rFonts w:ascii="Cambria Math" w:hAnsi="Cambria Math"/>
                    <w:color w:val="008000"/>
                  </w:rPr>
                </m:ctrlPr>
              </m:radPr>
              <m:deg/>
              <m:e>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
                      <m:dPr>
                        <m:ctrlPr>
                          <w:rPr>
                            <w:rFonts w:ascii="Cambria Math" w:hAnsi="Cambria Math"/>
                            <w:i/>
                            <w:iCs/>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num>
                  <m:den>
                    <m:r>
                      <w:rPr>
                        <w:rFonts w:ascii="Cambria Math" w:hAnsi="Cambria Math"/>
                        <w:color w:val="008000"/>
                      </w:rPr>
                      <m:t>1-</m:t>
                    </m:r>
                    <m:r>
                      <m:rPr>
                        <m:scr m:val="script"/>
                      </m:rPr>
                      <w:rPr>
                        <w:rFonts w:ascii="Cambria Math" w:hAnsi="Cambria Math"/>
                        <w:color w:val="008000"/>
                      </w:rPr>
                      <m:t>o</m:t>
                    </m:r>
                  </m:den>
                </m:f>
              </m:e>
            </m:rad>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en>
        </m:f>
        <m:r>
          <w:rPr>
            <w:rFonts w:ascii="Cambria Math" w:hAnsi="Cambria Math"/>
            <w:color w:val="008000"/>
          </w:rPr>
          <m:t>&lt;</m:t>
        </m:r>
      </m:oMath>
      <w:r w:rsidRPr="00075EB6">
        <w:rPr>
          <w:rFonts w:hint="eastAsia"/>
          <w:color w:val="008000"/>
        </w:rPr>
        <w:t>1</w:t>
      </w:r>
      <w:r w:rsidRPr="00075EB6">
        <w:rPr>
          <w:color w:val="008000"/>
        </w:rPr>
        <w:t xml:space="preserve"> </w:t>
      </w:r>
      <w:r w:rsidRPr="00075EB6">
        <w:rPr>
          <w:rFonts w:ascii="Times New Roman" w:hAnsi="Times New Roman"/>
          <w:color w:val="008000"/>
        </w:rPr>
        <w:t xml:space="preserve">, which implies that </w:t>
      </w:r>
      <m:oMath>
        <m:rad>
          <m:radPr>
            <m:ctrlPr>
              <w:rPr>
                <w:rFonts w:ascii="Cambria Math" w:hAnsi="Cambria Math"/>
                <w:color w:val="008000"/>
              </w:rPr>
            </m:ctrlPr>
          </m:radPr>
          <m:deg>
            <m:r>
              <w:rPr>
                <w:rFonts w:ascii="Cambria Math" w:hAnsi="Cambria Math"/>
                <w:color w:val="008000"/>
              </w:rPr>
              <m:t>3</m:t>
            </m:r>
          </m:deg>
          <m:e>
            <m:f>
              <m:fPr>
                <m:ctrlPr>
                  <w:rPr>
                    <w:rFonts w:ascii="Cambria Math" w:hAnsi="Cambria Math"/>
                    <w:color w:val="008000"/>
                  </w:rPr>
                </m:ctrlPr>
              </m:fPr>
              <m:num>
                <m:rad>
                  <m:radPr>
                    <m:degHide m:val="1"/>
                    <m:ctrlPr>
                      <w:rPr>
                        <w:rFonts w:ascii="Cambria Math" w:hAnsi="Cambria Math"/>
                        <w:color w:val="008000"/>
                      </w:rPr>
                    </m:ctrlPr>
                  </m:radPr>
                  <m:deg/>
                  <m:e>
                    <m:f>
                      <m:fPr>
                        <m:ctrlPr>
                          <w:rPr>
                            <w:rFonts w:ascii="Cambria Math" w:hAnsi="Cambria Math"/>
                            <w:i/>
                            <w:color w:val="008000"/>
                          </w:rPr>
                        </m:ctrlPr>
                      </m:fPr>
                      <m:num>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
                          <m:dPr>
                            <m:ctrlPr>
                              <w:rPr>
                                <w:rFonts w:ascii="Cambria Math" w:hAnsi="Cambria Math"/>
                                <w:i/>
                                <w:iCs/>
                                <w:color w:val="008000"/>
                              </w:rPr>
                            </m:ctrlPr>
                          </m:dPr>
                          <m:e>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m:rPr>
                                <m:scr m:val="script"/>
                              </m:rPr>
                              <w:rPr>
                                <w:rFonts w:ascii="Cambria Math" w:hAnsi="Cambria Math"/>
                                <w:color w:val="008000"/>
                              </w:rPr>
                              <m:t>-o</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num>
                      <m:den>
                        <m:r>
                          <w:rPr>
                            <w:rFonts w:ascii="Cambria Math" w:hAnsi="Cambria Math"/>
                            <w:color w:val="008000"/>
                          </w:rPr>
                          <m:t>1-</m:t>
                        </m:r>
                        <m:r>
                          <m:rPr>
                            <m:scr m:val="script"/>
                          </m:rPr>
                          <w:rPr>
                            <w:rFonts w:ascii="Cambria Math" w:hAnsi="Cambria Math"/>
                            <w:color w:val="008000"/>
                          </w:rPr>
                          <m:t>o</m:t>
                        </m:r>
                      </m:den>
                    </m:f>
                  </m:e>
                </m:rad>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num>
              <m:den>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0</m:t>
                    </m:r>
                  </m:sub>
                </m:sSub>
                <m:r>
                  <w:rPr>
                    <w:rFonts w:ascii="Cambria Math" w:hAnsi="Cambria Math"/>
                    <w:color w:val="008000"/>
                  </w:rPr>
                  <m:t>-</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den>
            </m:f>
          </m:e>
        </m:rad>
        <m:r>
          <w:rPr>
            <w:rFonts w:ascii="Cambria Math" w:hAnsi="Cambria Math"/>
            <w:color w:val="008000"/>
          </w:rPr>
          <m:t>∈</m:t>
        </m:r>
        <m:d>
          <m:dPr>
            <m:ctrlPr>
              <w:rPr>
                <w:rFonts w:ascii="Cambria Math" w:hAnsi="Cambria Math"/>
                <w:i/>
                <w:color w:val="008000"/>
              </w:rPr>
            </m:ctrlPr>
          </m:dPr>
          <m:e>
            <m:r>
              <w:rPr>
                <w:rFonts w:ascii="Cambria Math" w:hAnsi="Cambria Math"/>
                <w:color w:val="008000"/>
              </w:rPr>
              <m:t>0, 1</m:t>
            </m:r>
          </m:e>
        </m:d>
        <m:r>
          <w:rPr>
            <w:rFonts w:ascii="Cambria Math" w:hAnsi="Cambria Math"/>
            <w:color w:val="008000"/>
          </w:rPr>
          <m:t>.</m:t>
        </m:r>
      </m:oMath>
      <w:r w:rsidRPr="00075EB6">
        <w:rPr>
          <w:color w:val="008000"/>
        </w:rPr>
        <w:t xml:space="preserve"> </w:t>
      </w:r>
      <w:r w:rsidRPr="00075EB6">
        <w:rPr>
          <w:rFonts w:ascii="Times New Roman" w:hAnsi="Times New Roman"/>
          <w:color w:val="008000"/>
        </w:rPr>
        <w:t>Therefore, Lemma 2 holds.</w:t>
      </w:r>
    </w:p>
    <w:p w14:paraId="1D89146F" w14:textId="77777777" w:rsidR="004D74F1" w:rsidRPr="00075EB6" w:rsidRDefault="004D74F1" w:rsidP="004D74F1">
      <w:pPr>
        <w:widowControl/>
        <w:tabs>
          <w:tab w:val="left" w:pos="3073"/>
          <w:tab w:val="right" w:pos="10015"/>
        </w:tabs>
        <w:spacing w:line="240" w:lineRule="auto"/>
        <w:ind w:firstLineChars="150" w:firstLine="300"/>
        <w:jc w:val="left"/>
        <w:rPr>
          <w:rFonts w:ascii="Times New Roman" w:hAnsi="Times New Roman"/>
          <w:color w:val="008000"/>
        </w:rPr>
      </w:pPr>
      <w:r>
        <w:rPr>
          <w:rFonts w:ascii="Times New Roman" w:hAnsi="Times New Roman"/>
          <w:color w:val="008000"/>
        </w:rPr>
        <w:tab/>
      </w:r>
      <w:r>
        <w:rPr>
          <w:rFonts w:ascii="Times New Roman" w:hAnsi="Times New Roman"/>
          <w:color w:val="008000"/>
        </w:rPr>
        <w:tab/>
        <w:t>■</w:t>
      </w:r>
    </w:p>
    <w:p w14:paraId="4928A02E" w14:textId="77777777" w:rsidR="00075EB6" w:rsidRPr="00950A40" w:rsidRDefault="00075EB6" w:rsidP="00075EB6">
      <w:pPr>
        <w:pStyle w:val="3"/>
        <w:spacing w:before="120"/>
        <w:ind w:leftChars="26" w:left="574" w:hanging="522"/>
        <w:rPr>
          <w:b/>
          <w:bCs/>
          <w:color w:val="008000"/>
          <w:sz w:val="18"/>
          <w:szCs w:val="18"/>
        </w:rPr>
      </w:pPr>
      <w:r w:rsidRPr="00950A40">
        <w:rPr>
          <w:b/>
          <w:bCs/>
          <w:color w:val="008000"/>
          <w:sz w:val="18"/>
          <w:szCs w:val="18"/>
        </w:rPr>
        <w:t>4.2.3</w:t>
      </w:r>
      <w:r w:rsidRPr="00950A40">
        <w:rPr>
          <w:color w:val="008000"/>
        </w:rPr>
        <w:t xml:space="preserve"> </w:t>
      </w:r>
      <w:r w:rsidRPr="00950A40">
        <w:rPr>
          <w:b/>
          <w:bCs/>
          <w:color w:val="008000"/>
          <w:sz w:val="18"/>
          <w:szCs w:val="18"/>
        </w:rPr>
        <w:t>Combining different benchmarks for truth inference is promising in a cost-controllable manner.</w:t>
      </w:r>
    </w:p>
    <w:p w14:paraId="09AD0D64" w14:textId="77777777"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According to Theorem 1, in most cases, introducing UAVs cannot achieve a higher Accuracy-Cost-Ratio. However, in many cases, it is unavoidable for the MCS system to improve the quality of truth inference. In this case, dispatching UAVs is a promising method under the premise of using </w:t>
      </w:r>
      <w:r w:rsidRPr="00075EB6">
        <w:rPr>
          <w:rFonts w:ascii="Times New Roman" w:hAnsi="Times New Roman" w:hint="eastAsia"/>
          <w:color w:val="008000"/>
        </w:rPr>
        <w:t>data</w:t>
      </w:r>
      <w:r w:rsidRPr="00075EB6">
        <w:rPr>
          <w:rFonts w:ascii="Times New Roman" w:hAnsi="Times New Roman"/>
          <w:color w:val="008000"/>
        </w:rPr>
        <w:t xml:space="preserve"> recovery methods. Because the high-quality data obtained by UAVs can simultaneously improve the quality of </w:t>
      </w:r>
      <w:r w:rsidRPr="00075EB6">
        <w:rPr>
          <w:rFonts w:ascii="Times New Roman" w:hAnsi="Times New Roman" w:hint="eastAsia"/>
          <w:color w:val="008000"/>
        </w:rPr>
        <w:t>data</w:t>
      </w:r>
      <w:r w:rsidRPr="00075EB6">
        <w:rPr>
          <w:rFonts w:ascii="Times New Roman" w:hAnsi="Times New Roman"/>
          <w:color w:val="008000"/>
        </w:rPr>
        <w:t xml:space="preserve"> recovery methods, dispatching UAVs can obtain higher benefits. Specifically, </w:t>
      </w:r>
      <w:r w:rsidRPr="00075EB6">
        <w:rPr>
          <w:rFonts w:ascii="Times New Roman" w:hAnsi="Times New Roman"/>
          <w:color w:val="008000"/>
        </w:rPr>
        <w:lastRenderedPageBreak/>
        <w:t xml:space="preserve">under the premise of using data recovery methods, dispatching </w:t>
      </w:r>
      <m:oMath>
        <m:r>
          <w:rPr>
            <w:rFonts w:ascii="Cambria Math" w:hAnsi="Cambria Math"/>
            <w:color w:val="008000"/>
          </w:rPr>
          <m:t>ϖ</m:t>
        </m:r>
      </m:oMath>
      <w:r w:rsidRPr="00075EB6">
        <w:rPr>
          <w:rFonts w:ascii="Times New Roman" w:hAnsi="Times New Roman"/>
          <w:color w:val="008000"/>
        </w:rPr>
        <w:t xml:space="preserve"> UAVs can improve the accuracy of data recovery methods by </w:t>
      </w:r>
      <m:oMath>
        <m:f>
          <m:fPr>
            <m:ctrlPr>
              <w:rPr>
                <w:rFonts w:ascii="Cambria Math" w:hAnsi="Cambria Math"/>
                <w:i/>
                <w:color w:val="008000"/>
              </w:rPr>
            </m:ctrlPr>
          </m:fPr>
          <m:num>
            <m:r>
              <w:rPr>
                <w:rFonts w:ascii="Cambria Math" w:hAnsi="Cambria Math"/>
                <w:color w:val="008000"/>
              </w:rPr>
              <m:t>ϖ</m:t>
            </m:r>
          </m:num>
          <m:den>
            <m:r>
              <w:rPr>
                <w:rFonts w:ascii="Cambria Math" w:eastAsiaTheme="minorEastAsia" w:hAnsi="Cambria Math" w:hint="eastAsia"/>
                <w:color w:val="008000"/>
                <w:lang w:eastAsia="zh-CN"/>
              </w:rPr>
              <m:t>m</m:t>
            </m:r>
          </m:den>
        </m:f>
        <m:d>
          <m:dPr>
            <m:ctrlPr>
              <w:rPr>
                <w:rFonts w:ascii="Cambria Math" w:hAnsi="Cambria Math"/>
                <w:i/>
                <w:color w:val="008000"/>
              </w:rPr>
            </m:ctrlPr>
          </m:dPr>
          <m:e>
            <m:r>
              <w:rPr>
                <w:rFonts w:ascii="Cambria Math" w:hAnsi="Cambria Math"/>
                <w:color w:val="008000"/>
              </w:rPr>
              <m:t>1-</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oMath>
      <w:r w:rsidRPr="00075EB6">
        <w:rPr>
          <w:rFonts w:ascii="Times New Roman" w:hAnsi="Times New Roman"/>
          <w:color w:val="008000"/>
        </w:rPr>
        <w:t>, which has been proven in Theorem 3.</w:t>
      </w:r>
    </w:p>
    <w:p w14:paraId="4EE7722C" w14:textId="3AB3B64C" w:rsidR="00075EB6" w:rsidRPr="00075EB6" w:rsidRDefault="00075EB6" w:rsidP="00075EB6">
      <w:pPr>
        <w:keepNext/>
        <w:widowControl/>
        <w:suppressAutoHyphens/>
        <w:spacing w:before="80" w:after="80" w:line="240" w:lineRule="auto"/>
        <w:jc w:val="left"/>
        <w:rPr>
          <w:rFonts w:ascii="Times New Roman" w:hAnsi="Times New Roman"/>
          <w:i/>
          <w:color w:val="008000"/>
        </w:rPr>
      </w:pPr>
      <w:r w:rsidRPr="00075EB6">
        <w:rPr>
          <w:rFonts w:ascii="Times New Roman" w:hAnsi="Times New Roman"/>
          <w:b/>
          <w:bCs/>
          <w:i/>
          <w:color w:val="008000"/>
        </w:rPr>
        <w:t xml:space="preserve">Theorem 3: </w:t>
      </w:r>
      <w:r w:rsidRPr="00075EB6">
        <w:rPr>
          <w:rFonts w:ascii="Times New Roman" w:hAnsi="Times New Roman"/>
          <w:i/>
          <w:color w:val="008000"/>
        </w:rPr>
        <w:t xml:space="preserve">In the premise of using data recovery methods, introducing </w:t>
      </w:r>
      <m:oMath>
        <m:r>
          <w:rPr>
            <w:rFonts w:ascii="Cambria Math" w:hAnsi="Cambria Math"/>
            <w:color w:val="008000"/>
          </w:rPr>
          <m:t>ϖ</m:t>
        </m:r>
      </m:oMath>
      <w:r w:rsidRPr="00075EB6">
        <w:rPr>
          <w:rFonts w:ascii="Times New Roman" w:hAnsi="Times New Roman"/>
          <w:i/>
          <w:color w:val="008000"/>
        </w:rPr>
        <w:t xml:space="preserve"> UAVs can improve the quality obtained by data recovery methods by </w:t>
      </w:r>
      <m:oMath>
        <m:f>
          <m:fPr>
            <m:ctrlPr>
              <w:rPr>
                <w:rFonts w:ascii="Cambria Math" w:hAnsi="Cambria Math"/>
                <w:i/>
                <w:color w:val="008000"/>
              </w:rPr>
            </m:ctrlPr>
          </m:fPr>
          <m:num>
            <m:r>
              <w:rPr>
                <w:rFonts w:ascii="Cambria Math" w:hAnsi="Cambria Math"/>
                <w:color w:val="008000"/>
              </w:rPr>
              <m:t>ϖ</m:t>
            </m:r>
          </m:num>
          <m:den>
            <m:r>
              <w:rPr>
                <w:rFonts w:ascii="Cambria Math" w:hAnsi="Cambria Math" w:hint="eastAsia"/>
                <w:color w:val="008000"/>
              </w:rPr>
              <m:t>m</m:t>
            </m:r>
          </m:den>
        </m:f>
        <m:d>
          <m:dPr>
            <m:ctrlPr>
              <w:rPr>
                <w:rFonts w:ascii="Cambria Math" w:hAnsi="Cambria Math"/>
                <w:i/>
                <w:color w:val="008000"/>
              </w:rPr>
            </m:ctrlPr>
          </m:dPr>
          <m:e>
            <m:r>
              <w:rPr>
                <w:rFonts w:ascii="Cambria Math" w:hAnsi="Cambria Math"/>
                <w:color w:val="008000"/>
              </w:rPr>
              <m:t>1-</m:t>
            </m:r>
            <m:sSub>
              <m:sSubPr>
                <m:ctrlPr>
                  <w:rPr>
                    <w:rFonts w:ascii="Cambria Math" w:hAnsi="Cambria Math"/>
                    <w:i/>
                    <w:color w:val="008000"/>
                  </w:rPr>
                </m:ctrlPr>
              </m:sSubPr>
              <m:e>
                <m:r>
                  <m:rPr>
                    <m:scr m:val="script"/>
                  </m:rPr>
                  <w:rPr>
                    <w:rFonts w:ascii="Cambria Math" w:hAnsi="Cambria Math"/>
                    <w:color w:val="008000"/>
                  </w:rPr>
                  <m:t>e</m:t>
                </m:r>
              </m:e>
              <m:sub>
                <m:r>
                  <w:rPr>
                    <w:rFonts w:ascii="Cambria Math" w:hAnsi="Cambria Math"/>
                    <w:color w:val="008000"/>
                  </w:rPr>
                  <m:t>1</m:t>
                </m:r>
              </m:sub>
            </m:sSub>
          </m:e>
        </m:d>
      </m:oMath>
      <w:r w:rsidRPr="00075EB6">
        <w:rPr>
          <w:rFonts w:ascii="Times New Roman" w:hAnsi="Times New Roman"/>
          <w:i/>
          <w:color w:val="008000"/>
        </w:rPr>
        <w:t>.</w:t>
      </w:r>
    </w:p>
    <w:p w14:paraId="2013DF57" w14:textId="2E2E202A" w:rsidR="00075EB6" w:rsidRPr="00075EB6" w:rsidRDefault="00075EB6" w:rsidP="00075EB6">
      <w:pPr>
        <w:widowControl/>
        <w:spacing w:line="240" w:lineRule="auto"/>
        <w:jc w:val="left"/>
        <w:rPr>
          <w:rFonts w:ascii="Times New Roman" w:hAnsi="Times New Roman"/>
          <w:color w:val="008000"/>
        </w:rPr>
      </w:pPr>
      <w:r w:rsidRPr="00075EB6">
        <w:rPr>
          <w:rFonts w:ascii="Times New Roman" w:hAnsi="Times New Roman"/>
          <w:b/>
          <w:bCs/>
          <w:i/>
          <w:iCs/>
          <w:color w:val="008000"/>
        </w:rPr>
        <w:t>Proof:</w:t>
      </w:r>
      <w:r w:rsidRPr="00075EB6">
        <w:rPr>
          <w:rFonts w:ascii="Times New Roman" w:hAnsi="Times New Roman"/>
          <w:color w:val="008000"/>
        </w:rPr>
        <w:t xml:space="preserve"> In the solution that simultaneously utilizes UAVs, highly trustworthy workers, and data recovery methods, we assume that the number of tasks completed by UAVs is </w:t>
      </w:r>
      <m:oMath>
        <m:r>
          <w:rPr>
            <w:rFonts w:ascii="Cambria Math" w:hAnsi="Cambria Math"/>
            <w:color w:val="008000"/>
          </w:rPr>
          <m:t>ϖ</m:t>
        </m:r>
      </m:oMath>
      <w:r w:rsidRPr="00075EB6">
        <w:rPr>
          <w:rFonts w:ascii="Times New Roman" w:hAnsi="Times New Roman"/>
          <w:color w:val="008000"/>
        </w:rPr>
        <w:t xml:space="preserve">, and the coverage range of highly trustworthy workers is </w:t>
      </w:r>
      <m:oMath>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oMath>
      <w:r w:rsidRPr="00075EB6">
        <w:rPr>
          <w:rFonts w:ascii="Times New Roman" w:hAnsi="Times New Roman"/>
          <w:color w:val="008000"/>
        </w:rPr>
        <w:t xml:space="preserve">. Therefore, there are still </w:t>
      </w:r>
      <m:oMath>
        <m:d>
          <m:dPr>
            <m:begChr m:val="["/>
            <m:endChr m:val="]"/>
            <m:ctrlPr>
              <w:rPr>
                <w:rFonts w:ascii="Cambria Math" w:hAnsi="Cambria Math"/>
                <w:i/>
                <w:color w:val="008000"/>
              </w:rPr>
            </m:ctrlPr>
          </m:dPr>
          <m:e>
            <m:d>
              <m:dPr>
                <m:ctrlPr>
                  <w:rPr>
                    <w:rFonts w:ascii="Cambria Math" w:hAnsi="Cambria Math"/>
                    <w:i/>
                    <w:color w:val="008000"/>
                  </w:rPr>
                </m:ctrlPr>
              </m:dPr>
              <m:e>
                <m:r>
                  <w:rPr>
                    <w:rFonts w:ascii="Cambria Math" w:hAnsi="Cambria Math"/>
                    <w:color w:val="008000"/>
                  </w:rPr>
                  <m:t>1-</m:t>
                </m:r>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e>
            </m:d>
            <m:r>
              <w:rPr>
                <w:rFonts w:ascii="Cambria Math" w:eastAsiaTheme="minorEastAsia" w:hAnsi="Cambria Math" w:hint="eastAsia"/>
                <w:color w:val="008000"/>
                <w:lang w:eastAsia="zh-CN"/>
              </w:rPr>
              <m:t>m</m:t>
            </m:r>
            <m:r>
              <w:rPr>
                <w:rFonts w:ascii="Cambria Math" w:hAnsi="Cambria Math"/>
                <w:color w:val="008000"/>
              </w:rPr>
              <m:t>-ϖ</m:t>
            </m:r>
          </m:e>
        </m:d>
      </m:oMath>
      <w:r w:rsidRPr="00075EB6">
        <w:rPr>
          <w:rFonts w:ascii="Times New Roman" w:hAnsi="Times New Roman"/>
          <w:color w:val="008000"/>
        </w:rPr>
        <w:t xml:space="preserve"> tasks that need to be completed through data recovery methods.</w:t>
      </w:r>
    </w:p>
    <w:p w14:paraId="356BBD3C" w14:textId="49A9F1D8"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At this point, due to the introduction of UAVs, the coverage rate of highly trustworthy workers and UAVs is denoted as </w:t>
      </w:r>
      <m:oMath>
        <m:sSup>
          <m:sSupPr>
            <m:ctrlPr>
              <w:rPr>
                <w:rFonts w:ascii="Cambria Math" w:hAnsi="Cambria Math"/>
                <w:i/>
                <w:color w:val="008000"/>
              </w:rPr>
            </m:ctrlPr>
          </m:sSupPr>
          <m:e>
            <m:r>
              <m:rPr>
                <m:scr m:val="double-struck"/>
              </m:rPr>
              <w:rPr>
                <w:rFonts w:ascii="Cambria Math" w:hAnsi="Cambria Math"/>
                <w:color w:val="008000"/>
              </w:rPr>
              <m:t>H</m:t>
            </m:r>
          </m:e>
          <m:sup>
            <m:r>
              <w:rPr>
                <w:rFonts w:ascii="Cambria Math" w:hAnsi="Cambria Math"/>
                <w:color w:val="008000"/>
              </w:rPr>
              <m:t>'</m:t>
            </m:r>
          </m:sup>
        </m:sSup>
        <m:d>
          <m:dPr>
            <m:ctrlPr>
              <w:rPr>
                <w:rFonts w:ascii="Cambria Math" w:hAnsi="Cambria Math"/>
                <w:i/>
                <w:color w:val="008000"/>
              </w:rPr>
            </m:ctrlPr>
          </m:dPr>
          <m:e>
            <m:r>
              <m:rPr>
                <m:sty m:val="p"/>
              </m:rPr>
              <w:rPr>
                <w:rFonts w:ascii="Cambria Math" w:hAnsi="Cambria Math"/>
                <w:color w:val="008000"/>
              </w:rPr>
              <m:t>Θ</m:t>
            </m:r>
          </m:e>
        </m:d>
      </m:oMath>
      <w:r w:rsidRPr="00075EB6">
        <w:rPr>
          <w:rFonts w:ascii="Times New Roman" w:hAnsi="Times New Roman"/>
          <w:color w:val="008000"/>
        </w:rPr>
        <w:t xml:space="preserve">, which can be calculated by </w:t>
      </w:r>
    </w:p>
    <w:p w14:paraId="01477C38" w14:textId="45EE3C49"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sSup>
                <m:sSupPr>
                  <m:ctrlPr>
                    <w:rPr>
                      <w:rFonts w:ascii="Cambria Math" w:hAnsi="Cambria Math"/>
                      <w:i/>
                      <w:color w:val="008000"/>
                    </w:rPr>
                  </m:ctrlPr>
                </m:sSupPr>
                <m:e>
                  <m:r>
                    <m:rPr>
                      <m:scr m:val="double-struck"/>
                    </m:rPr>
                    <w:rPr>
                      <w:rFonts w:ascii="Cambria Math" w:hAnsi="Cambria Math"/>
                      <w:color w:val="008000"/>
                    </w:rPr>
                    <m:t>H</m:t>
                  </m:r>
                </m:e>
                <m:sup>
                  <m:r>
                    <w:rPr>
                      <w:rFonts w:ascii="Cambria Math" w:hAnsi="Cambria Math"/>
                      <w:color w:val="008000"/>
                    </w:rPr>
                    <m:t>'</m:t>
                  </m:r>
                </m:sup>
              </m:sSup>
              <m:d>
                <m:dPr>
                  <m:ctrlPr>
                    <w:rPr>
                      <w:rFonts w:ascii="Cambria Math" w:hAnsi="Cambria Math"/>
                      <w:i/>
                      <w:color w:val="008000"/>
                    </w:rPr>
                  </m:ctrlPr>
                </m:dPr>
                <m:e>
                  <m:r>
                    <m:rPr>
                      <m:sty m:val="p"/>
                    </m:rPr>
                    <w:rPr>
                      <w:rFonts w:ascii="Cambria Math" w:hAnsi="Cambria Math"/>
                      <w:color w:val="008000"/>
                    </w:rPr>
                    <m:t>Θ</m:t>
                  </m:r>
                </m:e>
              </m:d>
              <m:r>
                <w:rPr>
                  <w:rFonts w:ascii="Cambria Math" w:hAnsi="Cambria Math"/>
                  <w:color w:val="008000"/>
                </w:rPr>
                <m:t>=</m:t>
              </m:r>
              <m:d>
                <m:dPr>
                  <m:ctrlPr>
                    <w:rPr>
                      <w:rFonts w:ascii="Cambria Math" w:hAnsi="Cambria Math"/>
                      <w:i/>
                      <w:color w:val="008000"/>
                    </w:rPr>
                  </m:ctrlPr>
                </m:dPr>
                <m:e>
                  <m:r>
                    <m:rPr>
                      <m:scr m:val="script"/>
                    </m:rPr>
                    <w:rPr>
                      <w:rFonts w:ascii="Cambria Math" w:hAnsi="Cambria Math"/>
                      <w:color w:val="008000"/>
                    </w:rPr>
                    <m:t>o</m:t>
                  </m:r>
                  <m:r>
                    <w:rPr>
                      <w:rFonts w:ascii="Cambria Math" w:eastAsia="微软雅黑" w:hAnsi="Cambria Math" w:cs="微软雅黑" w:hint="eastAsia"/>
                      <w:color w:val="008000"/>
                    </w:rPr>
                    <m:t>-</m:t>
                  </m:r>
                  <m:r>
                    <w:rPr>
                      <w:rFonts w:ascii="Cambria Math" w:hAnsi="Cambria Math" w:hint="eastAsia"/>
                      <w:color w:val="008000"/>
                    </w:rPr>
                    <m:t>1</m:t>
                  </m:r>
                </m:e>
              </m:d>
              <m:sSup>
                <m:sSupPr>
                  <m:ctrlPr>
                    <w:rPr>
                      <w:rFonts w:ascii="Cambria Math" w:hAnsi="Cambria Math"/>
                      <w:color w:val="008000"/>
                    </w:rPr>
                  </m:ctrlPr>
                </m:sSupPr>
                <m:e>
                  <m:r>
                    <m:rPr>
                      <m:sty m:val="p"/>
                    </m:rPr>
                    <w:rPr>
                      <w:rFonts w:ascii="Cambria Math" w:hAnsi="Cambria Math"/>
                      <w:color w:val="008000"/>
                    </w:rPr>
                    <m:t>Θ</m:t>
                  </m:r>
                </m:e>
                <m:sup>
                  <m:r>
                    <w:rPr>
                      <w:rFonts w:ascii="Cambria Math" w:hAnsi="Cambria Math"/>
                      <w:color w:val="008000"/>
                    </w:rPr>
                    <m:t>3</m:t>
                  </m:r>
                </m:sup>
              </m:sSup>
              <m:r>
                <w:rPr>
                  <w:rFonts w:ascii="Cambria Math" w:hAnsi="Cambria Math"/>
                  <w:color w:val="008000"/>
                </w:rPr>
                <m:t>+</m:t>
              </m:r>
              <m:f>
                <m:fPr>
                  <m:ctrlPr>
                    <w:rPr>
                      <w:rFonts w:ascii="Cambria Math" w:hAnsi="Cambria Math"/>
                      <w:i/>
                      <w:color w:val="008000"/>
                    </w:rPr>
                  </m:ctrlPr>
                </m:fPr>
                <m:num>
                  <m:r>
                    <w:rPr>
                      <w:rFonts w:ascii="Cambria Math" w:hAnsi="Cambria Math"/>
                      <w:color w:val="008000"/>
                    </w:rPr>
                    <m:t>ϖ</m:t>
                  </m:r>
                </m:num>
                <m:den>
                  <m:r>
                    <w:rPr>
                      <w:rFonts w:ascii="Cambria Math" w:eastAsiaTheme="minorEastAsia" w:hAnsi="Cambria Math" w:hint="eastAsia"/>
                      <w:color w:val="008000"/>
                      <w:lang w:eastAsia="zh-CN"/>
                    </w:rPr>
                    <m:t>m</m:t>
                  </m:r>
                </m:den>
              </m:f>
              <m:r>
                <w:rPr>
                  <w:rFonts w:ascii="Cambria Math" w:hAnsi="Cambria Math"/>
                  <w:color w:val="008000"/>
                </w:rPr>
                <m:t>+1.#</m:t>
              </m:r>
              <m:d>
                <m:dPr>
                  <m:ctrlPr>
                    <w:rPr>
                      <w:rFonts w:ascii="Cambria Math" w:hAnsi="Cambria Math"/>
                      <w:i/>
                      <w:color w:val="008000"/>
                    </w:rPr>
                  </m:ctrlPr>
                </m:dPr>
                <m:e>
                  <m:r>
                    <w:rPr>
                      <w:rFonts w:ascii="Cambria Math" w:hAnsi="Cambria Math"/>
                      <w:color w:val="008000"/>
                    </w:rPr>
                    <m:t>27</m:t>
                  </m:r>
                </m:e>
              </m:d>
            </m:e>
          </m:eqArr>
        </m:oMath>
      </m:oMathPara>
    </w:p>
    <w:p w14:paraId="2E752685" w14:textId="2151090F"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hint="eastAsia"/>
          <w:color w:val="008000"/>
        </w:rPr>
        <w:t>A</w:t>
      </w:r>
      <w:r w:rsidRPr="00075EB6">
        <w:rPr>
          <w:rFonts w:ascii="Times New Roman" w:hAnsi="Times New Roman"/>
          <w:color w:val="008000"/>
        </w:rPr>
        <w:t xml:space="preserve">nd the expected average accuracy of both UAVs and highly trustworthy workers can be obtained </w:t>
      </w:r>
      <w:r w:rsidR="00E33712" w:rsidRPr="00950A40">
        <w:rPr>
          <w:rFonts w:ascii="Times New Roman" w:hAnsi="Times New Roman"/>
          <w:color w:val="008000"/>
        </w:rPr>
        <w:t>by</w:t>
      </w:r>
    </w:p>
    <w:p w14:paraId="5F537C4E" w14:textId="0BF1181E" w:rsidR="00075EB6" w:rsidRPr="00075EB6" w:rsidRDefault="00636A06" w:rsidP="001953BD">
      <w:pPr>
        <w:widowControl/>
        <w:spacing w:beforeLines="20" w:before="48" w:afterLines="20" w:after="48" w:line="240" w:lineRule="auto"/>
        <w:ind w:firstLineChars="150" w:firstLine="300"/>
        <w:jc w:val="left"/>
        <w:rPr>
          <w:rFonts w:ascii="Times New Roman" w:hAnsi="Times New Roman"/>
          <w:color w:val="008000"/>
        </w:rPr>
      </w:pPr>
      <m:oMathPara>
        <m:oMath>
          <m:eqArr>
            <m:eqArrPr>
              <m:maxDist m:val="1"/>
              <m:ctrlPr>
                <w:rPr>
                  <w:rFonts w:ascii="Cambria Math" w:hAnsi="Cambria Math"/>
                  <w:i/>
                  <w:color w:val="008000"/>
                </w:rPr>
              </m:ctrlPr>
            </m:eqArrPr>
            <m:e>
              <m:sSup>
                <m:sSupPr>
                  <m:ctrlPr>
                    <w:rPr>
                      <w:rFonts w:ascii="Cambria Math" w:hAnsi="Cambria Math"/>
                      <w:i/>
                      <w:color w:val="008000"/>
                    </w:rPr>
                  </m:ctrlPr>
                </m:sSupPr>
                <m:e>
                  <m:r>
                    <m:rPr>
                      <m:scr m:val="double-struck"/>
                    </m:rPr>
                    <w:rPr>
                      <w:rFonts w:ascii="Cambria Math" w:hAnsi="Cambria Math"/>
                      <w:color w:val="008000"/>
                    </w:rPr>
                    <m:t>E</m:t>
                  </m:r>
                </m:e>
                <m:sup>
                  <m:r>
                    <w:rPr>
                      <w:rFonts w:ascii="Cambria Math" w:hAnsi="Cambria Math"/>
                      <w:color w:val="008000"/>
                    </w:rPr>
                    <m:t>'</m:t>
                  </m:r>
                </m:sup>
              </m:sSup>
              <m:d>
                <m:dPr>
                  <m:ctrlPr>
                    <w:rPr>
                      <w:rFonts w:ascii="Cambria Math" w:hAnsi="Cambria Math"/>
                      <w:i/>
                      <w:color w:val="008000"/>
                    </w:rPr>
                  </m:ctrlPr>
                </m:dPr>
                <m:e>
                  <m:r>
                    <m:rPr>
                      <m:scr m:val="script"/>
                    </m:rPr>
                    <w:rPr>
                      <w:rFonts w:ascii="Cambria Math" w:hAnsi="Cambria Math"/>
                      <w:color w:val="008000"/>
                    </w:rPr>
                    <m:t>Q</m:t>
                  </m:r>
                  <m:d>
                    <m:dPr>
                      <m:ctrlPr>
                        <w:rPr>
                          <w:rFonts w:ascii="Cambria Math" w:hAnsi="Cambria Math"/>
                          <w:i/>
                          <w:color w:val="008000"/>
                        </w:rPr>
                      </m:ctrlPr>
                    </m:dPr>
                    <m:e>
                      <m:r>
                        <m:rPr>
                          <m:sty m:val="p"/>
                        </m:rPr>
                        <w:rPr>
                          <w:rFonts w:ascii="Cambria Math" w:hAnsi="Cambria Math"/>
                          <w:color w:val="008000"/>
                        </w:rPr>
                        <m:t>Θ</m:t>
                      </m:r>
                    </m:e>
                  </m:d>
                </m:e>
              </m:d>
              <m:r>
                <w:rPr>
                  <w:rFonts w:ascii="Cambria Math" w:hAnsi="Cambria Math"/>
                  <w:color w:val="008000"/>
                </w:rPr>
                <m:t>=</m:t>
              </m:r>
              <m:f>
                <m:fPr>
                  <m:ctrlPr>
                    <w:rPr>
                      <w:rFonts w:ascii="Cambria Math" w:hAnsi="Cambria Math"/>
                      <w:i/>
                      <w:color w:val="008000"/>
                    </w:rPr>
                  </m:ctrlPr>
                </m:fPr>
                <m:num>
                  <m:r>
                    <w:rPr>
                      <w:rFonts w:ascii="Cambria Math" w:hAnsi="Cambria Math"/>
                      <w:color w:val="008000"/>
                    </w:rPr>
                    <m:t>ϖ</m:t>
                  </m:r>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UAV</m:t>
                      </m:r>
                    </m:sub>
                  </m:sSub>
                  <m:d>
                    <m:dPr>
                      <m:ctrlPr>
                        <w:rPr>
                          <w:rFonts w:ascii="Cambria Math" w:hAnsi="Cambria Math"/>
                          <w:i/>
                          <w:color w:val="008000"/>
                        </w:rPr>
                      </m:ctrlPr>
                    </m:dPr>
                    <m:e>
                      <m:r>
                        <m:rPr>
                          <m:scr m:val="script"/>
                        </m:rPr>
                        <w:rPr>
                          <w:rFonts w:ascii="Cambria Math" w:hAnsi="Cambria Math"/>
                          <w:color w:val="008000"/>
                        </w:rPr>
                        <m:t>Q</m:t>
                      </m:r>
                    </m:e>
                  </m:d>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r>
                    <w:rPr>
                      <w:rFonts w:ascii="Cambria Math" w:eastAsiaTheme="minorEastAsia" w:hAnsi="Cambria Math" w:hint="eastAsia"/>
                      <w:color w:val="008000"/>
                      <w:lang w:eastAsia="zh-CN"/>
                    </w:rPr>
                    <m:t>m</m:t>
                  </m:r>
                  <m:r>
                    <m:rPr>
                      <m:scr m:val="double-struck"/>
                    </m:rPr>
                    <w:rPr>
                      <w:rFonts w:ascii="Cambria Math" w:hAnsi="Cambria Math"/>
                      <w:color w:val="008000"/>
                    </w:rPr>
                    <m:t>E</m:t>
                  </m:r>
                  <m:d>
                    <m:dPr>
                      <m:ctrlPr>
                        <w:rPr>
                          <w:rFonts w:ascii="Cambria Math" w:hAnsi="Cambria Math"/>
                          <w:i/>
                          <w:color w:val="008000"/>
                        </w:rPr>
                      </m:ctrlPr>
                    </m:dPr>
                    <m:e>
                      <m:r>
                        <m:rPr>
                          <m:scr m:val="script"/>
                        </m:rPr>
                        <w:rPr>
                          <w:rFonts w:ascii="Cambria Math" w:hAnsi="Cambria Math"/>
                          <w:color w:val="008000"/>
                        </w:rPr>
                        <m:t>Q</m:t>
                      </m:r>
                      <m:d>
                        <m:dPr>
                          <m:ctrlPr>
                            <w:rPr>
                              <w:rFonts w:ascii="Cambria Math" w:hAnsi="Cambria Math"/>
                              <w:i/>
                              <w:color w:val="008000"/>
                            </w:rPr>
                          </m:ctrlPr>
                        </m:dPr>
                        <m:e>
                          <m:r>
                            <m:rPr>
                              <m:sty m:val="p"/>
                            </m:rPr>
                            <w:rPr>
                              <w:rFonts w:ascii="Cambria Math" w:hAnsi="Cambria Math"/>
                              <w:color w:val="008000"/>
                            </w:rPr>
                            <m:t>Θ</m:t>
                          </m:r>
                        </m:e>
                      </m:d>
                    </m:e>
                  </m:d>
                </m:num>
                <m:den>
                  <m:r>
                    <w:rPr>
                      <w:rFonts w:ascii="Cambria Math" w:hAnsi="Cambria Math"/>
                      <w:color w:val="008000"/>
                    </w:rPr>
                    <m:t>ϖ</m:t>
                  </m:r>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r>
                    <w:rPr>
                      <w:rFonts w:ascii="Cambria Math" w:eastAsiaTheme="minorEastAsia" w:hAnsi="Cambria Math" w:hint="eastAsia"/>
                      <w:color w:val="008000"/>
                      <w:lang w:eastAsia="zh-CN"/>
                    </w:rPr>
                    <m:t>m</m:t>
                  </m:r>
                </m:den>
              </m:f>
              <m:r>
                <w:rPr>
                  <w:rFonts w:ascii="Cambria Math" w:hAnsi="Cambria Math"/>
                  <w:color w:val="008000"/>
                </w:rPr>
                <m:t>.#</m:t>
              </m:r>
              <m:d>
                <m:dPr>
                  <m:ctrlPr>
                    <w:rPr>
                      <w:rFonts w:ascii="Cambria Math" w:hAnsi="Cambria Math"/>
                      <w:i/>
                      <w:color w:val="008000"/>
                    </w:rPr>
                  </m:ctrlPr>
                </m:dPr>
                <m:e>
                  <m:r>
                    <w:rPr>
                      <w:rFonts w:ascii="Cambria Math" w:hAnsi="Cambria Math"/>
                      <w:color w:val="008000"/>
                    </w:rPr>
                    <m:t>28</m:t>
                  </m:r>
                </m:e>
              </m:d>
            </m:e>
          </m:eqArr>
        </m:oMath>
      </m:oMathPara>
    </w:p>
    <w:p w14:paraId="20D4A653" w14:textId="3A7F9D94" w:rsidR="00075EB6" w:rsidRPr="00950A40"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From this, we can obtain the accuracy of data recovery methods, which is denoted as </w:t>
      </w:r>
      <m:oMath>
        <m:sSubSup>
          <m:sSubSupPr>
            <m:ctrlPr>
              <w:rPr>
                <w:rFonts w:ascii="Cambria Math" w:hAnsi="Cambria Math"/>
                <w:i/>
                <w:color w:val="008000"/>
              </w:rPr>
            </m:ctrlPr>
          </m:sSubSup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up>
            <m:r>
              <w:rPr>
                <w:rFonts w:ascii="Cambria Math" w:hAnsi="Cambria Math"/>
                <w:color w:val="008000"/>
              </w:rPr>
              <m:t>'</m:t>
            </m:r>
          </m:sup>
        </m:sSubSup>
        <m:d>
          <m:dPr>
            <m:ctrlPr>
              <w:rPr>
                <w:rFonts w:ascii="Cambria Math" w:hAnsi="Cambria Math"/>
                <w:i/>
                <w:color w:val="008000"/>
              </w:rPr>
            </m:ctrlPr>
          </m:dPr>
          <m:e>
            <m:r>
              <m:rPr>
                <m:sty m:val="p"/>
              </m:rPr>
              <w:rPr>
                <w:rFonts w:ascii="Cambria Math" w:hAnsi="Cambria Math"/>
                <w:color w:val="008000"/>
              </w:rPr>
              <m:t>Θ</m:t>
            </m:r>
          </m:e>
        </m:d>
      </m:oMath>
      <w:r w:rsidRPr="00075EB6">
        <w:rPr>
          <w:rFonts w:ascii="Times New Roman" w:hAnsi="Times New Roman"/>
          <w:color w:val="008000"/>
        </w:rPr>
        <w:t>, based on Eq (2</w:t>
      </w:r>
      <w:r w:rsidR="00031E13" w:rsidRPr="00950A40">
        <w:rPr>
          <w:rFonts w:ascii="Times New Roman" w:hAnsi="Times New Roman"/>
          <w:color w:val="008000"/>
        </w:rPr>
        <w:t>9</w:t>
      </w:r>
      <w:r w:rsidRPr="00075EB6">
        <w:rPr>
          <w:rFonts w:ascii="Times New Roman" w:hAnsi="Times New Roman"/>
          <w:color w:val="008000"/>
        </w:rPr>
        <w:t>).</w:t>
      </w:r>
    </w:p>
    <w:p w14:paraId="555A0A2D" w14:textId="0DB63D41" w:rsidR="001953BD" w:rsidRPr="00075EB6" w:rsidRDefault="00636A06" w:rsidP="001953BD">
      <w:pPr>
        <w:widowControl/>
        <w:spacing w:beforeLines="20" w:before="48" w:afterLines="20" w:after="48" w:line="240" w:lineRule="auto"/>
        <w:ind w:firstLineChars="150" w:firstLine="300"/>
        <w:jc w:val="left"/>
        <w:rPr>
          <w:rFonts w:ascii="Times New Roman" w:hAnsi="Times New Roman"/>
          <w:color w:val="008000"/>
        </w:rPr>
      </w:pPr>
      <m:oMathPara>
        <m:oMath>
          <m:sSubSup>
            <m:sSubSupPr>
              <m:ctrlPr>
                <w:rPr>
                  <w:rFonts w:ascii="Cambria Math" w:hAnsi="Cambria Math"/>
                  <w:i/>
                  <w:color w:val="008000"/>
                </w:rPr>
              </m:ctrlPr>
            </m:sSubSup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up>
              <m:r>
                <w:rPr>
                  <w:rFonts w:ascii="Cambria Math" w:hAnsi="Cambria Math"/>
                  <w:color w:val="008000"/>
                </w:rPr>
                <m:t>'</m:t>
              </m:r>
            </m:sup>
          </m:sSubSup>
          <m:d>
            <m:dPr>
              <m:ctrlPr>
                <w:rPr>
                  <w:rFonts w:ascii="Cambria Math" w:hAnsi="Cambria Math"/>
                  <w:i/>
                  <w:color w:val="008000"/>
                </w:rPr>
              </m:ctrlPr>
            </m:dPr>
            <m:e>
              <m:r>
                <m:rPr>
                  <m:sty m:val="p"/>
                </m:rPr>
                <w:rPr>
                  <w:rFonts w:ascii="Cambria Math" w:hAnsi="Cambria Math"/>
                  <w:color w:val="008000"/>
                </w:rPr>
                <m:t>Θ</m:t>
              </m:r>
            </m:e>
          </m:d>
          <m:r>
            <w:rPr>
              <w:rFonts w:ascii="Cambria Math" w:hAnsi="Cambria Math"/>
              <w:color w:val="008000"/>
            </w:rPr>
            <m:t>=</m:t>
          </m:r>
          <m:sSup>
            <m:sSupPr>
              <m:ctrlPr>
                <w:rPr>
                  <w:rFonts w:ascii="Cambria Math" w:hAnsi="Cambria Math"/>
                  <w:i/>
                  <w:color w:val="008000"/>
                </w:rPr>
              </m:ctrlPr>
            </m:sSupPr>
            <m:e>
              <m:r>
                <m:rPr>
                  <m:scr m:val="double-struck"/>
                </m:rPr>
                <w:rPr>
                  <w:rFonts w:ascii="Cambria Math" w:hAnsi="Cambria Math"/>
                  <w:color w:val="008000"/>
                </w:rPr>
                <m:t>H</m:t>
              </m:r>
            </m:e>
            <m:sup>
              <m:r>
                <w:rPr>
                  <w:rFonts w:ascii="Cambria Math" w:hAnsi="Cambria Math"/>
                  <w:color w:val="008000"/>
                </w:rPr>
                <m:t>'</m:t>
              </m:r>
            </m:sup>
          </m:sSup>
          <m:d>
            <m:dPr>
              <m:ctrlPr>
                <w:rPr>
                  <w:rFonts w:ascii="Cambria Math" w:hAnsi="Cambria Math"/>
                  <w:i/>
                  <w:color w:val="008000"/>
                </w:rPr>
              </m:ctrlPr>
            </m:dPr>
            <m:e>
              <m:r>
                <m:rPr>
                  <m:sty m:val="p"/>
                </m:rPr>
                <w:rPr>
                  <w:rFonts w:ascii="Cambria Math" w:hAnsi="Cambria Math"/>
                  <w:color w:val="008000"/>
                </w:rPr>
                <m:t>Θ</m:t>
              </m:r>
            </m:e>
          </m:d>
          <m:sSup>
            <m:sSupPr>
              <m:ctrlPr>
                <w:rPr>
                  <w:rFonts w:ascii="Cambria Math" w:hAnsi="Cambria Math"/>
                  <w:i/>
                  <w:color w:val="008000"/>
                </w:rPr>
              </m:ctrlPr>
            </m:sSupPr>
            <m:e>
              <m:r>
                <m:rPr>
                  <m:scr m:val="double-struck"/>
                </m:rPr>
                <w:rPr>
                  <w:rFonts w:ascii="Cambria Math" w:hAnsi="Cambria Math"/>
                  <w:color w:val="008000"/>
                </w:rPr>
                <m:t>E</m:t>
              </m:r>
            </m:e>
            <m:sup>
              <m:r>
                <w:rPr>
                  <w:rFonts w:ascii="Cambria Math" w:hAnsi="Cambria Math"/>
                  <w:color w:val="008000"/>
                </w:rPr>
                <m:t>'</m:t>
              </m:r>
            </m:sup>
          </m:sSup>
          <m:d>
            <m:dPr>
              <m:ctrlPr>
                <w:rPr>
                  <w:rFonts w:ascii="Cambria Math" w:hAnsi="Cambria Math"/>
                  <w:i/>
                  <w:color w:val="008000"/>
                </w:rPr>
              </m:ctrlPr>
            </m:dPr>
            <m:e>
              <m:r>
                <m:rPr>
                  <m:scr m:val="script"/>
                </m:rPr>
                <w:rPr>
                  <w:rFonts w:ascii="Cambria Math" w:hAnsi="Cambria Math"/>
                  <w:color w:val="008000"/>
                </w:rPr>
                <m:t>Q</m:t>
              </m:r>
              <m:d>
                <m:dPr>
                  <m:ctrlPr>
                    <w:rPr>
                      <w:rFonts w:ascii="Cambria Math" w:hAnsi="Cambria Math"/>
                      <w:i/>
                      <w:color w:val="008000"/>
                    </w:rPr>
                  </m:ctrlPr>
                </m:dPr>
                <m:e>
                  <m:r>
                    <m:rPr>
                      <m:sty m:val="p"/>
                    </m:rPr>
                    <w:rPr>
                      <w:rFonts w:ascii="Cambria Math" w:hAnsi="Cambria Math"/>
                      <w:color w:val="008000"/>
                    </w:rPr>
                    <m:t>Θ</m:t>
                  </m:r>
                </m:e>
              </m:d>
            </m:e>
          </m:d>
          <m:r>
            <w:rPr>
              <w:rFonts w:ascii="Cambria Math" w:hAnsi="Cambria Math"/>
              <w:color w:val="008000"/>
            </w:rPr>
            <m:t>+</m:t>
          </m:r>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R</m:t>
              </m:r>
              <m:r>
                <w:rPr>
                  <w:rFonts w:ascii="Cambria Math" w:hAnsi="Cambria Math"/>
                  <w:color w:val="008000"/>
                </w:rPr>
                <m:t>ecover</m:t>
              </m:r>
            </m:sub>
          </m:sSub>
          <m:r>
            <w:rPr>
              <w:rFonts w:ascii="Cambria Math" w:hAnsi="Cambria Math"/>
              <w:color w:val="008000"/>
            </w:rPr>
            <m:t xml:space="preserve">                                  </m:t>
          </m:r>
        </m:oMath>
      </m:oMathPara>
    </w:p>
    <w:p w14:paraId="50784294" w14:textId="5D36AA4D"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r>
                <w:rPr>
                  <w:rFonts w:ascii="Cambria Math" w:hAnsi="Cambria Math"/>
                  <w:color w:val="008000"/>
                </w:rPr>
                <m:t xml:space="preserve">                                                               </m:t>
              </m:r>
              <m:r>
                <w:rPr>
                  <w:rFonts w:ascii="Cambria Math" w:hAnsi="Cambria Math" w:hint="eastAsia"/>
                  <w:color w:val="008000"/>
                </w:rPr>
                <m:t>=</m:t>
              </m:r>
              <m:d>
                <m:dPr>
                  <m:begChr m:val="["/>
                  <m:endChr m:val="]"/>
                  <m:ctrlPr>
                    <w:rPr>
                      <w:rFonts w:ascii="Cambria Math" w:hAnsi="Cambria Math"/>
                      <w:i/>
                      <w:color w:val="008000"/>
                    </w:rPr>
                  </m:ctrlPr>
                </m:dPr>
                <m:e>
                  <m:d>
                    <m:dPr>
                      <m:ctrlPr>
                        <w:rPr>
                          <w:rFonts w:ascii="Cambria Math" w:hAnsi="Cambria Math"/>
                          <w:i/>
                          <w:color w:val="008000"/>
                        </w:rPr>
                      </m:ctrlPr>
                    </m:dPr>
                    <m:e>
                      <m:r>
                        <m:rPr>
                          <m:scr m:val="script"/>
                        </m:rPr>
                        <w:rPr>
                          <w:rFonts w:ascii="Cambria Math" w:hAnsi="Cambria Math"/>
                          <w:color w:val="008000"/>
                        </w:rPr>
                        <m:t>o</m:t>
                      </m:r>
                      <m:r>
                        <w:rPr>
                          <w:rFonts w:ascii="Cambria Math" w:eastAsia="微软雅黑" w:hAnsi="Cambria Math" w:cs="微软雅黑" w:hint="eastAsia"/>
                          <w:color w:val="008000"/>
                        </w:rPr>
                        <m:t>-</m:t>
                      </m:r>
                      <m:r>
                        <w:rPr>
                          <w:rFonts w:ascii="Cambria Math" w:hAnsi="Cambria Math" w:hint="eastAsia"/>
                          <w:color w:val="008000"/>
                        </w:rPr>
                        <m:t>1</m:t>
                      </m:r>
                    </m:e>
                  </m:d>
                  <m:sSup>
                    <m:sSupPr>
                      <m:ctrlPr>
                        <w:rPr>
                          <w:rFonts w:ascii="Cambria Math" w:hAnsi="Cambria Math"/>
                          <w:color w:val="008000"/>
                        </w:rPr>
                      </m:ctrlPr>
                    </m:sSupPr>
                    <m:e>
                      <m:r>
                        <m:rPr>
                          <m:sty m:val="p"/>
                        </m:rPr>
                        <w:rPr>
                          <w:rFonts w:ascii="Cambria Math" w:hAnsi="Cambria Math"/>
                          <w:color w:val="008000"/>
                        </w:rPr>
                        <m:t>Θ</m:t>
                      </m:r>
                    </m:e>
                    <m:sup>
                      <m:r>
                        <w:rPr>
                          <w:rFonts w:ascii="Cambria Math" w:hAnsi="Cambria Math"/>
                          <w:color w:val="008000"/>
                        </w:rPr>
                        <m:t>3</m:t>
                      </m:r>
                    </m:sup>
                  </m:sSup>
                  <m:r>
                    <w:rPr>
                      <w:rFonts w:ascii="Cambria Math" w:hAnsi="Cambria Math"/>
                      <w:color w:val="008000"/>
                    </w:rPr>
                    <m:t>+</m:t>
                  </m:r>
                  <m:f>
                    <m:fPr>
                      <m:ctrlPr>
                        <w:rPr>
                          <w:rFonts w:ascii="Cambria Math" w:hAnsi="Cambria Math"/>
                          <w:i/>
                          <w:color w:val="008000"/>
                        </w:rPr>
                      </m:ctrlPr>
                    </m:fPr>
                    <m:num>
                      <m:r>
                        <w:rPr>
                          <w:rFonts w:ascii="Cambria Math" w:hAnsi="Cambria Math"/>
                          <w:color w:val="008000"/>
                        </w:rPr>
                        <m:t>ϖ</m:t>
                      </m:r>
                    </m:num>
                    <m:den>
                      <m:r>
                        <w:rPr>
                          <w:rFonts w:ascii="Cambria Math" w:eastAsiaTheme="minorEastAsia" w:hAnsi="Cambria Math" w:hint="eastAsia"/>
                          <w:color w:val="008000"/>
                          <w:lang w:eastAsia="zh-CN"/>
                        </w:rPr>
                        <m:t>m</m:t>
                      </m:r>
                    </m:den>
                  </m:f>
                  <m:r>
                    <w:rPr>
                      <w:rFonts w:ascii="Cambria Math" w:hAnsi="Cambria Math"/>
                      <w:color w:val="008000"/>
                    </w:rPr>
                    <m:t>+1</m:t>
                  </m:r>
                </m:e>
              </m:d>
              <m:d>
                <m:dPr>
                  <m:begChr m:val="["/>
                  <m:endChr m:val="]"/>
                  <m:ctrlPr>
                    <w:rPr>
                      <w:rFonts w:ascii="Cambria Math" w:hAnsi="Cambria Math"/>
                      <w:i/>
                      <w:color w:val="008000"/>
                    </w:rPr>
                  </m:ctrlPr>
                </m:dPr>
                <m:e>
                  <m:f>
                    <m:fPr>
                      <m:ctrlPr>
                        <w:rPr>
                          <w:rFonts w:ascii="Cambria Math" w:hAnsi="Cambria Math"/>
                          <w:i/>
                          <w:color w:val="008000"/>
                        </w:rPr>
                      </m:ctrlPr>
                    </m:fPr>
                    <m:num>
                      <m:r>
                        <w:rPr>
                          <w:rFonts w:ascii="Cambria Math" w:hAnsi="Cambria Math"/>
                          <w:color w:val="008000"/>
                        </w:rPr>
                        <m:t>ϖ</m:t>
                      </m:r>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UAV</m:t>
                          </m:r>
                        </m:sub>
                      </m:sSub>
                      <m:d>
                        <m:dPr>
                          <m:ctrlPr>
                            <w:rPr>
                              <w:rFonts w:ascii="Cambria Math" w:hAnsi="Cambria Math"/>
                              <w:i/>
                              <w:color w:val="008000"/>
                            </w:rPr>
                          </m:ctrlPr>
                        </m:dPr>
                        <m:e>
                          <m:r>
                            <m:rPr>
                              <m:scr m:val="script"/>
                            </m:rPr>
                            <w:rPr>
                              <w:rFonts w:ascii="Cambria Math" w:hAnsi="Cambria Math"/>
                              <w:color w:val="008000"/>
                            </w:rPr>
                            <m:t>Q</m:t>
                          </m:r>
                        </m:e>
                      </m:d>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r>
                        <w:rPr>
                          <w:rFonts w:ascii="Cambria Math" w:eastAsiaTheme="minorEastAsia" w:hAnsi="Cambria Math" w:hint="eastAsia"/>
                          <w:color w:val="008000"/>
                          <w:lang w:eastAsia="zh-CN"/>
                        </w:rPr>
                        <m:t>m</m:t>
                      </m:r>
                      <m:r>
                        <m:rPr>
                          <m:scr m:val="double-struck"/>
                        </m:rPr>
                        <w:rPr>
                          <w:rFonts w:ascii="Cambria Math" w:hAnsi="Cambria Math"/>
                          <w:color w:val="008000"/>
                        </w:rPr>
                        <m:t>E</m:t>
                      </m:r>
                      <m:d>
                        <m:dPr>
                          <m:ctrlPr>
                            <w:rPr>
                              <w:rFonts w:ascii="Cambria Math" w:hAnsi="Cambria Math"/>
                              <w:i/>
                              <w:color w:val="008000"/>
                            </w:rPr>
                          </m:ctrlPr>
                        </m:dPr>
                        <m:e>
                          <m:r>
                            <m:rPr>
                              <m:scr m:val="script"/>
                            </m:rPr>
                            <w:rPr>
                              <w:rFonts w:ascii="Cambria Math" w:hAnsi="Cambria Math"/>
                              <w:color w:val="008000"/>
                            </w:rPr>
                            <m:t>Q</m:t>
                          </m:r>
                          <m:d>
                            <m:dPr>
                              <m:ctrlPr>
                                <w:rPr>
                                  <w:rFonts w:ascii="Cambria Math" w:hAnsi="Cambria Math"/>
                                  <w:i/>
                                  <w:color w:val="008000"/>
                                </w:rPr>
                              </m:ctrlPr>
                            </m:dPr>
                            <m:e>
                              <m:r>
                                <m:rPr>
                                  <m:sty m:val="p"/>
                                </m:rPr>
                                <w:rPr>
                                  <w:rFonts w:ascii="Cambria Math" w:hAnsi="Cambria Math"/>
                                  <w:color w:val="008000"/>
                                </w:rPr>
                                <m:t>Θ</m:t>
                              </m:r>
                            </m:e>
                          </m:d>
                        </m:e>
                      </m:d>
                    </m:num>
                    <m:den>
                      <m:r>
                        <w:rPr>
                          <w:rFonts w:ascii="Cambria Math" w:hAnsi="Cambria Math"/>
                          <w:color w:val="008000"/>
                        </w:rPr>
                        <m:t>ϖ</m:t>
                      </m:r>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r>
                        <w:rPr>
                          <w:rFonts w:ascii="Cambria Math" w:eastAsiaTheme="minorEastAsia" w:hAnsi="Cambria Math" w:hint="eastAsia"/>
                          <w:color w:val="008000"/>
                          <w:lang w:eastAsia="zh-CN"/>
                        </w:rPr>
                        <m:t>m</m:t>
                      </m:r>
                    </m:den>
                  </m:f>
                </m:e>
              </m:d>
              <m:r>
                <w:rPr>
                  <w:rFonts w:ascii="Cambria Math" w:hAnsi="Cambria Math"/>
                  <w:color w:val="008000"/>
                </w:rPr>
                <m:t>+</m:t>
              </m:r>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R</m:t>
                  </m:r>
                  <m:r>
                    <w:rPr>
                      <w:rFonts w:ascii="Cambria Math" w:hAnsi="Cambria Math"/>
                      <w:color w:val="008000"/>
                    </w:rPr>
                    <m:t>ecover</m:t>
                  </m:r>
                </m:sub>
              </m:sSub>
              <m:r>
                <w:rPr>
                  <w:rFonts w:ascii="Cambria Math" w:hAnsi="Cambria Math"/>
                  <w:color w:val="008000"/>
                </w:rPr>
                <m:t>.#</m:t>
              </m:r>
              <m:d>
                <m:dPr>
                  <m:ctrlPr>
                    <w:rPr>
                      <w:rFonts w:ascii="Cambria Math" w:hAnsi="Cambria Math"/>
                      <w:i/>
                      <w:color w:val="008000"/>
                    </w:rPr>
                  </m:ctrlPr>
                </m:dPr>
                <m:e>
                  <m:r>
                    <w:rPr>
                      <w:rFonts w:ascii="Cambria Math" w:hAnsi="Cambria Math"/>
                      <w:color w:val="008000"/>
                    </w:rPr>
                    <m:t>29</m:t>
                  </m:r>
                </m:e>
              </m:d>
            </m:e>
          </m:eqArr>
        </m:oMath>
      </m:oMathPara>
    </w:p>
    <w:p w14:paraId="309F0B1F" w14:textId="11F5CD36"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Therefore, the expected accuracy of data recovery methods be calculated as follows</w:t>
      </w:r>
      <w:r w:rsidR="008C30A6">
        <w:rPr>
          <w:rFonts w:ascii="Times New Roman" w:hAnsi="Times New Roman"/>
          <w:color w:val="008000"/>
        </w:rPr>
        <w:t>.</w:t>
      </w:r>
    </w:p>
    <w:p w14:paraId="607A788E" w14:textId="4A47F418"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r>
                <m:rPr>
                  <m:scr m:val="double-struck"/>
                </m:rPr>
                <w:rPr>
                  <w:rFonts w:ascii="Cambria Math" w:hAnsi="Cambria Math"/>
                  <w:color w:val="008000"/>
                </w:rPr>
                <m:t>E</m:t>
              </m:r>
              <m:d>
                <m:dPr>
                  <m:ctrlPr>
                    <w:rPr>
                      <w:rFonts w:ascii="Cambria Math" w:hAnsi="Cambria Math"/>
                      <w:i/>
                      <w:color w:val="008000"/>
                    </w:rPr>
                  </m:ctrlPr>
                </m:dPr>
                <m:e>
                  <m:sSubSup>
                    <m:sSubSupPr>
                      <m:ctrlPr>
                        <w:rPr>
                          <w:rFonts w:ascii="Cambria Math" w:hAnsi="Cambria Math"/>
                          <w:i/>
                          <w:color w:val="008000"/>
                        </w:rPr>
                      </m:ctrlPr>
                    </m:sSubSup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up>
                      <m:r>
                        <w:rPr>
                          <w:rFonts w:ascii="Cambria Math" w:hAnsi="Cambria Math"/>
                          <w:color w:val="008000"/>
                        </w:rPr>
                        <m:t>'</m:t>
                      </m:r>
                    </m:sup>
                  </m:sSubSup>
                  <m:d>
                    <m:dPr>
                      <m:ctrlPr>
                        <w:rPr>
                          <w:rFonts w:ascii="Cambria Math" w:hAnsi="Cambria Math"/>
                          <w:i/>
                          <w:color w:val="008000"/>
                        </w:rPr>
                      </m:ctrlPr>
                    </m:dPr>
                    <m:e>
                      <m:r>
                        <m:rPr>
                          <m:sty m:val="p"/>
                        </m:rPr>
                        <w:rPr>
                          <w:rFonts w:ascii="Cambria Math" w:hAnsi="Cambria Math"/>
                          <w:color w:val="008000"/>
                        </w:rPr>
                        <m:t>Θ</m:t>
                      </m:r>
                    </m:e>
                  </m:d>
                </m:e>
              </m:d>
              <m:r>
                <w:rPr>
                  <w:rFonts w:ascii="Cambria Math" w:hAnsi="Cambria Math"/>
                  <w:color w:val="008000"/>
                </w:rPr>
                <m:t>=</m:t>
              </m:r>
              <m:d>
                <m:dPr>
                  <m:begChr m:val="["/>
                  <m:endChr m:val="]"/>
                  <m:ctrlPr>
                    <w:rPr>
                      <w:rFonts w:ascii="Cambria Math" w:hAnsi="Cambria Math"/>
                      <w:i/>
                      <w:color w:val="008000"/>
                    </w:rPr>
                  </m:ctrlPr>
                </m:dPr>
                <m:e>
                  <m:d>
                    <m:dPr>
                      <m:ctrlPr>
                        <w:rPr>
                          <w:rFonts w:ascii="Cambria Math" w:hAnsi="Cambria Math"/>
                          <w:i/>
                          <w:color w:val="008000"/>
                        </w:rPr>
                      </m:ctrlPr>
                    </m:dPr>
                    <m:e>
                      <m:r>
                        <m:rPr>
                          <m:scr m:val="script"/>
                        </m:rPr>
                        <w:rPr>
                          <w:rFonts w:ascii="Cambria Math" w:hAnsi="Cambria Math"/>
                          <w:color w:val="008000"/>
                        </w:rPr>
                        <m:t>o</m:t>
                      </m:r>
                      <m:r>
                        <w:rPr>
                          <w:rFonts w:ascii="Cambria Math" w:eastAsia="微软雅黑" w:hAnsi="Cambria Math" w:cs="微软雅黑" w:hint="eastAsia"/>
                          <w:color w:val="008000"/>
                        </w:rPr>
                        <m:t>-</m:t>
                      </m:r>
                      <m:r>
                        <w:rPr>
                          <w:rFonts w:ascii="Cambria Math" w:hAnsi="Cambria Math" w:hint="eastAsia"/>
                          <w:color w:val="008000"/>
                        </w:rPr>
                        <m:t>1</m:t>
                      </m:r>
                    </m:e>
                  </m:d>
                  <m:sSup>
                    <m:sSupPr>
                      <m:ctrlPr>
                        <w:rPr>
                          <w:rFonts w:ascii="Cambria Math" w:hAnsi="Cambria Math"/>
                          <w:color w:val="008000"/>
                        </w:rPr>
                      </m:ctrlPr>
                    </m:sSupPr>
                    <m:e>
                      <m:r>
                        <m:rPr>
                          <m:sty m:val="p"/>
                        </m:rPr>
                        <w:rPr>
                          <w:rFonts w:ascii="Cambria Math" w:hAnsi="Cambria Math"/>
                          <w:color w:val="008000"/>
                        </w:rPr>
                        <m:t>Θ</m:t>
                      </m:r>
                    </m:e>
                    <m:sup>
                      <m:r>
                        <w:rPr>
                          <w:rFonts w:ascii="Cambria Math" w:hAnsi="Cambria Math"/>
                          <w:color w:val="008000"/>
                        </w:rPr>
                        <m:t>3</m:t>
                      </m:r>
                    </m:sup>
                  </m:sSup>
                  <m:r>
                    <w:rPr>
                      <w:rFonts w:ascii="Cambria Math" w:hAnsi="Cambria Math"/>
                      <w:color w:val="008000"/>
                    </w:rPr>
                    <m:t>+</m:t>
                  </m:r>
                  <m:f>
                    <m:fPr>
                      <m:ctrlPr>
                        <w:rPr>
                          <w:rFonts w:ascii="Cambria Math" w:hAnsi="Cambria Math"/>
                          <w:i/>
                          <w:color w:val="008000"/>
                        </w:rPr>
                      </m:ctrlPr>
                    </m:fPr>
                    <m:num>
                      <m:r>
                        <w:rPr>
                          <w:rFonts w:ascii="Cambria Math" w:hAnsi="Cambria Math"/>
                          <w:color w:val="008000"/>
                        </w:rPr>
                        <m:t>ϖ</m:t>
                      </m:r>
                    </m:num>
                    <m:den>
                      <m:r>
                        <w:rPr>
                          <w:rFonts w:ascii="Cambria Math" w:eastAsiaTheme="minorEastAsia" w:hAnsi="Cambria Math" w:hint="eastAsia"/>
                          <w:color w:val="008000"/>
                          <w:lang w:eastAsia="zh-CN"/>
                        </w:rPr>
                        <m:t>m</m:t>
                      </m:r>
                    </m:den>
                  </m:f>
                  <m:r>
                    <w:rPr>
                      <w:rFonts w:ascii="Cambria Math" w:hAnsi="Cambria Math"/>
                      <w:color w:val="008000"/>
                    </w:rPr>
                    <m:t>+1</m:t>
                  </m:r>
                </m:e>
              </m:d>
              <m:d>
                <m:dPr>
                  <m:begChr m:val="["/>
                  <m:endChr m:val="]"/>
                  <m:ctrlPr>
                    <w:rPr>
                      <w:rFonts w:ascii="Cambria Math" w:hAnsi="Cambria Math"/>
                      <w:i/>
                      <w:color w:val="008000"/>
                    </w:rPr>
                  </m:ctrlPr>
                </m:dPr>
                <m:e>
                  <m:f>
                    <m:fPr>
                      <m:ctrlPr>
                        <w:rPr>
                          <w:rFonts w:ascii="Cambria Math" w:hAnsi="Cambria Math"/>
                          <w:i/>
                          <w:color w:val="008000"/>
                        </w:rPr>
                      </m:ctrlPr>
                    </m:fPr>
                    <m:num>
                      <m:r>
                        <w:rPr>
                          <w:rFonts w:ascii="Cambria Math" w:hAnsi="Cambria Math"/>
                          <w:color w:val="008000"/>
                        </w:rPr>
                        <m:t>ϖ</m:t>
                      </m:r>
                      <m:sSub>
                        <m:sSubPr>
                          <m:ctrlPr>
                            <w:rPr>
                              <w:rFonts w:ascii="Cambria Math" w:hAnsi="Cambria Math"/>
                              <w:i/>
                              <w:color w:val="008000"/>
                            </w:rPr>
                          </m:ctrlPr>
                        </m:sSubPr>
                        <m:e>
                          <m:r>
                            <m:rPr>
                              <m:scr m:val="double-struck"/>
                            </m:rPr>
                            <w:rPr>
                              <w:rFonts w:ascii="Cambria Math" w:hAnsi="Cambria Math"/>
                              <w:color w:val="008000"/>
                            </w:rPr>
                            <m:t>E</m:t>
                          </m:r>
                        </m:e>
                        <m:sub>
                          <m:r>
                            <w:rPr>
                              <w:rFonts w:ascii="Cambria Math" w:hAnsi="Cambria Math" w:hint="eastAsia"/>
                              <w:color w:val="008000"/>
                            </w:rPr>
                            <m:t>UAV</m:t>
                          </m:r>
                        </m:sub>
                      </m:sSub>
                      <m:d>
                        <m:dPr>
                          <m:ctrlPr>
                            <w:rPr>
                              <w:rFonts w:ascii="Cambria Math" w:hAnsi="Cambria Math"/>
                              <w:i/>
                              <w:color w:val="008000"/>
                            </w:rPr>
                          </m:ctrlPr>
                        </m:dPr>
                        <m:e>
                          <m:r>
                            <m:rPr>
                              <m:scr m:val="script"/>
                            </m:rPr>
                            <w:rPr>
                              <w:rFonts w:ascii="Cambria Math" w:hAnsi="Cambria Math"/>
                              <w:color w:val="008000"/>
                            </w:rPr>
                            <m:t>Q</m:t>
                          </m:r>
                        </m:e>
                      </m:d>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r>
                        <w:rPr>
                          <w:rFonts w:ascii="Cambria Math" w:eastAsiaTheme="minorEastAsia" w:hAnsi="Cambria Math" w:hint="eastAsia"/>
                          <w:color w:val="008000"/>
                          <w:lang w:eastAsia="zh-CN"/>
                        </w:rPr>
                        <m:t>m</m:t>
                      </m:r>
                      <m:r>
                        <m:rPr>
                          <m:scr m:val="double-struck"/>
                        </m:rPr>
                        <w:rPr>
                          <w:rFonts w:ascii="Cambria Math" w:hAnsi="Cambria Math"/>
                          <w:color w:val="008000"/>
                        </w:rPr>
                        <m:t>E</m:t>
                      </m:r>
                      <m:d>
                        <m:dPr>
                          <m:ctrlPr>
                            <w:rPr>
                              <w:rFonts w:ascii="Cambria Math" w:hAnsi="Cambria Math"/>
                              <w:i/>
                              <w:color w:val="008000"/>
                            </w:rPr>
                          </m:ctrlPr>
                        </m:dPr>
                        <m:e>
                          <m:r>
                            <m:rPr>
                              <m:scr m:val="script"/>
                            </m:rPr>
                            <w:rPr>
                              <w:rFonts w:ascii="Cambria Math" w:hAnsi="Cambria Math"/>
                              <w:color w:val="008000"/>
                            </w:rPr>
                            <m:t>Q</m:t>
                          </m:r>
                          <m:d>
                            <m:dPr>
                              <m:ctrlPr>
                                <w:rPr>
                                  <w:rFonts w:ascii="Cambria Math" w:hAnsi="Cambria Math"/>
                                  <w:i/>
                                  <w:color w:val="008000"/>
                                </w:rPr>
                              </m:ctrlPr>
                            </m:dPr>
                            <m:e>
                              <m:r>
                                <m:rPr>
                                  <m:sty m:val="p"/>
                                </m:rPr>
                                <w:rPr>
                                  <w:rFonts w:ascii="Cambria Math" w:hAnsi="Cambria Math"/>
                                  <w:color w:val="008000"/>
                                </w:rPr>
                                <m:t>Θ</m:t>
                              </m:r>
                            </m:e>
                          </m:d>
                        </m:e>
                      </m:d>
                    </m:num>
                    <m:den>
                      <m:r>
                        <w:rPr>
                          <w:rFonts w:ascii="Cambria Math" w:hAnsi="Cambria Math"/>
                          <w:color w:val="008000"/>
                        </w:rPr>
                        <m:t>ϖ</m:t>
                      </m:r>
                      <m:r>
                        <m:rPr>
                          <m:scr m:val="double-struck"/>
                        </m:rPr>
                        <w:rPr>
                          <w:rFonts w:ascii="Cambria Math" w:hAnsi="Cambria Math"/>
                          <w:color w:val="008000"/>
                        </w:rPr>
                        <m:t>+H</m:t>
                      </m:r>
                      <m:d>
                        <m:dPr>
                          <m:ctrlPr>
                            <w:rPr>
                              <w:rFonts w:ascii="Cambria Math" w:hAnsi="Cambria Math"/>
                              <w:i/>
                              <w:color w:val="008000"/>
                            </w:rPr>
                          </m:ctrlPr>
                        </m:dPr>
                        <m:e>
                          <m:r>
                            <m:rPr>
                              <m:sty m:val="p"/>
                            </m:rPr>
                            <w:rPr>
                              <w:rFonts w:ascii="Cambria Math" w:hAnsi="Cambria Math"/>
                              <w:color w:val="008000"/>
                            </w:rPr>
                            <m:t>Θ</m:t>
                          </m:r>
                        </m:e>
                      </m:d>
                      <m:r>
                        <w:rPr>
                          <w:rFonts w:ascii="Cambria Math" w:eastAsiaTheme="minorEastAsia" w:hAnsi="Cambria Math" w:hint="eastAsia"/>
                          <w:color w:val="008000"/>
                          <w:lang w:eastAsia="zh-CN"/>
                        </w:rPr>
                        <m:t>m</m:t>
                      </m:r>
                    </m:den>
                  </m:f>
                </m:e>
              </m:d>
              <m:r>
                <w:rPr>
                  <w:rFonts w:ascii="Cambria Math" w:hAnsi="Cambria Math"/>
                  <w:color w:val="008000"/>
                </w:rPr>
                <m:t>.#</m:t>
              </m:r>
              <m:d>
                <m:dPr>
                  <m:ctrlPr>
                    <w:rPr>
                      <w:rFonts w:ascii="Cambria Math" w:hAnsi="Cambria Math"/>
                      <w:i/>
                      <w:color w:val="008000"/>
                    </w:rPr>
                  </m:ctrlPr>
                </m:dPr>
                <m:e>
                  <m:r>
                    <w:rPr>
                      <w:rFonts w:ascii="Cambria Math" w:hAnsi="Cambria Math"/>
                      <w:color w:val="008000"/>
                    </w:rPr>
                    <m:t>30</m:t>
                  </m:r>
                </m:e>
              </m:d>
            </m:e>
          </m:eqArr>
        </m:oMath>
      </m:oMathPara>
    </w:p>
    <w:p w14:paraId="556FC6B0" w14:textId="1019B3BE"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By subtracting </w:t>
      </w:r>
      <m:oMath>
        <m:r>
          <m:rPr>
            <m:scr m:val="double-struck"/>
          </m:rPr>
          <w:rPr>
            <w:rFonts w:ascii="Cambria Math" w:hAnsi="Cambria Math"/>
            <w:color w:val="008000"/>
          </w:rPr>
          <m:t>E</m:t>
        </m:r>
        <m:d>
          <m:dPr>
            <m:ctrlPr>
              <w:rPr>
                <w:rFonts w:ascii="Cambria Math" w:hAnsi="Cambria Math"/>
                <w:i/>
                <w:color w:val="008000"/>
              </w:rPr>
            </m:ctrlPr>
          </m:dPr>
          <m:e>
            <m:sSubSup>
              <m:sSubSupPr>
                <m:ctrlPr>
                  <w:rPr>
                    <w:rFonts w:ascii="Cambria Math" w:hAnsi="Cambria Math"/>
                    <w:i/>
                    <w:color w:val="008000"/>
                  </w:rPr>
                </m:ctrlPr>
              </m:sSubSup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up>
                <m:r>
                  <w:rPr>
                    <w:rFonts w:ascii="Cambria Math" w:hAnsi="Cambria Math"/>
                    <w:color w:val="008000"/>
                  </w:rPr>
                  <m:t>'</m:t>
                </m:r>
              </m:sup>
            </m:sSubSup>
            <m:d>
              <m:dPr>
                <m:ctrlPr>
                  <w:rPr>
                    <w:rFonts w:ascii="Cambria Math" w:hAnsi="Cambria Math"/>
                    <w:i/>
                    <w:color w:val="008000"/>
                  </w:rPr>
                </m:ctrlPr>
              </m:dPr>
              <m:e>
                <m:r>
                  <m:rPr>
                    <m:sty m:val="p"/>
                  </m:rPr>
                  <w:rPr>
                    <w:rFonts w:ascii="Cambria Math" w:hAnsi="Cambria Math"/>
                    <w:color w:val="008000"/>
                  </w:rPr>
                  <m:t>Θ</m:t>
                </m:r>
              </m:e>
            </m:d>
          </m:e>
        </m:d>
      </m:oMath>
      <w:r w:rsidRPr="00075EB6">
        <w:rPr>
          <w:rFonts w:ascii="Times New Roman" w:hAnsi="Times New Roman"/>
          <w:color w:val="008000"/>
        </w:rPr>
        <w:t xml:space="preserve"> and </w:t>
      </w:r>
      <m:oMath>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e>
        </m:d>
      </m:oMath>
      <w:r w:rsidRPr="00075EB6">
        <w:rPr>
          <w:rFonts w:ascii="Times New Roman" w:hAnsi="Times New Roman"/>
          <w:color w:val="008000"/>
        </w:rPr>
        <w:t>, the following results can be obtained</w:t>
      </w:r>
      <w:r w:rsidR="008C30A6">
        <w:rPr>
          <w:rFonts w:ascii="Times New Roman" w:hAnsi="Times New Roman"/>
          <w:color w:val="008000"/>
        </w:rPr>
        <w:t xml:space="preserve"> by</w:t>
      </w:r>
    </w:p>
    <w:p w14:paraId="3C262561" w14:textId="77777777" w:rsidR="00075EB6" w:rsidRPr="00075EB6" w:rsidRDefault="00636A06" w:rsidP="00075EB6">
      <w:pPr>
        <w:widowControl/>
        <w:spacing w:beforeLines="20" w:before="48" w:afterLines="20" w:after="48" w:line="240" w:lineRule="auto"/>
        <w:jc w:val="left"/>
        <w:rPr>
          <w:rFonts w:ascii="Times New Roman" w:hAnsi="Times New Roman"/>
          <w:color w:val="008000"/>
        </w:rPr>
      </w:pPr>
      <m:oMathPara>
        <m:oMath>
          <m:eqArr>
            <m:eqArrPr>
              <m:maxDist m:val="1"/>
              <m:ctrlPr>
                <w:rPr>
                  <w:rFonts w:ascii="Cambria Math" w:hAnsi="Cambria Math"/>
                  <w:i/>
                  <w:color w:val="008000"/>
                </w:rPr>
              </m:ctrlPr>
            </m:eqArrPr>
            <m:e>
              <m:r>
                <m:rPr>
                  <m:scr m:val="double-struck"/>
                </m:rPr>
                <w:rPr>
                  <w:rFonts w:ascii="Cambria Math" w:hAnsi="Cambria Math"/>
                  <w:color w:val="008000"/>
                </w:rPr>
                <m:t>E</m:t>
              </m:r>
              <m:d>
                <m:dPr>
                  <m:ctrlPr>
                    <w:rPr>
                      <w:rFonts w:ascii="Cambria Math" w:hAnsi="Cambria Math"/>
                      <w:i/>
                      <w:color w:val="008000"/>
                    </w:rPr>
                  </m:ctrlPr>
                </m:dPr>
                <m:e>
                  <m:sSubSup>
                    <m:sSubSupPr>
                      <m:ctrlPr>
                        <w:rPr>
                          <w:rFonts w:ascii="Cambria Math" w:hAnsi="Cambria Math"/>
                          <w:i/>
                          <w:color w:val="008000"/>
                        </w:rPr>
                      </m:ctrlPr>
                    </m:sSubSup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up>
                      <m:r>
                        <w:rPr>
                          <w:rFonts w:ascii="Cambria Math" w:hAnsi="Cambria Math"/>
                          <w:color w:val="008000"/>
                        </w:rPr>
                        <m:t>'</m:t>
                      </m:r>
                    </m:sup>
                  </m:sSubSup>
                  <m:d>
                    <m:dPr>
                      <m:ctrlPr>
                        <w:rPr>
                          <w:rFonts w:ascii="Cambria Math" w:hAnsi="Cambria Math"/>
                          <w:i/>
                          <w:color w:val="008000"/>
                        </w:rPr>
                      </m:ctrlPr>
                    </m:dPr>
                    <m:e>
                      <m:r>
                        <m:rPr>
                          <m:sty m:val="p"/>
                        </m:rPr>
                        <w:rPr>
                          <w:rFonts w:ascii="Cambria Math" w:hAnsi="Cambria Math"/>
                          <w:color w:val="008000"/>
                        </w:rPr>
                        <m:t>Θ</m:t>
                      </m:r>
                    </m:e>
                  </m:d>
                </m:e>
              </m:d>
              <m:r>
                <m:rPr>
                  <m:scr m:val="double-struck"/>
                </m:rPr>
                <w:rPr>
                  <w:rFonts w:ascii="Cambria Math" w:hAnsi="Cambria Math"/>
                  <w:color w:val="008000"/>
                </w:rPr>
                <m:t>-E</m:t>
              </m:r>
              <m:d>
                <m:dPr>
                  <m:ctrlPr>
                    <w:rPr>
                      <w:rFonts w:ascii="Cambria Math" w:hAnsi="Cambria Math"/>
                      <w:i/>
                      <w:color w:val="008000"/>
                    </w:rPr>
                  </m:ctrlPr>
                </m:dPr>
                <m:e>
                  <m:sSub>
                    <m:sSubPr>
                      <m:ctrlPr>
                        <w:rPr>
                          <w:rFonts w:ascii="Cambria Math" w:hAnsi="Cambria Math"/>
                          <w:i/>
                          <w:color w:val="008000"/>
                        </w:rPr>
                      </m:ctrlPr>
                    </m:sSubPr>
                    <m:e>
                      <m:r>
                        <m:rPr>
                          <m:scr m:val="script"/>
                        </m:rPr>
                        <w:rPr>
                          <w:rFonts w:ascii="Cambria Math" w:hAnsi="Cambria Math"/>
                          <w:color w:val="008000"/>
                        </w:rPr>
                        <m:t>Q</m:t>
                      </m:r>
                    </m:e>
                    <m:sub>
                      <m:r>
                        <w:rPr>
                          <w:rFonts w:ascii="Cambria Math" w:hAnsi="Cambria Math" w:hint="eastAsia"/>
                          <w:color w:val="008000"/>
                        </w:rPr>
                        <m:t>R</m:t>
                      </m:r>
                      <m:r>
                        <w:rPr>
                          <w:rFonts w:ascii="Cambria Math" w:hAnsi="Cambria Math"/>
                          <w:color w:val="008000"/>
                        </w:rPr>
                        <m:t>ecover</m:t>
                      </m:r>
                    </m:sub>
                  </m:sSub>
                  <m:d>
                    <m:dPr>
                      <m:ctrlPr>
                        <w:rPr>
                          <w:rFonts w:ascii="Cambria Math" w:hAnsi="Cambria Math"/>
                          <w:i/>
                          <w:color w:val="008000"/>
                        </w:rPr>
                      </m:ctrlPr>
                    </m:dPr>
                    <m:e>
                      <m:r>
                        <m:rPr>
                          <m:sty m:val="p"/>
                        </m:rPr>
                        <w:rPr>
                          <w:rFonts w:ascii="Cambria Math" w:hAnsi="Cambria Math"/>
                          <w:color w:val="008000"/>
                        </w:rPr>
                        <m:t>Θ</m:t>
                      </m:r>
                    </m:e>
                  </m:d>
                </m:e>
              </m:d>
              <m:r>
                <w:rPr>
                  <w:rFonts w:ascii="Cambria Math" w:hAnsi="Cambria Math" w:hint="eastAsia"/>
                  <w:color w:val="008000"/>
                </w:rPr>
                <m:t>=</m:t>
              </m:r>
              <m:f>
                <m:fPr>
                  <m:ctrlPr>
                    <w:rPr>
                      <w:rFonts w:ascii="Cambria Math" w:hAnsi="Cambria Math"/>
                      <w:i/>
                      <w:color w:val="008000"/>
                    </w:rPr>
                  </m:ctrlPr>
                </m:fPr>
                <m:num>
                  <m:r>
                    <w:rPr>
                      <w:rFonts w:ascii="Cambria Math" w:hAnsi="Cambria Math"/>
                      <w:color w:val="008000"/>
                    </w:rPr>
                    <m:t>ϖ</m:t>
                  </m:r>
                </m:num>
                <m:den>
                  <m:r>
                    <w:rPr>
                      <w:rFonts w:ascii="Cambria Math" w:eastAsiaTheme="minorEastAsia" w:hAnsi="Cambria Math" w:hint="eastAsia"/>
                      <w:color w:val="008000"/>
                      <w:lang w:eastAsia="zh-CN"/>
                    </w:rPr>
                    <m:t>m</m:t>
                  </m:r>
                </m:den>
              </m:f>
              <m:d>
                <m:dPr>
                  <m:ctrlPr>
                    <w:rPr>
                      <w:rFonts w:ascii="Cambria Math" w:hAnsi="Cambria Math"/>
                      <w:i/>
                      <w:color w:val="008000"/>
                    </w:rPr>
                  </m:ctrlPr>
                </m:dPr>
                <m:e>
                  <m:r>
                    <w:rPr>
                      <w:rFonts w:ascii="Cambria Math" w:hAnsi="Cambria Math"/>
                      <w:color w:val="008000"/>
                    </w:rPr>
                    <m:t>1-</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r>
                <w:rPr>
                  <w:rFonts w:ascii="Cambria Math" w:hAnsi="Cambria Math"/>
                  <w:color w:val="008000"/>
                </w:rPr>
                <m:t>.#</m:t>
              </m:r>
              <m:d>
                <m:dPr>
                  <m:ctrlPr>
                    <w:rPr>
                      <w:rFonts w:ascii="Cambria Math" w:hAnsi="Cambria Math"/>
                      <w:i/>
                      <w:color w:val="008000"/>
                    </w:rPr>
                  </m:ctrlPr>
                </m:dPr>
                <m:e>
                  <m:r>
                    <w:rPr>
                      <w:rFonts w:ascii="Cambria Math" w:hAnsi="Cambria Math"/>
                      <w:color w:val="008000"/>
                    </w:rPr>
                    <m:t>31</m:t>
                  </m:r>
                </m:e>
              </m:d>
            </m:e>
          </m:eqArr>
        </m:oMath>
      </m:oMathPara>
    </w:p>
    <w:p w14:paraId="1E74D31B" w14:textId="77777777" w:rsid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Thus, it can be concluded that introducing </w:t>
      </w:r>
      <m:oMath>
        <m:r>
          <w:rPr>
            <w:rFonts w:ascii="Cambria Math" w:hAnsi="Cambria Math"/>
            <w:color w:val="008000"/>
          </w:rPr>
          <m:t>ϖ</m:t>
        </m:r>
      </m:oMath>
      <w:r w:rsidRPr="00075EB6">
        <w:rPr>
          <w:rFonts w:ascii="Times New Roman" w:hAnsi="Times New Roman"/>
          <w:color w:val="008000"/>
        </w:rPr>
        <w:t xml:space="preserve"> UAVs can improve the accuracy of data recovery methods by </w:t>
      </w:r>
      <m:oMath>
        <m:f>
          <m:fPr>
            <m:ctrlPr>
              <w:rPr>
                <w:rFonts w:ascii="Cambria Math" w:hAnsi="Cambria Math"/>
                <w:i/>
                <w:color w:val="008000"/>
              </w:rPr>
            </m:ctrlPr>
          </m:fPr>
          <m:num>
            <m:r>
              <w:rPr>
                <w:rFonts w:ascii="Cambria Math" w:hAnsi="Cambria Math"/>
                <w:color w:val="008000"/>
              </w:rPr>
              <m:t>ϖ</m:t>
            </m:r>
          </m:num>
          <m:den>
            <m:r>
              <w:rPr>
                <w:rFonts w:ascii="Cambria Math" w:eastAsiaTheme="minorEastAsia" w:hAnsi="Cambria Math" w:hint="eastAsia"/>
                <w:color w:val="008000"/>
                <w:lang w:eastAsia="zh-CN"/>
              </w:rPr>
              <m:t>m</m:t>
            </m:r>
          </m:den>
        </m:f>
        <m:d>
          <m:dPr>
            <m:ctrlPr>
              <w:rPr>
                <w:rFonts w:ascii="Cambria Math" w:hAnsi="Cambria Math"/>
                <w:i/>
                <w:color w:val="008000"/>
              </w:rPr>
            </m:ctrlPr>
          </m:dPr>
          <m:e>
            <m:r>
              <w:rPr>
                <w:rFonts w:ascii="Cambria Math" w:hAnsi="Cambria Math"/>
                <w:color w:val="008000"/>
              </w:rPr>
              <m:t>1-</m:t>
            </m:r>
            <m:sSub>
              <m:sSubPr>
                <m:ctrlPr>
                  <w:rPr>
                    <w:rFonts w:ascii="Cambria Math" w:hAnsi="Cambria Math"/>
                    <w:i/>
                    <w:iCs/>
                    <w:color w:val="008000"/>
                  </w:rPr>
                </m:ctrlPr>
              </m:sSubPr>
              <m:e>
                <m:r>
                  <m:rPr>
                    <m:scr m:val="script"/>
                  </m:rPr>
                  <w:rPr>
                    <w:rFonts w:ascii="Cambria Math" w:hAnsi="Cambria Math"/>
                    <w:color w:val="008000"/>
                  </w:rPr>
                  <m:t>e</m:t>
                </m:r>
              </m:e>
              <m:sub>
                <m:r>
                  <w:rPr>
                    <w:rFonts w:ascii="Cambria Math" w:hAnsi="Cambria Math"/>
                    <w:color w:val="008000"/>
                  </w:rPr>
                  <m:t>1</m:t>
                </m:r>
              </m:sub>
            </m:sSub>
          </m:e>
        </m:d>
      </m:oMath>
      <w:r w:rsidRPr="00075EB6">
        <w:rPr>
          <w:rFonts w:ascii="Times New Roman" w:hAnsi="Times New Roman"/>
          <w:color w:val="008000"/>
        </w:rPr>
        <w:t>, which proves Theorem 3.</w:t>
      </w:r>
    </w:p>
    <w:p w14:paraId="6658ADE2" w14:textId="77777777" w:rsidR="004D12DB" w:rsidRPr="00075EB6" w:rsidRDefault="004D12DB" w:rsidP="004D12DB">
      <w:pPr>
        <w:widowControl/>
        <w:tabs>
          <w:tab w:val="left" w:pos="3073"/>
          <w:tab w:val="right" w:pos="10015"/>
        </w:tabs>
        <w:spacing w:line="240" w:lineRule="auto"/>
        <w:ind w:firstLineChars="150" w:firstLine="300"/>
        <w:jc w:val="left"/>
        <w:rPr>
          <w:rFonts w:ascii="Times New Roman" w:hAnsi="Times New Roman"/>
          <w:color w:val="008000"/>
        </w:rPr>
      </w:pPr>
      <w:r>
        <w:rPr>
          <w:rFonts w:ascii="Times New Roman" w:hAnsi="Times New Roman"/>
          <w:color w:val="008000"/>
        </w:rPr>
        <w:tab/>
      </w:r>
      <w:r>
        <w:rPr>
          <w:rFonts w:ascii="Times New Roman" w:hAnsi="Times New Roman"/>
          <w:color w:val="008000"/>
        </w:rPr>
        <w:tab/>
        <w:t>■</w:t>
      </w:r>
    </w:p>
    <w:p w14:paraId="02D3769F" w14:textId="77777777"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Furthermore, in the initial stage of the system startup, the platform often does not have sufficient understanding of the workers’ </w:t>
      </w:r>
      <w:r w:rsidRPr="00075EB6">
        <w:rPr>
          <w:rFonts w:ascii="Times New Roman" w:hAnsi="Times New Roman" w:hint="eastAsia"/>
          <w:color w:val="008000"/>
        </w:rPr>
        <w:t>DOT</w:t>
      </w:r>
      <w:r w:rsidRPr="00075EB6">
        <w:rPr>
          <w:rFonts w:ascii="Times New Roman" w:hAnsi="Times New Roman"/>
          <w:color w:val="008000"/>
        </w:rPr>
        <w:t xml:space="preserve">, and </w:t>
      </w:r>
      <m:oMath>
        <m:r>
          <m:rPr>
            <m:scr m:val="double-struck"/>
            <m:sty m:val="p"/>
          </m:rPr>
          <w:rPr>
            <w:rFonts w:ascii="Cambria Math" w:hAnsi="Cambria Math"/>
            <w:color w:val="008000"/>
          </w:rPr>
          <m:t>H</m:t>
        </m:r>
        <m:d>
          <m:dPr>
            <m:ctrlPr>
              <w:rPr>
                <w:rFonts w:ascii="Cambria Math" w:hAnsi="Cambria Math"/>
                <w:color w:val="008000"/>
              </w:rPr>
            </m:ctrlPr>
          </m:dPr>
          <m:e>
            <m:r>
              <m:rPr>
                <m:sty m:val="p"/>
              </m:rPr>
              <w:rPr>
                <w:rFonts w:ascii="Cambria Math" w:hAnsi="Cambria Math"/>
                <w:color w:val="008000"/>
              </w:rPr>
              <m:t>Θ</m:t>
            </m:r>
          </m:e>
        </m:d>
      </m:oMath>
      <w:r w:rsidRPr="00075EB6">
        <w:rPr>
          <w:rFonts w:ascii="Times New Roman" w:hAnsi="Times New Roman"/>
          <w:color w:val="008000"/>
        </w:rPr>
        <w:t xml:space="preserve"> cannot accurately represent the coverage rate of highly trustworthy workers, which is at a very low level. This leads to poor performance of the truth inference and further affects the performance of the system's worker recognition, leading to the coverage rate of highly trustworthy workers remaining at a low level for a long time. Currently, introducing UAVs as a supplement to the coverage rate of highly trustworthy workers greatly improves the performance of data recovery methods, avoiding the occurrence of the cold start phenomenon.</w:t>
      </w:r>
    </w:p>
    <w:p w14:paraId="057A7401" w14:textId="77777777" w:rsidR="00075EB6" w:rsidRPr="00075EB6" w:rsidRDefault="00075EB6" w:rsidP="00075EB6">
      <w:pPr>
        <w:widowControl/>
        <w:spacing w:line="240" w:lineRule="auto"/>
        <w:ind w:firstLineChars="150" w:firstLine="300"/>
        <w:jc w:val="left"/>
        <w:rPr>
          <w:rFonts w:ascii="Times New Roman" w:hAnsi="Times New Roman"/>
          <w:color w:val="008000"/>
        </w:rPr>
      </w:pPr>
      <w:r w:rsidRPr="00075EB6">
        <w:rPr>
          <w:rFonts w:ascii="Times New Roman" w:hAnsi="Times New Roman"/>
          <w:color w:val="008000"/>
        </w:rPr>
        <w:t xml:space="preserve">Finally, introducing </w:t>
      </w:r>
      <w:r w:rsidRPr="00075EB6">
        <w:rPr>
          <w:rFonts w:ascii="Times New Roman" w:hAnsi="Times New Roman" w:hint="eastAsia"/>
          <w:color w:val="008000"/>
        </w:rPr>
        <w:t>UAVs</w:t>
      </w:r>
      <w:r w:rsidRPr="00075EB6">
        <w:rPr>
          <w:rFonts w:ascii="Times New Roman" w:hAnsi="Times New Roman"/>
          <w:color w:val="008000"/>
        </w:rPr>
        <w:t xml:space="preserve"> at this point is cost-controllable. </w:t>
      </w:r>
      <w:r w:rsidRPr="00075EB6">
        <w:rPr>
          <w:rFonts w:ascii="Times New Roman" w:hAnsi="Times New Roman" w:hint="eastAsia"/>
          <w:color w:val="008000"/>
        </w:rPr>
        <w:t>UAVs</w:t>
      </w:r>
      <w:r w:rsidRPr="00075EB6">
        <w:rPr>
          <w:rFonts w:ascii="Times New Roman" w:hAnsi="Times New Roman"/>
          <w:color w:val="008000"/>
        </w:rPr>
        <w:t xml:space="preserve"> play the role of further improving data quality and speeding up system startup, rather than simply using them to obtain high-quality data. Therefore, the number of dispatched UAVs is controllable, and the platform can dynamically plan the number of UAVs based on the requirements for system startup speed and truth inference quality, rather than blindly dispatching UAVs. In this way, the cost of dispatching UAVs is controlled by DPA according to their requirements, so introducing UAVs at this point is cost-controllable.</w:t>
      </w:r>
    </w:p>
    <w:p w14:paraId="2322EF50" w14:textId="379F7AB5" w:rsidR="003D014D" w:rsidRPr="00073C96" w:rsidRDefault="003D014D" w:rsidP="003D014D">
      <w:pPr>
        <w:pStyle w:val="2"/>
        <w:spacing w:before="120"/>
        <w:ind w:left="357" w:hanging="357"/>
        <w:rPr>
          <w:rFonts w:eastAsiaTheme="minorEastAsia"/>
          <w:lang w:eastAsia="zh-CN"/>
        </w:rPr>
      </w:pPr>
      <w:r w:rsidRPr="00C32A23">
        <w:rPr>
          <w:rFonts w:eastAsiaTheme="minorEastAsia" w:hint="eastAsia"/>
          <w:lang w:eastAsia="zh-CN"/>
        </w:rPr>
        <w:t>4</w:t>
      </w:r>
      <w:r w:rsidRPr="00C32A23">
        <w:rPr>
          <w:rFonts w:eastAsiaTheme="minorEastAsia"/>
          <w:lang w:eastAsia="zh-CN"/>
        </w:rPr>
        <w:t>.</w:t>
      </w:r>
      <w:r w:rsidR="0075776A">
        <w:rPr>
          <w:rFonts w:eastAsiaTheme="minorEastAsia"/>
          <w:lang w:eastAsia="zh-CN"/>
        </w:rPr>
        <w:t>3</w:t>
      </w:r>
      <w:r>
        <w:rPr>
          <w:rFonts w:eastAsiaTheme="minorEastAsia"/>
          <w:lang w:eastAsia="zh-CN"/>
        </w:rPr>
        <w:t xml:space="preserve">. </w:t>
      </w:r>
      <w:r w:rsidRPr="008C4DF6">
        <w:t xml:space="preserve">Proposed </w:t>
      </w:r>
      <w:bookmarkStart w:id="6" w:name="_Hlk126164504"/>
      <w:r w:rsidRPr="008C4DF6">
        <w:t>muti-level GTD</w:t>
      </w:r>
      <w:bookmarkEnd w:id="6"/>
      <w:r w:rsidRPr="008C4DF6">
        <w:t xml:space="preserve"> system</w:t>
      </w:r>
    </w:p>
    <w:p w14:paraId="0E438231" w14:textId="69DF7E3D" w:rsidR="003D014D" w:rsidRDefault="003D014D" w:rsidP="003D014D">
      <w:pPr>
        <w:pStyle w:val="MDPI31text"/>
        <w:spacing w:line="240" w:lineRule="auto"/>
        <w:ind w:firstLineChars="150" w:firstLine="300"/>
        <w:rPr>
          <w:rFonts w:ascii="Times New Roman" w:eastAsia="宋体" w:hAnsi="Times New Roman"/>
          <w:color w:val="auto"/>
          <w:szCs w:val="20"/>
        </w:rPr>
      </w:pPr>
      <w:r w:rsidRPr="00C523BC">
        <w:rPr>
          <w:rFonts w:ascii="Times New Roman" w:eastAsia="宋体" w:hAnsi="Times New Roman"/>
          <w:color w:val="008000"/>
          <w:szCs w:val="20"/>
        </w:rPr>
        <w:t>In this paper, we design a mu</w:t>
      </w:r>
      <w:r w:rsidR="00A57482" w:rsidRPr="00C523BC">
        <w:rPr>
          <w:rFonts w:ascii="Times New Roman" w:eastAsia="宋体" w:hAnsi="Times New Roman"/>
          <w:color w:val="008000"/>
          <w:szCs w:val="20"/>
        </w:rPr>
        <w:t>l</w:t>
      </w:r>
      <w:r w:rsidRPr="00C523BC">
        <w:rPr>
          <w:rFonts w:ascii="Times New Roman" w:eastAsia="宋体" w:hAnsi="Times New Roman"/>
          <w:color w:val="008000"/>
          <w:szCs w:val="20"/>
        </w:rPr>
        <w:t>ti-level GTD system to achieve a complete posteriori GTD matrix so that all the reported data has a comparable GTD to evaluate the sensing quality.</w:t>
      </w:r>
      <w:r w:rsidRPr="00FE4D3D">
        <w:rPr>
          <w:rFonts w:ascii="Times New Roman" w:eastAsia="宋体" w:hAnsi="Times New Roman"/>
          <w:color w:val="auto"/>
          <w:szCs w:val="20"/>
        </w:rPr>
        <w:t xml:space="preserve"> Specifically, our GTD is divided into 3 main levels, which are gold, silver, and bronze GTD, as shown in Fig. 4.</w:t>
      </w:r>
    </w:p>
    <w:p w14:paraId="3927D4B6" w14:textId="77777777" w:rsidR="00B0612A" w:rsidRDefault="00B0612A" w:rsidP="00B0612A">
      <w:pPr>
        <w:pStyle w:val="MDPI31text"/>
        <w:spacing w:line="240" w:lineRule="auto"/>
        <w:ind w:firstLineChars="150" w:firstLine="300"/>
        <w:rPr>
          <w:rFonts w:ascii="Times New Roman" w:eastAsia="宋体" w:hAnsi="Times New Roman"/>
          <w:color w:val="auto"/>
          <w:szCs w:val="20"/>
        </w:rPr>
      </w:pPr>
      <w:r w:rsidRPr="00FE4D3D">
        <w:rPr>
          <w:rFonts w:ascii="Times New Roman" w:eastAsia="宋体" w:hAnsi="Times New Roman"/>
          <w:color w:val="auto"/>
          <w:szCs w:val="20"/>
        </w:rPr>
        <w:t xml:space="preserve">The gold GTD is the data collected by the UAVs </w:t>
      </w:r>
      <w:r>
        <w:rPr>
          <w:rFonts w:ascii="Times New Roman" w:eastAsia="宋体" w:hAnsi="Times New Roman"/>
          <w:color w:val="auto"/>
          <w:szCs w:val="20"/>
        </w:rPr>
        <w:t>assigned to complete tasks simultaneously</w:t>
      </w:r>
      <w:r w:rsidRPr="00FE4D3D">
        <w:rPr>
          <w:rFonts w:ascii="Times New Roman" w:eastAsia="宋体" w:hAnsi="Times New Roman"/>
          <w:color w:val="auto"/>
          <w:szCs w:val="20"/>
        </w:rPr>
        <w:t xml:space="preserve"> with workers. In general, the</w:t>
      </w:r>
    </w:p>
    <w:p w14:paraId="48180C95" w14:textId="2325654A" w:rsidR="00B0612A" w:rsidRDefault="00B0612A" w:rsidP="00B0612A">
      <w:pPr>
        <w:pStyle w:val="MDPI31text"/>
        <w:spacing w:line="240" w:lineRule="auto"/>
        <w:ind w:firstLine="0"/>
        <w:rPr>
          <w:rFonts w:ascii="Times New Roman" w:eastAsia="宋体" w:hAnsi="Times New Roman"/>
          <w:color w:val="auto"/>
          <w:szCs w:val="20"/>
        </w:rPr>
      </w:pPr>
      <w:r w:rsidRPr="00FE4D3D">
        <w:rPr>
          <w:rFonts w:ascii="Times New Roman" w:eastAsia="宋体" w:hAnsi="Times New Roman"/>
          <w:color w:val="auto"/>
          <w:szCs w:val="20"/>
        </w:rPr>
        <w:t xml:space="preserve">UAVs are dispatched to finish different tasks in different rounds, and the number of gold GTD is much smaller than the number of tasks, as defined in </w:t>
      </w:r>
      <w:r w:rsidRPr="00CE3C3B">
        <w:rPr>
          <w:rFonts w:ascii="Times New Roman" w:eastAsia="宋体" w:hAnsi="Times New Roman"/>
          <w:color w:val="auto"/>
          <w:szCs w:val="20"/>
        </w:rPr>
        <w:t xml:space="preserve">Def. </w:t>
      </w:r>
      <w:r w:rsidR="00854AF1">
        <w:rPr>
          <w:rFonts w:ascii="Times New Roman" w:eastAsia="宋体" w:hAnsi="Times New Roman"/>
          <w:color w:val="auto"/>
          <w:szCs w:val="20"/>
        </w:rPr>
        <w:t>8</w:t>
      </w:r>
      <w:r w:rsidRPr="00FE4D3D">
        <w:rPr>
          <w:rFonts w:ascii="Times New Roman" w:eastAsia="宋体" w:hAnsi="Times New Roman"/>
          <w:color w:val="auto"/>
          <w:szCs w:val="20"/>
        </w:rPr>
        <w:t xml:space="preserve">. </w:t>
      </w:r>
      <w:r w:rsidRPr="001F628B">
        <w:rPr>
          <w:rFonts w:ascii="Times New Roman" w:eastAsia="宋体" w:hAnsi="Times New Roman"/>
          <w:color w:val="auto"/>
          <w:szCs w:val="20"/>
        </w:rPr>
        <w:t xml:space="preserve">Therefore, </w:t>
      </w:r>
      <w:r w:rsidRPr="00D53821">
        <w:rPr>
          <w:rFonts w:ascii="Times New Roman" w:eastAsia="宋体" w:hAnsi="Times New Roman"/>
          <w:color w:val="auto"/>
          <w:szCs w:val="20"/>
        </w:rPr>
        <w:t>the gold GTD</w:t>
      </w:r>
      <w:r>
        <w:rPr>
          <w:rFonts w:ascii="Times New Roman" w:eastAsia="宋体" w:hAnsi="Times New Roman"/>
          <w:color w:val="auto"/>
          <w:szCs w:val="20"/>
        </w:rPr>
        <w:t xml:space="preserve"> </w:t>
      </w:r>
      <w:r w:rsidRPr="001F628B">
        <w:rPr>
          <w:rFonts w:ascii="Times New Roman" w:eastAsia="宋体" w:hAnsi="Times New Roman"/>
          <w:color w:val="auto"/>
          <w:szCs w:val="20"/>
        </w:rPr>
        <w:t>is defined as Eq. (</w:t>
      </w:r>
      <w:r w:rsidR="00F660CD">
        <w:rPr>
          <w:rFonts w:ascii="Times New Roman" w:eastAsia="宋体" w:hAnsi="Times New Roman"/>
          <w:color w:val="auto"/>
          <w:szCs w:val="20"/>
        </w:rPr>
        <w:t>32</w:t>
      </w:r>
      <w:r w:rsidRPr="001F628B">
        <w:rPr>
          <w:rFonts w:ascii="Times New Roman" w:eastAsia="宋体" w:hAnsi="Times New Roman"/>
          <w:color w:val="auto"/>
          <w:szCs w:val="20"/>
        </w:rPr>
        <w:t>).</w:t>
      </w:r>
      <w:r w:rsidRPr="00BF74A2">
        <w:t xml:space="preserve"> </w:t>
      </w:r>
      <w:r w:rsidRPr="00BF74A2">
        <w:rPr>
          <w:rFonts w:ascii="Times New Roman" w:eastAsia="宋体" w:hAnsi="Times New Roman"/>
          <w:color w:val="auto"/>
          <w:szCs w:val="20"/>
        </w:rPr>
        <w:t xml:space="preserve">If task </w:t>
      </w:r>
      <m:oMath>
        <m:sSub>
          <m:sSubPr>
            <m:ctrlPr>
              <w:rPr>
                <w:rFonts w:ascii="Cambria Math" w:eastAsia="宋体" w:hAnsi="Cambria Math"/>
                <w:color w:val="auto"/>
                <w:szCs w:val="20"/>
              </w:rPr>
            </m:ctrlPr>
          </m:sSubPr>
          <m:e>
            <m:r>
              <w:rPr>
                <w:rFonts w:ascii="Cambria Math" w:eastAsia="宋体" w:hAnsi="Cambria Math"/>
                <w:color w:val="auto"/>
                <w:szCs w:val="20"/>
              </w:rPr>
              <m:t>w</m:t>
            </m:r>
          </m:e>
          <m:sub>
            <m:r>
              <w:rPr>
                <w:rFonts w:ascii="Cambria Math" w:eastAsia="宋体" w:hAnsi="Cambria Math"/>
                <w:color w:val="auto"/>
                <w:szCs w:val="20"/>
              </w:rPr>
              <m:t>j</m:t>
            </m:r>
          </m:sub>
        </m:sSub>
      </m:oMath>
      <w:r w:rsidRPr="00BF74A2">
        <w:rPr>
          <w:rFonts w:ascii="Times New Roman" w:eastAsia="宋体" w:hAnsi="Times New Roman"/>
          <w:color w:val="auto"/>
          <w:szCs w:val="20"/>
        </w:rPr>
        <w:t xml:space="preserve"> </w:t>
      </w:r>
      <w:r w:rsidRPr="00FE4D3D">
        <w:rPr>
          <w:rFonts w:ascii="Times New Roman" w:eastAsia="宋体" w:hAnsi="Times New Roman"/>
          <w:color w:val="auto"/>
          <w:szCs w:val="20"/>
        </w:rPr>
        <w:t xml:space="preserve">has no UAVs dispatched in the </w:t>
      </w:r>
      <m:oMath>
        <m:r>
          <w:rPr>
            <w:rFonts w:ascii="Cambria Math" w:eastAsia="宋体" w:hAnsi="Cambria Math"/>
            <w:color w:val="auto"/>
            <w:szCs w:val="20"/>
          </w:rPr>
          <m:t>t</m:t>
        </m:r>
      </m:oMath>
      <w:r w:rsidRPr="00FE4D3D">
        <w:rPr>
          <w:rFonts w:ascii="Times New Roman" w:eastAsia="宋体" w:hAnsi="Times New Roman"/>
          <w:color w:val="auto"/>
          <w:szCs w:val="20"/>
        </w:rPr>
        <w:t>-th round,</w:t>
      </w:r>
      <w:r w:rsidRPr="00BF74A2">
        <w:rPr>
          <w:rFonts w:ascii="Times New Roman" w:eastAsia="宋体" w:hAnsi="Times New Roman"/>
          <w:color w:val="auto"/>
          <w:szCs w:val="20"/>
        </w:rPr>
        <w:t xml:space="preserve"> then its gold GTD is marked as 0</w:t>
      </w:r>
      <w:r w:rsidRPr="00E522A8">
        <w:rPr>
          <w:rFonts w:ascii="Times New Roman" w:eastAsia="宋体" w:hAnsi="Times New Roman"/>
          <w:color w:val="auto"/>
          <w:szCs w:val="20"/>
        </w:rPr>
        <w:t xml:space="preserve"> </w:t>
      </w:r>
      <w:r w:rsidRPr="00FE4D3D">
        <w:rPr>
          <w:rFonts w:ascii="Times New Roman" w:eastAsia="宋体" w:hAnsi="Times New Roman"/>
          <w:color w:val="auto"/>
          <w:szCs w:val="20"/>
        </w:rPr>
        <w:t>directly</w:t>
      </w:r>
      <w:r w:rsidRPr="00BF74A2">
        <w:rPr>
          <w:rFonts w:ascii="Times New Roman" w:eastAsia="宋体" w:hAnsi="Times New Roman"/>
          <w:color w:val="auto"/>
          <w:szCs w:val="20"/>
        </w:rPr>
        <w:t xml:space="preserve">, indicating </w:t>
      </w:r>
      <w:r w:rsidRPr="00FE4D3D">
        <w:rPr>
          <w:rFonts w:ascii="Times New Roman" w:eastAsia="宋体" w:hAnsi="Times New Roman"/>
          <w:color w:val="auto"/>
          <w:szCs w:val="20"/>
        </w:rPr>
        <w:t>the missing.</w:t>
      </w:r>
      <w:r w:rsidRPr="001F628B">
        <w:rPr>
          <w:rFonts w:ascii="Times New Roman" w:eastAsia="宋体" w:hAnsi="Times New Roman"/>
          <w:color w:val="auto"/>
          <w:szCs w:val="20"/>
        </w:rPr>
        <w:t xml:space="preserve"> </w:t>
      </w:r>
    </w:p>
    <w:p w14:paraId="7EC118DC" w14:textId="3DAB71C5" w:rsidR="00D3107F" w:rsidRPr="006E43B1" w:rsidRDefault="00636A06" w:rsidP="00D3107F">
      <w:pPr>
        <w:spacing w:beforeLines="20" w:before="48"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UAV</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=1,</m:t>
                      </m:r>
                    </m:e>
                    <m:e>
                      <m:r>
                        <w:rPr>
                          <w:rFonts w:ascii="Cambria Math" w:hAnsi="Cambria Math"/>
                          <w:lang w:eastAsia="zh-CN"/>
                        </w:rPr>
                        <m:t>0,</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=0.</m:t>
                      </m:r>
                    </m:e>
                  </m:eqArr>
                </m:e>
              </m:d>
              <m:r>
                <w:rPr>
                  <w:rFonts w:ascii="Cambria Math" w:hAnsi="Cambria Math"/>
                  <w:lang w:eastAsia="zh-CN"/>
                </w:rPr>
                <m:t>#(32)##</m:t>
              </m:r>
            </m:e>
          </m:eqArr>
        </m:oMath>
      </m:oMathPara>
    </w:p>
    <w:p w14:paraId="0E34834B" w14:textId="5973EE7E" w:rsidR="008D511C" w:rsidRPr="006E43B1" w:rsidRDefault="00091960" w:rsidP="00276A60">
      <w:pPr>
        <w:spacing w:line="240" w:lineRule="auto"/>
        <w:ind w:firstLineChars="150" w:firstLine="300"/>
        <w:rPr>
          <w:rFonts w:ascii="Times New Roman" w:hAnsi="Times New Roman"/>
          <w:color w:val="000000" w:themeColor="text1"/>
          <w:lang w:eastAsia="zh-CN"/>
        </w:rPr>
      </w:pPr>
      <w:bookmarkStart w:id="7" w:name="_Hlk113611987"/>
      <w:r>
        <w:t xml:space="preserve">The </w:t>
      </w:r>
      <w:r w:rsidRPr="00091960">
        <w:rPr>
          <w:rFonts w:ascii="Times New Roman" w:hAnsi="Times New Roman"/>
          <w:color w:val="000000" w:themeColor="text1"/>
          <w:lang w:eastAsia="zh-CN"/>
        </w:rPr>
        <w:t xml:space="preserve">silver GTD is the weighted average of the reported data of each highly trustworthy worker, where the weight is their composite </w:t>
      </w:r>
      <w:r w:rsidR="00540EE3">
        <w:rPr>
          <w:rFonts w:ascii="Times New Roman" w:hAnsi="Times New Roman"/>
          <w:color w:val="000000" w:themeColor="text1"/>
          <w:lang w:eastAsia="zh-CN"/>
        </w:rPr>
        <w:t>DOT</w:t>
      </w:r>
      <w:r w:rsidRPr="00091960">
        <w:rPr>
          <w:rFonts w:ascii="Times New Roman" w:hAnsi="Times New Roman"/>
          <w:color w:val="000000" w:themeColor="text1"/>
          <w:lang w:eastAsia="zh-CN"/>
        </w:rPr>
        <w:t xml:space="preserve">, </w:t>
      </w:r>
      <w:r w:rsidR="004E6D08">
        <w:rPr>
          <w:rFonts w:ascii="Times New Roman" w:hAnsi="Times New Roman"/>
          <w:color w:val="000000" w:themeColor="text1"/>
          <w:lang w:eastAsia="zh-CN"/>
        </w:rPr>
        <w:t xml:space="preserve">shown </w:t>
      </w:r>
      <w:r w:rsidRPr="00091960">
        <w:rPr>
          <w:rFonts w:ascii="Times New Roman" w:hAnsi="Times New Roman"/>
          <w:color w:val="000000" w:themeColor="text1"/>
          <w:lang w:eastAsia="zh-CN"/>
        </w:rPr>
        <w:t>as Eq. (</w:t>
      </w:r>
      <w:r w:rsidR="006715B8">
        <w:rPr>
          <w:rFonts w:ascii="Times New Roman" w:hAnsi="Times New Roman"/>
          <w:color w:val="000000" w:themeColor="text1"/>
          <w:lang w:eastAsia="zh-CN"/>
        </w:rPr>
        <w:t>33</w:t>
      </w:r>
      <w:r w:rsidRPr="00091960">
        <w:rPr>
          <w:rFonts w:ascii="Times New Roman" w:hAnsi="Times New Roman"/>
          <w:color w:val="000000" w:themeColor="text1"/>
          <w:lang w:eastAsia="zh-CN"/>
        </w:rPr>
        <w:t>).</w:t>
      </w:r>
      <w:r w:rsidR="00654C0D" w:rsidRPr="00654C0D">
        <w:t xml:space="preserve"> </w:t>
      </w:r>
      <w:r w:rsidR="00654C0D" w:rsidRPr="002B5199">
        <w:rPr>
          <w:rFonts w:ascii="Times New Roman" w:hAnsi="Times New Roman"/>
          <w:color w:val="008000"/>
          <w:lang w:eastAsia="zh-CN"/>
        </w:rPr>
        <w:t>Obviously, there is a silver GTD in this round of the task</w:t>
      </w:r>
      <w:r w:rsidR="008D06A9" w:rsidRPr="002B5199">
        <w:rPr>
          <w:rFonts w:ascii="Times New Roman" w:hAnsi="Times New Roman"/>
          <w:color w:val="008000"/>
          <w:lang w:eastAsia="zh-CN"/>
        </w:rPr>
        <w:t xml:space="preserve"> if there is at least one highly </w:t>
      </w:r>
      <w:r w:rsidR="008D06A9" w:rsidRPr="002B5199">
        <w:rPr>
          <w:rFonts w:ascii="Times New Roman" w:eastAsia="宋体" w:hAnsi="Times New Roman"/>
          <w:color w:val="008000"/>
        </w:rPr>
        <w:t>trustworthy</w:t>
      </w:r>
      <w:r w:rsidR="007C228C" w:rsidRPr="002B5199">
        <w:rPr>
          <w:rFonts w:ascii="Times New Roman" w:eastAsia="宋体" w:hAnsi="Times New Roman"/>
          <w:color w:val="008000"/>
        </w:rPr>
        <w:t xml:space="preserve"> worker</w:t>
      </w:r>
      <w:r w:rsidR="00654C0D" w:rsidRPr="002B5199">
        <w:rPr>
          <w:rFonts w:ascii="Times New Roman" w:hAnsi="Times New Roman"/>
          <w:color w:val="008000"/>
          <w:lang w:eastAsia="zh-CN"/>
        </w:rPr>
        <w:t>.</w:t>
      </w:r>
    </w:p>
    <w:bookmarkEnd w:id="7"/>
    <w:p w14:paraId="707133D1" w14:textId="77777777" w:rsidR="006F3617" w:rsidRDefault="006F3617" w:rsidP="006F3617">
      <w:pPr>
        <w:spacing w:afterLines="50" w:after="120" w:line="240" w:lineRule="auto"/>
        <w:jc w:val="center"/>
        <w:rPr>
          <w:rFonts w:ascii="Times New Roman" w:hAnsi="Times New Roman"/>
          <w:iCs/>
          <w:lang w:val="fr-FR" w:eastAsia="zh-CN"/>
        </w:rPr>
      </w:pPr>
      <w:r>
        <w:rPr>
          <w:noProof/>
          <w:lang w:eastAsia="zh-CN"/>
        </w:rPr>
        <w:lastRenderedPageBreak/>
        <w:drawing>
          <wp:inline distT="0" distB="0" distL="0" distR="0" wp14:anchorId="72678C34" wp14:editId="097AA42D">
            <wp:extent cx="4197927" cy="16041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19834" cy="1612506"/>
                    </a:xfrm>
                    <a:prstGeom prst="rect">
                      <a:avLst/>
                    </a:prstGeom>
                    <a:noFill/>
                    <a:ln>
                      <a:noFill/>
                    </a:ln>
                  </pic:spPr>
                </pic:pic>
              </a:graphicData>
            </a:graphic>
          </wp:inline>
        </w:drawing>
      </w:r>
    </w:p>
    <w:p w14:paraId="41DDBB4F" w14:textId="77777777" w:rsidR="006F3617" w:rsidRDefault="006F3617" w:rsidP="006F3617">
      <w:pPr>
        <w:spacing w:afterLines="50" w:after="120" w:line="240" w:lineRule="auto"/>
        <w:jc w:val="center"/>
        <w:rPr>
          <w:rFonts w:ascii="Times New Roman" w:hAnsi="Times New Roman"/>
          <w:iCs/>
          <w:lang w:eastAsia="zh-CN"/>
        </w:rPr>
      </w:pPr>
      <w:r w:rsidRPr="005F3BD0">
        <w:rPr>
          <w:rFonts w:ascii="Times New Roman" w:hAnsi="Times New Roman"/>
          <w:iCs/>
          <w:lang w:eastAsia="zh-CN"/>
        </w:rPr>
        <w:t>Fig. 4. The three-</w:t>
      </w:r>
      <w:r w:rsidRPr="006E43B1">
        <w:rPr>
          <w:rFonts w:ascii="Times New Roman" w:hAnsi="Times New Roman"/>
          <w:lang w:eastAsia="zh-CN"/>
        </w:rPr>
        <w:t xml:space="preserve">level </w:t>
      </w:r>
      <w:r w:rsidRPr="005F3BD0">
        <w:rPr>
          <w:rFonts w:ascii="Times New Roman" w:hAnsi="Times New Roman"/>
          <w:iCs/>
          <w:lang w:eastAsia="zh-CN"/>
        </w:rPr>
        <w:t>GTD in DLFTI.</w:t>
      </w:r>
    </w:p>
    <w:p w14:paraId="5EC43650" w14:textId="77777777" w:rsidR="006A613D" w:rsidRPr="006E43B1" w:rsidRDefault="00636A06" w:rsidP="006A613D">
      <w:pPr>
        <w:spacing w:beforeLines="20" w:before="48"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Silver</m:t>
                  </m:r>
                </m:sup>
              </m:sSubSup>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f>
                        <m:fPr>
                          <m:ctrlPr>
                            <w:rPr>
                              <w:rFonts w:ascii="Cambria Math" w:hAnsi="Cambria Math"/>
                              <w:i/>
                              <w:lang w:eastAsia="zh-CN"/>
                            </w:rPr>
                          </m:ctrlPr>
                        </m:fPr>
                        <m:num>
                          <m:nary>
                            <m:naryPr>
                              <m:chr m:val="∑"/>
                              <m:limLoc m:val="undOvr"/>
                              <m:supHide m:val="1"/>
                              <m:ctrlPr>
                                <w:rPr>
                                  <w:rFonts w:ascii="Cambria Math" w:hAnsi="Cambria Math"/>
                                  <w:i/>
                                  <w:lang w:eastAsia="zh-CN"/>
                                </w:rPr>
                              </m:ctrlPr>
                            </m:naryPr>
                            <m:sub>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HT</m:t>
                                  </m:r>
                                </m:sup>
                              </m:sSubSup>
                            </m:sub>
                            <m:sup/>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i,k</m:t>
                                  </m:r>
                                </m:sub>
                              </m:s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i</m:t>
                                  </m:r>
                                </m:sup>
                              </m:sSubSup>
                            </m:e>
                          </m:nary>
                        </m:num>
                        <m:den>
                          <m:nary>
                            <m:naryPr>
                              <m:chr m:val="∑"/>
                              <m:limLoc m:val="undOvr"/>
                              <m:supHide m:val="1"/>
                              <m:ctrlPr>
                                <w:rPr>
                                  <w:rFonts w:ascii="Cambria Math" w:hAnsi="Cambria Math"/>
                                  <w:i/>
                                  <w:lang w:eastAsia="zh-CN"/>
                                </w:rPr>
                              </m:ctrlPr>
                            </m:naryPr>
                            <m:sub>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HT</m:t>
                                  </m:r>
                                </m:sup>
                              </m:sSubSup>
                            </m:sub>
                            <m:sup/>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i,k</m:t>
                                  </m:r>
                                </m:sub>
                              </m:sSub>
                            </m:e>
                          </m:nary>
                        </m:den>
                      </m:f>
                    </m:e>
                    <m:e>
                      <m:r>
                        <w:rPr>
                          <w:rFonts w:ascii="Cambria Math" w:hAnsi="Cambria Math"/>
                          <w:lang w:eastAsia="zh-CN"/>
                        </w:rPr>
                        <m:t>0,</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Silver</m:t>
                          </m:r>
                        </m:sup>
                      </m:sSubSup>
                      <m:r>
                        <w:rPr>
                          <w:rFonts w:ascii="Cambria Math" w:hAnsi="Cambria Math"/>
                          <w:lang w:eastAsia="zh-CN"/>
                        </w:rPr>
                        <m:t>=0.</m:t>
                      </m:r>
                    </m:e>
                  </m:eqArr>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Silver</m:t>
                  </m:r>
                </m:sup>
              </m:sSubSup>
              <m:r>
                <w:rPr>
                  <w:rFonts w:ascii="Cambria Math" w:hAnsi="Cambria Math"/>
                  <w:lang w:eastAsia="zh-CN"/>
                </w:rPr>
                <m:t>=1,#(33)##</m:t>
              </m:r>
            </m:e>
          </m:eqArr>
        </m:oMath>
      </m:oMathPara>
    </w:p>
    <w:p w14:paraId="28648131" w14:textId="77777777" w:rsidR="006A613D" w:rsidRDefault="006A613D" w:rsidP="006A613D">
      <w:pPr>
        <w:pStyle w:val="MDPI31text"/>
        <w:spacing w:line="240" w:lineRule="auto"/>
        <w:ind w:firstLineChars="150" w:firstLine="300"/>
        <w:rPr>
          <w:rFonts w:ascii="Times New Roman" w:eastAsia="宋体" w:hAnsi="Times New Roman"/>
          <w:color w:val="auto"/>
          <w:szCs w:val="20"/>
        </w:rPr>
      </w:pPr>
      <w:r w:rsidRPr="00F8218F">
        <w:rPr>
          <w:rFonts w:ascii="Times New Roman" w:eastAsia="宋体" w:hAnsi="Times New Roman"/>
          <w:color w:val="auto"/>
          <w:szCs w:val="20"/>
        </w:rPr>
        <w:t xml:space="preserve">Combining </w:t>
      </w:r>
      <m:oMath>
        <m:sSubSup>
          <m:sSubSupPr>
            <m:ctrlPr>
              <w:rPr>
                <w:rFonts w:ascii="Cambria Math" w:eastAsia="宋体" w:hAnsi="Cambria Math"/>
                <w:color w:val="auto"/>
                <w:szCs w:val="20"/>
              </w:rPr>
            </m:ctrlPr>
          </m:sSubSupPr>
          <m:e>
            <m:r>
              <w:rPr>
                <w:rFonts w:ascii="Cambria Math" w:eastAsia="宋体" w:hAnsi="Cambria Math"/>
                <w:color w:val="auto"/>
                <w:szCs w:val="20"/>
              </w:rPr>
              <m:t>v</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up>
            <m:r>
              <w:rPr>
                <w:rFonts w:ascii="Cambria Math" w:eastAsia="宋体" w:hAnsi="Cambria Math"/>
                <w:color w:val="auto"/>
                <w:szCs w:val="20"/>
              </w:rPr>
              <m:t>Gold</m:t>
            </m:r>
          </m:sup>
        </m:sSubSup>
      </m:oMath>
      <w:r w:rsidRPr="00F8218F">
        <w:rPr>
          <w:rFonts w:ascii="Times New Roman" w:eastAsia="宋体" w:hAnsi="Times New Roman"/>
          <w:color w:val="auto"/>
          <w:szCs w:val="20"/>
        </w:rPr>
        <w:t xml:space="preserve">and </w:t>
      </w:r>
      <m:oMath>
        <m:sSubSup>
          <m:sSubSupPr>
            <m:ctrlPr>
              <w:rPr>
                <w:rFonts w:ascii="Cambria Math" w:eastAsia="宋体" w:hAnsi="Cambria Math"/>
                <w:color w:val="auto"/>
                <w:szCs w:val="20"/>
              </w:rPr>
            </m:ctrlPr>
          </m:sSubSupPr>
          <m:e>
            <m:r>
              <w:rPr>
                <w:rFonts w:ascii="Cambria Math" w:eastAsia="宋体" w:hAnsi="Cambria Math"/>
                <w:color w:val="auto"/>
                <w:szCs w:val="20"/>
              </w:rPr>
              <m:t>v</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up>
            <m:r>
              <w:rPr>
                <w:rFonts w:ascii="Cambria Math" w:eastAsia="宋体" w:hAnsi="Cambria Math"/>
                <w:color w:val="auto"/>
                <w:szCs w:val="20"/>
              </w:rPr>
              <m:t>Silver</m:t>
            </m:r>
          </m:sup>
        </m:sSubSup>
      </m:oMath>
      <w:r w:rsidRPr="00F8218F">
        <w:rPr>
          <w:rFonts w:ascii="Times New Roman" w:eastAsia="宋体" w:hAnsi="Times New Roman"/>
          <w:color w:val="auto"/>
          <w:szCs w:val="20"/>
        </w:rPr>
        <w:t xml:space="preserve">, an incomplete gold and silver GTD matrix </w:t>
      </w:r>
      <m:oMath>
        <m:sSubSup>
          <m:sSubSupPr>
            <m:ctrlPr>
              <w:rPr>
                <w:rFonts w:ascii="Cambria Math" w:eastAsia="宋体" w:hAnsi="Cambria Math"/>
                <w:color w:val="auto"/>
                <w:szCs w:val="20"/>
              </w:rPr>
            </m:ctrlPr>
          </m:sSubSupPr>
          <m:e>
            <m:r>
              <w:rPr>
                <w:rFonts w:ascii="Cambria Math" w:eastAsia="宋体" w:hAnsi="Cambria Math"/>
                <w:color w:val="auto"/>
                <w:szCs w:val="20"/>
              </w:rPr>
              <m:t>v</m:t>
            </m:r>
          </m:e>
          <m:sub>
            <m:r>
              <w:rPr>
                <w:rFonts w:ascii="Cambria Math" w:eastAsia="宋体" w:hAnsi="Cambria Math"/>
                <w:color w:val="auto"/>
                <w:szCs w:val="20"/>
              </w:rPr>
              <m:t>t</m:t>
            </m:r>
            <m:r>
              <m:rPr>
                <m:sty m:val="p"/>
              </m:rPr>
              <w:rPr>
                <w:rFonts w:ascii="Cambria Math" w:eastAsia="宋体" w:hAnsi="Cambria Math"/>
                <w:color w:val="auto"/>
                <w:szCs w:val="20"/>
              </w:rPr>
              <m:t>,</m:t>
            </m:r>
            <m:r>
              <w:rPr>
                <w:rFonts w:ascii="Cambria Math" w:eastAsia="宋体" w:hAnsi="Cambria Math"/>
                <w:color w:val="auto"/>
                <w:szCs w:val="20"/>
              </w:rPr>
              <m:t>j</m:t>
            </m:r>
          </m:sub>
          <m:sup>
            <m:r>
              <m:rPr>
                <m:sty m:val="p"/>
              </m:rPr>
              <w:rPr>
                <w:rFonts w:ascii="Cambria Math" w:eastAsia="宋体" w:hAnsi="Cambria Math"/>
                <w:color w:val="auto"/>
                <w:szCs w:val="20"/>
              </w:rPr>
              <m:t>*</m:t>
            </m:r>
          </m:sup>
        </m:sSubSup>
      </m:oMath>
      <w:r w:rsidRPr="00F8218F">
        <w:rPr>
          <w:rFonts w:ascii="Times New Roman" w:eastAsia="宋体" w:hAnsi="Times New Roman"/>
          <w:color w:val="auto"/>
          <w:szCs w:val="20"/>
        </w:rPr>
        <w:t xml:space="preserve"> can be obtained as </w:t>
      </w:r>
      <w:r w:rsidRPr="00AD3568">
        <w:rPr>
          <w:rFonts w:ascii="Times New Roman" w:eastAsia="宋体" w:hAnsi="Times New Roman"/>
          <w:color w:val="auto"/>
          <w:szCs w:val="20"/>
        </w:rPr>
        <w:t>follows</w:t>
      </w:r>
      <w:r>
        <w:rPr>
          <w:rFonts w:ascii="Times New Roman" w:eastAsia="宋体" w:hAnsi="Times New Roman"/>
          <w:color w:val="auto"/>
          <w:szCs w:val="20"/>
        </w:rPr>
        <w:t>.</w:t>
      </w:r>
    </w:p>
    <w:p w14:paraId="2822DFB2" w14:textId="68ED925C" w:rsidR="00D3107F" w:rsidRPr="006E43B1" w:rsidRDefault="00636A06" w:rsidP="00D3107F">
      <w:pPr>
        <w:spacing w:beforeLines="20" w:before="48"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m:t>
                  </m:r>
                </m:sup>
              </m:sSubSup>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=1,</m:t>
                      </m:r>
                    </m:e>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Silver</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=0,</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Silver</m:t>
                          </m:r>
                        </m:sup>
                      </m:sSubSup>
                      <m:r>
                        <w:rPr>
                          <w:rFonts w:ascii="Cambria Math" w:hAnsi="Cambria Math"/>
                          <w:lang w:eastAsia="zh-CN"/>
                        </w:rPr>
                        <m:t>=1,</m:t>
                      </m:r>
                    </m:e>
                    <m:e>
                      <m:r>
                        <w:rPr>
                          <w:rFonts w:ascii="Cambria Math" w:hAnsi="Cambria Math"/>
                          <w:lang w:eastAsia="zh-CN"/>
                        </w:rPr>
                        <m:t>0,else.</m:t>
                      </m:r>
                    </m:e>
                  </m:eqArr>
                </m:e>
              </m:d>
              <m:r>
                <w:rPr>
                  <w:rFonts w:ascii="Cambria Math" w:hAnsi="Cambria Math"/>
                  <w:lang w:eastAsia="zh-CN"/>
                </w:rPr>
                <m:t>#(34)##</m:t>
              </m:r>
            </m:e>
          </m:eqArr>
        </m:oMath>
      </m:oMathPara>
    </w:p>
    <w:p w14:paraId="651002C8" w14:textId="77777777" w:rsidR="008B0970" w:rsidRPr="00390A13" w:rsidRDefault="00F87985" w:rsidP="000A1233">
      <w:pPr>
        <w:pStyle w:val="MDPI31text"/>
        <w:spacing w:line="240" w:lineRule="auto"/>
        <w:ind w:firstLineChars="150" w:firstLine="300"/>
        <w:rPr>
          <w:rFonts w:ascii="Times New Roman" w:eastAsia="宋体" w:hAnsi="Times New Roman"/>
          <w:color w:val="auto"/>
          <w:szCs w:val="20"/>
        </w:rPr>
      </w:pPr>
      <w:r w:rsidRPr="00390A13">
        <w:rPr>
          <w:rFonts w:ascii="Times New Roman" w:eastAsia="宋体" w:hAnsi="Times New Roman"/>
          <w:color w:val="auto"/>
          <w:szCs w:val="20"/>
        </w:rPr>
        <w:t>Because the number of UAVs and highly trustworthy workers is small, it is generally not possible to obtain gold or silver GTD for all tasks in a cycle</w:t>
      </w:r>
      <w:r>
        <w:rPr>
          <w:rFonts w:ascii="Times New Roman" w:eastAsia="宋体" w:hAnsi="Times New Roman"/>
          <w:color w:val="auto"/>
          <w:szCs w:val="20"/>
        </w:rPr>
        <w:t xml:space="preserve">. </w:t>
      </w:r>
      <w:r w:rsidR="00421EB5" w:rsidRPr="00207623">
        <w:rPr>
          <w:rFonts w:ascii="Times New Roman" w:eastAsia="宋体" w:hAnsi="Times New Roman"/>
          <w:color w:val="008000"/>
          <w:szCs w:val="20"/>
        </w:rPr>
        <w:t>Therefore, we use the obtained gold GTD and silver GTD to compose the incomplete GTD matrix and use the matrix completion method to obtain the complete GTD matrix as the judging benchmark for all workers. Traditional matrix completion methods assume that the data follow linear relationships, and that the correlation between matrix rows is strong and can be projected onto a lower-dimensional linear subspace. However, traditional methods are linear models that cannot reflect non-linear relationships or recover unobserved data from observed data with non-linear relationships. The DMF method uses a multi-layer neural network to learn a non-linear matrix factorization model, which can better handle data with complex non-linear structures. Moreover, DMF has been shown to be effective in capturing complex dependencies and patterns in high-dimensional data. Therefore, we employ the DMF method to complete the incomplete GTD matrix.</w:t>
      </w:r>
      <w:r w:rsidR="00421EB5" w:rsidRPr="00207623">
        <w:rPr>
          <w:rFonts w:ascii="Times New Roman" w:eastAsia="宋体" w:hAnsi="Times New Roman"/>
          <w:bCs/>
          <w:color w:val="008000"/>
          <w:sz w:val="18"/>
          <w:szCs w:val="18"/>
        </w:rPr>
        <w:t xml:space="preserve"> </w:t>
      </w:r>
      <w:r w:rsidR="00AF286E" w:rsidRPr="00AF286E">
        <w:rPr>
          <w:rFonts w:ascii="Times New Roman" w:eastAsia="宋体" w:hAnsi="Times New Roman"/>
          <w:color w:val="auto"/>
          <w:szCs w:val="20"/>
        </w:rPr>
        <w:t>Therefore, we</w:t>
      </w:r>
      <w:r w:rsidR="00AF286E">
        <w:rPr>
          <w:rFonts w:ascii="Times New Roman" w:eastAsia="宋体" w:hAnsi="Times New Roman"/>
          <w:color w:val="auto"/>
          <w:szCs w:val="20"/>
        </w:rPr>
        <w:t xml:space="preserve"> </w:t>
      </w:r>
      <w:r w:rsidRPr="00390A13">
        <w:rPr>
          <w:rFonts w:ascii="Times New Roman" w:eastAsia="宋体" w:hAnsi="Times New Roman"/>
          <w:color w:val="auto"/>
          <w:szCs w:val="20"/>
        </w:rPr>
        <w:t>use DMF to make the GTD matrix completion, f</w:t>
      </w:r>
      <w:r w:rsidRPr="00BC04EC">
        <w:rPr>
          <w:rFonts w:ascii="Times New Roman" w:eastAsia="宋体" w:hAnsi="Times New Roman"/>
          <w:color w:val="auto"/>
          <w:szCs w:val="20"/>
        </w:rPr>
        <w:t xml:space="preserve">or </w:t>
      </w:r>
      <w:r w:rsidR="00BC04EC" w:rsidRPr="00BC04EC">
        <w:rPr>
          <w:rFonts w:ascii="Times New Roman" w:eastAsia="宋体" w:hAnsi="Times New Roman"/>
          <w:color w:val="auto"/>
          <w:szCs w:val="20"/>
        </w:rPr>
        <w:t>DMF can learn the relationship between the data of different rounds and subregions</w:t>
      </w:r>
      <w:r w:rsidR="00BC04EC">
        <w:rPr>
          <w:rFonts w:ascii="Times New Roman" w:eastAsia="宋体" w:hAnsi="Times New Roman"/>
          <w:color w:val="auto"/>
          <w:szCs w:val="20"/>
        </w:rPr>
        <w:t xml:space="preserve"> </w:t>
      </w:r>
      <w:r w:rsidRPr="00390A13">
        <w:rPr>
          <w:rFonts w:ascii="Times New Roman" w:eastAsia="宋体" w:hAnsi="Times New Roman"/>
          <w:color w:val="auto"/>
          <w:szCs w:val="20"/>
        </w:rPr>
        <w:t>to complete the sparse matrix</w:t>
      </w:r>
      <w:r w:rsidR="00E51660" w:rsidRPr="00390A13">
        <w:rPr>
          <w:rFonts w:ascii="Times New Roman" w:eastAsia="宋体" w:hAnsi="Times New Roman"/>
          <w:color w:val="auto"/>
          <w:szCs w:val="20"/>
        </w:rPr>
        <w:t xml:space="preserve"> every cycle</w:t>
      </w:r>
      <w:r w:rsidRPr="00390A13">
        <w:rPr>
          <w:rFonts w:ascii="Times New Roman" w:eastAsia="宋体" w:hAnsi="Times New Roman"/>
          <w:color w:val="auto"/>
          <w:szCs w:val="20"/>
        </w:rPr>
        <w:t xml:space="preserve">. </w:t>
      </w:r>
      <w:r w:rsidR="009D4A47" w:rsidRPr="009D4A47">
        <w:rPr>
          <w:rFonts w:ascii="Times New Roman" w:eastAsia="宋体" w:hAnsi="Times New Roman"/>
          <w:color w:val="auto"/>
          <w:szCs w:val="20"/>
        </w:rPr>
        <w:t xml:space="preserve">Then </w:t>
      </w:r>
      <w:r w:rsidR="009D4A47">
        <w:rPr>
          <w:rFonts w:ascii="Times New Roman" w:eastAsia="宋体" w:hAnsi="Times New Roman" w:hint="eastAsia"/>
          <w:color w:val="auto"/>
          <w:szCs w:val="20"/>
          <w:lang w:eastAsia="zh-CN"/>
        </w:rPr>
        <w:t>we</w:t>
      </w:r>
      <w:r w:rsidR="009D4A47">
        <w:rPr>
          <w:rFonts w:ascii="Times New Roman" w:eastAsia="宋体" w:hAnsi="Times New Roman"/>
          <w:color w:val="auto"/>
          <w:szCs w:val="20"/>
        </w:rPr>
        <w:t xml:space="preserve"> </w:t>
      </w:r>
      <w:r w:rsidRPr="00390A13">
        <w:rPr>
          <w:rFonts w:ascii="Times New Roman" w:eastAsia="宋体" w:hAnsi="Times New Roman"/>
          <w:color w:val="auto"/>
          <w:szCs w:val="20"/>
        </w:rPr>
        <w:t>can get</w:t>
      </w:r>
      <w:r>
        <w:rPr>
          <w:rFonts w:ascii="Times New Roman" w:eastAsia="宋体" w:hAnsi="Times New Roman"/>
          <w:color w:val="auto"/>
          <w:szCs w:val="20"/>
        </w:rPr>
        <w:t xml:space="preserve"> an</w:t>
      </w:r>
      <w:r w:rsidRPr="00390A13">
        <w:rPr>
          <w:rFonts w:ascii="Times New Roman" w:eastAsia="宋体" w:hAnsi="Times New Roman"/>
          <w:color w:val="auto"/>
          <w:szCs w:val="20"/>
        </w:rPr>
        <w:t xml:space="preserve"> accurate and complete benchmark matrix as the bronze GTD, </w:t>
      </w:r>
      <w:r w:rsidR="008B0970" w:rsidRPr="00390A13">
        <w:rPr>
          <w:rFonts w:ascii="Times New Roman" w:eastAsia="宋体" w:hAnsi="Times New Roman"/>
          <w:color w:val="auto"/>
          <w:szCs w:val="20"/>
        </w:rPr>
        <w:t>which is defined as follows:</w:t>
      </w:r>
    </w:p>
    <w:p w14:paraId="483BE6F3" w14:textId="5A6AEC90" w:rsidR="00F87985" w:rsidRPr="005F49C6" w:rsidRDefault="00F87985" w:rsidP="00357E10">
      <w:pPr>
        <w:spacing w:beforeLines="30" w:before="72" w:afterLines="30" w:after="72" w:line="240" w:lineRule="auto"/>
        <w:rPr>
          <w:rFonts w:ascii="Times New Roman" w:hAnsi="Times New Roman"/>
          <w:lang w:eastAsia="zh-CN"/>
        </w:rPr>
      </w:pPr>
      <w:r w:rsidRPr="005F49C6">
        <w:rPr>
          <w:rFonts w:ascii="Times New Roman" w:hAnsi="Times New Roman"/>
          <w:b/>
          <w:bCs/>
          <w:lang w:eastAsia="zh-CN"/>
        </w:rPr>
        <w:t xml:space="preserve">Definition </w:t>
      </w:r>
      <w:r w:rsidR="00104B6F">
        <w:rPr>
          <w:rFonts w:ascii="Times New Roman" w:hAnsi="Times New Roman"/>
          <w:b/>
          <w:bCs/>
          <w:lang w:eastAsia="zh-CN"/>
        </w:rPr>
        <w:t>9</w:t>
      </w:r>
      <w:r w:rsidRPr="005F49C6">
        <w:rPr>
          <w:rFonts w:ascii="Times New Roman" w:hAnsi="Times New Roman"/>
          <w:b/>
          <w:bCs/>
          <w:lang w:eastAsia="zh-CN"/>
        </w:rPr>
        <w:t xml:space="preserve"> (Bronze GTD).</w:t>
      </w:r>
      <w:r w:rsidRPr="005F49C6">
        <w:rPr>
          <w:rFonts w:ascii="Times New Roman" w:hAnsi="Times New Roman" w:hint="eastAsia"/>
          <w:lang w:eastAsia="zh-CN"/>
        </w:rPr>
        <w:t xml:space="preserve"> </w:t>
      </w:r>
      <w:r w:rsidR="00454529" w:rsidRPr="00454529">
        <w:rPr>
          <w:rFonts w:ascii="Times New Roman" w:hAnsi="Times New Roman"/>
          <w:lang w:eastAsia="zh-CN"/>
        </w:rPr>
        <w:t xml:space="preserve">Based on the mentioned DMF method, </w:t>
      </w:r>
      <w:r w:rsidR="00454529">
        <w:rPr>
          <w:rFonts w:ascii="Times New Roman" w:hAnsi="Times New Roman"/>
          <w:lang w:eastAsia="zh-CN"/>
        </w:rPr>
        <w:t>the</w:t>
      </w:r>
      <w:r w:rsidR="00E90A88">
        <w:rPr>
          <w:rFonts w:ascii="Times New Roman" w:hAnsi="Times New Roman"/>
          <w:lang w:eastAsia="zh-CN"/>
        </w:rPr>
        <w:t xml:space="preserve"> </w:t>
      </w:r>
      <w:r w:rsidR="008B2216">
        <w:rPr>
          <w:rFonts w:ascii="Times New Roman" w:hAnsi="Times New Roman"/>
          <w:lang w:eastAsia="zh-CN"/>
        </w:rPr>
        <w:t>data of</w:t>
      </w:r>
      <w:r w:rsidRPr="005F49C6">
        <w:rPr>
          <w:rFonts w:ascii="Times New Roman" w:hAnsi="Times New Roman"/>
          <w:lang w:eastAsia="zh-CN"/>
        </w:rPr>
        <w:t xml:space="preserve"> each task without gold GTD and silver GTD is recovered as the bronze GTD. </w:t>
      </w:r>
      <w:r w:rsidR="00343CC7">
        <w:rPr>
          <w:rFonts w:ascii="Times New Roman" w:hAnsi="Times New Roman"/>
          <w:lang w:eastAsia="zh-CN"/>
        </w:rPr>
        <w:t>And t</w:t>
      </w:r>
      <w:r w:rsidR="00343CC7" w:rsidRPr="00343CC7">
        <w:rPr>
          <w:rFonts w:ascii="Times New Roman" w:hAnsi="Times New Roman"/>
          <w:lang w:eastAsia="zh-CN"/>
        </w:rPr>
        <w:t xml:space="preserve">he </w:t>
      </w:r>
      <w:r w:rsidR="00343CC7" w:rsidRPr="005F49C6">
        <w:rPr>
          <w:rFonts w:ascii="Times New Roman" w:hAnsi="Times New Roman"/>
          <w:lang w:eastAsia="zh-CN"/>
        </w:rPr>
        <w:t xml:space="preserve">bronze </w:t>
      </w:r>
      <w:r w:rsidR="00343CC7" w:rsidRPr="00343CC7">
        <w:rPr>
          <w:rFonts w:ascii="Times New Roman" w:hAnsi="Times New Roman"/>
          <w:lang w:eastAsia="zh-CN"/>
        </w:rPr>
        <w:t xml:space="preserve">GTD of task </w:t>
      </w:r>
      <m:oMath>
        <m:sSub>
          <m:sSubPr>
            <m:ctrlPr>
              <w:rPr>
                <w:rFonts w:ascii="Cambria Math" w:hAnsi="Cambria Math"/>
                <w:lang w:eastAsia="zh-CN"/>
              </w:rPr>
            </m:ctrlPr>
          </m:sSubPr>
          <m:e>
            <m:r>
              <w:rPr>
                <w:rFonts w:ascii="Cambria Math" w:hAnsi="Cambria Math"/>
                <w:lang w:eastAsia="zh-CN"/>
              </w:rPr>
              <m:t>w</m:t>
            </m:r>
          </m:e>
          <m:sub>
            <m:r>
              <w:rPr>
                <w:rFonts w:ascii="Cambria Math" w:hAnsi="Cambria Math"/>
                <w:lang w:eastAsia="zh-CN"/>
              </w:rPr>
              <m:t>j</m:t>
            </m:r>
          </m:sub>
        </m:sSub>
      </m:oMath>
      <w:r w:rsidR="00343CC7" w:rsidRPr="00343CC7">
        <w:rPr>
          <w:rFonts w:ascii="Times New Roman" w:hAnsi="Times New Roman"/>
          <w:lang w:eastAsia="zh-CN"/>
        </w:rPr>
        <w:t xml:space="preserve"> in </w:t>
      </w:r>
      <w:r w:rsidR="00343CC7" w:rsidRPr="005F49C6">
        <w:rPr>
          <w:rFonts w:ascii="Times New Roman" w:hAnsi="Times New Roman"/>
          <w:lang w:eastAsia="zh-CN"/>
        </w:rPr>
        <w:t xml:space="preserve">the </w:t>
      </w:r>
      <m:oMath>
        <m:r>
          <w:rPr>
            <w:rFonts w:ascii="Cambria Math" w:hAnsi="Cambria Math"/>
            <w:lang w:eastAsia="zh-CN"/>
          </w:rPr>
          <m:t>t</m:t>
        </m:r>
      </m:oMath>
      <w:r w:rsidR="00343CC7" w:rsidRPr="005F49C6">
        <w:rPr>
          <w:rFonts w:ascii="Times New Roman" w:hAnsi="Times New Roman"/>
          <w:lang w:eastAsia="zh-CN"/>
        </w:rPr>
        <w:t>-th roun</w:t>
      </w:r>
      <w:r w:rsidR="00343CC7" w:rsidRPr="005F49C6">
        <w:rPr>
          <w:rFonts w:ascii="Times New Roman" w:hAnsi="Times New Roman" w:hint="eastAsia"/>
          <w:lang w:eastAsia="zh-CN"/>
        </w:rPr>
        <w:t>d</w:t>
      </w:r>
      <w:r w:rsidR="00343CC7" w:rsidRPr="00343CC7">
        <w:rPr>
          <w:rFonts w:ascii="Times New Roman" w:hAnsi="Times New Roman"/>
          <w:lang w:eastAsia="zh-CN"/>
        </w:rPr>
        <w:t xml:space="preserve"> is denoted as </w:t>
      </w:r>
      <m:oMath>
        <m:sSubSup>
          <m:sSubSupPr>
            <m:ctrlPr>
              <w:rPr>
                <w:rFonts w:ascii="Cambria Math" w:hAnsi="Cambria Math"/>
                <w:lang w:eastAsia="zh-CN"/>
              </w:rPr>
            </m:ctrlPr>
          </m:sSubSupPr>
          <m:e>
            <m:r>
              <w:rPr>
                <w:rFonts w:ascii="Cambria Math" w:hAnsi="Cambria Math"/>
                <w:lang w:eastAsia="zh-CN"/>
              </w:rPr>
              <m:t>v</m:t>
            </m:r>
          </m:e>
          <m:sub>
            <m:r>
              <w:rPr>
                <w:rFonts w:ascii="Cambria Math" w:hAnsi="Cambria Math"/>
                <w:lang w:eastAsia="zh-CN"/>
              </w:rPr>
              <m:t>j</m:t>
            </m:r>
            <m:r>
              <m:rPr>
                <m:sty m:val="p"/>
              </m:rPr>
              <w:rPr>
                <w:rFonts w:ascii="Cambria Math" w:hAnsi="Cambria Math"/>
                <w:lang w:eastAsia="zh-CN"/>
              </w:rPr>
              <m:t>,</m:t>
            </m:r>
            <m:r>
              <w:rPr>
                <w:rFonts w:ascii="Cambria Math" w:hAnsi="Cambria Math"/>
                <w:lang w:eastAsia="zh-CN"/>
              </w:rPr>
              <m:t>t</m:t>
            </m:r>
          </m:sub>
          <m:sup>
            <m:r>
              <w:rPr>
                <w:rFonts w:ascii="Cambria Math" w:hAnsi="Cambria Math"/>
                <w:lang w:eastAsia="zh-CN"/>
              </w:rPr>
              <m:t>Bronze</m:t>
            </m:r>
          </m:sup>
        </m:sSubSup>
      </m:oMath>
      <w:r w:rsidR="00343CC7" w:rsidRPr="00343CC7">
        <w:rPr>
          <w:rFonts w:ascii="Times New Roman" w:hAnsi="Times New Roman"/>
          <w:lang w:eastAsia="zh-CN"/>
        </w:rPr>
        <w:t>.</w:t>
      </w:r>
    </w:p>
    <w:p w14:paraId="085C75D3" w14:textId="4D0C0D4F" w:rsidR="00F87985" w:rsidRDefault="00F87985" w:rsidP="00276A60">
      <w:pPr>
        <w:pStyle w:val="MDPI31text"/>
        <w:spacing w:line="240" w:lineRule="auto"/>
        <w:ind w:firstLineChars="150" w:firstLine="300"/>
        <w:rPr>
          <w:rFonts w:ascii="Times New Roman" w:eastAsia="宋体" w:hAnsi="Times New Roman"/>
          <w:color w:val="auto"/>
          <w:szCs w:val="20"/>
        </w:rPr>
      </w:pPr>
      <w:r w:rsidRPr="00390A13">
        <w:rPr>
          <w:rFonts w:ascii="Times New Roman" w:eastAsia="宋体" w:hAnsi="Times New Roman"/>
          <w:color w:val="auto"/>
          <w:szCs w:val="20"/>
        </w:rPr>
        <w:t xml:space="preserve">Another feature of this paper is the employment of the DMF method to recover the </w:t>
      </w:r>
      <w:r w:rsidR="00B0612A">
        <w:rPr>
          <w:rFonts w:ascii="Times New Roman" w:eastAsia="宋体" w:hAnsi="Times New Roman"/>
          <w:color w:val="auto"/>
          <w:szCs w:val="20"/>
        </w:rPr>
        <w:t>data</w:t>
      </w:r>
      <w:r w:rsidRPr="00390A13">
        <w:rPr>
          <w:rFonts w:ascii="Times New Roman" w:eastAsia="宋体" w:hAnsi="Times New Roman"/>
          <w:color w:val="auto"/>
          <w:szCs w:val="20"/>
        </w:rPr>
        <w:t xml:space="preserve"> matrix every cycle. Compared to</w:t>
      </w:r>
      <w:r w:rsidR="00921FA0" w:rsidRPr="00921FA0">
        <w:t xml:space="preserve"> </w:t>
      </w:r>
      <w:r w:rsidR="00921FA0" w:rsidRPr="00921FA0">
        <w:rPr>
          <w:rFonts w:ascii="Times New Roman" w:eastAsia="宋体" w:hAnsi="Times New Roman"/>
          <w:color w:val="auto"/>
          <w:szCs w:val="20"/>
        </w:rPr>
        <w:t xml:space="preserve">traditional methods, DMF can </w:t>
      </w:r>
      <w:r w:rsidR="00E76405">
        <w:rPr>
          <w:rFonts w:ascii="Times New Roman" w:eastAsia="宋体" w:hAnsi="Times New Roman"/>
          <w:color w:val="auto"/>
          <w:szCs w:val="20"/>
        </w:rPr>
        <w:t xml:space="preserve">better </w:t>
      </w:r>
      <w:r w:rsidR="00E76405" w:rsidRPr="00E76405">
        <w:rPr>
          <w:rFonts w:ascii="Times New Roman" w:eastAsia="宋体" w:hAnsi="Times New Roman"/>
          <w:color w:val="auto"/>
          <w:szCs w:val="20"/>
        </w:rPr>
        <w:t xml:space="preserve">exploit the nonlinear </w:t>
      </w:r>
      <w:r w:rsidR="005F3575" w:rsidRPr="005F3575">
        <w:rPr>
          <w:rFonts w:ascii="Times New Roman" w:eastAsia="宋体" w:hAnsi="Times New Roman"/>
          <w:color w:val="auto"/>
          <w:szCs w:val="20"/>
        </w:rPr>
        <w:t xml:space="preserve">characteristics </w:t>
      </w:r>
      <w:r w:rsidR="00BD0958" w:rsidRPr="00BD0958">
        <w:rPr>
          <w:rFonts w:ascii="Times New Roman" w:eastAsia="宋体" w:hAnsi="Times New Roman"/>
          <w:color w:val="auto"/>
          <w:szCs w:val="20"/>
        </w:rPr>
        <w:t xml:space="preserve">via </w:t>
      </w:r>
      <w:r w:rsidR="0051550E">
        <w:rPr>
          <w:rFonts w:ascii="Times New Roman" w:eastAsia="宋体" w:hAnsi="Times New Roman"/>
          <w:color w:val="auto"/>
          <w:szCs w:val="20"/>
        </w:rPr>
        <w:t>deep</w:t>
      </w:r>
      <w:r w:rsidR="00BD0958" w:rsidRPr="00BD0958">
        <w:rPr>
          <w:rFonts w:ascii="Times New Roman" w:eastAsia="宋体" w:hAnsi="Times New Roman"/>
          <w:color w:val="auto"/>
          <w:szCs w:val="20"/>
        </w:rPr>
        <w:t xml:space="preserve"> neural networks</w:t>
      </w:r>
      <w:r w:rsidR="00921FA0" w:rsidRPr="00921FA0">
        <w:rPr>
          <w:rFonts w:ascii="Times New Roman" w:eastAsia="宋体" w:hAnsi="Times New Roman"/>
          <w:color w:val="auto"/>
          <w:szCs w:val="20"/>
        </w:rPr>
        <w:t xml:space="preserve"> [</w:t>
      </w:r>
      <w:r w:rsidR="00710586">
        <w:rPr>
          <w:rFonts w:ascii="Times New Roman" w:eastAsia="宋体" w:hAnsi="Times New Roman"/>
          <w:color w:val="auto"/>
          <w:szCs w:val="20"/>
        </w:rPr>
        <w:t>42</w:t>
      </w:r>
      <w:r w:rsidR="00921FA0" w:rsidRPr="00921FA0">
        <w:rPr>
          <w:rFonts w:ascii="Times New Roman" w:eastAsia="宋体" w:hAnsi="Times New Roman"/>
          <w:color w:val="auto"/>
          <w:szCs w:val="20"/>
        </w:rPr>
        <w:t>].</w:t>
      </w:r>
      <w:r w:rsidR="00A433E6" w:rsidRPr="00A433E6">
        <w:t xml:space="preserve"> </w:t>
      </w:r>
      <w:r w:rsidR="00A433E6" w:rsidRPr="00A433E6">
        <w:rPr>
          <w:rFonts w:ascii="Times New Roman" w:eastAsia="宋体" w:hAnsi="Times New Roman"/>
          <w:color w:val="auto"/>
          <w:szCs w:val="20"/>
        </w:rPr>
        <w:t>Therefore, using DMF, matrix completion with better results can be performed, thus further improving the performance of the MCS system.</w:t>
      </w:r>
    </w:p>
    <w:p w14:paraId="5CEC8169" w14:textId="6A8222C7" w:rsidR="00D3107F" w:rsidRPr="00FE4D3D" w:rsidRDefault="00D3107F" w:rsidP="00276A60">
      <w:pPr>
        <w:pStyle w:val="MDPI31text"/>
        <w:spacing w:line="240" w:lineRule="auto"/>
        <w:ind w:firstLineChars="150" w:firstLine="300"/>
        <w:rPr>
          <w:rFonts w:ascii="Times New Roman" w:eastAsia="宋体" w:hAnsi="Times New Roman"/>
          <w:color w:val="auto"/>
          <w:szCs w:val="20"/>
        </w:rPr>
      </w:pPr>
      <w:r w:rsidRPr="00FE4D3D">
        <w:rPr>
          <w:rFonts w:ascii="Times New Roman" w:eastAsia="宋体" w:hAnsi="Times New Roman"/>
          <w:color w:val="auto"/>
          <w:szCs w:val="20"/>
        </w:rPr>
        <w:t xml:space="preserve">Since the above incomplete GTD matrix </w:t>
      </w:r>
      <m:oMath>
        <m:sSubSup>
          <m:sSubSupPr>
            <m:ctrlPr>
              <w:rPr>
                <w:rFonts w:ascii="Cambria Math" w:eastAsia="宋体" w:hAnsi="Cambria Math"/>
                <w:color w:val="auto"/>
                <w:szCs w:val="20"/>
              </w:rPr>
            </m:ctrlPr>
          </m:sSubSupPr>
          <m:e>
            <m:r>
              <w:rPr>
                <w:rFonts w:ascii="Cambria Math" w:eastAsia="宋体" w:hAnsi="Cambria Math"/>
                <w:color w:val="auto"/>
                <w:szCs w:val="20"/>
              </w:rPr>
              <m:t>v</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up>
            <m:r>
              <m:rPr>
                <m:sty m:val="p"/>
              </m:rPr>
              <w:rPr>
                <w:rFonts w:ascii="Cambria Math" w:eastAsia="宋体" w:hAnsi="Cambria Math"/>
                <w:color w:val="auto"/>
                <w:szCs w:val="20"/>
              </w:rPr>
              <m:t>*</m:t>
            </m:r>
          </m:sup>
        </m:sSubSup>
      </m:oMath>
      <w:r w:rsidRPr="00FE4D3D">
        <w:rPr>
          <w:rFonts w:ascii="Times New Roman" w:eastAsia="宋体" w:hAnsi="Times New Roman"/>
          <w:color w:val="auto"/>
          <w:szCs w:val="20"/>
        </w:rPr>
        <w:t xml:space="preserve"> cannot evaluate all the data reported by workers, </w:t>
      </w:r>
      <w:r w:rsidR="001004BE" w:rsidRPr="001004BE">
        <w:rPr>
          <w:rFonts w:ascii="Times New Roman" w:eastAsia="宋体" w:hAnsi="Times New Roman"/>
          <w:color w:val="auto"/>
          <w:szCs w:val="20"/>
        </w:rPr>
        <w:t>the GTD matrix needs to be recovered through DMF at the end of each cycle.</w:t>
      </w:r>
      <w:r w:rsidR="001004BE">
        <w:rPr>
          <w:rFonts w:ascii="Times New Roman" w:eastAsia="宋体" w:hAnsi="Times New Roman"/>
          <w:color w:val="auto"/>
          <w:szCs w:val="20"/>
        </w:rPr>
        <w:t xml:space="preserve"> </w:t>
      </w:r>
      <w:r w:rsidRPr="00FE4D3D">
        <w:rPr>
          <w:rFonts w:ascii="Times New Roman" w:eastAsia="宋体" w:hAnsi="Times New Roman"/>
          <w:color w:val="auto"/>
          <w:szCs w:val="20"/>
        </w:rPr>
        <w:t xml:space="preserve">Specifically, for each cycle, we will construct a GTD matrix </w:t>
      </w:r>
      <m:oMath>
        <m:sSub>
          <m:sSubPr>
            <m:ctrlPr>
              <w:rPr>
                <w:rFonts w:ascii="Cambria Math" w:eastAsia="宋体" w:hAnsi="Cambria Math"/>
                <w:color w:val="auto"/>
                <w:szCs w:val="20"/>
              </w:rPr>
            </m:ctrlPr>
          </m:sSubPr>
          <m:e>
            <m:r>
              <w:rPr>
                <w:rFonts w:ascii="Cambria Math" w:eastAsia="宋体" w:hAnsi="Cambria Math"/>
                <w:color w:val="auto"/>
                <w:szCs w:val="20"/>
              </w:rPr>
              <m:t>Y</m:t>
            </m:r>
          </m:e>
          <m:sub>
            <m:r>
              <w:rPr>
                <w:rFonts w:ascii="Cambria Math" w:eastAsia="宋体" w:hAnsi="Cambria Math"/>
                <w:color w:val="auto"/>
                <w:szCs w:val="20"/>
              </w:rPr>
              <m:t>k</m:t>
            </m:r>
          </m:sub>
        </m:sSub>
      </m:oMath>
      <w:r w:rsidRPr="00FE4D3D">
        <w:rPr>
          <w:rFonts w:ascii="Times New Roman" w:eastAsia="宋体" w:hAnsi="Times New Roman"/>
          <w:color w:val="auto"/>
          <w:szCs w:val="20"/>
        </w:rPr>
        <w:t xml:space="preserve"> of </w:t>
      </w:r>
      <m:oMath>
        <m:r>
          <w:rPr>
            <w:rFonts w:ascii="Cambria Math" w:eastAsia="宋体" w:hAnsi="Cambria Math"/>
            <w:color w:val="auto"/>
            <w:szCs w:val="20"/>
          </w:rPr>
          <m:t>τ</m:t>
        </m:r>
        <m:r>
          <m:rPr>
            <m:sty m:val="p"/>
          </m:rPr>
          <w:rPr>
            <w:rFonts w:ascii="Cambria Math" w:eastAsia="宋体" w:hAnsi="Cambria Math"/>
            <w:color w:val="auto"/>
            <w:szCs w:val="20"/>
          </w:rPr>
          <m:t>×</m:t>
        </m:r>
        <m:r>
          <w:rPr>
            <w:rFonts w:ascii="Cambria Math" w:eastAsia="宋体" w:hAnsi="Cambria Math"/>
            <w:color w:val="auto"/>
            <w:szCs w:val="20"/>
          </w:rPr>
          <m:t>m</m:t>
        </m:r>
      </m:oMath>
      <w:r w:rsidRPr="00FE4D3D">
        <w:rPr>
          <w:rFonts w:ascii="Times New Roman" w:eastAsia="宋体" w:hAnsi="Times New Roman"/>
          <w:color w:val="auto"/>
          <w:szCs w:val="20"/>
        </w:rPr>
        <w:t xml:space="preserve">. The values in this matrix represent the multi-level GTD of </w:t>
      </w:r>
      <m:oMath>
        <m:r>
          <w:rPr>
            <w:rFonts w:ascii="Cambria Math" w:eastAsia="宋体" w:hAnsi="Cambria Math"/>
            <w:color w:val="auto"/>
            <w:szCs w:val="20"/>
          </w:rPr>
          <m:t>m</m:t>
        </m:r>
      </m:oMath>
      <w:r w:rsidRPr="00FE4D3D">
        <w:rPr>
          <w:rFonts w:ascii="Times New Roman" w:eastAsia="宋体" w:hAnsi="Times New Roman"/>
          <w:color w:val="auto"/>
          <w:szCs w:val="20"/>
        </w:rPr>
        <w:t xml:space="preserve"> tasks for </w:t>
      </w:r>
      <m:oMath>
        <m:r>
          <w:rPr>
            <w:rFonts w:ascii="Cambria Math" w:eastAsia="宋体" w:hAnsi="Cambria Math"/>
            <w:color w:val="auto"/>
            <w:szCs w:val="20"/>
          </w:rPr>
          <m:t>τ</m:t>
        </m:r>
      </m:oMath>
      <w:r w:rsidRPr="00FE4D3D">
        <w:rPr>
          <w:rFonts w:ascii="Times New Roman" w:eastAsia="宋体" w:hAnsi="Times New Roman"/>
          <w:color w:val="auto"/>
          <w:szCs w:val="20"/>
        </w:rPr>
        <w:t xml:space="preserve"> rounds in the </w:t>
      </w:r>
      <m:oMath>
        <m:r>
          <w:rPr>
            <w:rFonts w:ascii="Cambria Math" w:eastAsia="宋体" w:hAnsi="Cambria Math"/>
            <w:color w:val="auto"/>
            <w:szCs w:val="20"/>
          </w:rPr>
          <m:t>k</m:t>
        </m:r>
      </m:oMath>
      <w:r w:rsidRPr="00FE4D3D">
        <w:rPr>
          <w:rFonts w:ascii="Times New Roman" w:eastAsia="宋体" w:hAnsi="Times New Roman"/>
          <w:color w:val="auto"/>
          <w:szCs w:val="20"/>
        </w:rPr>
        <w:t>-th cycle.</w:t>
      </w:r>
    </w:p>
    <w:p w14:paraId="039B13F9" w14:textId="3ABE3047" w:rsidR="00D3107F" w:rsidRPr="00FE4D3D" w:rsidRDefault="005478A0" w:rsidP="00276A60">
      <w:pPr>
        <w:pStyle w:val="MDPI31text"/>
        <w:spacing w:line="240" w:lineRule="auto"/>
        <w:ind w:firstLineChars="150" w:firstLine="300"/>
        <w:rPr>
          <w:rFonts w:ascii="Times New Roman" w:eastAsia="宋体" w:hAnsi="Times New Roman"/>
          <w:color w:val="auto"/>
          <w:szCs w:val="20"/>
        </w:rPr>
      </w:pPr>
      <w:r w:rsidRPr="005478A0">
        <w:rPr>
          <w:rFonts w:ascii="Times New Roman" w:eastAsia="宋体" w:hAnsi="Times New Roman"/>
          <w:color w:val="auto"/>
          <w:szCs w:val="20"/>
        </w:rPr>
        <w:t xml:space="preserve">Existing data inference methods typically assume linear spatiotemporal correlation between data and </w:t>
      </w:r>
      <w:r w:rsidR="00B507F4" w:rsidRPr="00FE4D3D">
        <w:rPr>
          <w:rFonts w:ascii="Times New Roman" w:eastAsia="宋体" w:hAnsi="Times New Roman"/>
          <w:color w:val="auto"/>
          <w:szCs w:val="20"/>
        </w:rPr>
        <w:t xml:space="preserve">complement </w:t>
      </w:r>
      <w:r w:rsidRPr="005478A0">
        <w:rPr>
          <w:rFonts w:ascii="Times New Roman" w:eastAsia="宋体" w:hAnsi="Times New Roman"/>
          <w:color w:val="auto"/>
          <w:szCs w:val="20"/>
        </w:rPr>
        <w:t>the matrix with the inherent low-rank property of the sparse matrix [</w:t>
      </w:r>
      <w:r w:rsidR="00710586">
        <w:rPr>
          <w:rFonts w:ascii="Times New Roman" w:eastAsia="宋体" w:hAnsi="Times New Roman"/>
          <w:color w:val="auto"/>
          <w:szCs w:val="20"/>
        </w:rPr>
        <w:t>42</w:t>
      </w:r>
      <w:r w:rsidRPr="005478A0">
        <w:rPr>
          <w:rFonts w:ascii="Times New Roman" w:eastAsia="宋体" w:hAnsi="Times New Roman"/>
          <w:color w:val="auto"/>
          <w:szCs w:val="20"/>
        </w:rPr>
        <w:t>].</w:t>
      </w:r>
      <w:r>
        <w:rPr>
          <w:rFonts w:ascii="Times New Roman" w:eastAsia="宋体" w:hAnsi="Times New Roman"/>
          <w:color w:val="auto"/>
          <w:szCs w:val="20"/>
        </w:rPr>
        <w:t xml:space="preserve"> </w:t>
      </w:r>
      <w:r w:rsidR="002870D9" w:rsidRPr="002870D9">
        <w:rPr>
          <w:rFonts w:ascii="Times New Roman" w:eastAsia="宋体" w:hAnsi="Times New Roman"/>
          <w:color w:val="auto"/>
          <w:szCs w:val="20"/>
        </w:rPr>
        <w:t xml:space="preserve">However, the DMF technique is </w:t>
      </w:r>
      <w:r w:rsidR="002870D9" w:rsidRPr="007744AD">
        <w:rPr>
          <w:rFonts w:ascii="Times New Roman" w:eastAsia="宋体" w:hAnsi="Times New Roman"/>
          <w:color w:val="auto"/>
          <w:szCs w:val="20"/>
        </w:rPr>
        <w:t>adopted</w:t>
      </w:r>
      <w:r w:rsidR="002870D9">
        <w:rPr>
          <w:rFonts w:ascii="Times New Roman" w:eastAsia="宋体" w:hAnsi="Times New Roman"/>
          <w:color w:val="auto"/>
          <w:szCs w:val="20"/>
        </w:rPr>
        <w:t xml:space="preserve"> due to the </w:t>
      </w:r>
      <w:r w:rsidR="002870D9" w:rsidRPr="00FE4D3D">
        <w:rPr>
          <w:rFonts w:ascii="Times New Roman" w:eastAsia="宋体" w:hAnsi="Times New Roman"/>
          <w:color w:val="auto"/>
          <w:szCs w:val="20"/>
        </w:rPr>
        <w:t>complex spatiotemporal correlations and nonlinear structures of real-world sensed data</w:t>
      </w:r>
      <w:r w:rsidR="009842D3">
        <w:rPr>
          <w:rFonts w:ascii="Times New Roman" w:eastAsia="宋体" w:hAnsi="Times New Roman"/>
          <w:color w:val="auto"/>
          <w:szCs w:val="20"/>
        </w:rPr>
        <w:t>,</w:t>
      </w:r>
      <w:r w:rsidR="002870D9">
        <w:rPr>
          <w:rFonts w:ascii="Times New Roman" w:eastAsia="宋体" w:hAnsi="Times New Roman"/>
          <w:color w:val="auto"/>
          <w:szCs w:val="20"/>
        </w:rPr>
        <w:t xml:space="preserve"> </w:t>
      </w:r>
      <w:r w:rsidR="00D3107F" w:rsidRPr="00FE4D3D">
        <w:rPr>
          <w:rFonts w:ascii="Times New Roman" w:eastAsia="宋体" w:hAnsi="Times New Roman"/>
          <w:color w:val="auto"/>
          <w:szCs w:val="20"/>
        </w:rPr>
        <w:t xml:space="preserve">i.e., using a nonlinear function </w:t>
      </w:r>
      <m:oMath>
        <m:r>
          <w:rPr>
            <w:rFonts w:ascii="Cambria Math" w:eastAsia="宋体" w:hAnsi="Cambria Math"/>
            <w:color w:val="auto"/>
            <w:szCs w:val="20"/>
          </w:rPr>
          <m:t>f</m:t>
        </m:r>
        <m:r>
          <m:rPr>
            <m:sty m:val="p"/>
          </m:rPr>
          <w:rPr>
            <w:rFonts w:ascii="Cambria Math" w:eastAsia="宋体" w:hAnsi="Cambria Math"/>
            <w:color w:val="auto"/>
            <w:szCs w:val="20"/>
          </w:rPr>
          <m:t>(·)</m:t>
        </m:r>
      </m:oMath>
      <w:r w:rsidR="00D3107F" w:rsidRPr="00FE4D3D">
        <w:rPr>
          <w:rFonts w:ascii="Times New Roman" w:eastAsia="宋体" w:hAnsi="Times New Roman"/>
          <w:color w:val="auto"/>
          <w:szCs w:val="20"/>
        </w:rPr>
        <w:t xml:space="preserve"> to indicate this kind of relationship, where </w:t>
      </w:r>
      <m:oMath>
        <m:r>
          <w:rPr>
            <w:rFonts w:ascii="Cambria Math" w:eastAsia="宋体" w:hAnsi="Cambria Math"/>
            <w:color w:val="auto"/>
            <w:szCs w:val="20"/>
          </w:rPr>
          <m:t>f</m:t>
        </m:r>
        <m:r>
          <m:rPr>
            <m:sty m:val="p"/>
          </m:rPr>
          <w:rPr>
            <w:rFonts w:ascii="Cambria Math" w:eastAsia="宋体" w:hAnsi="Cambria Math"/>
            <w:color w:val="auto"/>
            <w:szCs w:val="20"/>
          </w:rPr>
          <m:t>(·)</m:t>
        </m:r>
      </m:oMath>
      <w:r w:rsidR="00D3107F" w:rsidRPr="00FE4D3D">
        <w:rPr>
          <w:rFonts w:ascii="Times New Roman" w:eastAsia="宋体" w:hAnsi="Times New Roman"/>
          <w:color w:val="auto"/>
          <w:szCs w:val="20"/>
        </w:rPr>
        <w:t xml:space="preserve"> is performed on each column of </w:t>
      </w:r>
      <m:oMath>
        <m:r>
          <w:rPr>
            <w:rFonts w:ascii="Cambria Math" w:eastAsia="宋体" w:hAnsi="Cambria Math"/>
            <w:color w:val="auto"/>
            <w:szCs w:val="20"/>
          </w:rPr>
          <m:t>Z</m:t>
        </m:r>
      </m:oMath>
      <w:r w:rsidR="00D3107F" w:rsidRPr="00FE4D3D">
        <w:rPr>
          <w:rFonts w:ascii="Times New Roman" w:eastAsia="宋体" w:hAnsi="Times New Roman"/>
          <w:color w:val="auto"/>
          <w:szCs w:val="20"/>
        </w:rPr>
        <w:t xml:space="preserve"> individually, as shown in Eq. (</w:t>
      </w:r>
      <w:r w:rsidR="006715B8">
        <w:rPr>
          <w:rFonts w:ascii="Times New Roman" w:eastAsia="宋体" w:hAnsi="Times New Roman"/>
          <w:color w:val="auto"/>
          <w:szCs w:val="20"/>
        </w:rPr>
        <w:t>35</w:t>
      </w:r>
      <w:r w:rsidR="00D3107F" w:rsidRPr="00FE4D3D">
        <w:rPr>
          <w:rFonts w:ascii="Times New Roman" w:eastAsia="宋体" w:hAnsi="Times New Roman"/>
          <w:color w:val="auto"/>
          <w:szCs w:val="20"/>
        </w:rPr>
        <w:t>).</w:t>
      </w:r>
    </w:p>
    <w:p w14:paraId="6F59DD4B" w14:textId="63092BEE" w:rsidR="00D3107F" w:rsidRPr="006E43B1" w:rsidRDefault="00636A06" w:rsidP="00D3107F">
      <w:pPr>
        <w:spacing w:beforeLines="20" w:before="48" w:afterLines="20" w:after="48"/>
        <w:rPr>
          <w:rFonts w:ascii="Times New Roman" w:hAnsi="Times New Roman"/>
          <w:i/>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k</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z</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k</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Z</m:t>
                  </m:r>
                </m:e>
              </m:d>
              <m:r>
                <w:rPr>
                  <w:rFonts w:ascii="Cambria Math" w:hAnsi="Cambria Math"/>
                  <w:lang w:eastAsia="zh-CN"/>
                </w:rPr>
                <m:t>.#(35)##</m:t>
              </m:r>
            </m:e>
          </m:eqArr>
        </m:oMath>
      </m:oMathPara>
    </w:p>
    <w:p w14:paraId="1F27DC58" w14:textId="77777777" w:rsidR="00A95429" w:rsidRDefault="00D3107F" w:rsidP="00276A60">
      <w:pPr>
        <w:pStyle w:val="MDPI31text"/>
        <w:spacing w:line="240" w:lineRule="auto"/>
        <w:ind w:firstLineChars="150" w:firstLine="300"/>
        <w:rPr>
          <w:rFonts w:ascii="Times New Roman" w:eastAsia="宋体" w:hAnsi="Times New Roman"/>
          <w:color w:val="auto"/>
          <w:szCs w:val="20"/>
        </w:rPr>
      </w:pPr>
      <w:r w:rsidRPr="00FE4D3D">
        <w:rPr>
          <w:rFonts w:ascii="Times New Roman" w:eastAsia="宋体" w:hAnsi="Times New Roman"/>
          <w:color w:val="auto"/>
          <w:szCs w:val="20"/>
        </w:rPr>
        <w:t xml:space="preserve">There should be three components of </w:t>
      </w:r>
      <w:r w:rsidR="004429F7" w:rsidRPr="004429F7">
        <w:rPr>
          <w:rFonts w:ascii="Times New Roman" w:eastAsia="宋体" w:hAnsi="Times New Roman"/>
          <w:color w:val="auto"/>
          <w:szCs w:val="20"/>
        </w:rPr>
        <w:t>the optimization function we want to minimize.</w:t>
      </w:r>
      <w:r w:rsidR="004429F7">
        <w:rPr>
          <w:rFonts w:ascii="Times New Roman" w:eastAsia="宋体" w:hAnsi="Times New Roman"/>
          <w:color w:val="auto"/>
          <w:szCs w:val="20"/>
        </w:rPr>
        <w:t xml:space="preserve"> </w:t>
      </w:r>
      <w:r w:rsidRPr="00FE4D3D">
        <w:rPr>
          <w:rFonts w:ascii="Times New Roman" w:eastAsia="宋体" w:hAnsi="Times New Roman"/>
          <w:color w:val="auto"/>
          <w:szCs w:val="20"/>
        </w:rPr>
        <w:t xml:space="preserve">On the one hand, </w:t>
      </w:r>
      <m:oMath>
        <m:r>
          <w:rPr>
            <w:rFonts w:ascii="Cambria Math" w:eastAsia="宋体" w:hAnsi="Cambria Math"/>
            <w:color w:val="auto"/>
            <w:szCs w:val="20"/>
          </w:rPr>
          <m:t>f</m:t>
        </m:r>
        <m:r>
          <m:rPr>
            <m:sty m:val="p"/>
          </m:rPr>
          <w:rPr>
            <w:rFonts w:ascii="Cambria Math" w:eastAsia="宋体" w:hAnsi="Cambria Math"/>
            <w:color w:val="auto"/>
            <w:szCs w:val="20"/>
          </w:rPr>
          <m:t>(</m:t>
        </m:r>
        <m:r>
          <w:rPr>
            <w:rFonts w:ascii="Cambria Math" w:eastAsia="宋体" w:hAnsi="Cambria Math"/>
            <w:color w:val="auto"/>
            <w:szCs w:val="20"/>
          </w:rPr>
          <m:t>Z</m:t>
        </m:r>
        <m:r>
          <m:rPr>
            <m:sty m:val="p"/>
          </m:rPr>
          <w:rPr>
            <w:rFonts w:ascii="Cambria Math" w:eastAsia="宋体" w:hAnsi="Cambria Math"/>
            <w:color w:val="auto"/>
            <w:szCs w:val="20"/>
          </w:rPr>
          <m:t>)</m:t>
        </m:r>
      </m:oMath>
      <w:r w:rsidR="00371BD3">
        <w:rPr>
          <w:rFonts w:ascii="Times New Roman" w:eastAsia="宋体" w:hAnsi="Times New Roman" w:hint="eastAsia"/>
          <w:color w:val="auto"/>
          <w:szCs w:val="20"/>
          <w:lang w:eastAsia="zh-CN"/>
        </w:rPr>
        <w:t xml:space="preserve"> </w:t>
      </w:r>
      <w:r w:rsidR="008B3D6B" w:rsidRPr="008B3D6B">
        <w:rPr>
          <w:rFonts w:ascii="Times New Roman" w:eastAsia="宋体" w:hAnsi="Times New Roman"/>
          <w:color w:val="auto"/>
          <w:szCs w:val="20"/>
          <w:lang w:eastAsia="zh-CN"/>
        </w:rPr>
        <w:t>does not have to be</w:t>
      </w:r>
      <w:r w:rsidR="003661CD" w:rsidRPr="003661CD">
        <w:t xml:space="preserve"> </w:t>
      </w:r>
      <w:r w:rsidR="003661CD" w:rsidRPr="003661CD">
        <w:rPr>
          <w:rFonts w:ascii="Times New Roman" w:eastAsia="宋体" w:hAnsi="Times New Roman"/>
          <w:color w:val="auto"/>
          <w:szCs w:val="20"/>
          <w:lang w:eastAsia="zh-CN"/>
        </w:rPr>
        <w:t>exactly equal to</w:t>
      </w:r>
      <w:r w:rsidR="00371BD3">
        <w:rPr>
          <w:rFonts w:ascii="Times New Roman" w:eastAsia="宋体" w:hAnsi="Times New Roman"/>
          <w:color w:val="auto"/>
          <w:szCs w:val="20"/>
          <w:lang w:eastAsia="zh-CN"/>
        </w:rPr>
        <w:t xml:space="preserve"> </w:t>
      </w:r>
      <m:oMath>
        <m:r>
          <w:rPr>
            <w:rFonts w:ascii="Cambria Math" w:eastAsia="宋体" w:hAnsi="Cambria Math"/>
            <w:color w:val="auto"/>
            <w:szCs w:val="20"/>
          </w:rPr>
          <m:t>Y</m:t>
        </m:r>
      </m:oMath>
      <w:r w:rsidRPr="00FE4D3D">
        <w:rPr>
          <w:rFonts w:ascii="Times New Roman" w:eastAsia="宋体" w:hAnsi="Times New Roman"/>
          <w:color w:val="auto"/>
          <w:szCs w:val="20"/>
        </w:rPr>
        <w:t xml:space="preserve"> in practical applications. </w:t>
      </w:r>
      <w:r w:rsidR="00B21CE8">
        <w:rPr>
          <w:rFonts w:ascii="Times New Roman" w:eastAsia="宋体" w:hAnsi="Times New Roman"/>
          <w:color w:val="auto"/>
          <w:szCs w:val="20"/>
        </w:rPr>
        <w:t>What</w:t>
      </w:r>
      <w:r w:rsidR="00B21CE8" w:rsidRPr="00FE4D3D">
        <w:rPr>
          <w:rFonts w:ascii="Times New Roman" w:eastAsia="宋体" w:hAnsi="Times New Roman"/>
          <w:color w:val="auto"/>
          <w:szCs w:val="20"/>
        </w:rPr>
        <w:t xml:space="preserve"> </w:t>
      </w:r>
      <w:r w:rsidRPr="00FE4D3D">
        <w:rPr>
          <w:rFonts w:ascii="Times New Roman" w:eastAsia="宋体" w:hAnsi="Times New Roman"/>
          <w:color w:val="auto"/>
          <w:szCs w:val="20"/>
        </w:rPr>
        <w:t xml:space="preserve">we need to do is minimize the difference between the two variables. As a result, we should try to minimize </w:t>
      </w:r>
      <m:oMath>
        <m:sSubSup>
          <m:sSubSupPr>
            <m:ctrlPr>
              <w:rPr>
                <w:rFonts w:ascii="Cambria Math" w:eastAsia="宋体" w:hAnsi="Cambria Math"/>
                <w:color w:val="auto"/>
                <w:szCs w:val="20"/>
              </w:rPr>
            </m:ctrlPr>
          </m:sSubSupPr>
          <m:e>
            <m:d>
              <m:dPr>
                <m:begChr m:val="‖"/>
                <m:endChr m:val="‖"/>
                <m:ctrlPr>
                  <w:rPr>
                    <w:rFonts w:ascii="Cambria Math" w:eastAsia="宋体" w:hAnsi="Cambria Math"/>
                    <w:color w:val="auto"/>
                    <w:szCs w:val="20"/>
                  </w:rPr>
                </m:ctrlPr>
              </m:dPr>
              <m:e>
                <m:sSub>
                  <m:sSubPr>
                    <m:ctrlPr>
                      <w:rPr>
                        <w:rFonts w:ascii="Cambria Math" w:eastAsia="宋体" w:hAnsi="Cambria Math"/>
                        <w:color w:val="auto"/>
                        <w:szCs w:val="20"/>
                      </w:rPr>
                    </m:ctrlPr>
                  </m:sSubPr>
                  <m:e>
                    <m:r>
                      <w:rPr>
                        <w:rFonts w:ascii="Cambria Math" w:eastAsia="宋体" w:hAnsi="Cambria Math"/>
                        <w:color w:val="auto"/>
                        <w:szCs w:val="20"/>
                      </w:rPr>
                      <m:t>Y</m:t>
                    </m:r>
                  </m:e>
                  <m:sub>
                    <m:r>
                      <w:rPr>
                        <w:rFonts w:ascii="Cambria Math" w:eastAsia="宋体" w:hAnsi="Cambria Math"/>
                        <w:color w:val="auto"/>
                        <w:szCs w:val="20"/>
                      </w:rPr>
                      <m:t>k</m:t>
                    </m:r>
                  </m:sub>
                </m:sSub>
                <m:r>
                  <m:rPr>
                    <m:sty m:val="p"/>
                  </m:rPr>
                  <w:rPr>
                    <w:rFonts w:ascii="Cambria Math" w:eastAsia="宋体" w:hAnsi="Cambria Math"/>
                    <w:color w:val="auto"/>
                    <w:szCs w:val="20"/>
                  </w:rPr>
                  <m:t>-</m:t>
                </m:r>
                <m:r>
                  <w:rPr>
                    <w:rFonts w:ascii="Cambria Math" w:eastAsia="宋体" w:hAnsi="Cambria Math"/>
                    <w:color w:val="auto"/>
                    <w:szCs w:val="20"/>
                  </w:rPr>
                  <m:t>f</m:t>
                </m:r>
                <m:d>
                  <m:dPr>
                    <m:ctrlPr>
                      <w:rPr>
                        <w:rFonts w:ascii="Cambria Math" w:eastAsia="宋体" w:hAnsi="Cambria Math"/>
                        <w:color w:val="auto"/>
                        <w:szCs w:val="20"/>
                      </w:rPr>
                    </m:ctrlPr>
                  </m:dPr>
                  <m:e>
                    <m:r>
                      <w:rPr>
                        <w:rFonts w:ascii="Cambria Math" w:eastAsia="宋体" w:hAnsi="Cambria Math"/>
                        <w:color w:val="auto"/>
                        <w:szCs w:val="20"/>
                      </w:rPr>
                      <m:t>Z</m:t>
                    </m:r>
                  </m:e>
                </m:d>
              </m:e>
            </m:d>
          </m:e>
          <m:sub>
            <m:r>
              <w:rPr>
                <w:rFonts w:ascii="Cambria Math" w:eastAsia="宋体" w:hAnsi="Cambria Math"/>
                <w:color w:val="auto"/>
                <w:szCs w:val="20"/>
              </w:rPr>
              <m:t>F</m:t>
            </m:r>
          </m:sub>
          <m:sup>
            <m:r>
              <m:rPr>
                <m:sty m:val="p"/>
              </m:rPr>
              <w:rPr>
                <w:rFonts w:ascii="Cambria Math" w:eastAsia="宋体" w:hAnsi="Cambria Math"/>
                <w:color w:val="auto"/>
                <w:szCs w:val="20"/>
              </w:rPr>
              <m:t>2</m:t>
            </m:r>
          </m:sup>
        </m:sSubSup>
      </m:oMath>
      <w:r w:rsidRPr="00FE4D3D">
        <w:rPr>
          <w:rFonts w:ascii="Times New Roman" w:eastAsia="宋体" w:hAnsi="Times New Roman"/>
          <w:color w:val="auto"/>
          <w:szCs w:val="20"/>
        </w:rPr>
        <w:t xml:space="preserve">. On the other hand, two regularization penalties, </w:t>
      </w:r>
      <m:oMath>
        <m:r>
          <w:rPr>
            <w:rFonts w:ascii="Cambria Math" w:eastAsia="宋体" w:hAnsi="Cambria Math"/>
            <w:color w:val="auto"/>
            <w:szCs w:val="20"/>
          </w:rPr>
          <m:t>ρπ</m:t>
        </m:r>
        <m:r>
          <m:rPr>
            <m:sty m:val="p"/>
          </m:rPr>
          <w:rPr>
            <w:rFonts w:ascii="Cambria Math" w:eastAsia="宋体" w:hAnsi="Cambria Math"/>
            <w:color w:val="auto"/>
            <w:szCs w:val="20"/>
          </w:rPr>
          <m:t>(</m:t>
        </m:r>
        <m:r>
          <w:rPr>
            <w:rFonts w:ascii="Cambria Math" w:eastAsia="宋体" w:hAnsi="Cambria Math"/>
            <w:color w:val="auto"/>
            <w:szCs w:val="20"/>
          </w:rPr>
          <m:t>f</m:t>
        </m:r>
        <m:r>
          <m:rPr>
            <m:sty m:val="p"/>
          </m:rPr>
          <w:rPr>
            <w:rFonts w:ascii="Cambria Math" w:eastAsia="宋体" w:hAnsi="Cambria Math"/>
            <w:color w:val="auto"/>
            <w:szCs w:val="20"/>
          </w:rPr>
          <m:t>)</m:t>
        </m:r>
      </m:oMath>
      <w:r w:rsidRPr="00FE4D3D">
        <w:rPr>
          <w:rFonts w:ascii="Times New Roman" w:eastAsia="宋体" w:hAnsi="Times New Roman"/>
          <w:color w:val="auto"/>
          <w:szCs w:val="20"/>
        </w:rPr>
        <w:t xml:space="preserve"> and </w:t>
      </w:r>
      <m:oMath>
        <m:f>
          <m:fPr>
            <m:ctrlPr>
              <w:rPr>
                <w:rFonts w:ascii="Cambria Math" w:eastAsia="宋体" w:hAnsi="Cambria Math"/>
                <w:color w:val="auto"/>
                <w:szCs w:val="20"/>
              </w:rPr>
            </m:ctrlPr>
          </m:fPr>
          <m:num>
            <m:r>
              <w:rPr>
                <w:rFonts w:ascii="Cambria Math" w:eastAsia="宋体" w:hAnsi="Cambria Math"/>
                <w:color w:val="auto"/>
                <w:szCs w:val="20"/>
              </w:rPr>
              <m:t>λ</m:t>
            </m:r>
          </m:num>
          <m:den>
            <m:r>
              <m:rPr>
                <m:sty m:val="p"/>
              </m:rPr>
              <w:rPr>
                <w:rFonts w:ascii="Cambria Math" w:eastAsia="宋体" w:hAnsi="Cambria Math"/>
                <w:color w:val="auto"/>
                <w:szCs w:val="20"/>
              </w:rPr>
              <m:t>2</m:t>
            </m:r>
            <m:r>
              <w:rPr>
                <w:rFonts w:ascii="Cambria Math" w:eastAsia="宋体" w:hAnsi="Cambria Math"/>
                <w:color w:val="auto"/>
                <w:szCs w:val="20"/>
              </w:rPr>
              <m:t>n</m:t>
            </m:r>
          </m:den>
        </m:f>
        <m:sSubSup>
          <m:sSubSupPr>
            <m:ctrlPr>
              <w:rPr>
                <w:rFonts w:ascii="Cambria Math" w:eastAsia="宋体" w:hAnsi="Cambria Math"/>
                <w:color w:val="auto"/>
                <w:szCs w:val="20"/>
              </w:rPr>
            </m:ctrlPr>
          </m:sSubSupPr>
          <m:e>
            <m:d>
              <m:dPr>
                <m:begChr m:val="‖"/>
                <m:endChr m:val="‖"/>
                <m:ctrlPr>
                  <w:rPr>
                    <w:rFonts w:ascii="Cambria Math" w:eastAsia="宋体" w:hAnsi="Cambria Math"/>
                    <w:color w:val="auto"/>
                    <w:szCs w:val="20"/>
                  </w:rPr>
                </m:ctrlPr>
              </m:dPr>
              <m:e>
                <m:r>
                  <w:rPr>
                    <w:rFonts w:ascii="Cambria Math" w:eastAsia="宋体" w:hAnsi="Cambria Math"/>
                    <w:color w:val="auto"/>
                    <w:szCs w:val="20"/>
                  </w:rPr>
                  <m:t>Z</m:t>
                </m:r>
              </m:e>
            </m:d>
          </m:e>
          <m:sub>
            <m:r>
              <w:rPr>
                <w:rFonts w:ascii="Cambria Math" w:eastAsia="宋体" w:hAnsi="Cambria Math"/>
                <w:color w:val="auto"/>
                <w:szCs w:val="20"/>
              </w:rPr>
              <m:t>F</m:t>
            </m:r>
          </m:sub>
          <m:sup>
            <m:r>
              <m:rPr>
                <m:sty m:val="p"/>
              </m:rPr>
              <w:rPr>
                <w:rFonts w:ascii="Cambria Math" w:eastAsia="宋体" w:hAnsi="Cambria Math"/>
                <w:color w:val="auto"/>
                <w:szCs w:val="20"/>
              </w:rPr>
              <m:t>2</m:t>
            </m:r>
          </m:sup>
        </m:sSubSup>
      </m:oMath>
      <w:r w:rsidRPr="00FE4D3D">
        <w:rPr>
          <w:rFonts w:ascii="Times New Roman" w:eastAsia="宋体" w:hAnsi="Times New Roman"/>
          <w:color w:val="auto"/>
          <w:szCs w:val="20"/>
        </w:rPr>
        <w:t xml:space="preserve">, are introduced to weaken some insignificant characteristic parameters, considering the impact of the matrix </w:t>
      </w:r>
      <m:oMath>
        <m:r>
          <w:rPr>
            <w:rFonts w:ascii="Cambria Math" w:eastAsia="宋体" w:hAnsi="Cambria Math"/>
            <w:color w:val="auto"/>
            <w:szCs w:val="20"/>
          </w:rPr>
          <m:t>Z</m:t>
        </m:r>
      </m:oMath>
      <w:r w:rsidRPr="00FE4D3D">
        <w:rPr>
          <w:rFonts w:ascii="Times New Roman" w:eastAsia="宋体" w:hAnsi="Times New Roman"/>
          <w:color w:val="auto"/>
          <w:szCs w:val="20"/>
        </w:rPr>
        <w:t xml:space="preserve"> and the nonlinear </w:t>
      </w:r>
    </w:p>
    <w:p w14:paraId="658B7C08" w14:textId="254D3CF2" w:rsidR="00D3107F" w:rsidRDefault="00D3107F" w:rsidP="00A95429">
      <w:pPr>
        <w:pStyle w:val="MDPI31text"/>
        <w:spacing w:line="240" w:lineRule="auto"/>
        <w:ind w:firstLine="0"/>
        <w:rPr>
          <w:rFonts w:ascii="Times New Roman" w:eastAsia="宋体" w:hAnsi="Times New Roman"/>
          <w:color w:val="auto"/>
          <w:szCs w:val="20"/>
        </w:rPr>
      </w:pPr>
      <w:r w:rsidRPr="00FE4D3D">
        <w:rPr>
          <w:rFonts w:ascii="Times New Roman" w:eastAsia="宋体" w:hAnsi="Times New Roman"/>
          <w:color w:val="auto"/>
          <w:szCs w:val="20"/>
        </w:rPr>
        <w:t xml:space="preserve">function </w:t>
      </w:r>
      <m:oMath>
        <m:r>
          <w:rPr>
            <w:rFonts w:ascii="Cambria Math" w:eastAsia="宋体" w:hAnsi="Cambria Math"/>
            <w:color w:val="auto"/>
            <w:szCs w:val="20"/>
          </w:rPr>
          <m:t>f</m:t>
        </m:r>
        <m:r>
          <m:rPr>
            <m:sty m:val="p"/>
          </m:rPr>
          <w:rPr>
            <w:rFonts w:ascii="Cambria Math" w:eastAsia="宋体" w:hAnsi="Cambria Math"/>
            <w:color w:val="auto"/>
            <w:szCs w:val="20"/>
          </w:rPr>
          <m:t>(·)</m:t>
        </m:r>
      </m:oMath>
      <w:r w:rsidRPr="00FE4D3D">
        <w:rPr>
          <w:rFonts w:ascii="Times New Roman" w:eastAsia="宋体" w:hAnsi="Times New Roman"/>
          <w:color w:val="auto"/>
          <w:szCs w:val="20"/>
        </w:rPr>
        <w:t xml:space="preserve"> on the outcomes of the optimization problem. Thus, the optimization problem can be formulated as follows:</w:t>
      </w:r>
    </w:p>
    <w:p w14:paraId="413FE7C8" w14:textId="7DE16983" w:rsidR="000E5A45" w:rsidRPr="00EE54A8" w:rsidRDefault="000E5A45" w:rsidP="008658F6">
      <w:pPr>
        <w:pStyle w:val="MDPI31text"/>
        <w:spacing w:beforeLines="20" w:before="48" w:afterLines="20" w:after="48" w:line="240" w:lineRule="auto"/>
        <w:ind w:firstLineChars="150" w:firstLine="301"/>
        <w:rPr>
          <w:rFonts w:ascii="Times New Roman" w:eastAsia="宋体" w:hAnsi="Times New Roman"/>
          <w:b/>
          <w:bCs/>
          <w:i/>
          <w:iCs/>
          <w:color w:val="auto"/>
          <w:szCs w:val="20"/>
          <w:lang w:eastAsia="zh-CN"/>
        </w:rPr>
      </w:pPr>
      <w:r w:rsidRPr="00EE54A8">
        <w:rPr>
          <w:rFonts w:ascii="Times New Roman" w:eastAsia="宋体" w:hAnsi="Times New Roman"/>
          <w:b/>
          <w:bCs/>
          <w:i/>
          <w:iCs/>
          <w:color w:val="auto"/>
          <w:szCs w:val="20"/>
          <w:lang w:eastAsia="zh-CN"/>
        </w:rPr>
        <w:t>Minimize:</w:t>
      </w:r>
    </w:p>
    <w:p w14:paraId="33222D6D" w14:textId="36D334BC" w:rsidR="00D3107F" w:rsidRPr="000E5A45" w:rsidRDefault="00636A06" w:rsidP="00D3107F">
      <w:pPr>
        <w:spacing w:beforeLines="20" w:before="48" w:afterLines="20" w:after="48" w:line="240" w:lineRule="auto"/>
        <w:rPr>
          <w:rFonts w:ascii="Times New Roman" w:eastAsiaTheme="minorEastAsia" w:hAnsi="Times New Roman"/>
          <w:i/>
          <w:lang w:eastAsia="zh-CN"/>
        </w:rPr>
      </w:pPr>
      <m:oMathPara>
        <m:oMath>
          <m:eqArr>
            <m:eqArrPr>
              <m:maxDist m:val="1"/>
              <m:ctrlPr>
                <w:rPr>
                  <w:rFonts w:ascii="Cambria Math" w:hAnsi="Cambria Math"/>
                  <w:i/>
                  <w:lang w:eastAsia="zh-CN"/>
                </w:rPr>
              </m:ctrlPr>
            </m:eqArr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2n</m:t>
                  </m:r>
                </m:den>
              </m:f>
              <m:sSubSup>
                <m:sSubSupPr>
                  <m:ctrlPr>
                    <w:rPr>
                      <w:rFonts w:ascii="Cambria Math" w:hAnsi="Cambria Math"/>
                      <w:i/>
                      <w:lang w:eastAsia="zh-CN"/>
                    </w:rPr>
                  </m:ctrlPr>
                </m:sSubSup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k</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Z</m:t>
                          </m:r>
                        </m:e>
                      </m:d>
                    </m:e>
                  </m:d>
                </m:e>
                <m:sub>
                  <m:r>
                    <w:rPr>
                      <w:rFonts w:ascii="Cambria Math" w:hAnsi="Cambria Math"/>
                      <w:lang w:eastAsia="zh-CN"/>
                    </w:rPr>
                    <m:t>F</m:t>
                  </m:r>
                </m:sub>
                <m:sup>
                  <m:r>
                    <w:rPr>
                      <w:rFonts w:ascii="Cambria Math" w:hAnsi="Cambria Math"/>
                      <w:lang w:eastAsia="zh-CN"/>
                    </w:rPr>
                    <m:t>2</m:t>
                  </m:r>
                </m:sup>
              </m:sSubSup>
              <m:r>
                <w:rPr>
                  <w:rFonts w:ascii="Cambria Math" w:hAnsi="Cambria Math"/>
                  <w:lang w:eastAsia="zh-CN"/>
                </w:rPr>
                <m:t>+ρπ</m:t>
              </m:r>
              <m:d>
                <m:dPr>
                  <m:ctrlPr>
                    <w:rPr>
                      <w:rFonts w:ascii="Cambria Math" w:hAnsi="Cambria Math"/>
                      <w:i/>
                      <w:lang w:eastAsia="zh-CN"/>
                    </w:rPr>
                  </m:ctrlPr>
                </m:dPr>
                <m:e>
                  <m:r>
                    <w:rPr>
                      <w:rFonts w:ascii="Cambria Math" w:hAnsi="Cambria Math"/>
                      <w:lang w:eastAsia="zh-CN"/>
                    </w:rPr>
                    <m:t>f</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λ</m:t>
                  </m:r>
                </m:num>
                <m:den>
                  <m:r>
                    <w:rPr>
                      <w:rFonts w:ascii="Cambria Math" w:hAnsi="Cambria Math"/>
                      <w:lang w:eastAsia="zh-CN"/>
                    </w:rPr>
                    <m:t>2n</m:t>
                  </m:r>
                </m:den>
              </m:f>
              <m:sSubSup>
                <m:sSubSupPr>
                  <m:ctrlPr>
                    <w:rPr>
                      <w:rFonts w:ascii="Cambria Math" w:hAnsi="Cambria Math"/>
                      <w:i/>
                      <w:lang w:eastAsia="zh-CN"/>
                    </w:rPr>
                  </m:ctrlPr>
                </m:sSubSupPr>
                <m:e>
                  <m:d>
                    <m:dPr>
                      <m:begChr m:val="‖"/>
                      <m:endChr m:val="‖"/>
                      <m:ctrlPr>
                        <w:rPr>
                          <w:rFonts w:ascii="Cambria Math" w:hAnsi="Cambria Math"/>
                          <w:i/>
                          <w:lang w:eastAsia="zh-CN"/>
                        </w:rPr>
                      </m:ctrlPr>
                    </m:dPr>
                    <m:e>
                      <m:r>
                        <w:rPr>
                          <w:rFonts w:ascii="Cambria Math" w:hAnsi="Cambria Math"/>
                          <w:lang w:eastAsia="zh-CN"/>
                        </w:rPr>
                        <m:t>Z</m:t>
                      </m:r>
                    </m:e>
                  </m:d>
                </m:e>
                <m:sub>
                  <m:r>
                    <w:rPr>
                      <w:rFonts w:ascii="Cambria Math" w:hAnsi="Cambria Math"/>
                      <w:lang w:eastAsia="zh-CN"/>
                    </w:rPr>
                    <m:t>F</m:t>
                  </m:r>
                </m:sub>
                <m:sup>
                  <m:r>
                    <w:rPr>
                      <w:rFonts w:ascii="Cambria Math" w:hAnsi="Cambria Math"/>
                      <w:lang w:eastAsia="zh-CN"/>
                    </w:rPr>
                    <m:t>2</m:t>
                  </m:r>
                </m:sup>
              </m:sSubSup>
              <m:r>
                <w:rPr>
                  <w:rFonts w:ascii="Cambria Math" w:hAnsi="Cambria Math"/>
                  <w:lang w:eastAsia="zh-CN"/>
                </w:rPr>
                <m:t>.#(36)##</m:t>
              </m:r>
            </m:e>
          </m:eqArr>
        </m:oMath>
      </m:oMathPara>
    </w:p>
    <w:p w14:paraId="3C61503D" w14:textId="68AD85EA" w:rsidR="000E5A45" w:rsidRPr="00EE54A8" w:rsidRDefault="000E5A45" w:rsidP="008658F6">
      <w:pPr>
        <w:pStyle w:val="MDPI31text"/>
        <w:spacing w:beforeLines="20" w:before="48" w:afterLines="20" w:after="48" w:line="240" w:lineRule="auto"/>
        <w:ind w:firstLineChars="150" w:firstLine="301"/>
        <w:rPr>
          <w:rFonts w:ascii="Times New Roman" w:eastAsia="宋体" w:hAnsi="Times New Roman"/>
          <w:b/>
          <w:bCs/>
          <w:i/>
          <w:iCs/>
          <w:color w:val="auto"/>
          <w:szCs w:val="20"/>
          <w:lang w:eastAsia="zh-CN"/>
        </w:rPr>
      </w:pPr>
      <w:r w:rsidRPr="00EE54A8">
        <w:rPr>
          <w:rFonts w:ascii="Times New Roman" w:eastAsia="宋体" w:hAnsi="Times New Roman"/>
          <w:b/>
          <w:bCs/>
          <w:i/>
          <w:iCs/>
          <w:color w:val="auto"/>
          <w:szCs w:val="20"/>
          <w:lang w:eastAsia="zh-CN"/>
        </w:rPr>
        <w:t>Subject to:</w:t>
      </w:r>
    </w:p>
    <w:p w14:paraId="4135855D" w14:textId="4027B836" w:rsidR="00D3107F" w:rsidRPr="006459C3" w:rsidRDefault="00636A06" w:rsidP="00D3107F">
      <w:pPr>
        <w:spacing w:beforeLines="20" w:before="48" w:afterLines="20" w:after="48" w:line="240" w:lineRule="auto"/>
        <w:rPr>
          <w:rFonts w:ascii="Times New Roman" w:eastAsiaTheme="minorEastAsia" w:hAnsi="Times New Roman"/>
          <w:i/>
          <w:lang w:eastAsia="zh-CN"/>
        </w:rPr>
      </w:pPr>
      <m:oMathPara>
        <m:oMath>
          <m:eqArr>
            <m:eqArrPr>
              <m:maxDist m:val="1"/>
              <m:ctrlPr>
                <w:rPr>
                  <w:rFonts w:ascii="Cambria Math" w:hAnsi="Cambria Math"/>
                  <w:i/>
                  <w:lang w:eastAsia="zh-CN"/>
                </w:rPr>
              </m:ctrlPr>
            </m:eqArrPr>
            <m:e>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Z</m:t>
                  </m:r>
                </m:e>
              </m:d>
              <m:d>
                <m:dPr>
                  <m:begChr m:val="["/>
                  <m:endChr m:val="]"/>
                  <m:ctrlPr>
                    <w:rPr>
                      <w:rFonts w:ascii="Cambria Math" w:hAnsi="Cambria Math"/>
                      <w:i/>
                      <w:lang w:eastAsia="zh-CN"/>
                    </w:rPr>
                  </m:ctrlPr>
                </m:dPr>
                <m:e>
                  <m:r>
                    <w:rPr>
                      <w:rFonts w:ascii="Cambria Math" w:hAnsi="Cambria Math"/>
                      <w:lang w:eastAsia="zh-CN"/>
                    </w:rPr>
                    <m:t>i,j</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k</m:t>
                  </m:r>
                </m:sub>
              </m:sSub>
              <m:d>
                <m:dPr>
                  <m:begChr m:val="["/>
                  <m:endChr m:val="]"/>
                  <m:ctrlPr>
                    <w:rPr>
                      <w:rFonts w:ascii="Cambria Math" w:hAnsi="Cambria Math"/>
                      <w:i/>
                      <w:lang w:eastAsia="zh-CN"/>
                    </w:rPr>
                  </m:ctrlPr>
                </m:dPr>
                <m:e>
                  <m:r>
                    <w:rPr>
                      <w:rFonts w:ascii="Cambria Math" w:hAnsi="Cambria Math"/>
                      <w:lang w:eastAsia="zh-CN"/>
                    </w:rPr>
                    <m:t>i,j</m:t>
                  </m:r>
                </m:e>
              </m:d>
              <m:r>
                <w:rPr>
                  <w:rFonts w:ascii="Cambria Math" w:hAnsi="Cambria Math"/>
                  <w:lang w:eastAsia="zh-CN"/>
                </w:rPr>
                <m:t>,</m:t>
              </m:r>
              <m:d>
                <m:dPr>
                  <m:begChr m:val="["/>
                  <m:endChr m:val="]"/>
                  <m:ctrlPr>
                    <w:rPr>
                      <w:rFonts w:ascii="Cambria Math" w:hAnsi="Cambria Math"/>
                      <w:i/>
                      <w:lang w:eastAsia="zh-CN"/>
                    </w:rPr>
                  </m:ctrlPr>
                </m:dPr>
                <m:e>
                  <m:r>
                    <w:rPr>
                      <w:rFonts w:ascii="Cambria Math" w:hAnsi="Cambria Math"/>
                      <w:lang w:eastAsia="zh-CN"/>
                    </w:rPr>
                    <m:t>i,j</m:t>
                  </m:r>
                </m:e>
              </m:d>
              <m:r>
                <w:rPr>
                  <w:rFonts w:ascii="Cambria Math" w:hAnsi="Cambria Math"/>
                  <w:lang w:eastAsia="zh-CN"/>
                </w:rPr>
                <m:t>∈Ω.#(37)##</m:t>
              </m:r>
            </m:e>
          </m:eqArr>
        </m:oMath>
      </m:oMathPara>
    </w:p>
    <w:tbl>
      <w:tblPr>
        <w:tblStyle w:val="aff"/>
        <w:tblW w:w="50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4538"/>
      </w:tblGrid>
      <w:tr w:rsidR="00D6151B" w:rsidRPr="006E43B1" w14:paraId="59F25EA0" w14:textId="77777777" w:rsidTr="00B207DF">
        <w:trPr>
          <w:jc w:val="center"/>
        </w:trPr>
        <w:tc>
          <w:tcPr>
            <w:tcW w:w="5023" w:type="dxa"/>
            <w:gridSpan w:val="2"/>
            <w:tcBorders>
              <w:top w:val="single" w:sz="12" w:space="0" w:color="auto"/>
              <w:bottom w:val="single" w:sz="12" w:space="0" w:color="auto"/>
            </w:tcBorders>
          </w:tcPr>
          <w:p w14:paraId="157C3B0F" w14:textId="77777777" w:rsidR="00D6151B" w:rsidRPr="006E43B1" w:rsidRDefault="00D6151B" w:rsidP="00B207DF">
            <w:pPr>
              <w:spacing w:beforeLines="30" w:before="72" w:afterLines="30" w:after="72" w:line="240" w:lineRule="auto"/>
              <w:rPr>
                <w:rFonts w:ascii="Times New Roman" w:hAnsi="Times New Roman"/>
                <w:b/>
                <w:lang w:eastAsia="zh-CN"/>
              </w:rPr>
            </w:pPr>
            <w:r w:rsidRPr="006E43B1">
              <w:rPr>
                <w:rFonts w:ascii="Times New Roman" w:hAnsi="Times New Roman"/>
                <w:b/>
              </w:rPr>
              <w:lastRenderedPageBreak/>
              <w:t>Algorithm</w:t>
            </w:r>
            <w:r>
              <w:rPr>
                <w:rFonts w:ascii="Times New Roman" w:hAnsi="Times New Roman"/>
                <w:b/>
              </w:rPr>
              <w:t xml:space="preserve"> 1</w:t>
            </w:r>
            <w:r w:rsidRPr="006E43B1">
              <w:rPr>
                <w:rFonts w:ascii="Times New Roman" w:hAnsi="Times New Roman"/>
                <w:bCs/>
              </w:rPr>
              <w:t xml:space="preserve">: </w:t>
            </w:r>
            <w:r>
              <w:rPr>
                <w:rFonts w:ascii="Times New Roman" w:hAnsi="Times New Roman"/>
                <w:bCs/>
              </w:rPr>
              <w:t>M</w:t>
            </w:r>
            <w:r w:rsidRPr="00867E8E">
              <w:rPr>
                <w:rFonts w:ascii="Times New Roman" w:hAnsi="Times New Roman"/>
                <w:bCs/>
              </w:rPr>
              <w:t>uti-</w:t>
            </w:r>
            <w:r>
              <w:rPr>
                <w:rFonts w:ascii="Times New Roman" w:hAnsi="Times New Roman"/>
                <w:bCs/>
              </w:rPr>
              <w:t>l</w:t>
            </w:r>
            <w:r w:rsidRPr="00867E8E">
              <w:rPr>
                <w:rFonts w:ascii="Times New Roman" w:hAnsi="Times New Roman"/>
                <w:bCs/>
              </w:rPr>
              <w:t>evel GTD</w:t>
            </w:r>
            <w:r>
              <w:rPr>
                <w:rFonts w:ascii="Times New Roman" w:hAnsi="Times New Roman"/>
                <w:bCs/>
              </w:rPr>
              <w:t xml:space="preserve"> Framework.</w:t>
            </w:r>
          </w:p>
        </w:tc>
      </w:tr>
      <w:tr w:rsidR="00D6151B" w:rsidRPr="006E43B1" w14:paraId="5D1797F3" w14:textId="77777777" w:rsidTr="00B207DF">
        <w:trPr>
          <w:trHeight w:val="592"/>
          <w:jc w:val="center"/>
        </w:trPr>
        <w:tc>
          <w:tcPr>
            <w:tcW w:w="5023" w:type="dxa"/>
            <w:gridSpan w:val="2"/>
            <w:tcBorders>
              <w:top w:val="single" w:sz="12" w:space="0" w:color="auto"/>
            </w:tcBorders>
          </w:tcPr>
          <w:p w14:paraId="42251876" w14:textId="77777777" w:rsidR="00D6151B" w:rsidRDefault="00D6151B" w:rsidP="00B207DF">
            <w:pPr>
              <w:spacing w:line="276" w:lineRule="auto"/>
              <w:rPr>
                <w:rFonts w:ascii="Times New Roman" w:eastAsiaTheme="minorEastAsia" w:hAnsi="Times New Roman"/>
                <w:lang w:eastAsia="zh-CN"/>
              </w:rPr>
            </w:pPr>
            <w:r w:rsidRPr="00E417CB">
              <w:rPr>
                <w:rFonts w:ascii="Times New Roman" w:hAnsi="Times New Roman"/>
                <w:b/>
                <w:bCs/>
                <w:lang w:eastAsia="zh-CN"/>
              </w:rPr>
              <w:t>Input:</w:t>
            </w:r>
            <w:r w:rsidRPr="00E417CB">
              <w:rPr>
                <w:rFonts w:ascii="Times New Roman" w:hAnsi="Times New Roman"/>
                <w:lang w:eastAsia="zh-CN"/>
              </w:rPr>
              <w:t xml:space="preserve">  </w:t>
            </w:r>
            <w:r>
              <w:rPr>
                <w:rFonts w:ascii="Times New Roman" w:hAnsi="Times New Roman"/>
                <w:lang w:eastAsia="zh-CN"/>
              </w:rPr>
              <w:t xml:space="preserve">   </w:t>
            </w:r>
            <m:oMath>
              <m:r>
                <w:rPr>
                  <w:rFonts w:ascii="Cambria Math" w:hAnsi="Cambria Math"/>
                  <w:color w:val="000000" w:themeColor="text1"/>
                  <w:lang w:val="pt-BR"/>
                </w:rPr>
                <m:t>τ,</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color w:val="000000" w:themeColor="text1"/>
                      <w:lang w:eastAsia="zh-CN"/>
                    </w:rPr>
                    <m:t>UAV</m:t>
                  </m:r>
                </m:sup>
              </m:sSubSup>
              <m:r>
                <w:rPr>
                  <w:rFonts w:ascii="Cambria Math" w:hAnsi="Cambria Math"/>
                  <w:lang w:eastAsia="zh-CN"/>
                </w:rPr>
                <m:t>,</m:t>
              </m:r>
              <m:sSubSup>
                <m:sSubSupPr>
                  <m:ctrlPr>
                    <w:rPr>
                      <w:rFonts w:ascii="Cambria Math" w:hAnsi="Cambria Math"/>
                      <w:color w:val="000000" w:themeColor="text1"/>
                      <w:lang w:val="pt-BR"/>
                    </w:rPr>
                  </m:ctrlPr>
                </m:sSubSupPr>
                <m:e>
                  <m:r>
                    <w:rPr>
                      <w:rFonts w:ascii="Cambria Math" w:hAnsi="Cambria Math"/>
                      <w:color w:val="000000" w:themeColor="text1"/>
                      <w:lang w:val="pt-BR"/>
                    </w:rPr>
                    <m:t>v</m:t>
                  </m:r>
                </m:e>
                <m:sub>
                  <m:r>
                    <w:rPr>
                      <w:rFonts w:ascii="Cambria Math" w:hAnsi="Cambria Math"/>
                      <w:color w:val="000000" w:themeColor="text1"/>
                      <w:lang w:val="pt-BR"/>
                    </w:rPr>
                    <m:t>j</m:t>
                  </m:r>
                  <m:r>
                    <m:rPr>
                      <m:sty m:val="p"/>
                    </m:rPr>
                    <w:rPr>
                      <w:rFonts w:ascii="Cambria Math" w:hAnsi="Cambria Math"/>
                      <w:color w:val="000000" w:themeColor="text1"/>
                      <w:lang w:val="pt-BR"/>
                    </w:rPr>
                    <m:t>,</m:t>
                  </m:r>
                  <m:r>
                    <w:rPr>
                      <w:rFonts w:ascii="Cambria Math" w:hAnsi="Cambria Math"/>
                      <w:color w:val="000000" w:themeColor="text1"/>
                      <w:lang w:val="pt-BR"/>
                    </w:rPr>
                    <m:t>t</m:t>
                  </m:r>
                </m:sub>
                <m:sup>
                  <m:r>
                    <w:rPr>
                      <w:rFonts w:ascii="Cambria Math" w:hAnsi="Cambria Math"/>
                      <w:color w:val="000000" w:themeColor="text1"/>
                      <w:lang w:val="pt-BR"/>
                    </w:rPr>
                    <m:t>UAV</m:t>
                  </m:r>
                </m:sup>
              </m:sSubSup>
              <m:r>
                <w:rPr>
                  <w:rFonts w:ascii="Cambria Math" w:hAnsi="Cambria Math"/>
                  <w:color w:val="000000" w:themeColor="text1"/>
                  <w:lang w:val="pt-BR"/>
                </w:rPr>
                <m:t>,</m:t>
              </m:r>
              <m:sSubSup>
                <m:sSubSupPr>
                  <m:ctrlPr>
                    <w:rPr>
                      <w:rFonts w:ascii="Cambria Math" w:hAnsi="Cambria Math"/>
                      <w:i/>
                      <w:lang w:eastAsia="zh-CN"/>
                    </w:rPr>
                  </m:ctrlPr>
                </m:sSubSupPr>
                <m:e>
                  <m:r>
                    <w:rPr>
                      <w:rFonts w:ascii="Cambria Math" w:hAnsi="Cambria Math"/>
                      <w:lang w:eastAsia="zh-CN"/>
                    </w:rPr>
                    <m:t>R</m:t>
                  </m:r>
                </m:e>
                <m:sub>
                  <m:r>
                    <w:rPr>
                      <w:rFonts w:ascii="Cambria Math" w:hAnsi="Cambria Math"/>
                      <w:lang w:eastAsia="zh-CN"/>
                    </w:rPr>
                    <m:t>j</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HT</m:t>
                  </m:r>
                </m:sup>
              </m:sSubSup>
              <m:r>
                <w:rPr>
                  <w:rFonts w:ascii="Cambria Math" w:hAnsi="Cambria Math"/>
                  <w:lang w:eastAsia="zh-CN"/>
                </w:rPr>
                <m:t>,</m:t>
              </m:r>
            </m:oMath>
          </w:p>
          <w:p w14:paraId="242835C5" w14:textId="77777777" w:rsidR="00D6151B" w:rsidRPr="009179D6" w:rsidRDefault="00D6151B" w:rsidP="00B207DF">
            <w:pPr>
              <w:spacing w:line="276" w:lineRule="auto"/>
              <w:jc w:val="left"/>
              <w:rPr>
                <w:rFonts w:ascii="Times New Roman" w:eastAsiaTheme="minorEastAsia" w:hAnsi="Times New Roman"/>
                <w:lang w:val="pt-BR" w:eastAsia="zh-CN"/>
              </w:rPr>
            </w:pPr>
            <w:r>
              <w:rPr>
                <w:rFonts w:ascii="Times New Roman" w:eastAsiaTheme="minorEastAsia" w:hAnsi="Times New Roman" w:hint="eastAsia"/>
                <w:lang w:eastAsia="zh-CN"/>
              </w:rPr>
              <w:t xml:space="preserve"> </w:t>
            </w:r>
            <w:r>
              <w:rPr>
                <w:rFonts w:ascii="Times New Roman" w:eastAsiaTheme="minorEastAsia" w:hAnsi="Times New Roman"/>
                <w:lang w:eastAsia="zh-CN"/>
              </w:rPr>
              <w:t xml:space="preserve">               </w:t>
            </w:r>
            <m:oMath>
              <m:sSup>
                <m:sSupPr>
                  <m:ctrlPr>
                    <w:rPr>
                      <w:rFonts w:ascii="Cambria Math" w:hAnsi="Cambria Math"/>
                      <w:i/>
                      <w:lang w:eastAsia="zh-CN"/>
                    </w:rPr>
                  </m:ctrlPr>
                </m:sSupPr>
                <m:e>
                  <m:r>
                    <w:rPr>
                      <w:rFonts w:ascii="Cambria Math" w:hAnsi="Cambria Math"/>
                      <w:lang w:eastAsia="zh-CN"/>
                    </w:rPr>
                    <m:t>g</m:t>
                  </m:r>
                </m:e>
                <m:sup>
                  <m:r>
                    <w:rPr>
                      <w:rFonts w:ascii="Cambria Math" w:hAnsi="Cambria Math"/>
                      <w:lang w:val="pt-BR" w:eastAsia="zh-CN"/>
                    </w:rPr>
                    <m:t>*</m:t>
                  </m:r>
                </m:sup>
              </m:sSup>
              <m:r>
                <w:rPr>
                  <w:rFonts w:ascii="Cambria Math" w:hAnsi="Cambria Math"/>
                  <w:lang w:val="pt-BR" w:eastAsia="zh-CN"/>
                </w:rPr>
                <m:t>≜</m:t>
              </m:r>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g</m:t>
                      </m:r>
                    </m:e>
                    <m:sup>
                      <m:d>
                        <m:dPr>
                          <m:ctrlPr>
                            <w:rPr>
                              <w:rFonts w:ascii="Cambria Math" w:hAnsi="Cambria Math"/>
                              <w:i/>
                              <w:lang w:eastAsia="zh-CN"/>
                            </w:rPr>
                          </m:ctrlPr>
                        </m:dPr>
                        <m:e>
                          <m:r>
                            <w:rPr>
                              <w:rFonts w:ascii="Cambria Math" w:hAnsi="Cambria Math"/>
                              <w:lang w:val="pt-BR" w:eastAsia="zh-CN"/>
                            </w:rPr>
                            <m:t>1</m:t>
                          </m:r>
                        </m:e>
                      </m:d>
                    </m:sup>
                  </m:sSup>
                  <m:d>
                    <m:dPr>
                      <m:ctrlPr>
                        <w:rPr>
                          <w:rFonts w:ascii="Cambria Math" w:hAnsi="Cambria Math"/>
                          <w:i/>
                          <w:lang w:eastAsia="zh-CN"/>
                        </w:rPr>
                      </m:ctrlPr>
                    </m:dPr>
                    <m:e>
                      <m:r>
                        <w:rPr>
                          <w:rFonts w:ascii="Cambria Math" w:hAnsi="Cambria Math"/>
                          <w:lang w:val="pt-BR" w:eastAsia="zh-CN"/>
                        </w:rPr>
                        <m:t>·</m:t>
                      </m:r>
                    </m:e>
                  </m:d>
                  <m:r>
                    <w:rPr>
                      <w:rFonts w:ascii="Cambria Math" w:hAnsi="Cambria Math"/>
                      <w:lang w:val="pt-BR" w:eastAsia="zh-CN"/>
                    </w:rPr>
                    <m:t>,</m:t>
                  </m:r>
                  <m:sSup>
                    <m:sSupPr>
                      <m:ctrlPr>
                        <w:rPr>
                          <w:rFonts w:ascii="Cambria Math" w:hAnsi="Cambria Math"/>
                          <w:i/>
                          <w:lang w:eastAsia="zh-CN"/>
                        </w:rPr>
                      </m:ctrlPr>
                    </m:sSupPr>
                    <m:e>
                      <m:r>
                        <w:rPr>
                          <w:rFonts w:ascii="Cambria Math" w:hAnsi="Cambria Math"/>
                          <w:lang w:eastAsia="zh-CN"/>
                        </w:rPr>
                        <m:t>g</m:t>
                      </m:r>
                    </m:e>
                    <m:sup>
                      <m:d>
                        <m:dPr>
                          <m:ctrlPr>
                            <w:rPr>
                              <w:rFonts w:ascii="Cambria Math" w:hAnsi="Cambria Math"/>
                              <w:i/>
                              <w:lang w:eastAsia="zh-CN"/>
                            </w:rPr>
                          </m:ctrlPr>
                        </m:dPr>
                        <m:e>
                          <m:r>
                            <w:rPr>
                              <w:rFonts w:ascii="Cambria Math" w:hAnsi="Cambria Math"/>
                              <w:lang w:val="pt-BR" w:eastAsia="zh-CN"/>
                            </w:rPr>
                            <m:t>2</m:t>
                          </m:r>
                        </m:e>
                      </m:d>
                    </m:sup>
                  </m:sSup>
                  <m:d>
                    <m:dPr>
                      <m:ctrlPr>
                        <w:rPr>
                          <w:rFonts w:ascii="Cambria Math" w:hAnsi="Cambria Math"/>
                          <w:i/>
                          <w:lang w:eastAsia="zh-CN"/>
                        </w:rPr>
                      </m:ctrlPr>
                    </m:dPr>
                    <m:e>
                      <m:r>
                        <w:rPr>
                          <w:rFonts w:ascii="Cambria Math" w:hAnsi="Cambria Math"/>
                          <w:lang w:val="pt-BR" w:eastAsia="zh-CN"/>
                        </w:rPr>
                        <m:t>·</m:t>
                      </m:r>
                    </m:e>
                  </m:d>
                  <m:r>
                    <w:rPr>
                      <w:rFonts w:ascii="Cambria Math" w:hAnsi="Cambria Math"/>
                      <w:lang w:val="pt-BR" w:eastAsia="zh-CN"/>
                    </w:rPr>
                    <m:t>,…,</m:t>
                  </m:r>
                  <m:sSup>
                    <m:sSupPr>
                      <m:ctrlPr>
                        <w:rPr>
                          <w:rFonts w:ascii="Cambria Math" w:hAnsi="Cambria Math"/>
                          <w:i/>
                          <w:lang w:eastAsia="zh-CN"/>
                        </w:rPr>
                      </m:ctrlPr>
                    </m:sSupPr>
                    <m:e>
                      <m:r>
                        <w:rPr>
                          <w:rFonts w:ascii="Cambria Math" w:hAnsi="Cambria Math"/>
                          <w:lang w:eastAsia="zh-CN"/>
                        </w:rPr>
                        <m:t>g</m:t>
                      </m:r>
                    </m:e>
                    <m:sup>
                      <m:d>
                        <m:dPr>
                          <m:ctrlPr>
                            <w:rPr>
                              <w:rFonts w:ascii="Cambria Math" w:hAnsi="Cambria Math"/>
                              <w:i/>
                              <w:lang w:eastAsia="zh-CN"/>
                            </w:rPr>
                          </m:ctrlPr>
                        </m:dPr>
                        <m:e>
                          <m:r>
                            <w:rPr>
                              <w:rFonts w:ascii="Cambria Math" w:hAnsi="Cambria Math"/>
                              <w:lang w:eastAsia="zh-CN"/>
                            </w:rPr>
                            <m:t>d</m:t>
                          </m:r>
                          <m:r>
                            <w:rPr>
                              <w:rFonts w:ascii="Cambria Math" w:hAnsi="Cambria Math"/>
                              <w:lang w:val="pt-BR" w:eastAsia="zh-CN"/>
                            </w:rPr>
                            <m:t>+1</m:t>
                          </m:r>
                        </m:e>
                      </m:d>
                    </m:sup>
                  </m:sSup>
                  <m:d>
                    <m:dPr>
                      <m:ctrlPr>
                        <w:rPr>
                          <w:rFonts w:ascii="Cambria Math" w:hAnsi="Cambria Math"/>
                          <w:i/>
                          <w:lang w:eastAsia="zh-CN"/>
                        </w:rPr>
                      </m:ctrlPr>
                    </m:dPr>
                    <m:e>
                      <m:r>
                        <w:rPr>
                          <w:rFonts w:ascii="Cambria Math" w:hAnsi="Cambria Math"/>
                          <w:lang w:val="pt-BR" w:eastAsia="zh-CN"/>
                        </w:rPr>
                        <m:t>·</m:t>
                      </m:r>
                    </m:e>
                  </m:d>
                </m:e>
              </m:d>
              <m:r>
                <w:rPr>
                  <w:rFonts w:ascii="Cambria Math" w:eastAsiaTheme="minorEastAsia" w:hAnsi="Cambria Math"/>
                  <w:lang w:eastAsia="zh-CN"/>
                </w:rPr>
                <m:t>.</m:t>
              </m:r>
            </m:oMath>
          </w:p>
          <w:p w14:paraId="35A3844F" w14:textId="77777777" w:rsidR="00D6151B" w:rsidRPr="00E417CB" w:rsidRDefault="00D6151B" w:rsidP="00B207DF">
            <w:pPr>
              <w:spacing w:line="276" w:lineRule="auto"/>
              <w:rPr>
                <w:rFonts w:ascii="Times New Roman" w:hAnsi="Times New Roman"/>
                <w:b/>
                <w:bCs/>
                <w:lang w:eastAsia="zh-CN"/>
              </w:rPr>
            </w:pPr>
            <w:r w:rsidRPr="00E417CB">
              <w:rPr>
                <w:rFonts w:ascii="Times New Roman" w:hAnsi="Times New Roman"/>
                <w:b/>
                <w:bCs/>
                <w:lang w:eastAsia="zh-CN"/>
              </w:rPr>
              <w:t>Output:</w:t>
            </w:r>
            <w:r w:rsidRPr="00E417CB">
              <w:rPr>
                <w:rFonts w:ascii="Times New Roman" w:hAnsi="Times New Roman"/>
                <w:lang w:eastAsia="zh-CN"/>
              </w:rPr>
              <w:t xml:space="preserve">  </w:t>
            </w:r>
            <m:oMath>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v</m:t>
                      </m:r>
                    </m:e>
                  </m:acc>
                </m:e>
                <m:sub>
                  <m:r>
                    <w:rPr>
                      <w:rFonts w:ascii="Cambria Math" w:hAnsi="Cambria Math"/>
                      <w:lang w:eastAsia="zh-CN"/>
                    </w:rPr>
                    <m:t>j,t</m:t>
                  </m:r>
                </m:sub>
                <m:sup>
                  <m:r>
                    <w:rPr>
                      <w:rFonts w:ascii="Cambria Math" w:hAnsi="Cambria Math"/>
                      <w:lang w:eastAsia="zh-CN"/>
                    </w:rPr>
                    <m:t>*</m:t>
                  </m:r>
                </m:sup>
              </m:sSubSup>
              <m:r>
                <w:rPr>
                  <w:rFonts w:ascii="Cambria Math" w:hAnsi="Cambria Math"/>
                  <w:lang w:eastAsia="zh-CN"/>
                </w:rPr>
                <m:t>.</m:t>
              </m:r>
            </m:oMath>
          </w:p>
        </w:tc>
      </w:tr>
      <w:tr w:rsidR="00D6151B" w:rsidRPr="006E43B1" w14:paraId="0BD8A04F" w14:textId="77777777" w:rsidTr="00B207DF">
        <w:trPr>
          <w:jc w:val="center"/>
        </w:trPr>
        <w:tc>
          <w:tcPr>
            <w:tcW w:w="485" w:type="dxa"/>
          </w:tcPr>
          <w:p w14:paraId="6D2D2987" w14:textId="77777777" w:rsidR="00D6151B" w:rsidRPr="00E417CB" w:rsidRDefault="00D6151B" w:rsidP="00B207DF">
            <w:pPr>
              <w:spacing w:line="276" w:lineRule="auto"/>
              <w:jc w:val="right"/>
              <w:rPr>
                <w:rFonts w:ascii="Times New Roman" w:hAnsi="Times New Roman"/>
                <w:lang w:eastAsia="zh-CN"/>
              </w:rPr>
            </w:pPr>
            <w:r w:rsidRPr="00E417CB">
              <w:rPr>
                <w:rFonts w:ascii="Times New Roman" w:hAnsi="Times New Roman"/>
                <w:lang w:eastAsia="zh-CN"/>
              </w:rPr>
              <w:t>1:</w:t>
            </w:r>
          </w:p>
        </w:tc>
        <w:tc>
          <w:tcPr>
            <w:tcW w:w="4538" w:type="dxa"/>
          </w:tcPr>
          <w:p w14:paraId="789F2197"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b/>
                <w:bCs/>
                <w:lang w:eastAsia="zh-CN"/>
              </w:rPr>
              <w:t>for</w:t>
            </w:r>
            <w:r w:rsidRPr="008835C1">
              <w:rPr>
                <w:rFonts w:ascii="Times New Roman" w:hAnsi="Times New Roman"/>
                <w:lang w:eastAsia="zh-CN"/>
              </w:rPr>
              <w:t xml:space="preserve"> each cycle </w:t>
            </w:r>
            <m:oMath>
              <m:r>
                <w:rPr>
                  <w:rFonts w:ascii="Cambria Math" w:hAnsi="Cambria Math"/>
                  <w:lang w:eastAsia="zh-CN"/>
                </w:rPr>
                <m:t>k</m:t>
              </m:r>
            </m:oMath>
            <w:r w:rsidRPr="008835C1">
              <w:rPr>
                <w:rFonts w:ascii="Times New Roman" w:hAnsi="Times New Roman" w:hint="eastAsia"/>
                <w:lang w:eastAsia="zh-CN"/>
              </w:rPr>
              <w:t>:</w:t>
            </w:r>
          </w:p>
        </w:tc>
      </w:tr>
      <w:tr w:rsidR="00D6151B" w:rsidRPr="006E43B1" w14:paraId="1878D9DF" w14:textId="77777777" w:rsidTr="00B207DF">
        <w:trPr>
          <w:jc w:val="center"/>
        </w:trPr>
        <w:tc>
          <w:tcPr>
            <w:tcW w:w="485" w:type="dxa"/>
          </w:tcPr>
          <w:p w14:paraId="108AB352" w14:textId="77777777" w:rsidR="00D6151B" w:rsidRPr="00E417CB" w:rsidRDefault="00D6151B" w:rsidP="00B207DF">
            <w:pPr>
              <w:spacing w:line="276" w:lineRule="auto"/>
              <w:jc w:val="right"/>
              <w:rPr>
                <w:rFonts w:ascii="Times New Roman" w:hAnsi="Times New Roman"/>
                <w:lang w:eastAsia="zh-CN"/>
              </w:rPr>
            </w:pPr>
            <w:r>
              <w:rPr>
                <w:rFonts w:ascii="Times New Roman" w:hAnsi="Times New Roman"/>
                <w:lang w:eastAsia="zh-CN"/>
              </w:rPr>
              <w:t>2</w:t>
            </w:r>
            <w:r w:rsidRPr="00E417CB">
              <w:rPr>
                <w:rFonts w:ascii="Times New Roman" w:hAnsi="Times New Roman"/>
                <w:lang w:eastAsia="zh-CN"/>
              </w:rPr>
              <w:t>:</w:t>
            </w:r>
          </w:p>
        </w:tc>
        <w:tc>
          <w:tcPr>
            <w:tcW w:w="4538" w:type="dxa"/>
          </w:tcPr>
          <w:p w14:paraId="340E023E"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b/>
                <w:bCs/>
                <w:lang w:eastAsia="zh-CN"/>
              </w:rPr>
              <w:t>for</w:t>
            </w:r>
            <w:r w:rsidRPr="008835C1">
              <w:rPr>
                <w:rFonts w:ascii="Times New Roman" w:hAnsi="Times New Roman"/>
                <w:lang w:eastAsia="zh-CN"/>
              </w:rPr>
              <w:t xml:space="preserve"> each round </w:t>
            </w:r>
            <m:oMath>
              <m:r>
                <w:rPr>
                  <w:rFonts w:ascii="Cambria Math" w:hAnsi="Cambria Math"/>
                  <w:lang w:eastAsia="zh-CN"/>
                </w:rPr>
                <m:t>t</m:t>
              </m:r>
            </m:oMath>
            <w:r w:rsidRPr="008835C1">
              <w:rPr>
                <w:rFonts w:ascii="Times New Roman" w:hAnsi="Times New Roman" w:hint="eastAsia"/>
                <w:lang w:eastAsia="zh-CN"/>
              </w:rPr>
              <w:t xml:space="preserve"> </w:t>
            </w:r>
            <w:r w:rsidRPr="008835C1">
              <w:rPr>
                <w:rFonts w:ascii="Times New Roman" w:hAnsi="Times New Roman"/>
                <w:lang w:eastAsia="zh-CN"/>
              </w:rPr>
              <w:t xml:space="preserve">in cycle </w:t>
            </w:r>
            <m:oMath>
              <m:r>
                <w:rPr>
                  <w:rFonts w:ascii="Cambria Math" w:hAnsi="Cambria Math"/>
                  <w:lang w:eastAsia="zh-CN"/>
                </w:rPr>
                <m:t>k</m:t>
              </m:r>
            </m:oMath>
            <w:r w:rsidRPr="008835C1">
              <w:rPr>
                <w:rFonts w:ascii="Times New Roman" w:hAnsi="Times New Roman" w:hint="eastAsia"/>
                <w:lang w:eastAsia="zh-CN"/>
              </w:rPr>
              <w:t>:</w:t>
            </w:r>
          </w:p>
        </w:tc>
      </w:tr>
      <w:tr w:rsidR="00D6151B" w:rsidRPr="006E43B1" w14:paraId="1B066F54" w14:textId="77777777" w:rsidTr="00B207DF">
        <w:trPr>
          <w:jc w:val="center"/>
        </w:trPr>
        <w:tc>
          <w:tcPr>
            <w:tcW w:w="485" w:type="dxa"/>
          </w:tcPr>
          <w:p w14:paraId="6F4AEF37" w14:textId="77777777" w:rsidR="00D6151B" w:rsidRPr="00E417CB" w:rsidRDefault="00D6151B" w:rsidP="00B207DF">
            <w:pPr>
              <w:spacing w:line="276" w:lineRule="auto"/>
              <w:jc w:val="right"/>
              <w:rPr>
                <w:rFonts w:ascii="Times New Roman" w:hAnsi="Times New Roman"/>
                <w:lang w:eastAsia="zh-CN"/>
              </w:rPr>
            </w:pPr>
            <w:r>
              <w:rPr>
                <w:rFonts w:ascii="Times New Roman" w:hAnsi="Times New Roman"/>
                <w:lang w:eastAsia="zh-CN"/>
              </w:rPr>
              <w:t>3</w:t>
            </w:r>
            <w:r w:rsidRPr="00E417CB">
              <w:rPr>
                <w:rFonts w:ascii="Times New Roman" w:hAnsi="Times New Roman"/>
                <w:lang w:eastAsia="zh-CN"/>
              </w:rPr>
              <w:t>:</w:t>
            </w:r>
          </w:p>
        </w:tc>
        <w:tc>
          <w:tcPr>
            <w:tcW w:w="4538" w:type="dxa"/>
          </w:tcPr>
          <w:p w14:paraId="28C7FB75"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b/>
                <w:bCs/>
                <w:lang w:eastAsia="zh-CN"/>
              </w:rPr>
              <w:t>for</w:t>
            </w:r>
            <w:r w:rsidRPr="008835C1">
              <w:rPr>
                <w:rFonts w:ascii="Times New Roman" w:hAnsi="Times New Roman"/>
                <w:lang w:eastAsia="zh-CN"/>
              </w:rPr>
              <w:t xml:space="preserve"> each task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j</m:t>
                  </m:r>
                </m:sub>
              </m:sSub>
            </m:oMath>
            <w:r w:rsidRPr="008835C1">
              <w:rPr>
                <w:rFonts w:ascii="Times New Roman" w:hAnsi="Times New Roman" w:hint="eastAsia"/>
                <w:lang w:eastAsia="zh-CN"/>
              </w:rPr>
              <w:t>:</w:t>
            </w:r>
          </w:p>
        </w:tc>
      </w:tr>
      <w:tr w:rsidR="00D6151B" w:rsidRPr="006E43B1" w14:paraId="110C9644" w14:textId="77777777" w:rsidTr="00B207DF">
        <w:trPr>
          <w:jc w:val="center"/>
        </w:trPr>
        <w:tc>
          <w:tcPr>
            <w:tcW w:w="485" w:type="dxa"/>
          </w:tcPr>
          <w:p w14:paraId="60E9A95A" w14:textId="77777777" w:rsidR="00D6151B" w:rsidRPr="00E417CB" w:rsidRDefault="00D6151B" w:rsidP="00B207DF">
            <w:pPr>
              <w:spacing w:line="276" w:lineRule="auto"/>
              <w:jc w:val="right"/>
              <w:rPr>
                <w:rFonts w:ascii="Times New Roman" w:hAnsi="Times New Roman"/>
                <w:lang w:eastAsia="zh-CN"/>
              </w:rPr>
            </w:pPr>
            <w:r>
              <w:rPr>
                <w:rFonts w:ascii="Times New Roman" w:hAnsi="Times New Roman"/>
                <w:lang w:eastAsia="zh-CN"/>
              </w:rPr>
              <w:t>4</w:t>
            </w:r>
            <w:r w:rsidRPr="00E417CB">
              <w:rPr>
                <w:rFonts w:ascii="Times New Roman" w:hAnsi="Times New Roman"/>
                <w:lang w:eastAsia="zh-CN"/>
              </w:rPr>
              <w:t>:</w:t>
            </w:r>
          </w:p>
        </w:tc>
        <w:tc>
          <w:tcPr>
            <w:tcW w:w="4538" w:type="dxa"/>
          </w:tcPr>
          <w:p w14:paraId="7F12D89A"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m:oMath>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color w:val="000000" w:themeColor="text1"/>
                      <w:lang w:eastAsia="zh-CN"/>
                    </w:rPr>
                    <m:t>UAV</m:t>
                  </m:r>
                </m:sup>
              </m:sSubSup>
            </m:oMath>
            <w:r w:rsidRPr="008835C1">
              <w:rPr>
                <w:rFonts w:ascii="Times New Roman" w:hAnsi="Times New Roman" w:hint="eastAsia"/>
                <w:lang w:eastAsia="zh-CN"/>
              </w:rPr>
              <w:t>;</w:t>
            </w:r>
          </w:p>
        </w:tc>
      </w:tr>
      <w:tr w:rsidR="00D6151B" w:rsidRPr="006E43B1" w14:paraId="5E06C77F" w14:textId="77777777" w:rsidTr="00B207DF">
        <w:trPr>
          <w:jc w:val="center"/>
        </w:trPr>
        <w:tc>
          <w:tcPr>
            <w:tcW w:w="485" w:type="dxa"/>
          </w:tcPr>
          <w:p w14:paraId="2AED6E2B" w14:textId="77777777" w:rsidR="00D6151B" w:rsidRPr="00E417CB" w:rsidRDefault="00D6151B" w:rsidP="00B207DF">
            <w:pPr>
              <w:spacing w:line="276" w:lineRule="auto"/>
              <w:jc w:val="right"/>
              <w:rPr>
                <w:rFonts w:ascii="Times New Roman" w:hAnsi="Times New Roman"/>
                <w:lang w:eastAsia="zh-CN"/>
              </w:rPr>
            </w:pPr>
            <w:r>
              <w:rPr>
                <w:rFonts w:ascii="Times New Roman" w:hAnsi="Times New Roman"/>
                <w:lang w:eastAsia="zh-CN"/>
              </w:rPr>
              <w:t>5</w:t>
            </w:r>
            <w:r w:rsidRPr="00E417CB">
              <w:rPr>
                <w:rFonts w:ascii="Times New Roman" w:hAnsi="Times New Roman"/>
                <w:lang w:eastAsia="zh-CN"/>
              </w:rPr>
              <w:t>:</w:t>
            </w:r>
          </w:p>
        </w:tc>
        <w:tc>
          <w:tcPr>
            <w:tcW w:w="4538" w:type="dxa"/>
          </w:tcPr>
          <w:p w14:paraId="71A83BB0"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    Calculate </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Gold</m:t>
                  </m:r>
                </m:sup>
              </m:sSubSup>
            </m:oMath>
            <w:r w:rsidRPr="008835C1">
              <w:rPr>
                <w:rFonts w:ascii="Times New Roman" w:hAnsi="Times New Roman"/>
                <w:lang w:eastAsia="zh-CN"/>
              </w:rPr>
              <w:t xml:space="preserve"> by Eq. (</w:t>
            </w:r>
            <w:r>
              <w:rPr>
                <w:rFonts w:ascii="Times New Roman" w:hAnsi="Times New Roman"/>
                <w:lang w:eastAsia="zh-CN"/>
              </w:rPr>
              <w:t>32</w:t>
            </w:r>
            <w:r w:rsidRPr="008835C1">
              <w:rPr>
                <w:rFonts w:ascii="Times New Roman" w:hAnsi="Times New Roman"/>
                <w:lang w:eastAsia="zh-CN"/>
              </w:rPr>
              <w:t>);</w:t>
            </w:r>
          </w:p>
        </w:tc>
      </w:tr>
      <w:tr w:rsidR="00D6151B" w:rsidRPr="006E43B1" w14:paraId="06ADDC84" w14:textId="77777777" w:rsidTr="00B207DF">
        <w:trPr>
          <w:jc w:val="center"/>
        </w:trPr>
        <w:tc>
          <w:tcPr>
            <w:tcW w:w="485" w:type="dxa"/>
          </w:tcPr>
          <w:p w14:paraId="45203704" w14:textId="77777777" w:rsidR="00D6151B" w:rsidRPr="00E417CB" w:rsidRDefault="00D6151B" w:rsidP="00B207DF">
            <w:pPr>
              <w:spacing w:line="276" w:lineRule="auto"/>
              <w:jc w:val="right"/>
              <w:rPr>
                <w:rFonts w:ascii="Times New Roman" w:hAnsi="Times New Roman"/>
                <w:lang w:eastAsia="zh-CN"/>
              </w:rPr>
            </w:pPr>
            <w:r>
              <w:rPr>
                <w:rFonts w:ascii="Times New Roman" w:hAnsi="Times New Roman"/>
                <w:lang w:eastAsia="zh-CN"/>
              </w:rPr>
              <w:t>6</w:t>
            </w:r>
            <w:r w:rsidRPr="00E417CB">
              <w:rPr>
                <w:rFonts w:ascii="Times New Roman" w:hAnsi="Times New Roman"/>
                <w:lang w:eastAsia="zh-CN"/>
              </w:rPr>
              <w:t>:</w:t>
            </w:r>
          </w:p>
        </w:tc>
        <w:tc>
          <w:tcPr>
            <w:tcW w:w="4538" w:type="dxa"/>
          </w:tcPr>
          <w:p w14:paraId="7FEB7329"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    </w:t>
            </w:r>
            <w:r w:rsidRPr="008835C1">
              <w:rPr>
                <w:rFonts w:ascii="Times New Roman" w:hAnsi="Times New Roman"/>
                <w:b/>
                <w:bCs/>
                <w:lang w:eastAsia="zh-CN"/>
              </w:rPr>
              <w:t>if</w:t>
            </w:r>
            <w:r w:rsidRPr="008835C1">
              <w:rPr>
                <w:rFonts w:ascii="Times New Roman" w:hAnsi="Times New Roman"/>
                <w:lang w:eastAsia="zh-CN"/>
              </w:rPr>
              <w:t xml:space="preserve"> exists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Pr="008835C1">
              <w:rPr>
                <w:rFonts w:ascii="Times New Roman" w:hAnsi="Times New Roman"/>
                <w:lang w:eastAsia="zh-CN"/>
              </w:rPr>
              <w:t xml:space="preserve"> in </w:t>
            </w:r>
            <m:oMath>
              <m:sSubSup>
                <m:sSubSupPr>
                  <m:ctrlPr>
                    <w:rPr>
                      <w:rFonts w:ascii="Cambria Math" w:hAnsi="Cambria Math"/>
                      <w:i/>
                      <w:lang w:eastAsia="zh-CN"/>
                    </w:rPr>
                  </m:ctrlPr>
                </m:sSubSupPr>
                <m:e>
                  <m:r>
                    <w:rPr>
                      <w:rFonts w:ascii="Cambria Math" w:hAnsi="Cambria Math"/>
                      <w:lang w:eastAsia="zh-CN"/>
                    </w:rPr>
                    <m:t>R</m:t>
                  </m:r>
                </m:e>
                <m:sub>
                  <m:r>
                    <w:rPr>
                      <w:rFonts w:ascii="Cambria Math" w:hAnsi="Cambria Math"/>
                      <w:lang w:eastAsia="zh-CN"/>
                    </w:rPr>
                    <m:t>j</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HT</m:t>
                  </m:r>
                </m:sup>
              </m:sSubSup>
            </m:oMath>
            <w:r w:rsidRPr="008835C1">
              <w:rPr>
                <w:rFonts w:ascii="Times New Roman" w:hAnsi="Times New Roman" w:hint="eastAsia"/>
                <w:lang w:eastAsia="zh-CN"/>
              </w:rPr>
              <w:t>:</w:t>
            </w:r>
          </w:p>
        </w:tc>
      </w:tr>
      <w:tr w:rsidR="00D6151B" w:rsidRPr="006E43B1" w14:paraId="5CE69FCD" w14:textId="77777777" w:rsidTr="00B207DF">
        <w:trPr>
          <w:jc w:val="center"/>
        </w:trPr>
        <w:tc>
          <w:tcPr>
            <w:tcW w:w="485" w:type="dxa"/>
          </w:tcPr>
          <w:p w14:paraId="56F167BA" w14:textId="77777777" w:rsidR="00D6151B" w:rsidRPr="00E417CB" w:rsidRDefault="00D6151B" w:rsidP="00B207DF">
            <w:pPr>
              <w:spacing w:line="276" w:lineRule="auto"/>
              <w:jc w:val="right"/>
              <w:rPr>
                <w:rFonts w:ascii="Times New Roman" w:hAnsi="Times New Roman"/>
                <w:lang w:eastAsia="zh-CN"/>
              </w:rPr>
            </w:pPr>
            <w:r>
              <w:rPr>
                <w:rFonts w:ascii="Times New Roman" w:hAnsi="Times New Roman"/>
                <w:lang w:eastAsia="zh-CN"/>
              </w:rPr>
              <w:t>7</w:t>
            </w:r>
            <w:r w:rsidRPr="00E417CB">
              <w:rPr>
                <w:rFonts w:ascii="Times New Roman" w:hAnsi="Times New Roman"/>
                <w:lang w:eastAsia="zh-CN"/>
              </w:rPr>
              <w:t>:</w:t>
            </w:r>
          </w:p>
        </w:tc>
        <w:tc>
          <w:tcPr>
            <w:tcW w:w="4538" w:type="dxa"/>
          </w:tcPr>
          <w:p w14:paraId="0625381F"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m:oMath>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Silver</m:t>
                  </m:r>
                </m:sup>
              </m:sSubSup>
              <m:r>
                <w:rPr>
                  <w:rFonts w:ascii="Cambria Math" w:hAnsi="Cambria Math"/>
                  <w:lang w:eastAsia="zh-CN"/>
                </w:rPr>
                <m:t>=1</m:t>
              </m:r>
            </m:oMath>
            <w:r w:rsidRPr="008835C1">
              <w:rPr>
                <w:rFonts w:ascii="Times New Roman" w:hAnsi="Times New Roman" w:hint="eastAsia"/>
                <w:lang w:eastAsia="zh-CN"/>
              </w:rPr>
              <w:t>;</w:t>
            </w:r>
          </w:p>
        </w:tc>
      </w:tr>
      <w:tr w:rsidR="00D6151B" w:rsidRPr="006E43B1" w14:paraId="7F2A8976" w14:textId="77777777" w:rsidTr="00B207DF">
        <w:trPr>
          <w:jc w:val="center"/>
        </w:trPr>
        <w:tc>
          <w:tcPr>
            <w:tcW w:w="485" w:type="dxa"/>
          </w:tcPr>
          <w:p w14:paraId="168D7190" w14:textId="77777777" w:rsidR="00D6151B" w:rsidRPr="00E417CB" w:rsidRDefault="00D6151B" w:rsidP="00B207DF">
            <w:pPr>
              <w:spacing w:line="276" w:lineRule="auto"/>
              <w:jc w:val="right"/>
              <w:rPr>
                <w:rFonts w:ascii="Times New Roman" w:hAnsi="Times New Roman"/>
                <w:lang w:eastAsia="zh-CN"/>
              </w:rPr>
            </w:pPr>
            <w:r>
              <w:rPr>
                <w:rFonts w:ascii="Times New Roman" w:hAnsi="Times New Roman"/>
                <w:lang w:eastAsia="zh-CN"/>
              </w:rPr>
              <w:t>8</w:t>
            </w:r>
            <w:r w:rsidRPr="00E417CB">
              <w:rPr>
                <w:rFonts w:ascii="Times New Roman" w:hAnsi="Times New Roman"/>
                <w:lang w:eastAsia="zh-CN"/>
              </w:rPr>
              <w:t>:</w:t>
            </w:r>
          </w:p>
        </w:tc>
        <w:tc>
          <w:tcPr>
            <w:tcW w:w="4538" w:type="dxa"/>
          </w:tcPr>
          <w:p w14:paraId="4B4A5EFA"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sidRPr="008835C1">
              <w:rPr>
                <w:rFonts w:ascii="Times New Roman" w:hAnsi="Times New Roman"/>
                <w:b/>
                <w:bCs/>
                <w:lang w:eastAsia="zh-CN"/>
              </w:rPr>
              <w:t>else</w:t>
            </w:r>
            <w:r w:rsidRPr="008835C1">
              <w:rPr>
                <w:rFonts w:ascii="Times New Roman" w:hAnsi="Times New Roman"/>
                <w:lang w:eastAsia="zh-CN"/>
              </w:rPr>
              <w:t>:</w:t>
            </w:r>
          </w:p>
        </w:tc>
      </w:tr>
      <w:tr w:rsidR="00D6151B" w:rsidRPr="006E43B1" w14:paraId="73D617AA" w14:textId="77777777" w:rsidTr="00B207DF">
        <w:trPr>
          <w:jc w:val="center"/>
        </w:trPr>
        <w:tc>
          <w:tcPr>
            <w:tcW w:w="485" w:type="dxa"/>
          </w:tcPr>
          <w:p w14:paraId="1DE8829C" w14:textId="77777777" w:rsidR="00D6151B" w:rsidRPr="00E417CB" w:rsidRDefault="00D6151B" w:rsidP="00B207DF">
            <w:pPr>
              <w:spacing w:line="276" w:lineRule="auto"/>
              <w:jc w:val="right"/>
              <w:rPr>
                <w:rFonts w:ascii="Times New Roman" w:hAnsi="Times New Roman"/>
                <w:lang w:eastAsia="zh-CN"/>
              </w:rPr>
            </w:pPr>
            <w:r>
              <w:rPr>
                <w:rFonts w:ascii="Times New Roman" w:hAnsi="Times New Roman"/>
                <w:lang w:eastAsia="zh-CN"/>
              </w:rPr>
              <w:t>9</w:t>
            </w:r>
            <w:r w:rsidRPr="00E417CB">
              <w:rPr>
                <w:rFonts w:ascii="Times New Roman" w:hAnsi="Times New Roman"/>
                <w:lang w:eastAsia="zh-CN"/>
              </w:rPr>
              <w:t>:</w:t>
            </w:r>
          </w:p>
        </w:tc>
        <w:tc>
          <w:tcPr>
            <w:tcW w:w="4538" w:type="dxa"/>
          </w:tcPr>
          <w:p w14:paraId="7BE74F31"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m:oMath>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Silver</m:t>
                  </m:r>
                </m:sup>
              </m:sSubSup>
              <m:r>
                <w:rPr>
                  <w:rFonts w:ascii="Cambria Math" w:hAnsi="Cambria Math"/>
                  <w:lang w:eastAsia="zh-CN"/>
                </w:rPr>
                <m:t>=0</m:t>
              </m:r>
            </m:oMath>
            <w:r w:rsidRPr="008835C1">
              <w:rPr>
                <w:rFonts w:ascii="Times New Roman" w:hAnsi="Times New Roman" w:hint="eastAsia"/>
                <w:lang w:eastAsia="zh-CN"/>
              </w:rPr>
              <w:t>;</w:t>
            </w:r>
          </w:p>
        </w:tc>
      </w:tr>
      <w:tr w:rsidR="00D6151B" w:rsidRPr="006E43B1" w14:paraId="1D2B0CD6" w14:textId="77777777" w:rsidTr="00B207DF">
        <w:trPr>
          <w:jc w:val="center"/>
        </w:trPr>
        <w:tc>
          <w:tcPr>
            <w:tcW w:w="485" w:type="dxa"/>
          </w:tcPr>
          <w:p w14:paraId="7756C12D" w14:textId="77777777" w:rsidR="00D6151B" w:rsidRDefault="00D6151B" w:rsidP="00B207DF">
            <w:pPr>
              <w:spacing w:line="276" w:lineRule="auto"/>
              <w:jc w:val="right"/>
              <w:rPr>
                <w:rFonts w:ascii="Times New Roman" w:hAnsi="Times New Roman"/>
                <w:lang w:eastAsia="zh-CN"/>
              </w:rPr>
            </w:pPr>
            <w:r w:rsidRPr="00E417CB">
              <w:rPr>
                <w:rFonts w:ascii="Times New Roman" w:hAnsi="Times New Roman"/>
                <w:lang w:eastAsia="zh-CN"/>
              </w:rPr>
              <w:t>1</w:t>
            </w:r>
            <w:r>
              <w:rPr>
                <w:rFonts w:ascii="Times New Roman" w:hAnsi="Times New Roman"/>
                <w:lang w:eastAsia="zh-CN"/>
              </w:rPr>
              <w:t>0</w:t>
            </w:r>
            <w:r w:rsidRPr="00E417CB">
              <w:rPr>
                <w:rFonts w:ascii="Times New Roman" w:hAnsi="Times New Roman"/>
                <w:lang w:eastAsia="zh-CN"/>
              </w:rPr>
              <w:t>:</w:t>
            </w:r>
          </w:p>
        </w:tc>
        <w:tc>
          <w:tcPr>
            <w:tcW w:w="4538" w:type="dxa"/>
          </w:tcPr>
          <w:p w14:paraId="563DD541"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b/>
                <w:bCs/>
                <w:lang w:eastAsia="zh-CN"/>
              </w:rPr>
              <w:t>end if</w:t>
            </w:r>
          </w:p>
        </w:tc>
      </w:tr>
      <w:tr w:rsidR="00D6151B" w:rsidRPr="006E43B1" w14:paraId="32CFED05" w14:textId="77777777" w:rsidTr="00B207DF">
        <w:trPr>
          <w:jc w:val="center"/>
        </w:trPr>
        <w:tc>
          <w:tcPr>
            <w:tcW w:w="485" w:type="dxa"/>
          </w:tcPr>
          <w:p w14:paraId="179828A3" w14:textId="77777777" w:rsidR="00D6151B" w:rsidRPr="00E417CB" w:rsidRDefault="00D6151B" w:rsidP="00B207DF">
            <w:pPr>
              <w:spacing w:line="276" w:lineRule="auto"/>
              <w:jc w:val="right"/>
              <w:rPr>
                <w:rFonts w:ascii="Times New Roman" w:hAnsi="Times New Roman"/>
                <w:lang w:eastAsia="zh-CN"/>
              </w:rPr>
            </w:pPr>
            <w:r>
              <w:rPr>
                <w:rFonts w:ascii="Times New Roman" w:hAnsi="Times New Roman"/>
                <w:lang w:eastAsia="zh-CN"/>
              </w:rPr>
              <w:t>1</w:t>
            </w:r>
            <w:r w:rsidRPr="00E417CB">
              <w:rPr>
                <w:rFonts w:ascii="Times New Roman" w:hAnsi="Times New Roman"/>
                <w:lang w:eastAsia="zh-CN"/>
              </w:rPr>
              <w:t>1:</w:t>
            </w:r>
          </w:p>
        </w:tc>
        <w:tc>
          <w:tcPr>
            <w:tcW w:w="4538" w:type="dxa"/>
          </w:tcPr>
          <w:p w14:paraId="435BC636"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Calculate </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Silver</m:t>
                  </m:r>
                </m:sup>
              </m:sSubSup>
            </m:oMath>
            <w:r w:rsidRPr="008835C1">
              <w:rPr>
                <w:rFonts w:ascii="Times New Roman" w:hAnsi="Times New Roman"/>
                <w:lang w:eastAsia="zh-CN"/>
              </w:rPr>
              <w:t xml:space="preserve"> by Eq. (</w:t>
            </w:r>
            <w:r>
              <w:rPr>
                <w:rFonts w:ascii="Times New Roman" w:hAnsi="Times New Roman"/>
                <w:lang w:eastAsia="zh-CN"/>
              </w:rPr>
              <w:t>33</w:t>
            </w:r>
            <w:r w:rsidRPr="008835C1">
              <w:rPr>
                <w:rFonts w:ascii="Times New Roman" w:hAnsi="Times New Roman"/>
                <w:lang w:eastAsia="zh-CN"/>
              </w:rPr>
              <w:t>);</w:t>
            </w:r>
          </w:p>
        </w:tc>
      </w:tr>
      <w:tr w:rsidR="00D6151B" w:rsidRPr="006E43B1" w14:paraId="3933B5BD" w14:textId="77777777" w:rsidTr="00B207DF">
        <w:trPr>
          <w:jc w:val="center"/>
        </w:trPr>
        <w:tc>
          <w:tcPr>
            <w:tcW w:w="485" w:type="dxa"/>
          </w:tcPr>
          <w:p w14:paraId="6DC4A5C4"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12</w:t>
            </w:r>
            <w:r w:rsidRPr="00E417CB">
              <w:rPr>
                <w:rFonts w:ascii="Times New Roman" w:hAnsi="Times New Roman"/>
                <w:lang w:eastAsia="zh-CN"/>
              </w:rPr>
              <w:t>:</w:t>
            </w:r>
          </w:p>
        </w:tc>
        <w:tc>
          <w:tcPr>
            <w:tcW w:w="4538" w:type="dxa"/>
          </w:tcPr>
          <w:p w14:paraId="2C183EF3"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sidRPr="008835C1">
              <w:rPr>
                <w:rFonts w:ascii="Times New Roman" w:hAnsi="Times New Roman"/>
                <w:color w:val="000000" w:themeColor="text1"/>
                <w:lang w:eastAsia="zh-CN"/>
              </w:rPr>
              <w:t xml:space="preserve">Obtain </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m:t>
                  </m:r>
                </m:sup>
              </m:sSubSup>
            </m:oMath>
            <w:r w:rsidRPr="008835C1">
              <w:rPr>
                <w:rFonts w:ascii="Times New Roman" w:hAnsi="Times New Roman" w:hint="eastAsia"/>
                <w:lang w:eastAsia="zh-CN"/>
              </w:rPr>
              <w:t xml:space="preserve"> </w:t>
            </w:r>
            <w:r w:rsidRPr="008835C1">
              <w:rPr>
                <w:rFonts w:ascii="Times New Roman" w:hAnsi="Times New Roman"/>
                <w:lang w:eastAsia="zh-CN"/>
              </w:rPr>
              <w:t>by Eq. (</w:t>
            </w:r>
            <w:r>
              <w:rPr>
                <w:rFonts w:ascii="Times New Roman" w:hAnsi="Times New Roman"/>
                <w:lang w:eastAsia="zh-CN"/>
              </w:rPr>
              <w:t>34</w:t>
            </w:r>
            <w:r w:rsidRPr="008835C1">
              <w:rPr>
                <w:rFonts w:ascii="Times New Roman" w:hAnsi="Times New Roman"/>
                <w:lang w:eastAsia="zh-CN"/>
              </w:rPr>
              <w:t>);</w:t>
            </w:r>
          </w:p>
        </w:tc>
      </w:tr>
      <w:tr w:rsidR="00D6151B" w:rsidRPr="006E43B1" w14:paraId="67BC6708" w14:textId="77777777" w:rsidTr="00B207DF">
        <w:trPr>
          <w:jc w:val="center"/>
        </w:trPr>
        <w:tc>
          <w:tcPr>
            <w:tcW w:w="485" w:type="dxa"/>
          </w:tcPr>
          <w:p w14:paraId="0FCFD5C0"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13</w:t>
            </w:r>
            <w:r w:rsidRPr="00E417CB">
              <w:rPr>
                <w:rFonts w:ascii="Times New Roman" w:hAnsi="Times New Roman"/>
                <w:lang w:eastAsia="zh-CN"/>
              </w:rPr>
              <w:t>:</w:t>
            </w:r>
          </w:p>
        </w:tc>
        <w:tc>
          <w:tcPr>
            <w:tcW w:w="4538" w:type="dxa"/>
          </w:tcPr>
          <w:p w14:paraId="3347E22B"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 </w:t>
            </w:r>
            <w:r>
              <w:rPr>
                <w:rFonts w:ascii="Times New Roman" w:hAnsi="Times New Roman"/>
                <w:b/>
                <w:bCs/>
                <w:lang w:eastAsia="zh-CN"/>
              </w:rPr>
              <w:t>e</w:t>
            </w:r>
            <w:r w:rsidRPr="000C3B06">
              <w:rPr>
                <w:rFonts w:ascii="Times New Roman" w:hAnsi="Times New Roman"/>
                <w:b/>
                <w:bCs/>
                <w:lang w:eastAsia="zh-CN"/>
              </w:rPr>
              <w:t xml:space="preserve">nd </w:t>
            </w:r>
            <w:r w:rsidRPr="008835C1">
              <w:rPr>
                <w:rFonts w:ascii="Times New Roman" w:hAnsi="Times New Roman"/>
                <w:b/>
                <w:bCs/>
                <w:lang w:eastAsia="zh-CN"/>
              </w:rPr>
              <w:t>for</w:t>
            </w:r>
          </w:p>
        </w:tc>
      </w:tr>
      <w:tr w:rsidR="00D6151B" w:rsidRPr="006E43B1" w14:paraId="79A3FB29" w14:textId="77777777" w:rsidTr="00B207DF">
        <w:trPr>
          <w:jc w:val="center"/>
        </w:trPr>
        <w:tc>
          <w:tcPr>
            <w:tcW w:w="485" w:type="dxa"/>
          </w:tcPr>
          <w:p w14:paraId="41C98ED3"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14</w:t>
            </w:r>
            <w:r w:rsidRPr="00E417CB">
              <w:rPr>
                <w:rFonts w:ascii="Times New Roman" w:hAnsi="Times New Roman"/>
                <w:lang w:eastAsia="zh-CN"/>
              </w:rPr>
              <w:t>:</w:t>
            </w:r>
          </w:p>
        </w:tc>
        <w:tc>
          <w:tcPr>
            <w:tcW w:w="4538" w:type="dxa"/>
          </w:tcPr>
          <w:p w14:paraId="6C790439" w14:textId="77777777" w:rsidR="00D6151B" w:rsidRPr="008835C1" w:rsidRDefault="00D6151B" w:rsidP="00B207DF">
            <w:pPr>
              <w:spacing w:line="276" w:lineRule="auto"/>
              <w:rPr>
                <w:rFonts w:ascii="Times New Roman" w:hAnsi="Times New Roman"/>
                <w:lang w:eastAsia="zh-CN"/>
              </w:rPr>
            </w:pPr>
            <w:r>
              <w:rPr>
                <w:rFonts w:ascii="Times New Roman" w:hAnsi="Times New Roman"/>
                <w:lang w:eastAsia="zh-CN"/>
              </w:rPr>
              <w:t xml:space="preserve">    </w:t>
            </w:r>
            <w:r>
              <w:rPr>
                <w:rFonts w:ascii="Times New Roman" w:hAnsi="Times New Roman"/>
                <w:b/>
                <w:bCs/>
                <w:lang w:eastAsia="zh-CN"/>
              </w:rPr>
              <w:t>e</w:t>
            </w:r>
            <w:r w:rsidRPr="000C3B06">
              <w:rPr>
                <w:rFonts w:ascii="Times New Roman" w:hAnsi="Times New Roman"/>
                <w:b/>
                <w:bCs/>
                <w:lang w:eastAsia="zh-CN"/>
              </w:rPr>
              <w:t xml:space="preserve">nd </w:t>
            </w:r>
            <w:r w:rsidRPr="008835C1">
              <w:rPr>
                <w:rFonts w:ascii="Times New Roman" w:hAnsi="Times New Roman"/>
                <w:b/>
                <w:bCs/>
                <w:lang w:eastAsia="zh-CN"/>
              </w:rPr>
              <w:t>for</w:t>
            </w:r>
          </w:p>
        </w:tc>
      </w:tr>
      <w:tr w:rsidR="00D6151B" w:rsidRPr="006E43B1" w14:paraId="24F3DDC7" w14:textId="77777777" w:rsidTr="00B207DF">
        <w:trPr>
          <w:jc w:val="center"/>
        </w:trPr>
        <w:tc>
          <w:tcPr>
            <w:tcW w:w="485" w:type="dxa"/>
          </w:tcPr>
          <w:p w14:paraId="22E748DC"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15</w:t>
            </w:r>
            <w:r w:rsidRPr="00E417CB">
              <w:rPr>
                <w:rFonts w:ascii="Times New Roman" w:hAnsi="Times New Roman"/>
                <w:lang w:eastAsia="zh-CN"/>
              </w:rPr>
              <w:t>:</w:t>
            </w:r>
          </w:p>
        </w:tc>
        <w:tc>
          <w:tcPr>
            <w:tcW w:w="4538" w:type="dxa"/>
          </w:tcPr>
          <w:p w14:paraId="1DE2E83B"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 Construct GTD matrix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Y</m:t>
                  </m:r>
                </m:e>
                <m:sub>
                  <m:r>
                    <w:rPr>
                      <w:rFonts w:ascii="Cambria Math" w:hAnsi="Cambria Math"/>
                      <w:color w:val="000000" w:themeColor="text1"/>
                      <w:lang w:eastAsia="zh-CN"/>
                    </w:rPr>
                    <m:t>k</m:t>
                  </m:r>
                </m:sub>
              </m:sSub>
            </m:oMath>
            <w:r w:rsidRPr="008835C1">
              <w:rPr>
                <w:rFonts w:ascii="Times New Roman" w:hAnsi="Times New Roman" w:hint="eastAsia"/>
                <w:color w:val="000000" w:themeColor="text1"/>
                <w:lang w:eastAsia="zh-CN"/>
              </w:rPr>
              <w:t xml:space="preserve"> </w:t>
            </w:r>
            <w:r w:rsidRPr="008835C1">
              <w:rPr>
                <w:rFonts w:ascii="Times New Roman" w:hAnsi="Times New Roman"/>
                <w:color w:val="000000" w:themeColor="text1"/>
                <w:lang w:eastAsia="zh-CN"/>
              </w:rPr>
              <w:t xml:space="preserve">by </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m:t>
                  </m:r>
                </m:sup>
              </m:sSubSup>
            </m:oMath>
            <w:r w:rsidRPr="008835C1">
              <w:rPr>
                <w:rFonts w:ascii="Times New Roman" w:hAnsi="Times New Roman" w:hint="eastAsia"/>
                <w:lang w:eastAsia="zh-CN"/>
              </w:rPr>
              <w:t>;</w:t>
            </w:r>
          </w:p>
        </w:tc>
      </w:tr>
      <w:tr w:rsidR="00D6151B" w:rsidRPr="006E43B1" w14:paraId="2BFACF8E" w14:textId="77777777" w:rsidTr="00B207DF">
        <w:trPr>
          <w:jc w:val="center"/>
        </w:trPr>
        <w:tc>
          <w:tcPr>
            <w:tcW w:w="485" w:type="dxa"/>
          </w:tcPr>
          <w:p w14:paraId="3A8FD391"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16</w:t>
            </w:r>
            <w:r w:rsidRPr="00E417CB">
              <w:rPr>
                <w:rFonts w:ascii="Times New Roman" w:hAnsi="Times New Roman"/>
                <w:lang w:eastAsia="zh-CN"/>
              </w:rPr>
              <w:t>:</w:t>
            </w:r>
          </w:p>
        </w:tc>
        <w:tc>
          <w:tcPr>
            <w:tcW w:w="4538" w:type="dxa"/>
          </w:tcPr>
          <w:p w14:paraId="3AB424F6"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04561C">
              <w:rPr>
                <w:rFonts w:ascii="Times New Roman" w:hAnsi="Times New Roman"/>
                <w:lang w:eastAsia="zh-CN"/>
              </w:rPr>
              <w:t xml:space="preserve">Random Init </w:t>
            </w:r>
            <m:oMath>
              <m:r>
                <w:rPr>
                  <w:rFonts w:ascii="Cambria Math" w:hAnsi="Cambria Math"/>
                  <w:lang w:eastAsia="zh-CN"/>
                </w:rPr>
                <m:t>Z,</m:t>
              </m:r>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r>
                <w:rPr>
                  <w:rFonts w:ascii="Cambria Math" w:hAnsi="Cambria Math"/>
                  <w:lang w:eastAsia="zh-CN"/>
                </w:rPr>
                <m:t xml:space="preserve">, </m:t>
              </m:r>
              <m:sSup>
                <m:sSupPr>
                  <m:ctrlPr>
                    <w:rPr>
                      <w:rFonts w:ascii="Cambria Math" w:hAnsi="Cambria Math"/>
                      <w:i/>
                      <w:iCs/>
                      <w:lang w:eastAsia="zh-CN"/>
                    </w:rPr>
                  </m:ctrlPr>
                </m:sSupPr>
                <m:e>
                  <m:r>
                    <w:rPr>
                      <w:rFonts w:ascii="Cambria Math" w:hAnsi="Cambria Math"/>
                      <w:lang w:eastAsia="zh-CN"/>
                    </w:rPr>
                    <m:t>b</m:t>
                  </m:r>
                </m:e>
                <m:sup>
                  <m:r>
                    <w:rPr>
                      <w:rFonts w:ascii="Cambria Math" w:hAnsi="Cambria Math"/>
                      <w:lang w:eastAsia="zh-CN"/>
                    </w:rPr>
                    <m:t>*</m:t>
                  </m:r>
                </m:sup>
              </m:sSup>
            </m:oMath>
            <w:r w:rsidRPr="0004561C">
              <w:rPr>
                <w:rFonts w:ascii="Times New Roman" w:hAnsi="Times New Roman" w:hint="eastAsia"/>
                <w:iCs/>
                <w:lang w:eastAsia="zh-CN"/>
              </w:rPr>
              <w:t>;</w:t>
            </w:r>
          </w:p>
        </w:tc>
      </w:tr>
      <w:tr w:rsidR="00D6151B" w:rsidRPr="006E43B1" w14:paraId="58CDC765" w14:textId="77777777" w:rsidTr="00B207DF">
        <w:trPr>
          <w:jc w:val="center"/>
        </w:trPr>
        <w:tc>
          <w:tcPr>
            <w:tcW w:w="485" w:type="dxa"/>
          </w:tcPr>
          <w:p w14:paraId="4FF93A6D"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17</w:t>
            </w:r>
            <w:r w:rsidRPr="00E417CB">
              <w:rPr>
                <w:rFonts w:ascii="Times New Roman" w:hAnsi="Times New Roman"/>
                <w:lang w:eastAsia="zh-CN"/>
              </w:rPr>
              <w:t>:</w:t>
            </w:r>
          </w:p>
        </w:tc>
        <w:tc>
          <w:tcPr>
            <w:tcW w:w="4538" w:type="dxa"/>
          </w:tcPr>
          <w:p w14:paraId="27433826"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 Build the Neural Networks by</w:t>
            </w:r>
            <w:r w:rsidRPr="0004561C">
              <w:rPr>
                <w:rFonts w:ascii="Times New Roman" w:hAnsi="Times New Roman"/>
                <w:lang w:eastAsia="zh-CN"/>
              </w:rPr>
              <w:t xml:space="preserve"> </w:t>
            </w:r>
            <m:oMath>
              <m:sSup>
                <m:sSupPr>
                  <m:ctrlPr>
                    <w:rPr>
                      <w:rFonts w:ascii="Cambria Math" w:hAnsi="Cambria Math"/>
                      <w:i/>
                      <w:lang w:eastAsia="zh-CN"/>
                    </w:rPr>
                  </m:ctrlPr>
                </m:sSupPr>
                <m:e>
                  <m:r>
                    <w:rPr>
                      <w:rFonts w:ascii="Cambria Math" w:hAnsi="Cambria Math"/>
                      <w:lang w:eastAsia="zh-CN"/>
                    </w:rPr>
                    <m:t>g</m:t>
                  </m:r>
                </m:e>
                <m:sup>
                  <m:r>
                    <w:rPr>
                      <w:rFonts w:ascii="Cambria Math" w:hAnsi="Cambria Math"/>
                      <w:lang w:val="pt-BR" w:eastAsia="zh-CN"/>
                    </w:rPr>
                    <m:t>*</m:t>
                  </m:r>
                </m:sup>
              </m:sSup>
              <m:r>
                <w:rPr>
                  <w:rFonts w:ascii="Cambria Math" w:hAnsi="Cambria Math"/>
                  <w:lang w:eastAsia="zh-CN"/>
                </w:rPr>
                <m:t>,</m:t>
              </m:r>
              <m:sSup>
                <m:sSupPr>
                  <m:ctrlPr>
                    <w:rPr>
                      <w:rFonts w:ascii="Cambria Math" w:hAnsi="Cambria Math"/>
                      <w:i/>
                      <w:iCs/>
                      <w:lang w:eastAsia="zh-CN"/>
                    </w:rPr>
                  </m:ctrlPr>
                </m:sSupPr>
                <m:e>
                  <m:r>
                    <w:rPr>
                      <w:rFonts w:ascii="Cambria Math" w:hAnsi="Cambria Math"/>
                      <w:lang w:eastAsia="zh-CN"/>
                    </w:rPr>
                    <m:t>b</m:t>
                  </m:r>
                </m:e>
                <m:sup>
                  <m:r>
                    <w:rPr>
                      <w:rFonts w:ascii="Cambria Math" w:hAnsi="Cambria Math"/>
                      <w:lang w:eastAsia="zh-CN"/>
                    </w:rPr>
                    <m: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Pr>
                <w:rFonts w:ascii="Times New Roman" w:hAnsi="Times New Roman"/>
                <w:lang w:eastAsia="zh-CN"/>
              </w:rPr>
              <w:t xml:space="preserve"> </w:t>
            </w:r>
            <w:r w:rsidRPr="008835C1">
              <w:rPr>
                <w:rFonts w:ascii="Times New Roman" w:hAnsi="Times New Roman"/>
                <w:lang w:eastAsia="zh-CN"/>
              </w:rPr>
              <w:t>and</w:t>
            </w:r>
            <m:oMath>
              <m:r>
                <w:rPr>
                  <w:rFonts w:ascii="Cambria Math" w:hAnsi="Cambria Math"/>
                  <w:lang w:eastAsia="zh-CN"/>
                </w:rPr>
                <m:t xml:space="preserve"> Z</m:t>
              </m:r>
            </m:oMath>
            <w:r w:rsidRPr="008835C1">
              <w:rPr>
                <w:rFonts w:ascii="Times New Roman" w:hAnsi="Times New Roman"/>
                <w:lang w:eastAsia="zh-CN"/>
              </w:rPr>
              <w:t>;</w:t>
            </w:r>
          </w:p>
        </w:tc>
      </w:tr>
      <w:tr w:rsidR="00D6151B" w:rsidRPr="006E43B1" w14:paraId="6DA87961" w14:textId="77777777" w:rsidTr="00B207DF">
        <w:trPr>
          <w:jc w:val="center"/>
        </w:trPr>
        <w:tc>
          <w:tcPr>
            <w:tcW w:w="485" w:type="dxa"/>
          </w:tcPr>
          <w:p w14:paraId="6967535E"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18</w:t>
            </w:r>
            <w:r w:rsidRPr="00E417CB">
              <w:rPr>
                <w:rFonts w:ascii="Times New Roman" w:hAnsi="Times New Roman"/>
                <w:lang w:eastAsia="zh-CN"/>
              </w:rPr>
              <w:t>:</w:t>
            </w:r>
          </w:p>
        </w:tc>
        <w:tc>
          <w:tcPr>
            <w:tcW w:w="4538" w:type="dxa"/>
          </w:tcPr>
          <w:p w14:paraId="3BF629A5"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 Init </w:t>
            </w:r>
            <m:oMath>
              <m:r>
                <w:rPr>
                  <w:rFonts w:ascii="Cambria Math" w:hAnsi="Cambria Math"/>
                  <w:lang w:eastAsia="zh-CN"/>
                </w:rPr>
                <m:t>count=0</m:t>
              </m:r>
            </m:oMath>
            <w:r w:rsidRPr="008835C1">
              <w:rPr>
                <w:rFonts w:ascii="Times New Roman" w:hAnsi="Times New Roman"/>
                <w:lang w:eastAsia="zh-CN"/>
              </w:rPr>
              <w:t>;</w:t>
            </w:r>
          </w:p>
        </w:tc>
      </w:tr>
      <w:tr w:rsidR="00D6151B" w:rsidRPr="006E43B1" w14:paraId="201418F2" w14:textId="77777777" w:rsidTr="00B207DF">
        <w:trPr>
          <w:jc w:val="center"/>
        </w:trPr>
        <w:tc>
          <w:tcPr>
            <w:tcW w:w="485" w:type="dxa"/>
          </w:tcPr>
          <w:p w14:paraId="7345614A"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19</w:t>
            </w:r>
            <w:r w:rsidRPr="00E417CB">
              <w:rPr>
                <w:rFonts w:ascii="Times New Roman" w:hAnsi="Times New Roman"/>
                <w:lang w:eastAsia="zh-CN"/>
              </w:rPr>
              <w:t>:</w:t>
            </w:r>
          </w:p>
        </w:tc>
        <w:tc>
          <w:tcPr>
            <w:tcW w:w="4538" w:type="dxa"/>
          </w:tcPr>
          <w:p w14:paraId="47B2592E"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 Init </w:t>
            </w:r>
            <m:oMath>
              <m:r>
                <w:rPr>
                  <w:rFonts w:ascii="Cambria Math" w:hAnsi="Cambria Math"/>
                  <w:lang w:eastAsia="zh-CN"/>
                </w:rPr>
                <m:t>MAX_ITER</m:t>
              </m:r>
            </m:oMath>
            <w:r w:rsidRPr="008835C1">
              <w:rPr>
                <w:rFonts w:ascii="Times New Roman" w:hAnsi="Times New Roman" w:hint="eastAsia"/>
                <w:lang w:eastAsia="zh-CN"/>
              </w:rPr>
              <w:t xml:space="preserve"> </w:t>
            </w:r>
            <w:r w:rsidRPr="008835C1">
              <w:rPr>
                <w:rFonts w:ascii="Times New Roman" w:hAnsi="Times New Roman"/>
                <w:lang w:eastAsia="zh-CN"/>
              </w:rPr>
              <w:t>for the DMF iteration;</w:t>
            </w:r>
          </w:p>
        </w:tc>
      </w:tr>
      <w:tr w:rsidR="00D6151B" w:rsidRPr="006E43B1" w14:paraId="4C8553F4" w14:textId="77777777" w:rsidTr="00B207DF">
        <w:trPr>
          <w:jc w:val="center"/>
        </w:trPr>
        <w:tc>
          <w:tcPr>
            <w:tcW w:w="485" w:type="dxa"/>
          </w:tcPr>
          <w:p w14:paraId="3E0DD095"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20</w:t>
            </w:r>
            <w:r w:rsidRPr="00E417CB">
              <w:rPr>
                <w:rFonts w:ascii="Times New Roman" w:hAnsi="Times New Roman"/>
                <w:lang w:eastAsia="zh-CN"/>
              </w:rPr>
              <w:t>:</w:t>
            </w:r>
          </w:p>
        </w:tc>
        <w:tc>
          <w:tcPr>
            <w:tcW w:w="4538" w:type="dxa"/>
          </w:tcPr>
          <w:p w14:paraId="3307C7B6"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 </w:t>
            </w:r>
            <w:r w:rsidRPr="008835C1">
              <w:rPr>
                <w:rFonts w:ascii="Times New Roman" w:hAnsi="Times New Roman"/>
                <w:b/>
                <w:bCs/>
                <w:lang w:eastAsia="zh-CN"/>
              </w:rPr>
              <w:t>while</w:t>
            </w:r>
            <w:r w:rsidRPr="008835C1">
              <w:rPr>
                <w:rFonts w:ascii="Times New Roman" w:hAnsi="Times New Roman"/>
                <w:lang w:eastAsia="zh-CN"/>
              </w:rPr>
              <w:t xml:space="preserve"> </w:t>
            </w:r>
            <m:oMath>
              <m:r>
                <w:rPr>
                  <w:rFonts w:ascii="Cambria Math" w:hAnsi="Cambria Math"/>
                  <w:lang w:eastAsia="zh-CN"/>
                </w:rPr>
                <m:t>count&lt;MAX_ITER</m:t>
              </m:r>
            </m:oMath>
            <w:r w:rsidRPr="008835C1">
              <w:rPr>
                <w:rFonts w:ascii="Times New Roman" w:hAnsi="Times New Roman"/>
                <w:lang w:eastAsia="zh-CN"/>
              </w:rPr>
              <w:t xml:space="preserve"> </w:t>
            </w:r>
            <w:r w:rsidRPr="008835C1">
              <w:rPr>
                <w:rFonts w:ascii="Times New Roman" w:hAnsi="Times New Roman"/>
                <w:b/>
                <w:bCs/>
                <w:lang w:eastAsia="zh-CN"/>
              </w:rPr>
              <w:t>do:</w:t>
            </w:r>
          </w:p>
        </w:tc>
      </w:tr>
      <w:tr w:rsidR="00D6151B" w:rsidRPr="006E43B1" w14:paraId="3FC28C23" w14:textId="77777777" w:rsidTr="00B207DF">
        <w:trPr>
          <w:jc w:val="center"/>
        </w:trPr>
        <w:tc>
          <w:tcPr>
            <w:tcW w:w="485" w:type="dxa"/>
          </w:tcPr>
          <w:p w14:paraId="31F29261"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2</w:t>
            </w:r>
            <w:r w:rsidRPr="00E417CB">
              <w:rPr>
                <w:rFonts w:ascii="Times New Roman" w:hAnsi="Times New Roman"/>
                <w:lang w:eastAsia="zh-CN"/>
              </w:rPr>
              <w:t>1:</w:t>
            </w:r>
          </w:p>
        </w:tc>
        <w:tc>
          <w:tcPr>
            <w:tcW w:w="4538" w:type="dxa"/>
          </w:tcPr>
          <w:p w14:paraId="41E66BCE"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Calculate </w:t>
            </w:r>
            <m:oMath>
              <m:r>
                <w:rPr>
                  <w:rFonts w:ascii="Cambria Math" w:hAnsi="Cambria Math"/>
                  <w:lang w:eastAsia="zh-CN"/>
                </w:rPr>
                <m:t xml:space="preserve">L(Z, </m:t>
              </m:r>
              <m:sSup>
                <m:sSupPr>
                  <m:ctrlPr>
                    <w:rPr>
                      <w:rFonts w:ascii="Cambria Math" w:hAnsi="Cambria Math"/>
                      <w:i/>
                      <w:iCs/>
                      <w:lang w:eastAsia="zh-CN"/>
                    </w:rPr>
                  </m:ctrlPr>
                </m:sSupPr>
                <m:e>
                  <m:r>
                    <w:rPr>
                      <w:rFonts w:ascii="Cambria Math" w:hAnsi="Cambria Math"/>
                      <w:lang w:eastAsia="zh-CN"/>
                    </w:rPr>
                    <m:t>W</m:t>
                  </m:r>
                </m:e>
                <m:sup>
                  <m:r>
                    <w:rPr>
                      <w:rFonts w:ascii="Cambria Math" w:hAnsi="Cambria Math"/>
                      <w:lang w:eastAsia="zh-CN"/>
                    </w:rPr>
                    <m:t>*</m:t>
                  </m:r>
                </m:sup>
              </m:sSup>
              <m:r>
                <w:rPr>
                  <w:rFonts w:ascii="Cambria Math" w:hAnsi="Cambria Math"/>
                  <w:lang w:eastAsia="zh-CN"/>
                </w:rPr>
                <m:t xml:space="preserve">, </m:t>
              </m:r>
              <m:sSup>
                <m:sSupPr>
                  <m:ctrlPr>
                    <w:rPr>
                      <w:rFonts w:ascii="Cambria Math" w:hAnsi="Cambria Math"/>
                      <w:i/>
                      <w:iCs/>
                      <w:lang w:eastAsia="zh-CN"/>
                    </w:rPr>
                  </m:ctrlPr>
                </m:sSupPr>
                <m:e>
                  <m:r>
                    <w:rPr>
                      <w:rFonts w:ascii="Cambria Math" w:hAnsi="Cambria Math"/>
                      <w:lang w:eastAsia="zh-CN"/>
                    </w:rPr>
                    <m:t>b</m:t>
                  </m:r>
                </m:e>
                <m:sup>
                  <m:r>
                    <w:rPr>
                      <w:rFonts w:ascii="Cambria Math" w:hAnsi="Cambria Math"/>
                      <w:lang w:eastAsia="zh-CN"/>
                    </w:rPr>
                    <m:t>*</m:t>
                  </m:r>
                </m:sup>
              </m:sSup>
              <m:r>
                <w:rPr>
                  <w:rFonts w:ascii="Cambria Math" w:hAnsi="Cambria Math"/>
                  <w:lang w:eastAsia="zh-CN"/>
                </w:rPr>
                <m:t>)</m:t>
              </m:r>
            </m:oMath>
            <w:r w:rsidRPr="008835C1">
              <w:rPr>
                <w:rFonts w:ascii="Times New Roman" w:hAnsi="Times New Roman"/>
                <w:lang w:eastAsia="zh-CN"/>
              </w:rPr>
              <w:t xml:space="preserve"> by Eq. (</w:t>
            </w:r>
            <w:r>
              <w:rPr>
                <w:rFonts w:ascii="Times New Roman" w:hAnsi="Times New Roman"/>
                <w:lang w:eastAsia="zh-CN"/>
              </w:rPr>
              <w:t>36</w:t>
            </w:r>
            <w:r w:rsidRPr="008835C1">
              <w:rPr>
                <w:rFonts w:ascii="Times New Roman" w:hAnsi="Times New Roman"/>
                <w:lang w:eastAsia="zh-CN"/>
              </w:rPr>
              <w:t>)</w:t>
            </w:r>
            <w:r w:rsidRPr="008835C1">
              <w:rPr>
                <w:rFonts w:ascii="Times New Roman" w:hAnsi="Times New Roman" w:hint="eastAsia"/>
                <w:lang w:eastAsia="zh-CN"/>
              </w:rPr>
              <w:t>;</w:t>
            </w:r>
          </w:p>
        </w:tc>
      </w:tr>
      <w:tr w:rsidR="00D6151B" w:rsidRPr="006E43B1" w14:paraId="3F281AC1" w14:textId="77777777" w:rsidTr="00B207DF">
        <w:trPr>
          <w:jc w:val="center"/>
        </w:trPr>
        <w:tc>
          <w:tcPr>
            <w:tcW w:w="485" w:type="dxa"/>
          </w:tcPr>
          <w:p w14:paraId="2586ED70"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22</w:t>
            </w:r>
            <w:r w:rsidRPr="00E417CB">
              <w:rPr>
                <w:rFonts w:ascii="Times New Roman" w:hAnsi="Times New Roman"/>
                <w:lang w:eastAsia="zh-CN"/>
              </w:rPr>
              <w:t>:</w:t>
            </w:r>
          </w:p>
        </w:tc>
        <w:tc>
          <w:tcPr>
            <w:tcW w:w="4538" w:type="dxa"/>
          </w:tcPr>
          <w:p w14:paraId="444FA98B"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 Fix </w:t>
            </w:r>
            <m:oMath>
              <m:sSup>
                <m:sSupPr>
                  <m:ctrlPr>
                    <w:rPr>
                      <w:rFonts w:ascii="Cambria Math" w:hAnsi="Cambria Math"/>
                      <w:i/>
                      <w:iCs/>
                      <w:lang w:eastAsia="zh-CN"/>
                    </w:rPr>
                  </m:ctrlPr>
                </m:sSupPr>
                <m:e>
                  <m:r>
                    <w:rPr>
                      <w:rFonts w:ascii="Cambria Math" w:hAnsi="Cambria Math"/>
                      <w:lang w:eastAsia="zh-CN"/>
                    </w:rPr>
                    <m:t>Z,  W</m:t>
                  </m:r>
                </m:e>
                <m:sup>
                  <m:r>
                    <w:rPr>
                      <w:rFonts w:ascii="Cambria Math" w:hAnsi="Cambria Math"/>
                      <w:lang w:eastAsia="zh-CN"/>
                    </w:rPr>
                    <m:t>*</m:t>
                  </m:r>
                </m:sup>
              </m:sSup>
              <m:r>
                <w:rPr>
                  <w:rFonts w:ascii="Cambria Math" w:hAnsi="Cambria Math"/>
                  <w:lang w:eastAsia="zh-CN"/>
                </w:rPr>
                <m:t>,</m:t>
              </m:r>
            </m:oMath>
            <w:r w:rsidRPr="008835C1">
              <w:rPr>
                <w:rFonts w:ascii="Times New Roman" w:hAnsi="Times New Roman"/>
                <w:lang w:eastAsia="zh-CN"/>
              </w:rPr>
              <w:t xml:space="preserve"> and </w:t>
            </w:r>
            <m:oMath>
              <m:sSup>
                <m:sSupPr>
                  <m:ctrlPr>
                    <w:rPr>
                      <w:rFonts w:ascii="Cambria Math" w:hAnsi="Cambria Math"/>
                      <w:i/>
                      <w:iCs/>
                      <w:lang w:eastAsia="zh-CN"/>
                    </w:rPr>
                  </m:ctrlPr>
                </m:sSupPr>
                <m:e>
                  <m:r>
                    <w:rPr>
                      <w:rFonts w:ascii="Cambria Math" w:hAnsi="Cambria Math"/>
                      <w:lang w:eastAsia="zh-CN"/>
                    </w:rPr>
                    <m:t>b</m:t>
                  </m:r>
                </m:e>
                <m:sup>
                  <m:r>
                    <w:rPr>
                      <w:rFonts w:ascii="Cambria Math" w:hAnsi="Cambria Math"/>
                      <w:lang w:eastAsia="zh-CN"/>
                    </w:rPr>
                    <m:t>*</m:t>
                  </m:r>
                </m:sup>
              </m:sSup>
            </m:oMath>
            <w:r w:rsidRPr="008835C1">
              <w:rPr>
                <w:rFonts w:ascii="Times New Roman" w:hAnsi="Times New Roman"/>
                <w:lang w:eastAsia="zh-CN"/>
              </w:rPr>
              <w:t xml:space="preserve">to reduce </w:t>
            </w:r>
            <m:oMath>
              <m:r>
                <w:rPr>
                  <w:rFonts w:ascii="Cambria Math" w:hAnsi="Cambria Math"/>
                  <w:lang w:eastAsia="zh-CN"/>
                </w:rPr>
                <m:t xml:space="preserve">L(Z, </m:t>
              </m:r>
              <m:sSup>
                <m:sSupPr>
                  <m:ctrlPr>
                    <w:rPr>
                      <w:rFonts w:ascii="Cambria Math" w:hAnsi="Cambria Math"/>
                      <w:i/>
                      <w:iCs/>
                      <w:lang w:eastAsia="zh-CN"/>
                    </w:rPr>
                  </m:ctrlPr>
                </m:sSupPr>
                <m:e>
                  <m:r>
                    <w:rPr>
                      <w:rFonts w:ascii="Cambria Math" w:hAnsi="Cambria Math"/>
                      <w:lang w:eastAsia="zh-CN"/>
                    </w:rPr>
                    <m:t>W</m:t>
                  </m:r>
                </m:e>
                <m:sup>
                  <m:r>
                    <w:rPr>
                      <w:rFonts w:ascii="Cambria Math" w:hAnsi="Cambria Math"/>
                      <w:lang w:eastAsia="zh-CN"/>
                    </w:rPr>
                    <m:t>*</m:t>
                  </m:r>
                </m:sup>
              </m:sSup>
              <m:r>
                <w:rPr>
                  <w:rFonts w:ascii="Cambria Math" w:hAnsi="Cambria Math"/>
                  <w:lang w:eastAsia="zh-CN"/>
                </w:rPr>
                <m:t xml:space="preserve">, </m:t>
              </m:r>
              <m:sSup>
                <m:sSupPr>
                  <m:ctrlPr>
                    <w:rPr>
                      <w:rFonts w:ascii="Cambria Math" w:hAnsi="Cambria Math"/>
                      <w:i/>
                      <w:iCs/>
                      <w:lang w:eastAsia="zh-CN"/>
                    </w:rPr>
                  </m:ctrlPr>
                </m:sSupPr>
                <m:e>
                  <m:r>
                    <w:rPr>
                      <w:rFonts w:ascii="Cambria Math" w:hAnsi="Cambria Math"/>
                      <w:lang w:eastAsia="zh-CN"/>
                    </w:rPr>
                    <m:t>b</m:t>
                  </m:r>
                </m:e>
                <m:sup>
                  <m:r>
                    <w:rPr>
                      <w:rFonts w:ascii="Cambria Math" w:hAnsi="Cambria Math"/>
                      <w:lang w:eastAsia="zh-CN"/>
                    </w:rPr>
                    <m:t>*</m:t>
                  </m:r>
                </m:sup>
              </m:sSup>
              <m:r>
                <w:rPr>
                  <w:rFonts w:ascii="Cambria Math" w:hAnsi="Cambria Math"/>
                  <w:lang w:eastAsia="zh-CN"/>
                </w:rPr>
                <m:t>)</m:t>
              </m:r>
            </m:oMath>
          </w:p>
        </w:tc>
      </w:tr>
      <w:tr w:rsidR="00D6151B" w:rsidRPr="006E43B1" w14:paraId="1F75D05B" w14:textId="77777777" w:rsidTr="00B207DF">
        <w:trPr>
          <w:jc w:val="center"/>
        </w:trPr>
        <w:tc>
          <w:tcPr>
            <w:tcW w:w="485" w:type="dxa"/>
          </w:tcPr>
          <w:p w14:paraId="00972F1D"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23</w:t>
            </w:r>
            <w:r w:rsidRPr="00E417CB">
              <w:rPr>
                <w:rFonts w:ascii="Times New Roman" w:hAnsi="Times New Roman"/>
                <w:lang w:eastAsia="zh-CN"/>
              </w:rPr>
              <w:t>:</w:t>
            </w:r>
          </w:p>
        </w:tc>
        <w:tc>
          <w:tcPr>
            <w:tcW w:w="4538" w:type="dxa"/>
          </w:tcPr>
          <w:p w14:paraId="42F72C93"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m:oMath>
              <m:r>
                <w:rPr>
                  <w:rFonts w:ascii="Cambria Math" w:hAnsi="Cambria Math"/>
                  <w:lang w:eastAsia="zh-CN"/>
                </w:rPr>
                <m:t>count=count+1</m:t>
              </m:r>
            </m:oMath>
          </w:p>
        </w:tc>
      </w:tr>
      <w:tr w:rsidR="00D6151B" w:rsidRPr="006E43B1" w14:paraId="7B3C6434" w14:textId="77777777" w:rsidTr="00B207DF">
        <w:trPr>
          <w:jc w:val="center"/>
        </w:trPr>
        <w:tc>
          <w:tcPr>
            <w:tcW w:w="485" w:type="dxa"/>
          </w:tcPr>
          <w:p w14:paraId="05C706E8"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24</w:t>
            </w:r>
            <w:r w:rsidRPr="00E417CB">
              <w:rPr>
                <w:rFonts w:ascii="Times New Roman" w:hAnsi="Times New Roman"/>
                <w:lang w:eastAsia="zh-CN"/>
              </w:rPr>
              <w:t>:</w:t>
            </w:r>
          </w:p>
        </w:tc>
        <w:tc>
          <w:tcPr>
            <w:tcW w:w="4538" w:type="dxa"/>
          </w:tcPr>
          <w:p w14:paraId="3F60AF93"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  </w:t>
            </w:r>
            <w:r w:rsidRPr="008835C1">
              <w:rPr>
                <w:rFonts w:ascii="Times New Roman" w:hAnsi="Times New Roman"/>
                <w:b/>
                <w:bCs/>
                <w:lang w:eastAsia="zh-CN"/>
              </w:rPr>
              <w:t>if</w:t>
            </w:r>
            <w:r w:rsidRPr="008835C1">
              <w:rPr>
                <w:rFonts w:ascii="Times New Roman" w:hAnsi="Times New Roman"/>
                <w:lang w:eastAsia="zh-CN"/>
              </w:rPr>
              <w:t xml:space="preserve"> </w:t>
            </w:r>
            <m:oMath>
              <m:r>
                <w:rPr>
                  <w:rFonts w:ascii="Cambria Math" w:hAnsi="Cambria Math"/>
                  <w:lang w:eastAsia="zh-CN"/>
                </w:rPr>
                <m:t>convergent</m:t>
              </m:r>
            </m:oMath>
            <w:r w:rsidRPr="008835C1">
              <w:rPr>
                <w:rFonts w:ascii="Times New Roman" w:hAnsi="Times New Roman"/>
                <w:lang w:eastAsia="zh-CN"/>
              </w:rPr>
              <w:t>:</w:t>
            </w:r>
          </w:p>
        </w:tc>
      </w:tr>
      <w:tr w:rsidR="00D6151B" w:rsidRPr="006E43B1" w14:paraId="6E7AE56B" w14:textId="77777777" w:rsidTr="00B207DF">
        <w:trPr>
          <w:jc w:val="center"/>
        </w:trPr>
        <w:tc>
          <w:tcPr>
            <w:tcW w:w="485" w:type="dxa"/>
          </w:tcPr>
          <w:p w14:paraId="56DD1BDF"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25</w:t>
            </w:r>
            <w:r w:rsidRPr="00E417CB">
              <w:rPr>
                <w:rFonts w:ascii="Times New Roman" w:hAnsi="Times New Roman"/>
                <w:lang w:eastAsia="zh-CN"/>
              </w:rPr>
              <w:t>:</w:t>
            </w:r>
          </w:p>
        </w:tc>
        <w:tc>
          <w:tcPr>
            <w:tcW w:w="4538" w:type="dxa"/>
          </w:tcPr>
          <w:p w14:paraId="7B8312F3"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hint="eastAsia"/>
                <w:lang w:eastAsia="zh-CN"/>
              </w:rPr>
              <w:t xml:space="preserve"> </w:t>
            </w: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b/>
                <w:bCs/>
                <w:lang w:eastAsia="zh-CN"/>
              </w:rPr>
              <w:t>break</w:t>
            </w:r>
            <w:r w:rsidRPr="008835C1">
              <w:rPr>
                <w:rFonts w:ascii="Times New Roman" w:hAnsi="Times New Roman" w:hint="eastAsia"/>
                <w:lang w:eastAsia="zh-CN"/>
              </w:rPr>
              <w:t>;</w:t>
            </w:r>
          </w:p>
        </w:tc>
      </w:tr>
      <w:tr w:rsidR="00D6151B" w:rsidRPr="006E43B1" w14:paraId="1899D4FA" w14:textId="77777777" w:rsidTr="00B207DF">
        <w:trPr>
          <w:jc w:val="center"/>
        </w:trPr>
        <w:tc>
          <w:tcPr>
            <w:tcW w:w="485" w:type="dxa"/>
          </w:tcPr>
          <w:p w14:paraId="7BC01E7F"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26</w:t>
            </w:r>
            <w:r w:rsidRPr="00E417CB">
              <w:rPr>
                <w:rFonts w:ascii="Times New Roman" w:hAnsi="Times New Roman"/>
                <w:lang w:eastAsia="zh-CN"/>
              </w:rPr>
              <w:t>:</w:t>
            </w:r>
          </w:p>
        </w:tc>
        <w:tc>
          <w:tcPr>
            <w:tcW w:w="4538" w:type="dxa"/>
          </w:tcPr>
          <w:p w14:paraId="145EEC3E" w14:textId="77777777" w:rsidR="00D6151B" w:rsidRPr="008835C1" w:rsidRDefault="00D6151B" w:rsidP="00B207DF">
            <w:pPr>
              <w:spacing w:line="276" w:lineRule="auto"/>
              <w:rPr>
                <w:rFonts w:ascii="Times New Roman" w:hAnsi="Times New Roman"/>
                <w:lang w:eastAsia="zh-CN"/>
              </w:rPr>
            </w:pPr>
            <w:r w:rsidRPr="008835C1">
              <w:rPr>
                <w:rFonts w:ascii="Times New Roman" w:hAnsi="Times New Roman"/>
                <w:lang w:eastAsia="zh-CN"/>
              </w:rPr>
              <w:t xml:space="preserve">  </w:t>
            </w:r>
            <w:r>
              <w:rPr>
                <w:rFonts w:ascii="Times New Roman" w:hAnsi="Times New Roman"/>
                <w:lang w:eastAsia="zh-CN"/>
              </w:rPr>
              <w:t xml:space="preserve">    </w:t>
            </w:r>
            <w:r w:rsidRPr="008835C1">
              <w:rPr>
                <w:rFonts w:ascii="Times New Roman" w:hAnsi="Times New Roman"/>
                <w:lang w:eastAsia="zh-CN"/>
              </w:rPr>
              <w:t xml:space="preserve">  </w:t>
            </w:r>
            <w:r>
              <w:rPr>
                <w:rFonts w:ascii="Times New Roman" w:hAnsi="Times New Roman"/>
                <w:b/>
                <w:bCs/>
                <w:lang w:eastAsia="zh-CN"/>
              </w:rPr>
              <w:t>end i</w:t>
            </w:r>
            <w:r w:rsidRPr="008835C1">
              <w:rPr>
                <w:rFonts w:ascii="Times New Roman" w:hAnsi="Times New Roman"/>
                <w:b/>
                <w:bCs/>
                <w:lang w:eastAsia="zh-CN"/>
              </w:rPr>
              <w:t>f</w:t>
            </w:r>
          </w:p>
        </w:tc>
      </w:tr>
      <w:tr w:rsidR="00D6151B" w:rsidRPr="006E43B1" w14:paraId="5BCEA698" w14:textId="77777777" w:rsidTr="00B207DF">
        <w:trPr>
          <w:jc w:val="center"/>
        </w:trPr>
        <w:tc>
          <w:tcPr>
            <w:tcW w:w="485" w:type="dxa"/>
          </w:tcPr>
          <w:p w14:paraId="608C351D"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27</w:t>
            </w:r>
            <w:r w:rsidRPr="00E417CB">
              <w:rPr>
                <w:rFonts w:ascii="Times New Roman" w:hAnsi="Times New Roman"/>
                <w:lang w:eastAsia="zh-CN"/>
              </w:rPr>
              <w:t>:</w:t>
            </w:r>
          </w:p>
        </w:tc>
        <w:tc>
          <w:tcPr>
            <w:tcW w:w="4538" w:type="dxa"/>
          </w:tcPr>
          <w:p w14:paraId="7DDE7F82" w14:textId="77777777" w:rsidR="00D6151B" w:rsidRPr="006715B8" w:rsidRDefault="00D6151B" w:rsidP="00B207DF">
            <w:pPr>
              <w:spacing w:line="276" w:lineRule="auto"/>
              <w:rPr>
                <w:rFonts w:ascii="Times New Roman" w:hAnsi="Times New Roman"/>
                <w:lang w:eastAsia="zh-CN"/>
              </w:rPr>
            </w:pPr>
            <w:r w:rsidRPr="006715B8">
              <w:rPr>
                <w:rFonts w:ascii="Times New Roman" w:hAnsi="Times New Roman" w:hint="eastAsia"/>
                <w:lang w:eastAsia="zh-CN"/>
              </w:rPr>
              <w:t xml:space="preserve"> </w:t>
            </w:r>
            <w:r w:rsidRPr="006715B8">
              <w:rPr>
                <w:rFonts w:ascii="Times New Roman" w:hAnsi="Times New Roman"/>
                <w:lang w:eastAsia="zh-CN"/>
              </w:rPr>
              <w:t xml:space="preserve">   </w:t>
            </w:r>
            <w:r w:rsidRPr="006715B8">
              <w:rPr>
                <w:rFonts w:ascii="Times New Roman" w:hAnsi="Times New Roman"/>
                <w:b/>
                <w:bCs/>
                <w:lang w:eastAsia="zh-CN"/>
              </w:rPr>
              <w:t>end</w:t>
            </w:r>
            <w:r w:rsidRPr="006715B8">
              <w:rPr>
                <w:rFonts w:ascii="Times New Roman" w:hAnsi="Times New Roman"/>
                <w:lang w:eastAsia="zh-CN"/>
              </w:rPr>
              <w:t xml:space="preserve"> </w:t>
            </w:r>
            <w:r w:rsidRPr="006715B8">
              <w:rPr>
                <w:rFonts w:ascii="Times New Roman" w:hAnsi="Times New Roman"/>
                <w:b/>
                <w:bCs/>
                <w:lang w:eastAsia="zh-CN"/>
              </w:rPr>
              <w:t>while</w:t>
            </w:r>
          </w:p>
        </w:tc>
      </w:tr>
      <w:tr w:rsidR="00D6151B" w:rsidRPr="006E43B1" w14:paraId="312469DA" w14:textId="77777777" w:rsidTr="00B207DF">
        <w:trPr>
          <w:jc w:val="center"/>
        </w:trPr>
        <w:tc>
          <w:tcPr>
            <w:tcW w:w="485" w:type="dxa"/>
          </w:tcPr>
          <w:p w14:paraId="21DA058A"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28</w:t>
            </w:r>
            <w:r w:rsidRPr="00E417CB">
              <w:rPr>
                <w:rFonts w:ascii="Times New Roman" w:hAnsi="Times New Roman"/>
                <w:lang w:eastAsia="zh-CN"/>
              </w:rPr>
              <w:t>:</w:t>
            </w:r>
          </w:p>
        </w:tc>
        <w:tc>
          <w:tcPr>
            <w:tcW w:w="4538" w:type="dxa"/>
          </w:tcPr>
          <w:p w14:paraId="44133D53" w14:textId="77777777" w:rsidR="00D6151B" w:rsidRPr="006715B8" w:rsidRDefault="00D6151B" w:rsidP="00B207DF">
            <w:pPr>
              <w:spacing w:line="276" w:lineRule="auto"/>
              <w:rPr>
                <w:rFonts w:ascii="Times New Roman" w:hAnsi="Times New Roman"/>
                <w:lang w:eastAsia="zh-CN"/>
              </w:rPr>
            </w:pPr>
            <w:r w:rsidRPr="006715B8">
              <w:rPr>
                <w:rFonts w:ascii="Times New Roman" w:hAnsi="Times New Roman" w:hint="eastAsia"/>
                <w:lang w:eastAsia="zh-CN"/>
              </w:rPr>
              <w:t xml:space="preserve"> </w:t>
            </w:r>
            <w:r w:rsidRPr="006715B8">
              <w:rPr>
                <w:rFonts w:ascii="Times New Roman" w:hAnsi="Times New Roman"/>
                <w:lang w:eastAsia="zh-CN"/>
              </w:rPr>
              <w:t xml:space="preserve">   Obtain </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k</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Z</m:t>
                  </m:r>
                </m:e>
              </m:d>
            </m:oMath>
            <w:r w:rsidRPr="006715B8">
              <w:rPr>
                <w:rFonts w:ascii="Times New Roman" w:hAnsi="Times New Roman" w:hint="eastAsia"/>
                <w:lang w:eastAsia="zh-CN"/>
              </w:rPr>
              <w:t>;</w:t>
            </w:r>
          </w:p>
        </w:tc>
      </w:tr>
      <w:tr w:rsidR="00D6151B" w:rsidRPr="006E43B1" w14:paraId="62B5B1D2" w14:textId="77777777" w:rsidTr="00B207DF">
        <w:trPr>
          <w:jc w:val="center"/>
        </w:trPr>
        <w:tc>
          <w:tcPr>
            <w:tcW w:w="485" w:type="dxa"/>
          </w:tcPr>
          <w:p w14:paraId="5CFD9BB9"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29</w:t>
            </w:r>
            <w:r w:rsidRPr="00E417CB">
              <w:rPr>
                <w:rFonts w:ascii="Times New Roman" w:hAnsi="Times New Roman"/>
                <w:lang w:eastAsia="zh-CN"/>
              </w:rPr>
              <w:t>:</w:t>
            </w:r>
          </w:p>
        </w:tc>
        <w:tc>
          <w:tcPr>
            <w:tcW w:w="4538" w:type="dxa"/>
          </w:tcPr>
          <w:p w14:paraId="084BE5A5" w14:textId="77777777" w:rsidR="00D6151B" w:rsidRPr="006715B8" w:rsidRDefault="00D6151B" w:rsidP="00B207DF">
            <w:pPr>
              <w:spacing w:line="276" w:lineRule="auto"/>
              <w:rPr>
                <w:rFonts w:ascii="Times New Roman" w:hAnsi="Times New Roman"/>
                <w:lang w:eastAsia="zh-CN"/>
              </w:rPr>
            </w:pPr>
            <w:r w:rsidRPr="006715B8">
              <w:rPr>
                <w:rFonts w:ascii="Times New Roman" w:hAnsi="Times New Roman" w:hint="eastAsia"/>
                <w:lang w:eastAsia="zh-CN"/>
              </w:rPr>
              <w:t xml:space="preserve"> </w:t>
            </w:r>
            <w:r w:rsidRPr="006715B8">
              <w:rPr>
                <w:rFonts w:ascii="Times New Roman" w:hAnsi="Times New Roman"/>
                <w:lang w:eastAsia="zh-CN"/>
              </w:rPr>
              <w:t xml:space="preserve">   Calculate </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Bronze</m:t>
                  </m:r>
                </m:sup>
              </m:sSubSup>
            </m:oMath>
            <w:r w:rsidRPr="006715B8">
              <w:rPr>
                <w:rFonts w:ascii="Times New Roman" w:hAnsi="Times New Roman"/>
                <w:lang w:eastAsia="zh-CN"/>
              </w:rPr>
              <w:t xml:space="preserve"> by Eq. (44)</w:t>
            </w:r>
            <w:r w:rsidRPr="006715B8">
              <w:rPr>
                <w:rFonts w:ascii="Times New Roman" w:hAnsi="Times New Roman" w:hint="eastAsia"/>
                <w:lang w:eastAsia="zh-CN"/>
              </w:rPr>
              <w:t>;</w:t>
            </w:r>
          </w:p>
        </w:tc>
      </w:tr>
      <w:tr w:rsidR="00D6151B" w:rsidRPr="006E43B1" w14:paraId="13E31036" w14:textId="77777777" w:rsidTr="00B207DF">
        <w:trPr>
          <w:jc w:val="center"/>
        </w:trPr>
        <w:tc>
          <w:tcPr>
            <w:tcW w:w="485" w:type="dxa"/>
          </w:tcPr>
          <w:p w14:paraId="6F73BF0C"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30</w:t>
            </w:r>
            <w:r w:rsidRPr="00E417CB">
              <w:rPr>
                <w:rFonts w:ascii="Times New Roman" w:hAnsi="Times New Roman"/>
                <w:lang w:eastAsia="zh-CN"/>
              </w:rPr>
              <w:t>:</w:t>
            </w:r>
          </w:p>
        </w:tc>
        <w:tc>
          <w:tcPr>
            <w:tcW w:w="4538" w:type="dxa"/>
          </w:tcPr>
          <w:p w14:paraId="46750F91" w14:textId="77777777" w:rsidR="00D6151B" w:rsidRPr="006715B8" w:rsidRDefault="00D6151B" w:rsidP="00B207DF">
            <w:pPr>
              <w:spacing w:line="276" w:lineRule="auto"/>
              <w:rPr>
                <w:rFonts w:ascii="Times New Roman" w:hAnsi="Times New Roman"/>
                <w:lang w:eastAsia="zh-CN"/>
              </w:rPr>
            </w:pPr>
            <w:r w:rsidRPr="006715B8">
              <w:rPr>
                <w:rFonts w:ascii="Times New Roman" w:hAnsi="Times New Roman" w:hint="eastAsia"/>
                <w:lang w:eastAsia="zh-CN"/>
              </w:rPr>
              <w:t xml:space="preserve"> </w:t>
            </w:r>
            <w:r w:rsidRPr="006715B8">
              <w:rPr>
                <w:rFonts w:ascii="Times New Roman" w:hAnsi="Times New Roman"/>
                <w:lang w:eastAsia="zh-CN"/>
              </w:rPr>
              <w:t xml:space="preserve">   Complete </w:t>
            </w:r>
            <m:oMath>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v</m:t>
                      </m:r>
                    </m:e>
                  </m:acc>
                </m:e>
                <m:sub>
                  <m:r>
                    <w:rPr>
                      <w:rFonts w:ascii="Cambria Math" w:hAnsi="Cambria Math"/>
                      <w:lang w:eastAsia="zh-CN"/>
                    </w:rPr>
                    <m:t>j,t</m:t>
                  </m:r>
                </m:sub>
                <m:sup>
                  <m:r>
                    <w:rPr>
                      <w:rFonts w:ascii="Cambria Math" w:hAnsi="Cambria Math"/>
                      <w:lang w:eastAsia="zh-CN"/>
                    </w:rPr>
                    <m:t>*</m:t>
                  </m:r>
                </m:sup>
              </m:sSubSup>
            </m:oMath>
            <w:r w:rsidRPr="006715B8">
              <w:rPr>
                <w:rFonts w:ascii="Times New Roman" w:hAnsi="Times New Roman"/>
                <w:lang w:eastAsia="zh-CN"/>
              </w:rPr>
              <w:t xml:space="preserve"> by Eq. (45)</w:t>
            </w:r>
            <w:r w:rsidRPr="006715B8">
              <w:rPr>
                <w:rFonts w:ascii="Times New Roman" w:hAnsi="Times New Roman" w:hint="eastAsia"/>
                <w:lang w:eastAsia="zh-CN"/>
              </w:rPr>
              <w:t>;</w:t>
            </w:r>
          </w:p>
        </w:tc>
      </w:tr>
      <w:tr w:rsidR="00D6151B" w:rsidRPr="006E43B1" w14:paraId="77DBD8B2" w14:textId="77777777" w:rsidTr="00B207DF">
        <w:trPr>
          <w:jc w:val="center"/>
        </w:trPr>
        <w:tc>
          <w:tcPr>
            <w:tcW w:w="485" w:type="dxa"/>
            <w:tcBorders>
              <w:bottom w:val="single" w:sz="12" w:space="0" w:color="auto"/>
            </w:tcBorders>
          </w:tcPr>
          <w:p w14:paraId="08F195A0" w14:textId="77777777" w:rsidR="00D6151B" w:rsidRDefault="00D6151B" w:rsidP="00B207DF">
            <w:pPr>
              <w:spacing w:line="276" w:lineRule="auto"/>
              <w:jc w:val="right"/>
              <w:rPr>
                <w:rFonts w:ascii="Times New Roman" w:hAnsi="Times New Roman"/>
                <w:lang w:eastAsia="zh-CN"/>
              </w:rPr>
            </w:pPr>
            <w:r>
              <w:rPr>
                <w:rFonts w:ascii="Times New Roman" w:hAnsi="Times New Roman"/>
                <w:lang w:eastAsia="zh-CN"/>
              </w:rPr>
              <w:t>3</w:t>
            </w:r>
            <w:r w:rsidRPr="00E417CB">
              <w:rPr>
                <w:rFonts w:ascii="Times New Roman" w:hAnsi="Times New Roman"/>
                <w:lang w:eastAsia="zh-CN"/>
              </w:rPr>
              <w:t>1:</w:t>
            </w:r>
          </w:p>
        </w:tc>
        <w:tc>
          <w:tcPr>
            <w:tcW w:w="4538" w:type="dxa"/>
            <w:tcBorders>
              <w:bottom w:val="single" w:sz="12" w:space="0" w:color="auto"/>
            </w:tcBorders>
          </w:tcPr>
          <w:p w14:paraId="3705E2D5" w14:textId="77777777" w:rsidR="00D6151B" w:rsidRPr="00353680" w:rsidRDefault="00D6151B" w:rsidP="00B207DF">
            <w:pPr>
              <w:spacing w:line="276" w:lineRule="auto"/>
              <w:rPr>
                <w:rFonts w:ascii="Times New Roman" w:hAnsi="Times New Roman"/>
                <w:b/>
                <w:bCs/>
                <w:lang w:eastAsia="zh-CN"/>
              </w:rPr>
            </w:pPr>
            <w:r w:rsidRPr="00353680">
              <w:rPr>
                <w:rFonts w:ascii="Times New Roman" w:eastAsiaTheme="minorEastAsia" w:hAnsi="Times New Roman"/>
                <w:b/>
                <w:bCs/>
                <w:lang w:eastAsia="zh-CN"/>
              </w:rPr>
              <w:t>end for</w:t>
            </w:r>
          </w:p>
        </w:tc>
      </w:tr>
    </w:tbl>
    <w:p w14:paraId="5540731C" w14:textId="77777777" w:rsidR="006A613D" w:rsidRPr="00FE4D3D" w:rsidRDefault="006A613D" w:rsidP="006A613D">
      <w:pPr>
        <w:pStyle w:val="MDPI31text"/>
        <w:spacing w:line="240" w:lineRule="auto"/>
        <w:ind w:firstLineChars="150" w:firstLine="300"/>
        <w:rPr>
          <w:rFonts w:ascii="Times New Roman" w:eastAsia="宋体" w:hAnsi="Times New Roman"/>
          <w:color w:val="auto"/>
          <w:szCs w:val="20"/>
        </w:rPr>
      </w:pPr>
      <w:r w:rsidRPr="00FE4D3D">
        <w:rPr>
          <w:rFonts w:ascii="Times New Roman" w:eastAsia="宋体" w:hAnsi="Times New Roman"/>
          <w:color w:val="auto"/>
          <w:szCs w:val="20"/>
        </w:rPr>
        <w:t xml:space="preserve">In </w:t>
      </w:r>
      <w:r w:rsidRPr="00B9199B">
        <w:rPr>
          <w:rFonts w:ascii="Times New Roman" w:eastAsia="宋体" w:hAnsi="Times New Roman"/>
          <w:color w:val="auto"/>
          <w:szCs w:val="20"/>
        </w:rPr>
        <w:t>Eq</w:t>
      </w:r>
      <w:r>
        <w:rPr>
          <w:rFonts w:ascii="Times New Roman" w:eastAsia="宋体" w:hAnsi="Times New Roman"/>
          <w:color w:val="auto"/>
          <w:szCs w:val="20"/>
        </w:rPr>
        <w:t>.</w:t>
      </w:r>
      <w:r w:rsidRPr="00B9199B">
        <w:rPr>
          <w:rFonts w:ascii="Times New Roman" w:eastAsia="宋体" w:hAnsi="Times New Roman"/>
          <w:color w:val="auto"/>
          <w:szCs w:val="20"/>
        </w:rPr>
        <w:t xml:space="preserve"> </w:t>
      </w:r>
      <w:r w:rsidRPr="00FE4D3D">
        <w:rPr>
          <w:rFonts w:ascii="Times New Roman" w:eastAsia="宋体" w:hAnsi="Times New Roman"/>
          <w:color w:val="auto"/>
          <w:szCs w:val="20"/>
        </w:rPr>
        <w:t>(</w:t>
      </w:r>
      <w:r>
        <w:rPr>
          <w:rFonts w:ascii="Times New Roman" w:eastAsia="宋体" w:hAnsi="Times New Roman"/>
          <w:color w:val="auto"/>
          <w:szCs w:val="20"/>
        </w:rPr>
        <w:t>36</w:t>
      </w:r>
      <w:r w:rsidRPr="00FE4D3D">
        <w:rPr>
          <w:rFonts w:ascii="Times New Roman" w:eastAsia="宋体" w:hAnsi="Times New Roman"/>
          <w:color w:val="auto"/>
          <w:szCs w:val="20"/>
        </w:rPr>
        <w:t xml:space="preserve">), </w:t>
      </w:r>
      <m:oMath>
        <m:r>
          <w:rPr>
            <w:rFonts w:ascii="Cambria Math" w:eastAsia="宋体" w:hAnsi="Cambria Math"/>
            <w:color w:val="auto"/>
            <w:szCs w:val="20"/>
          </w:rPr>
          <m:t>π</m:t>
        </m:r>
        <m:d>
          <m:dPr>
            <m:ctrlPr>
              <w:rPr>
                <w:rFonts w:ascii="Cambria Math" w:eastAsia="宋体" w:hAnsi="Cambria Math"/>
                <w:color w:val="auto"/>
                <w:szCs w:val="20"/>
              </w:rPr>
            </m:ctrlPr>
          </m:dPr>
          <m:e>
            <m:r>
              <m:rPr>
                <m:sty m:val="p"/>
              </m:rPr>
              <w:rPr>
                <w:rFonts w:ascii="Cambria Math" w:eastAsia="宋体" w:hAnsi="Cambria Math"/>
                <w:color w:val="auto"/>
                <w:szCs w:val="20"/>
              </w:rPr>
              <m:t>·</m:t>
            </m:r>
          </m:e>
        </m:d>
      </m:oMath>
      <w:r w:rsidRPr="00FE4D3D">
        <w:rPr>
          <w:rFonts w:ascii="Times New Roman" w:eastAsia="宋体" w:hAnsi="Times New Roman"/>
          <w:color w:val="auto"/>
          <w:szCs w:val="20"/>
        </w:rPr>
        <w:t xml:space="preserve"> denotes a penalization or constraint on </w:t>
      </w:r>
      <m:oMath>
        <m:r>
          <w:rPr>
            <w:rFonts w:ascii="Cambria Math" w:eastAsia="宋体" w:hAnsi="Cambria Math"/>
            <w:color w:val="auto"/>
            <w:szCs w:val="20"/>
          </w:rPr>
          <m:t>f</m:t>
        </m:r>
        <m:r>
          <m:rPr>
            <m:sty m:val="p"/>
          </m:rPr>
          <w:rPr>
            <w:rFonts w:ascii="Cambria Math" w:eastAsia="宋体" w:hAnsi="Cambria Math"/>
            <w:color w:val="auto"/>
            <w:szCs w:val="20"/>
          </w:rPr>
          <m:t>(·)</m:t>
        </m:r>
      </m:oMath>
      <w:r w:rsidRPr="00FE4D3D">
        <w:rPr>
          <w:rFonts w:ascii="Times New Roman" w:eastAsia="宋体" w:hAnsi="Times New Roman"/>
          <w:color w:val="auto"/>
          <w:szCs w:val="20"/>
        </w:rPr>
        <w:t xml:space="preserve">, while </w:t>
      </w:r>
      <m:oMath>
        <m:f>
          <m:fPr>
            <m:ctrlPr>
              <w:rPr>
                <w:rFonts w:ascii="Cambria Math" w:eastAsia="宋体" w:hAnsi="Cambria Math"/>
                <w:color w:val="auto"/>
                <w:szCs w:val="20"/>
              </w:rPr>
            </m:ctrlPr>
          </m:fPr>
          <m:num>
            <m:r>
              <w:rPr>
                <w:rFonts w:ascii="Cambria Math" w:eastAsia="宋体" w:hAnsi="Cambria Math"/>
                <w:color w:val="auto"/>
                <w:szCs w:val="20"/>
              </w:rPr>
              <m:t>λ</m:t>
            </m:r>
          </m:num>
          <m:den>
            <m:r>
              <m:rPr>
                <m:sty m:val="p"/>
              </m:rPr>
              <w:rPr>
                <w:rFonts w:ascii="Cambria Math" w:eastAsia="宋体" w:hAnsi="Cambria Math"/>
                <w:color w:val="auto"/>
                <w:szCs w:val="20"/>
              </w:rPr>
              <m:t>2</m:t>
            </m:r>
            <m:r>
              <w:rPr>
                <w:rFonts w:ascii="Cambria Math" w:eastAsia="宋体" w:hAnsi="Cambria Math"/>
                <w:color w:val="auto"/>
                <w:szCs w:val="20"/>
              </w:rPr>
              <m:t>n</m:t>
            </m:r>
          </m:den>
        </m:f>
        <m:sSubSup>
          <m:sSubSupPr>
            <m:ctrlPr>
              <w:rPr>
                <w:rFonts w:ascii="Cambria Math" w:eastAsia="宋体" w:hAnsi="Cambria Math"/>
                <w:color w:val="auto"/>
                <w:szCs w:val="20"/>
              </w:rPr>
            </m:ctrlPr>
          </m:sSubSupPr>
          <m:e>
            <m:d>
              <m:dPr>
                <m:begChr m:val="‖"/>
                <m:endChr m:val="‖"/>
                <m:ctrlPr>
                  <w:rPr>
                    <w:rFonts w:ascii="Cambria Math" w:eastAsia="宋体" w:hAnsi="Cambria Math"/>
                    <w:color w:val="auto"/>
                    <w:szCs w:val="20"/>
                  </w:rPr>
                </m:ctrlPr>
              </m:dPr>
              <m:e>
                <m:r>
                  <w:rPr>
                    <w:rFonts w:ascii="Cambria Math" w:eastAsia="宋体" w:hAnsi="Cambria Math"/>
                    <w:color w:val="auto"/>
                    <w:szCs w:val="20"/>
                  </w:rPr>
                  <m:t>Z</m:t>
                </m:r>
              </m:e>
            </m:d>
          </m:e>
          <m:sub>
            <m:r>
              <w:rPr>
                <w:rFonts w:ascii="Cambria Math" w:eastAsia="宋体" w:hAnsi="Cambria Math"/>
                <w:color w:val="auto"/>
                <w:szCs w:val="20"/>
              </w:rPr>
              <m:t>F</m:t>
            </m:r>
          </m:sub>
          <m:sup>
            <m:r>
              <m:rPr>
                <m:sty m:val="p"/>
              </m:rPr>
              <w:rPr>
                <w:rFonts w:ascii="Cambria Math" w:eastAsia="宋体" w:hAnsi="Cambria Math"/>
                <w:color w:val="auto"/>
                <w:szCs w:val="20"/>
              </w:rPr>
              <m:t>2</m:t>
            </m:r>
          </m:sup>
        </m:sSubSup>
      </m:oMath>
      <w:r w:rsidRPr="00FE4D3D">
        <w:rPr>
          <w:rFonts w:ascii="Times New Roman" w:eastAsia="宋体" w:hAnsi="Times New Roman"/>
          <w:color w:val="auto"/>
          <w:szCs w:val="20"/>
        </w:rPr>
        <w:t xml:space="preserve"> is a regularization penalty term to limit the matrix </w:t>
      </w:r>
      <m:oMath>
        <m:r>
          <w:rPr>
            <w:rFonts w:ascii="Cambria Math" w:eastAsia="宋体" w:hAnsi="Cambria Math"/>
            <w:color w:val="auto"/>
            <w:szCs w:val="20"/>
          </w:rPr>
          <m:t>Z</m:t>
        </m:r>
      </m:oMath>
      <w:r w:rsidRPr="00FE4D3D">
        <w:rPr>
          <w:rFonts w:ascii="Times New Roman" w:eastAsia="宋体" w:hAnsi="Times New Roman"/>
          <w:color w:val="auto"/>
          <w:szCs w:val="20"/>
        </w:rPr>
        <w:t xml:space="preserve">, and </w:t>
      </w:r>
      <m:oMath>
        <m:r>
          <w:rPr>
            <w:rFonts w:ascii="Cambria Math" w:eastAsia="宋体" w:hAnsi="Cambria Math"/>
            <w:color w:val="auto"/>
            <w:szCs w:val="20"/>
          </w:rPr>
          <m:t>Ω</m:t>
        </m:r>
      </m:oMath>
      <w:r w:rsidRPr="00FE4D3D">
        <w:rPr>
          <w:rFonts w:ascii="Times New Roman" w:eastAsia="宋体" w:hAnsi="Times New Roman"/>
          <w:color w:val="auto"/>
          <w:szCs w:val="20"/>
        </w:rPr>
        <w:t xml:space="preserve"> denotes the positions of observed entries of </w:t>
      </w:r>
      <m:oMath>
        <m:sSub>
          <m:sSubPr>
            <m:ctrlPr>
              <w:rPr>
                <w:rFonts w:ascii="Cambria Math" w:eastAsia="宋体" w:hAnsi="Cambria Math"/>
                <w:color w:val="auto"/>
                <w:szCs w:val="20"/>
              </w:rPr>
            </m:ctrlPr>
          </m:sSubPr>
          <m:e>
            <m:r>
              <w:rPr>
                <w:rFonts w:ascii="Cambria Math" w:eastAsia="宋体" w:hAnsi="Cambria Math"/>
                <w:color w:val="auto"/>
                <w:szCs w:val="20"/>
              </w:rPr>
              <m:t>Y</m:t>
            </m:r>
          </m:e>
          <m:sub>
            <m:r>
              <w:rPr>
                <w:rFonts w:ascii="Cambria Math" w:eastAsia="宋体" w:hAnsi="Cambria Math"/>
                <w:color w:val="auto"/>
                <w:szCs w:val="20"/>
              </w:rPr>
              <m:t>k</m:t>
            </m:r>
          </m:sub>
        </m:sSub>
      </m:oMath>
      <w:r w:rsidRPr="00FE4D3D">
        <w:rPr>
          <w:rFonts w:ascii="Times New Roman" w:eastAsia="宋体" w:hAnsi="Times New Roman"/>
          <w:color w:val="auto"/>
          <w:szCs w:val="20"/>
        </w:rPr>
        <w:t xml:space="preserve">. </w:t>
      </w:r>
      <w:r w:rsidRPr="005F1D2C">
        <w:rPr>
          <w:rFonts w:ascii="Times New Roman" w:eastAsia="宋体" w:hAnsi="Times New Roman"/>
          <w:color w:val="008000"/>
          <w:szCs w:val="20"/>
        </w:rPr>
        <w:t xml:space="preserve">The nonlinear function </w:t>
      </w:r>
      <m:oMath>
        <m:r>
          <w:rPr>
            <w:rFonts w:ascii="Cambria Math" w:eastAsia="宋体" w:hAnsi="Cambria Math"/>
            <w:color w:val="008000"/>
            <w:szCs w:val="20"/>
          </w:rPr>
          <m:t>f</m:t>
        </m:r>
        <m:r>
          <m:rPr>
            <m:sty m:val="p"/>
          </m:rPr>
          <w:rPr>
            <w:rFonts w:ascii="Cambria Math" w:eastAsia="宋体" w:hAnsi="Cambria Math"/>
            <w:color w:val="008000"/>
            <w:szCs w:val="20"/>
          </w:rPr>
          <m:t>(·)</m:t>
        </m:r>
      </m:oMath>
      <w:r w:rsidRPr="005F1D2C">
        <w:rPr>
          <w:rFonts w:ascii="Times New Roman" w:eastAsia="宋体" w:hAnsi="Times New Roman"/>
          <w:color w:val="008000"/>
          <w:szCs w:val="20"/>
        </w:rPr>
        <w:t xml:space="preserve"> is a neural network containing </w:t>
      </w:r>
      <m:oMath>
        <m:r>
          <w:rPr>
            <w:rFonts w:ascii="Cambria Math" w:hAnsi="Cambria Math"/>
            <w:color w:val="008000"/>
            <w:lang w:eastAsia="zh-CN"/>
          </w:rPr>
          <m:t>d</m:t>
        </m:r>
      </m:oMath>
      <w:r w:rsidRPr="005F1D2C">
        <w:rPr>
          <w:rFonts w:ascii="Times New Roman" w:eastAsia="宋体" w:hAnsi="Times New Roman"/>
          <w:color w:val="008000"/>
          <w:szCs w:val="20"/>
        </w:rPr>
        <w:t xml:space="preserve"> hidden layers,</w:t>
      </w:r>
      <w:r w:rsidRPr="00FE4D3D">
        <w:rPr>
          <w:rFonts w:ascii="Times New Roman" w:eastAsia="宋体" w:hAnsi="Times New Roman"/>
          <w:color w:val="auto"/>
          <w:szCs w:val="20"/>
        </w:rPr>
        <w:t xml:space="preserve"> then we have</w:t>
      </w:r>
    </w:p>
    <w:p w14:paraId="64BA0B95" w14:textId="248CD7A9" w:rsidR="006A613D" w:rsidRDefault="00636A06" w:rsidP="006A613D">
      <w:pPr>
        <w:pStyle w:val="MDPI31text"/>
        <w:spacing w:line="240" w:lineRule="auto"/>
        <w:ind w:firstLineChars="150" w:firstLine="300"/>
        <w:rPr>
          <w:rFonts w:ascii="Times New Roman" w:eastAsia="宋体" w:hAnsi="Times New Roman"/>
          <w:color w:val="auto"/>
          <w:szCs w:val="20"/>
        </w:rPr>
      </w:pPr>
      <m:oMathPara>
        <m:oMath>
          <m:eqArr>
            <m:eqArrPr>
              <m:maxDist m:val="1"/>
              <m:ctrlPr>
                <w:rPr>
                  <w:rFonts w:ascii="Cambria Math" w:hAnsi="Cambria Math"/>
                  <w:i/>
                  <w:lang w:eastAsia="zh-CN"/>
                </w:rPr>
              </m:ctrlPr>
            </m:eqArrPr>
            <m:e>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W</m:t>
                      </m:r>
                    </m:e>
                    <m:sup>
                      <m:d>
                        <m:dPr>
                          <m:ctrlPr>
                            <w:rPr>
                              <w:rFonts w:ascii="Cambria Math" w:hAnsi="Cambria Math"/>
                              <w:i/>
                              <w:lang w:eastAsia="zh-CN"/>
                            </w:rPr>
                          </m:ctrlPr>
                        </m:dPr>
                        <m:e>
                          <m:r>
                            <w:rPr>
                              <w:rFonts w:ascii="Cambria Math" w:hAnsi="Cambria Math"/>
                              <w:lang w:eastAsia="zh-CN"/>
                            </w:rPr>
                            <m:t>1</m:t>
                          </m:r>
                        </m:e>
                      </m:d>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W</m:t>
                      </m:r>
                    </m:e>
                    <m:sup>
                      <m:d>
                        <m:dPr>
                          <m:ctrlPr>
                            <w:rPr>
                              <w:rFonts w:ascii="Cambria Math" w:hAnsi="Cambria Math"/>
                              <w:i/>
                              <w:lang w:eastAsia="zh-CN"/>
                            </w:rPr>
                          </m:ctrlPr>
                        </m:dPr>
                        <m:e>
                          <m:r>
                            <w:rPr>
                              <w:rFonts w:ascii="Cambria Math" w:hAnsi="Cambria Math"/>
                              <w:lang w:eastAsia="zh-CN"/>
                            </w:rPr>
                            <m:t>2</m:t>
                          </m:r>
                        </m:e>
                      </m:d>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W</m:t>
                      </m:r>
                    </m:e>
                    <m:sup>
                      <m:d>
                        <m:dPr>
                          <m:ctrlPr>
                            <w:rPr>
                              <w:rFonts w:ascii="Cambria Math" w:hAnsi="Cambria Math"/>
                              <w:i/>
                              <w:lang w:eastAsia="zh-CN"/>
                            </w:rPr>
                          </m:ctrlPr>
                        </m:dPr>
                        <m:e>
                          <m:r>
                            <w:rPr>
                              <w:rFonts w:ascii="Cambria Math" w:hAnsi="Cambria Math"/>
                              <w:lang w:eastAsia="zh-CN"/>
                            </w:rPr>
                            <m:t>d</m:t>
                          </m:r>
                        </m:e>
                      </m:d>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W</m:t>
                      </m:r>
                    </m:e>
                    <m:sup>
                      <m:d>
                        <m:dPr>
                          <m:ctrlPr>
                            <w:rPr>
                              <w:rFonts w:ascii="Cambria Math" w:hAnsi="Cambria Math"/>
                              <w:i/>
                              <w:lang w:eastAsia="zh-CN"/>
                            </w:rPr>
                          </m:ctrlPr>
                        </m:dPr>
                        <m:e>
                          <m:r>
                            <w:rPr>
                              <w:rFonts w:ascii="Cambria Math" w:hAnsi="Cambria Math"/>
                              <w:lang w:eastAsia="zh-CN"/>
                            </w:rPr>
                            <m:t>d+1</m:t>
                          </m:r>
                        </m:e>
                      </m:d>
                    </m:sup>
                  </m:sSup>
                </m:e>
              </m:d>
              <m:r>
                <w:rPr>
                  <w:rFonts w:ascii="Cambria Math" w:hAnsi="Cambria Math"/>
                  <w:lang w:eastAsia="zh-CN"/>
                </w:rPr>
                <m:t>.#(38)##</m:t>
              </m:r>
            </m:e>
          </m:eqArr>
        </m:oMath>
      </m:oMathPara>
    </w:p>
    <w:p w14:paraId="6DBC1F3A" w14:textId="718A95F1" w:rsidR="006A613D" w:rsidRPr="006E43B1" w:rsidRDefault="00636A06" w:rsidP="006A613D">
      <w:pPr>
        <w:spacing w:beforeLines="100" w:before="240"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sSup>
                <m:sSupPr>
                  <m:ctrlPr>
                    <w:rPr>
                      <w:rFonts w:ascii="Cambria Math" w:hAnsi="Cambria Math"/>
                      <w:i/>
                      <w:lang w:eastAsia="zh-CN"/>
                    </w:rPr>
                  </m:ctrlPr>
                </m:sSupPr>
                <m:e>
                  <m:r>
                    <w:rPr>
                      <w:rFonts w:ascii="Cambria Math" w:hAnsi="Cambria Math"/>
                      <w:lang w:eastAsia="zh-CN"/>
                    </w:rPr>
                    <m:t>b</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b</m:t>
                      </m:r>
                    </m:e>
                    <m:sup>
                      <m:d>
                        <m:dPr>
                          <m:ctrlPr>
                            <w:rPr>
                              <w:rFonts w:ascii="Cambria Math" w:hAnsi="Cambria Math"/>
                              <w:i/>
                              <w:lang w:eastAsia="zh-CN"/>
                            </w:rPr>
                          </m:ctrlPr>
                        </m:dPr>
                        <m:e>
                          <m:r>
                            <w:rPr>
                              <w:rFonts w:ascii="Cambria Math" w:hAnsi="Cambria Math"/>
                              <w:lang w:eastAsia="zh-CN"/>
                            </w:rPr>
                            <m:t>1</m:t>
                          </m:r>
                        </m:e>
                      </m:d>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b</m:t>
                      </m:r>
                    </m:e>
                    <m:sup>
                      <m:d>
                        <m:dPr>
                          <m:ctrlPr>
                            <w:rPr>
                              <w:rFonts w:ascii="Cambria Math" w:hAnsi="Cambria Math"/>
                              <w:i/>
                              <w:lang w:eastAsia="zh-CN"/>
                            </w:rPr>
                          </m:ctrlPr>
                        </m:dPr>
                        <m:e>
                          <m:r>
                            <w:rPr>
                              <w:rFonts w:ascii="Cambria Math" w:hAnsi="Cambria Math"/>
                              <w:lang w:eastAsia="zh-CN"/>
                            </w:rPr>
                            <m:t>2</m:t>
                          </m:r>
                        </m:e>
                      </m:d>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b</m:t>
                      </m:r>
                    </m:e>
                    <m:sup>
                      <m:d>
                        <m:dPr>
                          <m:ctrlPr>
                            <w:rPr>
                              <w:rFonts w:ascii="Cambria Math" w:hAnsi="Cambria Math"/>
                              <w:i/>
                              <w:lang w:eastAsia="zh-CN"/>
                            </w:rPr>
                          </m:ctrlPr>
                        </m:dPr>
                        <m:e>
                          <m:r>
                            <w:rPr>
                              <w:rFonts w:ascii="Cambria Math" w:hAnsi="Cambria Math"/>
                              <w:lang w:eastAsia="zh-CN"/>
                            </w:rPr>
                            <m:t>d</m:t>
                          </m:r>
                        </m:e>
                      </m:d>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b</m:t>
                      </m:r>
                    </m:e>
                    <m:sup>
                      <m:d>
                        <m:dPr>
                          <m:ctrlPr>
                            <w:rPr>
                              <w:rFonts w:ascii="Cambria Math" w:hAnsi="Cambria Math"/>
                              <w:i/>
                              <w:lang w:eastAsia="zh-CN"/>
                            </w:rPr>
                          </m:ctrlPr>
                        </m:dPr>
                        <m:e>
                          <m:r>
                            <w:rPr>
                              <w:rFonts w:ascii="Cambria Math" w:hAnsi="Cambria Math"/>
                              <w:lang w:eastAsia="zh-CN"/>
                            </w:rPr>
                            <m:t>d+1</m:t>
                          </m:r>
                        </m:e>
                      </m:d>
                    </m:sup>
                  </m:sSup>
                  <m:r>
                    <w:rPr>
                      <w:rFonts w:ascii="Cambria Math" w:hAnsi="Cambria Math"/>
                      <w:lang w:eastAsia="zh-CN"/>
                    </w:rPr>
                    <m:t xml:space="preserve"> </m:t>
                  </m:r>
                </m:e>
              </m:d>
              <m:r>
                <w:rPr>
                  <w:rFonts w:ascii="Cambria Math" w:hAnsi="Cambria Math"/>
                  <w:lang w:eastAsia="zh-CN"/>
                </w:rPr>
                <m:t>.</m:t>
              </m:r>
              <m:r>
                <w:rPr>
                  <w:rFonts w:ascii="Cambria Math" w:eastAsiaTheme="minorEastAsia" w:hAnsi="Cambria Math" w:hint="eastAsia"/>
                  <w:lang w:eastAsia="zh-CN"/>
                </w:rPr>
                <m:t xml:space="preserve">        </m:t>
              </m:r>
              <m:r>
                <w:rPr>
                  <w:rFonts w:ascii="Cambria Math" w:hAnsi="Cambria Math"/>
                  <w:lang w:eastAsia="zh-CN"/>
                </w:rPr>
                <m:t>#(39)##</m:t>
              </m:r>
            </m:e>
          </m:eqArr>
        </m:oMath>
      </m:oMathPara>
    </w:p>
    <w:p w14:paraId="1D2B4402" w14:textId="77777777" w:rsidR="00D3107F" w:rsidRPr="00FE4D3D" w:rsidRDefault="00D3107F" w:rsidP="00276A60">
      <w:pPr>
        <w:pStyle w:val="MDPI31text"/>
        <w:spacing w:line="240" w:lineRule="auto"/>
        <w:ind w:firstLineChars="150" w:firstLine="300"/>
        <w:rPr>
          <w:rFonts w:ascii="Times New Roman" w:eastAsia="宋体" w:hAnsi="Times New Roman"/>
          <w:color w:val="auto"/>
          <w:szCs w:val="20"/>
        </w:rPr>
      </w:pPr>
      <w:r w:rsidRPr="00FE4D3D">
        <w:rPr>
          <w:rFonts w:ascii="Times New Roman" w:eastAsia="宋体" w:hAnsi="Times New Roman"/>
          <w:color w:val="auto"/>
          <w:szCs w:val="20"/>
        </w:rPr>
        <w:t>The corresponding activation function set is</w:t>
      </w:r>
    </w:p>
    <w:p w14:paraId="1FDCCD88" w14:textId="01E3E60C" w:rsidR="00D3107F" w:rsidRPr="00C3478F" w:rsidRDefault="00636A06" w:rsidP="00D3107F">
      <w:pPr>
        <w:spacing w:beforeLines="20" w:before="48"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g</m:t>
                      </m:r>
                    </m:e>
                    <m:sup>
                      <m:d>
                        <m:dPr>
                          <m:ctrlPr>
                            <w:rPr>
                              <w:rFonts w:ascii="Cambria Math" w:hAnsi="Cambria Math"/>
                              <w:i/>
                              <w:lang w:eastAsia="zh-CN"/>
                            </w:rPr>
                          </m:ctrlPr>
                        </m:dPr>
                        <m:e>
                          <m:r>
                            <w:rPr>
                              <w:rFonts w:ascii="Cambria Math" w:hAnsi="Cambria Math"/>
                              <w:lang w:eastAsia="zh-CN"/>
                            </w:rPr>
                            <m:t>1</m:t>
                          </m:r>
                        </m:e>
                      </m:d>
                    </m:sup>
                  </m:sSup>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g</m:t>
                      </m:r>
                    </m:e>
                    <m:sup>
                      <m:d>
                        <m:dPr>
                          <m:ctrlPr>
                            <w:rPr>
                              <w:rFonts w:ascii="Cambria Math" w:hAnsi="Cambria Math"/>
                              <w:i/>
                              <w:lang w:eastAsia="zh-CN"/>
                            </w:rPr>
                          </m:ctrlPr>
                        </m:dPr>
                        <m:e>
                          <m:r>
                            <w:rPr>
                              <w:rFonts w:ascii="Cambria Math" w:hAnsi="Cambria Math"/>
                              <w:lang w:eastAsia="zh-CN"/>
                            </w:rPr>
                            <m:t>2</m:t>
                          </m:r>
                        </m:e>
                      </m:d>
                    </m:sup>
                  </m:sSup>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g</m:t>
                      </m:r>
                    </m:e>
                    <m:sup>
                      <m:d>
                        <m:dPr>
                          <m:ctrlPr>
                            <w:rPr>
                              <w:rFonts w:ascii="Cambria Math" w:hAnsi="Cambria Math"/>
                              <w:i/>
                              <w:lang w:eastAsia="zh-CN"/>
                            </w:rPr>
                          </m:ctrlPr>
                        </m:dPr>
                        <m:e>
                          <m:r>
                            <w:rPr>
                              <w:rFonts w:ascii="Cambria Math" w:hAnsi="Cambria Math"/>
                              <w:lang w:eastAsia="zh-CN"/>
                            </w:rPr>
                            <m:t>d</m:t>
                          </m:r>
                        </m:e>
                      </m:d>
                    </m:sup>
                  </m:sSup>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g</m:t>
                      </m:r>
                    </m:e>
                    <m:sup>
                      <m:d>
                        <m:dPr>
                          <m:ctrlPr>
                            <w:rPr>
                              <w:rFonts w:ascii="Cambria Math" w:hAnsi="Cambria Math"/>
                              <w:i/>
                              <w:lang w:eastAsia="zh-CN"/>
                            </w:rPr>
                          </m:ctrlPr>
                        </m:dPr>
                        <m:e>
                          <m:r>
                            <w:rPr>
                              <w:rFonts w:ascii="Cambria Math" w:hAnsi="Cambria Math"/>
                              <w:lang w:eastAsia="zh-CN"/>
                            </w:rPr>
                            <m:t>d+1</m:t>
                          </m:r>
                        </m:e>
                      </m:d>
                    </m:sup>
                  </m:sSup>
                  <m:d>
                    <m:dPr>
                      <m:ctrlPr>
                        <w:rPr>
                          <w:rFonts w:ascii="Cambria Math" w:hAnsi="Cambria Math"/>
                          <w:i/>
                          <w:lang w:eastAsia="zh-CN"/>
                        </w:rPr>
                      </m:ctrlPr>
                    </m:dPr>
                    <m:e>
                      <m:r>
                        <w:rPr>
                          <w:rFonts w:ascii="Cambria Math" w:hAnsi="Cambria Math"/>
                          <w:lang w:eastAsia="zh-CN"/>
                        </w:rPr>
                        <m:t>·</m:t>
                      </m:r>
                    </m:e>
                  </m:d>
                </m:e>
              </m:d>
              <m:r>
                <w:rPr>
                  <w:rFonts w:ascii="Cambria Math" w:hAnsi="Cambria Math"/>
                  <w:lang w:eastAsia="zh-CN"/>
                </w:rPr>
                <m:t>.#(40)##</m:t>
              </m:r>
            </m:e>
          </m:eqArr>
        </m:oMath>
      </m:oMathPara>
    </w:p>
    <w:p w14:paraId="5AEC3CBF" w14:textId="2A8C79ED" w:rsidR="00D3107F" w:rsidRDefault="00D3107F" w:rsidP="001F5112">
      <w:pPr>
        <w:pStyle w:val="MDPI31text"/>
        <w:spacing w:line="240" w:lineRule="auto"/>
        <w:ind w:firstLineChars="150" w:firstLine="300"/>
        <w:rPr>
          <w:rFonts w:ascii="Times New Roman" w:eastAsia="宋体" w:hAnsi="Times New Roman"/>
          <w:color w:val="auto"/>
          <w:szCs w:val="20"/>
        </w:rPr>
      </w:pPr>
      <w:r w:rsidRPr="00FE4D3D">
        <w:rPr>
          <w:rFonts w:ascii="Times New Roman" w:eastAsia="宋体" w:hAnsi="Times New Roman"/>
          <w:color w:val="auto"/>
          <w:szCs w:val="20"/>
        </w:rPr>
        <w:t xml:space="preserve">The </w:t>
      </w:r>
      <m:oMath>
        <m:r>
          <m:rPr>
            <m:sty m:val="p"/>
          </m:rPr>
          <w:rPr>
            <w:rFonts w:ascii="Cambria Math" w:eastAsia="宋体" w:hAnsi="Cambria Math"/>
            <w:color w:val="auto"/>
            <w:szCs w:val="20"/>
          </w:rPr>
          <m:t>(</m:t>
        </m:r>
        <m:r>
          <w:rPr>
            <w:rFonts w:ascii="Cambria Math" w:eastAsia="宋体" w:hAnsi="Cambria Math"/>
            <w:color w:val="auto"/>
            <w:szCs w:val="20"/>
          </w:rPr>
          <m:t>d</m:t>
        </m:r>
        <m:r>
          <m:rPr>
            <m:sty m:val="p"/>
          </m:rPr>
          <w:rPr>
            <w:rFonts w:ascii="Cambria Math" w:eastAsia="宋体" w:hAnsi="Cambria Math"/>
            <w:color w:val="auto"/>
            <w:szCs w:val="20"/>
          </w:rPr>
          <m:t>+1)</m:t>
        </m:r>
        <m:r>
          <w:rPr>
            <w:rFonts w:ascii="Cambria Math" w:eastAsia="宋体" w:hAnsi="Cambria Math"/>
            <w:color w:val="auto"/>
            <w:szCs w:val="20"/>
          </w:rPr>
          <m:t>th</m:t>
        </m:r>
      </m:oMath>
      <w:r w:rsidRPr="00FE4D3D">
        <w:rPr>
          <w:rFonts w:ascii="Times New Roman" w:eastAsia="宋体" w:hAnsi="Times New Roman"/>
          <w:color w:val="auto"/>
          <w:szCs w:val="20"/>
        </w:rPr>
        <w:t xml:space="preserve"> term in set</w:t>
      </w:r>
      <w:r w:rsidR="00A11013">
        <w:rPr>
          <w:rFonts w:ascii="Times New Roman" w:eastAsia="宋体" w:hAnsi="Times New Roman" w:hint="eastAsia"/>
          <w:color w:val="auto"/>
          <w:szCs w:val="20"/>
        </w:rPr>
        <w:t>s</w:t>
      </w:r>
      <w:r w:rsidRPr="00FE4D3D">
        <w:rPr>
          <w:rFonts w:ascii="Times New Roman" w:eastAsia="宋体" w:hAnsi="Times New Roman"/>
          <w:color w:val="auto"/>
          <w:szCs w:val="20"/>
        </w:rPr>
        <w:t xml:space="preserve"> </w:t>
      </w:r>
      <m:oMath>
        <m:sSup>
          <m:sSupPr>
            <m:ctrlPr>
              <w:rPr>
                <w:rFonts w:ascii="Cambria Math" w:eastAsia="宋体" w:hAnsi="Cambria Math"/>
                <w:color w:val="auto"/>
                <w:szCs w:val="20"/>
              </w:rPr>
            </m:ctrlPr>
          </m:sSupPr>
          <m:e>
            <m:r>
              <w:rPr>
                <w:rFonts w:ascii="Cambria Math" w:eastAsia="宋体" w:hAnsi="Cambria Math"/>
                <w:color w:val="auto"/>
                <w:szCs w:val="20"/>
              </w:rPr>
              <m:t>W</m:t>
            </m:r>
          </m:e>
          <m:sup>
            <m:r>
              <m:rPr>
                <m:sty m:val="p"/>
              </m:rPr>
              <w:rPr>
                <w:rFonts w:ascii="Cambria Math" w:eastAsia="宋体" w:hAnsi="Cambria Math"/>
                <w:color w:val="auto"/>
                <w:szCs w:val="20"/>
              </w:rPr>
              <m:t>*</m:t>
            </m:r>
          </m:sup>
        </m:sSup>
      </m:oMath>
      <w:r w:rsidRPr="00FE4D3D">
        <w:rPr>
          <w:rFonts w:ascii="Times New Roman" w:eastAsia="宋体" w:hAnsi="Times New Roman"/>
          <w:color w:val="auto"/>
          <w:szCs w:val="20"/>
        </w:rPr>
        <w:t xml:space="preserve">, </w:t>
      </w:r>
      <m:oMath>
        <m:sSup>
          <m:sSupPr>
            <m:ctrlPr>
              <w:rPr>
                <w:rFonts w:ascii="Cambria Math" w:eastAsia="宋体" w:hAnsi="Cambria Math"/>
                <w:color w:val="auto"/>
                <w:szCs w:val="20"/>
              </w:rPr>
            </m:ctrlPr>
          </m:sSupPr>
          <m:e>
            <m:r>
              <w:rPr>
                <w:rFonts w:ascii="Cambria Math" w:eastAsia="宋体" w:hAnsi="Cambria Math"/>
                <w:color w:val="auto"/>
                <w:szCs w:val="20"/>
              </w:rPr>
              <m:t>b</m:t>
            </m:r>
          </m:e>
          <m:sup>
            <m:r>
              <m:rPr>
                <m:sty m:val="p"/>
              </m:rPr>
              <w:rPr>
                <w:rFonts w:ascii="Cambria Math" w:eastAsia="宋体" w:hAnsi="Cambria Math"/>
                <w:color w:val="auto"/>
                <w:szCs w:val="20"/>
              </w:rPr>
              <m:t>*</m:t>
            </m:r>
          </m:sup>
        </m:sSup>
      </m:oMath>
      <w:r w:rsidRPr="00FE4D3D">
        <w:rPr>
          <w:rFonts w:ascii="Times New Roman" w:eastAsia="宋体" w:hAnsi="Times New Roman"/>
          <w:color w:val="auto"/>
          <w:szCs w:val="20"/>
        </w:rPr>
        <w:t xml:space="preserve">, </w:t>
      </w:r>
      <m:oMath>
        <m:sSup>
          <m:sSupPr>
            <m:ctrlPr>
              <w:rPr>
                <w:rFonts w:ascii="Cambria Math" w:eastAsia="宋体" w:hAnsi="Cambria Math"/>
                <w:color w:val="auto"/>
                <w:szCs w:val="20"/>
              </w:rPr>
            </m:ctrlPr>
          </m:sSupPr>
          <m:e>
            <m:r>
              <w:rPr>
                <w:rFonts w:ascii="Cambria Math" w:eastAsia="宋体" w:hAnsi="Cambria Math"/>
                <w:color w:val="auto"/>
                <w:szCs w:val="20"/>
              </w:rPr>
              <m:t>g</m:t>
            </m:r>
          </m:e>
          <m:sup>
            <m:r>
              <m:rPr>
                <m:sty m:val="p"/>
              </m:rPr>
              <w:rPr>
                <w:rFonts w:ascii="Cambria Math" w:eastAsia="宋体" w:hAnsi="Cambria Math"/>
                <w:color w:val="auto"/>
                <w:szCs w:val="20"/>
              </w:rPr>
              <m:t>*</m:t>
            </m:r>
          </m:sup>
        </m:sSup>
      </m:oMath>
      <w:r w:rsidRPr="00FE4D3D">
        <w:rPr>
          <w:rFonts w:ascii="Times New Roman" w:eastAsia="宋体" w:hAnsi="Times New Roman"/>
          <w:color w:val="auto"/>
          <w:szCs w:val="20"/>
        </w:rPr>
        <w:t xml:space="preserve">, </w:t>
      </w:r>
      <w:r w:rsidRPr="008B2753">
        <w:rPr>
          <w:rFonts w:ascii="Times New Roman" w:eastAsia="宋体" w:hAnsi="Times New Roman"/>
          <w:color w:val="008000"/>
          <w:szCs w:val="20"/>
        </w:rPr>
        <w:t xml:space="preserve">represents the activation function or parameter from hidden </w:t>
      </w:r>
      <w:r w:rsidR="00156972" w:rsidRPr="008B2753">
        <w:rPr>
          <w:rFonts w:ascii="Times New Roman" w:eastAsia="宋体" w:hAnsi="Times New Roman"/>
          <w:color w:val="008000"/>
          <w:szCs w:val="20"/>
        </w:rPr>
        <w:t>layer</w:t>
      </w:r>
      <w:r w:rsidR="008B2753" w:rsidRPr="008B2753">
        <w:rPr>
          <w:rFonts w:ascii="Times New Roman" w:eastAsia="宋体" w:hAnsi="Times New Roman" w:hint="eastAsia"/>
          <w:color w:val="008000"/>
          <w:szCs w:val="20"/>
          <w:lang w:eastAsia="zh-CN"/>
        </w:rPr>
        <w:t xml:space="preserve"> </w:t>
      </w:r>
      <m:oMath>
        <m:r>
          <w:rPr>
            <w:rFonts w:ascii="Cambria Math" w:eastAsia="宋体" w:hAnsi="Cambria Math"/>
            <w:color w:val="008000"/>
            <w:szCs w:val="20"/>
          </w:rPr>
          <m:t>d</m:t>
        </m:r>
      </m:oMath>
      <w:r w:rsidRPr="008B2753">
        <w:rPr>
          <w:rFonts w:ascii="Times New Roman" w:eastAsia="宋体" w:hAnsi="Times New Roman"/>
          <w:color w:val="008000"/>
          <w:szCs w:val="20"/>
        </w:rPr>
        <w:t xml:space="preserve"> to</w:t>
      </w:r>
      <w:r w:rsidR="00364886" w:rsidRPr="008B2753">
        <w:rPr>
          <w:rFonts w:ascii="Times New Roman" w:eastAsia="宋体" w:hAnsi="Times New Roman"/>
          <w:color w:val="008000"/>
          <w:szCs w:val="20"/>
        </w:rPr>
        <w:t xml:space="preserve"> the</w:t>
      </w:r>
      <w:r w:rsidRPr="008B2753">
        <w:rPr>
          <w:rFonts w:ascii="Times New Roman" w:eastAsia="宋体" w:hAnsi="Times New Roman"/>
          <w:color w:val="008000"/>
          <w:szCs w:val="20"/>
        </w:rPr>
        <w:t xml:space="preserve"> output layer.</w:t>
      </w:r>
      <w:r w:rsidR="001F5112">
        <w:rPr>
          <w:rFonts w:ascii="Times New Roman" w:eastAsia="宋体" w:hAnsi="Times New Roman" w:hint="eastAsia"/>
          <w:color w:val="auto"/>
          <w:szCs w:val="20"/>
          <w:lang w:eastAsia="zh-CN"/>
        </w:rPr>
        <w:t xml:space="preserve"> </w:t>
      </w:r>
      <w:r w:rsidR="001F5112">
        <w:rPr>
          <w:rFonts w:ascii="Times New Roman" w:eastAsia="宋体" w:hAnsi="Times New Roman"/>
          <w:color w:val="auto"/>
          <w:szCs w:val="20"/>
          <w:lang w:eastAsia="zh-CN"/>
        </w:rPr>
        <w:t xml:space="preserve">And </w:t>
      </w:r>
      <w:r w:rsidR="001F5112">
        <w:rPr>
          <w:rFonts w:ascii="Times New Roman" w:eastAsia="宋体" w:hAnsi="Times New Roman"/>
          <w:color w:val="auto"/>
          <w:szCs w:val="20"/>
        </w:rPr>
        <w:t>t</w:t>
      </w:r>
      <w:r w:rsidRPr="00FE4D3D">
        <w:rPr>
          <w:rFonts w:ascii="Times New Roman" w:eastAsia="宋体" w:hAnsi="Times New Roman"/>
          <w:color w:val="auto"/>
          <w:szCs w:val="20"/>
        </w:rPr>
        <w:t xml:space="preserve">he nonlinear function </w:t>
      </w:r>
      <m:oMath>
        <m:r>
          <w:rPr>
            <w:rFonts w:ascii="Cambria Math" w:eastAsia="宋体" w:hAnsi="Cambria Math"/>
            <w:color w:val="auto"/>
            <w:szCs w:val="20"/>
          </w:rPr>
          <m:t>f</m:t>
        </m:r>
        <m:r>
          <m:rPr>
            <m:sty m:val="p"/>
          </m:rPr>
          <w:rPr>
            <w:rFonts w:ascii="Cambria Math" w:eastAsia="宋体" w:hAnsi="Cambria Math"/>
            <w:color w:val="auto"/>
            <w:szCs w:val="20"/>
          </w:rPr>
          <m:t>(·)</m:t>
        </m:r>
      </m:oMath>
      <w:r w:rsidRPr="00FE4D3D">
        <w:rPr>
          <w:rFonts w:ascii="Times New Roman" w:eastAsia="宋体" w:hAnsi="Times New Roman"/>
          <w:color w:val="auto"/>
          <w:szCs w:val="20"/>
        </w:rPr>
        <w:t xml:space="preserve"> can be denoted as</w:t>
      </w:r>
    </w:p>
    <w:p w14:paraId="74683F0F" w14:textId="3CEA4308" w:rsidR="00656736" w:rsidRPr="00C3478F" w:rsidRDefault="00636A06" w:rsidP="00656736">
      <w:pPr>
        <w:spacing w:beforeLines="20" w:before="48"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Z</m:t>
                  </m:r>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g</m:t>
                  </m:r>
                </m:e>
                <m:sup>
                  <m:d>
                    <m:dPr>
                      <m:ctrlPr>
                        <w:rPr>
                          <w:rFonts w:ascii="Cambria Math" w:hAnsi="Cambria Math"/>
                          <w:i/>
                          <w:lang w:eastAsia="zh-CN"/>
                        </w:rPr>
                      </m:ctrlPr>
                    </m:dPr>
                    <m:e>
                      <m:r>
                        <w:rPr>
                          <w:rFonts w:ascii="Cambria Math" w:hAnsi="Cambria Math"/>
                          <w:lang w:eastAsia="zh-CN"/>
                        </w:rPr>
                        <m:t>K+1</m:t>
                      </m:r>
                    </m:e>
                  </m:d>
                </m:sup>
              </m:sSup>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W</m:t>
                      </m:r>
                    </m:e>
                    <m:sup>
                      <m:d>
                        <m:dPr>
                          <m:ctrlPr>
                            <w:rPr>
                              <w:rFonts w:ascii="Cambria Math" w:hAnsi="Cambria Math"/>
                              <w:i/>
                              <w:lang w:eastAsia="zh-CN"/>
                            </w:rPr>
                          </m:ctrlPr>
                        </m:dPr>
                        <m:e>
                          <m:r>
                            <w:rPr>
                              <w:rFonts w:ascii="Cambria Math" w:hAnsi="Cambria Math"/>
                              <w:lang w:eastAsia="zh-CN"/>
                            </w:rPr>
                            <m:t>k+1</m:t>
                          </m:r>
                        </m:e>
                      </m:d>
                    </m:sup>
                  </m:sSup>
                  <m:sSup>
                    <m:sSupPr>
                      <m:ctrlPr>
                        <w:rPr>
                          <w:rFonts w:ascii="Cambria Math" w:hAnsi="Cambria Math"/>
                          <w:i/>
                          <w:lang w:eastAsia="zh-CN"/>
                        </w:rPr>
                      </m:ctrlPr>
                    </m:sSupPr>
                    <m:e>
                      <m:r>
                        <w:rPr>
                          <w:rFonts w:ascii="Cambria Math" w:hAnsi="Cambria Math"/>
                          <w:lang w:eastAsia="zh-CN"/>
                        </w:rPr>
                        <m:t>g</m:t>
                      </m:r>
                    </m:e>
                    <m:sup>
                      <m:d>
                        <m:dPr>
                          <m:ctrlPr>
                            <w:rPr>
                              <w:rFonts w:ascii="Cambria Math" w:hAnsi="Cambria Math"/>
                              <w:i/>
                              <w:lang w:eastAsia="zh-CN"/>
                            </w:rPr>
                          </m:ctrlPr>
                        </m:dPr>
                        <m:e>
                          <m:r>
                            <w:rPr>
                              <w:rFonts w:ascii="Cambria Math" w:hAnsi="Cambria Math"/>
                              <w:lang w:eastAsia="zh-CN"/>
                            </w:rPr>
                            <m:t>k</m:t>
                          </m:r>
                        </m:e>
                      </m:d>
                    </m:sup>
                  </m:sSup>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W</m:t>
                          </m:r>
                        </m:e>
                        <m:sup>
                          <m:d>
                            <m:dPr>
                              <m:ctrlPr>
                                <w:rPr>
                                  <w:rFonts w:ascii="Cambria Math" w:hAnsi="Cambria Math"/>
                                  <w:i/>
                                  <w:lang w:eastAsia="zh-CN"/>
                                </w:rPr>
                              </m:ctrlPr>
                            </m:dPr>
                            <m:e>
                              <m:r>
                                <w:rPr>
                                  <w:rFonts w:ascii="Cambria Math" w:hAnsi="Cambria Math"/>
                                  <w:lang w:eastAsia="zh-CN"/>
                                </w:rPr>
                                <m:t>k</m:t>
                              </m:r>
                            </m:e>
                          </m:d>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g</m:t>
                          </m:r>
                        </m:e>
                        <m:sup>
                          <m:d>
                            <m:dPr>
                              <m:ctrlPr>
                                <w:rPr>
                                  <w:rFonts w:ascii="Cambria Math" w:hAnsi="Cambria Math"/>
                                  <w:i/>
                                  <w:lang w:eastAsia="zh-CN"/>
                                </w:rPr>
                              </m:ctrlPr>
                            </m:dPr>
                            <m:e>
                              <m:r>
                                <w:rPr>
                                  <w:rFonts w:ascii="Cambria Math" w:hAnsi="Cambria Math"/>
                                  <w:lang w:eastAsia="zh-CN"/>
                                </w:rPr>
                                <m:t>1</m:t>
                              </m:r>
                            </m:e>
                          </m:d>
                        </m:sup>
                      </m:sSup>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W</m:t>
                              </m:r>
                            </m:e>
                            <m:sup>
                              <m:d>
                                <m:dPr>
                                  <m:ctrlPr>
                                    <w:rPr>
                                      <w:rFonts w:ascii="Cambria Math" w:hAnsi="Cambria Math"/>
                                      <w:i/>
                                      <w:lang w:eastAsia="zh-CN"/>
                                    </w:rPr>
                                  </m:ctrlPr>
                                </m:dPr>
                                <m:e>
                                  <m:r>
                                    <w:rPr>
                                      <w:rFonts w:ascii="Cambria Math" w:hAnsi="Cambria Math"/>
                                      <w:lang w:eastAsia="zh-CN"/>
                                    </w:rPr>
                                    <m:t>1</m:t>
                                  </m:r>
                                </m:e>
                              </m:d>
                            </m:sup>
                          </m:sSup>
                          <m:r>
                            <w:rPr>
                              <w:rFonts w:ascii="Cambria Math" w:hAnsi="Cambria Math"/>
                              <w:lang w:eastAsia="zh-CN"/>
                            </w:rPr>
                            <m:t>z+</m:t>
                          </m:r>
                          <m:sSup>
                            <m:sSupPr>
                              <m:ctrlPr>
                                <w:rPr>
                                  <w:rFonts w:ascii="Cambria Math" w:hAnsi="Cambria Math"/>
                                  <w:i/>
                                  <w:lang w:eastAsia="zh-CN"/>
                                </w:rPr>
                              </m:ctrlPr>
                            </m:sSupPr>
                            <m:e>
                              <m:r>
                                <w:rPr>
                                  <w:rFonts w:ascii="Cambria Math" w:hAnsi="Cambria Math"/>
                                  <w:lang w:eastAsia="zh-CN"/>
                                </w:rPr>
                                <m:t>b</m:t>
                              </m:r>
                            </m:e>
                            <m:sup>
                              <m:d>
                                <m:dPr>
                                  <m:ctrlPr>
                                    <w:rPr>
                                      <w:rFonts w:ascii="Cambria Math" w:hAnsi="Cambria Math"/>
                                      <w:i/>
                                      <w:lang w:eastAsia="zh-CN"/>
                                    </w:rPr>
                                  </m:ctrlPr>
                                </m:dPr>
                                <m:e>
                                  <m:r>
                                    <w:rPr>
                                      <w:rFonts w:ascii="Cambria Math" w:hAnsi="Cambria Math"/>
                                      <w:lang w:eastAsia="zh-CN"/>
                                    </w:rPr>
                                    <m:t>1</m:t>
                                  </m:r>
                                </m:e>
                              </m:d>
                            </m:sup>
                          </m:s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b</m:t>
                          </m:r>
                        </m:e>
                        <m:sup>
                          <m:d>
                            <m:dPr>
                              <m:ctrlPr>
                                <w:rPr>
                                  <w:rFonts w:ascii="Cambria Math" w:hAnsi="Cambria Math"/>
                                  <w:i/>
                                  <w:lang w:eastAsia="zh-CN"/>
                                </w:rPr>
                              </m:ctrlPr>
                            </m:dPr>
                            <m:e>
                              <m:r>
                                <w:rPr>
                                  <w:rFonts w:ascii="Cambria Math" w:hAnsi="Cambria Math"/>
                                  <w:lang w:eastAsia="zh-CN"/>
                                </w:rPr>
                                <m:t>k</m:t>
                              </m:r>
                            </m:e>
                          </m:d>
                        </m:sup>
                      </m:s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b</m:t>
                      </m:r>
                    </m:e>
                    <m:sup>
                      <m:d>
                        <m:dPr>
                          <m:ctrlPr>
                            <w:rPr>
                              <w:rFonts w:ascii="Cambria Math" w:hAnsi="Cambria Math"/>
                              <w:i/>
                              <w:lang w:eastAsia="zh-CN"/>
                            </w:rPr>
                          </m:ctrlPr>
                        </m:dPr>
                        <m:e>
                          <m:r>
                            <w:rPr>
                              <w:rFonts w:ascii="Cambria Math" w:hAnsi="Cambria Math"/>
                              <w:lang w:eastAsia="zh-CN"/>
                            </w:rPr>
                            <m:t>k+1</m:t>
                          </m:r>
                        </m:e>
                      </m:d>
                    </m:sup>
                  </m:sSup>
                </m:e>
              </m:d>
              <m:r>
                <w:rPr>
                  <w:rFonts w:ascii="Cambria Math" w:hAnsi="Cambria Math"/>
                  <w:lang w:eastAsia="zh-CN"/>
                </w:rPr>
                <m:t>.#(41)##</m:t>
              </m:r>
            </m:e>
          </m:eqArr>
        </m:oMath>
      </m:oMathPara>
    </w:p>
    <w:p w14:paraId="30E393BE" w14:textId="21027959" w:rsidR="00D3107F" w:rsidRPr="00FE4D3D" w:rsidRDefault="00D3107F" w:rsidP="00276A60">
      <w:pPr>
        <w:pStyle w:val="MDPI31text"/>
        <w:spacing w:line="240" w:lineRule="auto"/>
        <w:ind w:firstLineChars="150" w:firstLine="300"/>
        <w:rPr>
          <w:rFonts w:ascii="Times New Roman" w:eastAsia="宋体" w:hAnsi="Times New Roman"/>
          <w:color w:val="auto"/>
          <w:szCs w:val="20"/>
        </w:rPr>
      </w:pPr>
      <w:r w:rsidRPr="00FE4D3D">
        <w:rPr>
          <w:rFonts w:ascii="Times New Roman" w:eastAsia="宋体" w:hAnsi="Times New Roman"/>
          <w:color w:val="auto"/>
          <w:szCs w:val="20"/>
        </w:rPr>
        <w:lastRenderedPageBreak/>
        <w:t>We can denote the loss function of Eq. (</w:t>
      </w:r>
      <w:r w:rsidR="00015570">
        <w:rPr>
          <w:rFonts w:ascii="Times New Roman" w:eastAsia="宋体" w:hAnsi="Times New Roman"/>
          <w:color w:val="auto"/>
          <w:szCs w:val="20"/>
        </w:rPr>
        <w:t>36</w:t>
      </w:r>
      <w:r w:rsidRPr="00FE4D3D">
        <w:rPr>
          <w:rFonts w:ascii="Times New Roman" w:eastAsia="宋体" w:hAnsi="Times New Roman"/>
          <w:color w:val="auto"/>
          <w:szCs w:val="20"/>
        </w:rPr>
        <w:t xml:space="preserve">) as </w:t>
      </w:r>
      <m:oMath>
        <m:r>
          <w:rPr>
            <w:rFonts w:ascii="Cambria Math" w:eastAsia="宋体" w:hAnsi="Cambria Math"/>
            <w:color w:val="auto"/>
            <w:szCs w:val="20"/>
          </w:rPr>
          <m:t>L</m:t>
        </m:r>
        <m:r>
          <m:rPr>
            <m:sty m:val="p"/>
          </m:rPr>
          <w:rPr>
            <w:rFonts w:ascii="Cambria Math" w:eastAsia="宋体" w:hAnsi="Cambria Math"/>
            <w:color w:val="auto"/>
            <w:szCs w:val="20"/>
          </w:rPr>
          <m:t>(</m:t>
        </m:r>
        <m:r>
          <w:rPr>
            <w:rFonts w:ascii="Cambria Math" w:eastAsia="宋体" w:hAnsi="Cambria Math"/>
            <w:color w:val="auto"/>
            <w:szCs w:val="20"/>
          </w:rPr>
          <m:t>Z</m:t>
        </m:r>
        <m:r>
          <m:rPr>
            <m:sty m:val="p"/>
          </m:rPr>
          <w:rPr>
            <w:rFonts w:ascii="Cambria Math" w:eastAsia="宋体" w:hAnsi="Cambria Math"/>
            <w:color w:val="auto"/>
            <w:szCs w:val="20"/>
          </w:rPr>
          <m:t xml:space="preserve">, </m:t>
        </m:r>
        <m:sSup>
          <m:sSupPr>
            <m:ctrlPr>
              <w:rPr>
                <w:rFonts w:ascii="Cambria Math" w:eastAsia="宋体" w:hAnsi="Cambria Math"/>
                <w:color w:val="auto"/>
                <w:szCs w:val="20"/>
              </w:rPr>
            </m:ctrlPr>
          </m:sSupPr>
          <m:e>
            <m:r>
              <w:rPr>
                <w:rFonts w:ascii="Cambria Math" w:eastAsia="宋体" w:hAnsi="Cambria Math"/>
                <w:color w:val="auto"/>
                <w:szCs w:val="20"/>
              </w:rPr>
              <m:t>W</m:t>
            </m:r>
          </m:e>
          <m:sup>
            <m:r>
              <m:rPr>
                <m:sty m:val="p"/>
              </m:rPr>
              <w:rPr>
                <w:rFonts w:ascii="Cambria Math" w:eastAsia="宋体" w:hAnsi="Cambria Math"/>
                <w:color w:val="auto"/>
                <w:szCs w:val="20"/>
              </w:rPr>
              <m:t>*</m:t>
            </m:r>
          </m:sup>
        </m:sSup>
        <m:r>
          <m:rPr>
            <m:sty m:val="p"/>
          </m:rPr>
          <w:rPr>
            <w:rFonts w:ascii="Cambria Math" w:eastAsia="宋体" w:hAnsi="Cambria Math"/>
            <w:color w:val="auto"/>
            <w:szCs w:val="20"/>
          </w:rPr>
          <m:t xml:space="preserve">, </m:t>
        </m:r>
        <m:sSup>
          <m:sSupPr>
            <m:ctrlPr>
              <w:rPr>
                <w:rFonts w:ascii="Cambria Math" w:eastAsia="宋体" w:hAnsi="Cambria Math"/>
                <w:color w:val="auto"/>
                <w:szCs w:val="20"/>
              </w:rPr>
            </m:ctrlPr>
          </m:sSupPr>
          <m:e>
            <m:r>
              <w:rPr>
                <w:rFonts w:ascii="Cambria Math" w:eastAsia="宋体" w:hAnsi="Cambria Math"/>
                <w:color w:val="auto"/>
                <w:szCs w:val="20"/>
              </w:rPr>
              <m:t>b</m:t>
            </m:r>
          </m:e>
          <m:sup>
            <m:r>
              <m:rPr>
                <m:sty m:val="p"/>
              </m:rPr>
              <w:rPr>
                <w:rFonts w:ascii="Cambria Math" w:eastAsia="宋体" w:hAnsi="Cambria Math"/>
                <w:color w:val="auto"/>
                <w:szCs w:val="20"/>
              </w:rPr>
              <m:t>*</m:t>
            </m:r>
          </m:sup>
        </m:sSup>
        <m:r>
          <m:rPr>
            <m:sty m:val="p"/>
          </m:rPr>
          <w:rPr>
            <w:rFonts w:ascii="Cambria Math" w:eastAsia="宋体" w:hAnsi="Cambria Math"/>
            <w:color w:val="auto"/>
            <w:szCs w:val="20"/>
          </w:rPr>
          <m:t>)</m:t>
        </m:r>
      </m:oMath>
      <w:r w:rsidRPr="00FE4D3D">
        <w:rPr>
          <w:rFonts w:ascii="Times New Roman" w:eastAsia="宋体" w:hAnsi="Times New Roman"/>
          <w:color w:val="auto"/>
          <w:szCs w:val="20"/>
        </w:rPr>
        <w:t xml:space="preserve">. </w:t>
      </w:r>
      <m:oMath>
        <m:r>
          <w:rPr>
            <w:rFonts w:ascii="Cambria Math" w:eastAsia="宋体" w:hAnsi="Cambria Math"/>
            <w:color w:val="auto"/>
            <w:szCs w:val="20"/>
          </w:rPr>
          <m:t>π</m:t>
        </m:r>
        <m:r>
          <m:rPr>
            <m:sty m:val="p"/>
          </m:rPr>
          <w:rPr>
            <w:rFonts w:ascii="Cambria Math" w:eastAsia="宋体" w:hAnsi="Cambria Math"/>
            <w:color w:val="auto"/>
            <w:szCs w:val="20"/>
          </w:rPr>
          <m:t>(</m:t>
        </m:r>
        <m:r>
          <w:rPr>
            <w:rFonts w:ascii="Cambria Math" w:eastAsia="宋体" w:hAnsi="Cambria Math"/>
            <w:color w:val="auto"/>
            <w:szCs w:val="20"/>
          </w:rPr>
          <m:t>f</m:t>
        </m:r>
        <m:r>
          <m:rPr>
            <m:sty m:val="p"/>
          </m:rPr>
          <w:rPr>
            <w:rFonts w:ascii="Cambria Math" w:eastAsia="宋体" w:hAnsi="Cambria Math"/>
            <w:color w:val="auto"/>
            <w:szCs w:val="20"/>
          </w:rPr>
          <m:t>)</m:t>
        </m:r>
      </m:oMath>
      <w:r w:rsidRPr="00FE4D3D">
        <w:rPr>
          <w:rFonts w:ascii="Times New Roman" w:eastAsia="宋体" w:hAnsi="Times New Roman"/>
          <w:color w:val="auto"/>
          <w:szCs w:val="20"/>
        </w:rPr>
        <w:t xml:space="preserve"> is related to nonlinear function</w:t>
      </w:r>
      <m:oMath>
        <m:r>
          <m:rPr>
            <m:sty m:val="p"/>
          </m:rPr>
          <w:rPr>
            <w:rFonts w:ascii="Cambria Math" w:eastAsia="宋体" w:hAnsi="Cambria Math"/>
            <w:color w:val="auto"/>
            <w:szCs w:val="20"/>
          </w:rPr>
          <m:t xml:space="preserve"> </m:t>
        </m:r>
        <m:r>
          <w:rPr>
            <w:rFonts w:ascii="Cambria Math" w:eastAsia="宋体" w:hAnsi="Cambria Math"/>
            <w:color w:val="auto"/>
            <w:szCs w:val="20"/>
          </w:rPr>
          <m:t>g</m:t>
        </m:r>
        <m:r>
          <m:rPr>
            <m:sty m:val="p"/>
          </m:rPr>
          <w:rPr>
            <w:rFonts w:ascii="Cambria Math" w:eastAsia="宋体" w:hAnsi="Cambria Math"/>
            <w:color w:val="auto"/>
            <w:szCs w:val="20"/>
          </w:rPr>
          <m:t>(·)</m:t>
        </m:r>
      </m:oMath>
      <w:r w:rsidRPr="00FE4D3D">
        <w:rPr>
          <w:rFonts w:ascii="Times New Roman" w:eastAsia="宋体" w:hAnsi="Times New Roman"/>
          <w:color w:val="auto"/>
          <w:szCs w:val="20"/>
        </w:rPr>
        <w:t xml:space="preserve">, matrix </w:t>
      </w:r>
      <m:oMath>
        <m:sSup>
          <m:sSupPr>
            <m:ctrlPr>
              <w:rPr>
                <w:rFonts w:ascii="Cambria Math" w:eastAsia="宋体" w:hAnsi="Cambria Math"/>
                <w:color w:val="auto"/>
                <w:szCs w:val="20"/>
              </w:rPr>
            </m:ctrlPr>
          </m:sSupPr>
          <m:e>
            <m:r>
              <w:rPr>
                <w:rFonts w:ascii="Cambria Math" w:eastAsia="宋体" w:hAnsi="Cambria Math"/>
                <w:color w:val="auto"/>
                <w:szCs w:val="20"/>
              </w:rPr>
              <m:t>W</m:t>
            </m:r>
          </m:e>
          <m:sup>
            <m:d>
              <m:dPr>
                <m:ctrlPr>
                  <w:rPr>
                    <w:rFonts w:ascii="Cambria Math" w:eastAsia="宋体" w:hAnsi="Cambria Math"/>
                    <w:color w:val="auto"/>
                    <w:szCs w:val="20"/>
                  </w:rPr>
                </m:ctrlPr>
              </m:dPr>
              <m:e>
                <m:r>
                  <w:rPr>
                    <w:rFonts w:ascii="Cambria Math" w:eastAsia="宋体" w:hAnsi="Cambria Math"/>
                    <w:color w:val="auto"/>
                    <w:szCs w:val="20"/>
                  </w:rPr>
                  <m:t>j</m:t>
                </m:r>
              </m:e>
            </m:d>
          </m:sup>
        </m:sSup>
      </m:oMath>
      <w:r w:rsidRPr="00FE4D3D">
        <w:rPr>
          <w:rFonts w:ascii="Times New Roman" w:eastAsia="宋体" w:hAnsi="Times New Roman"/>
          <w:color w:val="auto"/>
          <w:szCs w:val="20"/>
        </w:rPr>
        <w:t xml:space="preserve">, and bias vector </w:t>
      </w:r>
      <m:oMath>
        <m:sSup>
          <m:sSupPr>
            <m:ctrlPr>
              <w:rPr>
                <w:rFonts w:ascii="Cambria Math" w:eastAsia="宋体" w:hAnsi="Cambria Math"/>
                <w:color w:val="auto"/>
                <w:szCs w:val="20"/>
              </w:rPr>
            </m:ctrlPr>
          </m:sSupPr>
          <m:e>
            <m:r>
              <w:rPr>
                <w:rFonts w:ascii="Cambria Math" w:eastAsia="宋体" w:hAnsi="Cambria Math"/>
                <w:color w:val="auto"/>
                <w:szCs w:val="20"/>
              </w:rPr>
              <m:t>b</m:t>
            </m:r>
          </m:e>
          <m:sup>
            <m:d>
              <m:dPr>
                <m:ctrlPr>
                  <w:rPr>
                    <w:rFonts w:ascii="Cambria Math" w:eastAsia="宋体" w:hAnsi="Cambria Math"/>
                    <w:color w:val="auto"/>
                    <w:szCs w:val="20"/>
                  </w:rPr>
                </m:ctrlPr>
              </m:dPr>
              <m:e>
                <m:r>
                  <w:rPr>
                    <w:rFonts w:ascii="Cambria Math" w:eastAsia="宋体" w:hAnsi="Cambria Math"/>
                    <w:color w:val="auto"/>
                    <w:szCs w:val="20"/>
                  </w:rPr>
                  <m:t>j</m:t>
                </m:r>
              </m:e>
            </m:d>
          </m:sup>
        </m:sSup>
      </m:oMath>
      <w:r w:rsidRPr="00FE4D3D">
        <w:rPr>
          <w:rFonts w:ascii="Times New Roman" w:eastAsia="宋体" w:hAnsi="Times New Roman"/>
          <w:color w:val="auto"/>
          <w:szCs w:val="20"/>
        </w:rPr>
        <w:t xml:space="preserve"> (</w:t>
      </w:r>
      <m:oMath>
        <m:r>
          <w:rPr>
            <w:rFonts w:ascii="Cambria Math" w:eastAsia="宋体" w:hAnsi="Cambria Math"/>
            <w:color w:val="auto"/>
            <w:szCs w:val="20"/>
          </w:rPr>
          <m:t>j</m:t>
        </m:r>
        <m:r>
          <m:rPr>
            <m:sty m:val="p"/>
          </m:rPr>
          <w:rPr>
            <w:rFonts w:ascii="Cambria Math" w:eastAsia="宋体" w:hAnsi="Cambria Math"/>
            <w:color w:val="auto"/>
            <w:szCs w:val="20"/>
          </w:rPr>
          <m:t>=1, 2, 3....</m:t>
        </m:r>
        <m:r>
          <w:rPr>
            <w:rFonts w:ascii="Cambria Math" w:eastAsia="宋体" w:hAnsi="Cambria Math"/>
            <w:color w:val="auto"/>
            <w:szCs w:val="20"/>
          </w:rPr>
          <m:t>K</m:t>
        </m:r>
        <m:r>
          <m:rPr>
            <m:sty m:val="p"/>
          </m:rPr>
          <w:rPr>
            <w:rFonts w:ascii="Cambria Math" w:eastAsia="宋体" w:hAnsi="Cambria Math"/>
            <w:color w:val="auto"/>
            <w:szCs w:val="20"/>
          </w:rPr>
          <m:t xml:space="preserve">, </m:t>
        </m:r>
        <m:r>
          <w:rPr>
            <w:rFonts w:ascii="Cambria Math" w:eastAsia="宋体" w:hAnsi="Cambria Math"/>
            <w:color w:val="auto"/>
            <w:szCs w:val="20"/>
          </w:rPr>
          <m:t>K</m:t>
        </m:r>
        <m:r>
          <m:rPr>
            <m:sty m:val="p"/>
          </m:rPr>
          <w:rPr>
            <w:rFonts w:ascii="Cambria Math" w:eastAsia="宋体" w:hAnsi="Cambria Math"/>
            <w:color w:val="auto"/>
            <w:szCs w:val="20"/>
          </w:rPr>
          <m:t>+1</m:t>
        </m:r>
      </m:oMath>
      <w:r w:rsidRPr="00FE4D3D">
        <w:rPr>
          <w:rFonts w:ascii="Times New Roman" w:eastAsia="宋体" w:hAnsi="Times New Roman"/>
          <w:color w:val="auto"/>
          <w:szCs w:val="20"/>
        </w:rPr>
        <w:t xml:space="preserve">) where the matrix </w:t>
      </w:r>
      <m:oMath>
        <m:sSup>
          <m:sSupPr>
            <m:ctrlPr>
              <w:rPr>
                <w:rFonts w:ascii="Cambria Math" w:eastAsia="宋体" w:hAnsi="Cambria Math"/>
                <w:color w:val="auto"/>
                <w:szCs w:val="20"/>
              </w:rPr>
            </m:ctrlPr>
          </m:sSupPr>
          <m:e>
            <m:r>
              <w:rPr>
                <w:rFonts w:ascii="Cambria Math" w:eastAsia="宋体" w:hAnsi="Cambria Math"/>
                <w:color w:val="auto"/>
                <w:szCs w:val="20"/>
              </w:rPr>
              <m:t>W</m:t>
            </m:r>
          </m:e>
          <m:sup>
            <m:d>
              <m:dPr>
                <m:ctrlPr>
                  <w:rPr>
                    <w:rFonts w:ascii="Cambria Math" w:eastAsia="宋体" w:hAnsi="Cambria Math"/>
                    <w:color w:val="auto"/>
                    <w:szCs w:val="20"/>
                  </w:rPr>
                </m:ctrlPr>
              </m:dPr>
              <m:e>
                <m:r>
                  <w:rPr>
                    <w:rFonts w:ascii="Cambria Math" w:eastAsia="宋体" w:hAnsi="Cambria Math"/>
                    <w:color w:val="auto"/>
                    <w:szCs w:val="20"/>
                  </w:rPr>
                  <m:t>j</m:t>
                </m:r>
              </m:e>
            </m:d>
          </m:sup>
        </m:sSup>
      </m:oMath>
      <w:r w:rsidRPr="00FE4D3D">
        <w:rPr>
          <w:rFonts w:ascii="Times New Roman" w:eastAsia="宋体" w:hAnsi="Times New Roman"/>
          <w:color w:val="auto"/>
          <w:szCs w:val="20"/>
        </w:rPr>
        <w:t xml:space="preserve"> has the greatest influence. Consequently, the function </w:t>
      </w:r>
      <m:oMath>
        <m:r>
          <w:rPr>
            <w:rFonts w:ascii="Cambria Math" w:eastAsia="宋体" w:hAnsi="Cambria Math"/>
            <w:color w:val="auto"/>
            <w:szCs w:val="20"/>
          </w:rPr>
          <m:t>π</m:t>
        </m:r>
        <m:r>
          <m:rPr>
            <m:sty m:val="p"/>
          </m:rPr>
          <w:rPr>
            <w:rFonts w:ascii="Cambria Math" w:eastAsia="宋体" w:hAnsi="Cambria Math"/>
            <w:color w:val="auto"/>
            <w:szCs w:val="20"/>
          </w:rPr>
          <m:t>(</m:t>
        </m:r>
        <m:r>
          <w:rPr>
            <w:rFonts w:ascii="Cambria Math" w:eastAsia="宋体" w:hAnsi="Cambria Math"/>
            <w:color w:val="auto"/>
            <w:szCs w:val="20"/>
          </w:rPr>
          <m:t>f</m:t>
        </m:r>
        <m:r>
          <m:rPr>
            <m:sty m:val="p"/>
          </m:rPr>
          <w:rPr>
            <w:rFonts w:ascii="Cambria Math" w:eastAsia="宋体" w:hAnsi="Cambria Math"/>
            <w:color w:val="auto"/>
            <w:szCs w:val="20"/>
          </w:rPr>
          <m:t xml:space="preserve">) </m:t>
        </m:r>
      </m:oMath>
      <w:r w:rsidRPr="00FE4D3D">
        <w:rPr>
          <w:rFonts w:ascii="Times New Roman" w:eastAsia="宋体" w:hAnsi="Times New Roman"/>
          <w:color w:val="auto"/>
          <w:szCs w:val="20"/>
        </w:rPr>
        <w:t>can be expressed as</w:t>
      </w:r>
    </w:p>
    <w:p w14:paraId="25A7B96A" w14:textId="07702367" w:rsidR="00D3107F" w:rsidRPr="00D6151B" w:rsidRDefault="00636A06" w:rsidP="008658F6">
      <w:pPr>
        <w:spacing w:beforeLines="20" w:before="48" w:afterLines="20" w:after="48" w:line="240" w:lineRule="auto"/>
        <w:rPr>
          <w:rFonts w:ascii="Times New Roman" w:eastAsiaTheme="minorEastAsia" w:hAnsi="Times New Roman"/>
          <w:i/>
          <w:lang w:eastAsia="zh-CN"/>
        </w:rPr>
      </w:pPr>
      <m:oMathPara>
        <m:oMath>
          <m:eqArr>
            <m:eqArrPr>
              <m:maxDist m:val="1"/>
              <m:ctrlPr>
                <w:rPr>
                  <w:rFonts w:ascii="Cambria Math" w:hAnsi="Cambria Math"/>
                  <w:i/>
                  <w:lang w:eastAsia="zh-CN"/>
                </w:rPr>
              </m:ctrlPr>
            </m:eqArrPr>
            <m:e>
              <m:r>
                <w:rPr>
                  <w:rFonts w:ascii="Cambria Math" w:hAnsi="Cambria Math"/>
                  <w:lang w:eastAsia="zh-CN"/>
                </w:rPr>
                <m:t>ρπ</m:t>
              </m:r>
              <m:d>
                <m:dPr>
                  <m:ctrlPr>
                    <w:rPr>
                      <w:rFonts w:ascii="Cambria Math" w:hAnsi="Cambria Math"/>
                      <w:i/>
                      <w:lang w:eastAsia="zh-CN"/>
                    </w:rPr>
                  </m:ctrlPr>
                </m:dPr>
                <m:e>
                  <m:r>
                    <w:rPr>
                      <w:rFonts w:ascii="Cambria Math" w:hAnsi="Cambria Math"/>
                      <w:lang w:eastAsia="zh-CN"/>
                    </w:rPr>
                    <m:t>f</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2</m:t>
                  </m:r>
                </m:den>
              </m:f>
              <m:nary>
                <m:naryPr>
                  <m:chr m:val="∑"/>
                  <m:limLoc m:val="undOvr"/>
                  <m:ctrlPr>
                    <w:rPr>
                      <w:rFonts w:ascii="Cambria Math" w:hAnsi="Cambria Math"/>
                      <w:i/>
                      <w:lang w:eastAsia="zh-CN"/>
                    </w:rPr>
                  </m:ctrlPr>
                </m:naryPr>
                <m:sub>
                  <m:r>
                    <w:rPr>
                      <w:rFonts w:ascii="Cambria Math" w:hAnsi="Cambria Math"/>
                      <w:lang w:eastAsia="zh-CN"/>
                    </w:rPr>
                    <m:t>j=1</m:t>
                  </m:r>
                </m:sub>
                <m:sup>
                  <m:r>
                    <w:rPr>
                      <w:rFonts w:ascii="Cambria Math" w:hAnsi="Cambria Math"/>
                      <w:lang w:eastAsia="zh-CN"/>
                    </w:rPr>
                    <m:t>k+1</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W</m:t>
                              </m:r>
                            </m:e>
                            <m:sup>
                              <m:d>
                                <m:dPr>
                                  <m:ctrlPr>
                                    <w:rPr>
                                      <w:rFonts w:ascii="Cambria Math" w:hAnsi="Cambria Math"/>
                                      <w:i/>
                                      <w:lang w:eastAsia="zh-CN"/>
                                    </w:rPr>
                                  </m:ctrlPr>
                                </m:dPr>
                                <m:e>
                                  <m:r>
                                    <w:rPr>
                                      <w:rFonts w:ascii="Cambria Math" w:hAnsi="Cambria Math"/>
                                      <w:lang w:eastAsia="zh-CN"/>
                                    </w:rPr>
                                    <m:t>j</m:t>
                                  </m:r>
                                </m:e>
                              </m:d>
                            </m:sup>
                          </m:sSup>
                        </m:e>
                      </m:d>
                    </m:e>
                    <m:sub>
                      <m:r>
                        <w:rPr>
                          <w:rFonts w:ascii="Cambria Math" w:hAnsi="Cambria Math"/>
                          <w:lang w:eastAsia="zh-CN"/>
                        </w:rPr>
                        <m:t>F</m:t>
                      </m:r>
                    </m:sub>
                    <m:sup>
                      <m:r>
                        <w:rPr>
                          <w:rFonts w:ascii="Cambria Math" w:hAnsi="Cambria Math"/>
                          <w:lang w:eastAsia="zh-CN"/>
                        </w:rPr>
                        <m:t>2</m:t>
                      </m:r>
                    </m:sup>
                  </m:sSubSup>
                </m:e>
              </m:nary>
              <m:r>
                <w:rPr>
                  <w:rFonts w:ascii="Cambria Math" w:hAnsi="Cambria Math"/>
                  <w:lang w:eastAsia="zh-CN"/>
                </w:rPr>
                <m:t>.#(42)##</m:t>
              </m:r>
            </m:e>
          </m:eqArr>
        </m:oMath>
      </m:oMathPara>
    </w:p>
    <w:p w14:paraId="2E80E5BC" w14:textId="36FE331D" w:rsidR="00D3107F" w:rsidRPr="00FE4D3D" w:rsidRDefault="00A83EF9" w:rsidP="004D12DB">
      <w:pPr>
        <w:widowControl/>
        <w:spacing w:line="240" w:lineRule="auto"/>
        <w:ind w:firstLineChars="200" w:firstLine="400"/>
        <w:jc w:val="left"/>
        <w:rPr>
          <w:rFonts w:ascii="Times New Roman" w:eastAsia="宋体" w:hAnsi="Times New Roman"/>
        </w:rPr>
      </w:pPr>
      <w:r>
        <w:rPr>
          <w:rFonts w:ascii="Times New Roman" w:eastAsia="宋体" w:hAnsi="Times New Roman"/>
        </w:rPr>
        <w:t>T</w:t>
      </w:r>
      <w:r w:rsidR="00CE6E4A" w:rsidRPr="00CE6E4A">
        <w:rPr>
          <w:rFonts w:ascii="Times New Roman" w:eastAsia="宋体" w:hAnsi="Times New Roman"/>
        </w:rPr>
        <w:t>he DMF's output vector is a complete vector</w:t>
      </w:r>
      <w:r w:rsidR="00CE6E4A">
        <w:rPr>
          <w:rFonts w:ascii="Times New Roman" w:eastAsia="宋体" w:hAnsi="Times New Roman"/>
        </w:rPr>
        <w:t xml:space="preserve"> </w:t>
      </w:r>
      <w:r w:rsidR="004F6398" w:rsidRPr="004F6398">
        <w:rPr>
          <w:rFonts w:ascii="Times New Roman" w:eastAsia="宋体" w:hAnsi="Times New Roman"/>
        </w:rPr>
        <w:t xml:space="preserve">whose accuracy is cared only </w:t>
      </w:r>
      <w:r w:rsidR="00835851">
        <w:rPr>
          <w:rFonts w:ascii="Times New Roman" w:eastAsia="宋体" w:hAnsi="Times New Roman"/>
        </w:rPr>
        <w:t xml:space="preserve">in </w:t>
      </w:r>
      <w:r w:rsidR="004F6398" w:rsidRPr="004F6398">
        <w:rPr>
          <w:rFonts w:ascii="Times New Roman" w:eastAsia="宋体" w:hAnsi="Times New Roman"/>
        </w:rPr>
        <w:t>the part</w:t>
      </w:r>
      <w:r w:rsidR="002535B9">
        <w:rPr>
          <w:rFonts w:ascii="Times New Roman" w:eastAsia="宋体" w:hAnsi="Times New Roman"/>
        </w:rPr>
        <w:t>s</w:t>
      </w:r>
      <w:r w:rsidR="004F6398" w:rsidRPr="004F6398">
        <w:rPr>
          <w:rFonts w:ascii="Times New Roman" w:eastAsia="宋体" w:hAnsi="Times New Roman"/>
        </w:rPr>
        <w:t xml:space="preserve"> without GTD.</w:t>
      </w:r>
      <w:r w:rsidR="00D3107F" w:rsidRPr="00FE4D3D">
        <w:rPr>
          <w:rFonts w:ascii="Times New Roman" w:eastAsia="宋体" w:hAnsi="Times New Roman"/>
        </w:rPr>
        <w:t xml:space="preserve"> </w:t>
      </w:r>
      <w:r w:rsidR="00C83763" w:rsidRPr="001D0968">
        <w:rPr>
          <w:rFonts w:ascii="Times New Roman" w:eastAsia="宋体" w:hAnsi="Times New Roman"/>
          <w:color w:val="008000"/>
        </w:rPr>
        <w:t xml:space="preserve">As a result, the output vector </w:t>
      </w:r>
      <w:r w:rsidR="002817E0" w:rsidRPr="001D0968">
        <w:rPr>
          <w:rFonts w:ascii="Times New Roman" w:eastAsia="宋体" w:hAnsi="Times New Roman"/>
          <w:color w:val="008000"/>
        </w:rPr>
        <w:t>is</w:t>
      </w:r>
      <w:r w:rsidR="00C83763" w:rsidRPr="001D0968">
        <w:rPr>
          <w:rFonts w:ascii="Times New Roman" w:eastAsia="宋体" w:hAnsi="Times New Roman"/>
          <w:color w:val="008000"/>
        </w:rPr>
        <w:t xml:space="preserve"> </w:t>
      </w:r>
      <w:r w:rsidR="002817E0" w:rsidRPr="001D0968">
        <w:rPr>
          <w:rFonts w:ascii="Times New Roman" w:eastAsia="宋体" w:hAnsi="Times New Roman"/>
          <w:color w:val="008000"/>
        </w:rPr>
        <w:t xml:space="preserve">viewed as </w:t>
      </w:r>
      <w:r w:rsidR="00C83763" w:rsidRPr="001D0968">
        <w:rPr>
          <w:rFonts w:ascii="Times New Roman" w:eastAsia="宋体" w:hAnsi="Times New Roman"/>
          <w:color w:val="008000"/>
        </w:rPr>
        <w:t>a sparse vector when the neural network is trained.</w:t>
      </w:r>
      <w:r w:rsidR="00C83763">
        <w:rPr>
          <w:rFonts w:ascii="Times New Roman" w:eastAsia="宋体" w:hAnsi="Times New Roman"/>
        </w:rPr>
        <w:t xml:space="preserve"> </w:t>
      </w:r>
      <w:r w:rsidR="00D3107F" w:rsidRPr="00FE4D3D">
        <w:rPr>
          <w:rFonts w:ascii="Times New Roman" w:eastAsia="宋体" w:hAnsi="Times New Roman"/>
        </w:rPr>
        <w:t xml:space="preserve">The expression of the nonlinear mapping </w:t>
      </w:r>
      <m:oMath>
        <m:r>
          <w:rPr>
            <w:rFonts w:ascii="Cambria Math" w:eastAsia="宋体" w:hAnsi="Cambria Math"/>
          </w:rPr>
          <m:t>f</m:t>
        </m:r>
        <m:r>
          <m:rPr>
            <m:sty m:val="p"/>
          </m:rPr>
          <w:rPr>
            <w:rFonts w:ascii="Cambria Math" w:eastAsia="宋体" w:hAnsi="Cambria Math"/>
          </w:rPr>
          <m:t>(·)</m:t>
        </m:r>
      </m:oMath>
      <w:r w:rsidR="00D3107F" w:rsidRPr="00FE4D3D">
        <w:rPr>
          <w:rFonts w:ascii="Times New Roman" w:eastAsia="宋体" w:hAnsi="Times New Roman"/>
        </w:rPr>
        <w:t xml:space="preserve"> can be derived from the parameters </w:t>
      </w:r>
      <m:oMath>
        <m:sSup>
          <m:sSupPr>
            <m:ctrlPr>
              <w:rPr>
                <w:rFonts w:ascii="Cambria Math" w:eastAsia="宋体" w:hAnsi="Cambria Math"/>
              </w:rPr>
            </m:ctrlPr>
          </m:sSupPr>
          <m:e>
            <m:r>
              <w:rPr>
                <w:rFonts w:ascii="Cambria Math" w:eastAsia="宋体" w:hAnsi="Cambria Math"/>
              </w:rPr>
              <m:t>W</m:t>
            </m:r>
          </m:e>
          <m:sup>
            <m:r>
              <m:rPr>
                <m:sty m:val="p"/>
              </m:rPr>
              <w:rPr>
                <w:rFonts w:ascii="Cambria Math" w:eastAsia="宋体" w:hAnsi="Cambria Math"/>
              </w:rPr>
              <m:t>*</m:t>
            </m:r>
          </m:sup>
        </m:sSup>
      </m:oMath>
      <w:r w:rsidR="00D3107F" w:rsidRPr="00FE4D3D">
        <w:rPr>
          <w:rFonts w:ascii="Times New Roman" w:eastAsia="宋体" w:hAnsi="Times New Roman"/>
        </w:rPr>
        <w:t xml:space="preserve"> and </w:t>
      </w:r>
      <m:oMath>
        <m:sSup>
          <m:sSupPr>
            <m:ctrlPr>
              <w:rPr>
                <w:rFonts w:ascii="Cambria Math" w:eastAsia="宋体" w:hAnsi="Cambria Math"/>
              </w:rPr>
            </m:ctrlPr>
          </m:sSupPr>
          <m:e>
            <m:r>
              <w:rPr>
                <w:rFonts w:ascii="Cambria Math" w:eastAsia="宋体" w:hAnsi="Cambria Math"/>
              </w:rPr>
              <m:t>b</m:t>
            </m:r>
          </m:e>
          <m:sup>
            <m:r>
              <m:rPr>
                <m:sty m:val="p"/>
              </m:rPr>
              <w:rPr>
                <w:rFonts w:ascii="Cambria Math" w:eastAsia="宋体" w:hAnsi="Cambria Math"/>
              </w:rPr>
              <m:t>*</m:t>
            </m:r>
          </m:sup>
        </m:sSup>
      </m:oMath>
      <w:r w:rsidR="00D3107F" w:rsidRPr="00FE4D3D">
        <w:rPr>
          <w:rFonts w:ascii="Times New Roman" w:eastAsia="宋体" w:hAnsi="Times New Roman"/>
        </w:rPr>
        <w:t xml:space="preserve"> obtained after training the neural network, and then </w:t>
      </w:r>
      <w:r w:rsidR="00661284" w:rsidRPr="00661284">
        <w:rPr>
          <w:rFonts w:ascii="Times New Roman" w:eastAsia="宋体" w:hAnsi="Times New Roman"/>
        </w:rPr>
        <w:t>Eq.</w:t>
      </w:r>
      <w:r w:rsidR="00A53100">
        <w:rPr>
          <w:rFonts w:ascii="Times New Roman" w:eastAsia="宋体" w:hAnsi="Times New Roman"/>
        </w:rPr>
        <w:t xml:space="preserve"> </w:t>
      </w:r>
      <w:r w:rsidR="00661284" w:rsidRPr="00661284">
        <w:rPr>
          <w:rFonts w:ascii="Times New Roman" w:eastAsia="宋体" w:hAnsi="Times New Roman"/>
        </w:rPr>
        <w:t>(</w:t>
      </w:r>
      <w:r w:rsidR="006715B8">
        <w:rPr>
          <w:rFonts w:ascii="Times New Roman" w:eastAsia="宋体" w:hAnsi="Times New Roman"/>
        </w:rPr>
        <w:t>43</w:t>
      </w:r>
      <w:r w:rsidR="00661284" w:rsidRPr="00661284">
        <w:rPr>
          <w:rFonts w:ascii="Times New Roman" w:eastAsia="宋体" w:hAnsi="Times New Roman"/>
        </w:rPr>
        <w:t xml:space="preserve">) is introduced to </w:t>
      </w:r>
      <w:r w:rsidR="00661284" w:rsidRPr="00FE4D3D">
        <w:rPr>
          <w:rFonts w:ascii="Times New Roman" w:eastAsia="宋体" w:hAnsi="Times New Roman"/>
        </w:rPr>
        <w:t xml:space="preserve">complete the inferred data </w:t>
      </w:r>
      <m:oMath>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Y</m:t>
                </m:r>
              </m:e>
            </m:acc>
          </m:e>
          <m:sub>
            <m:r>
              <w:rPr>
                <w:rFonts w:ascii="Cambria Math" w:eastAsia="宋体" w:hAnsi="Cambria Math"/>
              </w:rPr>
              <m:t>k</m:t>
            </m:r>
          </m:sub>
        </m:sSub>
        <m:r>
          <w:rPr>
            <w:rFonts w:ascii="Cambria Math" w:eastAsia="宋体" w:hAnsi="Cambria Math"/>
          </w:rPr>
          <m:t>.</m:t>
        </m:r>
      </m:oMath>
    </w:p>
    <w:p w14:paraId="21FA290D" w14:textId="66EE753D" w:rsidR="00D3107F" w:rsidRPr="006E43B1" w:rsidRDefault="00636A06" w:rsidP="00D3107F">
      <w:pPr>
        <w:spacing w:beforeLines="20" w:before="48" w:afterLines="20" w:after="48"/>
        <w:rPr>
          <w:rFonts w:ascii="Times New Roman" w:hAnsi="Times New Roman"/>
          <w:i/>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k</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Z</m:t>
                  </m:r>
                </m:e>
              </m:d>
              <m:r>
                <w:rPr>
                  <w:rFonts w:ascii="Cambria Math" w:hAnsi="Cambria Math"/>
                  <w:lang w:eastAsia="zh-CN"/>
                </w:rPr>
                <m:t>.#(43)##</m:t>
              </m:r>
            </m:e>
          </m:eqArr>
        </m:oMath>
      </m:oMathPara>
    </w:p>
    <w:p w14:paraId="1505A3B4" w14:textId="3F5AB9B8" w:rsidR="00D3107F" w:rsidRPr="00FE4D3D" w:rsidRDefault="00D3107F" w:rsidP="00276A60">
      <w:pPr>
        <w:pStyle w:val="MDPI31text"/>
        <w:spacing w:line="240" w:lineRule="auto"/>
        <w:ind w:firstLineChars="150" w:firstLine="300"/>
        <w:rPr>
          <w:rFonts w:ascii="Times New Roman" w:eastAsia="宋体" w:hAnsi="Times New Roman"/>
          <w:color w:val="auto"/>
          <w:szCs w:val="20"/>
        </w:rPr>
      </w:pPr>
      <w:r w:rsidRPr="00FE4D3D">
        <w:rPr>
          <w:rFonts w:ascii="Times New Roman" w:eastAsia="宋体" w:hAnsi="Times New Roman"/>
          <w:color w:val="auto"/>
          <w:szCs w:val="20"/>
        </w:rPr>
        <w:t xml:space="preserve">Where </w:t>
      </w:r>
      <m:oMath>
        <m:r>
          <w:rPr>
            <w:rFonts w:ascii="Cambria Math" w:eastAsia="宋体" w:hAnsi="Cambria Math"/>
            <w:color w:val="auto"/>
            <w:szCs w:val="20"/>
          </w:rPr>
          <m:t>Z</m:t>
        </m:r>
      </m:oMath>
      <w:r w:rsidRPr="00FE4D3D">
        <w:rPr>
          <w:rFonts w:ascii="Times New Roman" w:eastAsia="宋体" w:hAnsi="Times New Roman"/>
          <w:color w:val="auto"/>
          <w:szCs w:val="20"/>
        </w:rPr>
        <w:t xml:space="preserve"> is also obtained from the DMF training. It is worth noting that during training and testing, </w:t>
      </w:r>
      <m:oMath>
        <m:r>
          <w:rPr>
            <w:rFonts w:ascii="Cambria Math" w:eastAsia="宋体" w:hAnsi="Cambria Math"/>
            <w:color w:val="auto"/>
            <w:szCs w:val="20"/>
          </w:rPr>
          <m:t>Z</m:t>
        </m:r>
      </m:oMath>
      <w:r w:rsidRPr="00FE4D3D">
        <w:rPr>
          <w:rFonts w:ascii="Times New Roman" w:eastAsia="宋体" w:hAnsi="Times New Roman"/>
          <w:color w:val="auto"/>
          <w:szCs w:val="20"/>
        </w:rPr>
        <w:t xml:space="preserve"> is </w:t>
      </w:r>
      <w:r w:rsidR="00FA3EAB" w:rsidRPr="00FA3EAB">
        <w:rPr>
          <w:rFonts w:ascii="Times New Roman" w:eastAsia="宋体" w:hAnsi="Times New Roman"/>
          <w:color w:val="auto"/>
          <w:szCs w:val="20"/>
        </w:rPr>
        <w:t xml:space="preserve">regarded as one of the neural network's parameters. </w:t>
      </w:r>
      <w:r w:rsidR="00FA3EAB">
        <w:rPr>
          <w:rFonts w:ascii="Times New Roman" w:eastAsia="宋体" w:hAnsi="Times New Roman"/>
          <w:color w:val="auto"/>
          <w:szCs w:val="20"/>
        </w:rPr>
        <w:t xml:space="preserve">When training </w:t>
      </w:r>
      <w:r w:rsidRPr="00FE4D3D">
        <w:rPr>
          <w:rFonts w:ascii="Times New Roman" w:eastAsia="宋体" w:hAnsi="Times New Roman"/>
          <w:color w:val="auto"/>
          <w:szCs w:val="20"/>
        </w:rPr>
        <w:t xml:space="preserve">the neural network, </w:t>
      </w:r>
      <m:oMath>
        <m:r>
          <w:rPr>
            <w:rFonts w:ascii="Cambria Math" w:eastAsia="宋体" w:hAnsi="Cambria Math"/>
            <w:color w:val="auto"/>
            <w:szCs w:val="20"/>
          </w:rPr>
          <m:t>Z</m:t>
        </m:r>
      </m:oMath>
      <w:r w:rsidRPr="00FE4D3D">
        <w:rPr>
          <w:rFonts w:ascii="Times New Roman" w:eastAsia="宋体" w:hAnsi="Times New Roman"/>
          <w:color w:val="auto"/>
          <w:szCs w:val="20"/>
        </w:rPr>
        <w:t xml:space="preserve"> will have a randomly chosen initial value, and after many iterations, </w:t>
      </w:r>
      <m:oMath>
        <m:r>
          <w:rPr>
            <w:rFonts w:ascii="Cambria Math" w:eastAsia="宋体" w:hAnsi="Cambria Math"/>
            <w:color w:val="auto"/>
            <w:szCs w:val="20"/>
          </w:rPr>
          <m:t>Z</m:t>
        </m:r>
      </m:oMath>
      <w:r w:rsidRPr="00FE4D3D">
        <w:rPr>
          <w:rFonts w:ascii="Times New Roman" w:eastAsia="宋体" w:hAnsi="Times New Roman"/>
          <w:color w:val="auto"/>
          <w:szCs w:val="20"/>
        </w:rPr>
        <w:t xml:space="preserve"> will eventually converge to a constant.</w:t>
      </w:r>
    </w:p>
    <w:p w14:paraId="50DB99E2" w14:textId="31D30E76" w:rsidR="00A15E42" w:rsidRPr="00FE4D3D" w:rsidRDefault="00D3107F" w:rsidP="00AA7DAD">
      <w:pPr>
        <w:pStyle w:val="MDPI31text"/>
        <w:spacing w:line="240" w:lineRule="auto"/>
        <w:ind w:firstLine="300"/>
        <w:rPr>
          <w:rFonts w:ascii="Times New Roman" w:eastAsia="宋体" w:hAnsi="Times New Roman"/>
          <w:color w:val="auto"/>
          <w:szCs w:val="20"/>
        </w:rPr>
      </w:pPr>
      <w:r w:rsidRPr="00FE4D3D">
        <w:rPr>
          <w:rFonts w:ascii="Times New Roman" w:eastAsia="宋体" w:hAnsi="Times New Roman"/>
          <w:color w:val="auto"/>
          <w:szCs w:val="20"/>
        </w:rPr>
        <w:t xml:space="preserve">The DMF neural network differs significantly from conventional neural networks. </w:t>
      </w:r>
      <w:r w:rsidR="00B34594" w:rsidRPr="00B34594">
        <w:rPr>
          <w:rFonts w:ascii="Times New Roman" w:eastAsia="宋体" w:hAnsi="Times New Roman"/>
          <w:color w:val="auto"/>
          <w:szCs w:val="20"/>
        </w:rPr>
        <w:t xml:space="preserve">In order for traditional neural networks to function, a mapping </w:t>
      </w:r>
      <w:r w:rsidR="009049EB">
        <w:rPr>
          <w:rFonts w:ascii="Times New Roman" w:eastAsia="宋体" w:hAnsi="Times New Roman"/>
          <w:color w:val="auto"/>
          <w:szCs w:val="20"/>
        </w:rPr>
        <w:t>between the output and input vector</w:t>
      </w:r>
      <w:r w:rsidR="00B84120">
        <w:rPr>
          <w:rFonts w:ascii="Times New Roman" w:eastAsia="宋体" w:hAnsi="Times New Roman"/>
          <w:color w:val="auto"/>
          <w:szCs w:val="20"/>
        </w:rPr>
        <w:t xml:space="preserve">s </w:t>
      </w:r>
      <w:r w:rsidR="00B34594" w:rsidRPr="00B34594">
        <w:rPr>
          <w:rFonts w:ascii="Times New Roman" w:eastAsia="宋体" w:hAnsi="Times New Roman"/>
          <w:color w:val="auto"/>
          <w:szCs w:val="20"/>
        </w:rPr>
        <w:t>must be found.</w:t>
      </w:r>
      <w:r w:rsidR="00383336">
        <w:rPr>
          <w:rFonts w:ascii="Times New Roman" w:eastAsia="宋体" w:hAnsi="Times New Roman" w:hint="eastAsia"/>
          <w:color w:val="auto"/>
          <w:szCs w:val="20"/>
          <w:lang w:eastAsia="zh-CN"/>
        </w:rPr>
        <w:t xml:space="preserve"> </w:t>
      </w:r>
      <w:r w:rsidR="00B71568" w:rsidRPr="00B71568">
        <w:rPr>
          <w:rFonts w:ascii="Times New Roman" w:eastAsia="宋体" w:hAnsi="Times New Roman"/>
          <w:color w:val="008000"/>
          <w:szCs w:val="20"/>
        </w:rPr>
        <w:t>However,</w:t>
      </w:r>
      <w:r w:rsidR="00EF4DE1" w:rsidRPr="00B71568">
        <w:rPr>
          <w:rFonts w:ascii="Times New Roman" w:eastAsia="宋体" w:hAnsi="Times New Roman"/>
          <w:color w:val="008000"/>
          <w:szCs w:val="20"/>
        </w:rPr>
        <w:t xml:space="preserve"> </w:t>
      </w:r>
      <w:r w:rsidR="00383336" w:rsidRPr="00B71568">
        <w:rPr>
          <w:rFonts w:ascii="Times New Roman" w:eastAsia="宋体" w:hAnsi="Times New Roman"/>
          <w:color w:val="008000"/>
          <w:szCs w:val="20"/>
        </w:rPr>
        <w:t>the DMF neural network has the input vector as one of the parameters of the neural network,</w:t>
      </w:r>
      <w:r w:rsidR="00EF4DE1" w:rsidRPr="00B71568">
        <w:rPr>
          <w:rFonts w:ascii="Times New Roman" w:eastAsia="宋体" w:hAnsi="Times New Roman"/>
          <w:color w:val="008000"/>
          <w:szCs w:val="20"/>
        </w:rPr>
        <w:t xml:space="preserve"> and</w:t>
      </w:r>
      <w:r w:rsidR="00383336" w:rsidRPr="00B71568">
        <w:rPr>
          <w:rFonts w:ascii="Times New Roman" w:eastAsia="宋体" w:hAnsi="Times New Roman"/>
          <w:color w:val="008000"/>
          <w:szCs w:val="20"/>
        </w:rPr>
        <w:t xml:space="preserve"> there is no need to define the input vector.</w:t>
      </w:r>
      <w:r w:rsidR="00383336" w:rsidRPr="00B71568">
        <w:rPr>
          <w:rFonts w:ascii="Times New Roman" w:eastAsia="宋体" w:hAnsi="Times New Roman" w:hint="eastAsia"/>
          <w:color w:val="008000"/>
          <w:szCs w:val="20"/>
          <w:lang w:eastAsia="zh-CN"/>
        </w:rPr>
        <w:t xml:space="preserve"> </w:t>
      </w:r>
      <w:r w:rsidR="00555E61" w:rsidRPr="00383336">
        <w:rPr>
          <w:rFonts w:ascii="Times New Roman" w:eastAsia="宋体" w:hAnsi="Times New Roman"/>
          <w:color w:val="auto"/>
          <w:szCs w:val="20"/>
        </w:rPr>
        <w:t>Instead,</w:t>
      </w:r>
      <w:r w:rsidR="00383336" w:rsidRPr="00383336">
        <w:rPr>
          <w:rFonts w:ascii="Times New Roman" w:eastAsia="宋体" w:hAnsi="Times New Roman"/>
          <w:color w:val="auto"/>
          <w:szCs w:val="20"/>
        </w:rPr>
        <w:t xml:space="preserve"> we only need to consider whether the output vector converges to our sparse vector, because the </w:t>
      </w:r>
      <w:r w:rsidR="00452625" w:rsidRPr="00FE4D3D">
        <w:rPr>
          <w:rFonts w:ascii="Times New Roman" w:eastAsia="宋体" w:hAnsi="Times New Roman"/>
          <w:color w:val="auto"/>
          <w:szCs w:val="20"/>
        </w:rPr>
        <w:t xml:space="preserve">outcome </w:t>
      </w:r>
      <w:r w:rsidR="00383336" w:rsidRPr="00383336">
        <w:rPr>
          <w:rFonts w:ascii="Times New Roman" w:eastAsia="宋体" w:hAnsi="Times New Roman"/>
          <w:color w:val="auto"/>
          <w:szCs w:val="20"/>
        </w:rPr>
        <w:t>after the neural network converges is what we need.</w:t>
      </w:r>
      <w:r w:rsidR="00383336">
        <w:rPr>
          <w:rFonts w:ascii="Times New Roman" w:eastAsia="宋体" w:hAnsi="Times New Roman"/>
          <w:color w:val="auto"/>
          <w:szCs w:val="20"/>
        </w:rPr>
        <w:t xml:space="preserve"> </w:t>
      </w:r>
    </w:p>
    <w:p w14:paraId="750B6F89" w14:textId="3458ABC5" w:rsidR="00507AB2" w:rsidRDefault="00A15E42" w:rsidP="00A95429">
      <w:pPr>
        <w:pStyle w:val="MDPI31text"/>
        <w:ind w:firstLineChars="150" w:firstLine="300"/>
        <w:rPr>
          <w:rFonts w:ascii="Times New Roman" w:eastAsia="宋体" w:hAnsi="Times New Roman"/>
        </w:rPr>
      </w:pPr>
      <w:r w:rsidRPr="00FE4D3D">
        <w:rPr>
          <w:rFonts w:ascii="Times New Roman" w:eastAsia="宋体" w:hAnsi="Times New Roman"/>
          <w:color w:val="auto"/>
          <w:szCs w:val="20"/>
        </w:rPr>
        <w:t xml:space="preserve">From the above analysis, </w:t>
      </w:r>
      <w:r w:rsidRPr="00C753E4">
        <w:rPr>
          <w:rFonts w:ascii="Times New Roman" w:eastAsia="宋体" w:hAnsi="Times New Roman"/>
          <w:color w:val="008000"/>
          <w:szCs w:val="20"/>
        </w:rPr>
        <w:t xml:space="preserve">it is clear that the </w:t>
      </w:r>
      <m:oMath>
        <m:sSub>
          <m:sSubPr>
            <m:ctrlPr>
              <w:rPr>
                <w:rFonts w:ascii="Cambria Math" w:eastAsia="宋体" w:hAnsi="Cambria Math"/>
                <w:color w:val="008000"/>
                <w:szCs w:val="20"/>
              </w:rPr>
            </m:ctrlPr>
          </m:sSubPr>
          <m:e>
            <m:acc>
              <m:accPr>
                <m:ctrlPr>
                  <w:rPr>
                    <w:rFonts w:ascii="Cambria Math" w:eastAsia="宋体" w:hAnsi="Cambria Math"/>
                    <w:color w:val="008000"/>
                    <w:szCs w:val="20"/>
                  </w:rPr>
                </m:ctrlPr>
              </m:accPr>
              <m:e>
                <m:r>
                  <w:rPr>
                    <w:rFonts w:ascii="Cambria Math" w:eastAsia="宋体" w:hAnsi="Cambria Math"/>
                    <w:color w:val="008000"/>
                    <w:szCs w:val="20"/>
                  </w:rPr>
                  <m:t>Y</m:t>
                </m:r>
              </m:e>
            </m:acc>
          </m:e>
          <m:sub>
            <m:r>
              <w:rPr>
                <w:rFonts w:ascii="Cambria Math" w:eastAsia="宋体" w:hAnsi="Cambria Math"/>
                <w:color w:val="008000"/>
                <w:szCs w:val="20"/>
              </w:rPr>
              <m:t>k</m:t>
            </m:r>
          </m:sub>
        </m:sSub>
      </m:oMath>
      <w:r w:rsidRPr="00C753E4">
        <w:rPr>
          <w:rFonts w:ascii="Times New Roman" w:eastAsia="宋体" w:hAnsi="Times New Roman"/>
          <w:color w:val="008000"/>
          <w:szCs w:val="20"/>
        </w:rPr>
        <w:t xml:space="preserve"> obtained through DMF is the mu</w:t>
      </w:r>
      <w:r w:rsidR="00421223" w:rsidRPr="00C753E4">
        <w:rPr>
          <w:rFonts w:ascii="Times New Roman" w:eastAsia="宋体" w:hAnsi="Times New Roman"/>
          <w:color w:val="008000"/>
          <w:szCs w:val="20"/>
        </w:rPr>
        <w:t>l</w:t>
      </w:r>
      <w:r w:rsidRPr="00C753E4">
        <w:rPr>
          <w:rFonts w:ascii="Times New Roman" w:eastAsia="宋体" w:hAnsi="Times New Roman"/>
          <w:color w:val="008000"/>
          <w:szCs w:val="20"/>
        </w:rPr>
        <w:t xml:space="preserve">ti-level GTD for all tasks in the </w:t>
      </w:r>
      <m:oMath>
        <m:r>
          <w:rPr>
            <w:rFonts w:ascii="Cambria Math" w:eastAsia="宋体" w:hAnsi="Cambria Math"/>
            <w:color w:val="008000"/>
            <w:szCs w:val="20"/>
          </w:rPr>
          <m:t>k</m:t>
        </m:r>
      </m:oMath>
      <w:r w:rsidRPr="00C753E4">
        <w:rPr>
          <w:rFonts w:ascii="Times New Roman" w:eastAsia="宋体" w:hAnsi="Times New Roman"/>
          <w:color w:val="008000"/>
          <w:szCs w:val="20"/>
        </w:rPr>
        <w:t>-th cycle,</w:t>
      </w:r>
      <w:r w:rsidRPr="00FE4D3D">
        <w:rPr>
          <w:rFonts w:ascii="Times New Roman" w:eastAsia="宋体" w:hAnsi="Times New Roman"/>
          <w:color w:val="auto"/>
          <w:szCs w:val="20"/>
        </w:rPr>
        <w:t xml:space="preserve"> from which </w:t>
      </w:r>
      <m:oMath>
        <m:sSubSup>
          <m:sSubSupPr>
            <m:ctrlPr>
              <w:rPr>
                <w:rFonts w:ascii="Cambria Math" w:eastAsia="宋体" w:hAnsi="Cambria Math"/>
                <w:color w:val="auto"/>
                <w:szCs w:val="20"/>
              </w:rPr>
            </m:ctrlPr>
          </m:sSubSupPr>
          <m:e>
            <m:r>
              <w:rPr>
                <w:rFonts w:ascii="Cambria Math" w:eastAsia="宋体" w:hAnsi="Cambria Math"/>
                <w:color w:val="auto"/>
                <w:szCs w:val="20"/>
              </w:rPr>
              <m:t>v</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up>
            <m:r>
              <w:rPr>
                <w:rFonts w:ascii="Cambria Math" w:eastAsia="宋体" w:hAnsi="Cambria Math"/>
                <w:color w:val="auto"/>
                <w:szCs w:val="20"/>
              </w:rPr>
              <m:t>Bronze</m:t>
            </m:r>
          </m:sup>
        </m:sSubSup>
      </m:oMath>
      <w:r>
        <w:rPr>
          <w:rFonts w:ascii="Times New Roman" w:eastAsia="宋体" w:hAnsi="Times New Roman" w:hint="eastAsia"/>
          <w:color w:val="auto"/>
          <w:szCs w:val="20"/>
          <w:lang w:eastAsia="zh-CN"/>
        </w:rPr>
        <w:t xml:space="preserve"> </w:t>
      </w:r>
      <w:r>
        <w:rPr>
          <w:rFonts w:ascii="Times New Roman" w:eastAsia="宋体" w:hAnsi="Times New Roman"/>
          <w:color w:val="auto"/>
          <w:szCs w:val="20"/>
          <w:lang w:eastAsia="zh-CN"/>
        </w:rPr>
        <w:t xml:space="preserve">is calculated by </w:t>
      </w:r>
      <w:r w:rsidRPr="00FE4D3D">
        <w:rPr>
          <w:rFonts w:ascii="Times New Roman" w:eastAsia="宋体" w:hAnsi="Times New Roman"/>
          <w:color w:val="auto"/>
          <w:szCs w:val="20"/>
        </w:rPr>
        <w:t>Eq. (</w:t>
      </w:r>
      <w:r w:rsidR="006715B8">
        <w:rPr>
          <w:rFonts w:ascii="Times New Roman" w:eastAsia="宋体" w:hAnsi="Times New Roman"/>
          <w:color w:val="auto"/>
          <w:szCs w:val="20"/>
        </w:rPr>
        <w:t>44</w:t>
      </w:r>
      <w:r w:rsidRPr="00FE4D3D">
        <w:rPr>
          <w:rFonts w:ascii="Times New Roman" w:eastAsia="宋体" w:hAnsi="Times New Roman"/>
          <w:color w:val="auto"/>
          <w:szCs w:val="20"/>
        </w:rPr>
        <w:t xml:space="preserve">). For the sake of narration, </w:t>
      </w:r>
      <w:r w:rsidRPr="0013640D">
        <w:rPr>
          <w:rFonts w:ascii="Times New Roman" w:eastAsia="宋体" w:hAnsi="Times New Roman"/>
          <w:color w:val="008000"/>
          <w:szCs w:val="20"/>
        </w:rPr>
        <w:t xml:space="preserve">we can let </w:t>
      </w:r>
      <m:oMath>
        <m:sSubSup>
          <m:sSubSupPr>
            <m:ctrlPr>
              <w:rPr>
                <w:rFonts w:ascii="Cambria Math" w:eastAsia="宋体" w:hAnsi="Cambria Math"/>
                <w:color w:val="008000"/>
                <w:szCs w:val="20"/>
              </w:rPr>
            </m:ctrlPr>
          </m:sSubSupPr>
          <m:e>
            <m:acc>
              <m:accPr>
                <m:ctrlPr>
                  <w:rPr>
                    <w:rFonts w:ascii="Cambria Math" w:eastAsia="宋体" w:hAnsi="Cambria Math"/>
                    <w:color w:val="008000"/>
                    <w:szCs w:val="20"/>
                  </w:rPr>
                </m:ctrlPr>
              </m:accPr>
              <m:e>
                <m:r>
                  <w:rPr>
                    <w:rFonts w:ascii="Cambria Math" w:eastAsia="宋体" w:hAnsi="Cambria Math"/>
                    <w:color w:val="008000"/>
                    <w:szCs w:val="20"/>
                  </w:rPr>
                  <m:t>v</m:t>
                </m:r>
              </m:e>
            </m:acc>
          </m:e>
          <m:sub>
            <m:r>
              <w:rPr>
                <w:rFonts w:ascii="Cambria Math" w:eastAsia="宋体" w:hAnsi="Cambria Math"/>
                <w:color w:val="008000"/>
                <w:szCs w:val="20"/>
              </w:rPr>
              <m:t>j</m:t>
            </m:r>
            <m:r>
              <m:rPr>
                <m:sty m:val="p"/>
              </m:rPr>
              <w:rPr>
                <w:rFonts w:ascii="Cambria Math" w:eastAsia="宋体" w:hAnsi="Cambria Math"/>
                <w:color w:val="008000"/>
                <w:szCs w:val="20"/>
              </w:rPr>
              <m:t>,</m:t>
            </m:r>
            <m:r>
              <w:rPr>
                <w:rFonts w:ascii="Cambria Math" w:eastAsia="宋体" w:hAnsi="Cambria Math"/>
                <w:color w:val="008000"/>
                <w:szCs w:val="20"/>
              </w:rPr>
              <m:t>t</m:t>
            </m:r>
          </m:sub>
          <m:sup>
            <m:r>
              <m:rPr>
                <m:sty m:val="p"/>
              </m:rPr>
              <w:rPr>
                <w:rFonts w:ascii="Cambria Math" w:eastAsia="宋体" w:hAnsi="Cambria Math"/>
                <w:color w:val="008000"/>
                <w:szCs w:val="20"/>
              </w:rPr>
              <m:t>*</m:t>
            </m:r>
          </m:sup>
        </m:sSubSup>
      </m:oMath>
      <w:r w:rsidRPr="0013640D">
        <w:rPr>
          <w:rFonts w:ascii="Times New Roman" w:eastAsia="宋体" w:hAnsi="Times New Roman"/>
          <w:color w:val="008000"/>
          <w:szCs w:val="20"/>
        </w:rPr>
        <w:t xml:space="preserve"> denote the mu</w:t>
      </w:r>
      <w:r w:rsidR="00D6150E" w:rsidRPr="0013640D">
        <w:rPr>
          <w:rFonts w:ascii="Times New Roman" w:eastAsia="宋体" w:hAnsi="Times New Roman"/>
          <w:color w:val="008000"/>
          <w:szCs w:val="20"/>
        </w:rPr>
        <w:t>l</w:t>
      </w:r>
      <w:r w:rsidRPr="0013640D">
        <w:rPr>
          <w:rFonts w:ascii="Times New Roman" w:eastAsia="宋体" w:hAnsi="Times New Roman"/>
          <w:color w:val="008000"/>
          <w:szCs w:val="20"/>
        </w:rPr>
        <w:t>ti-level GTD for the task</w:t>
      </w:r>
      <w:r w:rsidR="00421223" w:rsidRPr="0013640D">
        <w:rPr>
          <w:rFonts w:ascii="Times New Roman" w:eastAsia="宋体" w:hAnsi="Times New Roman" w:hint="eastAsia"/>
          <w:color w:val="008000"/>
          <w:szCs w:val="20"/>
          <w:lang w:eastAsia="zh-CN"/>
        </w:rPr>
        <w:t xml:space="preserve"> </w:t>
      </w:r>
      <m:oMath>
        <m:sSub>
          <m:sSubPr>
            <m:ctrlPr>
              <w:rPr>
                <w:rFonts w:ascii="Cambria Math" w:eastAsia="宋体" w:hAnsi="Cambria Math"/>
                <w:color w:val="008000"/>
              </w:rPr>
            </m:ctrlPr>
          </m:sSubPr>
          <m:e>
            <m:r>
              <w:rPr>
                <w:rFonts w:ascii="Cambria Math" w:eastAsia="宋体" w:hAnsi="Cambria Math"/>
                <w:color w:val="008000"/>
              </w:rPr>
              <m:t>w</m:t>
            </m:r>
          </m:e>
          <m:sub>
            <m:r>
              <w:rPr>
                <w:rFonts w:ascii="Cambria Math" w:eastAsia="宋体" w:hAnsi="Cambria Math"/>
                <w:color w:val="008000"/>
              </w:rPr>
              <m:t>j</m:t>
            </m:r>
          </m:sub>
        </m:sSub>
      </m:oMath>
      <w:r w:rsidR="00507AB2" w:rsidRPr="0013640D">
        <w:rPr>
          <w:rFonts w:ascii="Times New Roman" w:eastAsia="宋体" w:hAnsi="Times New Roman"/>
          <w:color w:val="008000"/>
        </w:rPr>
        <w:t xml:space="preserve"> in the </w:t>
      </w:r>
      <m:oMath>
        <m:r>
          <w:rPr>
            <w:rFonts w:ascii="Cambria Math" w:eastAsia="宋体" w:hAnsi="Cambria Math"/>
            <w:color w:val="008000"/>
          </w:rPr>
          <m:t>t</m:t>
        </m:r>
      </m:oMath>
      <w:r w:rsidR="00507AB2" w:rsidRPr="0013640D">
        <w:rPr>
          <w:rFonts w:ascii="Times New Roman" w:eastAsia="宋体" w:hAnsi="Times New Roman"/>
          <w:color w:val="008000"/>
        </w:rPr>
        <w:t>-th round,</w:t>
      </w:r>
      <w:r w:rsidR="00507AB2" w:rsidRPr="00507AB2">
        <w:rPr>
          <w:rFonts w:ascii="Times New Roman" w:eastAsia="宋体" w:hAnsi="Times New Roman"/>
        </w:rPr>
        <w:t xml:space="preserve"> which contains the gold, silver, and bronze GTD, as defined in Eq. (</w:t>
      </w:r>
      <w:r w:rsidR="006715B8">
        <w:rPr>
          <w:rFonts w:ascii="Times New Roman" w:eastAsia="宋体" w:hAnsi="Times New Roman"/>
        </w:rPr>
        <w:t>45</w:t>
      </w:r>
      <w:r w:rsidR="00015570">
        <w:rPr>
          <w:rFonts w:ascii="Times New Roman" w:eastAsia="宋体" w:hAnsi="Times New Roman"/>
        </w:rPr>
        <w:t>)</w:t>
      </w:r>
      <w:r w:rsidR="00507AB2" w:rsidRPr="00507AB2">
        <w:rPr>
          <w:rFonts w:ascii="Times New Roman" w:eastAsia="宋体" w:hAnsi="Times New Roman"/>
        </w:rPr>
        <w:t>.</w:t>
      </w:r>
    </w:p>
    <w:p w14:paraId="6557DE1B" w14:textId="2ABCCCF7" w:rsidR="00D6267D" w:rsidRPr="006E43B1" w:rsidRDefault="00636A06" w:rsidP="00D6267D">
      <w:pPr>
        <w:spacing w:beforeLines="70" w:before="168"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Bronze</m:t>
                  </m:r>
                </m:sup>
              </m:sSubSup>
              <m:r>
                <w:rPr>
                  <w:rFonts w:ascii="Cambria Math" w:hAnsi="Cambria Math"/>
                  <w:lang w:eastAsia="zh-CN"/>
                </w:rPr>
                <m:t>=</m:t>
              </m:r>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d>
                    <m:dPr>
                      <m:begChr m:val="["/>
                      <m:endChr m:val="]"/>
                      <m:ctrlPr>
                        <w:rPr>
                          <w:rFonts w:ascii="Cambria Math" w:hAnsi="Cambria Math"/>
                          <w:i/>
                          <w:lang w:eastAsia="zh-CN"/>
                        </w:rPr>
                      </m:ctrlPr>
                    </m:dPr>
                    <m:e>
                      <m:r>
                        <w:rPr>
                          <w:rFonts w:ascii="Cambria Math" w:hAnsi="Cambria Math"/>
                          <w:lang w:eastAsia="zh-CN"/>
                        </w:rPr>
                        <m:t>t/τ</m:t>
                      </m:r>
                    </m:e>
                  </m:d>
                </m:sub>
              </m:sSub>
              <m:d>
                <m:dPr>
                  <m:begChr m:val="["/>
                  <m:endChr m:val="]"/>
                  <m:ctrlPr>
                    <w:rPr>
                      <w:rFonts w:ascii="Cambria Math" w:hAnsi="Cambria Math"/>
                      <w:i/>
                      <w:lang w:eastAsia="zh-CN"/>
                    </w:rPr>
                  </m:ctrlPr>
                </m:dPr>
                <m:e>
                  <m:r>
                    <w:rPr>
                      <w:rFonts w:ascii="Cambria Math" w:hAnsi="Cambria Math"/>
                      <w:lang w:eastAsia="zh-CN"/>
                    </w:rPr>
                    <m:t>t mod τ,j</m:t>
                  </m:r>
                </m:e>
              </m:d>
              <m:r>
                <w:rPr>
                  <w:rFonts w:ascii="Cambria Math" w:hAnsi="Cambria Math"/>
                  <w:lang w:eastAsia="zh-CN"/>
                </w:rPr>
                <m:t>.#(44)##</m:t>
              </m:r>
            </m:e>
          </m:eqArr>
        </m:oMath>
      </m:oMathPara>
    </w:p>
    <w:p w14:paraId="76F09696" w14:textId="14EFD259" w:rsidR="00D6267D" w:rsidRPr="006E43B1" w:rsidRDefault="00636A06" w:rsidP="00D6267D">
      <w:pPr>
        <w:spacing w:beforeLines="20" w:before="48"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v</m:t>
                      </m:r>
                    </m:e>
                  </m:acc>
                </m:e>
                <m:sub>
                  <m:r>
                    <w:rPr>
                      <w:rFonts w:ascii="Cambria Math" w:hAnsi="Cambria Math"/>
                      <w:lang w:eastAsia="zh-CN"/>
                    </w:rPr>
                    <m:t>j,t</m:t>
                  </m:r>
                </m:sub>
                <m:sup>
                  <m:r>
                    <w:rPr>
                      <w:rFonts w:ascii="Cambria Math" w:hAnsi="Cambria Math"/>
                      <w:lang w:eastAsia="zh-CN"/>
                    </w:rPr>
                    <m:t>*</m:t>
                  </m:r>
                </m:sup>
              </m:sSubSup>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=1,</m:t>
                      </m:r>
                    </m:e>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silver</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=0,</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Silver</m:t>
                          </m:r>
                        </m:sup>
                      </m:sSubSup>
                      <m:r>
                        <w:rPr>
                          <w:rFonts w:ascii="Cambria Math" w:hAnsi="Cambria Math"/>
                          <w:lang w:eastAsia="zh-CN"/>
                        </w:rPr>
                        <m:t>=1,</m:t>
                      </m:r>
                    </m:e>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Bronze</m:t>
                          </m:r>
                        </m:sup>
                      </m:sSubSup>
                      <m:r>
                        <w:rPr>
                          <w:rFonts w:ascii="Cambria Math" w:hAnsi="Cambria Math"/>
                          <w:lang w:eastAsia="zh-CN"/>
                        </w:rPr>
                        <m:t>,else.</m:t>
                      </m:r>
                    </m:e>
                  </m:eqArr>
                </m:e>
              </m:d>
              <m:r>
                <w:rPr>
                  <w:rFonts w:ascii="Cambria Math" w:hAnsi="Cambria Math"/>
                  <w:lang w:eastAsia="zh-CN"/>
                </w:rPr>
                <m:t>#(45)##</m:t>
              </m:r>
            </m:e>
          </m:eqArr>
        </m:oMath>
      </m:oMathPara>
    </w:p>
    <w:p w14:paraId="06CDDE19" w14:textId="380F989E" w:rsidR="00D6267D" w:rsidRDefault="00D6267D" w:rsidP="00D6267D">
      <w:pPr>
        <w:pStyle w:val="MDPI31text"/>
        <w:spacing w:line="240" w:lineRule="auto"/>
        <w:ind w:firstLineChars="150" w:firstLine="300"/>
        <w:rPr>
          <w:rFonts w:ascii="Times New Roman" w:eastAsia="宋体" w:hAnsi="Times New Roman"/>
          <w:color w:val="auto"/>
          <w:szCs w:val="20"/>
        </w:rPr>
      </w:pPr>
      <w:r w:rsidRPr="0085423E">
        <w:rPr>
          <w:rFonts w:ascii="Times New Roman" w:eastAsia="宋体" w:hAnsi="Times New Roman"/>
          <w:color w:val="008000"/>
          <w:szCs w:val="20"/>
        </w:rPr>
        <w:t>The pseudocode of constructing the mu</w:t>
      </w:r>
      <w:r w:rsidR="00DB3D88" w:rsidRPr="0085423E">
        <w:rPr>
          <w:rFonts w:ascii="Times New Roman" w:eastAsia="宋体" w:hAnsi="Times New Roman"/>
          <w:color w:val="008000"/>
          <w:szCs w:val="20"/>
        </w:rPr>
        <w:t>l</w:t>
      </w:r>
      <w:r w:rsidRPr="0085423E">
        <w:rPr>
          <w:rFonts w:ascii="Times New Roman" w:eastAsia="宋体" w:hAnsi="Times New Roman"/>
          <w:color w:val="008000"/>
          <w:szCs w:val="20"/>
        </w:rPr>
        <w:t>ti-level GTD is described in detail in Algorithm 1.</w:t>
      </w:r>
      <w:r w:rsidRPr="00BF05E6">
        <w:rPr>
          <w:rFonts w:ascii="Times New Roman" w:eastAsia="宋体" w:hAnsi="Times New Roman"/>
          <w:color w:val="auto"/>
          <w:szCs w:val="20"/>
        </w:rPr>
        <w:t xml:space="preserve"> </w:t>
      </w:r>
      <w:r>
        <w:rPr>
          <w:rFonts w:ascii="Times New Roman" w:eastAsia="宋体" w:hAnsi="Times New Roman"/>
          <w:color w:val="auto"/>
          <w:szCs w:val="20"/>
        </w:rPr>
        <w:t>B</w:t>
      </w:r>
      <w:r w:rsidRPr="00FE4D3D">
        <w:rPr>
          <w:rFonts w:ascii="Times New Roman" w:eastAsia="宋体" w:hAnsi="Times New Roman"/>
          <w:color w:val="auto"/>
          <w:szCs w:val="20"/>
        </w:rPr>
        <w:t xml:space="preserve">ased on multi-level GTD, we can obtain the workers’ </w:t>
      </w:r>
      <w:r>
        <w:rPr>
          <w:rFonts w:ascii="Times New Roman" w:eastAsia="宋体" w:hAnsi="Times New Roman"/>
          <w:color w:val="auto"/>
          <w:szCs w:val="20"/>
        </w:rPr>
        <w:t>DOT</w:t>
      </w:r>
      <w:r w:rsidRPr="00FE4D3D">
        <w:rPr>
          <w:rFonts w:ascii="Times New Roman" w:eastAsia="宋体" w:hAnsi="Times New Roman"/>
          <w:color w:val="auto"/>
          <w:szCs w:val="20"/>
        </w:rPr>
        <w:t xml:space="preserve"> for each cycle, and then update their composite </w:t>
      </w:r>
      <w:r>
        <w:rPr>
          <w:rFonts w:ascii="Times New Roman" w:eastAsia="宋体" w:hAnsi="Times New Roman"/>
          <w:color w:val="auto"/>
          <w:szCs w:val="20"/>
        </w:rPr>
        <w:t>DOT</w:t>
      </w:r>
      <w:r w:rsidRPr="00FE4D3D">
        <w:rPr>
          <w:rFonts w:ascii="Times New Roman" w:eastAsia="宋体" w:hAnsi="Times New Roman"/>
          <w:color w:val="auto"/>
          <w:szCs w:val="20"/>
        </w:rPr>
        <w:t xml:space="preserve"> by their historical and current </w:t>
      </w:r>
      <w:r>
        <w:rPr>
          <w:rFonts w:ascii="Times New Roman" w:eastAsia="宋体" w:hAnsi="Times New Roman"/>
          <w:color w:val="auto"/>
          <w:szCs w:val="20"/>
        </w:rPr>
        <w:t>DOT</w:t>
      </w:r>
      <w:r w:rsidRPr="00FE4D3D">
        <w:rPr>
          <w:rFonts w:ascii="Times New Roman" w:eastAsia="宋体" w:hAnsi="Times New Roman"/>
          <w:color w:val="auto"/>
          <w:szCs w:val="20"/>
        </w:rPr>
        <w:t xml:space="preserve">. </w:t>
      </w:r>
      <w:r w:rsidRPr="009A6692">
        <w:rPr>
          <w:rFonts w:ascii="Times New Roman" w:eastAsia="宋体" w:hAnsi="Times New Roman"/>
          <w:color w:val="auto"/>
          <w:szCs w:val="20"/>
        </w:rPr>
        <w:t xml:space="preserve">Dynamic and accurate worker </w:t>
      </w:r>
      <w:r w:rsidRPr="00FE4D3D">
        <w:rPr>
          <w:rFonts w:ascii="Times New Roman" w:eastAsia="宋体" w:hAnsi="Times New Roman"/>
          <w:color w:val="auto"/>
          <w:szCs w:val="20"/>
        </w:rPr>
        <w:t xml:space="preserve">recognition </w:t>
      </w:r>
      <w:r w:rsidRPr="009A6692">
        <w:rPr>
          <w:rFonts w:ascii="Times New Roman" w:eastAsia="宋体" w:hAnsi="Times New Roman"/>
          <w:color w:val="auto"/>
          <w:szCs w:val="20"/>
        </w:rPr>
        <w:t xml:space="preserve">based on a small number of </w:t>
      </w:r>
      <w:r w:rsidRPr="00FE4D3D">
        <w:rPr>
          <w:rFonts w:ascii="Times New Roman" w:eastAsia="宋体" w:hAnsi="Times New Roman"/>
          <w:color w:val="auto"/>
          <w:szCs w:val="20"/>
        </w:rPr>
        <w:t>UAVs</w:t>
      </w:r>
      <w:r w:rsidRPr="009A6692">
        <w:rPr>
          <w:rFonts w:ascii="Times New Roman" w:eastAsia="宋体" w:hAnsi="Times New Roman"/>
          <w:color w:val="auto"/>
          <w:szCs w:val="20"/>
        </w:rPr>
        <w:t xml:space="preserve"> is achieved by this method</w:t>
      </w:r>
      <w:r w:rsidRPr="00FE4D3D">
        <w:rPr>
          <w:rFonts w:ascii="Times New Roman" w:eastAsia="宋体" w:hAnsi="Times New Roman"/>
          <w:color w:val="auto"/>
          <w:szCs w:val="20"/>
        </w:rPr>
        <w:t>, which is explained in detail in the next section.</w:t>
      </w:r>
    </w:p>
    <w:p w14:paraId="1243005D" w14:textId="53897EB0" w:rsidR="00360132" w:rsidRPr="008C4DF6" w:rsidRDefault="00360132" w:rsidP="00360132">
      <w:pPr>
        <w:pStyle w:val="2"/>
        <w:spacing w:before="80"/>
        <w:ind w:left="357" w:hanging="357"/>
      </w:pPr>
      <w:r w:rsidRPr="003C0673">
        <w:rPr>
          <w:rFonts w:hint="eastAsia"/>
        </w:rPr>
        <w:t>4</w:t>
      </w:r>
      <w:r w:rsidRPr="003C0673">
        <w:t>.</w:t>
      </w:r>
      <w:r w:rsidR="0075776A">
        <w:t>4</w:t>
      </w:r>
      <w:r w:rsidRPr="003C0673">
        <w:t xml:space="preserve">. </w:t>
      </w:r>
      <w:r w:rsidRPr="008C4DF6">
        <w:t>Proposed worker recognition system</w:t>
      </w:r>
    </w:p>
    <w:p w14:paraId="2F71A9EF" w14:textId="0E8D8602" w:rsidR="00360132" w:rsidRDefault="00360132" w:rsidP="00360132">
      <w:pPr>
        <w:pStyle w:val="MDPI31text"/>
        <w:spacing w:line="240" w:lineRule="auto"/>
        <w:ind w:firstLineChars="150" w:firstLine="300"/>
        <w:rPr>
          <w:rFonts w:ascii="Times New Roman" w:eastAsia="宋体" w:hAnsi="Times New Roman"/>
          <w:color w:val="auto"/>
          <w:szCs w:val="20"/>
        </w:rPr>
      </w:pPr>
      <w:r w:rsidRPr="00E108D1">
        <w:rPr>
          <w:rFonts w:ascii="Times New Roman" w:eastAsia="宋体" w:hAnsi="Times New Roman"/>
          <w:color w:val="auto"/>
          <w:szCs w:val="20"/>
        </w:rPr>
        <w:t xml:space="preserve">In our DLFTI mechanism, </w:t>
      </w:r>
      <w:r w:rsidRPr="00462106">
        <w:rPr>
          <w:rFonts w:ascii="Times New Roman" w:eastAsia="宋体" w:hAnsi="Times New Roman"/>
          <w:color w:val="008000"/>
          <w:szCs w:val="20"/>
        </w:rPr>
        <w:t xml:space="preserve">we aggregate all the data information in each cycle after the tasks </w:t>
      </w:r>
      <w:r w:rsidR="00EB1B70" w:rsidRPr="00462106">
        <w:rPr>
          <w:rFonts w:ascii="Times New Roman" w:eastAsia="宋体" w:hAnsi="Times New Roman"/>
          <w:color w:val="008000"/>
          <w:szCs w:val="20"/>
        </w:rPr>
        <w:t>are</w:t>
      </w:r>
      <w:r w:rsidRPr="00462106">
        <w:rPr>
          <w:rFonts w:ascii="Times New Roman" w:eastAsia="宋体" w:hAnsi="Times New Roman"/>
          <w:color w:val="008000"/>
          <w:szCs w:val="20"/>
        </w:rPr>
        <w:t xml:space="preserve"> completed, and form the mu</w:t>
      </w:r>
      <w:r w:rsidR="00721C3D" w:rsidRPr="00462106">
        <w:rPr>
          <w:rFonts w:ascii="Times New Roman" w:eastAsia="宋体" w:hAnsi="Times New Roman"/>
          <w:color w:val="008000"/>
          <w:szCs w:val="20"/>
        </w:rPr>
        <w:t>l</w:t>
      </w:r>
      <w:r w:rsidRPr="00462106">
        <w:rPr>
          <w:rFonts w:ascii="Times New Roman" w:eastAsia="宋体" w:hAnsi="Times New Roman"/>
          <w:color w:val="008000"/>
          <w:szCs w:val="20"/>
        </w:rPr>
        <w:t xml:space="preserve">ti-level GTD </w:t>
      </w:r>
      <m:oMath>
        <m:sSubSup>
          <m:sSubSupPr>
            <m:ctrlPr>
              <w:rPr>
                <w:rFonts w:ascii="Cambria Math" w:eastAsia="宋体" w:hAnsi="Cambria Math"/>
                <w:color w:val="008000"/>
                <w:szCs w:val="20"/>
              </w:rPr>
            </m:ctrlPr>
          </m:sSubSupPr>
          <m:e>
            <m:acc>
              <m:accPr>
                <m:ctrlPr>
                  <w:rPr>
                    <w:rFonts w:ascii="Cambria Math" w:eastAsia="宋体" w:hAnsi="Cambria Math"/>
                    <w:color w:val="008000"/>
                    <w:szCs w:val="20"/>
                  </w:rPr>
                </m:ctrlPr>
              </m:accPr>
              <m:e>
                <m:r>
                  <w:rPr>
                    <w:rFonts w:ascii="Cambria Math" w:eastAsia="宋体" w:hAnsi="Cambria Math"/>
                    <w:color w:val="008000"/>
                    <w:szCs w:val="20"/>
                  </w:rPr>
                  <m:t>v</m:t>
                </m:r>
              </m:e>
            </m:acc>
          </m:e>
          <m:sub>
            <m:r>
              <w:rPr>
                <w:rFonts w:ascii="Cambria Math" w:eastAsia="宋体" w:hAnsi="Cambria Math"/>
                <w:color w:val="008000"/>
                <w:szCs w:val="20"/>
              </w:rPr>
              <m:t>j</m:t>
            </m:r>
            <m:r>
              <m:rPr>
                <m:sty m:val="p"/>
              </m:rPr>
              <w:rPr>
                <w:rFonts w:ascii="Cambria Math" w:eastAsia="宋体" w:hAnsi="Cambria Math"/>
                <w:color w:val="008000"/>
                <w:szCs w:val="20"/>
              </w:rPr>
              <m:t>,</m:t>
            </m:r>
            <m:r>
              <w:rPr>
                <w:rFonts w:ascii="Cambria Math" w:eastAsia="宋体" w:hAnsi="Cambria Math"/>
                <w:color w:val="008000"/>
                <w:szCs w:val="20"/>
              </w:rPr>
              <m:t>t</m:t>
            </m:r>
          </m:sub>
          <m:sup>
            <m:r>
              <m:rPr>
                <m:sty m:val="p"/>
              </m:rPr>
              <w:rPr>
                <w:rFonts w:ascii="Cambria Math" w:eastAsia="宋体" w:hAnsi="Cambria Math"/>
                <w:color w:val="008000"/>
                <w:szCs w:val="20"/>
              </w:rPr>
              <m:t>*</m:t>
            </m:r>
          </m:sup>
        </m:sSubSup>
      </m:oMath>
      <w:r w:rsidRPr="00462106">
        <w:rPr>
          <w:rFonts w:ascii="Times New Roman" w:eastAsia="宋体" w:hAnsi="Times New Roman"/>
          <w:color w:val="008000"/>
          <w:szCs w:val="20"/>
        </w:rPr>
        <w:t>.</w:t>
      </w:r>
      <w:r w:rsidRPr="00B838A5">
        <w:rPr>
          <w:rFonts w:ascii="Times New Roman" w:eastAsia="宋体" w:hAnsi="Times New Roman"/>
          <w:color w:val="auto"/>
          <w:szCs w:val="20"/>
        </w:rPr>
        <w:t xml:space="preserve"> After that, the sensing quality of all the data reported by the workers is calculated by </w:t>
      </w:r>
      <m:oMath>
        <m:sSubSup>
          <m:sSubSupPr>
            <m:ctrlPr>
              <w:rPr>
                <w:rFonts w:ascii="Cambria Math" w:eastAsia="宋体" w:hAnsi="Cambria Math"/>
                <w:color w:val="auto"/>
                <w:szCs w:val="20"/>
              </w:rPr>
            </m:ctrlPr>
          </m:sSubSupPr>
          <m:e>
            <m:acc>
              <m:accPr>
                <m:ctrlPr>
                  <w:rPr>
                    <w:rFonts w:ascii="Cambria Math" w:eastAsia="宋体" w:hAnsi="Cambria Math"/>
                    <w:color w:val="auto"/>
                    <w:szCs w:val="20"/>
                  </w:rPr>
                </m:ctrlPr>
              </m:accPr>
              <m:e>
                <m:r>
                  <w:rPr>
                    <w:rFonts w:ascii="Cambria Math" w:eastAsia="宋体" w:hAnsi="Cambria Math"/>
                    <w:color w:val="auto"/>
                    <w:szCs w:val="20"/>
                  </w:rPr>
                  <m:t>v</m:t>
                </m:r>
              </m:e>
            </m:acc>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up>
            <m:r>
              <m:rPr>
                <m:sty m:val="p"/>
              </m:rPr>
              <w:rPr>
                <w:rFonts w:ascii="Cambria Math" w:eastAsia="宋体" w:hAnsi="Cambria Math"/>
                <w:color w:val="auto"/>
                <w:szCs w:val="20"/>
              </w:rPr>
              <m:t>*</m:t>
            </m:r>
          </m:sup>
        </m:sSubSup>
      </m:oMath>
      <w:r w:rsidRPr="00B838A5">
        <w:rPr>
          <w:rFonts w:ascii="Times New Roman" w:eastAsia="宋体" w:hAnsi="Times New Roman"/>
          <w:color w:val="auto"/>
          <w:szCs w:val="20"/>
        </w:rPr>
        <w:t>.</w:t>
      </w:r>
      <w:r w:rsidRPr="00E108D1">
        <w:rPr>
          <w:rFonts w:ascii="Times New Roman" w:eastAsia="宋体" w:hAnsi="Times New Roman"/>
          <w:color w:val="auto"/>
          <w:szCs w:val="20"/>
        </w:rPr>
        <w:t xml:space="preserve"> We then compute the workers’ </w:t>
      </w:r>
      <w:r>
        <w:rPr>
          <w:rFonts w:ascii="Times New Roman" w:eastAsia="宋体" w:hAnsi="Times New Roman"/>
          <w:color w:val="auto"/>
          <w:szCs w:val="20"/>
        </w:rPr>
        <w:t>DOT</w:t>
      </w:r>
      <w:r w:rsidRPr="00E108D1">
        <w:rPr>
          <w:rFonts w:ascii="Times New Roman" w:eastAsia="宋体" w:hAnsi="Times New Roman"/>
          <w:color w:val="auto"/>
          <w:szCs w:val="20"/>
        </w:rPr>
        <w:t xml:space="preserve"> at the end of the cycle. </w:t>
      </w:r>
      <w:r>
        <w:rPr>
          <w:rFonts w:ascii="Times New Roman" w:eastAsia="宋体" w:hAnsi="Times New Roman"/>
          <w:color w:val="auto"/>
          <w:szCs w:val="20"/>
        </w:rPr>
        <w:t>F</w:t>
      </w:r>
      <w:r w:rsidRPr="00E108D1">
        <w:rPr>
          <w:rFonts w:ascii="Times New Roman" w:eastAsia="宋体" w:hAnsi="Times New Roman"/>
          <w:color w:val="auto"/>
          <w:szCs w:val="20"/>
        </w:rPr>
        <w:t xml:space="preserve">inally, composite </w:t>
      </w:r>
      <w:r>
        <w:rPr>
          <w:rFonts w:ascii="Times New Roman" w:eastAsia="宋体" w:hAnsi="Times New Roman"/>
          <w:color w:val="auto"/>
          <w:szCs w:val="20"/>
        </w:rPr>
        <w:t>DOT</w:t>
      </w:r>
      <w:r w:rsidRPr="00E108D1">
        <w:rPr>
          <w:rFonts w:ascii="Times New Roman" w:eastAsia="宋体" w:hAnsi="Times New Roman"/>
          <w:color w:val="auto"/>
          <w:szCs w:val="20"/>
        </w:rPr>
        <w:t xml:space="preserve"> </w:t>
      </w:r>
      <w:r>
        <w:rPr>
          <w:rFonts w:ascii="Times New Roman" w:eastAsia="宋体" w:hAnsi="Times New Roman"/>
          <w:color w:val="auto"/>
          <w:szCs w:val="20"/>
        </w:rPr>
        <w:t xml:space="preserve">is updated </w:t>
      </w:r>
      <w:r w:rsidRPr="00E108D1">
        <w:rPr>
          <w:rFonts w:ascii="Times New Roman" w:eastAsia="宋体" w:hAnsi="Times New Roman"/>
          <w:color w:val="auto"/>
          <w:szCs w:val="20"/>
        </w:rPr>
        <w:t xml:space="preserve">by their historical and current </w:t>
      </w:r>
      <w:r>
        <w:rPr>
          <w:rFonts w:ascii="Times New Roman" w:eastAsia="宋体" w:hAnsi="Times New Roman"/>
          <w:color w:val="auto"/>
          <w:szCs w:val="20"/>
        </w:rPr>
        <w:t>DOT</w:t>
      </w:r>
      <w:r w:rsidRPr="00E108D1">
        <w:rPr>
          <w:rFonts w:ascii="Times New Roman" w:eastAsia="宋体" w:hAnsi="Times New Roman"/>
          <w:color w:val="auto"/>
          <w:szCs w:val="20"/>
        </w:rPr>
        <w:t>.</w:t>
      </w:r>
    </w:p>
    <w:p w14:paraId="0AB16202" w14:textId="7BE40F2B" w:rsidR="002F3261" w:rsidRDefault="00360132" w:rsidP="002F3261">
      <w:pPr>
        <w:pStyle w:val="MDPI31text"/>
        <w:spacing w:line="240" w:lineRule="auto"/>
        <w:ind w:firstLine="0"/>
        <w:rPr>
          <w:rFonts w:ascii="Times New Roman" w:eastAsia="宋体" w:hAnsi="Times New Roman"/>
          <w:color w:val="auto"/>
          <w:szCs w:val="20"/>
        </w:rPr>
      </w:pPr>
      <w:r w:rsidRPr="002C1F48">
        <w:rPr>
          <w:rFonts w:ascii="Times New Roman" w:eastAsia="宋体" w:hAnsi="Times New Roman"/>
          <w:color w:val="008000"/>
          <w:szCs w:val="20"/>
        </w:rPr>
        <w:t>The sensing quality is calculated by the distance between the data submitted by workers and the mu</w:t>
      </w:r>
      <w:r w:rsidR="008B558C" w:rsidRPr="002C1F48">
        <w:rPr>
          <w:rFonts w:ascii="Times New Roman" w:eastAsia="宋体" w:hAnsi="Times New Roman"/>
          <w:color w:val="008000"/>
          <w:szCs w:val="20"/>
        </w:rPr>
        <w:t>l</w:t>
      </w:r>
      <w:r w:rsidRPr="002C1F48">
        <w:rPr>
          <w:rFonts w:ascii="Times New Roman" w:eastAsia="宋体" w:hAnsi="Times New Roman"/>
          <w:color w:val="008000"/>
          <w:szCs w:val="20"/>
        </w:rPr>
        <w:t xml:space="preserve">ti-level GTD, </w:t>
      </w:r>
      <w:r w:rsidRPr="00E108D1">
        <w:rPr>
          <w:rFonts w:ascii="Times New Roman" w:eastAsia="宋体" w:hAnsi="Times New Roman"/>
          <w:color w:val="auto"/>
          <w:szCs w:val="20"/>
        </w:rPr>
        <w:t xml:space="preserve">as shown </w:t>
      </w:r>
      <w:r w:rsidR="002F3261" w:rsidRPr="00E108D1">
        <w:rPr>
          <w:rFonts w:ascii="Times New Roman" w:eastAsia="宋体" w:hAnsi="Times New Roman"/>
          <w:color w:val="auto"/>
          <w:szCs w:val="20"/>
        </w:rPr>
        <w:t>in Eq. (</w:t>
      </w:r>
      <w:r w:rsidR="006715B8">
        <w:rPr>
          <w:rFonts w:ascii="Times New Roman" w:eastAsia="宋体" w:hAnsi="Times New Roman"/>
          <w:color w:val="auto"/>
          <w:szCs w:val="20"/>
        </w:rPr>
        <w:t>46</w:t>
      </w:r>
      <w:r w:rsidR="002F3261" w:rsidRPr="00E108D1">
        <w:rPr>
          <w:rFonts w:ascii="Times New Roman" w:eastAsia="宋体" w:hAnsi="Times New Roman"/>
          <w:color w:val="auto"/>
          <w:szCs w:val="20"/>
        </w:rPr>
        <w:t>). When the distance between them is large, it means that the data reported by the worker is likely to be wrong, while</w:t>
      </w:r>
      <w:r w:rsidR="002F3261" w:rsidRPr="002F3261">
        <w:rPr>
          <w:rFonts w:ascii="Times New Roman" w:eastAsia="宋体" w:hAnsi="Times New Roman"/>
        </w:rPr>
        <w:t xml:space="preserve"> </w:t>
      </w:r>
      <w:r w:rsidR="002F3261" w:rsidRPr="00E108D1">
        <w:rPr>
          <w:rFonts w:ascii="Times New Roman" w:eastAsia="宋体" w:hAnsi="Times New Roman"/>
          <w:color w:val="auto"/>
          <w:szCs w:val="20"/>
        </w:rPr>
        <w:t>the opposite means that the data reported by the worker is comparatively trustworthy.</w:t>
      </w:r>
    </w:p>
    <w:p w14:paraId="4DCB4D1D" w14:textId="346FB1CC" w:rsidR="00C86C7E" w:rsidRPr="006E43B1" w:rsidRDefault="00636A06" w:rsidP="00C86C7E">
      <w:pPr>
        <w:spacing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sSubSup>
                <m:sSubSupPr>
                  <m:ctrlPr>
                    <w:rPr>
                      <w:rFonts w:ascii="Cambria Math" w:hAnsi="Cambria Math"/>
                      <w:i/>
                      <w:lang w:eastAsia="zh-CN"/>
                    </w:rPr>
                  </m:ctrlPr>
                </m:sSubSupPr>
                <m:e>
                  <m:r>
                    <w:rPr>
                      <w:rFonts w:ascii="Cambria Math" w:hAnsi="Cambria Math"/>
                      <w:lang w:eastAsia="zh-CN"/>
                    </w:rPr>
                    <m:t>q</m:t>
                  </m:r>
                </m:e>
                <m:sub>
                  <m:r>
                    <w:rPr>
                      <w:rFonts w:ascii="Cambria Math" w:hAnsi="Cambria Math"/>
                      <w:lang w:eastAsia="zh-CN"/>
                    </w:rPr>
                    <m:t>i,j</m:t>
                  </m:r>
                </m:sub>
                <m:sup>
                  <m:r>
                    <w:rPr>
                      <w:rFonts w:ascii="Cambria Math" w:hAnsi="Cambria Math"/>
                      <w:lang w:eastAsia="zh-CN"/>
                    </w:rPr>
                    <m:t>t</m:t>
                  </m:r>
                </m:sup>
              </m:sSub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α</m:t>
                      </m:r>
                    </m:e>
                    <m:sub>
                      <m:r>
                        <w:rPr>
                          <w:rFonts w:ascii="Cambria Math" w:hAnsi="Cambria Math"/>
                          <w:lang w:eastAsia="zh-CN"/>
                        </w:rPr>
                        <m:t>j,t</m:t>
                      </m:r>
                    </m:sub>
                  </m:sSub>
                  <m:sSup>
                    <m:sSupPr>
                      <m:ctrlPr>
                        <w:rPr>
                          <w:rFonts w:ascii="Cambria Math" w:hAnsi="Cambria Math"/>
                          <w:i/>
                          <w:lang w:eastAsia="zh-CN"/>
                        </w:rPr>
                      </m:ctrlPr>
                    </m:sSupPr>
                    <m:e>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v</m:t>
                                  </m:r>
                                </m:e>
                              </m:acc>
                            </m:e>
                            <m:sub>
                              <m:r>
                                <w:rPr>
                                  <w:rFonts w:ascii="Cambria Math" w:hAnsi="Cambria Math"/>
                                  <w:lang w:eastAsia="zh-CN"/>
                                </w:rPr>
                                <m:t>j,t</m:t>
                              </m:r>
                            </m:sub>
                            <m:sup>
                              <m:r>
                                <w:rPr>
                                  <w:rFonts w:ascii="Cambria Math" w:hAnsi="Cambria Math"/>
                                  <w:lang w:eastAsia="zh-CN"/>
                                </w:rPr>
                                <m: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i</m:t>
                              </m:r>
                            </m:sup>
                          </m:sSubSup>
                        </m:e>
                      </m:d>
                    </m:e>
                    <m:sup>
                      <m:r>
                        <w:rPr>
                          <w:rFonts w:ascii="Cambria Math" w:hAnsi="Cambria Math"/>
                          <w:lang w:eastAsia="zh-CN"/>
                        </w:rPr>
                        <m:t>2</m:t>
                      </m:r>
                    </m:sup>
                  </m:sSup>
                </m:den>
              </m:f>
              <m:r>
                <w:rPr>
                  <w:rFonts w:ascii="Cambria Math" w:hAnsi="Cambria Math"/>
                  <w:lang w:eastAsia="zh-CN"/>
                </w:rPr>
                <m:t>.#(46)##</m:t>
              </m:r>
            </m:e>
          </m:eqArr>
        </m:oMath>
      </m:oMathPara>
    </w:p>
    <w:p w14:paraId="669EF938" w14:textId="7DF2304E" w:rsidR="00D6267D" w:rsidRPr="007016EC" w:rsidRDefault="00C86C7E" w:rsidP="00800DCB">
      <w:pPr>
        <w:pStyle w:val="MDPI31text"/>
        <w:spacing w:line="240" w:lineRule="auto"/>
        <w:ind w:firstLineChars="150" w:firstLine="300"/>
        <w:rPr>
          <w:rFonts w:ascii="Times New Roman" w:eastAsia="宋体" w:hAnsi="Times New Roman"/>
          <w:color w:val="008000"/>
          <w:szCs w:val="20"/>
        </w:rPr>
      </w:pPr>
      <w:r>
        <w:rPr>
          <w:rFonts w:ascii="Times New Roman" w:eastAsia="宋体" w:hAnsi="Times New Roman"/>
          <w:color w:val="auto"/>
          <w:szCs w:val="20"/>
        </w:rPr>
        <w:t>Where</w:t>
      </w:r>
      <w:r w:rsidRPr="00E108D1">
        <w:rPr>
          <w:rFonts w:ascii="Times New Roman" w:eastAsia="宋体" w:hAnsi="Times New Roman"/>
          <w:color w:val="auto"/>
          <w:szCs w:val="20"/>
        </w:rPr>
        <w:t xml:space="preserve"> </w:t>
      </w:r>
      <m:oMath>
        <m:sSub>
          <m:sSubPr>
            <m:ctrlPr>
              <w:rPr>
                <w:rFonts w:ascii="Cambria Math" w:eastAsia="宋体" w:hAnsi="Cambria Math"/>
                <w:color w:val="auto"/>
                <w:szCs w:val="20"/>
              </w:rPr>
            </m:ctrlPr>
          </m:sSubPr>
          <m:e>
            <m:r>
              <w:rPr>
                <w:rFonts w:ascii="Cambria Math" w:eastAsia="宋体" w:hAnsi="Cambria Math"/>
                <w:color w:val="auto"/>
                <w:szCs w:val="20"/>
              </w:rPr>
              <m:t>α</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Sub>
      </m:oMath>
      <w:r w:rsidRPr="00E108D1">
        <w:rPr>
          <w:rFonts w:ascii="Times New Roman" w:eastAsia="宋体" w:hAnsi="Times New Roman"/>
          <w:color w:val="auto"/>
          <w:szCs w:val="20"/>
        </w:rPr>
        <w:t xml:space="preserve"> is a hyperparameter that defines the strength of the constraint on sensing quality. The larger the value of </w:t>
      </w:r>
      <m:oMath>
        <m:sSub>
          <m:sSubPr>
            <m:ctrlPr>
              <w:rPr>
                <w:rFonts w:ascii="Cambria Math" w:eastAsia="宋体" w:hAnsi="Cambria Math"/>
                <w:color w:val="auto"/>
                <w:szCs w:val="20"/>
              </w:rPr>
            </m:ctrlPr>
          </m:sSubPr>
          <m:e>
            <m:r>
              <w:rPr>
                <w:rFonts w:ascii="Cambria Math" w:eastAsia="宋体" w:hAnsi="Cambria Math"/>
                <w:color w:val="auto"/>
                <w:szCs w:val="20"/>
              </w:rPr>
              <m:t>α</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Sub>
      </m:oMath>
      <w:r w:rsidRPr="00E108D1">
        <w:rPr>
          <w:rFonts w:ascii="Times New Roman" w:eastAsia="宋体" w:hAnsi="Times New Roman"/>
          <w:color w:val="auto"/>
          <w:szCs w:val="20"/>
        </w:rPr>
        <w:t>, the more stringent the sensing quality requirement is, and the small error between the reported data and the multi-level GTD may</w:t>
      </w:r>
      <w:r w:rsidRPr="00C86C7E">
        <w:rPr>
          <w:rFonts w:ascii="Times New Roman" w:eastAsia="宋体" w:hAnsi="Times New Roman"/>
          <w:color w:val="auto"/>
          <w:szCs w:val="20"/>
        </w:rPr>
        <w:t xml:space="preserve"> </w:t>
      </w:r>
      <w:r w:rsidRPr="00E108D1">
        <w:rPr>
          <w:rFonts w:ascii="Times New Roman" w:eastAsia="宋体" w:hAnsi="Times New Roman"/>
          <w:color w:val="auto"/>
          <w:szCs w:val="20"/>
        </w:rPr>
        <w:t xml:space="preserve">cause the sensing quality to drop rapidly. According to the three different levels of the GTD, </w:t>
      </w:r>
      <m:oMath>
        <m:sSub>
          <m:sSubPr>
            <m:ctrlPr>
              <w:rPr>
                <w:rFonts w:ascii="Cambria Math" w:eastAsia="宋体" w:hAnsi="Cambria Math"/>
                <w:color w:val="auto"/>
                <w:szCs w:val="20"/>
              </w:rPr>
            </m:ctrlPr>
          </m:sSubPr>
          <m:e>
            <m:r>
              <w:rPr>
                <w:rFonts w:ascii="Cambria Math" w:eastAsia="宋体" w:hAnsi="Cambria Math"/>
                <w:color w:val="auto"/>
                <w:szCs w:val="20"/>
              </w:rPr>
              <m:t>α</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Sub>
      </m:oMath>
      <w:r w:rsidRPr="00E108D1">
        <w:rPr>
          <w:rFonts w:ascii="Times New Roman" w:eastAsia="宋体" w:hAnsi="Times New Roman"/>
          <w:color w:val="auto"/>
          <w:szCs w:val="20"/>
        </w:rPr>
        <w:t xml:space="preserve"> will take three</w:t>
      </w:r>
      <w:r>
        <w:rPr>
          <w:rFonts w:ascii="Times New Roman" w:eastAsia="宋体" w:hAnsi="Times New Roman"/>
          <w:color w:val="auto"/>
          <w:szCs w:val="20"/>
        </w:rPr>
        <w:t xml:space="preserve"> </w:t>
      </w:r>
      <w:r w:rsidRPr="00E108D1">
        <w:rPr>
          <w:rFonts w:ascii="Times New Roman" w:eastAsia="宋体" w:hAnsi="Times New Roman"/>
          <w:color w:val="auto"/>
          <w:szCs w:val="20"/>
        </w:rPr>
        <w:t>different</w:t>
      </w:r>
      <w:r w:rsidR="00800DCB">
        <w:rPr>
          <w:rFonts w:ascii="Times New Roman" w:eastAsia="宋体" w:hAnsi="Times New Roman"/>
          <w:color w:val="auto"/>
          <w:szCs w:val="20"/>
        </w:rPr>
        <w:t xml:space="preserve"> </w:t>
      </w:r>
      <w:r w:rsidR="00415E6D" w:rsidRPr="00E108D1">
        <w:rPr>
          <w:rFonts w:ascii="Times New Roman" w:eastAsia="宋体" w:hAnsi="Times New Roman"/>
          <w:color w:val="auto"/>
          <w:szCs w:val="20"/>
        </w:rPr>
        <w:t>values, as shown in Eq. (</w:t>
      </w:r>
      <w:r w:rsidR="006715B8">
        <w:rPr>
          <w:rFonts w:ascii="Times New Roman" w:eastAsia="宋体" w:hAnsi="Times New Roman"/>
          <w:color w:val="auto"/>
          <w:szCs w:val="20"/>
        </w:rPr>
        <w:t>47</w:t>
      </w:r>
      <w:r w:rsidR="00415E6D" w:rsidRPr="00E108D1">
        <w:rPr>
          <w:rFonts w:ascii="Times New Roman" w:eastAsia="宋体" w:hAnsi="Times New Roman"/>
          <w:color w:val="auto"/>
          <w:szCs w:val="20"/>
        </w:rPr>
        <w:t>).</w:t>
      </w:r>
      <w:r w:rsidR="00415E6D" w:rsidRPr="007016EC">
        <w:rPr>
          <w:rFonts w:ascii="Times New Roman" w:eastAsia="宋体" w:hAnsi="Times New Roman"/>
          <w:color w:val="008000"/>
          <w:szCs w:val="20"/>
        </w:rPr>
        <w:t xml:space="preserve"> Since we assume that the accuracy of gold GTD is the largest, silver GTD is the second and </w:t>
      </w:r>
      <w:r w:rsidR="007016EC" w:rsidRPr="007016EC">
        <w:rPr>
          <w:rFonts w:ascii="Times New Roman" w:eastAsia="宋体" w:hAnsi="Times New Roman"/>
          <w:color w:val="008000"/>
          <w:szCs w:val="20"/>
        </w:rPr>
        <w:t>b</w:t>
      </w:r>
      <w:r w:rsidR="00415E6D" w:rsidRPr="007016EC">
        <w:rPr>
          <w:rFonts w:ascii="Times New Roman" w:eastAsia="宋体" w:hAnsi="Times New Roman"/>
          <w:color w:val="008000"/>
          <w:szCs w:val="20"/>
        </w:rPr>
        <w:t xml:space="preserve">ronze GTD is the smallest, </w:t>
      </w:r>
      <m:oMath>
        <m:sSub>
          <m:sSubPr>
            <m:ctrlPr>
              <w:rPr>
                <w:rFonts w:ascii="Cambria Math" w:eastAsia="宋体" w:hAnsi="Cambria Math"/>
                <w:color w:val="008000"/>
                <w:szCs w:val="20"/>
              </w:rPr>
            </m:ctrlPr>
          </m:sSubPr>
          <m:e>
            <m:r>
              <w:rPr>
                <w:rFonts w:ascii="Cambria Math" w:eastAsia="宋体" w:hAnsi="Cambria Math"/>
                <w:color w:val="008000"/>
                <w:szCs w:val="20"/>
              </w:rPr>
              <m:t>α</m:t>
            </m:r>
          </m:e>
          <m:sub>
            <m:r>
              <m:rPr>
                <m:sty m:val="p"/>
              </m:rPr>
              <w:rPr>
                <w:rFonts w:ascii="Cambria Math" w:eastAsia="宋体" w:hAnsi="Cambria Math"/>
                <w:color w:val="008000"/>
                <w:szCs w:val="20"/>
              </w:rPr>
              <m:t>1</m:t>
            </m:r>
          </m:sub>
        </m:sSub>
        <m:r>
          <m:rPr>
            <m:sty m:val="p"/>
          </m:rPr>
          <w:rPr>
            <w:rFonts w:ascii="Cambria Math" w:eastAsia="宋体" w:hAnsi="Cambria Math"/>
            <w:color w:val="008000"/>
            <w:szCs w:val="20"/>
          </w:rPr>
          <m:t>&gt;</m:t>
        </m:r>
        <m:sSub>
          <m:sSubPr>
            <m:ctrlPr>
              <w:rPr>
                <w:rFonts w:ascii="Cambria Math" w:eastAsia="宋体" w:hAnsi="Cambria Math"/>
                <w:color w:val="008000"/>
                <w:szCs w:val="20"/>
              </w:rPr>
            </m:ctrlPr>
          </m:sSubPr>
          <m:e>
            <m:r>
              <w:rPr>
                <w:rFonts w:ascii="Cambria Math" w:eastAsia="宋体" w:hAnsi="Cambria Math"/>
                <w:color w:val="008000"/>
                <w:szCs w:val="20"/>
              </w:rPr>
              <m:t>α</m:t>
            </m:r>
          </m:e>
          <m:sub>
            <m:r>
              <m:rPr>
                <m:sty m:val="p"/>
              </m:rPr>
              <w:rPr>
                <w:rFonts w:ascii="Cambria Math" w:eastAsia="宋体" w:hAnsi="Cambria Math"/>
                <w:color w:val="008000"/>
                <w:szCs w:val="20"/>
              </w:rPr>
              <m:t>2</m:t>
            </m:r>
          </m:sub>
        </m:sSub>
        <m:r>
          <m:rPr>
            <m:sty m:val="p"/>
          </m:rPr>
          <w:rPr>
            <w:rFonts w:ascii="Cambria Math" w:eastAsia="宋体" w:hAnsi="Cambria Math"/>
            <w:color w:val="008000"/>
            <w:szCs w:val="20"/>
          </w:rPr>
          <m:t>&gt;</m:t>
        </m:r>
        <m:sSub>
          <m:sSubPr>
            <m:ctrlPr>
              <w:rPr>
                <w:rFonts w:ascii="Cambria Math" w:eastAsia="宋体" w:hAnsi="Cambria Math"/>
                <w:color w:val="008000"/>
                <w:szCs w:val="20"/>
              </w:rPr>
            </m:ctrlPr>
          </m:sSubPr>
          <m:e>
            <m:r>
              <w:rPr>
                <w:rFonts w:ascii="Cambria Math" w:eastAsia="宋体" w:hAnsi="Cambria Math"/>
                <w:color w:val="008000"/>
                <w:szCs w:val="20"/>
              </w:rPr>
              <m:t>α</m:t>
            </m:r>
          </m:e>
          <m:sub>
            <m:r>
              <m:rPr>
                <m:sty m:val="p"/>
              </m:rPr>
              <w:rPr>
                <w:rFonts w:ascii="Cambria Math" w:eastAsia="宋体" w:hAnsi="Cambria Math"/>
                <w:color w:val="008000"/>
                <w:szCs w:val="20"/>
              </w:rPr>
              <m:t>3</m:t>
            </m:r>
          </m:sub>
        </m:sSub>
      </m:oMath>
      <w:r w:rsidR="00415E6D" w:rsidRPr="007016EC">
        <w:rPr>
          <w:rFonts w:ascii="Times New Roman" w:eastAsia="宋体" w:hAnsi="Times New Roman"/>
          <w:color w:val="008000"/>
          <w:szCs w:val="20"/>
        </w:rPr>
        <w:t xml:space="preserve"> should be satisfied.</w:t>
      </w:r>
    </w:p>
    <w:p w14:paraId="62FB9510" w14:textId="3A800661" w:rsidR="00CB6B49" w:rsidRPr="006E43B1" w:rsidRDefault="00636A06" w:rsidP="00CB6B49">
      <w:pPr>
        <w:spacing w:beforeLines="70" w:before="168" w:afterLines="20" w:after="48" w:line="240" w:lineRule="auto"/>
        <w:rPr>
          <w:rFonts w:ascii="Times New Roman" w:hAnsi="Times New Roman"/>
          <w:i/>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α</m:t>
                  </m:r>
                </m:e>
                <m:sub>
                  <m:r>
                    <w:rPr>
                      <w:rFonts w:ascii="Cambria Math" w:hAnsi="Cambria Math"/>
                      <w:lang w:eastAsia="zh-CN"/>
                    </w:rPr>
                    <m:t>j,t</m:t>
                  </m:r>
                </m:sub>
              </m:sSub>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=1,</m:t>
                      </m:r>
                    </m:e>
                    <m:e>
                      <m:sSub>
                        <m:sSubPr>
                          <m:ctrlPr>
                            <w:rPr>
                              <w:rFonts w:ascii="Cambria Math" w:hAnsi="Cambria Math"/>
                              <w:i/>
                              <w:lang w:eastAsia="zh-CN"/>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=0,</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Silver</m:t>
                          </m:r>
                        </m:sup>
                      </m:sSubSup>
                      <m:r>
                        <w:rPr>
                          <w:rFonts w:ascii="Cambria Math" w:hAnsi="Cambria Math"/>
                          <w:lang w:eastAsia="zh-CN"/>
                        </w:rPr>
                        <m:t>=1,</m:t>
                      </m:r>
                    </m:e>
                    <m:e>
                      <m:sSub>
                        <m:sSubPr>
                          <m:ctrlPr>
                            <w:rPr>
                              <w:rFonts w:ascii="Cambria Math" w:hAnsi="Cambria Math"/>
                              <w:i/>
                              <w:lang w:eastAsia="zh-CN"/>
                            </w:rPr>
                          </m:ctrlPr>
                        </m:sSubPr>
                        <m:e>
                          <m:r>
                            <w:rPr>
                              <w:rFonts w:ascii="Cambria Math" w:hAnsi="Cambria Math"/>
                              <w:lang w:eastAsia="zh-CN"/>
                            </w:rPr>
                            <m:t>α</m:t>
                          </m:r>
                        </m:e>
                        <m:sub>
                          <m:r>
                            <w:rPr>
                              <w:rFonts w:ascii="Cambria Math" w:hAnsi="Cambria Math"/>
                              <w:lang w:eastAsia="zh-CN"/>
                            </w:rPr>
                            <m:t>3</m:t>
                          </m:r>
                        </m:sub>
                      </m:sSub>
                      <m:r>
                        <w:rPr>
                          <w:rFonts w:ascii="Cambria Math" w:hAnsi="Cambria Math"/>
                          <w:lang w:eastAsia="zh-CN"/>
                        </w:rPr>
                        <m:t>,else.</m:t>
                      </m:r>
                    </m:e>
                  </m:eqArr>
                </m:e>
              </m:d>
              <m:r>
                <w:rPr>
                  <w:rFonts w:ascii="Cambria Math" w:hAnsi="Cambria Math"/>
                  <w:lang w:eastAsia="zh-CN"/>
                </w:rPr>
                <m:t>#(47)##</m:t>
              </m:r>
            </m:e>
          </m:eqArr>
        </m:oMath>
      </m:oMathPara>
    </w:p>
    <w:p w14:paraId="26F71B54" w14:textId="77777777" w:rsidR="00A95429" w:rsidRDefault="00CB6B49" w:rsidP="00CB6B49">
      <w:pPr>
        <w:pStyle w:val="MDPI31text"/>
        <w:spacing w:line="240" w:lineRule="auto"/>
        <w:ind w:firstLineChars="150" w:firstLine="300"/>
        <w:rPr>
          <w:rFonts w:ascii="Times New Roman" w:eastAsia="宋体" w:hAnsi="Times New Roman"/>
          <w:color w:val="008000"/>
          <w:szCs w:val="20"/>
        </w:rPr>
      </w:pPr>
      <w:r w:rsidRPr="00E108D1">
        <w:rPr>
          <w:rFonts w:ascii="Times New Roman" w:eastAsia="宋体" w:hAnsi="Times New Roman"/>
          <w:color w:val="auto"/>
          <w:szCs w:val="20"/>
        </w:rPr>
        <w:t xml:space="preserve">After getting </w:t>
      </w:r>
      <m:oMath>
        <m:sSubSup>
          <m:sSubSupPr>
            <m:ctrlPr>
              <w:rPr>
                <w:rFonts w:ascii="Cambria Math" w:eastAsia="宋体" w:hAnsi="Cambria Math"/>
                <w:color w:val="auto"/>
                <w:szCs w:val="20"/>
              </w:rPr>
            </m:ctrlPr>
          </m:sSubSupPr>
          <m:e>
            <m:r>
              <w:rPr>
                <w:rFonts w:ascii="Cambria Math" w:eastAsia="宋体" w:hAnsi="Cambria Math"/>
                <w:color w:val="auto"/>
                <w:szCs w:val="20"/>
              </w:rPr>
              <m:t>q</m:t>
            </m:r>
          </m:e>
          <m:sub>
            <m:r>
              <w:rPr>
                <w:rFonts w:ascii="Cambria Math" w:eastAsia="宋体" w:hAnsi="Cambria Math"/>
                <w:color w:val="auto"/>
                <w:szCs w:val="20"/>
              </w:rPr>
              <m:t>i</m:t>
            </m:r>
            <m:r>
              <m:rPr>
                <m:sty m:val="p"/>
              </m:rPr>
              <w:rPr>
                <w:rFonts w:ascii="Cambria Math" w:eastAsia="宋体" w:hAnsi="Cambria Math"/>
                <w:color w:val="auto"/>
                <w:szCs w:val="20"/>
              </w:rPr>
              <m:t>,</m:t>
            </m:r>
            <m:r>
              <w:rPr>
                <w:rFonts w:ascii="Cambria Math" w:eastAsia="宋体" w:hAnsi="Cambria Math"/>
                <w:color w:val="auto"/>
                <w:szCs w:val="20"/>
              </w:rPr>
              <m:t>j</m:t>
            </m:r>
          </m:sub>
          <m:sup>
            <m:r>
              <w:rPr>
                <w:rFonts w:ascii="Cambria Math" w:eastAsia="宋体" w:hAnsi="Cambria Math"/>
                <w:color w:val="auto"/>
                <w:szCs w:val="20"/>
              </w:rPr>
              <m:t>t</m:t>
            </m:r>
          </m:sup>
        </m:sSubSup>
      </m:oMath>
      <w:r w:rsidRPr="00E108D1">
        <w:rPr>
          <w:rFonts w:ascii="Times New Roman" w:eastAsia="宋体" w:hAnsi="Times New Roman"/>
          <w:color w:val="auto"/>
          <w:szCs w:val="20"/>
        </w:rPr>
        <w:t xml:space="preserve"> for a whole cycle, </w:t>
      </w:r>
      <w:r w:rsidRPr="008720B8">
        <w:rPr>
          <w:rFonts w:ascii="Times New Roman" w:eastAsia="宋体" w:hAnsi="Times New Roman"/>
          <w:color w:val="auto"/>
          <w:szCs w:val="20"/>
        </w:rPr>
        <w:t xml:space="preserve">the worker's </w:t>
      </w:r>
      <w:r>
        <w:rPr>
          <w:rFonts w:ascii="Times New Roman" w:eastAsia="宋体" w:hAnsi="Times New Roman"/>
          <w:color w:val="auto"/>
          <w:szCs w:val="20"/>
        </w:rPr>
        <w:t>DOT</w:t>
      </w:r>
      <w:r w:rsidRPr="008720B8">
        <w:rPr>
          <w:rFonts w:ascii="Times New Roman" w:eastAsia="宋体" w:hAnsi="Times New Roman"/>
          <w:color w:val="auto"/>
          <w:szCs w:val="20"/>
        </w:rPr>
        <w:t xml:space="preserve"> can be obtained.</w:t>
      </w:r>
      <w:r w:rsidRPr="00E108D1">
        <w:rPr>
          <w:rFonts w:ascii="Times New Roman" w:eastAsia="宋体" w:hAnsi="Times New Roman"/>
          <w:color w:val="auto"/>
          <w:szCs w:val="20"/>
        </w:rPr>
        <w:t xml:space="preserve"> </w:t>
      </w:r>
      <w:r w:rsidRPr="00BB0B5B">
        <w:rPr>
          <w:rFonts w:ascii="Times New Roman" w:eastAsia="宋体" w:hAnsi="Times New Roman"/>
          <w:color w:val="008000"/>
          <w:szCs w:val="20"/>
        </w:rPr>
        <w:t xml:space="preserve">In this paper, we choose to calculate the DOT </w:t>
      </w:r>
      <m:oMath>
        <m:sSub>
          <m:sSubPr>
            <m:ctrlPr>
              <w:rPr>
                <w:rFonts w:ascii="Cambria Math" w:eastAsia="宋体" w:hAnsi="Cambria Math"/>
                <w:color w:val="008000"/>
                <w:szCs w:val="20"/>
              </w:rPr>
            </m:ctrlPr>
          </m:sSubPr>
          <m:e>
            <m:r>
              <w:rPr>
                <w:rFonts w:ascii="Cambria Math" w:eastAsia="宋体" w:hAnsi="Cambria Math"/>
                <w:color w:val="008000"/>
                <w:szCs w:val="20"/>
              </w:rPr>
              <m:t>q</m:t>
            </m:r>
          </m:e>
          <m:sub>
            <m:r>
              <w:rPr>
                <w:rFonts w:ascii="Cambria Math" w:eastAsia="宋体" w:hAnsi="Cambria Math"/>
                <w:color w:val="008000"/>
                <w:szCs w:val="20"/>
              </w:rPr>
              <m:t>i</m:t>
            </m:r>
            <m:r>
              <m:rPr>
                <m:sty m:val="p"/>
              </m:rPr>
              <w:rPr>
                <w:rFonts w:ascii="Cambria Math" w:eastAsia="宋体" w:hAnsi="Cambria Math"/>
                <w:color w:val="008000"/>
                <w:szCs w:val="20"/>
              </w:rPr>
              <m:t>,</m:t>
            </m:r>
            <m:r>
              <w:rPr>
                <w:rFonts w:ascii="Cambria Math" w:eastAsia="宋体" w:hAnsi="Cambria Math"/>
                <w:color w:val="008000"/>
                <w:szCs w:val="20"/>
              </w:rPr>
              <m:t>k</m:t>
            </m:r>
          </m:sub>
        </m:sSub>
      </m:oMath>
      <w:r w:rsidRPr="00BB0B5B">
        <w:rPr>
          <w:rFonts w:ascii="Times New Roman" w:eastAsia="宋体" w:hAnsi="Times New Roman"/>
          <w:color w:val="008000"/>
          <w:szCs w:val="20"/>
        </w:rPr>
        <w:t xml:space="preserve"> </w:t>
      </w:r>
    </w:p>
    <w:p w14:paraId="689278C7" w14:textId="3908F04A" w:rsidR="00CB6B49" w:rsidRDefault="00CB6B49" w:rsidP="00A95429">
      <w:pPr>
        <w:pStyle w:val="MDPI31text"/>
        <w:spacing w:line="240" w:lineRule="auto"/>
        <w:ind w:firstLine="0"/>
        <w:rPr>
          <w:rFonts w:ascii="Times New Roman" w:eastAsia="宋体" w:hAnsi="Times New Roman"/>
          <w:color w:val="auto"/>
          <w:szCs w:val="20"/>
        </w:rPr>
      </w:pPr>
      <w:r w:rsidRPr="00BB0B5B">
        <w:rPr>
          <w:rFonts w:ascii="Times New Roman" w:eastAsia="宋体" w:hAnsi="Times New Roman"/>
          <w:color w:val="008000"/>
          <w:szCs w:val="20"/>
        </w:rPr>
        <w:t xml:space="preserve">for worker </w:t>
      </w:r>
      <m:oMath>
        <m:sSub>
          <m:sSubPr>
            <m:ctrlPr>
              <w:rPr>
                <w:rFonts w:ascii="Cambria Math" w:eastAsia="宋体" w:hAnsi="Cambria Math"/>
                <w:color w:val="008000"/>
                <w:szCs w:val="20"/>
              </w:rPr>
            </m:ctrlPr>
          </m:sSubPr>
          <m:e>
            <m:r>
              <w:rPr>
                <w:rFonts w:ascii="Cambria Math" w:eastAsia="宋体" w:hAnsi="Cambria Math"/>
                <w:color w:val="008000"/>
                <w:szCs w:val="20"/>
              </w:rPr>
              <m:t>s</m:t>
            </m:r>
          </m:e>
          <m:sub>
            <m:r>
              <w:rPr>
                <w:rFonts w:ascii="Cambria Math" w:eastAsia="宋体" w:hAnsi="Cambria Math"/>
                <w:color w:val="008000"/>
                <w:szCs w:val="20"/>
              </w:rPr>
              <m:t>i</m:t>
            </m:r>
          </m:sub>
        </m:sSub>
      </m:oMath>
      <w:r w:rsidRPr="00BB0B5B">
        <w:rPr>
          <w:rFonts w:ascii="Times New Roman" w:eastAsia="宋体" w:hAnsi="Times New Roman"/>
          <w:color w:val="008000"/>
          <w:szCs w:val="20"/>
        </w:rPr>
        <w:t xml:space="preserve"> by weighting the average of all the sensing </w:t>
      </w:r>
      <w:r w:rsidR="00EB6EDC" w:rsidRPr="00BB0B5B">
        <w:rPr>
          <w:rFonts w:ascii="Times New Roman" w:eastAsia="宋体" w:hAnsi="Times New Roman"/>
          <w:color w:val="008000"/>
          <w:szCs w:val="20"/>
        </w:rPr>
        <w:t xml:space="preserve">qualities </w:t>
      </w:r>
      <w:r w:rsidRPr="00BB0B5B">
        <w:rPr>
          <w:rFonts w:ascii="Times New Roman" w:eastAsia="宋体" w:hAnsi="Times New Roman"/>
          <w:color w:val="008000"/>
          <w:szCs w:val="20"/>
        </w:rPr>
        <w:t xml:space="preserve">in the </w:t>
      </w:r>
      <m:oMath>
        <m:r>
          <w:rPr>
            <w:rFonts w:ascii="Cambria Math" w:eastAsia="宋体" w:hAnsi="Cambria Math"/>
            <w:color w:val="008000"/>
            <w:szCs w:val="20"/>
          </w:rPr>
          <m:t>k</m:t>
        </m:r>
      </m:oMath>
      <w:r w:rsidRPr="00BB0B5B">
        <w:rPr>
          <w:rFonts w:ascii="Times New Roman" w:eastAsia="宋体" w:hAnsi="Times New Roman"/>
          <w:color w:val="008000"/>
          <w:szCs w:val="20"/>
        </w:rPr>
        <w:t xml:space="preserve">-th cycle, </w:t>
      </w:r>
      <w:r w:rsidRPr="00E108D1">
        <w:rPr>
          <w:rFonts w:ascii="Times New Roman" w:eastAsia="宋体" w:hAnsi="Times New Roman"/>
          <w:color w:val="auto"/>
          <w:szCs w:val="20"/>
        </w:rPr>
        <w:t>defined as below</w:t>
      </w:r>
      <w:r w:rsidR="002266D3">
        <w:rPr>
          <w:rFonts w:ascii="Times New Roman" w:eastAsia="宋体" w:hAnsi="Times New Roman"/>
          <w:color w:val="auto"/>
          <w:szCs w:val="20"/>
        </w:rPr>
        <w:t>.</w:t>
      </w:r>
    </w:p>
    <w:p w14:paraId="7A8E9DBE" w14:textId="4F9F777F" w:rsidR="002266D3" w:rsidRPr="006E43B1" w:rsidRDefault="00636A06" w:rsidP="002266D3">
      <w:pPr>
        <w:spacing w:beforeLines="20" w:before="48" w:afterLines="20" w:after="48" w:line="240" w:lineRule="auto"/>
        <w:ind w:firstLineChars="150" w:firstLine="300"/>
        <w:rPr>
          <w:rFonts w:ascii="Times New Roman" w:hAnsi="Times New Roman"/>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i,k</m:t>
                  </m:r>
                </m:sub>
              </m:sSub>
              <m:r>
                <w:rPr>
                  <w:rFonts w:ascii="Cambria Math" w:hAnsi="Cambria Math"/>
                  <w:lang w:eastAsia="zh-CN"/>
                </w:rPr>
                <m:t>=</m:t>
              </m:r>
              <m:f>
                <m:fPr>
                  <m:ctrlPr>
                    <w:rPr>
                      <w:rFonts w:ascii="Cambria Math" w:hAnsi="Cambria Math"/>
                      <w:i/>
                      <w:lang w:eastAsia="zh-CN"/>
                    </w:rPr>
                  </m:ctrlPr>
                </m:fPr>
                <m:num>
                  <m:nary>
                    <m:naryPr>
                      <m:chr m:val="∑"/>
                      <m:limLoc m:val="undOvr"/>
                      <m:ctrlPr>
                        <w:rPr>
                          <w:rFonts w:ascii="Cambria Math" w:hAnsi="Cambria Math"/>
                          <w:i/>
                          <w:lang w:eastAsia="zh-CN"/>
                        </w:rPr>
                      </m:ctrlPr>
                    </m:naryPr>
                    <m:sub>
                      <m:r>
                        <w:rPr>
                          <w:rFonts w:ascii="Cambria Math" w:hAnsi="Cambria Math"/>
                          <w:lang w:eastAsia="zh-CN"/>
                        </w:rPr>
                        <m:t>t=</m:t>
                      </m:r>
                      <m:d>
                        <m:dPr>
                          <m:ctrlPr>
                            <w:rPr>
                              <w:rFonts w:ascii="Cambria Math" w:hAnsi="Cambria Math"/>
                              <w:i/>
                              <w:lang w:eastAsia="zh-CN"/>
                            </w:rPr>
                          </m:ctrlPr>
                        </m:dPr>
                        <m:e>
                          <m:r>
                            <w:rPr>
                              <w:rFonts w:ascii="Cambria Math" w:hAnsi="Cambria Math"/>
                              <w:lang w:eastAsia="zh-CN"/>
                            </w:rPr>
                            <m:t>k-1</m:t>
                          </m:r>
                        </m:e>
                      </m:d>
                      <m:r>
                        <w:rPr>
                          <w:rFonts w:ascii="Cambria Math" w:hAnsi="Cambria Math"/>
                          <w:lang w:eastAsia="zh-CN"/>
                        </w:rPr>
                        <m:t>τ+1</m:t>
                      </m:r>
                    </m:sub>
                    <m:sup>
                      <m:r>
                        <w:rPr>
                          <w:rFonts w:ascii="Cambria Math" w:hAnsi="Cambria Math"/>
                          <w:lang w:eastAsia="zh-CN"/>
                        </w:rPr>
                        <m:t>kτ</m:t>
                      </m:r>
                    </m:sup>
                    <m:e>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i</m:t>
                          </m:r>
                        </m:sup>
                      </m:sSubSup>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j,t</m:t>
                          </m:r>
                        </m:sub>
                      </m:sSub>
                      <m:sSubSup>
                        <m:sSubSupPr>
                          <m:ctrlPr>
                            <w:rPr>
                              <w:rFonts w:ascii="Cambria Math" w:hAnsi="Cambria Math"/>
                              <w:i/>
                              <w:lang w:eastAsia="zh-CN"/>
                            </w:rPr>
                          </m:ctrlPr>
                        </m:sSubSupPr>
                        <m:e>
                          <m:r>
                            <w:rPr>
                              <w:rFonts w:ascii="Cambria Math" w:hAnsi="Cambria Math"/>
                              <w:lang w:eastAsia="zh-CN"/>
                            </w:rPr>
                            <m:t>q</m:t>
                          </m:r>
                        </m:e>
                        <m:sub>
                          <m:r>
                            <w:rPr>
                              <w:rFonts w:ascii="Cambria Math" w:hAnsi="Cambria Math"/>
                              <w:lang w:eastAsia="zh-CN"/>
                            </w:rPr>
                            <m:t>i,j</m:t>
                          </m:r>
                        </m:sub>
                        <m:sup>
                          <m:r>
                            <w:rPr>
                              <w:rFonts w:ascii="Cambria Math" w:hAnsi="Cambria Math"/>
                              <w:lang w:eastAsia="zh-CN"/>
                            </w:rPr>
                            <m:t>t</m:t>
                          </m:r>
                        </m:sup>
                      </m:sSubSup>
                    </m:e>
                  </m:nary>
                </m:num>
                <m:den>
                  <m:nary>
                    <m:naryPr>
                      <m:chr m:val="∑"/>
                      <m:limLoc m:val="undOvr"/>
                      <m:ctrlPr>
                        <w:rPr>
                          <w:rFonts w:ascii="Cambria Math" w:hAnsi="Cambria Math"/>
                          <w:i/>
                          <w:lang w:eastAsia="zh-CN"/>
                        </w:rPr>
                      </m:ctrlPr>
                    </m:naryPr>
                    <m:sub>
                      <m:r>
                        <w:rPr>
                          <w:rFonts w:ascii="Cambria Math" w:hAnsi="Cambria Math"/>
                          <w:lang w:eastAsia="zh-CN"/>
                        </w:rPr>
                        <m:t>t=</m:t>
                      </m:r>
                      <m:d>
                        <m:dPr>
                          <m:ctrlPr>
                            <w:rPr>
                              <w:rFonts w:ascii="Cambria Math" w:hAnsi="Cambria Math"/>
                              <w:i/>
                              <w:lang w:eastAsia="zh-CN"/>
                            </w:rPr>
                          </m:ctrlPr>
                        </m:dPr>
                        <m:e>
                          <m:r>
                            <w:rPr>
                              <w:rFonts w:ascii="Cambria Math" w:hAnsi="Cambria Math"/>
                              <w:lang w:eastAsia="zh-CN"/>
                            </w:rPr>
                            <m:t>k-1</m:t>
                          </m:r>
                        </m:e>
                      </m:d>
                      <m:r>
                        <w:rPr>
                          <w:rFonts w:ascii="Cambria Math" w:hAnsi="Cambria Math"/>
                          <w:lang w:eastAsia="zh-CN"/>
                        </w:rPr>
                        <m:t>τ+1</m:t>
                      </m:r>
                    </m:sub>
                    <m:sup>
                      <m:r>
                        <w:rPr>
                          <w:rFonts w:ascii="Cambria Math" w:hAnsi="Cambria Math"/>
                          <w:lang w:eastAsia="zh-CN"/>
                        </w:rPr>
                        <m:t>kτ</m:t>
                      </m:r>
                    </m:sup>
                    <m:e>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j,t</m:t>
                          </m:r>
                        </m:sub>
                        <m:sup>
                          <m:r>
                            <w:rPr>
                              <w:rFonts w:ascii="Cambria Math" w:hAnsi="Cambria Math"/>
                              <w:lang w:eastAsia="zh-CN"/>
                            </w:rPr>
                            <m:t>i</m:t>
                          </m:r>
                        </m:sup>
                      </m:sSubSup>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j,t</m:t>
                          </m:r>
                        </m:sub>
                      </m:sSub>
                    </m:e>
                  </m:nary>
                </m:den>
              </m:f>
              <m:r>
                <w:rPr>
                  <w:rFonts w:ascii="Cambria Math" w:hAnsi="Cambria Math"/>
                  <w:lang w:eastAsia="zh-CN"/>
                </w:rPr>
                <m:t>.#</m:t>
              </m:r>
              <m:r>
                <m:rPr>
                  <m:sty m:val="p"/>
                </m:rPr>
                <w:rPr>
                  <w:rFonts w:ascii="Cambria Math" w:hAnsi="Cambria Math"/>
                </w:rPr>
                <m:t>(48)</m:t>
              </m:r>
              <m:r>
                <w:rPr>
                  <w:rFonts w:ascii="Cambria Math" w:hAnsi="Cambria Math"/>
                  <w:lang w:eastAsia="zh-CN"/>
                </w:rPr>
                <m:t>##</m:t>
              </m:r>
            </m:e>
          </m:eqArr>
        </m:oMath>
      </m:oMathPara>
    </w:p>
    <w:tbl>
      <w:tblPr>
        <w:tblStyle w:val="aff"/>
        <w:tblW w:w="50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4538"/>
      </w:tblGrid>
      <w:tr w:rsidR="006E3B02" w:rsidRPr="00B06FBF" w14:paraId="593F14B6" w14:textId="77777777" w:rsidTr="00B207DF">
        <w:trPr>
          <w:jc w:val="center"/>
        </w:trPr>
        <w:tc>
          <w:tcPr>
            <w:tcW w:w="5023" w:type="dxa"/>
            <w:gridSpan w:val="2"/>
            <w:tcBorders>
              <w:top w:val="single" w:sz="12" w:space="0" w:color="auto"/>
              <w:bottom w:val="single" w:sz="12" w:space="0" w:color="auto"/>
            </w:tcBorders>
          </w:tcPr>
          <w:p w14:paraId="5F54F4C5" w14:textId="77777777" w:rsidR="006E3B02" w:rsidRPr="00B06FBF" w:rsidRDefault="006E3B02" w:rsidP="00B207DF">
            <w:pPr>
              <w:spacing w:beforeLines="30" w:before="72" w:afterLines="30" w:after="72" w:line="240" w:lineRule="auto"/>
              <w:rPr>
                <w:rFonts w:ascii="Times New Roman" w:hAnsi="Times New Roman"/>
                <w:b/>
                <w:lang w:eastAsia="zh-CN"/>
              </w:rPr>
            </w:pPr>
            <w:r w:rsidRPr="00B06FBF">
              <w:rPr>
                <w:rFonts w:ascii="Times New Roman" w:hAnsi="Times New Roman"/>
                <w:b/>
              </w:rPr>
              <w:lastRenderedPageBreak/>
              <w:t>Algorithm 2</w:t>
            </w:r>
            <w:r w:rsidRPr="00B06FBF">
              <w:rPr>
                <w:rFonts w:ascii="Times New Roman" w:hAnsi="Times New Roman"/>
                <w:bCs/>
              </w:rPr>
              <w:t>: Fast worker recognition by trust computing.</w:t>
            </w:r>
          </w:p>
        </w:tc>
      </w:tr>
      <w:tr w:rsidR="006E3B02" w:rsidRPr="00B06FBF" w14:paraId="77A5EB78" w14:textId="77777777" w:rsidTr="00B207DF">
        <w:trPr>
          <w:trHeight w:val="592"/>
          <w:jc w:val="center"/>
        </w:trPr>
        <w:tc>
          <w:tcPr>
            <w:tcW w:w="5023" w:type="dxa"/>
            <w:gridSpan w:val="2"/>
            <w:tcBorders>
              <w:top w:val="single" w:sz="12" w:space="0" w:color="auto"/>
            </w:tcBorders>
          </w:tcPr>
          <w:p w14:paraId="640A8094" w14:textId="77777777" w:rsidR="006E3B02" w:rsidRPr="00B06FBF" w:rsidRDefault="006E3B02" w:rsidP="00B207DF">
            <w:pPr>
              <w:spacing w:line="276" w:lineRule="auto"/>
              <w:rPr>
                <w:rFonts w:ascii="Times New Roman" w:hAnsi="Times New Roman"/>
                <w:lang w:eastAsia="zh-CN"/>
              </w:rPr>
            </w:pPr>
            <w:r w:rsidRPr="00B06FBF">
              <w:rPr>
                <w:rFonts w:ascii="Times New Roman" w:hAnsi="Times New Roman"/>
                <w:b/>
                <w:bCs/>
                <w:lang w:eastAsia="zh-CN"/>
              </w:rPr>
              <w:t>Input:</w:t>
            </w:r>
            <w:r w:rsidRPr="00B06FBF">
              <w:rPr>
                <w:rFonts w:ascii="Times New Roman" w:hAnsi="Times New Roman"/>
                <w:lang w:eastAsia="zh-CN"/>
              </w:rPr>
              <w:t xml:space="preserve">     </w:t>
            </w:r>
            <m:oMath>
              <m:r>
                <w:rPr>
                  <w:rFonts w:ascii="Cambria Math" w:hAnsi="Cambria Math"/>
                  <w:lang w:eastAsia="zh-CN"/>
                </w:rPr>
                <m:t xml:space="preserve"> </m:t>
              </m:r>
              <m:r>
                <w:rPr>
                  <w:rFonts w:ascii="Cambria Math" w:hAnsi="Cambria Math"/>
                  <w:color w:val="000000" w:themeColor="text1"/>
                  <w:lang w:val="pt-BR"/>
                </w:rPr>
                <m:t>τ,</m:t>
              </m:r>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1</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α</m:t>
                  </m:r>
                </m:e>
                <m:sub>
                  <m:r>
                    <w:rPr>
                      <w:rFonts w:ascii="Cambria Math" w:hAnsi="Cambria Math"/>
                      <w:lang w:eastAsia="zh-CN"/>
                    </w:rPr>
                    <m:t>j,t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j,t</m:t>
                  </m:r>
                </m:sub>
              </m:sSub>
              <m:r>
                <w:rPr>
                  <w:rFonts w:ascii="Cambria Math" w:hAnsi="Cambria Math"/>
                  <w:lang w:eastAsia="zh-CN"/>
                </w:rPr>
                <m:t>,β</m:t>
              </m:r>
              <m:r>
                <w:rPr>
                  <w:rFonts w:ascii="Cambria Math" w:hAnsi="Cambria Math"/>
                  <w:color w:val="000000" w:themeColor="text1"/>
                  <w:lang w:val="pt-BR"/>
                </w:rPr>
                <m:t>.</m:t>
              </m:r>
            </m:oMath>
          </w:p>
          <w:p w14:paraId="01F38E47" w14:textId="77777777" w:rsidR="006E3B02" w:rsidRPr="001957C7" w:rsidRDefault="006E3B02" w:rsidP="00B207DF">
            <w:pPr>
              <w:spacing w:line="276" w:lineRule="auto"/>
              <w:rPr>
                <w:rFonts w:ascii="Times New Roman" w:eastAsiaTheme="minorEastAsia" w:hAnsi="Times New Roman"/>
                <w:b/>
                <w:bCs/>
                <w:lang w:eastAsia="zh-CN"/>
              </w:rPr>
            </w:pPr>
            <w:r w:rsidRPr="00B06FBF">
              <w:rPr>
                <w:rFonts w:ascii="Times New Roman" w:hAnsi="Times New Roman"/>
                <w:b/>
                <w:bCs/>
                <w:lang w:eastAsia="zh-CN"/>
              </w:rPr>
              <w:t>Output:</w:t>
            </w:r>
            <w:r w:rsidRPr="00B06FBF">
              <w:rPr>
                <w:rFonts w:ascii="Times New Roman" w:hAnsi="Times New Roman"/>
                <w:lang w:eastAsia="zh-CN"/>
              </w:rPr>
              <w:t xml:space="preserve">   </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i,k</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HT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DT</m:t>
                  </m:r>
                </m:sup>
              </m:sSubSup>
              <m:r>
                <w:rPr>
                  <w:rFonts w:ascii="Cambria Math" w:hAnsi="Cambria Math"/>
                  <w:lang w:eastAsia="zh-CN"/>
                </w:rPr>
                <m:t>.</m:t>
              </m:r>
            </m:oMath>
          </w:p>
        </w:tc>
      </w:tr>
      <w:tr w:rsidR="006E3B02" w:rsidRPr="00B06FBF" w14:paraId="4DF59940" w14:textId="77777777" w:rsidTr="00B207DF">
        <w:trPr>
          <w:jc w:val="center"/>
        </w:trPr>
        <w:tc>
          <w:tcPr>
            <w:tcW w:w="485" w:type="dxa"/>
          </w:tcPr>
          <w:p w14:paraId="334744D8"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1:</w:t>
            </w:r>
          </w:p>
        </w:tc>
        <w:tc>
          <w:tcPr>
            <w:tcW w:w="4538" w:type="dxa"/>
          </w:tcPr>
          <w:p w14:paraId="5028F2C0" w14:textId="77777777" w:rsidR="006E3B02" w:rsidRPr="00B06FBF" w:rsidRDefault="006E3B02" w:rsidP="00B207DF">
            <w:pPr>
              <w:spacing w:line="276" w:lineRule="auto"/>
              <w:rPr>
                <w:rFonts w:ascii="Times New Roman" w:hAnsi="Times New Roman"/>
                <w:lang w:eastAsia="zh-CN"/>
              </w:rPr>
            </w:pPr>
            <w:r w:rsidRPr="00B06FBF">
              <w:rPr>
                <w:rFonts w:ascii="Times New Roman" w:hAnsi="Times New Roman"/>
                <w:b/>
                <w:bCs/>
                <w:lang w:eastAsia="zh-CN"/>
              </w:rPr>
              <w:t>for</w:t>
            </w:r>
            <w:r w:rsidRPr="00B06FBF">
              <w:rPr>
                <w:rFonts w:ascii="Times New Roman" w:hAnsi="Times New Roman"/>
                <w:lang w:eastAsia="zh-CN"/>
              </w:rPr>
              <w:t xml:space="preserve"> each cycle </w:t>
            </w:r>
            <m:oMath>
              <m:r>
                <w:rPr>
                  <w:rFonts w:ascii="Cambria Math" w:hAnsi="Cambria Math"/>
                  <w:lang w:eastAsia="zh-CN"/>
                </w:rPr>
                <m:t>k</m:t>
              </m:r>
            </m:oMath>
            <w:r w:rsidRPr="00B06FBF">
              <w:rPr>
                <w:rFonts w:ascii="Times New Roman" w:hAnsi="Times New Roman" w:hint="eastAsia"/>
                <w:lang w:eastAsia="zh-CN"/>
              </w:rPr>
              <w:t>:</w:t>
            </w:r>
          </w:p>
        </w:tc>
      </w:tr>
      <w:tr w:rsidR="006E3B02" w:rsidRPr="00B06FBF" w14:paraId="5C395DED" w14:textId="77777777" w:rsidTr="00B207DF">
        <w:trPr>
          <w:jc w:val="center"/>
        </w:trPr>
        <w:tc>
          <w:tcPr>
            <w:tcW w:w="485" w:type="dxa"/>
          </w:tcPr>
          <w:p w14:paraId="6204FC7F"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2:</w:t>
            </w:r>
          </w:p>
        </w:tc>
        <w:tc>
          <w:tcPr>
            <w:tcW w:w="4538" w:type="dxa"/>
          </w:tcPr>
          <w:p w14:paraId="74578294" w14:textId="77777777" w:rsidR="006E3B02" w:rsidRPr="00B06FBF" w:rsidRDefault="006E3B02" w:rsidP="00B207DF">
            <w:pPr>
              <w:spacing w:line="276" w:lineRule="auto"/>
              <w:rPr>
                <w:rFonts w:ascii="Times New Roman" w:hAnsi="Times New Roman"/>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b/>
                <w:bCs/>
                <w:lang w:eastAsia="zh-CN"/>
              </w:rPr>
              <w:t>for</w:t>
            </w:r>
            <w:r w:rsidRPr="00B06FBF">
              <w:rPr>
                <w:rFonts w:ascii="Times New Roman" w:hAnsi="Times New Roman"/>
                <w:lang w:eastAsia="zh-CN"/>
              </w:rPr>
              <w:t xml:space="preserve"> each round </w:t>
            </w:r>
            <m:oMath>
              <m:r>
                <w:rPr>
                  <w:rFonts w:ascii="Cambria Math" w:hAnsi="Cambria Math"/>
                  <w:lang w:eastAsia="zh-CN"/>
                </w:rPr>
                <m:t>t</m:t>
              </m:r>
            </m:oMath>
            <w:r w:rsidRPr="00B06FBF">
              <w:rPr>
                <w:rFonts w:ascii="Times New Roman" w:hAnsi="Times New Roman" w:hint="eastAsia"/>
                <w:lang w:eastAsia="zh-CN"/>
              </w:rPr>
              <w:t xml:space="preserve"> </w:t>
            </w:r>
            <w:r w:rsidRPr="00B06FBF">
              <w:rPr>
                <w:rFonts w:ascii="Times New Roman" w:hAnsi="Times New Roman"/>
                <w:lang w:eastAsia="zh-CN"/>
              </w:rPr>
              <w:t xml:space="preserve">in cycle </w:t>
            </w:r>
            <m:oMath>
              <m:r>
                <w:rPr>
                  <w:rFonts w:ascii="Cambria Math" w:hAnsi="Cambria Math"/>
                  <w:lang w:eastAsia="zh-CN"/>
                </w:rPr>
                <m:t>k</m:t>
              </m:r>
            </m:oMath>
            <w:r w:rsidRPr="00B06FBF">
              <w:rPr>
                <w:rFonts w:ascii="Times New Roman" w:hAnsi="Times New Roman" w:hint="eastAsia"/>
                <w:lang w:eastAsia="zh-CN"/>
              </w:rPr>
              <w:t>:</w:t>
            </w:r>
          </w:p>
        </w:tc>
      </w:tr>
      <w:tr w:rsidR="006E3B02" w:rsidRPr="00B06FBF" w14:paraId="0242722B" w14:textId="77777777" w:rsidTr="00B207DF">
        <w:trPr>
          <w:jc w:val="center"/>
        </w:trPr>
        <w:tc>
          <w:tcPr>
            <w:tcW w:w="485" w:type="dxa"/>
          </w:tcPr>
          <w:p w14:paraId="1FD5382C"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3:</w:t>
            </w:r>
          </w:p>
        </w:tc>
        <w:tc>
          <w:tcPr>
            <w:tcW w:w="4538" w:type="dxa"/>
          </w:tcPr>
          <w:p w14:paraId="51D8B91D" w14:textId="77777777" w:rsidR="006E3B02" w:rsidRPr="00B06FBF" w:rsidRDefault="006E3B02" w:rsidP="00B207DF">
            <w:pPr>
              <w:spacing w:line="276" w:lineRule="auto"/>
              <w:rPr>
                <w:rFonts w:ascii="Times New Roman" w:hAnsi="Times New Roman"/>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b/>
                <w:bCs/>
                <w:lang w:eastAsia="zh-CN"/>
              </w:rPr>
              <w:t>for</w:t>
            </w:r>
            <w:r w:rsidRPr="00B06FBF">
              <w:rPr>
                <w:rFonts w:ascii="Times New Roman" w:hAnsi="Times New Roman"/>
                <w:lang w:eastAsia="zh-CN"/>
              </w:rPr>
              <w:t xml:space="preserve"> each task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j</m:t>
                  </m:r>
                </m:sub>
              </m:sSub>
            </m:oMath>
            <w:r w:rsidRPr="00B06FBF">
              <w:rPr>
                <w:rFonts w:ascii="Times New Roman" w:hAnsi="Times New Roman" w:hint="eastAsia"/>
                <w:lang w:eastAsia="zh-CN"/>
              </w:rPr>
              <w:t>:</w:t>
            </w:r>
          </w:p>
        </w:tc>
      </w:tr>
      <w:tr w:rsidR="006E3B02" w:rsidRPr="00B06FBF" w14:paraId="514974AD" w14:textId="77777777" w:rsidTr="00B207DF">
        <w:trPr>
          <w:jc w:val="center"/>
        </w:trPr>
        <w:tc>
          <w:tcPr>
            <w:tcW w:w="485" w:type="dxa"/>
          </w:tcPr>
          <w:p w14:paraId="4A228CEC"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4:</w:t>
            </w:r>
          </w:p>
        </w:tc>
        <w:tc>
          <w:tcPr>
            <w:tcW w:w="4538" w:type="dxa"/>
          </w:tcPr>
          <w:p w14:paraId="2A852782" w14:textId="77777777" w:rsidR="006E3B02" w:rsidRPr="00B06FBF" w:rsidRDefault="006E3B02" w:rsidP="00B207DF">
            <w:pPr>
              <w:spacing w:line="276" w:lineRule="auto"/>
              <w:rPr>
                <w:rFonts w:ascii="Times New Roman" w:hAnsi="Times New Roman"/>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b/>
                <w:bCs/>
                <w:lang w:eastAsia="zh-CN"/>
              </w:rPr>
              <w:t>for</w:t>
            </w:r>
            <w:r w:rsidRPr="00B06FBF">
              <w:rPr>
                <w:rFonts w:ascii="Times New Roman" w:hAnsi="Times New Roman"/>
                <w:lang w:eastAsia="zh-CN"/>
              </w:rPr>
              <w:t xml:space="preserve"> each recruited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Pr="00B06FBF">
              <w:rPr>
                <w:rFonts w:ascii="Times New Roman" w:hAnsi="Times New Roman"/>
                <w:lang w:eastAsia="zh-CN"/>
              </w:rPr>
              <w:t xml:space="preserve"> in </w:t>
            </w:r>
            <m:oMath>
              <m:sSubSup>
                <m:sSubSupPr>
                  <m:ctrlPr>
                    <w:rPr>
                      <w:rFonts w:ascii="Cambria Math" w:hAnsi="Cambria Math"/>
                      <w:i/>
                      <w:lang w:eastAsia="zh-CN"/>
                    </w:rPr>
                  </m:ctrlPr>
                </m:sSubSupPr>
                <m:e>
                  <m:r>
                    <w:rPr>
                      <w:rFonts w:ascii="Cambria Math" w:hAnsi="Cambria Math"/>
                      <w:lang w:eastAsia="zh-CN"/>
                    </w:rPr>
                    <m:t>R</m:t>
                  </m:r>
                </m:e>
                <m:sub>
                  <m:r>
                    <w:rPr>
                      <w:rFonts w:ascii="Cambria Math" w:hAnsi="Cambria Math"/>
                      <w:lang w:eastAsia="zh-CN"/>
                    </w:rPr>
                    <m:t>j</m:t>
                  </m:r>
                </m:sub>
                <m:sup>
                  <m:r>
                    <w:rPr>
                      <w:rFonts w:ascii="Cambria Math" w:hAnsi="Cambria Math"/>
                      <w:lang w:eastAsia="zh-CN"/>
                    </w:rPr>
                    <m:t>t</m:t>
                  </m:r>
                </m:sup>
              </m:sSubSup>
            </m:oMath>
            <w:r w:rsidRPr="00B06FBF">
              <w:rPr>
                <w:rFonts w:ascii="Times New Roman" w:hAnsi="Times New Roman" w:hint="eastAsia"/>
                <w:lang w:eastAsia="zh-CN"/>
              </w:rPr>
              <w:t>:</w:t>
            </w:r>
          </w:p>
        </w:tc>
      </w:tr>
      <w:tr w:rsidR="006E3B02" w:rsidRPr="00B06FBF" w14:paraId="3D5D651D" w14:textId="77777777" w:rsidTr="00B207DF">
        <w:trPr>
          <w:jc w:val="center"/>
        </w:trPr>
        <w:tc>
          <w:tcPr>
            <w:tcW w:w="485" w:type="dxa"/>
          </w:tcPr>
          <w:p w14:paraId="0A0DF182"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5:</w:t>
            </w:r>
          </w:p>
        </w:tc>
        <w:tc>
          <w:tcPr>
            <w:tcW w:w="4538" w:type="dxa"/>
          </w:tcPr>
          <w:p w14:paraId="53F6C7D7" w14:textId="77777777" w:rsidR="006E3B02" w:rsidRPr="00B06FBF" w:rsidRDefault="006E3B02" w:rsidP="00B207DF">
            <w:pPr>
              <w:spacing w:line="276" w:lineRule="auto"/>
              <w:rPr>
                <w:rFonts w:ascii="Times New Roman" w:hAnsi="Times New Roman"/>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hint="eastAsia"/>
                <w:lang w:eastAsia="zh-CN"/>
              </w:rPr>
              <w:t xml:space="preserve"> </w:t>
            </w:r>
            <w:r w:rsidRPr="00B06FBF">
              <w:rPr>
                <w:rFonts w:ascii="Times New Roman" w:hAnsi="Times New Roman"/>
                <w:lang w:eastAsia="zh-CN"/>
              </w:rPr>
              <w:t xml:space="preserve">   Evaluate all the </w:t>
            </w:r>
            <m:oMath>
              <m:sSubSup>
                <m:sSubSupPr>
                  <m:ctrlPr>
                    <w:rPr>
                      <w:rFonts w:ascii="Cambria Math" w:hAnsi="Cambria Math"/>
                      <w:i/>
                      <w:lang w:eastAsia="zh-CN"/>
                    </w:rPr>
                  </m:ctrlPr>
                </m:sSubSupPr>
                <m:e>
                  <m:r>
                    <w:rPr>
                      <w:rFonts w:ascii="Cambria Math" w:hAnsi="Cambria Math"/>
                      <w:lang w:eastAsia="zh-CN"/>
                    </w:rPr>
                    <m:t>q</m:t>
                  </m:r>
                </m:e>
                <m:sub>
                  <m:r>
                    <w:rPr>
                      <w:rFonts w:ascii="Cambria Math" w:hAnsi="Cambria Math"/>
                      <w:lang w:eastAsia="zh-CN"/>
                    </w:rPr>
                    <m:t>i,j</m:t>
                  </m:r>
                </m:sub>
                <m:sup>
                  <m:r>
                    <w:rPr>
                      <w:rFonts w:ascii="Cambria Math" w:hAnsi="Cambria Math"/>
                      <w:lang w:eastAsia="zh-CN"/>
                    </w:rPr>
                    <m:t>t</m:t>
                  </m:r>
                </m:sup>
              </m:sSubSup>
            </m:oMath>
            <w:r w:rsidRPr="00B06FBF">
              <w:rPr>
                <w:rFonts w:ascii="Times New Roman" w:hAnsi="Times New Roman" w:hint="eastAsia"/>
                <w:lang w:eastAsia="zh-CN"/>
              </w:rPr>
              <w:t xml:space="preserve"> </w:t>
            </w:r>
            <w:r w:rsidRPr="00B06FBF">
              <w:rPr>
                <w:rFonts w:ascii="Times New Roman" w:hAnsi="Times New Roman"/>
                <w:lang w:eastAsia="zh-CN"/>
              </w:rPr>
              <w:t>by Eq. (</w:t>
            </w:r>
            <w:r>
              <w:rPr>
                <w:rFonts w:ascii="Times New Roman" w:hAnsi="Times New Roman"/>
                <w:lang w:eastAsia="zh-CN"/>
              </w:rPr>
              <w:t>46</w:t>
            </w:r>
            <w:r w:rsidRPr="00B06FBF">
              <w:rPr>
                <w:rFonts w:ascii="Times New Roman" w:hAnsi="Times New Roman"/>
                <w:lang w:eastAsia="zh-CN"/>
              </w:rPr>
              <w:t>);</w:t>
            </w:r>
          </w:p>
        </w:tc>
      </w:tr>
      <w:tr w:rsidR="006E3B02" w:rsidRPr="00B06FBF" w14:paraId="5491426D" w14:textId="77777777" w:rsidTr="00B207DF">
        <w:trPr>
          <w:jc w:val="center"/>
        </w:trPr>
        <w:tc>
          <w:tcPr>
            <w:tcW w:w="485" w:type="dxa"/>
          </w:tcPr>
          <w:p w14:paraId="42FCD37D"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6:</w:t>
            </w:r>
          </w:p>
        </w:tc>
        <w:tc>
          <w:tcPr>
            <w:tcW w:w="4538" w:type="dxa"/>
          </w:tcPr>
          <w:p w14:paraId="784A46F6" w14:textId="77777777" w:rsidR="006E3B02" w:rsidRPr="00214BA7" w:rsidRDefault="006E3B02" w:rsidP="00B207DF">
            <w:pPr>
              <w:spacing w:line="240" w:lineRule="auto"/>
              <w:rPr>
                <w:rFonts w:ascii="Times New Roman" w:hAnsi="Times New Roman"/>
                <w:b/>
                <w:bCs/>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214BA7">
              <w:rPr>
                <w:rFonts w:ascii="Times New Roman" w:hAnsi="Times New Roman"/>
                <w:b/>
                <w:bCs/>
                <w:lang w:eastAsia="zh-CN"/>
              </w:rPr>
              <w:t>end for</w:t>
            </w:r>
          </w:p>
        </w:tc>
      </w:tr>
      <w:tr w:rsidR="006E3B02" w:rsidRPr="00B06FBF" w14:paraId="7D4BF69A" w14:textId="77777777" w:rsidTr="00B207DF">
        <w:trPr>
          <w:jc w:val="center"/>
        </w:trPr>
        <w:tc>
          <w:tcPr>
            <w:tcW w:w="485" w:type="dxa"/>
          </w:tcPr>
          <w:p w14:paraId="63AE4190"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7:</w:t>
            </w:r>
          </w:p>
        </w:tc>
        <w:tc>
          <w:tcPr>
            <w:tcW w:w="4538" w:type="dxa"/>
          </w:tcPr>
          <w:p w14:paraId="2F1615B8" w14:textId="77777777" w:rsidR="006E3B02" w:rsidRPr="00214BA7" w:rsidRDefault="006E3B02" w:rsidP="00B207DF">
            <w:pPr>
              <w:spacing w:line="276" w:lineRule="auto"/>
              <w:rPr>
                <w:rFonts w:ascii="Times New Roman" w:hAnsi="Times New Roman"/>
                <w:b/>
                <w:bCs/>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214BA7">
              <w:rPr>
                <w:rFonts w:ascii="Times New Roman" w:hAnsi="Times New Roman"/>
                <w:b/>
                <w:bCs/>
                <w:lang w:eastAsia="zh-CN"/>
              </w:rPr>
              <w:t>end for</w:t>
            </w:r>
          </w:p>
        </w:tc>
      </w:tr>
      <w:tr w:rsidR="006E3B02" w:rsidRPr="00B06FBF" w14:paraId="36CC794F" w14:textId="77777777" w:rsidTr="00B207DF">
        <w:trPr>
          <w:jc w:val="center"/>
        </w:trPr>
        <w:tc>
          <w:tcPr>
            <w:tcW w:w="485" w:type="dxa"/>
          </w:tcPr>
          <w:p w14:paraId="66406C14"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8:</w:t>
            </w:r>
          </w:p>
        </w:tc>
        <w:tc>
          <w:tcPr>
            <w:tcW w:w="4538" w:type="dxa"/>
          </w:tcPr>
          <w:p w14:paraId="507F181A" w14:textId="77777777" w:rsidR="006E3B02" w:rsidRPr="00214BA7" w:rsidRDefault="006E3B02" w:rsidP="00B207DF">
            <w:pPr>
              <w:spacing w:line="276" w:lineRule="auto"/>
              <w:rPr>
                <w:rFonts w:ascii="Times New Roman" w:hAnsi="Times New Roman"/>
                <w:b/>
                <w:bCs/>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214BA7">
              <w:rPr>
                <w:rFonts w:ascii="Times New Roman" w:hAnsi="Times New Roman"/>
                <w:b/>
                <w:bCs/>
                <w:lang w:eastAsia="zh-CN"/>
              </w:rPr>
              <w:t>end for</w:t>
            </w:r>
          </w:p>
        </w:tc>
      </w:tr>
      <w:tr w:rsidR="006E3B02" w:rsidRPr="00B06FBF" w14:paraId="3B940D80" w14:textId="77777777" w:rsidTr="00B207DF">
        <w:trPr>
          <w:jc w:val="center"/>
        </w:trPr>
        <w:tc>
          <w:tcPr>
            <w:tcW w:w="485" w:type="dxa"/>
          </w:tcPr>
          <w:p w14:paraId="5D5699B3"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9:</w:t>
            </w:r>
          </w:p>
        </w:tc>
        <w:tc>
          <w:tcPr>
            <w:tcW w:w="4538" w:type="dxa"/>
          </w:tcPr>
          <w:p w14:paraId="5E53453D" w14:textId="77777777" w:rsidR="006E3B02" w:rsidRPr="00B06FBF" w:rsidRDefault="006E3B02" w:rsidP="00B207DF">
            <w:pPr>
              <w:spacing w:line="276" w:lineRule="auto"/>
              <w:rPr>
                <w:rFonts w:ascii="Times New Roman" w:hAnsi="Times New Roman"/>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b/>
                <w:bCs/>
                <w:lang w:eastAsia="zh-CN"/>
              </w:rPr>
              <w:t>for</w:t>
            </w:r>
            <w:r w:rsidRPr="00B06FBF">
              <w:rPr>
                <w:rFonts w:ascii="Times New Roman" w:hAnsi="Times New Roman"/>
                <w:lang w:eastAsia="zh-CN"/>
              </w:rPr>
              <w:t xml:space="preserve"> each worker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Pr="00B06FBF">
              <w:rPr>
                <w:rFonts w:ascii="Times New Roman" w:hAnsi="Times New Roman" w:hint="eastAsia"/>
                <w:lang w:eastAsia="zh-CN"/>
              </w:rPr>
              <w:t>:</w:t>
            </w:r>
          </w:p>
        </w:tc>
      </w:tr>
      <w:tr w:rsidR="006E3B02" w:rsidRPr="00B06FBF" w14:paraId="46D3428B" w14:textId="77777777" w:rsidTr="00B207DF">
        <w:trPr>
          <w:jc w:val="center"/>
        </w:trPr>
        <w:tc>
          <w:tcPr>
            <w:tcW w:w="485" w:type="dxa"/>
          </w:tcPr>
          <w:p w14:paraId="39D6C742"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10:</w:t>
            </w:r>
          </w:p>
        </w:tc>
        <w:tc>
          <w:tcPr>
            <w:tcW w:w="4538" w:type="dxa"/>
          </w:tcPr>
          <w:p w14:paraId="7FA70E0F" w14:textId="77777777" w:rsidR="006E3B02" w:rsidRPr="00B06FBF" w:rsidRDefault="006E3B02" w:rsidP="00B207DF">
            <w:pPr>
              <w:spacing w:line="276" w:lineRule="auto"/>
              <w:rPr>
                <w:rFonts w:ascii="Times New Roman" w:hAnsi="Times New Roman"/>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hint="eastAsia"/>
                <w:lang w:eastAsia="zh-CN"/>
              </w:rPr>
              <w:t xml:space="preserve"> </w:t>
            </w:r>
            <w:r w:rsidRPr="00B06FBF">
              <w:rPr>
                <w:rFonts w:ascii="Times New Roman" w:hAnsi="Times New Roman"/>
                <w:lang w:eastAsia="zh-CN"/>
              </w:rPr>
              <w:t xml:space="preserve">   Calculate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i,k</m:t>
                  </m:r>
                </m:sub>
              </m:sSub>
            </m:oMath>
            <w:r w:rsidRPr="00B06FBF">
              <w:rPr>
                <w:rFonts w:ascii="Times New Roman" w:hAnsi="Times New Roman"/>
                <w:lang w:eastAsia="zh-CN"/>
              </w:rPr>
              <w:t xml:space="preserve"> by Eq. (</w:t>
            </w:r>
            <w:r>
              <w:rPr>
                <w:rFonts w:ascii="Times New Roman" w:hAnsi="Times New Roman"/>
                <w:lang w:eastAsia="zh-CN"/>
              </w:rPr>
              <w:t>48</w:t>
            </w:r>
            <w:r w:rsidRPr="00B06FBF">
              <w:rPr>
                <w:rFonts w:ascii="Times New Roman" w:hAnsi="Times New Roman"/>
                <w:lang w:eastAsia="zh-CN"/>
              </w:rPr>
              <w:t>);</w:t>
            </w:r>
          </w:p>
        </w:tc>
      </w:tr>
      <w:tr w:rsidR="006E3B02" w:rsidRPr="00B06FBF" w14:paraId="76D97C27" w14:textId="77777777" w:rsidTr="00B207DF">
        <w:trPr>
          <w:jc w:val="center"/>
        </w:trPr>
        <w:tc>
          <w:tcPr>
            <w:tcW w:w="485" w:type="dxa"/>
          </w:tcPr>
          <w:p w14:paraId="31ACBA52"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11:</w:t>
            </w:r>
          </w:p>
        </w:tc>
        <w:tc>
          <w:tcPr>
            <w:tcW w:w="4538" w:type="dxa"/>
          </w:tcPr>
          <w:p w14:paraId="4A749DE0" w14:textId="77777777" w:rsidR="006E3B02" w:rsidRPr="00B06FBF" w:rsidRDefault="006E3B02" w:rsidP="00B207DF">
            <w:pPr>
              <w:spacing w:line="276" w:lineRule="auto"/>
              <w:rPr>
                <w:rFonts w:ascii="Times New Roman" w:hAnsi="Times New Roman"/>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B06FBF">
              <w:rPr>
                <w:rFonts w:ascii="Times New Roman" w:hAnsi="Times New Roman" w:hint="eastAsia"/>
                <w:lang w:eastAsia="zh-CN"/>
              </w:rPr>
              <w:t xml:space="preserve"> </w:t>
            </w:r>
            <w:r w:rsidRPr="00B06FBF">
              <w:rPr>
                <w:rFonts w:ascii="Times New Roman" w:hAnsi="Times New Roman"/>
                <w:lang w:eastAsia="zh-CN"/>
              </w:rPr>
              <w:t xml:space="preserve">    Calculate </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i,k</m:t>
                  </m:r>
                </m:sub>
              </m:sSub>
            </m:oMath>
            <w:r w:rsidRPr="00B06FBF">
              <w:rPr>
                <w:rFonts w:ascii="Times New Roman" w:hAnsi="Times New Roman" w:hint="eastAsia"/>
                <w:lang w:eastAsia="zh-CN"/>
              </w:rPr>
              <w:t xml:space="preserve"> </w:t>
            </w:r>
            <w:r w:rsidRPr="00B06FBF">
              <w:rPr>
                <w:rFonts w:ascii="Times New Roman" w:hAnsi="Times New Roman"/>
                <w:lang w:eastAsia="zh-CN"/>
              </w:rPr>
              <w:t>by Eq. (</w:t>
            </w:r>
            <w:r>
              <w:rPr>
                <w:rFonts w:ascii="Times New Roman" w:hAnsi="Times New Roman"/>
                <w:lang w:eastAsia="zh-CN"/>
              </w:rPr>
              <w:t>50</w:t>
            </w:r>
            <w:r w:rsidRPr="00B06FBF">
              <w:rPr>
                <w:rFonts w:ascii="Times New Roman" w:hAnsi="Times New Roman"/>
                <w:lang w:eastAsia="zh-CN"/>
              </w:rPr>
              <w:t>);</w:t>
            </w:r>
          </w:p>
        </w:tc>
      </w:tr>
      <w:tr w:rsidR="006E3B02" w:rsidRPr="00B06FBF" w14:paraId="4625AE2B" w14:textId="77777777" w:rsidTr="00B207DF">
        <w:trPr>
          <w:jc w:val="center"/>
        </w:trPr>
        <w:tc>
          <w:tcPr>
            <w:tcW w:w="485" w:type="dxa"/>
          </w:tcPr>
          <w:p w14:paraId="107CE5F2"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12:</w:t>
            </w:r>
          </w:p>
        </w:tc>
        <w:tc>
          <w:tcPr>
            <w:tcW w:w="4538" w:type="dxa"/>
          </w:tcPr>
          <w:p w14:paraId="228E3F78" w14:textId="77777777" w:rsidR="006E3B02" w:rsidRPr="00214BA7" w:rsidRDefault="006E3B02" w:rsidP="00B207DF">
            <w:pPr>
              <w:spacing w:line="276" w:lineRule="auto"/>
              <w:rPr>
                <w:rFonts w:ascii="Times New Roman" w:hAnsi="Times New Roman"/>
                <w:b/>
                <w:bCs/>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w:t>
            </w:r>
            <w:r w:rsidRPr="00214BA7">
              <w:rPr>
                <w:rFonts w:ascii="Times New Roman" w:hAnsi="Times New Roman"/>
                <w:b/>
                <w:bCs/>
                <w:lang w:eastAsia="zh-CN"/>
              </w:rPr>
              <w:t>end for</w:t>
            </w:r>
          </w:p>
        </w:tc>
      </w:tr>
      <w:tr w:rsidR="006E3B02" w:rsidRPr="00B06FBF" w14:paraId="20A6A1FE" w14:textId="77777777" w:rsidTr="00B207DF">
        <w:trPr>
          <w:jc w:val="center"/>
        </w:trPr>
        <w:tc>
          <w:tcPr>
            <w:tcW w:w="485" w:type="dxa"/>
          </w:tcPr>
          <w:p w14:paraId="2E977DB7"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13:</w:t>
            </w:r>
          </w:p>
        </w:tc>
        <w:tc>
          <w:tcPr>
            <w:tcW w:w="4538" w:type="dxa"/>
          </w:tcPr>
          <w:p w14:paraId="04BEA402" w14:textId="77777777" w:rsidR="006E3B02" w:rsidRPr="00B06FBF" w:rsidRDefault="006E3B02" w:rsidP="00B207DF">
            <w:pPr>
              <w:spacing w:line="276" w:lineRule="auto"/>
              <w:rPr>
                <w:rFonts w:ascii="Times New Roman" w:hAnsi="Times New Roman"/>
                <w:lang w:eastAsia="zh-CN"/>
              </w:rPr>
            </w:pPr>
            <w:r w:rsidRPr="00B06FBF">
              <w:rPr>
                <w:rFonts w:ascii="Times New Roman" w:hAnsi="Times New Roman" w:hint="eastAsia"/>
                <w:lang w:eastAsia="zh-CN"/>
              </w:rPr>
              <w:t xml:space="preserve"> </w:t>
            </w:r>
            <w:r w:rsidRPr="00B06FBF">
              <w:rPr>
                <w:rFonts w:ascii="Times New Roman" w:hAnsi="Times New Roman"/>
                <w:lang w:eastAsia="zh-CN"/>
              </w:rPr>
              <w:t xml:space="preserve">   Update </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HT</m:t>
                  </m:r>
                </m:sup>
              </m:sSubSup>
            </m:oMath>
            <w:r w:rsidRPr="00B06FBF">
              <w:rPr>
                <w:rFonts w:ascii="Times New Roman" w:hAnsi="Times New Roman" w:hint="eastAsia"/>
                <w:lang w:eastAsia="zh-CN"/>
              </w:rPr>
              <w:t xml:space="preserve"> </w:t>
            </w:r>
            <w:r w:rsidRPr="00B06FBF">
              <w:rPr>
                <w:rFonts w:ascii="Times New Roman" w:hAnsi="Times New Roman"/>
                <w:lang w:eastAsia="zh-CN"/>
              </w:rPr>
              <w:t xml:space="preserve">and </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DT</m:t>
                  </m:r>
                </m:sup>
              </m:sSubSup>
            </m:oMath>
            <w:r w:rsidRPr="00B06FBF">
              <w:rPr>
                <w:rFonts w:ascii="Times New Roman" w:hAnsi="Times New Roman"/>
                <w:lang w:eastAsia="zh-CN"/>
              </w:rPr>
              <w:t>;</w:t>
            </w:r>
          </w:p>
        </w:tc>
      </w:tr>
      <w:tr w:rsidR="006E3B02" w:rsidRPr="005E5855" w14:paraId="12EC65EE" w14:textId="77777777" w:rsidTr="00B207DF">
        <w:trPr>
          <w:jc w:val="center"/>
        </w:trPr>
        <w:tc>
          <w:tcPr>
            <w:tcW w:w="485" w:type="dxa"/>
            <w:tcBorders>
              <w:bottom w:val="single" w:sz="12" w:space="0" w:color="auto"/>
            </w:tcBorders>
          </w:tcPr>
          <w:p w14:paraId="33A148C5" w14:textId="77777777" w:rsidR="006E3B02" w:rsidRPr="00B06FBF" w:rsidRDefault="006E3B02" w:rsidP="00B207DF">
            <w:pPr>
              <w:spacing w:line="276" w:lineRule="auto"/>
              <w:jc w:val="right"/>
              <w:rPr>
                <w:rFonts w:ascii="Times New Roman" w:hAnsi="Times New Roman"/>
                <w:lang w:eastAsia="zh-CN"/>
              </w:rPr>
            </w:pPr>
            <w:r w:rsidRPr="00B06FBF">
              <w:rPr>
                <w:rFonts w:ascii="Times New Roman" w:hAnsi="Times New Roman"/>
                <w:lang w:eastAsia="zh-CN"/>
              </w:rPr>
              <w:t>14:</w:t>
            </w:r>
          </w:p>
        </w:tc>
        <w:tc>
          <w:tcPr>
            <w:tcW w:w="4538" w:type="dxa"/>
            <w:tcBorders>
              <w:bottom w:val="single" w:sz="12" w:space="0" w:color="auto"/>
            </w:tcBorders>
          </w:tcPr>
          <w:p w14:paraId="4D716995" w14:textId="77777777" w:rsidR="006E3B02" w:rsidRPr="005E5855" w:rsidRDefault="006E3B02" w:rsidP="00B207DF">
            <w:pPr>
              <w:spacing w:line="276" w:lineRule="auto"/>
              <w:rPr>
                <w:rFonts w:ascii="Times New Roman" w:eastAsiaTheme="minorEastAsia" w:hAnsi="Times New Roman"/>
                <w:b/>
                <w:bCs/>
                <w:lang w:eastAsia="zh-CN"/>
              </w:rPr>
            </w:pPr>
            <w:r>
              <w:rPr>
                <w:rFonts w:ascii="Times New Roman" w:eastAsiaTheme="minorEastAsia" w:hAnsi="Times New Roman"/>
                <w:b/>
                <w:bCs/>
                <w:lang w:eastAsia="zh-CN"/>
              </w:rPr>
              <w:t>e</w:t>
            </w:r>
            <w:r w:rsidRPr="00B06FBF">
              <w:rPr>
                <w:rFonts w:ascii="Times New Roman" w:eastAsiaTheme="minorEastAsia" w:hAnsi="Times New Roman"/>
                <w:b/>
                <w:bCs/>
                <w:lang w:eastAsia="zh-CN"/>
              </w:rPr>
              <w:t>nd for</w:t>
            </w:r>
          </w:p>
        </w:tc>
      </w:tr>
    </w:tbl>
    <w:p w14:paraId="76BD0B0A" w14:textId="77777777" w:rsidR="006A613D" w:rsidRPr="00E108D1" w:rsidRDefault="006A613D" w:rsidP="006A613D">
      <w:pPr>
        <w:pStyle w:val="MDPI31text"/>
        <w:spacing w:line="240" w:lineRule="auto"/>
        <w:ind w:firstLineChars="150" w:firstLine="300"/>
        <w:rPr>
          <w:rFonts w:ascii="Times New Roman" w:eastAsia="宋体" w:hAnsi="Times New Roman"/>
          <w:color w:val="auto"/>
          <w:szCs w:val="20"/>
        </w:rPr>
      </w:pPr>
      <w:r w:rsidRPr="00E108D1">
        <w:rPr>
          <w:rFonts w:ascii="Times New Roman" w:eastAsia="宋体" w:hAnsi="Times New Roman"/>
          <w:color w:val="auto"/>
          <w:szCs w:val="20"/>
        </w:rPr>
        <w:t xml:space="preserve">The </w:t>
      </w:r>
      <m:oMath>
        <m:sSub>
          <m:sSubPr>
            <m:ctrlPr>
              <w:rPr>
                <w:rFonts w:ascii="Cambria Math" w:eastAsia="宋体" w:hAnsi="Cambria Math"/>
                <w:color w:val="auto"/>
                <w:szCs w:val="20"/>
              </w:rPr>
            </m:ctrlPr>
          </m:sSubPr>
          <m:e>
            <m:r>
              <w:rPr>
                <w:rFonts w:ascii="Cambria Math" w:eastAsia="宋体" w:hAnsi="Cambria Math"/>
                <w:color w:val="auto"/>
                <w:szCs w:val="20"/>
              </w:rPr>
              <m:t>ω</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Sub>
      </m:oMath>
      <w:r w:rsidRPr="00E108D1">
        <w:rPr>
          <w:rFonts w:ascii="Times New Roman" w:eastAsia="宋体" w:hAnsi="Times New Roman"/>
          <w:color w:val="auto"/>
          <w:szCs w:val="20"/>
        </w:rPr>
        <w:t xml:space="preserve"> is also a hyperparameter that defines the weight of the sensing quality for task </w:t>
      </w:r>
      <m:oMath>
        <m:sSub>
          <m:sSubPr>
            <m:ctrlPr>
              <w:rPr>
                <w:rFonts w:ascii="Cambria Math" w:eastAsia="宋体" w:hAnsi="Cambria Math"/>
                <w:color w:val="auto"/>
                <w:szCs w:val="20"/>
              </w:rPr>
            </m:ctrlPr>
          </m:sSubPr>
          <m:e>
            <m:r>
              <w:rPr>
                <w:rFonts w:ascii="Cambria Math" w:eastAsia="宋体" w:hAnsi="Cambria Math"/>
                <w:color w:val="auto"/>
                <w:szCs w:val="20"/>
              </w:rPr>
              <m:t>w</m:t>
            </m:r>
          </m:e>
          <m:sub>
            <m:r>
              <w:rPr>
                <w:rFonts w:ascii="Cambria Math" w:eastAsia="宋体" w:hAnsi="Cambria Math"/>
                <w:color w:val="auto"/>
                <w:szCs w:val="20"/>
              </w:rPr>
              <m:t>j</m:t>
            </m:r>
          </m:sub>
        </m:sSub>
      </m:oMath>
      <w:r w:rsidRPr="00E108D1">
        <w:rPr>
          <w:rFonts w:ascii="Times New Roman" w:eastAsia="宋体" w:hAnsi="Times New Roman"/>
          <w:color w:val="auto"/>
          <w:szCs w:val="20"/>
        </w:rPr>
        <w:t xml:space="preserve"> in the </w:t>
      </w:r>
      <m:oMath>
        <m:r>
          <w:rPr>
            <w:rFonts w:ascii="Cambria Math" w:eastAsia="宋体" w:hAnsi="Cambria Math"/>
            <w:color w:val="auto"/>
            <w:szCs w:val="20"/>
          </w:rPr>
          <m:t>t</m:t>
        </m:r>
      </m:oMath>
      <w:r w:rsidRPr="00E108D1">
        <w:rPr>
          <w:rFonts w:ascii="Times New Roman" w:eastAsia="宋体" w:hAnsi="Times New Roman"/>
          <w:color w:val="auto"/>
          <w:szCs w:val="20"/>
        </w:rPr>
        <w:t xml:space="preserve">-th round. Similar to </w:t>
      </w:r>
      <m:oMath>
        <m:sSub>
          <m:sSubPr>
            <m:ctrlPr>
              <w:rPr>
                <w:rFonts w:ascii="Cambria Math" w:eastAsia="宋体" w:hAnsi="Cambria Math"/>
                <w:color w:val="auto"/>
                <w:szCs w:val="20"/>
              </w:rPr>
            </m:ctrlPr>
          </m:sSubPr>
          <m:e>
            <m:r>
              <w:rPr>
                <w:rFonts w:ascii="Cambria Math" w:eastAsia="宋体" w:hAnsi="Cambria Math"/>
                <w:color w:val="auto"/>
                <w:szCs w:val="20"/>
              </w:rPr>
              <m:t>α</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Sub>
      </m:oMath>
      <w:r w:rsidRPr="00E108D1">
        <w:rPr>
          <w:rFonts w:ascii="Times New Roman" w:eastAsia="宋体" w:hAnsi="Times New Roman"/>
          <w:color w:val="auto"/>
          <w:szCs w:val="20"/>
        </w:rPr>
        <w:t xml:space="preserve">, the </w:t>
      </w:r>
      <m:oMath>
        <m:sSub>
          <m:sSubPr>
            <m:ctrlPr>
              <w:rPr>
                <w:rFonts w:ascii="Cambria Math" w:eastAsia="宋体" w:hAnsi="Cambria Math"/>
                <w:color w:val="auto"/>
                <w:szCs w:val="20"/>
              </w:rPr>
            </m:ctrlPr>
          </m:sSubPr>
          <m:e>
            <m:r>
              <w:rPr>
                <w:rFonts w:ascii="Cambria Math" w:eastAsia="宋体" w:hAnsi="Cambria Math"/>
                <w:color w:val="auto"/>
                <w:szCs w:val="20"/>
              </w:rPr>
              <m:t>ω</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Sub>
      </m:oMath>
      <w:r w:rsidRPr="00E108D1">
        <w:rPr>
          <w:rFonts w:ascii="Times New Roman" w:eastAsia="宋体" w:hAnsi="Times New Roman"/>
          <w:color w:val="auto"/>
          <w:szCs w:val="20"/>
        </w:rPr>
        <w:t xml:space="preserve"> takes three different values, as shown in Eq. (</w:t>
      </w:r>
      <w:r>
        <w:rPr>
          <w:rFonts w:ascii="Times New Roman" w:eastAsia="宋体" w:hAnsi="Times New Roman"/>
          <w:color w:val="auto"/>
          <w:szCs w:val="20"/>
        </w:rPr>
        <w:t>49</w:t>
      </w:r>
      <w:r w:rsidRPr="00E108D1">
        <w:rPr>
          <w:rFonts w:ascii="Times New Roman" w:eastAsia="宋体" w:hAnsi="Times New Roman"/>
          <w:color w:val="auto"/>
          <w:szCs w:val="20"/>
        </w:rPr>
        <w:t>). Since we assume that the gold GTD is the most credible, and the silver and bronze one</w:t>
      </w:r>
      <w:r>
        <w:rPr>
          <w:rFonts w:ascii="Times New Roman" w:eastAsia="宋体" w:hAnsi="Times New Roman"/>
          <w:color w:val="auto"/>
          <w:szCs w:val="20"/>
        </w:rPr>
        <w:t>s</w:t>
      </w:r>
      <w:r w:rsidRPr="00E108D1">
        <w:rPr>
          <w:rFonts w:ascii="Times New Roman" w:eastAsia="宋体" w:hAnsi="Times New Roman"/>
          <w:color w:val="auto"/>
          <w:szCs w:val="20"/>
        </w:rPr>
        <w:t xml:space="preserve"> are less credible in order. So, </w:t>
      </w:r>
      <m:oMath>
        <m:sSub>
          <m:sSubPr>
            <m:ctrlPr>
              <w:rPr>
                <w:rFonts w:ascii="Cambria Math" w:eastAsia="宋体" w:hAnsi="Cambria Math"/>
                <w:color w:val="auto"/>
                <w:szCs w:val="20"/>
              </w:rPr>
            </m:ctrlPr>
          </m:sSubPr>
          <m:e>
            <m:r>
              <w:rPr>
                <w:rFonts w:ascii="Cambria Math" w:eastAsia="宋体" w:hAnsi="Cambria Math"/>
                <w:color w:val="auto"/>
                <w:szCs w:val="20"/>
              </w:rPr>
              <m:t>ω</m:t>
            </m:r>
          </m:e>
          <m:sub>
            <m:r>
              <m:rPr>
                <m:sty m:val="p"/>
              </m:rPr>
              <w:rPr>
                <w:rFonts w:ascii="Cambria Math" w:eastAsia="宋体" w:hAnsi="Cambria Math"/>
                <w:color w:val="auto"/>
                <w:szCs w:val="20"/>
              </w:rPr>
              <m:t>1</m:t>
            </m:r>
          </m:sub>
        </m:sSub>
        <m:r>
          <m:rPr>
            <m:sty m:val="p"/>
          </m:rPr>
          <w:rPr>
            <w:rFonts w:ascii="Cambria Math" w:eastAsia="宋体" w:hAnsi="Cambria Math"/>
            <w:color w:val="auto"/>
            <w:szCs w:val="20"/>
          </w:rPr>
          <m:t>&gt;</m:t>
        </m:r>
        <m:sSub>
          <m:sSubPr>
            <m:ctrlPr>
              <w:rPr>
                <w:rFonts w:ascii="Cambria Math" w:eastAsia="宋体" w:hAnsi="Cambria Math"/>
                <w:color w:val="auto"/>
                <w:szCs w:val="20"/>
              </w:rPr>
            </m:ctrlPr>
          </m:sSubPr>
          <m:e>
            <m:r>
              <w:rPr>
                <w:rFonts w:ascii="Cambria Math" w:eastAsia="宋体" w:hAnsi="Cambria Math"/>
                <w:color w:val="auto"/>
                <w:szCs w:val="20"/>
              </w:rPr>
              <m:t>ω</m:t>
            </m:r>
          </m:e>
          <m:sub>
            <m:r>
              <m:rPr>
                <m:sty m:val="p"/>
              </m:rPr>
              <w:rPr>
                <w:rFonts w:ascii="Cambria Math" w:eastAsia="宋体" w:hAnsi="Cambria Math"/>
                <w:color w:val="auto"/>
                <w:szCs w:val="20"/>
              </w:rPr>
              <m:t>2</m:t>
            </m:r>
          </m:sub>
        </m:sSub>
        <m:r>
          <m:rPr>
            <m:sty m:val="p"/>
          </m:rPr>
          <w:rPr>
            <w:rFonts w:ascii="Cambria Math" w:eastAsia="宋体" w:hAnsi="Cambria Math"/>
            <w:color w:val="auto"/>
            <w:szCs w:val="20"/>
          </w:rPr>
          <m:t>&gt;</m:t>
        </m:r>
        <m:sSub>
          <m:sSubPr>
            <m:ctrlPr>
              <w:rPr>
                <w:rFonts w:ascii="Cambria Math" w:eastAsia="宋体" w:hAnsi="Cambria Math"/>
                <w:color w:val="auto"/>
                <w:szCs w:val="20"/>
              </w:rPr>
            </m:ctrlPr>
          </m:sSubPr>
          <m:e>
            <m:r>
              <w:rPr>
                <w:rFonts w:ascii="Cambria Math" w:eastAsia="宋体" w:hAnsi="Cambria Math"/>
                <w:color w:val="auto"/>
                <w:szCs w:val="20"/>
              </w:rPr>
              <m:t>ω</m:t>
            </m:r>
          </m:e>
          <m:sub>
            <m:r>
              <m:rPr>
                <m:sty m:val="p"/>
              </m:rPr>
              <w:rPr>
                <w:rFonts w:ascii="Cambria Math" w:eastAsia="宋体" w:hAnsi="Cambria Math"/>
                <w:color w:val="auto"/>
                <w:szCs w:val="20"/>
              </w:rPr>
              <m:t>3</m:t>
            </m:r>
          </m:sub>
        </m:sSub>
      </m:oMath>
      <w:r w:rsidRPr="00656736">
        <w:rPr>
          <w:rFonts w:ascii="Times New Roman" w:eastAsia="宋体" w:hAnsi="Times New Roman"/>
          <w:color w:val="auto"/>
          <w:szCs w:val="20"/>
        </w:rPr>
        <w:t xml:space="preserve"> </w:t>
      </w:r>
      <w:r w:rsidRPr="00E108D1">
        <w:rPr>
          <w:rFonts w:ascii="Times New Roman" w:eastAsia="宋体" w:hAnsi="Times New Roman"/>
          <w:color w:val="auto"/>
          <w:szCs w:val="20"/>
        </w:rPr>
        <w:t xml:space="preserve">should </w:t>
      </w:r>
      <w:r>
        <w:rPr>
          <w:rFonts w:ascii="Times New Roman" w:eastAsia="宋体" w:hAnsi="Times New Roman"/>
          <w:color w:val="auto"/>
          <w:szCs w:val="20"/>
        </w:rPr>
        <w:t xml:space="preserve">be </w:t>
      </w:r>
      <w:r w:rsidRPr="00E108D1">
        <w:rPr>
          <w:rFonts w:ascii="Times New Roman" w:eastAsia="宋体" w:hAnsi="Times New Roman"/>
          <w:color w:val="auto"/>
          <w:szCs w:val="20"/>
        </w:rPr>
        <w:t>satisf</w:t>
      </w:r>
      <w:r>
        <w:rPr>
          <w:rFonts w:ascii="Times New Roman" w:eastAsia="宋体" w:hAnsi="Times New Roman"/>
          <w:color w:val="auto"/>
          <w:szCs w:val="20"/>
        </w:rPr>
        <w:t>ied</w:t>
      </w:r>
      <w:r w:rsidRPr="00E108D1">
        <w:rPr>
          <w:rFonts w:ascii="Times New Roman" w:eastAsia="宋体" w:hAnsi="Times New Roman"/>
          <w:color w:val="auto"/>
          <w:szCs w:val="20"/>
        </w:rPr>
        <w:t>.</w:t>
      </w:r>
    </w:p>
    <w:p w14:paraId="5783CF85" w14:textId="4D5D63C9" w:rsidR="006A613D" w:rsidRDefault="00636A06" w:rsidP="006A613D">
      <w:pPr>
        <w:pStyle w:val="MDPI31text"/>
        <w:spacing w:beforeLines="50" w:before="120" w:line="240" w:lineRule="auto"/>
        <w:ind w:firstLine="0"/>
        <w:rPr>
          <w:rFonts w:ascii="Times New Roman" w:eastAsia="宋体" w:hAnsi="Times New Roman"/>
          <w:color w:val="auto"/>
          <w:szCs w:val="20"/>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j,t</m:t>
                  </m:r>
                </m:sub>
              </m:sSub>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i/>
                            </w:rPr>
                          </m:ctrlPr>
                        </m:sSubSupPr>
                        <m:e>
                          <m:r>
                            <w:rPr>
                              <w:rFonts w:ascii="Cambria Math" w:hAnsi="Cambria Math"/>
                            </w:rPr>
                            <m:t>φ</m:t>
                          </m:r>
                        </m:e>
                        <m:sub>
                          <m:r>
                            <w:rPr>
                              <w:rFonts w:ascii="Cambria Math" w:hAnsi="Cambria Math"/>
                              <w:lang w:eastAsia="zh-CN"/>
                            </w:rPr>
                            <m:t>j,t</m:t>
                          </m:r>
                        </m:sub>
                        <m:sup>
                          <m:r>
                            <w:rPr>
                              <w:rFonts w:ascii="Cambria Math" w:hAnsi="Cambria Math"/>
                              <w:color w:val="000000" w:themeColor="text1"/>
                              <w:lang w:eastAsia="zh-CN"/>
                            </w:rPr>
                            <m:t>Gold</m:t>
                          </m:r>
                        </m:sup>
                      </m:sSubSup>
                      <m:r>
                        <w:rPr>
                          <w:rFonts w:ascii="Cambria Math" w:hAnsi="Cambria Math"/>
                        </w:rPr>
                        <m:t>=1,</m:t>
                      </m:r>
                    </m:e>
                    <m:e>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i/>
                            </w:rPr>
                          </m:ctrlPr>
                        </m:sSubSupPr>
                        <m:e>
                          <m:r>
                            <w:rPr>
                              <w:rFonts w:ascii="Cambria Math" w:hAnsi="Cambria Math"/>
                            </w:rPr>
                            <m:t>φ</m:t>
                          </m:r>
                        </m:e>
                        <m:sub>
                          <m:r>
                            <w:rPr>
                              <w:rFonts w:ascii="Cambria Math" w:hAnsi="Cambria Math"/>
                              <w:lang w:eastAsia="zh-CN"/>
                            </w:rPr>
                            <m:t>j,t</m:t>
                          </m:r>
                        </m:sub>
                        <m:sup>
                          <m:r>
                            <w:rPr>
                              <w:rFonts w:ascii="Cambria Math" w:hAnsi="Cambria Math"/>
                              <w:color w:val="000000" w:themeColor="text1"/>
                              <w:lang w:eastAsia="zh-CN"/>
                            </w:rPr>
                            <m:t>Gold</m:t>
                          </m:r>
                        </m:sup>
                      </m:sSubSup>
                      <m:r>
                        <w:rPr>
                          <w:rFonts w:ascii="Cambria Math" w:hAnsi="Cambria Math"/>
                        </w:rPr>
                        <m:t>=0,</m:t>
                      </m:r>
                      <m:sSubSup>
                        <m:sSubSupPr>
                          <m:ctrlPr>
                            <w:rPr>
                              <w:rFonts w:ascii="Cambria Math" w:hAnsi="Cambria Math"/>
                              <w:i/>
                            </w:rPr>
                          </m:ctrlPr>
                        </m:sSubSupPr>
                        <m:e>
                          <m:r>
                            <w:rPr>
                              <w:rFonts w:ascii="Cambria Math" w:hAnsi="Cambria Math"/>
                            </w:rPr>
                            <m:t>φ</m:t>
                          </m:r>
                        </m:e>
                        <m:sub>
                          <m:r>
                            <w:rPr>
                              <w:rFonts w:ascii="Cambria Math" w:hAnsi="Cambria Math"/>
                              <w:lang w:eastAsia="zh-CN"/>
                            </w:rPr>
                            <m:t>j,t</m:t>
                          </m:r>
                        </m:sub>
                        <m:sup>
                          <m:r>
                            <w:rPr>
                              <w:rFonts w:ascii="Cambria Math" w:hAnsi="Cambria Math"/>
                              <w:color w:val="000000" w:themeColor="text1"/>
                              <w:lang w:eastAsia="zh-CN"/>
                            </w:rPr>
                            <m:t>Silver</m:t>
                          </m:r>
                        </m:sup>
                      </m:sSubSup>
                      <m:r>
                        <w:rPr>
                          <w:rFonts w:ascii="Cambria Math" w:hAnsi="Cambria Math"/>
                        </w:rPr>
                        <m:t>=1,</m:t>
                      </m:r>
                    </m:e>
                    <m:e>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3</m:t>
                          </m:r>
                        </m:sub>
                      </m:sSub>
                      <m:r>
                        <w:rPr>
                          <w:rFonts w:ascii="Cambria Math" w:hAnsi="Cambria Math"/>
                          <w:lang w:eastAsia="zh-CN"/>
                        </w:rPr>
                        <m:t>,else.</m:t>
                      </m:r>
                    </m:e>
                  </m:eqArr>
                </m:e>
              </m:d>
              <m:r>
                <w:rPr>
                  <w:rFonts w:ascii="Cambria Math" w:hAnsi="Cambria Math"/>
                  <w:lang w:eastAsia="zh-CN"/>
                </w:rPr>
                <m:t>#</m:t>
              </m:r>
              <m:r>
                <m:rPr>
                  <m:sty m:val="p"/>
                </m:rPr>
                <w:rPr>
                  <w:rFonts w:ascii="Cambria Math" w:hAnsi="Cambria Math"/>
                </w:rPr>
                <m:t>(49)</m:t>
              </m:r>
              <m:r>
                <w:rPr>
                  <w:rFonts w:ascii="Cambria Math" w:hAnsi="Cambria Math"/>
                  <w:lang w:eastAsia="zh-CN"/>
                </w:rPr>
                <m:t>##</m:t>
              </m:r>
            </m:e>
          </m:eqArr>
        </m:oMath>
      </m:oMathPara>
    </w:p>
    <w:p w14:paraId="16C3C5B7" w14:textId="18B42D6A" w:rsidR="00415E6D" w:rsidRPr="00E108D1" w:rsidRDefault="00415E6D" w:rsidP="006E3B02">
      <w:pPr>
        <w:pStyle w:val="MDPI31text"/>
        <w:spacing w:beforeLines="50" w:before="120" w:line="240" w:lineRule="auto"/>
        <w:ind w:firstLine="0"/>
        <w:rPr>
          <w:rFonts w:ascii="Times New Roman" w:eastAsia="宋体" w:hAnsi="Times New Roman"/>
          <w:color w:val="auto"/>
          <w:szCs w:val="20"/>
        </w:rPr>
      </w:pPr>
      <w:r w:rsidRPr="00E108D1">
        <w:rPr>
          <w:rFonts w:ascii="Times New Roman" w:eastAsia="宋体" w:hAnsi="Times New Roman"/>
          <w:color w:val="auto"/>
          <w:szCs w:val="20"/>
        </w:rPr>
        <w:t xml:space="preserve">Finally, </w:t>
      </w:r>
      <w:r w:rsidR="000013B7" w:rsidRPr="000013B7">
        <w:rPr>
          <w:rFonts w:ascii="Times New Roman" w:eastAsia="宋体" w:hAnsi="Times New Roman"/>
          <w:color w:val="auto"/>
          <w:szCs w:val="20"/>
        </w:rPr>
        <w:t xml:space="preserve">the composite </w:t>
      </w:r>
      <w:r w:rsidR="00540EE3">
        <w:rPr>
          <w:rFonts w:ascii="Times New Roman" w:eastAsia="宋体" w:hAnsi="Times New Roman"/>
          <w:color w:val="auto"/>
          <w:szCs w:val="20"/>
        </w:rPr>
        <w:t>DOT</w:t>
      </w:r>
      <w:r w:rsidR="000013B7" w:rsidRPr="000013B7">
        <w:rPr>
          <w:rFonts w:ascii="Times New Roman" w:eastAsia="宋体" w:hAnsi="Times New Roman"/>
          <w:color w:val="auto"/>
          <w:szCs w:val="20"/>
        </w:rPr>
        <w:t xml:space="preserve"> </w:t>
      </w:r>
      <m:oMath>
        <m:sSub>
          <m:sSubPr>
            <m:ctrlPr>
              <w:rPr>
                <w:rFonts w:ascii="Cambria Math" w:eastAsia="宋体" w:hAnsi="Cambria Math"/>
                <w:color w:val="auto"/>
                <w:szCs w:val="20"/>
              </w:rPr>
            </m:ctrlPr>
          </m:sSubPr>
          <m:e>
            <m:acc>
              <m:accPr>
                <m:ctrlPr>
                  <w:rPr>
                    <w:rFonts w:ascii="Cambria Math" w:eastAsia="宋体" w:hAnsi="Cambria Math"/>
                    <w:color w:val="auto"/>
                    <w:szCs w:val="20"/>
                  </w:rPr>
                </m:ctrlPr>
              </m:accPr>
              <m:e>
                <m:r>
                  <w:rPr>
                    <w:rFonts w:ascii="Cambria Math" w:eastAsia="宋体" w:hAnsi="Cambria Math"/>
                    <w:color w:val="auto"/>
                    <w:szCs w:val="20"/>
                  </w:rPr>
                  <m:t>q</m:t>
                </m:r>
              </m:e>
            </m:acc>
          </m:e>
          <m:sub>
            <m:r>
              <w:rPr>
                <w:rFonts w:ascii="Cambria Math" w:eastAsia="宋体" w:hAnsi="Cambria Math"/>
                <w:color w:val="auto"/>
                <w:szCs w:val="20"/>
              </w:rPr>
              <m:t>i</m:t>
            </m:r>
            <m:r>
              <m:rPr>
                <m:sty m:val="p"/>
              </m:rPr>
              <w:rPr>
                <w:rFonts w:ascii="Cambria Math" w:eastAsia="宋体" w:hAnsi="Cambria Math"/>
                <w:color w:val="auto"/>
                <w:szCs w:val="20"/>
              </w:rPr>
              <m:t>,</m:t>
            </m:r>
            <m:r>
              <w:rPr>
                <w:rFonts w:ascii="Cambria Math" w:eastAsia="宋体" w:hAnsi="Cambria Math"/>
                <w:color w:val="auto"/>
                <w:szCs w:val="20"/>
              </w:rPr>
              <m:t>k</m:t>
            </m:r>
          </m:sub>
        </m:sSub>
      </m:oMath>
      <w:r w:rsidR="000013B7" w:rsidRPr="000013B7">
        <w:rPr>
          <w:rFonts w:ascii="Times New Roman" w:eastAsia="宋体" w:hAnsi="Times New Roman"/>
          <w:color w:val="auto"/>
          <w:szCs w:val="20"/>
        </w:rPr>
        <w:t>is updated</w:t>
      </w:r>
      <w:r w:rsidR="000013B7">
        <w:rPr>
          <w:rFonts w:ascii="Times New Roman" w:eastAsia="宋体" w:hAnsi="Times New Roman"/>
          <w:color w:val="auto"/>
          <w:szCs w:val="20"/>
        </w:rPr>
        <w:t xml:space="preserve"> </w:t>
      </w:r>
      <w:r w:rsidRPr="00E108D1">
        <w:rPr>
          <w:rFonts w:ascii="Times New Roman" w:eastAsia="宋体" w:hAnsi="Times New Roman"/>
          <w:color w:val="auto"/>
          <w:szCs w:val="20"/>
        </w:rPr>
        <w:t xml:space="preserve">by their historical composite </w:t>
      </w:r>
      <w:r w:rsidR="00540EE3">
        <w:rPr>
          <w:rFonts w:ascii="Times New Roman" w:eastAsia="宋体" w:hAnsi="Times New Roman"/>
          <w:color w:val="auto"/>
          <w:szCs w:val="20"/>
        </w:rPr>
        <w:t>DOT</w:t>
      </w:r>
      <w:r w:rsidRPr="00E108D1">
        <w:rPr>
          <w:rFonts w:ascii="Times New Roman" w:eastAsia="宋体" w:hAnsi="Times New Roman"/>
          <w:color w:val="auto"/>
          <w:szCs w:val="20"/>
        </w:rPr>
        <w:t xml:space="preserve"> </w:t>
      </w:r>
      <m:oMath>
        <m:sSub>
          <m:sSubPr>
            <m:ctrlPr>
              <w:rPr>
                <w:rFonts w:ascii="Cambria Math" w:eastAsia="宋体" w:hAnsi="Cambria Math"/>
                <w:color w:val="auto"/>
                <w:szCs w:val="20"/>
              </w:rPr>
            </m:ctrlPr>
          </m:sSubPr>
          <m:e>
            <m:acc>
              <m:accPr>
                <m:ctrlPr>
                  <w:rPr>
                    <w:rFonts w:ascii="Cambria Math" w:eastAsia="宋体" w:hAnsi="Cambria Math"/>
                    <w:color w:val="auto"/>
                    <w:szCs w:val="20"/>
                  </w:rPr>
                </m:ctrlPr>
              </m:accPr>
              <m:e>
                <m:r>
                  <w:rPr>
                    <w:rFonts w:ascii="Cambria Math" w:eastAsia="宋体" w:hAnsi="Cambria Math"/>
                    <w:color w:val="auto"/>
                    <w:szCs w:val="20"/>
                  </w:rPr>
                  <m:t>q</m:t>
                </m:r>
              </m:e>
            </m:acc>
          </m:e>
          <m:sub>
            <m:r>
              <w:rPr>
                <w:rFonts w:ascii="Cambria Math" w:eastAsia="宋体" w:hAnsi="Cambria Math"/>
                <w:color w:val="auto"/>
                <w:szCs w:val="20"/>
              </w:rPr>
              <m:t>i</m:t>
            </m:r>
            <m:r>
              <m:rPr>
                <m:sty m:val="p"/>
              </m:rPr>
              <w:rPr>
                <w:rFonts w:ascii="Cambria Math" w:eastAsia="宋体" w:hAnsi="Cambria Math"/>
                <w:color w:val="auto"/>
                <w:szCs w:val="20"/>
              </w:rPr>
              <m:t>,</m:t>
            </m:r>
            <m:r>
              <w:rPr>
                <w:rFonts w:ascii="Cambria Math" w:eastAsia="宋体" w:hAnsi="Cambria Math"/>
                <w:color w:val="auto"/>
                <w:szCs w:val="20"/>
              </w:rPr>
              <m:t>k</m:t>
            </m:r>
            <m:r>
              <m:rPr>
                <m:sty m:val="p"/>
              </m:rPr>
              <w:rPr>
                <w:rFonts w:ascii="Cambria Math" w:eastAsia="宋体" w:hAnsi="Cambria Math"/>
                <w:color w:val="auto"/>
                <w:szCs w:val="20"/>
              </w:rPr>
              <m:t>-1</m:t>
            </m:r>
          </m:sub>
        </m:sSub>
      </m:oMath>
      <w:r w:rsidRPr="00E108D1">
        <w:rPr>
          <w:rFonts w:ascii="Times New Roman" w:eastAsia="宋体" w:hAnsi="Times New Roman"/>
          <w:color w:val="auto"/>
          <w:szCs w:val="20"/>
        </w:rPr>
        <w:t xml:space="preserve"> and current </w:t>
      </w:r>
      <w:r w:rsidR="00540EE3">
        <w:rPr>
          <w:rFonts w:ascii="Times New Roman" w:eastAsia="宋体" w:hAnsi="Times New Roman"/>
          <w:color w:val="auto"/>
          <w:szCs w:val="20"/>
        </w:rPr>
        <w:t>DOT</w:t>
      </w:r>
      <w:r w:rsidRPr="00E108D1">
        <w:rPr>
          <w:rFonts w:ascii="Times New Roman" w:eastAsia="宋体" w:hAnsi="Times New Roman"/>
          <w:color w:val="auto"/>
          <w:szCs w:val="20"/>
        </w:rPr>
        <w:t xml:space="preserve"> </w:t>
      </w:r>
      <m:oMath>
        <m:sSub>
          <m:sSubPr>
            <m:ctrlPr>
              <w:rPr>
                <w:rFonts w:ascii="Cambria Math" w:eastAsia="宋体" w:hAnsi="Cambria Math"/>
                <w:color w:val="auto"/>
                <w:szCs w:val="20"/>
              </w:rPr>
            </m:ctrlPr>
          </m:sSubPr>
          <m:e>
            <m:r>
              <w:rPr>
                <w:rFonts w:ascii="Cambria Math" w:eastAsia="宋体" w:hAnsi="Cambria Math"/>
                <w:color w:val="auto"/>
                <w:szCs w:val="20"/>
              </w:rPr>
              <m:t>q</m:t>
            </m:r>
          </m:e>
          <m:sub>
            <m:r>
              <w:rPr>
                <w:rFonts w:ascii="Cambria Math" w:eastAsia="宋体" w:hAnsi="Cambria Math"/>
                <w:color w:val="auto"/>
                <w:szCs w:val="20"/>
              </w:rPr>
              <m:t>i</m:t>
            </m:r>
            <m:r>
              <m:rPr>
                <m:sty m:val="p"/>
              </m:rPr>
              <w:rPr>
                <w:rFonts w:ascii="Cambria Math" w:eastAsia="宋体" w:hAnsi="Cambria Math"/>
                <w:color w:val="auto"/>
                <w:szCs w:val="20"/>
              </w:rPr>
              <m:t>,</m:t>
            </m:r>
            <m:r>
              <w:rPr>
                <w:rFonts w:ascii="Cambria Math" w:eastAsia="宋体" w:hAnsi="Cambria Math"/>
                <w:color w:val="auto"/>
                <w:szCs w:val="20"/>
              </w:rPr>
              <m:t>k</m:t>
            </m:r>
          </m:sub>
        </m:sSub>
      </m:oMath>
      <w:r w:rsidRPr="00E108D1">
        <w:rPr>
          <w:rFonts w:ascii="Times New Roman" w:eastAsia="宋体" w:hAnsi="Times New Roman"/>
          <w:color w:val="auto"/>
          <w:szCs w:val="20"/>
        </w:rPr>
        <w:t>, as Eq (</w:t>
      </w:r>
      <w:r w:rsidR="006715B8">
        <w:rPr>
          <w:rFonts w:ascii="Times New Roman" w:eastAsia="宋体" w:hAnsi="Times New Roman"/>
          <w:color w:val="auto"/>
          <w:szCs w:val="20"/>
        </w:rPr>
        <w:t>50</w:t>
      </w:r>
      <w:r w:rsidRPr="00E108D1">
        <w:rPr>
          <w:rFonts w:ascii="Times New Roman" w:eastAsia="宋体" w:hAnsi="Times New Roman"/>
          <w:color w:val="auto"/>
          <w:szCs w:val="20"/>
        </w:rPr>
        <w:t>).</w:t>
      </w:r>
    </w:p>
    <w:p w14:paraId="6F84ADF5" w14:textId="24731C53" w:rsidR="00415E6D" w:rsidRPr="006E43B1" w:rsidRDefault="00636A06" w:rsidP="00415E6D">
      <w:pPr>
        <w:spacing w:beforeLines="20" w:before="48" w:afterLines="20" w:after="48" w:line="240" w:lineRule="auto"/>
        <w:ind w:firstLineChars="150" w:firstLine="300"/>
        <w:rPr>
          <w:rFonts w:ascii="Times New Roman" w:hAnsi="Times New Roman"/>
          <w:lang w:eastAsia="zh-CN"/>
        </w:rPr>
      </w:pPr>
      <m:oMathPara>
        <m:oMath>
          <m:eqArr>
            <m:eqArrPr>
              <m:maxDist m:val="1"/>
              <m:ctrlPr>
                <w:rPr>
                  <w:rFonts w:ascii="Cambria Math" w:hAnsi="Cambria Math"/>
                  <w:i/>
                  <w:lang w:eastAsia="zh-CN"/>
                </w:rPr>
              </m:ctrlPr>
            </m:eqArr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i,k</m:t>
                  </m:r>
                </m:sub>
              </m:sSub>
              <m:r>
                <w:rPr>
                  <w:rFonts w:ascii="Cambria Math" w:hAnsi="Cambria Math"/>
                  <w:lang w:eastAsia="zh-CN"/>
                </w:rPr>
                <m:t>=β</m:t>
              </m:r>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i,k</m:t>
                  </m:r>
                </m:sub>
              </m:sSub>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1-β</m:t>
                  </m:r>
                </m:e>
              </m:d>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i,k-1</m:t>
                  </m:r>
                </m:sub>
              </m:sSub>
              <m:r>
                <w:rPr>
                  <w:rFonts w:ascii="Cambria Math" w:hAnsi="Cambria Math"/>
                  <w:lang w:eastAsia="zh-CN"/>
                </w:rPr>
                <m:t>.#</m:t>
              </m:r>
              <m:r>
                <m:rPr>
                  <m:sty m:val="p"/>
                </m:rPr>
                <w:rPr>
                  <w:rFonts w:ascii="Cambria Math" w:hAnsi="Cambria Math"/>
                </w:rPr>
                <m:t>(50)</m:t>
              </m:r>
              <m:r>
                <w:rPr>
                  <w:rFonts w:ascii="Cambria Math" w:hAnsi="Cambria Math"/>
                  <w:lang w:eastAsia="zh-CN"/>
                </w:rPr>
                <m:t>##</m:t>
              </m:r>
            </m:e>
          </m:eqArr>
        </m:oMath>
      </m:oMathPara>
    </w:p>
    <w:p w14:paraId="50127DD9" w14:textId="38FA78A8" w:rsidR="00415E6D" w:rsidRPr="00E108D1" w:rsidRDefault="007016EC" w:rsidP="00357171">
      <w:pPr>
        <w:pStyle w:val="MDPI31text"/>
        <w:spacing w:line="240" w:lineRule="auto"/>
        <w:ind w:firstLine="0"/>
        <w:rPr>
          <w:rFonts w:ascii="Times New Roman" w:eastAsia="宋体" w:hAnsi="Times New Roman"/>
          <w:color w:val="auto"/>
          <w:szCs w:val="20"/>
        </w:rPr>
      </w:pPr>
      <w:r w:rsidRPr="007016EC">
        <w:rPr>
          <w:rFonts w:ascii="Times New Roman" w:eastAsiaTheme="minorEastAsia" w:hAnsi="Times New Roman"/>
          <w:color w:val="008000"/>
          <w:szCs w:val="20"/>
          <w:lang w:eastAsia="zh-CN"/>
        </w:rPr>
        <w:t>Here,</w:t>
      </w:r>
      <w:r w:rsidR="00AC13A0" w:rsidRPr="007016EC">
        <w:rPr>
          <w:rFonts w:ascii="Times New Roman" w:eastAsiaTheme="minorEastAsia" w:hAnsi="Times New Roman"/>
          <w:color w:val="008000"/>
          <w:szCs w:val="20"/>
          <w:lang w:eastAsia="zh-CN"/>
        </w:rPr>
        <w:t xml:space="preserve"> </w:t>
      </w:r>
      <m:oMath>
        <m:r>
          <w:rPr>
            <w:rFonts w:ascii="Cambria Math" w:eastAsia="宋体" w:hAnsi="Cambria Math"/>
            <w:color w:val="008000"/>
            <w:szCs w:val="20"/>
          </w:rPr>
          <m:t>β</m:t>
        </m:r>
      </m:oMath>
      <w:r w:rsidR="00415E6D" w:rsidRPr="007016EC">
        <w:rPr>
          <w:rFonts w:ascii="Times New Roman" w:eastAsia="宋体" w:hAnsi="Times New Roman"/>
          <w:color w:val="008000"/>
          <w:szCs w:val="20"/>
        </w:rPr>
        <w:t xml:space="preserve"> is a hyperparameter used to control the update rate of the composite </w:t>
      </w:r>
      <w:r w:rsidR="00540EE3" w:rsidRPr="007016EC">
        <w:rPr>
          <w:rFonts w:ascii="Times New Roman" w:eastAsia="宋体" w:hAnsi="Times New Roman"/>
          <w:color w:val="008000"/>
          <w:szCs w:val="20"/>
        </w:rPr>
        <w:t>DOT</w:t>
      </w:r>
      <w:r w:rsidR="00415E6D" w:rsidRPr="007016EC">
        <w:rPr>
          <w:rFonts w:ascii="Times New Roman" w:eastAsia="宋体" w:hAnsi="Times New Roman"/>
          <w:color w:val="008000"/>
          <w:szCs w:val="20"/>
        </w:rPr>
        <w:t>.</w:t>
      </w:r>
      <w:r w:rsidR="00415E6D" w:rsidRPr="00E108D1">
        <w:rPr>
          <w:rFonts w:ascii="Times New Roman" w:eastAsia="宋体" w:hAnsi="Times New Roman"/>
          <w:color w:val="auto"/>
          <w:szCs w:val="20"/>
        </w:rPr>
        <w:t xml:space="preserve"> When </w:t>
      </w:r>
      <m:oMath>
        <m:r>
          <w:rPr>
            <w:rFonts w:ascii="Cambria Math" w:eastAsia="宋体" w:hAnsi="Cambria Math"/>
            <w:color w:val="auto"/>
            <w:szCs w:val="20"/>
          </w:rPr>
          <m:t>β</m:t>
        </m:r>
      </m:oMath>
      <w:r w:rsidR="00415E6D" w:rsidRPr="00E108D1">
        <w:rPr>
          <w:rFonts w:ascii="Times New Roman" w:eastAsia="宋体" w:hAnsi="Times New Roman"/>
          <w:color w:val="auto"/>
          <w:szCs w:val="20"/>
        </w:rPr>
        <w:t xml:space="preserve"> is larger, it indicates that this update strategy is more aggressive and the current </w:t>
      </w:r>
      <w:r w:rsidR="00540EE3">
        <w:rPr>
          <w:rFonts w:ascii="Times New Roman" w:eastAsia="宋体" w:hAnsi="Times New Roman"/>
          <w:color w:val="auto"/>
          <w:szCs w:val="20"/>
        </w:rPr>
        <w:t>DOT</w:t>
      </w:r>
      <w:r w:rsidR="00415E6D" w:rsidRPr="00E108D1">
        <w:rPr>
          <w:rFonts w:ascii="Times New Roman" w:eastAsia="宋体" w:hAnsi="Times New Roman"/>
          <w:color w:val="auto"/>
          <w:szCs w:val="20"/>
        </w:rPr>
        <w:t xml:space="preserve"> has a greater impact on the overall composite one</w:t>
      </w:r>
      <w:r w:rsidR="00D05F0B">
        <w:rPr>
          <w:rFonts w:ascii="Times New Roman" w:eastAsia="宋体" w:hAnsi="Times New Roman" w:hint="eastAsia"/>
          <w:color w:val="auto"/>
          <w:szCs w:val="20"/>
          <w:lang w:eastAsia="zh-CN"/>
        </w:rPr>
        <w:t>;</w:t>
      </w:r>
      <w:r w:rsidR="00415E6D" w:rsidRPr="00E108D1">
        <w:rPr>
          <w:rFonts w:ascii="Times New Roman" w:eastAsia="宋体" w:hAnsi="Times New Roman"/>
          <w:color w:val="auto"/>
          <w:szCs w:val="20"/>
        </w:rPr>
        <w:t xml:space="preserve"> vice versa, it indicates that the update strategy is more conservative and the historical composite </w:t>
      </w:r>
      <w:r w:rsidR="00540EE3">
        <w:rPr>
          <w:rFonts w:ascii="Times New Roman" w:eastAsia="宋体" w:hAnsi="Times New Roman"/>
          <w:color w:val="auto"/>
          <w:szCs w:val="20"/>
        </w:rPr>
        <w:t>DOT</w:t>
      </w:r>
      <w:r w:rsidR="00415E6D" w:rsidRPr="00E108D1" w:rsidDel="008D50AF">
        <w:rPr>
          <w:rFonts w:ascii="Times New Roman" w:eastAsia="宋体" w:hAnsi="Times New Roman"/>
          <w:color w:val="auto"/>
          <w:szCs w:val="20"/>
        </w:rPr>
        <w:t xml:space="preserve"> </w:t>
      </w:r>
      <w:r w:rsidR="00415E6D" w:rsidRPr="00E108D1">
        <w:rPr>
          <w:rFonts w:ascii="Times New Roman" w:eastAsia="宋体" w:hAnsi="Times New Roman"/>
          <w:color w:val="auto"/>
          <w:szCs w:val="20"/>
        </w:rPr>
        <w:t>has a greater impact.</w:t>
      </w:r>
    </w:p>
    <w:p w14:paraId="7072D2C2" w14:textId="2E49E3B7" w:rsidR="00415E6D" w:rsidRDefault="001D53C3" w:rsidP="00D628FB">
      <w:pPr>
        <w:pStyle w:val="MDPI31text"/>
        <w:spacing w:line="240" w:lineRule="auto"/>
        <w:ind w:firstLineChars="150" w:firstLine="300"/>
        <w:rPr>
          <w:rFonts w:ascii="Times New Roman" w:eastAsia="宋体" w:hAnsi="Times New Roman"/>
          <w:color w:val="auto"/>
          <w:szCs w:val="20"/>
        </w:rPr>
      </w:pPr>
      <w:r w:rsidRPr="00BF05E6">
        <w:rPr>
          <w:rFonts w:ascii="Times New Roman" w:eastAsia="宋体" w:hAnsi="Times New Roman"/>
          <w:color w:val="auto"/>
          <w:szCs w:val="20"/>
        </w:rPr>
        <w:t xml:space="preserve">The pseudocode of </w:t>
      </w:r>
      <w:r w:rsidRPr="001D53C3">
        <w:rPr>
          <w:rFonts w:ascii="Times New Roman" w:eastAsia="宋体" w:hAnsi="Times New Roman"/>
          <w:color w:val="auto"/>
          <w:szCs w:val="20"/>
        </w:rPr>
        <w:t>worker recognition by trust computing</w:t>
      </w:r>
      <w:r w:rsidRPr="00BF05E6">
        <w:rPr>
          <w:rFonts w:ascii="Times New Roman" w:eastAsia="宋体" w:hAnsi="Times New Roman"/>
          <w:color w:val="auto"/>
          <w:szCs w:val="20"/>
        </w:rPr>
        <w:t xml:space="preserve"> is described in detail in Algorithm </w:t>
      </w:r>
      <w:r>
        <w:rPr>
          <w:rFonts w:ascii="Times New Roman" w:eastAsia="宋体" w:hAnsi="Times New Roman"/>
          <w:color w:val="auto"/>
          <w:szCs w:val="20"/>
        </w:rPr>
        <w:t>2</w:t>
      </w:r>
      <w:r w:rsidRPr="00BF05E6">
        <w:rPr>
          <w:rFonts w:ascii="Times New Roman" w:eastAsia="宋体" w:hAnsi="Times New Roman"/>
          <w:color w:val="auto"/>
          <w:szCs w:val="20"/>
        </w:rPr>
        <w:t xml:space="preserve">. </w:t>
      </w:r>
      <w:r w:rsidR="00415E6D" w:rsidRPr="00E108D1">
        <w:rPr>
          <w:rFonts w:ascii="Times New Roman" w:eastAsia="宋体" w:hAnsi="Times New Roman"/>
          <w:color w:val="auto"/>
          <w:szCs w:val="20"/>
        </w:rPr>
        <w:t xml:space="preserve">In this way, </w:t>
      </w:r>
      <m:oMath>
        <m:sSubSup>
          <m:sSubSupPr>
            <m:ctrlPr>
              <w:rPr>
                <w:rFonts w:ascii="Cambria Math" w:eastAsia="宋体" w:hAnsi="Cambria Math"/>
                <w:color w:val="auto"/>
                <w:szCs w:val="20"/>
              </w:rPr>
            </m:ctrlPr>
          </m:sSubSupPr>
          <m:e>
            <m:r>
              <w:rPr>
                <w:rFonts w:ascii="Cambria Math" w:eastAsia="宋体" w:hAnsi="Cambria Math"/>
                <w:color w:val="auto"/>
                <w:szCs w:val="20"/>
              </w:rPr>
              <m:t>q</m:t>
            </m:r>
          </m:e>
          <m:sub>
            <m:r>
              <w:rPr>
                <w:rFonts w:ascii="Cambria Math" w:eastAsia="宋体" w:hAnsi="Cambria Math"/>
                <w:color w:val="auto"/>
                <w:szCs w:val="20"/>
              </w:rPr>
              <m:t>i</m:t>
            </m:r>
            <m:r>
              <m:rPr>
                <m:sty m:val="p"/>
              </m:rPr>
              <w:rPr>
                <w:rFonts w:ascii="Cambria Math" w:eastAsia="宋体" w:hAnsi="Cambria Math"/>
                <w:color w:val="auto"/>
                <w:szCs w:val="20"/>
              </w:rPr>
              <m:t>,</m:t>
            </m:r>
            <m:r>
              <w:rPr>
                <w:rFonts w:ascii="Cambria Math" w:eastAsia="宋体" w:hAnsi="Cambria Math"/>
                <w:color w:val="auto"/>
                <w:szCs w:val="20"/>
              </w:rPr>
              <m:t>j</m:t>
            </m:r>
          </m:sub>
          <m:sup>
            <m:r>
              <w:rPr>
                <w:rFonts w:ascii="Cambria Math" w:eastAsia="宋体" w:hAnsi="Cambria Math"/>
                <w:color w:val="auto"/>
                <w:szCs w:val="20"/>
              </w:rPr>
              <m:t>t</m:t>
            </m:r>
          </m:sup>
        </m:sSubSup>
      </m:oMath>
      <w:r w:rsidR="00415E6D" w:rsidRPr="00E108D1">
        <w:rPr>
          <w:rFonts w:ascii="Times New Roman" w:eastAsia="宋体" w:hAnsi="Times New Roman"/>
          <w:color w:val="auto"/>
          <w:szCs w:val="20"/>
        </w:rPr>
        <w:t xml:space="preserve">, </w:t>
      </w:r>
      <m:oMath>
        <m:sSub>
          <m:sSubPr>
            <m:ctrlPr>
              <w:rPr>
                <w:rFonts w:ascii="Cambria Math" w:eastAsia="宋体" w:hAnsi="Cambria Math"/>
                <w:color w:val="auto"/>
                <w:szCs w:val="20"/>
              </w:rPr>
            </m:ctrlPr>
          </m:sSubPr>
          <m:e>
            <m:r>
              <w:rPr>
                <w:rFonts w:ascii="Cambria Math" w:eastAsia="宋体" w:hAnsi="Cambria Math"/>
                <w:color w:val="auto"/>
                <w:szCs w:val="20"/>
              </w:rPr>
              <m:t>q</m:t>
            </m:r>
          </m:e>
          <m:sub>
            <m:r>
              <w:rPr>
                <w:rFonts w:ascii="Cambria Math" w:eastAsia="宋体" w:hAnsi="Cambria Math"/>
                <w:color w:val="auto"/>
                <w:szCs w:val="20"/>
              </w:rPr>
              <m:t>i</m:t>
            </m:r>
            <m:r>
              <m:rPr>
                <m:sty m:val="p"/>
              </m:rPr>
              <w:rPr>
                <w:rFonts w:ascii="Cambria Math" w:eastAsia="宋体" w:hAnsi="Cambria Math"/>
                <w:color w:val="auto"/>
                <w:szCs w:val="20"/>
              </w:rPr>
              <m:t>,</m:t>
            </m:r>
            <m:r>
              <w:rPr>
                <w:rFonts w:ascii="Cambria Math" w:eastAsia="宋体" w:hAnsi="Cambria Math"/>
                <w:color w:val="auto"/>
                <w:szCs w:val="20"/>
              </w:rPr>
              <m:t>k</m:t>
            </m:r>
          </m:sub>
        </m:sSub>
      </m:oMath>
      <w:r w:rsidR="00415E6D" w:rsidRPr="00E108D1">
        <w:rPr>
          <w:rFonts w:ascii="Times New Roman" w:eastAsia="宋体" w:hAnsi="Times New Roman"/>
          <w:color w:val="auto"/>
          <w:szCs w:val="20"/>
        </w:rPr>
        <w:t xml:space="preserve"> and </w:t>
      </w:r>
      <m:oMath>
        <m:sSub>
          <m:sSubPr>
            <m:ctrlPr>
              <w:rPr>
                <w:rFonts w:ascii="Cambria Math" w:eastAsia="宋体" w:hAnsi="Cambria Math"/>
                <w:color w:val="auto"/>
                <w:szCs w:val="20"/>
              </w:rPr>
            </m:ctrlPr>
          </m:sSubPr>
          <m:e>
            <m:acc>
              <m:accPr>
                <m:ctrlPr>
                  <w:rPr>
                    <w:rFonts w:ascii="Cambria Math" w:eastAsia="宋体" w:hAnsi="Cambria Math"/>
                    <w:color w:val="auto"/>
                    <w:szCs w:val="20"/>
                  </w:rPr>
                </m:ctrlPr>
              </m:accPr>
              <m:e>
                <m:r>
                  <w:rPr>
                    <w:rFonts w:ascii="Cambria Math" w:eastAsia="宋体" w:hAnsi="Cambria Math"/>
                    <w:color w:val="auto"/>
                    <w:szCs w:val="20"/>
                  </w:rPr>
                  <m:t>q</m:t>
                </m:r>
              </m:e>
            </m:acc>
          </m:e>
          <m:sub>
            <m:r>
              <w:rPr>
                <w:rFonts w:ascii="Cambria Math" w:eastAsia="宋体" w:hAnsi="Cambria Math"/>
                <w:color w:val="auto"/>
                <w:szCs w:val="20"/>
              </w:rPr>
              <m:t>i</m:t>
            </m:r>
            <m:r>
              <m:rPr>
                <m:sty m:val="p"/>
              </m:rPr>
              <w:rPr>
                <w:rFonts w:ascii="Cambria Math" w:eastAsia="宋体" w:hAnsi="Cambria Math"/>
                <w:color w:val="auto"/>
                <w:szCs w:val="20"/>
              </w:rPr>
              <m:t>,</m:t>
            </m:r>
            <m:r>
              <w:rPr>
                <w:rFonts w:ascii="Cambria Math" w:eastAsia="宋体" w:hAnsi="Cambria Math"/>
                <w:color w:val="auto"/>
                <w:szCs w:val="20"/>
              </w:rPr>
              <m:t>k</m:t>
            </m:r>
          </m:sub>
        </m:sSub>
      </m:oMath>
      <w:r w:rsidR="00415E6D" w:rsidRPr="00E108D1">
        <w:rPr>
          <w:rFonts w:ascii="Times New Roman" w:eastAsia="宋体" w:hAnsi="Times New Roman"/>
          <w:color w:val="auto"/>
          <w:szCs w:val="20"/>
        </w:rPr>
        <w:t xml:space="preserve"> are updated by the above method after each round of workers reporting data. And as the number of cycles gradually increases, each worker's </w:t>
      </w:r>
      <w:r w:rsidR="00540EE3">
        <w:rPr>
          <w:rFonts w:ascii="Times New Roman" w:eastAsia="宋体" w:hAnsi="Times New Roman"/>
          <w:color w:val="auto"/>
          <w:szCs w:val="20"/>
        </w:rPr>
        <w:t>DOT</w:t>
      </w:r>
      <w:r w:rsidR="00415E6D" w:rsidRPr="00E108D1">
        <w:rPr>
          <w:rFonts w:ascii="Times New Roman" w:eastAsia="宋体" w:hAnsi="Times New Roman"/>
          <w:color w:val="auto"/>
          <w:szCs w:val="20"/>
        </w:rPr>
        <w:t xml:space="preserve"> will </w:t>
      </w:r>
      <w:r w:rsidR="00643F36">
        <w:rPr>
          <w:rFonts w:ascii="Times New Roman" w:eastAsia="宋体" w:hAnsi="Times New Roman"/>
          <w:color w:val="auto"/>
          <w:szCs w:val="20"/>
        </w:rPr>
        <w:t>converge progressively</w:t>
      </w:r>
      <w:r w:rsidR="00415E6D" w:rsidRPr="00E108D1">
        <w:rPr>
          <w:rFonts w:ascii="Times New Roman" w:eastAsia="宋体" w:hAnsi="Times New Roman"/>
          <w:color w:val="auto"/>
          <w:szCs w:val="20"/>
        </w:rPr>
        <w:t xml:space="preserve"> to close to its real level.</w:t>
      </w:r>
    </w:p>
    <w:p w14:paraId="4854DD29" w14:textId="671C387A" w:rsidR="00CF728B" w:rsidRPr="008C4DF6" w:rsidRDefault="00CF728B" w:rsidP="00D628FB">
      <w:pPr>
        <w:pStyle w:val="2"/>
        <w:spacing w:before="80"/>
        <w:ind w:left="357" w:hanging="357"/>
      </w:pPr>
      <w:r w:rsidRPr="008C4DF6">
        <w:t>4.</w:t>
      </w:r>
      <w:r w:rsidR="0075776A">
        <w:t>5</w:t>
      </w:r>
      <w:r w:rsidRPr="008C4DF6">
        <w:t xml:space="preserve"> </w:t>
      </w:r>
      <w:r w:rsidR="008C4DF6" w:rsidRPr="008C4DF6">
        <w:t>Proposed muti-level ETD system</w:t>
      </w:r>
    </w:p>
    <w:p w14:paraId="65719CBD" w14:textId="7A0B5029" w:rsidR="00C40278" w:rsidRDefault="00C40278" w:rsidP="00276A60">
      <w:pPr>
        <w:pStyle w:val="MDPI31text"/>
        <w:spacing w:line="240" w:lineRule="auto"/>
        <w:ind w:firstLineChars="150" w:firstLine="300"/>
        <w:rPr>
          <w:rFonts w:ascii="Times New Roman" w:eastAsia="宋体" w:hAnsi="Times New Roman"/>
          <w:color w:val="auto"/>
          <w:szCs w:val="20"/>
        </w:rPr>
      </w:pPr>
      <w:r w:rsidRPr="008879DE">
        <w:rPr>
          <w:rFonts w:ascii="Times New Roman" w:eastAsia="宋体" w:hAnsi="Times New Roman"/>
          <w:color w:val="auto"/>
          <w:szCs w:val="20"/>
        </w:rPr>
        <w:t xml:space="preserve">After obtaining the gold, silver and bronze GTD, we can evaluate the data reported by the workers to obtain the </w:t>
      </w:r>
      <w:r w:rsidR="00540EE3" w:rsidRPr="008879DE">
        <w:rPr>
          <w:rFonts w:ascii="Times New Roman" w:eastAsia="宋体" w:hAnsi="Times New Roman"/>
          <w:color w:val="auto"/>
          <w:szCs w:val="20"/>
        </w:rPr>
        <w:t>DOT</w:t>
      </w:r>
      <w:r w:rsidRPr="008879DE">
        <w:rPr>
          <w:rFonts w:ascii="Times New Roman" w:eastAsia="宋体" w:hAnsi="Times New Roman"/>
          <w:color w:val="auto"/>
          <w:szCs w:val="20"/>
        </w:rPr>
        <w:t xml:space="preserve"> of each worker. After that, we expect to fully use each worker’s </w:t>
      </w:r>
      <w:r w:rsidR="00540EE3" w:rsidRPr="008879DE">
        <w:rPr>
          <w:rFonts w:ascii="Times New Roman" w:eastAsia="宋体" w:hAnsi="Times New Roman"/>
          <w:color w:val="auto"/>
          <w:szCs w:val="20"/>
        </w:rPr>
        <w:t>DOT</w:t>
      </w:r>
      <w:r w:rsidRPr="008879DE">
        <w:rPr>
          <w:rFonts w:ascii="Times New Roman" w:eastAsia="宋体" w:hAnsi="Times New Roman"/>
          <w:color w:val="auto"/>
          <w:szCs w:val="20"/>
        </w:rPr>
        <w:t xml:space="preserve"> and the </w:t>
      </w:r>
      <w:r w:rsidR="003A52FD" w:rsidRPr="008879DE">
        <w:rPr>
          <w:rFonts w:ascii="Times New Roman" w:eastAsia="宋体" w:hAnsi="Times New Roman"/>
          <w:color w:val="auto"/>
          <w:szCs w:val="20"/>
        </w:rPr>
        <w:t>reported data</w:t>
      </w:r>
      <w:r w:rsidRPr="008879DE">
        <w:rPr>
          <w:rFonts w:ascii="Times New Roman" w:eastAsia="宋体" w:hAnsi="Times New Roman"/>
          <w:color w:val="auto"/>
          <w:szCs w:val="20"/>
        </w:rPr>
        <w:t xml:space="preserve"> to gain the estimated truth as accurately as possible for downstream applications.</w:t>
      </w:r>
    </w:p>
    <w:p w14:paraId="6676F704" w14:textId="6AE8D86C" w:rsidR="00C40278" w:rsidRDefault="00AE0C22" w:rsidP="00276A60">
      <w:pPr>
        <w:pStyle w:val="MDPI31text"/>
        <w:spacing w:line="240" w:lineRule="auto"/>
        <w:ind w:firstLineChars="150" w:firstLine="300"/>
        <w:rPr>
          <w:rFonts w:ascii="Times New Roman" w:eastAsia="宋体" w:hAnsi="Times New Roman"/>
          <w:color w:val="auto"/>
          <w:szCs w:val="20"/>
        </w:rPr>
      </w:pPr>
      <w:r w:rsidRPr="00AE0C22">
        <w:rPr>
          <w:rFonts w:ascii="Times New Roman" w:eastAsia="宋体" w:hAnsi="Times New Roman"/>
          <w:color w:val="auto"/>
          <w:szCs w:val="20"/>
          <w:lang w:eastAsia="zh-CN"/>
        </w:rPr>
        <w:t xml:space="preserve">Although we can initially identify </w:t>
      </w:r>
      <w:r>
        <w:rPr>
          <w:rFonts w:ascii="Times New Roman" w:eastAsia="宋体" w:hAnsi="Times New Roman" w:hint="eastAsia"/>
          <w:color w:val="auto"/>
          <w:szCs w:val="20"/>
          <w:lang w:eastAsia="zh-CN"/>
        </w:rPr>
        <w:t>the</w:t>
      </w:r>
      <w:r>
        <w:rPr>
          <w:rFonts w:ascii="Times New Roman" w:eastAsia="宋体" w:hAnsi="Times New Roman"/>
          <w:color w:val="auto"/>
          <w:szCs w:val="20"/>
          <w:lang w:eastAsia="zh-CN"/>
        </w:rPr>
        <w:t xml:space="preserve"> </w:t>
      </w:r>
      <w:r>
        <w:rPr>
          <w:rFonts w:ascii="Times New Roman" w:eastAsia="宋体" w:hAnsi="Times New Roman" w:hint="eastAsia"/>
          <w:color w:val="auto"/>
          <w:szCs w:val="20"/>
          <w:lang w:eastAsia="zh-CN"/>
        </w:rPr>
        <w:t>trustworthy</w:t>
      </w:r>
      <w:r>
        <w:rPr>
          <w:rFonts w:ascii="Times New Roman" w:eastAsia="宋体" w:hAnsi="Times New Roman"/>
          <w:color w:val="auto"/>
          <w:szCs w:val="20"/>
          <w:lang w:eastAsia="zh-CN"/>
        </w:rPr>
        <w:t xml:space="preserve"> and untrustworthy</w:t>
      </w:r>
      <w:r w:rsidRPr="00AE0C22">
        <w:rPr>
          <w:rFonts w:ascii="Times New Roman" w:eastAsia="宋体" w:hAnsi="Times New Roman"/>
          <w:color w:val="auto"/>
          <w:szCs w:val="20"/>
          <w:lang w:eastAsia="zh-CN"/>
        </w:rPr>
        <w:t xml:space="preserve"> workers through multi-</w:t>
      </w:r>
      <w:r>
        <w:rPr>
          <w:rFonts w:ascii="Times New Roman" w:eastAsia="宋体" w:hAnsi="Times New Roman" w:hint="eastAsia"/>
          <w:color w:val="auto"/>
          <w:szCs w:val="20"/>
          <w:lang w:eastAsia="zh-CN"/>
        </w:rPr>
        <w:t>level</w:t>
      </w:r>
      <w:r w:rsidRPr="00AE0C22">
        <w:rPr>
          <w:rFonts w:ascii="Times New Roman" w:eastAsia="宋体" w:hAnsi="Times New Roman"/>
          <w:color w:val="auto"/>
          <w:szCs w:val="20"/>
          <w:lang w:eastAsia="zh-CN"/>
        </w:rPr>
        <w:t xml:space="preserve"> GTD and worker recognition</w:t>
      </w:r>
      <w:r w:rsidR="000B7E05">
        <w:rPr>
          <w:rFonts w:ascii="Times New Roman" w:eastAsia="宋体" w:hAnsi="Times New Roman"/>
          <w:color w:val="auto"/>
          <w:szCs w:val="20"/>
          <w:lang w:eastAsia="zh-CN"/>
        </w:rPr>
        <w:t>.</w:t>
      </w:r>
      <w:r w:rsidR="00D77014">
        <w:rPr>
          <w:rFonts w:ascii="Times New Roman" w:eastAsia="宋体" w:hAnsi="Times New Roman"/>
          <w:color w:val="auto"/>
          <w:szCs w:val="20"/>
          <w:lang w:eastAsia="zh-CN"/>
        </w:rPr>
        <w:t xml:space="preserve"> It</w:t>
      </w:r>
      <w:r w:rsidR="00C40278" w:rsidRPr="00C40278">
        <w:rPr>
          <w:rFonts w:ascii="Times New Roman" w:eastAsia="宋体" w:hAnsi="Times New Roman"/>
          <w:color w:val="auto"/>
          <w:szCs w:val="20"/>
        </w:rPr>
        <w:t xml:space="preserve"> is</w:t>
      </w:r>
      <w:r w:rsidR="00C40278">
        <w:rPr>
          <w:rFonts w:ascii="Times New Roman" w:eastAsia="宋体" w:hAnsi="Times New Roman"/>
          <w:color w:val="auto"/>
          <w:szCs w:val="20"/>
        </w:rPr>
        <w:t xml:space="preserve"> </w:t>
      </w:r>
      <w:r w:rsidR="00C40278">
        <w:rPr>
          <w:rFonts w:ascii="Times New Roman" w:eastAsia="宋体" w:hAnsi="Times New Roman" w:hint="eastAsia"/>
          <w:color w:val="auto"/>
          <w:szCs w:val="20"/>
          <w:lang w:eastAsia="zh-CN"/>
        </w:rPr>
        <w:t>still</w:t>
      </w:r>
      <w:r w:rsidR="00C40278" w:rsidRPr="00C40278">
        <w:rPr>
          <w:rFonts w:ascii="Times New Roman" w:eastAsia="宋体" w:hAnsi="Times New Roman"/>
          <w:color w:val="auto"/>
          <w:szCs w:val="20"/>
        </w:rPr>
        <w:t xml:space="preserve"> inevitable for </w:t>
      </w:r>
      <w:r w:rsidR="00D77014">
        <w:rPr>
          <w:rFonts w:ascii="Times New Roman" w:eastAsia="宋体" w:hAnsi="Times New Roman"/>
          <w:color w:val="auto"/>
          <w:szCs w:val="20"/>
        </w:rPr>
        <w:t xml:space="preserve">the </w:t>
      </w:r>
      <w:r w:rsidR="00C40278" w:rsidRPr="00C40278">
        <w:rPr>
          <w:rFonts w:ascii="Times New Roman" w:eastAsia="宋体" w:hAnsi="Times New Roman"/>
          <w:color w:val="auto"/>
          <w:szCs w:val="20"/>
        </w:rPr>
        <w:t xml:space="preserve">platform to recruit </w:t>
      </w:r>
      <w:r w:rsidR="00C40278">
        <w:rPr>
          <w:rFonts w:ascii="Times New Roman" w:eastAsia="宋体" w:hAnsi="Times New Roman" w:hint="eastAsia"/>
          <w:color w:val="auto"/>
          <w:szCs w:val="20"/>
          <w:lang w:eastAsia="zh-CN"/>
        </w:rPr>
        <w:t>some</w:t>
      </w:r>
      <w:r w:rsidR="00C40278">
        <w:rPr>
          <w:rFonts w:ascii="Times New Roman" w:eastAsia="宋体" w:hAnsi="Times New Roman"/>
          <w:color w:val="auto"/>
          <w:szCs w:val="20"/>
        </w:rPr>
        <w:t xml:space="preserve"> </w:t>
      </w:r>
      <w:r w:rsidR="00C40278" w:rsidRPr="00C40278">
        <w:rPr>
          <w:rFonts w:ascii="Times New Roman" w:eastAsia="宋体" w:hAnsi="Times New Roman"/>
          <w:color w:val="auto"/>
          <w:szCs w:val="20"/>
        </w:rPr>
        <w:t>untrustworthy workers who submit fake data,</w:t>
      </w:r>
      <w:r w:rsidR="00D77014">
        <w:rPr>
          <w:rFonts w:ascii="Times New Roman" w:eastAsia="宋体" w:hAnsi="Times New Roman"/>
          <w:color w:val="auto"/>
          <w:szCs w:val="20"/>
        </w:rPr>
        <w:t xml:space="preserve"> e</w:t>
      </w:r>
      <w:r w:rsidRPr="00AE0C22">
        <w:rPr>
          <w:rFonts w:ascii="Times New Roman" w:eastAsia="宋体" w:hAnsi="Times New Roman"/>
          <w:color w:val="auto"/>
          <w:szCs w:val="20"/>
        </w:rPr>
        <w:t>specially in the early stages of system startup.</w:t>
      </w:r>
      <w:r>
        <w:rPr>
          <w:rFonts w:ascii="Times New Roman" w:eastAsia="宋体" w:hAnsi="Times New Roman"/>
          <w:color w:val="auto"/>
          <w:szCs w:val="20"/>
        </w:rPr>
        <w:t xml:space="preserve"> </w:t>
      </w:r>
      <w:r w:rsidRPr="00AE0C22">
        <w:rPr>
          <w:rFonts w:ascii="Times New Roman" w:eastAsia="宋体" w:hAnsi="Times New Roman"/>
          <w:color w:val="auto"/>
          <w:szCs w:val="20"/>
          <w:lang w:eastAsia="zh-CN"/>
        </w:rPr>
        <w:t>Therefore, we need to further</w:t>
      </w:r>
      <w:r>
        <w:rPr>
          <w:rFonts w:ascii="Times New Roman" w:eastAsia="宋体" w:hAnsi="Times New Roman"/>
          <w:color w:val="auto"/>
          <w:szCs w:val="20"/>
          <w:lang w:eastAsia="zh-CN"/>
        </w:rPr>
        <w:t xml:space="preserve"> </w:t>
      </w:r>
      <w:r w:rsidR="00C40278" w:rsidRPr="00C40278">
        <w:rPr>
          <w:rFonts w:ascii="Times New Roman" w:eastAsia="宋体" w:hAnsi="Times New Roman"/>
          <w:color w:val="auto"/>
          <w:szCs w:val="20"/>
        </w:rPr>
        <w:t>conduct truth discovery</w:t>
      </w:r>
      <w:r w:rsidR="00C40278" w:rsidRPr="000B0289">
        <w:rPr>
          <w:rFonts w:ascii="Times New Roman" w:eastAsia="宋体" w:hAnsi="Times New Roman"/>
          <w:color w:val="auto"/>
          <w:szCs w:val="20"/>
        </w:rPr>
        <w:t xml:space="preserve"> in the same cycle</w:t>
      </w:r>
      <w:r w:rsidR="00C40278" w:rsidRPr="00C40278">
        <w:rPr>
          <w:rFonts w:ascii="Times New Roman" w:eastAsia="宋体" w:hAnsi="Times New Roman"/>
          <w:color w:val="auto"/>
          <w:szCs w:val="20"/>
        </w:rPr>
        <w:t xml:space="preserve"> for downstream applications from the conflicting data reported by workers.</w:t>
      </w:r>
    </w:p>
    <w:p w14:paraId="442CE831" w14:textId="01C87F50" w:rsidR="00AE0C22" w:rsidRDefault="00235BB5" w:rsidP="00AD0987">
      <w:pPr>
        <w:pStyle w:val="MDPI31text"/>
        <w:spacing w:line="240" w:lineRule="auto"/>
        <w:ind w:firstLineChars="150" w:firstLine="300"/>
        <w:rPr>
          <w:rFonts w:ascii="Times New Roman" w:eastAsia="宋体" w:hAnsi="Times New Roman"/>
          <w:color w:val="auto"/>
          <w:szCs w:val="20"/>
        </w:rPr>
      </w:pPr>
      <w:r>
        <w:rPr>
          <w:rFonts w:ascii="Times New Roman" w:eastAsia="宋体" w:hAnsi="Times New Roman"/>
          <w:color w:val="auto"/>
          <w:szCs w:val="20"/>
        </w:rPr>
        <w:t>It is transparent</w:t>
      </w:r>
      <w:r w:rsidR="00AE0C22" w:rsidRPr="00AE0C22">
        <w:rPr>
          <w:rFonts w:ascii="Times New Roman" w:eastAsia="宋体" w:hAnsi="Times New Roman"/>
          <w:color w:val="auto"/>
          <w:szCs w:val="20"/>
        </w:rPr>
        <w:t xml:space="preserve"> that</w:t>
      </w:r>
      <w:r w:rsidR="00AE0C22" w:rsidRPr="00AE0C22">
        <w:t xml:space="preserve"> </w:t>
      </w:r>
      <w:r w:rsidR="00AE0C22">
        <w:rPr>
          <w:rFonts w:ascii="Times New Roman" w:eastAsia="宋体" w:hAnsi="Times New Roman"/>
          <w:color w:val="auto"/>
          <w:szCs w:val="20"/>
        </w:rPr>
        <w:t>d</w:t>
      </w:r>
      <w:r w:rsidR="00AE0C22" w:rsidRPr="00AE0C22">
        <w:rPr>
          <w:rFonts w:ascii="Times New Roman" w:eastAsia="宋体" w:hAnsi="Times New Roman"/>
          <w:color w:val="auto"/>
          <w:szCs w:val="20"/>
        </w:rPr>
        <w:t xml:space="preserve">ue to the rarity of </w:t>
      </w:r>
      <w:r w:rsidR="00AE0C22">
        <w:rPr>
          <w:rFonts w:ascii="Times New Roman" w:eastAsia="宋体" w:hAnsi="Times New Roman"/>
          <w:color w:val="auto"/>
          <w:szCs w:val="20"/>
        </w:rPr>
        <w:t>highly trustworthy</w:t>
      </w:r>
      <w:r w:rsidR="00AE0C22" w:rsidRPr="00AE0C22">
        <w:rPr>
          <w:rFonts w:ascii="Times New Roman" w:eastAsia="宋体" w:hAnsi="Times New Roman"/>
          <w:color w:val="auto"/>
          <w:szCs w:val="20"/>
        </w:rPr>
        <w:t xml:space="preserve"> workers, especially at the beginning of the system startup, </w:t>
      </w:r>
      <w:r w:rsidR="00536BAB" w:rsidRPr="00536BAB">
        <w:rPr>
          <w:rFonts w:ascii="Times New Roman" w:eastAsia="宋体" w:hAnsi="Times New Roman"/>
          <w:color w:val="auto"/>
          <w:szCs w:val="20"/>
        </w:rPr>
        <w:t>the number of silver GTD is very scarce</w:t>
      </w:r>
      <w:r w:rsidR="00AE0C22" w:rsidRPr="00AE0C22">
        <w:rPr>
          <w:rFonts w:ascii="Times New Roman" w:eastAsia="宋体" w:hAnsi="Times New Roman"/>
          <w:color w:val="auto"/>
          <w:szCs w:val="20"/>
        </w:rPr>
        <w:t>.</w:t>
      </w:r>
      <w:r w:rsidR="00AE0C22" w:rsidRPr="00AE0C22">
        <w:t xml:space="preserve"> </w:t>
      </w:r>
      <w:r w:rsidR="00A90D2B" w:rsidRPr="00A90D2B">
        <w:rPr>
          <w:rFonts w:ascii="Times New Roman" w:eastAsia="宋体" w:hAnsi="Times New Roman"/>
          <w:color w:val="auto"/>
          <w:szCs w:val="20"/>
        </w:rPr>
        <w:t>In this case,</w:t>
      </w:r>
      <w:r w:rsidR="00A90D2B">
        <w:rPr>
          <w:rFonts w:ascii="Times New Roman" w:eastAsia="宋体" w:hAnsi="Times New Roman"/>
          <w:color w:val="auto"/>
          <w:szCs w:val="20"/>
        </w:rPr>
        <w:t xml:space="preserve"> </w:t>
      </w:r>
      <w:r w:rsidR="00AE0C22" w:rsidRPr="00AE0C22">
        <w:rPr>
          <w:rFonts w:ascii="Times New Roman" w:eastAsia="宋体" w:hAnsi="Times New Roman"/>
          <w:color w:val="auto"/>
          <w:szCs w:val="20"/>
        </w:rPr>
        <w:t>most of the data in the multi</w:t>
      </w:r>
      <w:r w:rsidR="00AE0C22">
        <w:rPr>
          <w:rFonts w:ascii="Times New Roman" w:eastAsia="宋体" w:hAnsi="Times New Roman"/>
          <w:color w:val="auto"/>
          <w:szCs w:val="20"/>
        </w:rPr>
        <w:t>-</w:t>
      </w:r>
      <w:r w:rsidR="00AE0C22" w:rsidRPr="00AE0C22">
        <w:rPr>
          <w:rFonts w:ascii="Times New Roman" w:eastAsia="宋体" w:hAnsi="Times New Roman"/>
          <w:color w:val="auto"/>
          <w:szCs w:val="20"/>
        </w:rPr>
        <w:t xml:space="preserve">level GTD </w:t>
      </w:r>
      <w:r w:rsidR="00A85135">
        <w:rPr>
          <w:rFonts w:ascii="Times New Roman" w:eastAsia="宋体" w:hAnsi="Times New Roman"/>
          <w:color w:val="auto"/>
          <w:szCs w:val="20"/>
        </w:rPr>
        <w:t>is</w:t>
      </w:r>
      <w:r w:rsidR="00A85135" w:rsidRPr="00AE0C22">
        <w:rPr>
          <w:rFonts w:ascii="Times New Roman" w:eastAsia="宋体" w:hAnsi="Times New Roman"/>
          <w:color w:val="auto"/>
          <w:szCs w:val="20"/>
        </w:rPr>
        <w:t xml:space="preserve"> </w:t>
      </w:r>
      <w:r w:rsidR="00AE0C22" w:rsidRPr="00AE0C22">
        <w:rPr>
          <w:rFonts w:ascii="Times New Roman" w:eastAsia="宋体" w:hAnsi="Times New Roman"/>
          <w:color w:val="auto"/>
          <w:szCs w:val="20"/>
        </w:rPr>
        <w:t xml:space="preserve">supplemented by the DMF, </w:t>
      </w:r>
      <w:r w:rsidR="00AE0C22">
        <w:rPr>
          <w:rFonts w:ascii="Times New Roman" w:eastAsia="宋体" w:hAnsi="Times New Roman"/>
          <w:color w:val="auto"/>
          <w:szCs w:val="20"/>
        </w:rPr>
        <w:t>which</w:t>
      </w:r>
      <w:r w:rsidR="00AE0C22" w:rsidRPr="00AE0C22">
        <w:rPr>
          <w:rFonts w:ascii="Times New Roman" w:eastAsia="宋体" w:hAnsi="Times New Roman"/>
          <w:color w:val="auto"/>
          <w:szCs w:val="20"/>
        </w:rPr>
        <w:t xml:space="preserve"> did not fully </w:t>
      </w:r>
      <w:r w:rsidR="00AE0C22">
        <w:rPr>
          <w:rFonts w:ascii="Times New Roman" w:eastAsia="宋体" w:hAnsi="Times New Roman"/>
          <w:color w:val="auto"/>
          <w:szCs w:val="20"/>
        </w:rPr>
        <w:t>utilize</w:t>
      </w:r>
      <w:r w:rsidR="00AE0C22" w:rsidRPr="00AE0C22">
        <w:rPr>
          <w:rFonts w:ascii="Times New Roman" w:eastAsia="宋体" w:hAnsi="Times New Roman"/>
          <w:color w:val="auto"/>
          <w:szCs w:val="20"/>
        </w:rPr>
        <w:t xml:space="preserve"> the </w:t>
      </w:r>
      <w:r w:rsidR="00AE0C22">
        <w:rPr>
          <w:rFonts w:ascii="Times New Roman" w:eastAsia="宋体" w:hAnsi="Times New Roman"/>
          <w:color w:val="auto"/>
          <w:szCs w:val="20"/>
        </w:rPr>
        <w:t>data</w:t>
      </w:r>
      <w:r w:rsidR="00AE0C22" w:rsidRPr="00AE0C22">
        <w:rPr>
          <w:rFonts w:ascii="Times New Roman" w:eastAsia="宋体" w:hAnsi="Times New Roman"/>
          <w:color w:val="auto"/>
          <w:szCs w:val="20"/>
        </w:rPr>
        <w:t xml:space="preserve"> reported by each </w:t>
      </w:r>
      <w:r w:rsidR="00AE0C22">
        <w:rPr>
          <w:rFonts w:ascii="Times New Roman" w:eastAsia="宋体" w:hAnsi="Times New Roman"/>
          <w:color w:val="auto"/>
          <w:szCs w:val="20"/>
        </w:rPr>
        <w:t>trustworthy</w:t>
      </w:r>
      <w:r w:rsidR="00AE0C22" w:rsidRPr="00AE0C22">
        <w:rPr>
          <w:rFonts w:ascii="Times New Roman" w:eastAsia="宋体" w:hAnsi="Times New Roman"/>
          <w:color w:val="auto"/>
          <w:szCs w:val="20"/>
        </w:rPr>
        <w:t xml:space="preserve"> worker, </w:t>
      </w:r>
      <w:r w:rsidR="00AE0C22">
        <w:rPr>
          <w:rFonts w:ascii="Times New Roman" w:eastAsia="宋体" w:hAnsi="Times New Roman"/>
          <w:color w:val="auto"/>
          <w:szCs w:val="20"/>
        </w:rPr>
        <w:t xml:space="preserve">thus </w:t>
      </w:r>
      <w:r w:rsidR="00AE0C22" w:rsidRPr="00AE0C22">
        <w:rPr>
          <w:rFonts w:ascii="Times New Roman" w:eastAsia="宋体" w:hAnsi="Times New Roman"/>
          <w:color w:val="auto"/>
          <w:szCs w:val="20"/>
        </w:rPr>
        <w:t>leading to a lack of accuracy and huge data waste.</w:t>
      </w:r>
      <w:r w:rsidRPr="00235BB5">
        <w:t xml:space="preserve"> </w:t>
      </w:r>
      <w:r w:rsidRPr="00235BB5">
        <w:rPr>
          <w:rFonts w:ascii="Times New Roman" w:eastAsia="宋体" w:hAnsi="Times New Roman"/>
          <w:color w:val="auto"/>
          <w:szCs w:val="20"/>
        </w:rPr>
        <w:t xml:space="preserve">Therefore, in order to improve the accuracy of truth discovery, </w:t>
      </w:r>
      <w:r w:rsidRPr="000130E1">
        <w:rPr>
          <w:rFonts w:ascii="Times New Roman" w:eastAsia="宋体" w:hAnsi="Times New Roman"/>
          <w:color w:val="008000"/>
          <w:szCs w:val="20"/>
        </w:rPr>
        <w:t>we should increase the proportion of the data f</w:t>
      </w:r>
      <w:r w:rsidR="000130E1" w:rsidRPr="000130E1">
        <w:rPr>
          <w:rFonts w:ascii="Times New Roman" w:eastAsia="宋体" w:hAnsi="Times New Roman"/>
          <w:color w:val="008000"/>
          <w:szCs w:val="20"/>
        </w:rPr>
        <w:t>ro</w:t>
      </w:r>
      <w:r w:rsidRPr="000130E1">
        <w:rPr>
          <w:rFonts w:ascii="Times New Roman" w:eastAsia="宋体" w:hAnsi="Times New Roman"/>
          <w:color w:val="008000"/>
          <w:szCs w:val="20"/>
        </w:rPr>
        <w:t>m the crowd.</w:t>
      </w:r>
    </w:p>
    <w:p w14:paraId="380C45F2" w14:textId="77777777" w:rsidR="00CB6B49" w:rsidRPr="00C40278" w:rsidRDefault="00CB6B49" w:rsidP="00AD0987">
      <w:pPr>
        <w:pStyle w:val="MDPI31text"/>
        <w:spacing w:line="240" w:lineRule="auto"/>
        <w:ind w:firstLineChars="150" w:firstLine="300"/>
        <w:rPr>
          <w:rFonts w:ascii="Times New Roman" w:eastAsia="宋体" w:hAnsi="Times New Roman"/>
          <w:color w:val="auto"/>
          <w:szCs w:val="20"/>
        </w:rPr>
      </w:pPr>
      <w:r w:rsidRPr="00AE0C22">
        <w:rPr>
          <w:rFonts w:ascii="Times New Roman" w:eastAsia="宋体" w:hAnsi="Times New Roman"/>
          <w:color w:val="auto"/>
          <w:szCs w:val="20"/>
        </w:rPr>
        <w:t xml:space="preserve">Based on the above considerations, we want to make full use of the data provided by trustworthy workers in the process </w:t>
      </w:r>
      <w:r>
        <w:rPr>
          <w:rFonts w:ascii="Times New Roman" w:eastAsia="宋体" w:hAnsi="Times New Roman" w:hint="eastAsia"/>
          <w:color w:val="auto"/>
          <w:szCs w:val="20"/>
          <w:lang w:eastAsia="zh-CN"/>
        </w:rPr>
        <w:t>of</w:t>
      </w:r>
      <w:r>
        <w:rPr>
          <w:rFonts w:ascii="Times New Roman" w:eastAsia="宋体" w:hAnsi="Times New Roman"/>
          <w:color w:val="auto"/>
          <w:szCs w:val="20"/>
        </w:rPr>
        <w:t xml:space="preserve"> </w:t>
      </w:r>
      <w:r w:rsidRPr="00AE0C22">
        <w:rPr>
          <w:rFonts w:ascii="Times New Roman" w:eastAsia="宋体" w:hAnsi="Times New Roman"/>
          <w:color w:val="auto"/>
          <w:szCs w:val="20"/>
        </w:rPr>
        <w:t xml:space="preserve">truth </w:t>
      </w:r>
      <w:r>
        <w:rPr>
          <w:rFonts w:ascii="Times New Roman" w:eastAsia="宋体" w:hAnsi="Times New Roman"/>
          <w:color w:val="auto"/>
          <w:szCs w:val="20"/>
        </w:rPr>
        <w:t>discovery</w:t>
      </w:r>
      <w:r w:rsidRPr="00AE0C22">
        <w:rPr>
          <w:rFonts w:ascii="Times New Roman" w:eastAsia="宋体" w:hAnsi="Times New Roman"/>
          <w:color w:val="auto"/>
          <w:szCs w:val="20"/>
        </w:rPr>
        <w:t xml:space="preserve"> to achieve higher accuracy. Specifically, we define double trustworthy workers as follows.</w:t>
      </w:r>
    </w:p>
    <w:p w14:paraId="1023B4DF" w14:textId="3EE9F532" w:rsidR="00CB6B49" w:rsidRDefault="00CB6B49" w:rsidP="00357E10">
      <w:pPr>
        <w:spacing w:beforeLines="30" w:before="72" w:afterLines="30" w:after="72" w:line="240" w:lineRule="auto"/>
        <w:rPr>
          <w:rFonts w:ascii="Times New Roman" w:hAnsi="Times New Roman"/>
          <w:lang w:eastAsia="zh-CN"/>
        </w:rPr>
      </w:pPr>
      <w:r w:rsidRPr="006E43B1">
        <w:rPr>
          <w:rFonts w:ascii="Times New Roman" w:hAnsi="Times New Roman"/>
          <w:b/>
          <w:bCs/>
          <w:lang w:eastAsia="zh-CN"/>
        </w:rPr>
        <w:t xml:space="preserve">Definition </w:t>
      </w:r>
      <w:r w:rsidR="00207623">
        <w:rPr>
          <w:rFonts w:ascii="Times New Roman" w:hAnsi="Times New Roman"/>
          <w:b/>
          <w:bCs/>
          <w:lang w:eastAsia="zh-CN"/>
        </w:rPr>
        <w:t>10</w:t>
      </w:r>
      <w:r w:rsidRPr="006E43B1">
        <w:rPr>
          <w:rFonts w:ascii="Times New Roman" w:hAnsi="Times New Roman"/>
          <w:b/>
          <w:bCs/>
          <w:lang w:eastAsia="zh-CN"/>
        </w:rPr>
        <w:t xml:space="preserve"> (Double Trustworthy Worker).</w:t>
      </w:r>
      <w:r w:rsidRPr="0054418A">
        <w:rPr>
          <w:rFonts w:ascii="Times New Roman" w:hAnsi="Times New Roman"/>
          <w:lang w:eastAsia="zh-CN"/>
        </w:rPr>
        <w:t xml:space="preserve"> When the current </w:t>
      </w:r>
      <w:r>
        <w:rPr>
          <w:rFonts w:ascii="Times New Roman" w:hAnsi="Times New Roman"/>
          <w:lang w:eastAsia="zh-CN"/>
        </w:rPr>
        <w:t>DOT</w:t>
      </w:r>
      <w:r w:rsidRPr="0054418A">
        <w:rPr>
          <w:rFonts w:ascii="Times New Roman" w:hAnsi="Times New Roman"/>
          <w:lang w:eastAsia="zh-CN"/>
        </w:rPr>
        <w:t xml:space="preserv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i,k</m:t>
            </m:r>
          </m:sub>
        </m:sSub>
      </m:oMath>
      <w:r w:rsidRPr="0054418A">
        <w:rPr>
          <w:rFonts w:ascii="Times New Roman" w:hAnsi="Times New Roman"/>
          <w:lang w:eastAsia="zh-CN"/>
        </w:rPr>
        <w:t xml:space="preserve"> and the composite </w:t>
      </w:r>
      <w:r>
        <w:rPr>
          <w:rFonts w:ascii="Times New Roman" w:hAnsi="Times New Roman"/>
          <w:lang w:eastAsia="zh-CN"/>
        </w:rPr>
        <w:t>DOT</w:t>
      </w:r>
      <w:r w:rsidRPr="0054418A">
        <w:rPr>
          <w:rFonts w:ascii="Times New Roman" w:hAnsi="Times New Roman"/>
          <w:lang w:eastAsia="zh-CN"/>
        </w:rPr>
        <w:t xml:space="preserve"> </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i,t</m:t>
            </m:r>
          </m:sub>
        </m:sSub>
      </m:oMath>
      <w:r w:rsidRPr="0054418A">
        <w:rPr>
          <w:rFonts w:ascii="Times New Roman" w:hAnsi="Times New Roman"/>
          <w:lang w:eastAsia="zh-CN"/>
        </w:rPr>
        <w:t xml:space="preserve"> of a worker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Pr="0054418A">
        <w:rPr>
          <w:rFonts w:ascii="Times New Roman" w:hAnsi="Times New Roman"/>
          <w:lang w:eastAsia="zh-CN"/>
        </w:rPr>
        <w:t xml:space="preserve"> are both greater than or equal to the threshold </w:t>
      </w:r>
      <m:oMath>
        <m:sSub>
          <m:sSubPr>
            <m:ctrlPr>
              <w:rPr>
                <w:rFonts w:ascii="Cambria Math" w:hAnsi="Cambria Math"/>
                <w:i/>
                <w:lang w:eastAsia="zh-CN"/>
              </w:rPr>
            </m:ctrlPr>
          </m:sSubPr>
          <m:e>
            <m:r>
              <w:rPr>
                <w:rFonts w:ascii="Cambria Math" w:hAnsi="Cambria Math"/>
                <w:lang w:eastAsia="zh-CN"/>
              </w:rPr>
              <m:t>θ</m:t>
            </m:r>
          </m:e>
          <m:sub>
            <m:r>
              <w:rPr>
                <w:rFonts w:ascii="Cambria Math" w:hAnsi="Cambria Math"/>
                <w:lang w:eastAsia="zh-CN"/>
              </w:rPr>
              <m:t>2</m:t>
            </m:r>
          </m:sub>
        </m:sSub>
      </m:oMath>
      <w:r w:rsidRPr="0054418A">
        <w:rPr>
          <w:rFonts w:ascii="Times New Roman" w:hAnsi="Times New Roman"/>
          <w:lang w:eastAsia="zh-CN"/>
        </w:rPr>
        <w:t xml:space="preserve">, i.e., </w:t>
      </w:r>
      <m:oMath>
        <m:r>
          <w:rPr>
            <w:rFonts w:ascii="Cambria Math" w:hAnsi="Cambria Math"/>
            <w:color w:val="000000" w:themeColor="text1"/>
            <w:lang w:eastAsia="zh-CN"/>
          </w:rPr>
          <m:t>min</m:t>
        </m:r>
        <m:d>
          <m:dPr>
            <m:ctrlPr>
              <w:rPr>
                <w:rFonts w:ascii="Cambria Math" w:hAnsi="Cambria Math"/>
                <w:i/>
                <w:color w:val="000000" w:themeColor="text1"/>
                <w:lang w:eastAsia="zh-CN"/>
              </w:rPr>
            </m:ctrlPr>
          </m:dPr>
          <m:e>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i,k</m:t>
                </m:r>
              </m:sub>
            </m:sSub>
            <m:r>
              <w:rPr>
                <w:rFonts w:ascii="Cambria Math" w:hAnsi="Cambria Math"/>
                <w:color w:val="000000" w:themeColor="text1"/>
                <w:lang w:eastAsia="zh-CN"/>
              </w:rPr>
              <m:t>,</m:t>
            </m:r>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i,k</m:t>
                </m:r>
              </m:sub>
            </m:sSub>
          </m:e>
        </m:d>
        <m:r>
          <w:rPr>
            <w:rFonts w:ascii="Cambria Math" w:hAnsi="Cambria Math"/>
            <w:lang w:eastAsia="zh-CN"/>
          </w:rPr>
          <m:t>≥</m:t>
        </m:r>
        <m:sSub>
          <m:sSubPr>
            <m:ctrlPr>
              <w:rPr>
                <w:rFonts w:ascii="Cambria Math" w:hAnsi="Cambria Math"/>
                <w:i/>
                <w:color w:val="000000" w:themeColor="text1"/>
                <w:lang w:eastAsia="zh-CN"/>
              </w:rPr>
            </m:ctrlPr>
          </m:sSubPr>
          <m:e>
            <m:r>
              <w:rPr>
                <w:rFonts w:ascii="Cambria Math" w:hAnsi="Cambria Math"/>
                <w:color w:val="000000" w:themeColor="text1"/>
                <w:lang w:eastAsia="zh-CN"/>
              </w:rPr>
              <m:t>θ</m:t>
            </m:r>
          </m:e>
          <m:sub>
            <m:r>
              <w:rPr>
                <w:rFonts w:ascii="Cambria Math" w:hAnsi="Cambria Math"/>
                <w:color w:val="000000" w:themeColor="text1"/>
                <w:lang w:eastAsia="zh-CN"/>
              </w:rPr>
              <m:t>2</m:t>
            </m:r>
          </m:sub>
        </m:sSub>
      </m:oMath>
      <w:r w:rsidRPr="0054418A">
        <w:rPr>
          <w:rFonts w:ascii="Times New Roman" w:hAnsi="Times New Roman"/>
          <w:color w:val="000000" w:themeColor="text1"/>
          <w:lang w:eastAsia="zh-CN"/>
        </w:rPr>
        <w:t xml:space="preserve">. </w:t>
      </w:r>
      <w:r>
        <w:rPr>
          <w:rFonts w:ascii="Times New Roman" w:hAnsi="Times New Roman"/>
          <w:color w:val="000000" w:themeColor="text1"/>
          <w:lang w:eastAsia="zh-CN"/>
        </w:rPr>
        <w:t xml:space="preserve">Worker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rFonts w:ascii="Times New Roman" w:eastAsiaTheme="minorEastAsia" w:hAnsi="Times New Roman" w:hint="eastAsia"/>
          <w:lang w:eastAsia="zh-CN"/>
        </w:rPr>
        <w:t xml:space="preserve"> </w:t>
      </w:r>
      <w:r>
        <w:rPr>
          <w:rFonts w:ascii="Times New Roman" w:eastAsiaTheme="minorEastAsia" w:hAnsi="Times New Roman"/>
          <w:lang w:eastAsia="zh-CN"/>
        </w:rPr>
        <w:t xml:space="preserve">is called the </w:t>
      </w:r>
      <w:r w:rsidRPr="0054418A">
        <w:rPr>
          <w:rFonts w:ascii="Times New Roman" w:hAnsi="Times New Roman"/>
          <w:color w:val="000000" w:themeColor="text1"/>
          <w:lang w:eastAsia="zh-CN"/>
        </w:rPr>
        <w:t>double trustworthy worker</w:t>
      </w:r>
      <w:r w:rsidRPr="00E500F9">
        <w:rPr>
          <w:rFonts w:ascii="Times New Roman" w:hAnsi="Times New Roman"/>
          <w:lang w:eastAsia="zh-CN"/>
        </w:rPr>
        <w:t xml:space="preserve"> </w:t>
      </w:r>
      <w:r w:rsidRPr="0054418A">
        <w:rPr>
          <w:rFonts w:ascii="Times New Roman" w:hAnsi="Times New Roman"/>
          <w:lang w:eastAsia="zh-CN"/>
        </w:rPr>
        <w:t xml:space="preserve">in the </w:t>
      </w:r>
      <m:oMath>
        <m:r>
          <w:rPr>
            <w:rFonts w:ascii="Cambria Math" w:hAnsi="Cambria Math"/>
            <w:lang w:eastAsia="zh-CN"/>
          </w:rPr>
          <m:t>k</m:t>
        </m:r>
      </m:oMath>
      <w:r w:rsidRPr="0054418A">
        <w:rPr>
          <w:rFonts w:ascii="Times New Roman" w:hAnsi="Times New Roman"/>
          <w:lang w:eastAsia="zh-CN"/>
        </w:rPr>
        <w:t>-th cycle</w:t>
      </w:r>
      <w:r w:rsidRPr="0054418A">
        <w:rPr>
          <w:rFonts w:ascii="Times New Roman" w:hAnsi="Times New Roman"/>
          <w:color w:val="000000" w:themeColor="text1"/>
          <w:lang w:eastAsia="zh-CN"/>
        </w:rPr>
        <w:t>.</w:t>
      </w:r>
      <w:r>
        <w:rPr>
          <w:rFonts w:ascii="Times New Roman" w:hAnsi="Times New Roman"/>
          <w:color w:val="000000" w:themeColor="text1"/>
          <w:lang w:eastAsia="zh-CN"/>
        </w:rPr>
        <w:t xml:space="preserve"> </w:t>
      </w:r>
      <w:r w:rsidRPr="0054418A">
        <w:rPr>
          <w:rFonts w:ascii="Times New Roman" w:hAnsi="Times New Roman"/>
          <w:lang w:eastAsia="zh-CN"/>
        </w:rPr>
        <w:t xml:space="preserve">Obviously, </w:t>
      </w:r>
      <w:r w:rsidRPr="0054418A">
        <w:rPr>
          <w:rFonts w:ascii="Times New Roman" w:hAnsi="Times New Roman"/>
          <w:color w:val="000000" w:themeColor="text1"/>
          <w:lang w:eastAsia="zh-CN"/>
        </w:rPr>
        <w:t>double trustworthy workers</w:t>
      </w:r>
      <w:r w:rsidRPr="0054418A">
        <w:rPr>
          <w:rFonts w:ascii="Times New Roman" w:hAnsi="Times New Roman"/>
          <w:lang w:eastAsia="zh-CN"/>
        </w:rPr>
        <w:t xml:space="preserve"> are a special case of </w:t>
      </w:r>
      <w:r w:rsidRPr="0054418A">
        <w:rPr>
          <w:rFonts w:ascii="Times New Roman" w:hAnsi="Times New Roman"/>
          <w:color w:val="000000" w:themeColor="text1"/>
          <w:lang w:eastAsia="zh-CN"/>
        </w:rPr>
        <w:t>trustworthy workers</w:t>
      </w:r>
      <w:r w:rsidRPr="0054418A">
        <w:rPr>
          <w:rFonts w:ascii="Times New Roman" w:hAnsi="Times New Roman"/>
          <w:lang w:eastAsia="zh-CN"/>
        </w:rPr>
        <w:t xml:space="preserve"> when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i,k</m:t>
            </m:r>
          </m:sub>
        </m:sSub>
        <m:r>
          <w:rPr>
            <w:rFonts w:ascii="Cambria Math" w:hAnsi="Cambria Math"/>
            <w:lang w:eastAsia="zh-CN"/>
          </w:rPr>
          <m:t>≥</m:t>
        </m:r>
        <m:sSub>
          <m:sSubPr>
            <m:ctrlPr>
              <w:rPr>
                <w:rFonts w:ascii="Cambria Math" w:hAnsi="Cambria Math"/>
                <w:i/>
                <w:color w:val="000000" w:themeColor="text1"/>
                <w:lang w:eastAsia="zh-CN"/>
              </w:rPr>
            </m:ctrlPr>
          </m:sSubPr>
          <m:e>
            <m:r>
              <w:rPr>
                <w:rFonts w:ascii="Cambria Math" w:hAnsi="Cambria Math"/>
                <w:color w:val="000000" w:themeColor="text1"/>
                <w:lang w:eastAsia="zh-CN"/>
              </w:rPr>
              <m:t>θ</m:t>
            </m:r>
          </m:e>
          <m:sub>
            <m:r>
              <w:rPr>
                <w:rFonts w:ascii="Cambria Math" w:hAnsi="Cambria Math"/>
                <w:color w:val="000000" w:themeColor="text1"/>
                <w:lang w:eastAsia="zh-CN"/>
              </w:rPr>
              <m:t>2</m:t>
            </m:r>
          </m:sub>
        </m:sSub>
      </m:oMath>
      <w:r w:rsidRPr="0054418A">
        <w:rPr>
          <w:rFonts w:ascii="Times New Roman" w:hAnsi="Times New Roman"/>
          <w:lang w:eastAsia="zh-CN"/>
        </w:rPr>
        <w:t xml:space="preserve"> is satisfied as well. </w:t>
      </w:r>
    </w:p>
    <w:p w14:paraId="13BF77C0" w14:textId="2DB4278A" w:rsidR="002266D3" w:rsidRPr="00B00327" w:rsidRDefault="002266D3" w:rsidP="00407952">
      <w:pPr>
        <w:pStyle w:val="MDPI31text"/>
        <w:spacing w:beforeLines="20" w:before="48" w:line="240" w:lineRule="auto"/>
        <w:ind w:firstLineChars="150" w:firstLine="300"/>
        <w:rPr>
          <w:rFonts w:ascii="Times New Roman" w:eastAsia="宋体" w:hAnsi="Times New Roman"/>
          <w:color w:val="auto"/>
          <w:szCs w:val="20"/>
        </w:rPr>
      </w:pPr>
      <w:r w:rsidRPr="00B00327">
        <w:rPr>
          <w:rFonts w:ascii="Times New Roman" w:eastAsia="宋体" w:hAnsi="Times New Roman"/>
          <w:color w:val="auto"/>
          <w:szCs w:val="20"/>
        </w:rPr>
        <w:t xml:space="preserve">The additional restriction </w:t>
      </w:r>
      <m:oMath>
        <m:sSub>
          <m:sSubPr>
            <m:ctrlPr>
              <w:rPr>
                <w:rFonts w:ascii="Cambria Math" w:eastAsia="宋体" w:hAnsi="Cambria Math"/>
                <w:color w:val="auto"/>
                <w:szCs w:val="20"/>
              </w:rPr>
            </m:ctrlPr>
          </m:sSubPr>
          <m:e>
            <m:r>
              <w:rPr>
                <w:rFonts w:ascii="Cambria Math" w:eastAsia="宋体" w:hAnsi="Cambria Math"/>
                <w:color w:val="auto"/>
                <w:szCs w:val="20"/>
              </w:rPr>
              <m:t>q</m:t>
            </m:r>
          </m:e>
          <m:sub>
            <m:r>
              <w:rPr>
                <w:rFonts w:ascii="Cambria Math" w:eastAsia="宋体" w:hAnsi="Cambria Math"/>
                <w:color w:val="auto"/>
                <w:szCs w:val="20"/>
              </w:rPr>
              <m:t>i</m:t>
            </m:r>
            <m:r>
              <m:rPr>
                <m:sty m:val="p"/>
              </m:rPr>
              <w:rPr>
                <w:rFonts w:ascii="Cambria Math" w:eastAsia="宋体" w:hAnsi="Cambria Math"/>
                <w:color w:val="auto"/>
                <w:szCs w:val="20"/>
              </w:rPr>
              <m:t>,</m:t>
            </m:r>
            <m:r>
              <w:rPr>
                <w:rFonts w:ascii="Cambria Math" w:eastAsia="宋体" w:hAnsi="Cambria Math"/>
                <w:color w:val="auto"/>
                <w:szCs w:val="20"/>
              </w:rPr>
              <m:t>k</m:t>
            </m:r>
          </m:sub>
        </m:sSub>
        <m:r>
          <m:rPr>
            <m:sty m:val="p"/>
          </m:rPr>
          <w:rPr>
            <w:rFonts w:ascii="Cambria Math" w:eastAsia="宋体" w:hAnsi="Cambria Math"/>
            <w:color w:val="auto"/>
            <w:szCs w:val="20"/>
          </w:rPr>
          <m:t>≥</m:t>
        </m:r>
        <m:sSub>
          <m:sSubPr>
            <m:ctrlPr>
              <w:rPr>
                <w:rFonts w:ascii="Cambria Math" w:eastAsia="宋体" w:hAnsi="Cambria Math"/>
                <w:color w:val="auto"/>
                <w:szCs w:val="20"/>
              </w:rPr>
            </m:ctrlPr>
          </m:sSubPr>
          <m:e>
            <m:r>
              <w:rPr>
                <w:rFonts w:ascii="Cambria Math" w:eastAsia="宋体" w:hAnsi="Cambria Math"/>
                <w:color w:val="auto"/>
                <w:szCs w:val="20"/>
              </w:rPr>
              <m:t>θ</m:t>
            </m:r>
          </m:e>
          <m:sub>
            <m:r>
              <m:rPr>
                <m:sty m:val="p"/>
              </m:rPr>
              <w:rPr>
                <w:rFonts w:ascii="Cambria Math" w:eastAsia="宋体" w:hAnsi="Cambria Math"/>
                <w:color w:val="auto"/>
                <w:szCs w:val="20"/>
              </w:rPr>
              <m:t>2</m:t>
            </m:r>
          </m:sub>
        </m:sSub>
      </m:oMath>
      <w:r w:rsidRPr="00B00327">
        <w:rPr>
          <w:rFonts w:ascii="Times New Roman" w:eastAsia="宋体" w:hAnsi="Times New Roman"/>
          <w:color w:val="auto"/>
          <w:szCs w:val="20"/>
        </w:rPr>
        <w:t xml:space="preserve"> is a requirement that not only does he perform well in the historical tasks, but the data reported by him at the current cycle </w:t>
      </w:r>
      <m:oMath>
        <m:r>
          <w:rPr>
            <w:rFonts w:ascii="Cambria Math" w:eastAsia="宋体" w:hAnsi="Cambria Math"/>
            <w:color w:val="auto"/>
            <w:szCs w:val="20"/>
          </w:rPr>
          <m:t>k</m:t>
        </m:r>
      </m:oMath>
      <w:r w:rsidRPr="00B00327">
        <w:rPr>
          <w:rFonts w:ascii="Times New Roman" w:eastAsia="宋体" w:hAnsi="Times New Roman"/>
          <w:color w:val="auto"/>
          <w:szCs w:val="20"/>
        </w:rPr>
        <w:t xml:space="preserve"> is also considered trustworthy. With this double guarantee, it is reasonable to assume </w:t>
      </w:r>
      <w:r w:rsidRPr="00B00327">
        <w:rPr>
          <w:rFonts w:ascii="Times New Roman" w:eastAsia="宋体" w:hAnsi="Times New Roman"/>
          <w:color w:val="auto"/>
          <w:szCs w:val="20"/>
        </w:rPr>
        <w:lastRenderedPageBreak/>
        <w:t xml:space="preserve">that the data submitted by double trustworthy workers in the current cycle is highly trustworthy. We maintain a set </w:t>
      </w:r>
      <m:oMath>
        <m:sSubSup>
          <m:sSubSupPr>
            <m:ctrlPr>
              <w:rPr>
                <w:rFonts w:ascii="Cambria Math" w:eastAsia="宋体" w:hAnsi="Cambria Math"/>
                <w:color w:val="auto"/>
                <w:szCs w:val="20"/>
              </w:rPr>
            </m:ctrlPr>
          </m:sSubSupPr>
          <m:e>
            <m:r>
              <w:rPr>
                <w:rFonts w:ascii="Cambria Math" w:eastAsia="宋体" w:hAnsi="Cambria Math"/>
                <w:color w:val="auto"/>
                <w:szCs w:val="20"/>
              </w:rPr>
              <m:t>S</m:t>
            </m:r>
          </m:e>
          <m:sub>
            <m:r>
              <w:rPr>
                <w:rFonts w:ascii="Cambria Math" w:eastAsia="宋体" w:hAnsi="Cambria Math"/>
                <w:color w:val="auto"/>
                <w:szCs w:val="20"/>
              </w:rPr>
              <m:t>t</m:t>
            </m:r>
          </m:sub>
          <m:sup>
            <m:r>
              <w:rPr>
                <w:rFonts w:ascii="Cambria Math" w:eastAsia="宋体" w:hAnsi="Cambria Math"/>
                <w:color w:val="auto"/>
                <w:szCs w:val="20"/>
              </w:rPr>
              <m:t>DT</m:t>
            </m:r>
          </m:sup>
        </m:sSubSup>
      </m:oMath>
      <w:r w:rsidRPr="00B00327">
        <w:rPr>
          <w:rFonts w:ascii="Times New Roman" w:eastAsia="宋体" w:hAnsi="Times New Roman"/>
          <w:color w:val="auto"/>
          <w:szCs w:val="20"/>
        </w:rPr>
        <w:t xml:space="preserve"> to</w:t>
      </w:r>
      <w:r w:rsidRPr="002266D3">
        <w:rPr>
          <w:rFonts w:ascii="Times New Roman" w:eastAsia="宋体" w:hAnsi="Times New Roman"/>
        </w:rPr>
        <w:t xml:space="preserve"> </w:t>
      </w:r>
      <w:r w:rsidRPr="00B00327">
        <w:rPr>
          <w:rFonts w:ascii="Times New Roman" w:eastAsia="宋体" w:hAnsi="Times New Roman"/>
          <w:color w:val="auto"/>
          <w:szCs w:val="20"/>
        </w:rPr>
        <w:t xml:space="preserve">contain all the double trustworthy workers in the </w:t>
      </w:r>
      <m:oMath>
        <m:r>
          <w:rPr>
            <w:rFonts w:ascii="Cambria Math" w:eastAsia="宋体" w:hAnsi="Cambria Math"/>
            <w:color w:val="auto"/>
            <w:szCs w:val="20"/>
          </w:rPr>
          <m:t>k</m:t>
        </m:r>
      </m:oMath>
      <w:r w:rsidRPr="00B00327">
        <w:rPr>
          <w:rFonts w:ascii="Times New Roman" w:eastAsia="宋体" w:hAnsi="Times New Roman"/>
          <w:color w:val="auto"/>
          <w:szCs w:val="20"/>
        </w:rPr>
        <w:t>-th cycle.</w:t>
      </w:r>
      <w:r w:rsidRPr="00765326">
        <w:t xml:space="preserve"> </w:t>
      </w:r>
      <w:r w:rsidRPr="00765326">
        <w:rPr>
          <w:rFonts w:ascii="Times New Roman" w:eastAsia="宋体" w:hAnsi="Times New Roman"/>
          <w:color w:val="auto"/>
          <w:szCs w:val="20"/>
        </w:rPr>
        <w:t>Therefore, we further propose a multi-level ETD based on the multi-level GTD, which is defined as follows</w:t>
      </w:r>
      <w:r>
        <w:rPr>
          <w:rFonts w:ascii="Times New Roman" w:eastAsia="宋体" w:hAnsi="Times New Roman"/>
          <w:color w:val="auto"/>
          <w:szCs w:val="20"/>
        </w:rPr>
        <w:t>.</w:t>
      </w:r>
    </w:p>
    <w:p w14:paraId="53D069F1" w14:textId="601174FC" w:rsidR="00F275F0" w:rsidRPr="008879DE" w:rsidRDefault="00F275F0" w:rsidP="00357E10">
      <w:pPr>
        <w:spacing w:beforeLines="30" w:before="72" w:afterLines="30" w:after="72" w:line="240" w:lineRule="auto"/>
        <w:rPr>
          <w:rFonts w:eastAsiaTheme="minorEastAsia"/>
          <w:lang w:eastAsia="zh-CN"/>
        </w:rPr>
      </w:pPr>
      <w:r w:rsidRPr="008879DE">
        <w:rPr>
          <w:rFonts w:ascii="Times New Roman" w:hAnsi="Times New Roman"/>
          <w:b/>
          <w:bCs/>
          <w:lang w:eastAsia="zh-CN"/>
        </w:rPr>
        <w:t xml:space="preserve">Definition </w:t>
      </w:r>
      <w:r w:rsidR="00207623">
        <w:rPr>
          <w:rFonts w:ascii="Times New Roman" w:hAnsi="Times New Roman"/>
          <w:b/>
          <w:bCs/>
          <w:lang w:eastAsia="zh-CN"/>
        </w:rPr>
        <w:t>11</w:t>
      </w:r>
      <w:r w:rsidRPr="008879DE">
        <w:rPr>
          <w:rFonts w:ascii="Times New Roman" w:hAnsi="Times New Roman"/>
          <w:b/>
          <w:bCs/>
          <w:lang w:eastAsia="zh-CN"/>
        </w:rPr>
        <w:t xml:space="preserve"> (Gold ETD, Silver ETD, Bronze ETD).</w:t>
      </w:r>
      <w:r w:rsidRPr="008879DE">
        <w:rPr>
          <w:rFonts w:ascii="Times New Roman" w:hAnsi="Times New Roman"/>
          <w:lang w:eastAsia="zh-CN"/>
        </w:rPr>
        <w:t xml:space="preserve"> As with the multi-level GTD mechanism we proposed previously, we also construct multi-level ETD, denoted by </w:t>
      </w:r>
      <m:oMath>
        <m:sSubSup>
          <m:sSubSupPr>
            <m:ctrlPr>
              <w:rPr>
                <w:rFonts w:ascii="Cambria Math" w:hAnsi="Cambria Math"/>
                <w:i/>
                <w:lang w:eastAsia="zh-CN"/>
              </w:rPr>
            </m:ctrlPr>
          </m:sSubSupPr>
          <m:e>
            <m:r>
              <w:rPr>
                <w:rFonts w:ascii="Cambria Math" w:hAnsi="Cambria Math"/>
                <w:lang w:eastAsia="zh-CN"/>
              </w:rPr>
              <m:t>u</m:t>
            </m:r>
          </m:e>
          <m:sub>
            <m:r>
              <w:rPr>
                <w:rFonts w:ascii="Cambria Math" w:hAnsi="Cambria Math"/>
                <w:lang w:eastAsia="zh-CN"/>
              </w:rPr>
              <m:t>j,t</m:t>
            </m:r>
          </m:sub>
          <m:sup>
            <m:r>
              <w:rPr>
                <w:rFonts w:ascii="Cambria Math" w:hAnsi="Cambria Math"/>
                <w:lang w:eastAsia="zh-CN"/>
              </w:rPr>
              <m:t>Gold</m:t>
            </m:r>
          </m:sup>
        </m:sSubSup>
      </m:oMath>
      <w:r w:rsidRPr="008879DE">
        <w:rPr>
          <w:rFonts w:ascii="Times New Roman" w:hAnsi="Times New Roman"/>
          <w:lang w:eastAsia="zh-CN"/>
        </w:rPr>
        <w:t xml:space="preserve">, </w:t>
      </w:r>
      <m:oMath>
        <m:sSubSup>
          <m:sSubSupPr>
            <m:ctrlPr>
              <w:rPr>
                <w:rFonts w:ascii="Cambria Math" w:hAnsi="Cambria Math"/>
                <w:i/>
                <w:lang w:eastAsia="zh-CN"/>
              </w:rPr>
            </m:ctrlPr>
          </m:sSubSupPr>
          <m:e>
            <m:r>
              <w:rPr>
                <w:rFonts w:ascii="Cambria Math" w:hAnsi="Cambria Math"/>
                <w:lang w:eastAsia="zh-CN"/>
              </w:rPr>
              <m:t>u</m:t>
            </m:r>
          </m:e>
          <m:sub>
            <m:r>
              <w:rPr>
                <w:rFonts w:ascii="Cambria Math" w:hAnsi="Cambria Math"/>
                <w:lang w:eastAsia="zh-CN"/>
              </w:rPr>
              <m:t>j,t</m:t>
            </m:r>
          </m:sub>
          <m:sup>
            <m:r>
              <w:rPr>
                <w:rFonts w:ascii="Cambria Math" w:hAnsi="Cambria Math"/>
                <w:lang w:eastAsia="zh-CN"/>
              </w:rPr>
              <m:t>Silver</m:t>
            </m:r>
          </m:sup>
        </m:sSubSup>
      </m:oMath>
      <w:r w:rsidRPr="008879DE">
        <w:rPr>
          <w:rFonts w:ascii="Times New Roman" w:hAnsi="Times New Roman"/>
          <w:lang w:eastAsia="zh-CN"/>
        </w:rPr>
        <w:t xml:space="preserve"> and </w:t>
      </w:r>
      <m:oMath>
        <m:sSubSup>
          <m:sSubSupPr>
            <m:ctrlPr>
              <w:rPr>
                <w:rFonts w:ascii="Cambria Math" w:hAnsi="Cambria Math"/>
                <w:i/>
                <w:lang w:eastAsia="zh-CN"/>
              </w:rPr>
            </m:ctrlPr>
          </m:sSubSupPr>
          <m:e>
            <m:r>
              <w:rPr>
                <w:rFonts w:ascii="Cambria Math" w:hAnsi="Cambria Math"/>
                <w:lang w:eastAsia="zh-CN"/>
              </w:rPr>
              <m:t>u</m:t>
            </m:r>
          </m:e>
          <m:sub>
            <m:r>
              <w:rPr>
                <w:rFonts w:ascii="Cambria Math" w:hAnsi="Cambria Math"/>
                <w:lang w:eastAsia="zh-CN"/>
              </w:rPr>
              <m:t>j,t</m:t>
            </m:r>
          </m:sub>
          <m:sup>
            <m:r>
              <w:rPr>
                <w:rFonts w:ascii="Cambria Math" w:hAnsi="Cambria Math"/>
                <w:lang w:eastAsia="zh-CN"/>
              </w:rPr>
              <m:t>Bronze</m:t>
            </m:r>
          </m:sup>
        </m:sSubSup>
      </m:oMath>
      <w:r w:rsidRPr="008879DE">
        <w:rPr>
          <w:rFonts w:ascii="Times New Roman" w:hAnsi="Times New Roman"/>
          <w:lang w:eastAsia="zh-CN"/>
        </w:rPr>
        <w:t>. And we</w:t>
      </w:r>
      <w:r w:rsidRPr="008879DE">
        <w:rPr>
          <w:rFonts w:ascii="Times New Roman" w:hAnsi="Times New Roman"/>
        </w:rPr>
        <w:t xml:space="preserve"> let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φ</m:t>
                </m:r>
              </m:e>
            </m:acc>
          </m:e>
          <m:sub>
            <m:r>
              <w:rPr>
                <w:rFonts w:ascii="Cambria Math" w:hAnsi="Cambria Math"/>
              </w:rPr>
              <m:t>j,t</m:t>
            </m:r>
          </m:sub>
          <m:sup>
            <m:r>
              <w:rPr>
                <w:rFonts w:ascii="Cambria Math" w:hAnsi="Cambria Math"/>
                <w:lang w:eastAsia="zh-CN"/>
              </w:rPr>
              <m:t>Gold</m:t>
            </m:r>
          </m:sup>
        </m:sSubSup>
      </m:oMath>
      <w:r w:rsidR="00B051EB">
        <w:rPr>
          <w:rFonts w:ascii="Times New Roman" w:eastAsiaTheme="minorEastAsia" w:hAnsi="Times New Roman" w:hint="eastAsia"/>
          <w:lang w:eastAsia="zh-CN"/>
        </w:rPr>
        <w:t xml:space="preserve"> </w:t>
      </w:r>
      <w:r w:rsidRPr="008879DE">
        <w:rPr>
          <w:rFonts w:ascii="Times New Roman" w:hAnsi="Times New Roman"/>
        </w:rPr>
        <w:t>and</w:t>
      </w:r>
      <w:r w:rsidRPr="008879DE">
        <w:rPr>
          <w:rFonts w:ascii="Times New Roman" w:hAnsi="Times New Roman"/>
          <w:lang w:eastAsia="zh-CN"/>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φ</m:t>
                </m:r>
              </m:e>
            </m:acc>
          </m:e>
          <m:sub>
            <m:r>
              <w:rPr>
                <w:rFonts w:ascii="Cambria Math" w:hAnsi="Cambria Math"/>
              </w:rPr>
              <m:t>j,t</m:t>
            </m:r>
          </m:sub>
          <m:sup>
            <m:r>
              <w:rPr>
                <w:rFonts w:ascii="Cambria Math" w:hAnsi="Cambria Math"/>
                <w:lang w:eastAsia="zh-CN"/>
              </w:rPr>
              <m:t>Silver</m:t>
            </m:r>
          </m:sup>
        </m:sSubSup>
      </m:oMath>
      <w:r w:rsidRPr="008879DE">
        <w:rPr>
          <w:rFonts w:ascii="Times New Roman" w:hAnsi="Times New Roman"/>
          <w:lang w:eastAsia="zh-CN"/>
        </w:rPr>
        <w:t xml:space="preserve"> indicate whether there is a gold or silver ETD for task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j</m:t>
            </m:r>
          </m:sub>
        </m:sSub>
      </m:oMath>
      <w:r w:rsidRPr="008879DE">
        <w:rPr>
          <w:rFonts w:ascii="Times New Roman" w:hAnsi="Times New Roman"/>
          <w:lang w:eastAsia="zh-CN"/>
        </w:rPr>
        <w:t xml:space="preserve"> in the </w:t>
      </w:r>
      <m:oMath>
        <m:r>
          <w:rPr>
            <w:rFonts w:ascii="Cambria Math" w:hAnsi="Cambria Math"/>
            <w:lang w:eastAsia="zh-CN"/>
          </w:rPr>
          <m:t>t</m:t>
        </m:r>
      </m:oMath>
      <w:r w:rsidRPr="008879DE">
        <w:rPr>
          <w:rFonts w:ascii="Times New Roman" w:hAnsi="Times New Roman"/>
          <w:lang w:eastAsia="zh-CN"/>
        </w:rPr>
        <w:t>-th round.</w:t>
      </w:r>
    </w:p>
    <w:p w14:paraId="6E6BE6F6" w14:textId="5E95DAB2" w:rsidR="000B0289" w:rsidRDefault="000B0289" w:rsidP="00276A60">
      <w:pPr>
        <w:pStyle w:val="MDPI31text"/>
        <w:spacing w:line="240" w:lineRule="auto"/>
        <w:ind w:firstLineChars="150" w:firstLine="300"/>
        <w:rPr>
          <w:rFonts w:ascii="Times New Roman" w:eastAsia="宋体" w:hAnsi="Times New Roman"/>
          <w:color w:val="auto"/>
          <w:szCs w:val="20"/>
        </w:rPr>
      </w:pPr>
      <w:r w:rsidRPr="000B0289">
        <w:rPr>
          <w:rFonts w:ascii="Times New Roman" w:eastAsia="宋体" w:hAnsi="Times New Roman"/>
          <w:color w:val="auto"/>
          <w:szCs w:val="20"/>
        </w:rPr>
        <w:t>Specifically, we have established a three-level ETD system. The gold ETD is the data collected by the UAVs assigned to complete tasks. In fact, the definitions of Gold ETD and Gold GTD are the same, as Eq</w:t>
      </w:r>
      <w:r w:rsidR="007016EC">
        <w:rPr>
          <w:rFonts w:ascii="Times New Roman" w:eastAsia="宋体" w:hAnsi="Times New Roman"/>
          <w:color w:val="auto"/>
          <w:szCs w:val="20"/>
        </w:rPr>
        <w:t>s.</w:t>
      </w:r>
      <w:r w:rsidRPr="000B0289">
        <w:rPr>
          <w:rFonts w:ascii="Times New Roman" w:eastAsia="宋体" w:hAnsi="Times New Roman"/>
          <w:color w:val="auto"/>
          <w:szCs w:val="20"/>
        </w:rPr>
        <w:t xml:space="preserve"> (</w:t>
      </w:r>
      <w:r w:rsidR="006715B8">
        <w:rPr>
          <w:rFonts w:ascii="Times New Roman" w:eastAsia="宋体" w:hAnsi="Times New Roman"/>
          <w:color w:val="auto"/>
          <w:szCs w:val="20"/>
        </w:rPr>
        <w:t>51</w:t>
      </w:r>
      <w:r w:rsidRPr="000B0289">
        <w:rPr>
          <w:rFonts w:ascii="Times New Roman" w:eastAsia="宋体" w:hAnsi="Times New Roman"/>
          <w:color w:val="auto"/>
          <w:szCs w:val="20"/>
        </w:rPr>
        <w:t>)-(</w:t>
      </w:r>
      <w:r w:rsidR="006715B8">
        <w:rPr>
          <w:rFonts w:ascii="Times New Roman" w:eastAsia="宋体" w:hAnsi="Times New Roman"/>
          <w:color w:val="auto"/>
          <w:szCs w:val="20"/>
        </w:rPr>
        <w:t>52</w:t>
      </w:r>
      <w:r w:rsidRPr="000B0289">
        <w:rPr>
          <w:rFonts w:ascii="Times New Roman" w:eastAsia="宋体" w:hAnsi="Times New Roman"/>
          <w:color w:val="auto"/>
          <w:szCs w:val="20"/>
        </w:rPr>
        <w:t>).</w:t>
      </w:r>
    </w:p>
    <w:tbl>
      <w:tblPr>
        <w:tblStyle w:val="aff"/>
        <w:tblW w:w="5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
        <w:gridCol w:w="5105"/>
      </w:tblGrid>
      <w:tr w:rsidR="006E3B02" w:rsidRPr="006E43B1" w14:paraId="6CF0BD12" w14:textId="77777777" w:rsidTr="00B207DF">
        <w:trPr>
          <w:jc w:val="center"/>
        </w:trPr>
        <w:tc>
          <w:tcPr>
            <w:tcW w:w="5590" w:type="dxa"/>
            <w:gridSpan w:val="2"/>
            <w:tcBorders>
              <w:top w:val="single" w:sz="12" w:space="0" w:color="auto"/>
              <w:bottom w:val="single" w:sz="12" w:space="0" w:color="auto"/>
            </w:tcBorders>
          </w:tcPr>
          <w:p w14:paraId="2065656D" w14:textId="77777777" w:rsidR="006E3B02" w:rsidRPr="006E43B1" w:rsidRDefault="006E3B02" w:rsidP="00B207DF">
            <w:pPr>
              <w:spacing w:beforeLines="30" w:before="72" w:afterLines="30" w:after="72" w:line="240" w:lineRule="auto"/>
              <w:rPr>
                <w:rFonts w:ascii="Times New Roman" w:hAnsi="Times New Roman"/>
                <w:b/>
                <w:lang w:eastAsia="zh-CN"/>
              </w:rPr>
            </w:pPr>
            <w:r w:rsidRPr="006E43B1">
              <w:rPr>
                <w:rFonts w:ascii="Times New Roman" w:hAnsi="Times New Roman"/>
                <w:b/>
              </w:rPr>
              <w:t>Algorithm</w:t>
            </w:r>
            <w:r>
              <w:rPr>
                <w:rFonts w:ascii="Times New Roman" w:hAnsi="Times New Roman"/>
                <w:b/>
              </w:rPr>
              <w:t xml:space="preserve"> 3</w:t>
            </w:r>
            <w:r w:rsidRPr="006E43B1">
              <w:rPr>
                <w:rFonts w:ascii="Times New Roman" w:hAnsi="Times New Roman"/>
                <w:bCs/>
              </w:rPr>
              <w:t xml:space="preserve">: </w:t>
            </w:r>
            <w:r>
              <w:rPr>
                <w:rFonts w:ascii="Times New Roman" w:hAnsi="Times New Roman"/>
                <w:bCs/>
              </w:rPr>
              <w:t xml:space="preserve">Accurate truth discovery based on </w:t>
            </w:r>
            <w:r w:rsidRPr="005E5855">
              <w:rPr>
                <w:rFonts w:ascii="Times New Roman" w:hAnsi="Times New Roman"/>
                <w:bCs/>
              </w:rPr>
              <w:t>muti-level ETD</w:t>
            </w:r>
            <w:r>
              <w:rPr>
                <w:rFonts w:ascii="Times New Roman" w:hAnsi="Times New Roman"/>
                <w:bCs/>
              </w:rPr>
              <w:t>.</w:t>
            </w:r>
          </w:p>
        </w:tc>
      </w:tr>
      <w:tr w:rsidR="006E3B02" w:rsidRPr="006E43B1" w14:paraId="0C491A64" w14:textId="77777777" w:rsidTr="00B207DF">
        <w:trPr>
          <w:trHeight w:val="592"/>
          <w:jc w:val="center"/>
        </w:trPr>
        <w:tc>
          <w:tcPr>
            <w:tcW w:w="5590" w:type="dxa"/>
            <w:gridSpan w:val="2"/>
            <w:tcBorders>
              <w:top w:val="single" w:sz="12" w:space="0" w:color="auto"/>
            </w:tcBorders>
          </w:tcPr>
          <w:p w14:paraId="6A924E67" w14:textId="77777777" w:rsidR="006E3B02" w:rsidRPr="00E417CB" w:rsidRDefault="006E3B02" w:rsidP="00B207DF">
            <w:pPr>
              <w:spacing w:line="276" w:lineRule="auto"/>
              <w:rPr>
                <w:rFonts w:ascii="Times New Roman" w:hAnsi="Times New Roman"/>
                <w:lang w:eastAsia="zh-CN"/>
              </w:rPr>
            </w:pPr>
            <w:r w:rsidRPr="00E417CB">
              <w:rPr>
                <w:rFonts w:ascii="Times New Roman" w:hAnsi="Times New Roman"/>
                <w:b/>
                <w:bCs/>
                <w:lang w:eastAsia="zh-CN"/>
              </w:rPr>
              <w:t>Input:</w:t>
            </w:r>
            <w:r w:rsidRPr="00E417CB">
              <w:rPr>
                <w:rFonts w:ascii="Times New Roman" w:hAnsi="Times New Roman"/>
                <w:lang w:eastAsia="zh-CN"/>
              </w:rPr>
              <w:t xml:space="preserve">  </w:t>
            </w:r>
            <w:r>
              <w:rPr>
                <w:rFonts w:ascii="Times New Roman" w:hAnsi="Times New Roman"/>
                <w:lang w:eastAsia="zh-CN"/>
              </w:rPr>
              <w:t xml:space="preserve">   </w:t>
            </w:r>
            <m:oMath>
              <m:r>
                <w:rPr>
                  <w:rFonts w:ascii="Cambria Math" w:hAnsi="Cambria Math"/>
                  <w:lang w:eastAsia="zh-CN"/>
                </w:rPr>
                <m:t xml:space="preserve"> </m:t>
              </m:r>
              <m:r>
                <w:rPr>
                  <w:rFonts w:ascii="Cambria Math" w:hAnsi="Cambria Math"/>
                  <w:color w:val="000000" w:themeColor="text1"/>
                  <w:lang w:val="pt-BR"/>
                </w:rPr>
                <m:t>τ</m:t>
              </m:r>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R</m:t>
                  </m:r>
                </m:e>
                <m:sub>
                  <m:r>
                    <w:rPr>
                      <w:rFonts w:ascii="Cambria Math" w:hAnsi="Cambria Math"/>
                      <w:lang w:eastAsia="zh-CN"/>
                    </w:rPr>
                    <m:t>j</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DT</m:t>
                  </m:r>
                </m:sup>
              </m:sSubSup>
              <m:r>
                <w:rPr>
                  <w:rFonts w:ascii="Cambria Math" w:hAnsi="Cambria Math"/>
                  <w:color w:val="000000" w:themeColor="text1"/>
                  <w:lang w:val="pt-BR"/>
                </w:rPr>
                <m:t>,</m:t>
              </m:r>
              <m:sSubSup>
                <m:sSubSupPr>
                  <m:ctrlPr>
                    <w:rPr>
                      <w:rFonts w:ascii="Cambria Math" w:hAnsi="Cambria Math"/>
                      <w:i/>
                    </w:rPr>
                  </m:ctrlPr>
                </m:sSubSupPr>
                <m:e>
                  <m:r>
                    <w:rPr>
                      <w:rFonts w:ascii="Cambria Math" w:hAnsi="Cambria Math"/>
                    </w:rPr>
                    <m:t>φ</m:t>
                  </m:r>
                </m:e>
                <m:sub>
                  <m:r>
                    <w:rPr>
                      <w:rFonts w:ascii="Cambria Math" w:hAnsi="Cambria Math"/>
                    </w:rPr>
                    <m:t>j,t</m:t>
                  </m:r>
                </m:sub>
                <m:sup>
                  <m:r>
                    <w:rPr>
                      <w:rFonts w:ascii="Cambria Math" w:hAnsi="Cambria Math"/>
                      <w:color w:val="000000" w:themeColor="text1"/>
                      <w:lang w:eastAsia="zh-CN"/>
                    </w:rPr>
                    <m:t>Gold</m:t>
                  </m:r>
                </m:sup>
              </m:sSubSup>
              <m:r>
                <w:rPr>
                  <w:rFonts w:ascii="Cambria Math" w:hAnsi="Cambria Math"/>
                  <w:lang w:eastAsia="zh-CN"/>
                </w:rPr>
                <m:t>,</m:t>
              </m:r>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v</m:t>
                  </m:r>
                </m:e>
                <m:sub>
                  <m:r>
                    <w:rPr>
                      <w:rFonts w:ascii="Cambria Math" w:hAnsi="Cambria Math"/>
                      <w:lang w:eastAsia="zh-CN"/>
                    </w:rPr>
                    <m:t>j,t</m:t>
                  </m:r>
                </m:sub>
                <m:sup>
                  <m:r>
                    <w:rPr>
                      <w:rFonts w:ascii="Cambria Math" w:hAnsi="Cambria Math"/>
                      <w:color w:val="000000" w:themeColor="text1"/>
                      <w:lang w:eastAsia="zh-CN"/>
                    </w:rPr>
                    <m:t>Gold</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Bronze</m:t>
                  </m:r>
                </m:sup>
              </m:sSubSup>
              <m:r>
                <w:rPr>
                  <w:rFonts w:ascii="Cambria Math" w:hAnsi="Cambria Math"/>
                  <w:lang w:eastAsia="zh-CN"/>
                </w:rPr>
                <m:t>.</m:t>
              </m:r>
            </m:oMath>
          </w:p>
          <w:p w14:paraId="09D6B0CB" w14:textId="77777777" w:rsidR="006E3B02" w:rsidRPr="00E417CB" w:rsidRDefault="006E3B02" w:rsidP="00B207DF">
            <w:pPr>
              <w:spacing w:line="276" w:lineRule="auto"/>
              <w:rPr>
                <w:rFonts w:ascii="Times New Roman" w:hAnsi="Times New Roman"/>
                <w:b/>
                <w:bCs/>
                <w:lang w:eastAsia="zh-CN"/>
              </w:rPr>
            </w:pPr>
            <w:r w:rsidRPr="00E417CB">
              <w:rPr>
                <w:rFonts w:ascii="Times New Roman" w:hAnsi="Times New Roman"/>
                <w:b/>
                <w:bCs/>
                <w:lang w:eastAsia="zh-CN"/>
              </w:rPr>
              <w:t>Output:</w:t>
            </w:r>
            <w:r>
              <w:rPr>
                <w:rFonts w:ascii="Times New Roman" w:hAnsi="Times New Roman"/>
                <w:b/>
                <w:bCs/>
                <w:lang w:eastAsia="zh-CN"/>
              </w:rPr>
              <w:t xml:space="preserve">  </w:t>
            </w:r>
            <w:r w:rsidRPr="00E417CB">
              <w:rPr>
                <w:rFonts w:ascii="Times New Roman" w:hAnsi="Times New Roman"/>
                <w:lang w:eastAsia="zh-CN"/>
              </w:rPr>
              <w:t xml:space="preserve">  </w:t>
            </w:r>
            <m:oMath>
              <m:sSubSup>
                <m:sSubSupPr>
                  <m:ctrlPr>
                    <w:rPr>
                      <w:rFonts w:ascii="Cambria Math" w:hAnsi="Cambria Math"/>
                      <w:i/>
                      <w:lang w:eastAsia="zh-CN"/>
                    </w:rPr>
                  </m:ctrlPr>
                </m:sSubSupPr>
                <m:e>
                  <m:r>
                    <w:rPr>
                      <w:rFonts w:ascii="Cambria Math" w:hAnsi="Cambria Math"/>
                      <w:lang w:eastAsia="zh-CN"/>
                    </w:rPr>
                    <m:t>u</m:t>
                  </m:r>
                </m:e>
                <m:sub>
                  <m:r>
                    <w:rPr>
                      <w:rFonts w:ascii="Cambria Math" w:hAnsi="Cambria Math"/>
                      <w:lang w:eastAsia="zh-CN"/>
                    </w:rPr>
                    <m:t>j,t</m:t>
                  </m:r>
                </m:sub>
                <m:sup>
                  <m:r>
                    <w:rPr>
                      <w:rFonts w:ascii="Cambria Math" w:hAnsi="Cambria Math"/>
                      <w:lang w:eastAsia="zh-CN"/>
                    </w:rPr>
                    <m:t>E</m:t>
                  </m:r>
                </m:sup>
              </m:sSubSup>
              <m:r>
                <w:rPr>
                  <w:rFonts w:ascii="Cambria Math" w:hAnsi="Cambria Math"/>
                  <w:lang w:eastAsia="zh-CN"/>
                </w:rPr>
                <m:t>.</m:t>
              </m:r>
            </m:oMath>
          </w:p>
        </w:tc>
      </w:tr>
      <w:tr w:rsidR="006E3B02" w:rsidRPr="006E43B1" w14:paraId="4AE4BE13" w14:textId="77777777" w:rsidTr="00B207DF">
        <w:trPr>
          <w:jc w:val="center"/>
        </w:trPr>
        <w:tc>
          <w:tcPr>
            <w:tcW w:w="485" w:type="dxa"/>
          </w:tcPr>
          <w:p w14:paraId="6B861C1B" w14:textId="77777777" w:rsidR="006E3B02" w:rsidRPr="005E5855" w:rsidRDefault="006E3B02" w:rsidP="00B207DF">
            <w:pPr>
              <w:spacing w:line="276" w:lineRule="auto"/>
              <w:jc w:val="right"/>
              <w:rPr>
                <w:rFonts w:ascii="Times New Roman" w:hAnsi="Times New Roman"/>
                <w:lang w:eastAsia="zh-CN"/>
              </w:rPr>
            </w:pPr>
            <w:r w:rsidRPr="00E417CB">
              <w:rPr>
                <w:rFonts w:ascii="Times New Roman" w:hAnsi="Times New Roman"/>
                <w:lang w:eastAsia="zh-CN"/>
              </w:rPr>
              <w:t>1:</w:t>
            </w:r>
          </w:p>
        </w:tc>
        <w:tc>
          <w:tcPr>
            <w:tcW w:w="5105" w:type="dxa"/>
          </w:tcPr>
          <w:p w14:paraId="12F13757" w14:textId="77777777" w:rsidR="006E3B02" w:rsidRPr="005E5855" w:rsidRDefault="006E3B02" w:rsidP="00B207DF">
            <w:pPr>
              <w:spacing w:line="276" w:lineRule="auto"/>
              <w:rPr>
                <w:rFonts w:ascii="Times New Roman" w:hAnsi="Times New Roman"/>
                <w:lang w:eastAsia="zh-CN"/>
              </w:rPr>
            </w:pPr>
            <w:r w:rsidRPr="005E5855">
              <w:rPr>
                <w:rFonts w:ascii="Times New Roman" w:hAnsi="Times New Roman"/>
                <w:b/>
                <w:bCs/>
                <w:lang w:eastAsia="zh-CN"/>
              </w:rPr>
              <w:t>for</w:t>
            </w:r>
            <w:r w:rsidRPr="005E5855">
              <w:rPr>
                <w:rFonts w:ascii="Times New Roman" w:hAnsi="Times New Roman"/>
                <w:lang w:eastAsia="zh-CN"/>
              </w:rPr>
              <w:t xml:space="preserve"> each cycle </w:t>
            </w:r>
            <m:oMath>
              <m:r>
                <w:rPr>
                  <w:rFonts w:ascii="Cambria Math" w:hAnsi="Cambria Math"/>
                  <w:lang w:eastAsia="zh-CN"/>
                </w:rPr>
                <m:t>k</m:t>
              </m:r>
            </m:oMath>
            <w:r w:rsidRPr="005E5855">
              <w:rPr>
                <w:rFonts w:ascii="Times New Roman" w:hAnsi="Times New Roman" w:hint="eastAsia"/>
                <w:lang w:eastAsia="zh-CN"/>
              </w:rPr>
              <w:t>:</w:t>
            </w:r>
          </w:p>
        </w:tc>
      </w:tr>
      <w:tr w:rsidR="006E3B02" w:rsidRPr="006E43B1" w14:paraId="399D4C3B" w14:textId="77777777" w:rsidTr="00B207DF">
        <w:trPr>
          <w:jc w:val="center"/>
        </w:trPr>
        <w:tc>
          <w:tcPr>
            <w:tcW w:w="485" w:type="dxa"/>
          </w:tcPr>
          <w:p w14:paraId="445CC4F4" w14:textId="77777777" w:rsidR="006E3B02" w:rsidRPr="005E5855" w:rsidRDefault="006E3B02" w:rsidP="00B207DF">
            <w:pPr>
              <w:spacing w:line="276" w:lineRule="auto"/>
              <w:jc w:val="right"/>
              <w:rPr>
                <w:rFonts w:ascii="Times New Roman" w:hAnsi="Times New Roman"/>
                <w:lang w:eastAsia="zh-CN"/>
              </w:rPr>
            </w:pPr>
            <w:r>
              <w:rPr>
                <w:rFonts w:ascii="Times New Roman" w:hAnsi="Times New Roman"/>
                <w:lang w:eastAsia="zh-CN"/>
              </w:rPr>
              <w:t>2</w:t>
            </w:r>
            <w:r w:rsidRPr="00E417CB">
              <w:rPr>
                <w:rFonts w:ascii="Times New Roman" w:hAnsi="Times New Roman"/>
                <w:lang w:eastAsia="zh-CN"/>
              </w:rPr>
              <w:t>:</w:t>
            </w:r>
          </w:p>
        </w:tc>
        <w:tc>
          <w:tcPr>
            <w:tcW w:w="5105" w:type="dxa"/>
          </w:tcPr>
          <w:p w14:paraId="35FCAD9E" w14:textId="77777777" w:rsidR="006E3B02" w:rsidRPr="005E5855" w:rsidRDefault="006E3B02" w:rsidP="00B207DF">
            <w:pPr>
              <w:spacing w:line="276" w:lineRule="auto"/>
              <w:rPr>
                <w:rFonts w:ascii="Times New Roman" w:hAnsi="Times New Roman"/>
                <w:lang w:eastAsia="zh-CN"/>
              </w:rPr>
            </w:pPr>
            <w:r w:rsidRPr="005E5855">
              <w:rPr>
                <w:rFonts w:ascii="Times New Roman" w:hAnsi="Times New Roman" w:hint="eastAsia"/>
                <w:lang w:eastAsia="zh-CN"/>
              </w:rPr>
              <w:t xml:space="preserve"> </w:t>
            </w:r>
            <w:r w:rsidRPr="005E5855">
              <w:rPr>
                <w:rFonts w:ascii="Times New Roman" w:hAnsi="Times New Roman"/>
                <w:lang w:eastAsia="zh-CN"/>
              </w:rPr>
              <w:t xml:space="preserve"> </w:t>
            </w:r>
            <w:r>
              <w:rPr>
                <w:rFonts w:ascii="Times New Roman" w:hAnsi="Times New Roman"/>
                <w:lang w:eastAsia="zh-CN"/>
              </w:rPr>
              <w:t xml:space="preserve">  </w:t>
            </w:r>
            <w:r w:rsidRPr="005E5855">
              <w:rPr>
                <w:rFonts w:ascii="Times New Roman" w:hAnsi="Times New Roman"/>
                <w:b/>
                <w:bCs/>
                <w:lang w:eastAsia="zh-CN"/>
              </w:rPr>
              <w:t>for</w:t>
            </w:r>
            <w:r w:rsidRPr="005E5855">
              <w:rPr>
                <w:rFonts w:ascii="Times New Roman" w:hAnsi="Times New Roman"/>
                <w:lang w:eastAsia="zh-CN"/>
              </w:rPr>
              <w:t xml:space="preserve"> each round </w:t>
            </w:r>
            <m:oMath>
              <m:r>
                <w:rPr>
                  <w:rFonts w:ascii="Cambria Math" w:hAnsi="Cambria Math"/>
                  <w:lang w:eastAsia="zh-CN"/>
                </w:rPr>
                <m:t>t</m:t>
              </m:r>
            </m:oMath>
            <w:r w:rsidRPr="005E5855">
              <w:rPr>
                <w:rFonts w:ascii="Times New Roman" w:hAnsi="Times New Roman" w:hint="eastAsia"/>
                <w:lang w:eastAsia="zh-CN"/>
              </w:rPr>
              <w:t xml:space="preserve"> </w:t>
            </w:r>
            <w:r w:rsidRPr="005E5855">
              <w:rPr>
                <w:rFonts w:ascii="Times New Roman" w:hAnsi="Times New Roman"/>
                <w:lang w:eastAsia="zh-CN"/>
              </w:rPr>
              <w:t xml:space="preserve">in cycle </w:t>
            </w:r>
            <m:oMath>
              <m:r>
                <w:rPr>
                  <w:rFonts w:ascii="Cambria Math" w:hAnsi="Cambria Math"/>
                  <w:lang w:eastAsia="zh-CN"/>
                </w:rPr>
                <m:t>k</m:t>
              </m:r>
            </m:oMath>
            <w:r w:rsidRPr="005E5855">
              <w:rPr>
                <w:rFonts w:ascii="Times New Roman" w:hAnsi="Times New Roman" w:hint="eastAsia"/>
                <w:lang w:eastAsia="zh-CN"/>
              </w:rPr>
              <w:t>:</w:t>
            </w:r>
          </w:p>
        </w:tc>
      </w:tr>
      <w:tr w:rsidR="006E3B02" w:rsidRPr="006E43B1" w14:paraId="271F1EA8" w14:textId="77777777" w:rsidTr="00B207DF">
        <w:trPr>
          <w:jc w:val="center"/>
        </w:trPr>
        <w:tc>
          <w:tcPr>
            <w:tcW w:w="485" w:type="dxa"/>
          </w:tcPr>
          <w:p w14:paraId="6282585C" w14:textId="77777777" w:rsidR="006E3B02" w:rsidRPr="005E5855" w:rsidRDefault="006E3B02" w:rsidP="00B207DF">
            <w:pPr>
              <w:spacing w:line="276" w:lineRule="auto"/>
              <w:jc w:val="right"/>
              <w:rPr>
                <w:rFonts w:ascii="Times New Roman" w:hAnsi="Times New Roman"/>
                <w:lang w:eastAsia="zh-CN"/>
              </w:rPr>
            </w:pPr>
            <w:r>
              <w:rPr>
                <w:rFonts w:ascii="Times New Roman" w:hAnsi="Times New Roman"/>
                <w:lang w:eastAsia="zh-CN"/>
              </w:rPr>
              <w:t>3</w:t>
            </w:r>
            <w:r w:rsidRPr="00E417CB">
              <w:rPr>
                <w:rFonts w:ascii="Times New Roman" w:hAnsi="Times New Roman"/>
                <w:lang w:eastAsia="zh-CN"/>
              </w:rPr>
              <w:t>:</w:t>
            </w:r>
          </w:p>
        </w:tc>
        <w:tc>
          <w:tcPr>
            <w:tcW w:w="5105" w:type="dxa"/>
          </w:tcPr>
          <w:p w14:paraId="3D84B4F6" w14:textId="77777777" w:rsidR="006E3B02" w:rsidRPr="005E5855" w:rsidRDefault="006E3B02" w:rsidP="00B207DF">
            <w:pPr>
              <w:spacing w:line="276" w:lineRule="auto"/>
              <w:rPr>
                <w:rFonts w:ascii="Times New Roman" w:hAnsi="Times New Roman"/>
                <w:lang w:eastAsia="zh-CN"/>
              </w:rPr>
            </w:pPr>
            <w:r w:rsidRPr="005E5855">
              <w:rPr>
                <w:rFonts w:ascii="Times New Roman" w:hAnsi="Times New Roman" w:hint="eastAsia"/>
                <w:lang w:eastAsia="zh-CN"/>
              </w:rPr>
              <w:t xml:space="preserve"> </w:t>
            </w:r>
            <w:r w:rsidRPr="005E5855">
              <w:rPr>
                <w:rFonts w:ascii="Times New Roman" w:hAnsi="Times New Roman"/>
                <w:lang w:eastAsia="zh-CN"/>
              </w:rPr>
              <w:t xml:space="preserve"> </w:t>
            </w:r>
            <w:r w:rsidRPr="005E5855">
              <w:rPr>
                <w:rFonts w:ascii="Times New Roman" w:hAnsi="Times New Roman" w:hint="eastAsia"/>
                <w:lang w:eastAsia="zh-CN"/>
              </w:rPr>
              <w:t xml:space="preserve"> </w:t>
            </w:r>
            <w:r w:rsidRPr="005E5855">
              <w:rPr>
                <w:rFonts w:ascii="Times New Roman" w:hAnsi="Times New Roman"/>
                <w:lang w:eastAsia="zh-CN"/>
              </w:rPr>
              <w:t xml:space="preserve"> </w:t>
            </w:r>
            <w:r>
              <w:rPr>
                <w:rFonts w:ascii="Times New Roman" w:hAnsi="Times New Roman"/>
                <w:lang w:eastAsia="zh-CN"/>
              </w:rPr>
              <w:t xml:space="preserve">  </w:t>
            </w:r>
            <w:r w:rsidRPr="005E5855">
              <w:rPr>
                <w:rFonts w:ascii="Times New Roman" w:hAnsi="Times New Roman"/>
                <w:lang w:eastAsia="zh-CN"/>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φ</m:t>
                      </m:r>
                    </m:e>
                  </m:acc>
                </m:e>
                <m:sub>
                  <m:r>
                    <w:rPr>
                      <w:rFonts w:ascii="Cambria Math" w:hAnsi="Cambria Math"/>
                    </w:rPr>
                    <m:t>j,t</m:t>
                  </m:r>
                </m:sub>
                <m:sup>
                  <m:r>
                    <w:rPr>
                      <w:rFonts w:ascii="Cambria Math" w:hAnsi="Cambria Math"/>
                      <w:color w:val="000000" w:themeColor="text1"/>
                      <w:lang w:eastAsia="zh-CN"/>
                    </w:rPr>
                    <m:t>Gold</m:t>
                  </m:r>
                </m:sup>
              </m:sSubSup>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j,t</m:t>
                  </m:r>
                </m:sub>
                <m:sup>
                  <m:r>
                    <w:rPr>
                      <w:rFonts w:ascii="Cambria Math" w:hAnsi="Cambria Math"/>
                      <w:color w:val="000000" w:themeColor="text1"/>
                      <w:lang w:eastAsia="zh-CN"/>
                    </w:rPr>
                    <m:t>Gold</m:t>
                  </m:r>
                </m:sup>
              </m:sSubSup>
            </m:oMath>
            <w:r w:rsidRPr="005E5855">
              <w:rPr>
                <w:rFonts w:ascii="Times New Roman" w:hAnsi="Times New Roman"/>
                <w:lang w:eastAsia="zh-CN"/>
              </w:rPr>
              <w:t>;</w:t>
            </w:r>
          </w:p>
        </w:tc>
      </w:tr>
      <w:tr w:rsidR="006E3B02" w:rsidRPr="006E43B1" w14:paraId="676F9509" w14:textId="77777777" w:rsidTr="00B207DF">
        <w:trPr>
          <w:jc w:val="center"/>
        </w:trPr>
        <w:tc>
          <w:tcPr>
            <w:tcW w:w="485" w:type="dxa"/>
          </w:tcPr>
          <w:p w14:paraId="6FE7CBF9" w14:textId="77777777" w:rsidR="006E3B02" w:rsidRPr="005E5855" w:rsidRDefault="006E3B02" w:rsidP="00B207DF">
            <w:pPr>
              <w:spacing w:line="276" w:lineRule="auto"/>
              <w:jc w:val="right"/>
              <w:rPr>
                <w:rFonts w:ascii="Times New Roman" w:hAnsi="Times New Roman"/>
                <w:lang w:eastAsia="zh-CN"/>
              </w:rPr>
            </w:pPr>
            <w:r>
              <w:rPr>
                <w:rFonts w:ascii="Times New Roman" w:hAnsi="Times New Roman"/>
                <w:lang w:eastAsia="zh-CN"/>
              </w:rPr>
              <w:t>4</w:t>
            </w:r>
            <w:r w:rsidRPr="00E417CB">
              <w:rPr>
                <w:rFonts w:ascii="Times New Roman" w:hAnsi="Times New Roman"/>
                <w:lang w:eastAsia="zh-CN"/>
              </w:rPr>
              <w:t>:</w:t>
            </w:r>
          </w:p>
        </w:tc>
        <w:tc>
          <w:tcPr>
            <w:tcW w:w="5105" w:type="dxa"/>
          </w:tcPr>
          <w:p w14:paraId="2A891176" w14:textId="77777777" w:rsidR="006E3B02" w:rsidRPr="005E5855" w:rsidRDefault="006E3B02" w:rsidP="00B207DF">
            <w:pPr>
              <w:spacing w:line="276" w:lineRule="auto"/>
              <w:rPr>
                <w:rFonts w:ascii="Times New Roman" w:hAnsi="Times New Roman"/>
                <w:lang w:eastAsia="zh-CN"/>
              </w:rPr>
            </w:pPr>
            <w:r w:rsidRPr="005E5855">
              <w:rPr>
                <w:rFonts w:ascii="Times New Roman" w:hAnsi="Times New Roman" w:hint="eastAsia"/>
                <w:lang w:eastAsia="zh-CN"/>
              </w:rPr>
              <w:t xml:space="preserve"> </w:t>
            </w:r>
            <w:r w:rsidRPr="005E5855">
              <w:rPr>
                <w:rFonts w:ascii="Times New Roman" w:hAnsi="Times New Roman"/>
                <w:lang w:eastAsia="zh-CN"/>
              </w:rPr>
              <w:t xml:space="preserve"> </w:t>
            </w:r>
            <w:r w:rsidRPr="005E5855">
              <w:rPr>
                <w:rFonts w:ascii="Times New Roman" w:hAnsi="Times New Roman" w:hint="eastAsia"/>
                <w:lang w:eastAsia="zh-CN"/>
              </w:rPr>
              <w:t xml:space="preserve"> </w:t>
            </w:r>
            <w:r w:rsidRPr="005E5855">
              <w:rPr>
                <w:rFonts w:ascii="Times New Roman" w:hAnsi="Times New Roman"/>
                <w:lang w:eastAsia="zh-CN"/>
              </w:rPr>
              <w:t xml:space="preserve"> </w:t>
            </w:r>
            <w:r>
              <w:rPr>
                <w:rFonts w:ascii="Times New Roman" w:hAnsi="Times New Roman"/>
                <w:lang w:eastAsia="zh-CN"/>
              </w:rPr>
              <w:t xml:space="preserve">  </w:t>
            </w:r>
            <w:r w:rsidRPr="005E5855">
              <w:rPr>
                <w:rFonts w:ascii="Times New Roman" w:hAnsi="Times New Roman"/>
                <w:lang w:eastAsia="zh-CN"/>
              </w:rPr>
              <w:t xml:space="preserve">  </w:t>
            </w:r>
            <m:oMath>
              <m:sSubSup>
                <m:sSubSupPr>
                  <m:ctrlPr>
                    <w:rPr>
                      <w:rFonts w:ascii="Cambria Math" w:hAnsi="Cambria Math"/>
                      <w:i/>
                      <w:lang w:eastAsia="zh-CN"/>
                    </w:rPr>
                  </m:ctrlPr>
                </m:sSubSupPr>
                <m:e>
                  <m:r>
                    <w:rPr>
                      <w:rFonts w:ascii="Cambria Math" w:hAnsi="Cambria Math"/>
                      <w:lang w:eastAsia="zh-CN"/>
                    </w:rPr>
                    <m:t>u</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m:t>
              </m:r>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v</m:t>
                  </m:r>
                </m:e>
                <m:sub>
                  <m:r>
                    <w:rPr>
                      <w:rFonts w:ascii="Cambria Math" w:hAnsi="Cambria Math"/>
                      <w:lang w:eastAsia="zh-CN"/>
                    </w:rPr>
                    <m:t>j,t</m:t>
                  </m:r>
                </m:sub>
                <m:sup>
                  <m:r>
                    <w:rPr>
                      <w:rFonts w:ascii="Cambria Math" w:hAnsi="Cambria Math"/>
                      <w:color w:val="000000" w:themeColor="text1"/>
                      <w:lang w:eastAsia="zh-CN"/>
                    </w:rPr>
                    <m:t>Gold</m:t>
                  </m:r>
                </m:sup>
              </m:sSubSup>
            </m:oMath>
            <w:r w:rsidRPr="005E5855">
              <w:rPr>
                <w:rFonts w:ascii="Times New Roman" w:hAnsi="Times New Roman"/>
                <w:lang w:eastAsia="zh-CN"/>
              </w:rPr>
              <w:t>;</w:t>
            </w:r>
          </w:p>
        </w:tc>
      </w:tr>
      <w:tr w:rsidR="006E3B02" w:rsidRPr="006E43B1" w14:paraId="438797BB" w14:textId="77777777" w:rsidTr="00B207DF">
        <w:trPr>
          <w:jc w:val="center"/>
        </w:trPr>
        <w:tc>
          <w:tcPr>
            <w:tcW w:w="485" w:type="dxa"/>
          </w:tcPr>
          <w:p w14:paraId="3EB56AD0" w14:textId="77777777" w:rsidR="006E3B02" w:rsidRPr="00F41438" w:rsidRDefault="006E3B02" w:rsidP="00B207DF">
            <w:pPr>
              <w:spacing w:line="276" w:lineRule="auto"/>
              <w:jc w:val="right"/>
              <w:rPr>
                <w:rFonts w:ascii="Times New Roman" w:hAnsi="Times New Roman"/>
                <w:lang w:eastAsia="zh-CN"/>
              </w:rPr>
            </w:pPr>
            <w:r w:rsidRPr="00F41438">
              <w:rPr>
                <w:rFonts w:ascii="Times New Roman" w:hAnsi="Times New Roman"/>
                <w:lang w:eastAsia="zh-CN"/>
              </w:rPr>
              <w:t>5:</w:t>
            </w:r>
          </w:p>
        </w:tc>
        <w:tc>
          <w:tcPr>
            <w:tcW w:w="5105" w:type="dxa"/>
          </w:tcPr>
          <w:p w14:paraId="50CF80A8" w14:textId="77777777" w:rsidR="006E3B02" w:rsidRPr="00F41438" w:rsidRDefault="006E3B02" w:rsidP="00B207DF">
            <w:pPr>
              <w:spacing w:line="276" w:lineRule="auto"/>
              <w:rPr>
                <w:rFonts w:ascii="Times New Roman" w:hAnsi="Times New Roman"/>
                <w:highlight w:val="yellow"/>
                <w:lang w:eastAsia="zh-CN"/>
              </w:rPr>
            </w:pPr>
            <w:r w:rsidRPr="00F41438">
              <w:rPr>
                <w:rFonts w:ascii="Times New Roman" w:hAnsi="Times New Roman" w:hint="eastAsia"/>
                <w:lang w:eastAsia="zh-CN"/>
              </w:rPr>
              <w:t xml:space="preserve"> </w:t>
            </w:r>
            <w:r w:rsidRPr="00F41438">
              <w:rPr>
                <w:rFonts w:ascii="Times New Roman" w:hAnsi="Times New Roman"/>
                <w:lang w:eastAsia="zh-CN"/>
              </w:rPr>
              <w:t xml:space="preserve"> </w:t>
            </w:r>
            <w:r w:rsidRPr="00F41438">
              <w:rPr>
                <w:rFonts w:ascii="Times New Roman" w:hAnsi="Times New Roman" w:hint="eastAsia"/>
                <w:lang w:eastAsia="zh-CN"/>
              </w:rPr>
              <w:t xml:space="preserve"> </w:t>
            </w:r>
            <w:r w:rsidRPr="00F41438">
              <w:rPr>
                <w:rFonts w:ascii="Times New Roman" w:hAnsi="Times New Roman"/>
                <w:lang w:eastAsia="zh-CN"/>
              </w:rPr>
              <w:t xml:space="preserve">     </w:t>
            </w:r>
            <m:oMath>
              <m:sSubSup>
                <m:sSubSupPr>
                  <m:ctrlPr>
                    <w:rPr>
                      <w:rFonts w:ascii="Cambria Math" w:hAnsi="Cambria Math"/>
                      <w:i/>
                      <w:lang w:eastAsia="zh-CN"/>
                    </w:rPr>
                  </m:ctrlPr>
                </m:sSubSupPr>
                <m:e>
                  <m:r>
                    <w:rPr>
                      <w:rFonts w:ascii="Cambria Math" w:hAnsi="Cambria Math"/>
                      <w:lang w:eastAsia="zh-CN"/>
                    </w:rPr>
                    <m:t>u</m:t>
                  </m:r>
                </m:e>
                <m:sub>
                  <m:r>
                    <w:rPr>
                      <w:rFonts w:ascii="Cambria Math" w:hAnsi="Cambria Math"/>
                    </w:rPr>
                    <m:t>j,t</m:t>
                  </m:r>
                </m:sub>
                <m:sup>
                  <m:r>
                    <w:rPr>
                      <w:rFonts w:ascii="Cambria Math" w:hAnsi="Cambria Math"/>
                      <w:lang w:eastAsia="zh-CN"/>
                    </w:rPr>
                    <m:t>Bronze</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j,t</m:t>
                  </m:r>
                </m:sub>
                <m:sup>
                  <m:r>
                    <w:rPr>
                      <w:rFonts w:ascii="Cambria Math" w:hAnsi="Cambria Math"/>
                      <w:lang w:eastAsia="zh-CN"/>
                    </w:rPr>
                    <m:t>Bronze</m:t>
                  </m:r>
                </m:sup>
              </m:sSubSup>
            </m:oMath>
            <w:r w:rsidRPr="00F41438">
              <w:rPr>
                <w:rFonts w:ascii="Times New Roman" w:hAnsi="Times New Roman"/>
                <w:lang w:eastAsia="zh-CN"/>
              </w:rPr>
              <w:t>;</w:t>
            </w:r>
          </w:p>
        </w:tc>
      </w:tr>
      <w:tr w:rsidR="006E3B02" w:rsidRPr="006E43B1" w14:paraId="0D109395" w14:textId="77777777" w:rsidTr="00B207DF">
        <w:trPr>
          <w:jc w:val="center"/>
        </w:trPr>
        <w:tc>
          <w:tcPr>
            <w:tcW w:w="485" w:type="dxa"/>
          </w:tcPr>
          <w:p w14:paraId="43D4AD96" w14:textId="77777777" w:rsidR="006E3B02" w:rsidRPr="005E5855" w:rsidRDefault="006E3B02" w:rsidP="00B207DF">
            <w:pPr>
              <w:spacing w:line="276" w:lineRule="auto"/>
              <w:jc w:val="right"/>
              <w:rPr>
                <w:rFonts w:ascii="Times New Roman" w:hAnsi="Times New Roman"/>
                <w:lang w:eastAsia="zh-CN"/>
              </w:rPr>
            </w:pPr>
            <w:r>
              <w:rPr>
                <w:rFonts w:ascii="Times New Roman" w:hAnsi="Times New Roman"/>
                <w:lang w:eastAsia="zh-CN"/>
              </w:rPr>
              <w:t>6</w:t>
            </w:r>
            <w:r w:rsidRPr="00E417CB">
              <w:rPr>
                <w:rFonts w:ascii="Times New Roman" w:hAnsi="Times New Roman"/>
                <w:lang w:eastAsia="zh-CN"/>
              </w:rPr>
              <w:t>:</w:t>
            </w:r>
          </w:p>
        </w:tc>
        <w:tc>
          <w:tcPr>
            <w:tcW w:w="5105" w:type="dxa"/>
          </w:tcPr>
          <w:p w14:paraId="5114265D" w14:textId="77777777" w:rsidR="006E3B02" w:rsidRPr="005E5855" w:rsidRDefault="006E3B02" w:rsidP="00B207DF">
            <w:pPr>
              <w:spacing w:line="276" w:lineRule="auto"/>
              <w:rPr>
                <w:rFonts w:ascii="Times New Roman" w:hAnsi="Times New Roman"/>
                <w:lang w:eastAsia="zh-CN"/>
              </w:rPr>
            </w:pPr>
            <w:r w:rsidRPr="005E5855">
              <w:rPr>
                <w:rFonts w:ascii="Times New Roman" w:hAnsi="Times New Roman" w:hint="eastAsia"/>
                <w:lang w:eastAsia="zh-CN"/>
              </w:rPr>
              <w:t xml:space="preserve"> </w:t>
            </w:r>
            <w:r w:rsidRPr="005E5855">
              <w:rPr>
                <w:rFonts w:ascii="Times New Roman" w:hAnsi="Times New Roman"/>
                <w:lang w:eastAsia="zh-CN"/>
              </w:rPr>
              <w:t xml:space="preserve"> </w:t>
            </w:r>
            <w:r w:rsidRPr="005E5855">
              <w:rPr>
                <w:rFonts w:ascii="Times New Roman" w:hAnsi="Times New Roman" w:hint="eastAsia"/>
                <w:lang w:eastAsia="zh-CN"/>
              </w:rPr>
              <w:t xml:space="preserve"> </w:t>
            </w:r>
            <w:r w:rsidRPr="005E5855">
              <w:rPr>
                <w:rFonts w:ascii="Times New Roman" w:hAnsi="Times New Roman"/>
                <w:lang w:eastAsia="zh-CN"/>
              </w:rPr>
              <w:t xml:space="preserve"> </w:t>
            </w:r>
            <w:r>
              <w:rPr>
                <w:rFonts w:ascii="Times New Roman" w:hAnsi="Times New Roman"/>
                <w:lang w:eastAsia="zh-CN"/>
              </w:rPr>
              <w:t xml:space="preserve">  </w:t>
            </w:r>
            <w:r w:rsidRPr="005E5855">
              <w:rPr>
                <w:rFonts w:ascii="Times New Roman" w:hAnsi="Times New Roman"/>
                <w:lang w:eastAsia="zh-CN"/>
              </w:rPr>
              <w:t xml:space="preserve">  </w:t>
            </w:r>
            <w:r w:rsidRPr="005E5855">
              <w:rPr>
                <w:rFonts w:ascii="Times New Roman" w:hAnsi="Times New Roman"/>
                <w:b/>
                <w:bCs/>
                <w:lang w:eastAsia="zh-CN"/>
              </w:rPr>
              <w:t>if</w:t>
            </w:r>
            <w:r w:rsidRPr="005E5855">
              <w:rPr>
                <w:rFonts w:ascii="Times New Roman" w:hAnsi="Times New Roman"/>
                <w:lang w:eastAsia="zh-CN"/>
              </w:rPr>
              <w:t xml:space="preserve"> exists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Pr="005E5855">
              <w:rPr>
                <w:rFonts w:ascii="Times New Roman" w:hAnsi="Times New Roman"/>
                <w:lang w:eastAsia="zh-CN"/>
              </w:rPr>
              <w:t xml:space="preserve"> in </w:t>
            </w:r>
            <m:oMath>
              <m:sSubSup>
                <m:sSubSupPr>
                  <m:ctrlPr>
                    <w:rPr>
                      <w:rFonts w:ascii="Cambria Math" w:hAnsi="Cambria Math"/>
                      <w:i/>
                      <w:lang w:eastAsia="zh-CN"/>
                    </w:rPr>
                  </m:ctrlPr>
                </m:sSubSupPr>
                <m:e>
                  <m:r>
                    <w:rPr>
                      <w:rFonts w:ascii="Cambria Math" w:hAnsi="Cambria Math"/>
                      <w:lang w:eastAsia="zh-CN"/>
                    </w:rPr>
                    <m:t>R</m:t>
                  </m:r>
                </m:e>
                <m:sub>
                  <m:r>
                    <w:rPr>
                      <w:rFonts w:ascii="Cambria Math" w:hAnsi="Cambria Math"/>
                      <w:lang w:eastAsia="zh-CN"/>
                    </w:rPr>
                    <m:t>j</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DT</m:t>
                  </m:r>
                </m:sup>
              </m:sSubSup>
            </m:oMath>
            <w:r w:rsidRPr="005E5855">
              <w:rPr>
                <w:rFonts w:ascii="Times New Roman" w:hAnsi="Times New Roman" w:hint="eastAsia"/>
                <w:lang w:eastAsia="zh-CN"/>
              </w:rPr>
              <w:t>:</w:t>
            </w:r>
          </w:p>
        </w:tc>
      </w:tr>
      <w:tr w:rsidR="006E3B02" w:rsidRPr="006E43B1" w14:paraId="54BC46C6" w14:textId="77777777" w:rsidTr="00B207DF">
        <w:trPr>
          <w:jc w:val="center"/>
        </w:trPr>
        <w:tc>
          <w:tcPr>
            <w:tcW w:w="485" w:type="dxa"/>
          </w:tcPr>
          <w:p w14:paraId="4FFA6DC8" w14:textId="77777777" w:rsidR="006E3B02" w:rsidRPr="005E5855" w:rsidRDefault="006E3B02" w:rsidP="00B207DF">
            <w:pPr>
              <w:spacing w:line="276" w:lineRule="auto"/>
              <w:jc w:val="right"/>
              <w:rPr>
                <w:rFonts w:ascii="Times New Roman" w:hAnsi="Times New Roman"/>
                <w:lang w:eastAsia="zh-CN"/>
              </w:rPr>
            </w:pPr>
            <w:r>
              <w:rPr>
                <w:rFonts w:ascii="Times New Roman" w:hAnsi="Times New Roman"/>
                <w:lang w:eastAsia="zh-CN"/>
              </w:rPr>
              <w:t>7</w:t>
            </w:r>
            <w:r w:rsidRPr="00E417CB">
              <w:rPr>
                <w:rFonts w:ascii="Times New Roman" w:hAnsi="Times New Roman"/>
                <w:lang w:eastAsia="zh-CN"/>
              </w:rPr>
              <w:t>:</w:t>
            </w:r>
          </w:p>
        </w:tc>
        <w:tc>
          <w:tcPr>
            <w:tcW w:w="5105" w:type="dxa"/>
          </w:tcPr>
          <w:p w14:paraId="55526367" w14:textId="77777777" w:rsidR="006E3B02" w:rsidRPr="005E5855" w:rsidRDefault="006E3B02" w:rsidP="00B207DF">
            <w:pPr>
              <w:spacing w:line="276" w:lineRule="auto"/>
              <w:rPr>
                <w:rFonts w:ascii="Times New Roman" w:hAnsi="Times New Roman"/>
                <w:lang w:eastAsia="zh-CN"/>
              </w:rPr>
            </w:pPr>
            <w:r w:rsidRPr="005E5855">
              <w:rPr>
                <w:rFonts w:ascii="Times New Roman" w:hAnsi="Times New Roman" w:hint="eastAsia"/>
                <w:lang w:eastAsia="zh-CN"/>
              </w:rPr>
              <w:t xml:space="preserve"> </w:t>
            </w:r>
            <w:r w:rsidRPr="005E5855">
              <w:rPr>
                <w:rFonts w:ascii="Times New Roman" w:hAnsi="Times New Roman"/>
                <w:lang w:eastAsia="zh-CN"/>
              </w:rPr>
              <w:t xml:space="preserve"> </w:t>
            </w:r>
            <w:r>
              <w:rPr>
                <w:rFonts w:ascii="Times New Roman" w:hAnsi="Times New Roman"/>
                <w:lang w:eastAsia="zh-CN"/>
              </w:rPr>
              <w:t xml:space="preserve">  </w:t>
            </w:r>
            <w:r w:rsidRPr="005E5855">
              <w:rPr>
                <w:rFonts w:ascii="Times New Roman" w:hAnsi="Times New Roman" w:hint="eastAsia"/>
                <w:lang w:eastAsia="zh-CN"/>
              </w:rPr>
              <w:t xml:space="preserve"> </w:t>
            </w:r>
            <w:r w:rsidRPr="005E5855">
              <w:rPr>
                <w:rFonts w:ascii="Times New Roman" w:hAnsi="Times New Roman"/>
                <w:lang w:eastAsia="zh-CN"/>
              </w:rPr>
              <w:t xml:space="preserve"> </w:t>
            </w:r>
            <w:r>
              <w:rPr>
                <w:rFonts w:ascii="Times New Roman" w:hAnsi="Times New Roman"/>
                <w:lang w:eastAsia="zh-CN"/>
              </w:rPr>
              <w:t xml:space="preserve">  </w:t>
            </w:r>
            <w:r w:rsidRPr="005E5855">
              <w:rPr>
                <w:rFonts w:ascii="Times New Roman" w:hAnsi="Times New Roman"/>
                <w:lang w:eastAsia="zh-CN"/>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φ</m:t>
                      </m:r>
                    </m:e>
                  </m:acc>
                </m:e>
                <m:sub>
                  <m:r>
                    <w:rPr>
                      <w:rFonts w:ascii="Cambria Math" w:hAnsi="Cambria Math"/>
                    </w:rPr>
                    <m:t>j,t</m:t>
                  </m:r>
                </m:sub>
                <m:sup>
                  <m:r>
                    <w:rPr>
                      <w:rFonts w:ascii="Cambria Math" w:hAnsi="Cambria Math"/>
                      <w:color w:val="000000" w:themeColor="text1"/>
                      <w:lang w:eastAsia="zh-CN"/>
                    </w:rPr>
                    <m:t>Silver</m:t>
                  </m:r>
                </m:sup>
              </m:sSubSup>
              <m:r>
                <w:rPr>
                  <w:rFonts w:ascii="Cambria Math" w:hAnsi="Cambria Math"/>
                </w:rPr>
                <m:t>=1</m:t>
              </m:r>
            </m:oMath>
          </w:p>
        </w:tc>
      </w:tr>
      <w:tr w:rsidR="006E3B02" w:rsidRPr="006E43B1" w14:paraId="3D634E88" w14:textId="77777777" w:rsidTr="00B207DF">
        <w:trPr>
          <w:jc w:val="center"/>
        </w:trPr>
        <w:tc>
          <w:tcPr>
            <w:tcW w:w="485" w:type="dxa"/>
          </w:tcPr>
          <w:p w14:paraId="55F40A65" w14:textId="77777777" w:rsidR="006E3B02" w:rsidRPr="005E5855" w:rsidRDefault="006E3B02" w:rsidP="00B207DF">
            <w:pPr>
              <w:spacing w:line="276" w:lineRule="auto"/>
              <w:jc w:val="right"/>
              <w:rPr>
                <w:rFonts w:ascii="Times New Roman" w:hAnsi="Times New Roman"/>
                <w:lang w:eastAsia="zh-CN"/>
              </w:rPr>
            </w:pPr>
            <w:r>
              <w:rPr>
                <w:rFonts w:ascii="Times New Roman" w:hAnsi="Times New Roman"/>
                <w:lang w:eastAsia="zh-CN"/>
              </w:rPr>
              <w:t>8</w:t>
            </w:r>
            <w:r w:rsidRPr="00E417CB">
              <w:rPr>
                <w:rFonts w:ascii="Times New Roman" w:hAnsi="Times New Roman"/>
                <w:lang w:eastAsia="zh-CN"/>
              </w:rPr>
              <w:t>:</w:t>
            </w:r>
          </w:p>
        </w:tc>
        <w:tc>
          <w:tcPr>
            <w:tcW w:w="5105" w:type="dxa"/>
          </w:tcPr>
          <w:p w14:paraId="0E3FB72F" w14:textId="77777777" w:rsidR="006E3B02" w:rsidRPr="005E5855" w:rsidRDefault="006E3B02" w:rsidP="00B207DF">
            <w:pPr>
              <w:spacing w:line="276" w:lineRule="auto"/>
              <w:rPr>
                <w:rFonts w:ascii="Times New Roman" w:hAnsi="Times New Roman"/>
                <w:lang w:eastAsia="zh-CN"/>
              </w:rPr>
            </w:pPr>
            <w:r w:rsidRPr="005E5855">
              <w:rPr>
                <w:rFonts w:ascii="Times New Roman" w:hAnsi="Times New Roman" w:hint="eastAsia"/>
                <w:lang w:eastAsia="zh-CN"/>
              </w:rPr>
              <w:t xml:space="preserve"> </w:t>
            </w:r>
            <w:r w:rsidRPr="005E5855">
              <w:rPr>
                <w:rFonts w:ascii="Times New Roman" w:hAnsi="Times New Roman"/>
                <w:lang w:eastAsia="zh-CN"/>
              </w:rPr>
              <w:t xml:space="preserve">   </w:t>
            </w:r>
            <w:r w:rsidRPr="005E5855">
              <w:rPr>
                <w:rFonts w:ascii="Times New Roman" w:hAnsi="Times New Roman" w:hint="eastAsia"/>
                <w:lang w:eastAsia="zh-CN"/>
              </w:rPr>
              <w:t xml:space="preserve"> </w:t>
            </w:r>
            <w:r w:rsidRPr="005E5855">
              <w:rPr>
                <w:rFonts w:ascii="Times New Roman" w:hAnsi="Times New Roman"/>
                <w:lang w:eastAsia="zh-CN"/>
              </w:rPr>
              <w:t xml:space="preserve"> </w:t>
            </w:r>
            <w:r>
              <w:rPr>
                <w:rFonts w:ascii="Times New Roman" w:hAnsi="Times New Roman"/>
                <w:lang w:eastAsia="zh-CN"/>
              </w:rPr>
              <w:t xml:space="preserve">  </w:t>
            </w:r>
            <w:r w:rsidRPr="005E5855">
              <w:rPr>
                <w:rFonts w:ascii="Times New Roman" w:hAnsi="Times New Roman"/>
                <w:b/>
                <w:bCs/>
                <w:lang w:eastAsia="zh-CN"/>
              </w:rPr>
              <w:t>else:</w:t>
            </w:r>
            <w:r w:rsidRPr="005E5855">
              <w:rPr>
                <w:rFonts w:ascii="Cambria Math" w:hAnsi="Cambria Math"/>
                <w:i/>
              </w:rPr>
              <w:t xml:space="preserve"> </w:t>
            </w:r>
          </w:p>
        </w:tc>
      </w:tr>
      <w:tr w:rsidR="006E3B02" w:rsidRPr="006E43B1" w14:paraId="34C23C21" w14:textId="77777777" w:rsidTr="00B207DF">
        <w:trPr>
          <w:jc w:val="center"/>
        </w:trPr>
        <w:tc>
          <w:tcPr>
            <w:tcW w:w="485" w:type="dxa"/>
          </w:tcPr>
          <w:p w14:paraId="25C883AF" w14:textId="77777777" w:rsidR="006E3B02" w:rsidRPr="005E5855" w:rsidRDefault="006E3B02" w:rsidP="00B207DF">
            <w:pPr>
              <w:spacing w:line="276" w:lineRule="auto"/>
              <w:jc w:val="right"/>
              <w:rPr>
                <w:rFonts w:ascii="Times New Roman" w:hAnsi="Times New Roman"/>
                <w:lang w:eastAsia="zh-CN"/>
              </w:rPr>
            </w:pPr>
            <w:r>
              <w:rPr>
                <w:rFonts w:ascii="Times New Roman" w:hAnsi="Times New Roman"/>
                <w:lang w:eastAsia="zh-CN"/>
              </w:rPr>
              <w:t>9</w:t>
            </w:r>
            <w:r w:rsidRPr="00E417CB">
              <w:rPr>
                <w:rFonts w:ascii="Times New Roman" w:hAnsi="Times New Roman"/>
                <w:lang w:eastAsia="zh-CN"/>
              </w:rPr>
              <w:t>:</w:t>
            </w:r>
          </w:p>
        </w:tc>
        <w:tc>
          <w:tcPr>
            <w:tcW w:w="5105" w:type="dxa"/>
          </w:tcPr>
          <w:p w14:paraId="1870A6F8" w14:textId="77777777" w:rsidR="006E3B02" w:rsidRPr="005E5855" w:rsidRDefault="006E3B02" w:rsidP="00B207DF">
            <w:pPr>
              <w:spacing w:line="276" w:lineRule="auto"/>
              <w:rPr>
                <w:rFonts w:ascii="Times New Roman" w:hAnsi="Times New Roman"/>
                <w:lang w:eastAsia="zh-CN"/>
              </w:rPr>
            </w:pPr>
            <w:r w:rsidRPr="005E5855">
              <w:rPr>
                <w:rFonts w:ascii="Times New Roman" w:hAnsi="Times New Roman" w:hint="eastAsia"/>
                <w:lang w:eastAsia="zh-CN"/>
              </w:rPr>
              <w:t xml:space="preserve"> </w:t>
            </w:r>
            <w:r w:rsidRPr="005E5855">
              <w:rPr>
                <w:rFonts w:ascii="Times New Roman" w:hAnsi="Times New Roman"/>
                <w:lang w:eastAsia="zh-CN"/>
              </w:rPr>
              <w:t xml:space="preserve"> </w:t>
            </w:r>
            <w:r>
              <w:rPr>
                <w:rFonts w:ascii="Times New Roman" w:hAnsi="Times New Roman"/>
                <w:lang w:eastAsia="zh-CN"/>
              </w:rPr>
              <w:t xml:space="preserve">  </w:t>
            </w:r>
            <w:r w:rsidRPr="005E5855">
              <w:rPr>
                <w:rFonts w:ascii="Times New Roman" w:hAnsi="Times New Roman" w:hint="eastAsia"/>
                <w:lang w:eastAsia="zh-CN"/>
              </w:rPr>
              <w:t xml:space="preserve"> </w:t>
            </w:r>
            <w:r w:rsidRPr="005E5855">
              <w:rPr>
                <w:rFonts w:ascii="Times New Roman" w:hAnsi="Times New Roman"/>
                <w:lang w:eastAsia="zh-CN"/>
              </w:rPr>
              <w:t xml:space="preserve"> </w:t>
            </w:r>
            <w:r>
              <w:rPr>
                <w:rFonts w:ascii="Times New Roman" w:hAnsi="Times New Roman"/>
                <w:lang w:eastAsia="zh-CN"/>
              </w:rPr>
              <w:t xml:space="preserve">  </w:t>
            </w:r>
            <w:r w:rsidRPr="005E5855">
              <w:rPr>
                <w:rFonts w:ascii="Times New Roman" w:hAnsi="Times New Roman"/>
                <w:lang w:eastAsia="zh-CN"/>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φ</m:t>
                      </m:r>
                    </m:e>
                  </m:acc>
                </m:e>
                <m:sub>
                  <m:r>
                    <w:rPr>
                      <w:rFonts w:ascii="Cambria Math" w:hAnsi="Cambria Math"/>
                    </w:rPr>
                    <m:t>j,t</m:t>
                  </m:r>
                </m:sub>
                <m:sup>
                  <m:r>
                    <w:rPr>
                      <w:rFonts w:ascii="Cambria Math" w:hAnsi="Cambria Math"/>
                      <w:color w:val="000000" w:themeColor="text1"/>
                      <w:lang w:eastAsia="zh-CN"/>
                    </w:rPr>
                    <m:t>Silver</m:t>
                  </m:r>
                </m:sup>
              </m:sSubSup>
              <m:r>
                <w:rPr>
                  <w:rFonts w:ascii="Cambria Math" w:hAnsi="Cambria Math"/>
                </w:rPr>
                <m:t>=0</m:t>
              </m:r>
            </m:oMath>
          </w:p>
        </w:tc>
      </w:tr>
      <w:tr w:rsidR="006E3B02" w:rsidRPr="006E43B1" w14:paraId="2A396244" w14:textId="77777777" w:rsidTr="00B207DF">
        <w:trPr>
          <w:jc w:val="center"/>
        </w:trPr>
        <w:tc>
          <w:tcPr>
            <w:tcW w:w="485" w:type="dxa"/>
          </w:tcPr>
          <w:p w14:paraId="1A899522" w14:textId="77777777" w:rsidR="006E3B02" w:rsidRPr="005E5855" w:rsidRDefault="006E3B02" w:rsidP="00B207DF">
            <w:pPr>
              <w:spacing w:line="276" w:lineRule="auto"/>
              <w:jc w:val="right"/>
              <w:rPr>
                <w:rFonts w:ascii="Times New Roman" w:hAnsi="Times New Roman"/>
                <w:lang w:eastAsia="zh-CN"/>
              </w:rPr>
            </w:pPr>
            <w:r w:rsidRPr="00E417CB">
              <w:rPr>
                <w:rFonts w:ascii="Times New Roman" w:hAnsi="Times New Roman"/>
                <w:lang w:eastAsia="zh-CN"/>
              </w:rPr>
              <w:t>1</w:t>
            </w:r>
            <w:r>
              <w:rPr>
                <w:rFonts w:ascii="Times New Roman" w:hAnsi="Times New Roman"/>
                <w:lang w:eastAsia="zh-CN"/>
              </w:rPr>
              <w:t>0</w:t>
            </w:r>
            <w:r w:rsidRPr="00E417CB">
              <w:rPr>
                <w:rFonts w:ascii="Times New Roman" w:hAnsi="Times New Roman"/>
                <w:lang w:eastAsia="zh-CN"/>
              </w:rPr>
              <w:t>:</w:t>
            </w:r>
          </w:p>
        </w:tc>
        <w:tc>
          <w:tcPr>
            <w:tcW w:w="5105" w:type="dxa"/>
          </w:tcPr>
          <w:p w14:paraId="2B2AF658" w14:textId="77777777" w:rsidR="006E3B02" w:rsidRPr="00192335" w:rsidRDefault="006E3B02" w:rsidP="00B207DF">
            <w:pPr>
              <w:spacing w:line="276" w:lineRule="auto"/>
              <w:rPr>
                <w:rFonts w:ascii="Times New Roman" w:hAnsi="Times New Roman"/>
                <w:b/>
                <w:bCs/>
                <w:lang w:eastAsia="zh-CN"/>
              </w:rPr>
            </w:pPr>
            <w:r w:rsidRPr="005E5855">
              <w:rPr>
                <w:rFonts w:ascii="Times New Roman" w:hAnsi="Times New Roman" w:hint="eastAsia"/>
                <w:lang w:eastAsia="zh-CN"/>
              </w:rPr>
              <w:t xml:space="preserve"> </w:t>
            </w:r>
            <w:r w:rsidRPr="005E5855">
              <w:rPr>
                <w:rFonts w:ascii="Times New Roman" w:hAnsi="Times New Roman"/>
                <w:lang w:eastAsia="zh-CN"/>
              </w:rPr>
              <w:t xml:space="preserve"> </w:t>
            </w:r>
            <w:r w:rsidRPr="005E5855">
              <w:rPr>
                <w:rFonts w:ascii="Times New Roman" w:hAnsi="Times New Roman" w:hint="eastAsia"/>
                <w:lang w:eastAsia="zh-CN"/>
              </w:rPr>
              <w:t xml:space="preserve"> </w:t>
            </w:r>
            <w:r w:rsidRPr="005E5855">
              <w:rPr>
                <w:rFonts w:ascii="Times New Roman" w:hAnsi="Times New Roman"/>
                <w:lang w:eastAsia="zh-CN"/>
              </w:rPr>
              <w:t xml:space="preserve"> </w:t>
            </w:r>
            <w:r>
              <w:rPr>
                <w:rFonts w:ascii="Times New Roman" w:hAnsi="Times New Roman"/>
                <w:lang w:eastAsia="zh-CN"/>
              </w:rPr>
              <w:t xml:space="preserve">  </w:t>
            </w:r>
            <w:r w:rsidRPr="005E5855">
              <w:rPr>
                <w:rFonts w:ascii="Times New Roman" w:hAnsi="Times New Roman"/>
                <w:lang w:eastAsia="zh-CN"/>
              </w:rPr>
              <w:t xml:space="preserve">  </w:t>
            </w:r>
            <w:r w:rsidRPr="00192335">
              <w:rPr>
                <w:rFonts w:ascii="Times New Roman" w:hAnsi="Times New Roman"/>
                <w:b/>
                <w:bCs/>
                <w:lang w:eastAsia="zh-CN"/>
              </w:rPr>
              <w:t>end if</w:t>
            </w:r>
          </w:p>
        </w:tc>
      </w:tr>
      <w:tr w:rsidR="006E3B02" w:rsidRPr="006E43B1" w14:paraId="51F3CBB6" w14:textId="77777777" w:rsidTr="00B207DF">
        <w:trPr>
          <w:jc w:val="center"/>
        </w:trPr>
        <w:tc>
          <w:tcPr>
            <w:tcW w:w="485" w:type="dxa"/>
          </w:tcPr>
          <w:p w14:paraId="767B8B70" w14:textId="77777777" w:rsidR="006E3B02" w:rsidRPr="005E5855" w:rsidRDefault="006E3B02" w:rsidP="00B207DF">
            <w:pPr>
              <w:spacing w:line="276" w:lineRule="auto"/>
              <w:jc w:val="right"/>
              <w:rPr>
                <w:rFonts w:ascii="Times New Roman" w:hAnsi="Times New Roman"/>
                <w:lang w:eastAsia="zh-CN"/>
              </w:rPr>
            </w:pPr>
            <w:r>
              <w:rPr>
                <w:rFonts w:ascii="Times New Roman" w:hAnsi="Times New Roman"/>
                <w:lang w:eastAsia="zh-CN"/>
              </w:rPr>
              <w:t>1</w:t>
            </w:r>
            <w:r w:rsidRPr="00E417CB">
              <w:rPr>
                <w:rFonts w:ascii="Times New Roman" w:hAnsi="Times New Roman"/>
                <w:lang w:eastAsia="zh-CN"/>
              </w:rPr>
              <w:t>1:</w:t>
            </w:r>
          </w:p>
        </w:tc>
        <w:tc>
          <w:tcPr>
            <w:tcW w:w="5105" w:type="dxa"/>
          </w:tcPr>
          <w:p w14:paraId="7CA1457D" w14:textId="77777777" w:rsidR="006E3B02" w:rsidRPr="00322276" w:rsidRDefault="006E3B02" w:rsidP="00B207DF">
            <w:pPr>
              <w:spacing w:line="276" w:lineRule="auto"/>
              <w:rPr>
                <w:rFonts w:ascii="Times New Roman" w:hAnsi="Times New Roman"/>
                <w:lang w:eastAsia="zh-CN"/>
              </w:rPr>
            </w:pPr>
            <w:r w:rsidRPr="00322276">
              <w:rPr>
                <w:rFonts w:ascii="Times New Roman" w:hAnsi="Times New Roman" w:hint="eastAsia"/>
                <w:lang w:eastAsia="zh-CN"/>
              </w:rPr>
              <w:t xml:space="preserve"> </w:t>
            </w:r>
            <w:r w:rsidRPr="00322276">
              <w:rPr>
                <w:rFonts w:ascii="Times New Roman" w:hAnsi="Times New Roman"/>
                <w:lang w:eastAsia="zh-CN"/>
              </w:rPr>
              <w:t xml:space="preserve">   </w:t>
            </w:r>
            <w:r w:rsidRPr="00322276">
              <w:rPr>
                <w:rFonts w:ascii="Times New Roman" w:hAnsi="Times New Roman" w:hint="eastAsia"/>
                <w:lang w:eastAsia="zh-CN"/>
              </w:rPr>
              <w:t xml:space="preserve"> </w:t>
            </w:r>
            <w:r w:rsidRPr="00322276">
              <w:rPr>
                <w:rFonts w:ascii="Times New Roman" w:hAnsi="Times New Roman"/>
                <w:lang w:eastAsia="zh-CN"/>
              </w:rPr>
              <w:t xml:space="preserve">   Calculate </w:t>
            </w:r>
            <m:oMath>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u</m:t>
                  </m:r>
                </m:e>
                <m:sub>
                  <m:r>
                    <w:rPr>
                      <w:rFonts w:ascii="Cambria Math" w:hAnsi="Cambria Math"/>
                    </w:rPr>
                    <m:t>j,t</m:t>
                  </m:r>
                </m:sub>
                <m:sup>
                  <m:r>
                    <w:rPr>
                      <w:rFonts w:ascii="Cambria Math" w:hAnsi="Cambria Math"/>
                      <w:lang w:eastAsia="zh-CN"/>
                    </w:rPr>
                    <m:t>Silver</m:t>
                  </m:r>
                </m:sup>
              </m:sSubSup>
            </m:oMath>
            <w:r w:rsidRPr="00322276">
              <w:rPr>
                <w:rFonts w:ascii="Times New Roman" w:hAnsi="Times New Roman"/>
                <w:lang w:eastAsia="zh-CN"/>
              </w:rPr>
              <w:t xml:space="preserve"> by Eq. (</w:t>
            </w:r>
            <w:r>
              <w:rPr>
                <w:rFonts w:ascii="Times New Roman" w:hAnsi="Times New Roman"/>
                <w:lang w:eastAsia="zh-CN"/>
              </w:rPr>
              <w:t>53</w:t>
            </w:r>
            <w:r w:rsidRPr="00322276">
              <w:rPr>
                <w:rFonts w:ascii="Times New Roman" w:hAnsi="Times New Roman"/>
                <w:lang w:eastAsia="zh-CN"/>
              </w:rPr>
              <w:t>)</w:t>
            </w:r>
          </w:p>
        </w:tc>
      </w:tr>
      <w:tr w:rsidR="006E3B02" w:rsidRPr="006E43B1" w14:paraId="2FE48A20" w14:textId="77777777" w:rsidTr="00B207DF">
        <w:trPr>
          <w:jc w:val="center"/>
        </w:trPr>
        <w:tc>
          <w:tcPr>
            <w:tcW w:w="485" w:type="dxa"/>
          </w:tcPr>
          <w:p w14:paraId="10DAF656" w14:textId="77777777" w:rsidR="006E3B02" w:rsidRPr="005E5855" w:rsidRDefault="006E3B02" w:rsidP="00B207DF">
            <w:pPr>
              <w:spacing w:line="276" w:lineRule="auto"/>
              <w:jc w:val="right"/>
              <w:rPr>
                <w:rFonts w:ascii="Times New Roman" w:hAnsi="Times New Roman"/>
                <w:lang w:eastAsia="zh-CN"/>
              </w:rPr>
            </w:pPr>
            <w:r>
              <w:rPr>
                <w:rFonts w:ascii="Times New Roman" w:hAnsi="Times New Roman"/>
                <w:lang w:eastAsia="zh-CN"/>
              </w:rPr>
              <w:t>12</w:t>
            </w:r>
            <w:r w:rsidRPr="00E417CB">
              <w:rPr>
                <w:rFonts w:ascii="Times New Roman" w:hAnsi="Times New Roman"/>
                <w:lang w:eastAsia="zh-CN"/>
              </w:rPr>
              <w:t>:</w:t>
            </w:r>
          </w:p>
        </w:tc>
        <w:tc>
          <w:tcPr>
            <w:tcW w:w="5105" w:type="dxa"/>
          </w:tcPr>
          <w:p w14:paraId="3B290654" w14:textId="77777777" w:rsidR="006E3B02" w:rsidRPr="00322276" w:rsidRDefault="006E3B02" w:rsidP="00B207DF">
            <w:pPr>
              <w:spacing w:line="276" w:lineRule="auto"/>
              <w:rPr>
                <w:rFonts w:ascii="Times New Roman" w:hAnsi="Times New Roman"/>
                <w:lang w:eastAsia="zh-CN"/>
              </w:rPr>
            </w:pPr>
            <w:r w:rsidRPr="00322276">
              <w:rPr>
                <w:rFonts w:ascii="Times New Roman" w:hAnsi="Times New Roman" w:hint="eastAsia"/>
                <w:lang w:eastAsia="zh-CN"/>
              </w:rPr>
              <w:t xml:space="preserve"> </w:t>
            </w:r>
            <w:r w:rsidRPr="00322276">
              <w:rPr>
                <w:rFonts w:ascii="Times New Roman" w:hAnsi="Times New Roman"/>
                <w:lang w:eastAsia="zh-CN"/>
              </w:rPr>
              <w:t xml:space="preserve"> </w:t>
            </w:r>
            <w:r w:rsidRPr="00322276">
              <w:rPr>
                <w:rFonts w:ascii="Times New Roman" w:hAnsi="Times New Roman" w:hint="eastAsia"/>
                <w:lang w:eastAsia="zh-CN"/>
              </w:rPr>
              <w:t xml:space="preserve"> </w:t>
            </w:r>
            <w:r w:rsidRPr="00322276">
              <w:rPr>
                <w:rFonts w:ascii="Times New Roman" w:hAnsi="Times New Roman"/>
                <w:lang w:eastAsia="zh-CN"/>
              </w:rPr>
              <w:t xml:space="preserve">     </w:t>
            </w:r>
            <w:r w:rsidRPr="00322276">
              <w:rPr>
                <w:rFonts w:ascii="Times New Roman" w:hAnsi="Times New Roman"/>
                <w:color w:val="000000" w:themeColor="text1"/>
                <w:lang w:eastAsia="zh-CN"/>
              </w:rPr>
              <w:t xml:space="preserve">Obtain </w:t>
            </w:r>
            <m:oMath>
              <m:sSubSup>
                <m:sSubSupPr>
                  <m:ctrlPr>
                    <w:rPr>
                      <w:rFonts w:ascii="Cambria Math" w:hAnsi="Cambria Math"/>
                      <w:i/>
                      <w:lang w:eastAsia="zh-CN"/>
                    </w:rPr>
                  </m:ctrlPr>
                </m:sSubSupPr>
                <m:e>
                  <m:r>
                    <w:rPr>
                      <w:rFonts w:ascii="Cambria Math" w:hAnsi="Cambria Math"/>
                      <w:lang w:eastAsia="zh-CN"/>
                    </w:rPr>
                    <m:t>u</m:t>
                  </m:r>
                </m:e>
                <m:sub>
                  <m:r>
                    <w:rPr>
                      <w:rFonts w:ascii="Cambria Math" w:hAnsi="Cambria Math"/>
                      <w:lang w:eastAsia="zh-CN"/>
                    </w:rPr>
                    <m:t>j,t</m:t>
                  </m:r>
                </m:sub>
                <m:sup>
                  <m:r>
                    <w:rPr>
                      <w:rFonts w:ascii="Cambria Math" w:hAnsi="Cambria Math"/>
                      <w:lang w:eastAsia="zh-CN"/>
                    </w:rPr>
                    <m:t>E</m:t>
                  </m:r>
                </m:sup>
              </m:sSubSup>
            </m:oMath>
            <w:r w:rsidRPr="00322276">
              <w:rPr>
                <w:rFonts w:ascii="Times New Roman" w:hAnsi="Times New Roman" w:hint="eastAsia"/>
                <w:lang w:eastAsia="zh-CN"/>
              </w:rPr>
              <w:t xml:space="preserve"> </w:t>
            </w:r>
            <w:r w:rsidRPr="00322276">
              <w:rPr>
                <w:rFonts w:ascii="Times New Roman" w:hAnsi="Times New Roman"/>
                <w:lang w:eastAsia="zh-CN"/>
              </w:rPr>
              <w:t>by Eq. (</w:t>
            </w:r>
            <w:r>
              <w:rPr>
                <w:rFonts w:ascii="Times New Roman" w:hAnsi="Times New Roman"/>
                <w:lang w:eastAsia="zh-CN"/>
              </w:rPr>
              <w:t>55</w:t>
            </w:r>
            <w:r w:rsidRPr="00322276">
              <w:rPr>
                <w:rFonts w:ascii="Times New Roman" w:hAnsi="Times New Roman"/>
                <w:lang w:eastAsia="zh-CN"/>
              </w:rPr>
              <w:t>)</w:t>
            </w:r>
          </w:p>
        </w:tc>
      </w:tr>
      <w:tr w:rsidR="006E3B02" w:rsidRPr="006E43B1" w14:paraId="2FDFD4B5" w14:textId="77777777" w:rsidTr="00B207DF">
        <w:trPr>
          <w:jc w:val="center"/>
        </w:trPr>
        <w:tc>
          <w:tcPr>
            <w:tcW w:w="485" w:type="dxa"/>
          </w:tcPr>
          <w:p w14:paraId="6D93BDA5" w14:textId="77777777" w:rsidR="006E3B02" w:rsidRPr="005E5855" w:rsidRDefault="006E3B02" w:rsidP="00B207DF">
            <w:pPr>
              <w:spacing w:line="276" w:lineRule="auto"/>
              <w:jc w:val="right"/>
              <w:rPr>
                <w:rFonts w:ascii="Times New Roman" w:hAnsi="Times New Roman"/>
                <w:lang w:eastAsia="zh-CN"/>
              </w:rPr>
            </w:pPr>
            <w:r>
              <w:rPr>
                <w:rFonts w:ascii="Times New Roman" w:hAnsi="Times New Roman"/>
                <w:lang w:eastAsia="zh-CN"/>
              </w:rPr>
              <w:t>13</w:t>
            </w:r>
            <w:r w:rsidRPr="00E417CB">
              <w:rPr>
                <w:rFonts w:ascii="Times New Roman" w:hAnsi="Times New Roman"/>
                <w:lang w:eastAsia="zh-CN"/>
              </w:rPr>
              <w:t>:</w:t>
            </w:r>
          </w:p>
        </w:tc>
        <w:tc>
          <w:tcPr>
            <w:tcW w:w="5105" w:type="dxa"/>
          </w:tcPr>
          <w:p w14:paraId="57DF62D8" w14:textId="77777777" w:rsidR="006E3B02" w:rsidRPr="00322276" w:rsidRDefault="006E3B02" w:rsidP="00B207DF">
            <w:pPr>
              <w:spacing w:line="276" w:lineRule="auto"/>
              <w:rPr>
                <w:rFonts w:ascii="Times New Roman" w:hAnsi="Times New Roman"/>
                <w:b/>
                <w:bCs/>
                <w:lang w:eastAsia="zh-CN"/>
              </w:rPr>
            </w:pPr>
            <w:r w:rsidRPr="00322276">
              <w:rPr>
                <w:rFonts w:ascii="Times New Roman" w:hAnsi="Times New Roman" w:hint="eastAsia"/>
                <w:lang w:eastAsia="zh-CN"/>
              </w:rPr>
              <w:t xml:space="preserve"> </w:t>
            </w:r>
            <w:r w:rsidRPr="00322276">
              <w:rPr>
                <w:rFonts w:ascii="Times New Roman" w:hAnsi="Times New Roman"/>
                <w:lang w:eastAsia="zh-CN"/>
              </w:rPr>
              <w:t xml:space="preserve">   </w:t>
            </w:r>
            <w:r w:rsidRPr="00322276">
              <w:rPr>
                <w:rFonts w:ascii="Times New Roman" w:hAnsi="Times New Roman"/>
                <w:b/>
                <w:bCs/>
                <w:lang w:eastAsia="zh-CN"/>
              </w:rPr>
              <w:t>end for</w:t>
            </w:r>
          </w:p>
        </w:tc>
      </w:tr>
      <w:tr w:rsidR="006E3B02" w:rsidRPr="006E43B1" w14:paraId="168115A2" w14:textId="77777777" w:rsidTr="00B207DF">
        <w:trPr>
          <w:jc w:val="center"/>
        </w:trPr>
        <w:tc>
          <w:tcPr>
            <w:tcW w:w="485" w:type="dxa"/>
            <w:tcBorders>
              <w:bottom w:val="single" w:sz="12" w:space="0" w:color="auto"/>
            </w:tcBorders>
          </w:tcPr>
          <w:p w14:paraId="38EFEE3C" w14:textId="77777777" w:rsidR="006E3B02" w:rsidRPr="005E5855" w:rsidRDefault="006E3B02" w:rsidP="00B207DF">
            <w:pPr>
              <w:spacing w:line="276" w:lineRule="auto"/>
              <w:jc w:val="right"/>
              <w:rPr>
                <w:rFonts w:ascii="Times New Roman" w:hAnsi="Times New Roman"/>
                <w:lang w:eastAsia="zh-CN"/>
              </w:rPr>
            </w:pPr>
            <w:r>
              <w:rPr>
                <w:rFonts w:ascii="Times New Roman" w:hAnsi="Times New Roman"/>
                <w:lang w:eastAsia="zh-CN"/>
              </w:rPr>
              <w:t>14</w:t>
            </w:r>
            <w:r w:rsidRPr="00E417CB">
              <w:rPr>
                <w:rFonts w:ascii="Times New Roman" w:hAnsi="Times New Roman"/>
                <w:lang w:eastAsia="zh-CN"/>
              </w:rPr>
              <w:t>:</w:t>
            </w:r>
          </w:p>
        </w:tc>
        <w:tc>
          <w:tcPr>
            <w:tcW w:w="5105" w:type="dxa"/>
            <w:tcBorders>
              <w:bottom w:val="single" w:sz="12" w:space="0" w:color="auto"/>
            </w:tcBorders>
          </w:tcPr>
          <w:p w14:paraId="67933C66" w14:textId="77777777" w:rsidR="006E3B02" w:rsidRPr="005E5855" w:rsidRDefault="006E3B02" w:rsidP="00B207DF">
            <w:pPr>
              <w:spacing w:line="276" w:lineRule="auto"/>
              <w:rPr>
                <w:rFonts w:ascii="Times New Roman" w:eastAsiaTheme="minorEastAsia" w:hAnsi="Times New Roman"/>
                <w:b/>
                <w:bCs/>
                <w:lang w:eastAsia="zh-CN"/>
              </w:rPr>
            </w:pPr>
            <w:r>
              <w:rPr>
                <w:rFonts w:ascii="Times New Roman" w:eastAsiaTheme="minorEastAsia" w:hAnsi="Times New Roman"/>
                <w:b/>
                <w:bCs/>
                <w:lang w:eastAsia="zh-CN"/>
              </w:rPr>
              <w:t>e</w:t>
            </w:r>
            <w:r w:rsidRPr="005E5855">
              <w:rPr>
                <w:rFonts w:ascii="Times New Roman" w:eastAsiaTheme="minorEastAsia" w:hAnsi="Times New Roman"/>
                <w:b/>
                <w:bCs/>
                <w:lang w:eastAsia="zh-CN"/>
              </w:rPr>
              <w:t>nd for</w:t>
            </w:r>
          </w:p>
        </w:tc>
      </w:tr>
    </w:tbl>
    <w:p w14:paraId="3C887037" w14:textId="46785552" w:rsidR="000B0289" w:rsidRPr="006E43B1" w:rsidRDefault="00636A06" w:rsidP="006E3B02">
      <w:pPr>
        <w:spacing w:beforeLines="70" w:before="168" w:afterLines="20" w:after="48" w:line="240" w:lineRule="auto"/>
        <w:ind w:firstLineChars="150" w:firstLine="300"/>
        <w:rPr>
          <w:rFonts w:ascii="Times New Roman" w:hAnsi="Times New Roman"/>
          <w:lang w:eastAsia="zh-CN"/>
        </w:rPr>
      </w:pPr>
      <m:oMathPara>
        <m:oMath>
          <m:eqArr>
            <m:eqArrPr>
              <m:maxDist m:val="1"/>
              <m:ctrlPr>
                <w:rPr>
                  <w:rFonts w:ascii="Cambria Math" w:hAnsi="Cambria Math"/>
                </w:rPr>
              </m:ctrlPr>
            </m:eqArrPr>
            <m:e>
              <m:sSubSup>
                <m:sSubSupPr>
                  <m:ctrlPr>
                    <w:rPr>
                      <w:rFonts w:ascii="Cambria Math" w:hAnsi="Cambria Math"/>
                      <w:i/>
                      <w:lang w:eastAsia="zh-CN"/>
                    </w:rPr>
                  </m:ctrlPr>
                </m:sSubSupPr>
                <m:e>
                  <m:r>
                    <w:rPr>
                      <w:rFonts w:ascii="Cambria Math" w:hAnsi="Cambria Math"/>
                      <w:lang w:eastAsia="zh-CN"/>
                    </w:rPr>
                    <m:t>u</m:t>
                  </m:r>
                </m:e>
                <m:sub>
                  <m:r>
                    <w:rPr>
                      <w:rFonts w:ascii="Cambria Math" w:hAnsi="Cambria Math"/>
                      <w:lang w:eastAsia="zh-CN"/>
                    </w:rPr>
                    <m:t>j,t</m:t>
                  </m:r>
                </m:sub>
                <m:sup>
                  <m:r>
                    <w:rPr>
                      <w:rFonts w:ascii="Cambria Math" w:hAnsi="Cambria Math"/>
                      <w:lang w:eastAsia="zh-CN"/>
                    </w:rPr>
                    <m:t>Gold</m:t>
                  </m:r>
                </m:sup>
              </m:sSubSup>
              <m:r>
                <w:rPr>
                  <w:rFonts w:ascii="Cambria Math" w:hAnsi="Cambria Math"/>
                  <w:lang w:eastAsia="zh-CN"/>
                </w:rPr>
                <m:t>=</m:t>
              </m:r>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v</m:t>
                  </m:r>
                </m:e>
                <m:sub>
                  <m:r>
                    <w:rPr>
                      <w:rFonts w:ascii="Cambria Math" w:hAnsi="Cambria Math"/>
                      <w:lang w:eastAsia="zh-CN"/>
                    </w:rPr>
                    <m:t>j,t</m:t>
                  </m:r>
                </m:sub>
                <m:sup>
                  <m:r>
                    <w:rPr>
                      <w:rFonts w:ascii="Cambria Math" w:hAnsi="Cambria Math"/>
                      <w:color w:val="000000" w:themeColor="text1"/>
                      <w:lang w:eastAsia="zh-CN"/>
                    </w:rPr>
                    <m:t>Gold</m:t>
                  </m:r>
                </m:sup>
              </m:sSubSup>
              <m:r>
                <m:rPr>
                  <m:sty m:val="p"/>
                </m:rPr>
                <w:rPr>
                  <w:rFonts w:ascii="Cambria Math" w:hAnsi="Cambria Math"/>
                </w:rPr>
                <m:t xml:space="preserve">. </m:t>
              </m:r>
              <m:r>
                <w:rPr>
                  <w:rFonts w:ascii="Cambria Math" w:hAnsi="Cambria Math"/>
                  <w:lang w:eastAsia="zh-CN"/>
                </w:rPr>
                <m:t>#</m:t>
              </m:r>
              <m:d>
                <m:dPr>
                  <m:ctrlPr>
                    <w:rPr>
                      <w:rFonts w:ascii="Cambria Math" w:hAnsi="Cambria Math"/>
                    </w:rPr>
                  </m:ctrlPr>
                </m:dPr>
                <m:e>
                  <m:r>
                    <m:rPr>
                      <m:sty m:val="p"/>
                    </m:rPr>
                    <w:rPr>
                      <w:rFonts w:ascii="Cambria Math" w:hAnsi="Cambria Math"/>
                    </w:rPr>
                    <m:t>51</m:t>
                  </m:r>
                </m:e>
              </m:d>
              <m:ctrlPr>
                <w:rPr>
                  <w:rFonts w:ascii="Cambria Math" w:hAnsi="Cambria Math"/>
                  <w:i/>
                  <w:lang w:eastAsia="zh-CN"/>
                </w:rPr>
              </m:ctrlPr>
            </m:e>
          </m:eqArr>
        </m:oMath>
      </m:oMathPara>
    </w:p>
    <w:p w14:paraId="5945C9C4" w14:textId="4386E6E9" w:rsidR="000B0289" w:rsidRPr="006E43B1" w:rsidRDefault="00636A06" w:rsidP="000B0289">
      <w:pPr>
        <w:spacing w:beforeLines="20" w:before="48" w:afterLines="20" w:after="48" w:line="240" w:lineRule="auto"/>
        <w:ind w:firstLineChars="150" w:firstLine="300"/>
        <w:rPr>
          <w:rFonts w:ascii="Times New Roman" w:hAnsi="Times New Roman"/>
          <w:lang w:eastAsia="zh-CN"/>
        </w:rPr>
      </w:pPr>
      <m:oMathPara>
        <m:oMath>
          <m:eqArr>
            <m:eqArrPr>
              <m:maxDist m:val="1"/>
              <m:ctrlPr>
                <w:rPr>
                  <w:rFonts w:ascii="Cambria Math" w:hAnsi="Cambria Math"/>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φ</m:t>
                      </m:r>
                    </m:e>
                  </m:acc>
                </m:e>
                <m:sub>
                  <m:r>
                    <w:rPr>
                      <w:rFonts w:ascii="Cambria Math" w:hAnsi="Cambria Math"/>
                    </w:rPr>
                    <m:t>j,t</m:t>
                  </m:r>
                </m:sub>
                <m:sup>
                  <m:r>
                    <w:rPr>
                      <w:rFonts w:ascii="Cambria Math" w:hAnsi="Cambria Math"/>
                      <w:color w:val="000000" w:themeColor="text1"/>
                      <w:lang w:eastAsia="zh-CN"/>
                    </w:rPr>
                    <m:t>Gold</m:t>
                  </m:r>
                </m:sup>
              </m:sSubSup>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j,t</m:t>
                  </m:r>
                </m:sub>
                <m:sup>
                  <m:r>
                    <w:rPr>
                      <w:rFonts w:ascii="Cambria Math" w:hAnsi="Cambria Math"/>
                      <w:color w:val="000000" w:themeColor="text1"/>
                      <w:lang w:eastAsia="zh-CN"/>
                    </w:rPr>
                    <m:t>Gold</m:t>
                  </m:r>
                </m:sup>
              </m:sSubSup>
              <m:r>
                <m:rPr>
                  <m:sty m:val="p"/>
                </m:rPr>
                <w:rPr>
                  <w:rFonts w:ascii="Cambria Math" w:hAnsi="Cambria Math"/>
                </w:rPr>
                <m:t xml:space="preserve">. </m:t>
              </m:r>
              <m:r>
                <w:rPr>
                  <w:rFonts w:ascii="Cambria Math" w:hAnsi="Cambria Math"/>
                  <w:lang w:eastAsia="zh-CN"/>
                </w:rPr>
                <m:t>#</m:t>
              </m:r>
              <m:d>
                <m:dPr>
                  <m:ctrlPr>
                    <w:rPr>
                      <w:rFonts w:ascii="Cambria Math" w:hAnsi="Cambria Math"/>
                    </w:rPr>
                  </m:ctrlPr>
                </m:dPr>
                <m:e>
                  <m:r>
                    <m:rPr>
                      <m:sty m:val="p"/>
                    </m:rPr>
                    <w:rPr>
                      <w:rFonts w:ascii="Cambria Math" w:hAnsi="Cambria Math"/>
                    </w:rPr>
                    <m:t>52</m:t>
                  </m:r>
                </m:e>
              </m:d>
              <m:ctrlPr>
                <w:rPr>
                  <w:rFonts w:ascii="Cambria Math" w:hAnsi="Cambria Math"/>
                  <w:i/>
                  <w:lang w:eastAsia="zh-CN"/>
                </w:rPr>
              </m:ctrlPr>
            </m:e>
          </m:eqArr>
        </m:oMath>
      </m:oMathPara>
    </w:p>
    <w:p w14:paraId="655A5199" w14:textId="6BDD65A9" w:rsidR="000B0289" w:rsidRPr="000E7900" w:rsidRDefault="006E3B02" w:rsidP="00276A60">
      <w:pPr>
        <w:pStyle w:val="MDPI31text"/>
        <w:spacing w:line="240" w:lineRule="auto"/>
        <w:ind w:firstLineChars="150" w:firstLine="300"/>
        <w:rPr>
          <w:rFonts w:ascii="Times New Roman" w:eastAsia="宋体" w:hAnsi="Times New Roman"/>
          <w:color w:val="008000"/>
          <w:szCs w:val="20"/>
        </w:rPr>
      </w:pPr>
      <w:r w:rsidRPr="000E7900">
        <w:rPr>
          <w:rFonts w:ascii="Times New Roman" w:eastAsia="宋体" w:hAnsi="Times New Roman"/>
          <w:color w:val="008000"/>
          <w:szCs w:val="20"/>
        </w:rPr>
        <w:t>I</w:t>
      </w:r>
      <w:r w:rsidR="000B0289" w:rsidRPr="000E7900">
        <w:rPr>
          <w:rFonts w:ascii="Times New Roman" w:eastAsia="宋体" w:hAnsi="Times New Roman"/>
          <w:color w:val="008000"/>
          <w:szCs w:val="20"/>
        </w:rPr>
        <w:t xml:space="preserve">f there is </w:t>
      </w:r>
      <w:r w:rsidRPr="000E7900">
        <w:rPr>
          <w:rFonts w:ascii="Times New Roman" w:eastAsia="宋体" w:hAnsi="Times New Roman"/>
          <w:color w:val="008000"/>
          <w:szCs w:val="20"/>
        </w:rPr>
        <w:t>any</w:t>
      </w:r>
      <w:r w:rsidR="000B0289" w:rsidRPr="000E7900">
        <w:rPr>
          <w:rFonts w:ascii="Times New Roman" w:eastAsia="宋体" w:hAnsi="Times New Roman"/>
          <w:color w:val="008000"/>
          <w:szCs w:val="20"/>
        </w:rPr>
        <w:t xml:space="preserve"> double trustworthy worker</w:t>
      </w:r>
      <w:r w:rsidRPr="000E7900">
        <w:rPr>
          <w:rFonts w:ascii="Times New Roman" w:eastAsia="宋体" w:hAnsi="Times New Roman"/>
          <w:color w:val="008000"/>
          <w:szCs w:val="20"/>
        </w:rPr>
        <w:t xml:space="preserve"> for one task</w:t>
      </w:r>
      <w:r w:rsidR="000B0289" w:rsidRPr="000E7900">
        <w:rPr>
          <w:rFonts w:ascii="Times New Roman" w:eastAsia="宋体" w:hAnsi="Times New Roman"/>
          <w:color w:val="008000"/>
          <w:szCs w:val="20"/>
        </w:rPr>
        <w:t xml:space="preserve">, then there is a silver ETD in the current round. </w:t>
      </w:r>
      <w:r w:rsidRPr="000E7900">
        <w:rPr>
          <w:rFonts w:ascii="Times New Roman" w:eastAsia="宋体" w:hAnsi="Times New Roman"/>
          <w:color w:val="008000"/>
          <w:szCs w:val="20"/>
        </w:rPr>
        <w:t>T</w:t>
      </w:r>
      <w:r w:rsidR="000B0289" w:rsidRPr="000E7900">
        <w:rPr>
          <w:rFonts w:ascii="Times New Roman" w:eastAsia="宋体" w:hAnsi="Times New Roman"/>
          <w:color w:val="008000"/>
          <w:szCs w:val="20"/>
        </w:rPr>
        <w:t>he silver ETD is the weighted average of each double trustworthy worker</w:t>
      </w:r>
      <w:r w:rsidRPr="000E7900">
        <w:rPr>
          <w:rFonts w:ascii="Times New Roman" w:eastAsia="宋体" w:hAnsi="Times New Roman"/>
          <w:color w:val="008000"/>
          <w:szCs w:val="20"/>
        </w:rPr>
        <w:t>’s reported data</w:t>
      </w:r>
      <w:r w:rsidR="000B0289" w:rsidRPr="000E7900">
        <w:rPr>
          <w:rFonts w:ascii="Times New Roman" w:eastAsia="宋体" w:hAnsi="Times New Roman"/>
          <w:color w:val="008000"/>
          <w:szCs w:val="20"/>
        </w:rPr>
        <w:t>, where the weight is their</w:t>
      </w:r>
      <w:r w:rsidR="006C23D5" w:rsidRPr="000E7900">
        <w:rPr>
          <w:rFonts w:ascii="Times New Roman" w:hAnsi="Times New Roman"/>
          <w:color w:val="008000"/>
          <w:lang w:eastAsia="zh-CN"/>
        </w:rPr>
        <w:t xml:space="preserve"> composite</w:t>
      </w:r>
      <w:r w:rsidR="000B0289" w:rsidRPr="000E7900">
        <w:rPr>
          <w:rFonts w:ascii="Times New Roman" w:eastAsia="宋体" w:hAnsi="Times New Roman"/>
          <w:color w:val="008000"/>
          <w:szCs w:val="20"/>
        </w:rPr>
        <w:t xml:space="preserve"> </w:t>
      </w:r>
      <w:r w:rsidR="00540EE3" w:rsidRPr="000E7900">
        <w:rPr>
          <w:rFonts w:ascii="Times New Roman" w:eastAsia="宋体" w:hAnsi="Times New Roman"/>
          <w:color w:val="008000"/>
          <w:szCs w:val="20"/>
        </w:rPr>
        <w:t>DOT</w:t>
      </w:r>
      <w:r w:rsidR="000B0289" w:rsidRPr="000E7900">
        <w:rPr>
          <w:rFonts w:ascii="Times New Roman" w:eastAsia="宋体" w:hAnsi="Times New Roman"/>
          <w:color w:val="008000"/>
          <w:szCs w:val="20"/>
        </w:rPr>
        <w:t xml:space="preserve">, as </w:t>
      </w:r>
      <w:r w:rsidR="006715B8" w:rsidRPr="000E7900">
        <w:rPr>
          <w:rFonts w:ascii="Times New Roman" w:eastAsia="宋体" w:hAnsi="Times New Roman"/>
          <w:color w:val="008000"/>
          <w:szCs w:val="20"/>
        </w:rPr>
        <w:t>below</w:t>
      </w:r>
      <w:r w:rsidR="000B0289" w:rsidRPr="000E7900">
        <w:rPr>
          <w:rFonts w:ascii="Times New Roman" w:eastAsia="宋体" w:hAnsi="Times New Roman"/>
          <w:color w:val="008000"/>
          <w:szCs w:val="20"/>
        </w:rPr>
        <w:t>.</w:t>
      </w:r>
    </w:p>
    <w:p w14:paraId="54F93BEA" w14:textId="7E0646AB" w:rsidR="000B0289" w:rsidRPr="006E43B1" w:rsidRDefault="00636A06" w:rsidP="000B0289">
      <w:pPr>
        <w:spacing w:beforeLines="20" w:before="48" w:afterLines="20" w:after="48" w:line="240" w:lineRule="auto"/>
        <w:ind w:firstLineChars="150" w:firstLine="300"/>
        <w:rPr>
          <w:rFonts w:ascii="Times New Roman" w:hAnsi="Times New Roman"/>
          <w:lang w:eastAsia="zh-CN"/>
        </w:rPr>
      </w:pPr>
      <m:oMathPara>
        <m:oMath>
          <m:eqArr>
            <m:eqArrPr>
              <m:maxDist m:val="1"/>
              <m:ctrlPr>
                <w:rPr>
                  <w:rFonts w:ascii="Cambria Math" w:hAnsi="Cambria Math"/>
                </w:rPr>
              </m:ctrlPr>
            </m:eqArrPr>
            <m:e>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u</m:t>
                  </m:r>
                </m:e>
                <m:sub>
                  <m:r>
                    <w:rPr>
                      <w:rFonts w:ascii="Cambria Math" w:hAnsi="Cambria Math"/>
                    </w:rPr>
                    <m:t>j,t</m:t>
                  </m:r>
                </m:sub>
                <m:sup>
                  <m:r>
                    <w:rPr>
                      <w:rFonts w:ascii="Cambria Math" w:hAnsi="Cambria Math"/>
                      <w:lang w:eastAsia="zh-CN"/>
                    </w:rPr>
                    <m:t>Silver</m:t>
                  </m:r>
                </m:sup>
              </m:sSubSup>
              <m:r>
                <m:rPr>
                  <m:sty m:val="p"/>
                </m:rPr>
                <w:rPr>
                  <w:rFonts w:ascii="Cambria Math" w:hAnsi="Cambria Math"/>
                  <w:color w:val="000000" w:themeColor="text1"/>
                  <w:lang w:eastAsia="zh-CN"/>
                </w:rPr>
                <m:t>=</m:t>
              </m:r>
              <m:d>
                <m:dPr>
                  <m:begChr m:val="{"/>
                  <m:endChr m:val=""/>
                  <m:ctrlPr>
                    <w:rPr>
                      <w:rFonts w:ascii="Cambria Math" w:hAnsi="Cambria Math"/>
                      <w:color w:val="000000" w:themeColor="text1"/>
                      <w:lang w:eastAsia="zh-CN"/>
                    </w:rPr>
                  </m:ctrlPr>
                </m:dPr>
                <m:e>
                  <m:eqArr>
                    <m:eqArrPr>
                      <m:ctrlPr>
                        <w:rPr>
                          <w:rFonts w:ascii="Cambria Math" w:hAnsi="Cambria Math"/>
                          <w:color w:val="000000" w:themeColor="text1"/>
                          <w:lang w:eastAsia="zh-CN"/>
                        </w:rPr>
                      </m:ctrlPr>
                    </m:eqArrPr>
                    <m:e>
                      <m:f>
                        <m:fPr>
                          <m:ctrlPr>
                            <w:rPr>
                              <w:rFonts w:ascii="Cambria Math" w:hAnsi="Cambria Math"/>
                              <w:color w:val="000000" w:themeColor="text1"/>
                              <w:lang w:eastAsia="zh-CN"/>
                            </w:rPr>
                          </m:ctrlPr>
                        </m:fPr>
                        <m:num>
                          <m:nary>
                            <m:naryPr>
                              <m:chr m:val="∑"/>
                              <m:limLoc m:val="undOvr"/>
                              <m:supHide m:val="1"/>
                              <m:ctrlPr>
                                <w:rPr>
                                  <w:rFonts w:ascii="Cambria Math" w:hAnsi="Cambria Math"/>
                                  <w:i/>
                                  <w:color w:val="000000" w:themeColor="text1"/>
                                  <w:lang w:eastAsia="zh-CN"/>
                                </w:rPr>
                              </m:ctrlPr>
                            </m:naryPr>
                            <m:sub>
                              <m:sSub>
                                <m:sSubPr>
                                  <m:ctrlPr>
                                    <w:rPr>
                                      <w:rFonts w:ascii="Cambria Math" w:hAnsi="Cambria Math"/>
                                      <w:i/>
                                      <w:color w:val="000000" w:themeColor="text1"/>
                                      <w:lang w:eastAsia="zh-CN"/>
                                    </w:rPr>
                                  </m:ctrlPr>
                                </m:sSubPr>
                                <m:e>
                                  <m:r>
                                    <w:rPr>
                                      <w:rFonts w:ascii="Cambria Math" w:hAnsi="Cambria Math"/>
                                      <w:color w:val="000000" w:themeColor="text1"/>
                                      <w:lang w:eastAsia="zh-CN"/>
                                    </w:rPr>
                                    <m:t>s</m:t>
                                  </m:r>
                                </m:e>
                                <m:sub>
                                  <m:r>
                                    <w:rPr>
                                      <w:rFonts w:ascii="Cambria Math" w:hAnsi="Cambria Math"/>
                                      <w:color w:val="000000" w:themeColor="text1"/>
                                      <w:lang w:eastAsia="zh-CN"/>
                                    </w:rPr>
                                    <m:t>i</m:t>
                                  </m:r>
                                </m:sub>
                              </m:sSub>
                              <m:r>
                                <w:rPr>
                                  <w:rFonts w:ascii="Cambria Math" w:hAnsi="Cambria Math"/>
                                  <w:color w:val="000000" w:themeColor="text1"/>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DT</m:t>
                                  </m:r>
                                </m:sup>
                              </m:sSubSup>
                            </m:sub>
                            <m:sup/>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i,k</m:t>
                                  </m:r>
                                </m:sub>
                              </m:sSub>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v</m:t>
                                  </m:r>
                                </m:e>
                                <m:sub>
                                  <m:r>
                                    <w:rPr>
                                      <w:rFonts w:ascii="Cambria Math" w:hAnsi="Cambria Math"/>
                                    </w:rPr>
                                    <m:t>j,t</m:t>
                                  </m:r>
                                </m:sub>
                                <m:sup>
                                  <m:r>
                                    <w:rPr>
                                      <w:rFonts w:ascii="Cambria Math" w:hAnsi="Cambria Math"/>
                                      <w:color w:val="000000" w:themeColor="text1"/>
                                      <w:lang w:eastAsia="zh-CN"/>
                                    </w:rPr>
                                    <m:t>i</m:t>
                                  </m:r>
                                </m:sup>
                              </m:sSubSup>
                            </m:e>
                          </m:nary>
                        </m:num>
                        <m:den>
                          <m:nary>
                            <m:naryPr>
                              <m:chr m:val="∑"/>
                              <m:limLoc m:val="undOvr"/>
                              <m:supHide m:val="1"/>
                              <m:ctrlPr>
                                <w:rPr>
                                  <w:rFonts w:ascii="Cambria Math" w:hAnsi="Cambria Math"/>
                                  <w:i/>
                                  <w:color w:val="000000" w:themeColor="text1"/>
                                  <w:lang w:eastAsia="zh-CN"/>
                                </w:rPr>
                              </m:ctrlPr>
                            </m:naryPr>
                            <m:sub>
                              <m:sSub>
                                <m:sSubPr>
                                  <m:ctrlPr>
                                    <w:rPr>
                                      <w:rFonts w:ascii="Cambria Math" w:hAnsi="Cambria Math"/>
                                      <w:i/>
                                      <w:color w:val="000000" w:themeColor="text1"/>
                                      <w:lang w:eastAsia="zh-CN"/>
                                    </w:rPr>
                                  </m:ctrlPr>
                                </m:sSubPr>
                                <m:e>
                                  <m:r>
                                    <w:rPr>
                                      <w:rFonts w:ascii="Cambria Math" w:hAnsi="Cambria Math"/>
                                      <w:color w:val="000000" w:themeColor="text1"/>
                                      <w:lang w:eastAsia="zh-CN"/>
                                    </w:rPr>
                                    <m:t>s</m:t>
                                  </m:r>
                                </m:e>
                                <m:sub>
                                  <m:r>
                                    <w:rPr>
                                      <w:rFonts w:ascii="Cambria Math" w:hAnsi="Cambria Math"/>
                                      <w:color w:val="000000" w:themeColor="text1"/>
                                      <w:lang w:eastAsia="zh-CN"/>
                                    </w:rPr>
                                    <m:t>i</m:t>
                                  </m:r>
                                </m:sub>
                              </m:sSub>
                              <m:r>
                                <w:rPr>
                                  <w:rFonts w:ascii="Cambria Math" w:hAnsi="Cambria Math"/>
                                  <w:color w:val="000000" w:themeColor="text1"/>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k</m:t>
                                  </m:r>
                                </m:sub>
                                <m:sup>
                                  <m:r>
                                    <w:rPr>
                                      <w:rFonts w:ascii="Cambria Math" w:hAnsi="Cambria Math"/>
                                      <w:lang w:eastAsia="zh-CN"/>
                                    </w:rPr>
                                    <m:t>DT</m:t>
                                  </m:r>
                                </m:sup>
                              </m:sSubSup>
                            </m:sub>
                            <m:sup/>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q</m:t>
                                      </m:r>
                                    </m:e>
                                  </m:acc>
                                </m:e>
                                <m:sub>
                                  <m:r>
                                    <w:rPr>
                                      <w:rFonts w:ascii="Cambria Math" w:hAnsi="Cambria Math"/>
                                      <w:lang w:eastAsia="zh-CN"/>
                                    </w:rPr>
                                    <m:t>i,k</m:t>
                                  </m:r>
                                </m:sub>
                              </m:sSub>
                            </m:e>
                          </m:nary>
                        </m:den>
                      </m:f>
                      <m:r>
                        <w:rPr>
                          <w:rFonts w:ascii="Cambria Math" w:hAnsi="Cambria Math"/>
                          <w:color w:val="000000" w:themeColor="text1"/>
                          <w:lang w:eastAsia="zh-CN"/>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φ</m:t>
                              </m:r>
                            </m:e>
                          </m:acc>
                        </m:e>
                        <m:sub>
                          <m:r>
                            <w:rPr>
                              <w:rFonts w:ascii="Cambria Math" w:hAnsi="Cambria Math"/>
                            </w:rPr>
                            <m:t>j,t</m:t>
                          </m:r>
                        </m:sub>
                        <m:sup>
                          <m:r>
                            <w:rPr>
                              <w:rFonts w:ascii="Cambria Math" w:hAnsi="Cambria Math"/>
                              <w:color w:val="000000" w:themeColor="text1"/>
                              <w:lang w:eastAsia="zh-CN"/>
                            </w:rPr>
                            <m:t>Silver</m:t>
                          </m:r>
                        </m:sup>
                      </m:sSubSup>
                      <m:r>
                        <w:rPr>
                          <w:rFonts w:ascii="Cambria Math" w:hAnsi="Cambria Math"/>
                        </w:rPr>
                        <m:t>=1,</m:t>
                      </m:r>
                    </m:e>
                    <m:e>
                      <m:r>
                        <w:rPr>
                          <w:rFonts w:ascii="Cambria Math" w:hAnsi="Cambria Math"/>
                          <w:color w:val="000000" w:themeColor="text1"/>
                          <w:lang w:eastAsia="zh-CN"/>
                        </w:rPr>
                        <m:t>0,</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φ</m:t>
                              </m:r>
                            </m:e>
                          </m:acc>
                        </m:e>
                        <m:sub>
                          <m:r>
                            <w:rPr>
                              <w:rFonts w:ascii="Cambria Math" w:hAnsi="Cambria Math"/>
                            </w:rPr>
                            <m:t>j,t</m:t>
                          </m:r>
                        </m:sub>
                        <m:sup>
                          <m:r>
                            <w:rPr>
                              <w:rFonts w:ascii="Cambria Math" w:hAnsi="Cambria Math"/>
                              <w:color w:val="000000" w:themeColor="text1"/>
                              <w:lang w:eastAsia="zh-CN"/>
                            </w:rPr>
                            <m:t>Silver</m:t>
                          </m:r>
                        </m:sup>
                      </m:sSubSup>
                      <m:r>
                        <w:rPr>
                          <w:rFonts w:ascii="Cambria Math" w:hAnsi="Cambria Math"/>
                        </w:rPr>
                        <m:t>=0.</m:t>
                      </m:r>
                    </m:e>
                  </m:eqArr>
                </m:e>
              </m:d>
              <m:r>
                <w:rPr>
                  <w:rFonts w:ascii="Cambria Math" w:hAnsi="Cambria Math"/>
                  <w:lang w:eastAsia="zh-CN"/>
                </w:rPr>
                <m:t>#</m:t>
              </m:r>
              <m:d>
                <m:dPr>
                  <m:ctrlPr>
                    <w:rPr>
                      <w:rFonts w:ascii="Cambria Math" w:hAnsi="Cambria Math"/>
                    </w:rPr>
                  </m:ctrlPr>
                </m:dPr>
                <m:e>
                  <m:r>
                    <m:rPr>
                      <m:sty m:val="p"/>
                    </m:rPr>
                    <w:rPr>
                      <w:rFonts w:ascii="Cambria Math" w:hAnsi="Cambria Math"/>
                    </w:rPr>
                    <m:t>53</m:t>
                  </m:r>
                </m:e>
              </m:d>
              <m:ctrlPr>
                <w:rPr>
                  <w:rFonts w:ascii="Cambria Math" w:hAnsi="Cambria Math"/>
                  <w:i/>
                  <w:lang w:eastAsia="zh-CN"/>
                </w:rPr>
              </m:ctrlPr>
            </m:e>
          </m:eqArr>
        </m:oMath>
      </m:oMathPara>
    </w:p>
    <w:p w14:paraId="787C57F8" w14:textId="12E62A06" w:rsidR="000B0289" w:rsidRPr="000B0289" w:rsidRDefault="000B0289" w:rsidP="00276A60">
      <w:pPr>
        <w:pStyle w:val="MDPI31text"/>
        <w:spacing w:line="240" w:lineRule="auto"/>
        <w:ind w:firstLineChars="150" w:firstLine="300"/>
        <w:rPr>
          <w:rFonts w:ascii="Times New Roman" w:eastAsia="宋体" w:hAnsi="Times New Roman"/>
          <w:color w:val="auto"/>
          <w:szCs w:val="20"/>
        </w:rPr>
      </w:pPr>
      <w:r w:rsidRPr="000B0289">
        <w:rPr>
          <w:rFonts w:ascii="Times New Roman" w:eastAsia="宋体" w:hAnsi="Times New Roman"/>
          <w:color w:val="auto"/>
          <w:szCs w:val="20"/>
        </w:rPr>
        <w:t xml:space="preserve">For tasks </w:t>
      </w:r>
      <w:r w:rsidR="00AD6A3B">
        <w:rPr>
          <w:rFonts w:ascii="Times New Roman" w:eastAsia="宋体" w:hAnsi="Times New Roman"/>
          <w:color w:val="auto"/>
          <w:szCs w:val="20"/>
        </w:rPr>
        <w:t>with</w:t>
      </w:r>
      <w:r w:rsidRPr="000B0289">
        <w:rPr>
          <w:rFonts w:ascii="Times New Roman" w:eastAsia="宋体" w:hAnsi="Times New Roman"/>
          <w:color w:val="auto"/>
          <w:szCs w:val="20"/>
        </w:rPr>
        <w:t xml:space="preserve"> neither gold ETD nor silver ETD, we still use the data recovered by DMF as bronze ETD, as Eq. (</w:t>
      </w:r>
      <w:r w:rsidR="006715B8">
        <w:rPr>
          <w:rFonts w:ascii="Times New Roman" w:eastAsia="宋体" w:hAnsi="Times New Roman"/>
          <w:color w:val="auto"/>
          <w:szCs w:val="20"/>
        </w:rPr>
        <w:t>54</w:t>
      </w:r>
      <w:r w:rsidRPr="000B0289">
        <w:rPr>
          <w:rFonts w:ascii="Times New Roman" w:eastAsia="宋体" w:hAnsi="Times New Roman"/>
          <w:color w:val="auto"/>
          <w:szCs w:val="20"/>
        </w:rPr>
        <w:t>).</w:t>
      </w:r>
    </w:p>
    <w:p w14:paraId="5547CEBC" w14:textId="65926A8F" w:rsidR="000B0289" w:rsidRPr="006E43B1" w:rsidRDefault="00636A06" w:rsidP="000B0289">
      <w:pPr>
        <w:spacing w:beforeLines="20" w:before="48" w:afterLines="20" w:after="48" w:line="240" w:lineRule="auto"/>
        <w:ind w:firstLineChars="150" w:firstLine="300"/>
        <w:rPr>
          <w:rFonts w:ascii="Times New Roman" w:hAnsi="Times New Roman"/>
          <w:highlight w:val="green"/>
          <w:lang w:eastAsia="zh-CN"/>
        </w:rPr>
      </w:pPr>
      <m:oMathPara>
        <m:oMath>
          <m:eqArr>
            <m:eqArrPr>
              <m:maxDist m:val="1"/>
              <m:ctrlPr>
                <w:rPr>
                  <w:rFonts w:ascii="Cambria Math" w:hAnsi="Cambria Math"/>
                </w:rPr>
              </m:ctrlPr>
            </m:eqArrPr>
            <m:e>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u</m:t>
                  </m:r>
                </m:e>
                <m:sub>
                  <m:r>
                    <w:rPr>
                      <w:rFonts w:ascii="Cambria Math" w:hAnsi="Cambria Math"/>
                    </w:rPr>
                    <m:t>j,t</m:t>
                  </m:r>
                </m:sub>
                <m:sup>
                  <m:r>
                    <w:rPr>
                      <w:rFonts w:ascii="Cambria Math" w:hAnsi="Cambria Math"/>
                      <w:color w:val="000000" w:themeColor="text1"/>
                      <w:lang w:eastAsia="zh-CN"/>
                    </w:rPr>
                    <m:t>Bronze</m:t>
                  </m:r>
                </m:sup>
              </m:sSubSup>
              <m:r>
                <w:rPr>
                  <w:rFonts w:ascii="Cambria Math" w:hAnsi="Cambria Math"/>
                  <w:color w:val="000000" w:themeColor="text1"/>
                  <w:lang w:eastAsia="zh-CN"/>
                </w:rPr>
                <m:t>=</m:t>
              </m:r>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v</m:t>
                  </m:r>
                </m:e>
                <m:sub>
                  <m:r>
                    <w:rPr>
                      <w:rFonts w:ascii="Cambria Math" w:hAnsi="Cambria Math"/>
                      <w:lang w:eastAsia="zh-CN"/>
                    </w:rPr>
                    <m:t>j,t</m:t>
                  </m:r>
                </m:sub>
                <m:sup>
                  <m:r>
                    <w:rPr>
                      <w:rFonts w:ascii="Cambria Math" w:hAnsi="Cambria Math"/>
                      <w:color w:val="000000" w:themeColor="text1"/>
                      <w:lang w:eastAsia="zh-CN"/>
                    </w:rPr>
                    <m:t>Bronze</m:t>
                  </m:r>
                </m:sup>
              </m:sSubSup>
              <m:r>
                <w:rPr>
                  <w:rFonts w:ascii="Cambria Math" w:hAnsi="Cambria Math"/>
                  <w:lang w:eastAsia="zh-CN"/>
                </w:rPr>
                <m:t>.#</m:t>
              </m:r>
              <m:d>
                <m:dPr>
                  <m:ctrlPr>
                    <w:rPr>
                      <w:rFonts w:ascii="Cambria Math" w:hAnsi="Cambria Math"/>
                    </w:rPr>
                  </m:ctrlPr>
                </m:dPr>
                <m:e>
                  <m:r>
                    <m:rPr>
                      <m:sty m:val="p"/>
                    </m:rPr>
                    <w:rPr>
                      <w:rFonts w:ascii="Cambria Math" w:hAnsi="Cambria Math"/>
                    </w:rPr>
                    <m:t>54</m:t>
                  </m:r>
                </m:e>
              </m:d>
              <m:ctrlPr>
                <w:rPr>
                  <w:rFonts w:ascii="Cambria Math" w:hAnsi="Cambria Math"/>
                  <w:i/>
                  <w:lang w:eastAsia="zh-CN"/>
                </w:rPr>
              </m:ctrlPr>
            </m:e>
          </m:eqArr>
        </m:oMath>
      </m:oMathPara>
    </w:p>
    <w:p w14:paraId="3ED2F610" w14:textId="439C3A49" w:rsidR="000B0289" w:rsidRDefault="000B0289" w:rsidP="00276A60">
      <w:pPr>
        <w:pStyle w:val="MDPI31text"/>
        <w:spacing w:line="240" w:lineRule="auto"/>
        <w:ind w:firstLineChars="150" w:firstLine="300"/>
        <w:rPr>
          <w:rFonts w:ascii="Times New Roman" w:eastAsia="宋体" w:hAnsi="Times New Roman"/>
          <w:color w:val="auto"/>
          <w:szCs w:val="20"/>
        </w:rPr>
      </w:pPr>
      <w:r w:rsidRPr="000B0289">
        <w:rPr>
          <w:rFonts w:ascii="Times New Roman" w:eastAsia="宋体" w:hAnsi="Times New Roman"/>
          <w:color w:val="auto"/>
          <w:szCs w:val="20"/>
        </w:rPr>
        <w:t xml:space="preserve">For the sake of narration, we can let </w:t>
      </w:r>
      <m:oMath>
        <m:sSubSup>
          <m:sSubSupPr>
            <m:ctrlPr>
              <w:rPr>
                <w:rFonts w:ascii="Cambria Math" w:eastAsia="宋体" w:hAnsi="Cambria Math"/>
                <w:color w:val="auto"/>
                <w:szCs w:val="20"/>
              </w:rPr>
            </m:ctrlPr>
          </m:sSubSupPr>
          <m:e>
            <m:r>
              <w:rPr>
                <w:rFonts w:ascii="Cambria Math" w:eastAsia="宋体" w:hAnsi="Cambria Math"/>
                <w:color w:val="auto"/>
                <w:szCs w:val="20"/>
              </w:rPr>
              <m:t>u</m:t>
            </m:r>
          </m:e>
          <m:sub>
            <m:r>
              <w:rPr>
                <w:rFonts w:ascii="Cambria Math" w:eastAsia="宋体" w:hAnsi="Cambria Math"/>
                <w:color w:val="auto"/>
                <w:szCs w:val="20"/>
              </w:rPr>
              <m:t>j</m:t>
            </m:r>
            <m:r>
              <m:rPr>
                <m:sty m:val="p"/>
              </m:rPr>
              <w:rPr>
                <w:rFonts w:ascii="Cambria Math" w:eastAsia="宋体" w:hAnsi="Cambria Math"/>
                <w:color w:val="auto"/>
                <w:szCs w:val="20"/>
              </w:rPr>
              <m:t>,</m:t>
            </m:r>
            <m:r>
              <w:rPr>
                <w:rFonts w:ascii="Cambria Math" w:eastAsia="宋体" w:hAnsi="Cambria Math"/>
                <w:color w:val="auto"/>
                <w:szCs w:val="20"/>
              </w:rPr>
              <m:t>t</m:t>
            </m:r>
          </m:sub>
          <m:sup>
            <m:r>
              <w:rPr>
                <w:rFonts w:ascii="Cambria Math" w:eastAsia="宋体" w:hAnsi="Cambria Math"/>
                <w:color w:val="auto"/>
                <w:szCs w:val="20"/>
              </w:rPr>
              <m:t>E</m:t>
            </m:r>
          </m:sup>
        </m:sSubSup>
      </m:oMath>
      <w:r w:rsidRPr="000B0289">
        <w:rPr>
          <w:rFonts w:ascii="Times New Roman" w:eastAsia="宋体" w:hAnsi="Times New Roman"/>
          <w:color w:val="auto"/>
          <w:szCs w:val="20"/>
        </w:rPr>
        <w:t xml:space="preserve"> denote the full ETD for the task </w:t>
      </w:r>
      <m:oMath>
        <m:sSub>
          <m:sSubPr>
            <m:ctrlPr>
              <w:rPr>
                <w:rFonts w:ascii="Cambria Math" w:eastAsia="宋体" w:hAnsi="Cambria Math"/>
                <w:color w:val="auto"/>
                <w:szCs w:val="20"/>
              </w:rPr>
            </m:ctrlPr>
          </m:sSubPr>
          <m:e>
            <m:r>
              <w:rPr>
                <w:rFonts w:ascii="Cambria Math" w:eastAsia="宋体" w:hAnsi="Cambria Math"/>
                <w:color w:val="auto"/>
                <w:szCs w:val="20"/>
              </w:rPr>
              <m:t>w</m:t>
            </m:r>
          </m:e>
          <m:sub>
            <m:r>
              <w:rPr>
                <w:rFonts w:ascii="Cambria Math" w:eastAsia="宋体" w:hAnsi="Cambria Math"/>
                <w:color w:val="auto"/>
                <w:szCs w:val="20"/>
              </w:rPr>
              <m:t>j</m:t>
            </m:r>
          </m:sub>
        </m:sSub>
      </m:oMath>
      <w:r w:rsidRPr="000B0289">
        <w:rPr>
          <w:rFonts w:ascii="Times New Roman" w:eastAsia="宋体" w:hAnsi="Times New Roman"/>
          <w:color w:val="auto"/>
          <w:szCs w:val="20"/>
        </w:rPr>
        <w:t xml:space="preserve"> in the </w:t>
      </w:r>
      <m:oMath>
        <m:r>
          <w:rPr>
            <w:rFonts w:ascii="Cambria Math" w:eastAsia="宋体" w:hAnsi="Cambria Math"/>
            <w:color w:val="auto"/>
            <w:szCs w:val="20"/>
          </w:rPr>
          <m:t>t</m:t>
        </m:r>
      </m:oMath>
      <w:r w:rsidRPr="000B0289">
        <w:rPr>
          <w:rFonts w:ascii="Times New Roman" w:eastAsia="宋体" w:hAnsi="Times New Roman"/>
          <w:color w:val="auto"/>
          <w:szCs w:val="20"/>
        </w:rPr>
        <w:t>-th round, which contains the gold, silver, and bronze ETD, as defined in Eq. (</w:t>
      </w:r>
      <w:r w:rsidR="006715B8">
        <w:rPr>
          <w:rFonts w:ascii="Times New Roman" w:eastAsia="宋体" w:hAnsi="Times New Roman"/>
          <w:color w:val="auto"/>
          <w:szCs w:val="20"/>
        </w:rPr>
        <w:t>55</w:t>
      </w:r>
      <w:r w:rsidRPr="000B0289">
        <w:rPr>
          <w:rFonts w:ascii="Times New Roman" w:eastAsia="宋体" w:hAnsi="Times New Roman"/>
          <w:color w:val="auto"/>
          <w:szCs w:val="20"/>
        </w:rPr>
        <w:t>).</w:t>
      </w:r>
    </w:p>
    <w:p w14:paraId="3E368FA4" w14:textId="1217145E" w:rsidR="000B0289" w:rsidRDefault="00636A06" w:rsidP="000B0289">
      <w:pPr>
        <w:spacing w:beforeLines="20" w:before="48" w:afterLines="20" w:after="48" w:line="240" w:lineRule="auto"/>
        <w:ind w:firstLineChars="150" w:firstLine="300"/>
        <w:rPr>
          <w:rFonts w:ascii="Times New Roman" w:eastAsiaTheme="minorEastAsia" w:hAnsi="Times New Roman"/>
          <w:lang w:eastAsia="zh-CN"/>
        </w:rPr>
      </w:pPr>
      <m:oMathPara>
        <m:oMath>
          <m:eqArr>
            <m:eqArrPr>
              <m:maxDist m:val="1"/>
              <m:ctrlPr>
                <w:rPr>
                  <w:rFonts w:ascii="Cambria Math" w:hAnsi="Cambria Math"/>
                </w:rPr>
              </m:ctrlPr>
            </m:eqArrPr>
            <m:e>
              <m:sSubSup>
                <m:sSubSupPr>
                  <m:ctrlPr>
                    <w:rPr>
                      <w:rFonts w:ascii="Cambria Math" w:hAnsi="Cambria Math"/>
                      <w:i/>
                      <w:lang w:eastAsia="zh-CN"/>
                    </w:rPr>
                  </m:ctrlPr>
                </m:sSubSupPr>
                <m:e>
                  <m:r>
                    <w:rPr>
                      <w:rFonts w:ascii="Cambria Math" w:hAnsi="Cambria Math"/>
                      <w:lang w:eastAsia="zh-CN"/>
                    </w:rPr>
                    <m:t>u</m:t>
                  </m:r>
                </m:e>
                <m:sub>
                  <m:r>
                    <w:rPr>
                      <w:rFonts w:ascii="Cambria Math" w:hAnsi="Cambria Math"/>
                      <w:lang w:eastAsia="zh-CN"/>
                    </w:rPr>
                    <m:t>j,t</m:t>
                  </m:r>
                </m:sub>
                <m:sup>
                  <m:r>
                    <w:rPr>
                      <w:rFonts w:ascii="Cambria Math" w:hAnsi="Cambria Math"/>
                      <w:lang w:eastAsia="zh-CN"/>
                    </w:rPr>
                    <m:t>E</m:t>
                  </m:r>
                </m:sup>
              </m:sSubSup>
              <m:r>
                <w:rPr>
                  <w:rFonts w:ascii="Cambria Math" w:hAnsi="Cambria Math"/>
                  <w:color w:val="000000" w:themeColor="text1"/>
                  <w:lang w:eastAsia="zh-CN"/>
                </w:rPr>
                <m:t>=</m:t>
              </m:r>
              <m:d>
                <m:dPr>
                  <m:begChr m:val="{"/>
                  <m:endChr m:val=""/>
                  <m:ctrlPr>
                    <w:rPr>
                      <w:rFonts w:ascii="Cambria Math" w:hAnsi="Cambria Math"/>
                      <w:i/>
                      <w:color w:val="000000" w:themeColor="text1"/>
                      <w:lang w:eastAsia="zh-CN"/>
                    </w:rPr>
                  </m:ctrlPr>
                </m:dPr>
                <m:e>
                  <m:eqArr>
                    <m:eqArrPr>
                      <m:ctrlPr>
                        <w:rPr>
                          <w:rFonts w:ascii="Cambria Math" w:hAnsi="Cambria Math"/>
                          <w:i/>
                          <w:color w:val="000000" w:themeColor="text1"/>
                          <w:lang w:eastAsia="zh-CN"/>
                        </w:rPr>
                      </m:ctrlPr>
                    </m:eqArrPr>
                    <m:e>
                      <m:sSubSup>
                        <m:sSubSupPr>
                          <m:ctrlPr>
                            <w:rPr>
                              <w:rFonts w:ascii="Cambria Math" w:hAnsi="Cambria Math"/>
                              <w:i/>
                              <w:lang w:eastAsia="zh-CN"/>
                            </w:rPr>
                          </m:ctrlPr>
                        </m:sSubSupPr>
                        <m:e>
                          <m:r>
                            <w:rPr>
                              <w:rFonts w:ascii="Cambria Math" w:hAnsi="Cambria Math"/>
                              <w:lang w:eastAsia="zh-CN"/>
                            </w:rPr>
                            <m:t>u</m:t>
                          </m:r>
                        </m:e>
                        <m:sub>
                          <m:r>
                            <w:rPr>
                              <w:rFonts w:ascii="Cambria Math" w:hAnsi="Cambria Math"/>
                              <w:lang w:eastAsia="zh-CN"/>
                            </w:rPr>
                            <m:t>j,t</m:t>
                          </m:r>
                        </m:sub>
                        <m:sup>
                          <m:r>
                            <w:rPr>
                              <w:rFonts w:ascii="Cambria Math" w:hAnsi="Cambria Math"/>
                              <w:lang w:eastAsia="zh-CN"/>
                            </w:rPr>
                            <m:t>Gold</m:t>
                          </m:r>
                        </m:sup>
                      </m:sSubSup>
                      <m:r>
                        <w:rPr>
                          <w:rFonts w:ascii="Cambria Math" w:hAnsi="Cambria Math"/>
                          <w:color w:val="000000" w:themeColor="text1"/>
                          <w:lang w:eastAsia="zh-CN"/>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φ</m:t>
                              </m:r>
                            </m:e>
                          </m:acc>
                        </m:e>
                        <m:sub>
                          <m:r>
                            <w:rPr>
                              <w:rFonts w:ascii="Cambria Math" w:hAnsi="Cambria Math"/>
                            </w:rPr>
                            <m:t>j,t</m:t>
                          </m:r>
                        </m:sub>
                        <m:sup>
                          <m:r>
                            <w:rPr>
                              <w:rFonts w:ascii="Cambria Math" w:hAnsi="Cambria Math"/>
                              <w:color w:val="000000" w:themeColor="text1"/>
                              <w:lang w:eastAsia="zh-CN"/>
                            </w:rPr>
                            <m:t>Gold</m:t>
                          </m:r>
                        </m:sup>
                      </m:sSubSup>
                      <m:r>
                        <w:rPr>
                          <w:rFonts w:ascii="Cambria Math" w:hAnsi="Cambria Math"/>
                        </w:rPr>
                        <m:t>=1,</m:t>
                      </m:r>
                    </m:e>
                    <m:e>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u</m:t>
                          </m:r>
                        </m:e>
                        <m:sub>
                          <m:r>
                            <w:rPr>
                              <w:rFonts w:ascii="Cambria Math" w:hAnsi="Cambria Math"/>
                            </w:rPr>
                            <m:t>j,t</m:t>
                          </m:r>
                        </m:sub>
                        <m:sup>
                          <m:r>
                            <w:rPr>
                              <w:rFonts w:ascii="Cambria Math" w:hAnsi="Cambria Math"/>
                              <w:color w:val="000000" w:themeColor="text1"/>
                              <w:lang w:eastAsia="zh-CN"/>
                            </w:rPr>
                            <m:t>Silver</m:t>
                          </m:r>
                        </m:sup>
                      </m:sSubSup>
                      <m:r>
                        <w:rPr>
                          <w:rFonts w:ascii="Cambria Math" w:hAnsi="Cambria Math"/>
                          <w:color w:val="000000" w:themeColor="text1"/>
                          <w:lang w:eastAsia="zh-CN"/>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φ</m:t>
                              </m:r>
                            </m:e>
                          </m:acc>
                        </m:e>
                        <m:sub>
                          <m:r>
                            <w:rPr>
                              <w:rFonts w:ascii="Cambria Math" w:hAnsi="Cambria Math"/>
                            </w:rPr>
                            <m:t>j,t</m:t>
                          </m:r>
                        </m:sub>
                        <m:sup>
                          <m:r>
                            <w:rPr>
                              <w:rFonts w:ascii="Cambria Math" w:hAnsi="Cambria Math"/>
                              <w:color w:val="000000" w:themeColor="text1"/>
                              <w:lang w:eastAsia="zh-CN"/>
                            </w:rPr>
                            <m:t>Gold</m:t>
                          </m:r>
                        </m:sup>
                      </m:sSubSup>
                      <m:r>
                        <w:rPr>
                          <w:rFonts w:ascii="Cambria Math" w:hAnsi="Cambria Math"/>
                        </w:rPr>
                        <m:t>=0,</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φ</m:t>
                              </m:r>
                            </m:e>
                          </m:acc>
                        </m:e>
                        <m:sub>
                          <m:r>
                            <w:rPr>
                              <w:rFonts w:ascii="Cambria Math" w:hAnsi="Cambria Math"/>
                            </w:rPr>
                            <m:t>j,t</m:t>
                          </m:r>
                        </m:sub>
                        <m:sup>
                          <m:r>
                            <w:rPr>
                              <w:rFonts w:ascii="Cambria Math" w:hAnsi="Cambria Math"/>
                              <w:color w:val="000000" w:themeColor="text1"/>
                              <w:lang w:eastAsia="zh-CN"/>
                            </w:rPr>
                            <m:t>Silver</m:t>
                          </m:r>
                        </m:sup>
                      </m:sSubSup>
                      <m:r>
                        <w:rPr>
                          <w:rFonts w:ascii="Cambria Math" w:hAnsi="Cambria Math"/>
                        </w:rPr>
                        <m:t>=1,</m:t>
                      </m:r>
                    </m:e>
                    <m:e>
                      <m:sSubSup>
                        <m:sSubSupPr>
                          <m:ctrlPr>
                            <w:rPr>
                              <w:rFonts w:ascii="Cambria Math" w:hAnsi="Cambria Math"/>
                              <w:i/>
                              <w:color w:val="000000" w:themeColor="text1"/>
                              <w:lang w:eastAsia="zh-CN"/>
                            </w:rPr>
                          </m:ctrlPr>
                        </m:sSubSupPr>
                        <m:e>
                          <m:r>
                            <w:rPr>
                              <w:rFonts w:ascii="Cambria Math" w:hAnsi="Cambria Math"/>
                              <w:color w:val="000000" w:themeColor="text1"/>
                              <w:lang w:eastAsia="zh-CN"/>
                            </w:rPr>
                            <m:t>u</m:t>
                          </m:r>
                        </m:e>
                        <m:sub>
                          <m:r>
                            <w:rPr>
                              <w:rFonts w:ascii="Cambria Math" w:hAnsi="Cambria Math"/>
                            </w:rPr>
                            <m:t>j,t</m:t>
                          </m:r>
                        </m:sub>
                        <m:sup>
                          <m:r>
                            <w:rPr>
                              <w:rFonts w:ascii="Cambria Math" w:hAnsi="Cambria Math"/>
                              <w:color w:val="000000" w:themeColor="text1"/>
                              <w:lang w:eastAsia="zh-CN"/>
                            </w:rPr>
                            <m:t>Bronze</m:t>
                          </m:r>
                        </m:sup>
                      </m:sSubSup>
                      <m:r>
                        <w:rPr>
                          <w:rFonts w:ascii="Cambria Math" w:hAnsi="Cambria Math"/>
                          <w:color w:val="000000" w:themeColor="text1"/>
                          <w:lang w:eastAsia="zh-CN"/>
                        </w:rPr>
                        <m:t>,else.</m:t>
                      </m:r>
                    </m:e>
                  </m:eqArr>
                </m:e>
              </m:d>
              <m:r>
                <w:rPr>
                  <w:rFonts w:ascii="Cambria Math" w:hAnsi="Cambria Math"/>
                  <w:lang w:eastAsia="zh-CN"/>
                </w:rPr>
                <m:t>#</m:t>
              </m:r>
              <m:d>
                <m:dPr>
                  <m:ctrlPr>
                    <w:rPr>
                      <w:rFonts w:ascii="Cambria Math" w:hAnsi="Cambria Math"/>
                    </w:rPr>
                  </m:ctrlPr>
                </m:dPr>
                <m:e>
                  <m:r>
                    <m:rPr>
                      <m:sty m:val="p"/>
                    </m:rPr>
                    <w:rPr>
                      <w:rFonts w:ascii="Cambria Math" w:hAnsi="Cambria Math"/>
                    </w:rPr>
                    <m:t>55</m:t>
                  </m:r>
                </m:e>
              </m:d>
              <m:ctrlPr>
                <w:rPr>
                  <w:rFonts w:ascii="Cambria Math" w:hAnsi="Cambria Math"/>
                  <w:i/>
                  <w:lang w:eastAsia="zh-CN"/>
                </w:rPr>
              </m:ctrlPr>
            </m:e>
          </m:eqArr>
        </m:oMath>
      </m:oMathPara>
    </w:p>
    <w:p w14:paraId="2CBE9256" w14:textId="0111CF5B" w:rsidR="002266D3" w:rsidRPr="00373A58" w:rsidRDefault="002266D3" w:rsidP="002266D3">
      <w:pPr>
        <w:pStyle w:val="MDPI31text"/>
        <w:spacing w:line="240" w:lineRule="auto"/>
        <w:ind w:firstLineChars="150" w:firstLine="300"/>
        <w:rPr>
          <w:rFonts w:ascii="Times New Roman" w:eastAsia="宋体" w:hAnsi="Times New Roman"/>
          <w:color w:val="auto"/>
          <w:szCs w:val="20"/>
        </w:rPr>
      </w:pPr>
      <w:r w:rsidRPr="003A18EB">
        <w:rPr>
          <w:rFonts w:ascii="Times New Roman" w:eastAsia="宋体" w:hAnsi="Times New Roman"/>
          <w:color w:val="008000"/>
          <w:szCs w:val="20"/>
        </w:rPr>
        <w:t xml:space="preserve">The pseudocode of </w:t>
      </w:r>
      <w:r w:rsidRPr="003A18EB">
        <w:rPr>
          <w:rFonts w:ascii="Times New Roman" w:hAnsi="Times New Roman"/>
          <w:bCs/>
          <w:color w:val="008000"/>
        </w:rPr>
        <w:t>truth discovery based on mu</w:t>
      </w:r>
      <w:r w:rsidR="00CE33A6" w:rsidRPr="003A18EB">
        <w:rPr>
          <w:rFonts w:ascii="Times New Roman" w:hAnsi="Times New Roman"/>
          <w:bCs/>
          <w:color w:val="008000"/>
        </w:rPr>
        <w:t>l</w:t>
      </w:r>
      <w:r w:rsidRPr="003A18EB">
        <w:rPr>
          <w:rFonts w:ascii="Times New Roman" w:hAnsi="Times New Roman"/>
          <w:bCs/>
          <w:color w:val="008000"/>
        </w:rPr>
        <w:t>ti-level ETD</w:t>
      </w:r>
      <w:r w:rsidRPr="003A18EB">
        <w:rPr>
          <w:rFonts w:ascii="Times New Roman" w:eastAsia="宋体" w:hAnsi="Times New Roman"/>
          <w:color w:val="008000"/>
          <w:szCs w:val="20"/>
        </w:rPr>
        <w:t xml:space="preserve"> is described in detail in Algorithm 3. It is easy to find that the essential difference between </w:t>
      </w:r>
      <w:r w:rsidRPr="003A18EB">
        <w:rPr>
          <w:rFonts w:ascii="Times New Roman" w:hAnsi="Times New Roman"/>
          <w:bCs/>
          <w:color w:val="008000"/>
        </w:rPr>
        <w:t>mu</w:t>
      </w:r>
      <w:r w:rsidR="0057710B" w:rsidRPr="003A18EB">
        <w:rPr>
          <w:rFonts w:ascii="Times New Roman" w:hAnsi="Times New Roman"/>
          <w:bCs/>
          <w:color w:val="008000"/>
        </w:rPr>
        <w:t>l</w:t>
      </w:r>
      <w:r w:rsidRPr="003A18EB">
        <w:rPr>
          <w:rFonts w:ascii="Times New Roman" w:hAnsi="Times New Roman"/>
          <w:bCs/>
          <w:color w:val="008000"/>
        </w:rPr>
        <w:t>ti-level GTD and mu</w:t>
      </w:r>
      <w:r w:rsidR="003B5469" w:rsidRPr="003A18EB">
        <w:rPr>
          <w:rFonts w:ascii="Times New Roman" w:hAnsi="Times New Roman"/>
          <w:bCs/>
          <w:color w:val="008000"/>
        </w:rPr>
        <w:t>l</w:t>
      </w:r>
      <w:r w:rsidRPr="003A18EB">
        <w:rPr>
          <w:rFonts w:ascii="Times New Roman" w:hAnsi="Times New Roman"/>
          <w:bCs/>
          <w:color w:val="008000"/>
        </w:rPr>
        <w:t>ti-level ETD</w:t>
      </w:r>
      <w:r w:rsidRPr="003A18EB">
        <w:rPr>
          <w:rFonts w:ascii="Times New Roman" w:eastAsia="宋体" w:hAnsi="Times New Roman"/>
          <w:color w:val="008000"/>
          <w:szCs w:val="20"/>
        </w:rPr>
        <w:t xml:space="preserve"> is the silver ones. </w:t>
      </w:r>
      <w:r w:rsidRPr="00373A58">
        <w:rPr>
          <w:rFonts w:ascii="Times New Roman" w:eastAsia="宋体" w:hAnsi="Times New Roman"/>
          <w:color w:val="auto"/>
          <w:szCs w:val="20"/>
        </w:rPr>
        <w:t xml:space="preserve">The main reason for such a design is to consider the different application scenarios of multi-level GTD and multi-level ETD. For multi-level GTD, we prefer to obtain high-precision evaluation metrics to set DOT for workers. But for multi-level ETD, we prefer to obtain more data within the error range of task accuracy, so we should try to avoid the appearance of bronze ETD that is not accurate enough. </w:t>
      </w:r>
    </w:p>
    <w:p w14:paraId="69458E1B" w14:textId="1D0DAF9B" w:rsidR="006A613D" w:rsidRDefault="002266D3" w:rsidP="002266D3">
      <w:pPr>
        <w:pStyle w:val="MDPI31text"/>
        <w:spacing w:line="240" w:lineRule="auto"/>
        <w:ind w:firstLineChars="150" w:firstLine="300"/>
        <w:rPr>
          <w:rFonts w:ascii="Times New Roman" w:eastAsia="宋体" w:hAnsi="Times New Roman"/>
          <w:color w:val="auto"/>
          <w:szCs w:val="20"/>
        </w:rPr>
      </w:pPr>
      <w:r w:rsidRPr="001E0F46">
        <w:rPr>
          <w:rFonts w:ascii="Times New Roman" w:eastAsia="宋体" w:hAnsi="Times New Roman"/>
          <w:color w:val="auto"/>
          <w:szCs w:val="20"/>
        </w:rPr>
        <w:t>Through the above methods, considering</w:t>
      </w:r>
      <w:r w:rsidRPr="007769E4">
        <w:t xml:space="preserve"> </w:t>
      </w:r>
      <w:r w:rsidRPr="007769E4">
        <w:rPr>
          <w:rFonts w:ascii="Times New Roman" w:eastAsia="宋体" w:hAnsi="Times New Roman"/>
          <w:color w:val="auto"/>
          <w:szCs w:val="20"/>
        </w:rPr>
        <w:t>the data of</w:t>
      </w:r>
      <w:r w:rsidRPr="001E0F46">
        <w:rPr>
          <w:rFonts w:ascii="Times New Roman" w:eastAsia="宋体" w:hAnsi="Times New Roman"/>
          <w:color w:val="auto"/>
          <w:szCs w:val="20"/>
        </w:rPr>
        <w:t xml:space="preserve"> UAV</w:t>
      </w:r>
      <w:r>
        <w:rPr>
          <w:rFonts w:ascii="Times New Roman" w:eastAsia="宋体" w:hAnsi="Times New Roman"/>
          <w:color w:val="auto"/>
          <w:szCs w:val="20"/>
        </w:rPr>
        <w:t>s</w:t>
      </w:r>
      <w:r w:rsidRPr="001E0F46">
        <w:rPr>
          <w:rFonts w:ascii="Times New Roman" w:eastAsia="宋体" w:hAnsi="Times New Roman"/>
          <w:color w:val="auto"/>
          <w:szCs w:val="20"/>
        </w:rPr>
        <w:t>, worker</w:t>
      </w:r>
      <w:r>
        <w:rPr>
          <w:rFonts w:ascii="Times New Roman" w:eastAsia="宋体" w:hAnsi="Times New Roman"/>
          <w:color w:val="auto"/>
          <w:szCs w:val="20"/>
        </w:rPr>
        <w:t>s</w:t>
      </w:r>
      <w:r w:rsidRPr="001E0F46">
        <w:rPr>
          <w:rFonts w:ascii="Times New Roman" w:eastAsia="宋体" w:hAnsi="Times New Roman"/>
          <w:color w:val="auto"/>
          <w:szCs w:val="20"/>
        </w:rPr>
        <w:t>, and DMF method, we can complete truth discovery accurately and quickly, thus further improving the performance of MCS system.</w:t>
      </w:r>
    </w:p>
    <w:p w14:paraId="54D91758" w14:textId="77777777" w:rsidR="006A613D" w:rsidRDefault="006A613D" w:rsidP="006A613D">
      <w:pPr>
        <w:pStyle w:val="MDPI31text"/>
        <w:spacing w:beforeLines="50" w:before="120" w:line="240" w:lineRule="auto"/>
        <w:ind w:firstLine="0"/>
        <w:jc w:val="center"/>
        <w:rPr>
          <w:rFonts w:ascii="Times New Roman" w:eastAsia="宋体" w:hAnsi="Times New Roman"/>
          <w:color w:val="auto"/>
          <w:szCs w:val="20"/>
        </w:rPr>
      </w:pPr>
      <w:r>
        <w:rPr>
          <w:noProof/>
          <w:lang w:eastAsia="zh-CN" w:bidi="ar-SA"/>
        </w:rPr>
        <w:lastRenderedPageBreak/>
        <w:drawing>
          <wp:inline distT="0" distB="0" distL="0" distR="0" wp14:anchorId="5DA1B3AA" wp14:editId="1F7665D7">
            <wp:extent cx="6359525" cy="354838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59525" cy="3548380"/>
                    </a:xfrm>
                    <a:prstGeom prst="rect">
                      <a:avLst/>
                    </a:prstGeom>
                    <a:noFill/>
                    <a:ln>
                      <a:noFill/>
                    </a:ln>
                  </pic:spPr>
                </pic:pic>
              </a:graphicData>
            </a:graphic>
          </wp:inline>
        </w:drawing>
      </w:r>
    </w:p>
    <w:p w14:paraId="2C69A05D" w14:textId="31168701" w:rsidR="006A613D" w:rsidRPr="006A613D" w:rsidRDefault="006A613D" w:rsidP="006A613D">
      <w:pPr>
        <w:pStyle w:val="MDPI31text"/>
        <w:spacing w:beforeLines="30" w:before="72" w:afterLines="50" w:after="120" w:line="240" w:lineRule="auto"/>
        <w:ind w:firstLine="0"/>
        <w:jc w:val="center"/>
        <w:rPr>
          <w:rFonts w:ascii="Times New Roman" w:eastAsia="宋体" w:hAnsi="Times New Roman"/>
          <w:color w:val="auto"/>
          <w:szCs w:val="20"/>
        </w:rPr>
      </w:pPr>
      <w:r w:rsidRPr="005F3BD0">
        <w:rPr>
          <w:rFonts w:ascii="Times New Roman" w:hAnsi="Times New Roman"/>
          <w:iCs/>
          <w:lang w:eastAsia="zh-CN"/>
        </w:rPr>
        <w:t>Fig. 5. The framework of DLFTI.</w:t>
      </w:r>
    </w:p>
    <w:p w14:paraId="3D7EC119" w14:textId="28C7AFAF" w:rsidR="002266D3" w:rsidRPr="00571B16" w:rsidRDefault="002266D3" w:rsidP="002266D3">
      <w:pPr>
        <w:pStyle w:val="2"/>
        <w:spacing w:before="0"/>
        <w:ind w:left="357" w:hanging="357"/>
        <w:rPr>
          <w:rFonts w:eastAsiaTheme="minorEastAsia"/>
          <w:lang w:val="fr-FR" w:eastAsia="zh-CN"/>
        </w:rPr>
      </w:pPr>
      <w:r w:rsidRPr="00571B16">
        <w:rPr>
          <w:rFonts w:eastAsiaTheme="minorEastAsia" w:hint="eastAsia"/>
          <w:lang w:val="fr-FR" w:eastAsia="zh-CN"/>
        </w:rPr>
        <w:t>4</w:t>
      </w:r>
      <w:r w:rsidRPr="00571B16">
        <w:rPr>
          <w:rFonts w:eastAsiaTheme="minorEastAsia"/>
          <w:lang w:val="fr-FR" w:eastAsia="zh-CN"/>
        </w:rPr>
        <w:t>.</w:t>
      </w:r>
      <w:r w:rsidR="0075776A">
        <w:rPr>
          <w:rFonts w:eastAsiaTheme="minorEastAsia"/>
          <w:lang w:val="fr-FR" w:eastAsia="zh-CN"/>
        </w:rPr>
        <w:t>6</w:t>
      </w:r>
      <w:r w:rsidRPr="00571B16">
        <w:rPr>
          <w:rFonts w:eastAsiaTheme="minorEastAsia"/>
          <w:lang w:val="fr-FR" w:eastAsia="zh-CN"/>
        </w:rPr>
        <w:t xml:space="preserve">. </w:t>
      </w:r>
      <w:r>
        <w:rPr>
          <w:rFonts w:eastAsiaTheme="minorEastAsia"/>
          <w:lang w:val="fr-FR" w:eastAsia="zh-CN"/>
        </w:rPr>
        <w:t>Summery of DLFTI</w:t>
      </w:r>
    </w:p>
    <w:p w14:paraId="70A14FBD" w14:textId="77777777" w:rsidR="000E7900" w:rsidRPr="00207623" w:rsidRDefault="000C6D57" w:rsidP="000E7900">
      <w:pPr>
        <w:pStyle w:val="MDPI31text"/>
        <w:spacing w:line="240" w:lineRule="auto"/>
        <w:ind w:firstLineChars="150" w:firstLine="300"/>
        <w:rPr>
          <w:rFonts w:ascii="Times New Roman" w:eastAsia="宋体" w:hAnsi="Times New Roman"/>
          <w:color w:val="008000"/>
          <w:szCs w:val="20"/>
        </w:rPr>
      </w:pPr>
      <w:r w:rsidRPr="00207623">
        <w:rPr>
          <w:rFonts w:ascii="Times New Roman" w:eastAsia="宋体" w:hAnsi="Times New Roman"/>
          <w:color w:val="008000"/>
          <w:szCs w:val="20"/>
        </w:rPr>
        <w:t xml:space="preserve">The framework of DLFTI is shown in Fig. 5. There are many different tasks distributed in different regions in the MCS system. First, the DPC recruits workers and dispatches </w:t>
      </w:r>
      <w:r w:rsidR="007016EC">
        <w:rPr>
          <w:rFonts w:ascii="Times New Roman" w:eastAsia="宋体" w:hAnsi="Times New Roman"/>
          <w:color w:val="008000"/>
          <w:szCs w:val="20"/>
        </w:rPr>
        <w:t>UAVs</w:t>
      </w:r>
      <w:r w:rsidRPr="00207623">
        <w:rPr>
          <w:rFonts w:ascii="Times New Roman" w:eastAsia="宋体" w:hAnsi="Times New Roman"/>
          <w:color w:val="008000"/>
          <w:szCs w:val="20"/>
        </w:rPr>
        <w:t xml:space="preserve"> to collect </w:t>
      </w:r>
      <w:r w:rsidR="007016EC">
        <w:rPr>
          <w:rFonts w:ascii="Times New Roman" w:eastAsia="宋体" w:hAnsi="Times New Roman"/>
          <w:color w:val="008000"/>
          <w:szCs w:val="20"/>
        </w:rPr>
        <w:t>several completely trustworthy</w:t>
      </w:r>
      <w:r w:rsidRPr="00207623">
        <w:rPr>
          <w:rFonts w:ascii="Times New Roman" w:eastAsia="宋体" w:hAnsi="Times New Roman"/>
          <w:color w:val="008000"/>
          <w:szCs w:val="20"/>
        </w:rPr>
        <w:t xml:space="preserve"> data. Secondly, the data provided by UAVs and highly trustworthy workers recorded in the worker profiles are treated as gold GTD and silver GTD, respectively, and an incomplete GTD matrix is obtained based on these gold and silver GTD. Thirdly, after accumulating data for </w:t>
      </w:r>
      <m:oMath>
        <m:r>
          <w:rPr>
            <w:rFonts w:ascii="Cambria Math" w:eastAsia="宋体" w:hAnsi="Cambria Math"/>
            <w:color w:val="008000"/>
            <w:szCs w:val="20"/>
          </w:rPr>
          <m:t>τ</m:t>
        </m:r>
      </m:oMath>
      <w:r w:rsidRPr="00207623">
        <w:rPr>
          <w:rFonts w:ascii="Times New Roman" w:eastAsia="宋体" w:hAnsi="Times New Roman"/>
          <w:color w:val="008000"/>
          <w:szCs w:val="20"/>
        </w:rPr>
        <w:t xml:space="preserve"> rounds, the sparse GTD matrix is complemented by using DMF method to obtain the bronze GTD.</w:t>
      </w:r>
      <w:r w:rsidR="00785856">
        <w:rPr>
          <w:rFonts w:ascii="Times New Roman" w:eastAsia="宋体" w:hAnsi="Times New Roman"/>
          <w:color w:val="008000"/>
          <w:szCs w:val="20"/>
        </w:rPr>
        <w:t xml:space="preserve"> </w:t>
      </w:r>
      <w:r w:rsidRPr="00207623">
        <w:rPr>
          <w:rFonts w:ascii="Times New Roman" w:eastAsia="宋体" w:hAnsi="Times New Roman"/>
          <w:color w:val="008000"/>
          <w:szCs w:val="20"/>
        </w:rPr>
        <w:t xml:space="preserve">At this point, the GTD matrix are completed, and all the data reported by the workers has a relatively accurate judgment benchmark. Finally, </w:t>
      </w:r>
      <w:r w:rsidR="007016EC">
        <w:rPr>
          <w:rFonts w:ascii="Times New Roman" w:eastAsia="宋体" w:hAnsi="Times New Roman"/>
          <w:color w:val="008000"/>
          <w:szCs w:val="20"/>
        </w:rPr>
        <w:t>the platform</w:t>
      </w:r>
      <w:r w:rsidRPr="00207623">
        <w:rPr>
          <w:rFonts w:ascii="Times New Roman" w:eastAsia="宋体" w:hAnsi="Times New Roman"/>
          <w:color w:val="008000"/>
          <w:szCs w:val="20"/>
        </w:rPr>
        <w:t xml:space="preserve"> update</w:t>
      </w:r>
      <w:r w:rsidR="007016EC">
        <w:rPr>
          <w:rFonts w:ascii="Times New Roman" w:eastAsia="宋体" w:hAnsi="Times New Roman"/>
          <w:color w:val="008000"/>
          <w:szCs w:val="20"/>
        </w:rPr>
        <w:t>s</w:t>
      </w:r>
      <w:r w:rsidRPr="00207623">
        <w:rPr>
          <w:rFonts w:ascii="Times New Roman" w:eastAsia="宋体" w:hAnsi="Times New Roman"/>
          <w:color w:val="008000"/>
          <w:szCs w:val="20"/>
        </w:rPr>
        <w:t xml:space="preserve"> the worker profiles and get the ETD for all tasks based on the complete GTD data. Then, the data reported by the workers</w:t>
      </w:r>
      <w:r w:rsidR="007016EC" w:rsidRPr="007016EC">
        <w:rPr>
          <w:rFonts w:ascii="Times New Roman" w:eastAsia="宋体" w:hAnsi="Times New Roman"/>
          <w:color w:val="008000"/>
          <w:szCs w:val="20"/>
        </w:rPr>
        <w:t xml:space="preserve"> </w:t>
      </w:r>
      <w:r w:rsidR="007016EC">
        <w:rPr>
          <w:rFonts w:ascii="Times New Roman" w:eastAsia="宋体" w:hAnsi="Times New Roman"/>
          <w:color w:val="008000"/>
          <w:szCs w:val="20"/>
        </w:rPr>
        <w:t xml:space="preserve">are </w:t>
      </w:r>
      <w:r w:rsidR="007016EC" w:rsidRPr="00207623">
        <w:rPr>
          <w:rFonts w:ascii="Times New Roman" w:eastAsia="宋体" w:hAnsi="Times New Roman"/>
          <w:color w:val="008000"/>
          <w:szCs w:val="20"/>
        </w:rPr>
        <w:t>compare</w:t>
      </w:r>
      <w:r w:rsidR="007016EC">
        <w:rPr>
          <w:rFonts w:ascii="Times New Roman" w:eastAsia="宋体" w:hAnsi="Times New Roman"/>
          <w:color w:val="008000"/>
          <w:szCs w:val="20"/>
        </w:rPr>
        <w:t>d</w:t>
      </w:r>
      <w:r w:rsidRPr="00207623">
        <w:rPr>
          <w:rFonts w:ascii="Times New Roman" w:eastAsia="宋体" w:hAnsi="Times New Roman"/>
          <w:color w:val="008000"/>
          <w:szCs w:val="20"/>
        </w:rPr>
        <w:t xml:space="preserve"> with the obtained GTD to determine whether </w:t>
      </w:r>
      <w:r w:rsidR="007016EC">
        <w:rPr>
          <w:rFonts w:ascii="Times New Roman" w:eastAsia="宋体" w:hAnsi="Times New Roman"/>
          <w:color w:val="008000"/>
          <w:szCs w:val="20"/>
        </w:rPr>
        <w:t>a</w:t>
      </w:r>
      <w:r w:rsidRPr="00207623">
        <w:rPr>
          <w:rFonts w:ascii="Times New Roman" w:eastAsia="宋体" w:hAnsi="Times New Roman"/>
          <w:color w:val="008000"/>
          <w:szCs w:val="20"/>
        </w:rPr>
        <w:t xml:space="preserve"> worker has completed the task honestly, and thus update the worker profiles. Finally, ETD for all tasks is obtained based on the data from UAVs, double </w:t>
      </w:r>
      <w:r w:rsidR="00C105B8" w:rsidRPr="00207623">
        <w:rPr>
          <w:rFonts w:ascii="Times New Roman" w:eastAsia="宋体" w:hAnsi="Times New Roman"/>
          <w:color w:val="008000"/>
          <w:szCs w:val="20"/>
        </w:rPr>
        <w:t xml:space="preserve">trustworthy </w:t>
      </w:r>
      <w:r w:rsidRPr="00207623">
        <w:rPr>
          <w:rFonts w:ascii="Times New Roman" w:eastAsia="宋体" w:hAnsi="Times New Roman"/>
          <w:color w:val="008000"/>
          <w:szCs w:val="20"/>
        </w:rPr>
        <w:t xml:space="preserve">workers </w:t>
      </w:r>
      <w:r w:rsidR="000E7900" w:rsidRPr="00207623">
        <w:rPr>
          <w:rFonts w:ascii="Times New Roman" w:eastAsia="宋体" w:hAnsi="Times New Roman"/>
          <w:color w:val="008000"/>
          <w:szCs w:val="20"/>
        </w:rPr>
        <w:t>recorded in the worker profiles, and the DMF method.</w:t>
      </w:r>
    </w:p>
    <w:p w14:paraId="2105B2EB" w14:textId="77777777" w:rsidR="005D38B4" w:rsidRPr="00272A28" w:rsidRDefault="005D38B4" w:rsidP="005D38B4">
      <w:pPr>
        <w:pStyle w:val="1"/>
        <w:numPr>
          <w:ilvl w:val="0"/>
          <w:numId w:val="2"/>
        </w:numPr>
        <w:spacing w:before="120"/>
        <w:ind w:left="357" w:hanging="357"/>
        <w:rPr>
          <w:smallCaps w:val="0"/>
        </w:rPr>
      </w:pPr>
      <w:r>
        <w:rPr>
          <w:smallCaps w:val="0"/>
        </w:rPr>
        <w:t>Performance Analysis</w:t>
      </w:r>
    </w:p>
    <w:p w14:paraId="72ADB6B6" w14:textId="77777777" w:rsidR="005D38B4" w:rsidRDefault="005D38B4" w:rsidP="005D38B4">
      <w:pPr>
        <w:pStyle w:val="2"/>
        <w:spacing w:before="80"/>
      </w:pPr>
      <w:r w:rsidRPr="008A2941">
        <w:t>5.1</w:t>
      </w:r>
      <w:r>
        <w:t>.</w:t>
      </w:r>
      <w:r w:rsidRPr="008A2941">
        <w:t xml:space="preserve"> </w:t>
      </w:r>
      <w:r w:rsidRPr="008C4DF6">
        <w:t>Simulation setup</w:t>
      </w:r>
    </w:p>
    <w:p w14:paraId="20A2AD70" w14:textId="24177D27" w:rsidR="00D91C1C" w:rsidRPr="00D91C1C" w:rsidRDefault="005D38B4" w:rsidP="002A3D3E">
      <w:pPr>
        <w:pStyle w:val="MDPI31text"/>
        <w:spacing w:line="240" w:lineRule="auto"/>
        <w:ind w:firstLineChars="150" w:firstLine="300"/>
        <w:rPr>
          <w:rFonts w:ascii="Times New Roman" w:eastAsia="宋体" w:hAnsi="Times New Roman"/>
          <w:color w:val="auto"/>
          <w:szCs w:val="20"/>
        </w:rPr>
      </w:pPr>
      <w:r w:rsidRPr="00D91C1C">
        <w:rPr>
          <w:rFonts w:ascii="Times New Roman" w:eastAsia="宋体" w:hAnsi="Times New Roman"/>
          <w:color w:val="auto"/>
          <w:szCs w:val="20"/>
        </w:rPr>
        <w:t xml:space="preserve">In this section, we evaluate </w:t>
      </w:r>
      <w:r>
        <w:rPr>
          <w:rFonts w:ascii="Times New Roman" w:eastAsia="宋体" w:hAnsi="Times New Roman"/>
          <w:color w:val="auto"/>
          <w:szCs w:val="20"/>
        </w:rPr>
        <w:t xml:space="preserve">the </w:t>
      </w:r>
      <w:r w:rsidRPr="00D91C1C">
        <w:rPr>
          <w:rFonts w:ascii="Times New Roman" w:eastAsia="宋体" w:hAnsi="Times New Roman"/>
          <w:color w:val="auto"/>
          <w:szCs w:val="20"/>
        </w:rPr>
        <w:t>effectiveness of our DLFTI mechanism based on a real-world dataset. The task data comes</w:t>
      </w:r>
      <w:r w:rsidR="002A3D3E">
        <w:rPr>
          <w:rFonts w:ascii="Times New Roman" w:eastAsia="宋体" w:hAnsi="Times New Roman"/>
          <w:color w:val="auto"/>
          <w:szCs w:val="20"/>
        </w:rPr>
        <w:t xml:space="preserve"> </w:t>
      </w:r>
      <w:r w:rsidR="00D91C1C" w:rsidRPr="00D91C1C">
        <w:rPr>
          <w:rFonts w:ascii="Times New Roman" w:eastAsia="宋体" w:hAnsi="Times New Roman"/>
          <w:color w:val="auto"/>
          <w:szCs w:val="20"/>
        </w:rPr>
        <w:t>from a real-world air quality reanalysis dataset [</w:t>
      </w:r>
      <w:r w:rsidR="00710586">
        <w:rPr>
          <w:rFonts w:ascii="Times New Roman" w:eastAsia="宋体" w:hAnsi="Times New Roman"/>
          <w:color w:val="auto"/>
          <w:szCs w:val="20"/>
        </w:rPr>
        <w:t>43</w:t>
      </w:r>
      <w:r w:rsidR="00D91C1C" w:rsidRPr="00D91C1C">
        <w:rPr>
          <w:rFonts w:ascii="Times New Roman" w:eastAsia="宋体" w:hAnsi="Times New Roman"/>
          <w:color w:val="auto"/>
          <w:szCs w:val="20"/>
        </w:rPr>
        <w:t>]</w:t>
      </w:r>
      <w:r w:rsidR="00804B5B" w:rsidRPr="00804B5B">
        <w:rPr>
          <w:rFonts w:ascii="Times New Roman" w:eastAsia="宋体" w:hAnsi="Times New Roman"/>
          <w:color w:val="auto"/>
          <w:szCs w:val="20"/>
        </w:rPr>
        <w:t xml:space="preserve"> </w:t>
      </w:r>
      <w:r w:rsidR="00804B5B">
        <w:rPr>
          <w:rFonts w:ascii="Times New Roman" w:eastAsia="宋体" w:hAnsi="Times New Roman"/>
          <w:color w:val="auto"/>
          <w:szCs w:val="20"/>
        </w:rPr>
        <w:t>containing</w:t>
      </w:r>
      <w:r w:rsidR="00D91C1C" w:rsidRPr="00D91C1C">
        <w:rPr>
          <w:rFonts w:ascii="Times New Roman" w:eastAsia="宋体" w:hAnsi="Times New Roman"/>
          <w:color w:val="auto"/>
          <w:szCs w:val="20"/>
        </w:rPr>
        <w:t xml:space="preserve"> gridded ground-degree air quality data</w:t>
      </w:r>
      <w:r w:rsidR="00804B5B">
        <w:rPr>
          <w:rFonts w:ascii="Times New Roman" w:eastAsia="宋体" w:hAnsi="Times New Roman"/>
          <w:color w:val="auto"/>
          <w:szCs w:val="20"/>
        </w:rPr>
        <w:t>,</w:t>
      </w:r>
      <w:r w:rsidR="00804B5B" w:rsidRPr="00D91C1C">
        <w:rPr>
          <w:rFonts w:ascii="Times New Roman" w:eastAsia="宋体" w:hAnsi="Times New Roman"/>
          <w:color w:val="auto"/>
          <w:szCs w:val="20"/>
        </w:rPr>
        <w:t xml:space="preserve"> </w:t>
      </w:r>
      <w:r w:rsidR="00D91C1C" w:rsidRPr="00D91C1C">
        <w:rPr>
          <w:rFonts w:ascii="Times New Roman" w:eastAsia="宋体" w:hAnsi="Times New Roman"/>
          <w:color w:val="auto"/>
          <w:szCs w:val="20"/>
        </w:rPr>
        <w:t xml:space="preserve">at a high spatial resolution in China from 2013 to 2018. </w:t>
      </w:r>
      <w:r w:rsidR="00694E4E" w:rsidRPr="00694E4E">
        <w:rPr>
          <w:rFonts w:ascii="Times New Roman" w:eastAsia="宋体" w:hAnsi="Times New Roman"/>
          <w:color w:val="auto"/>
          <w:szCs w:val="20"/>
        </w:rPr>
        <w:t xml:space="preserve">By simple comparison, the different types of air quality data have similar distribution trends. Therefore, </w:t>
      </w:r>
      <w:r w:rsidR="00ED1F1E" w:rsidRPr="00ED1F1E">
        <w:rPr>
          <w:rFonts w:ascii="Times New Roman" w:eastAsia="宋体" w:hAnsi="Times New Roman"/>
          <w:color w:val="auto"/>
          <w:szCs w:val="20"/>
        </w:rPr>
        <w:t xml:space="preserve">we chose only the most representative part, </w:t>
      </w:r>
      <w:r w:rsidR="00AA7DAD" w:rsidRPr="00ED1F1E">
        <w:rPr>
          <w:rFonts w:ascii="Times New Roman" w:eastAsia="宋体" w:hAnsi="Times New Roman"/>
          <w:color w:val="auto"/>
          <w:szCs w:val="20"/>
        </w:rPr>
        <w:t>i.e.,</w:t>
      </w:r>
      <w:r w:rsidR="00ED1F1E" w:rsidRPr="00ED1F1E">
        <w:rPr>
          <w:rFonts w:ascii="Times New Roman" w:eastAsia="宋体" w:hAnsi="Times New Roman"/>
          <w:color w:val="auto"/>
          <w:szCs w:val="20"/>
        </w:rPr>
        <w:t xml:space="preserve"> PM2.5.</w:t>
      </w:r>
      <w:r w:rsidR="00694E4E">
        <w:rPr>
          <w:rFonts w:ascii="Times New Roman" w:eastAsia="宋体" w:hAnsi="Times New Roman"/>
          <w:color w:val="auto"/>
          <w:szCs w:val="20"/>
        </w:rPr>
        <w:t xml:space="preserve"> </w:t>
      </w:r>
    </w:p>
    <w:p w14:paraId="0BD01CDE" w14:textId="1D4DB44D" w:rsidR="00D91C1C" w:rsidRDefault="00881051" w:rsidP="00276A60">
      <w:pPr>
        <w:pStyle w:val="MDPI31text"/>
        <w:spacing w:line="240" w:lineRule="auto"/>
        <w:ind w:firstLineChars="150" w:firstLine="300"/>
        <w:rPr>
          <w:rFonts w:ascii="Times New Roman" w:eastAsia="宋体" w:hAnsi="Times New Roman"/>
          <w:color w:val="auto"/>
          <w:szCs w:val="20"/>
        </w:rPr>
      </w:pPr>
      <w:r w:rsidRPr="00D91C1C">
        <w:rPr>
          <w:rFonts w:ascii="Times New Roman" w:eastAsia="宋体" w:hAnsi="Times New Roman"/>
          <w:color w:val="auto"/>
          <w:szCs w:val="20"/>
        </w:rPr>
        <w:t xml:space="preserve">In </w:t>
      </w:r>
      <w:r w:rsidR="0071287F">
        <w:rPr>
          <w:rFonts w:ascii="Times New Roman" w:eastAsia="宋体" w:hAnsi="Times New Roman"/>
          <w:color w:val="auto"/>
          <w:szCs w:val="20"/>
        </w:rPr>
        <w:t>the</w:t>
      </w:r>
      <w:r w:rsidRPr="00D91C1C">
        <w:rPr>
          <w:rFonts w:ascii="Times New Roman" w:eastAsia="宋体" w:hAnsi="Times New Roman"/>
          <w:color w:val="auto"/>
          <w:szCs w:val="20"/>
        </w:rPr>
        <w:t xml:space="preserve"> simulations, we take the sensing of location-aware ground PM2.5 as the tasks.</w:t>
      </w:r>
      <w:r>
        <w:rPr>
          <w:rFonts w:ascii="Times New Roman" w:eastAsia="宋体" w:hAnsi="Times New Roman"/>
          <w:color w:val="auto"/>
          <w:szCs w:val="20"/>
        </w:rPr>
        <w:t xml:space="preserve"> </w:t>
      </w:r>
      <w:r w:rsidR="00D91C1C" w:rsidRPr="00D91C1C">
        <w:rPr>
          <w:rFonts w:ascii="Times New Roman" w:eastAsia="宋体" w:hAnsi="Times New Roman"/>
          <w:color w:val="auto"/>
          <w:szCs w:val="20"/>
        </w:rPr>
        <w:t xml:space="preserve">In order to enable our experiments to simulate a real MCS environment, we assume that the data submitted by the workers conforms to a normal distribution, where the standard deviation </w:t>
      </w:r>
      <w:r w:rsidR="00E62677">
        <w:rPr>
          <w:rFonts w:ascii="Times New Roman" w:eastAsia="宋体" w:hAnsi="Times New Roman"/>
          <w:color w:val="auto"/>
          <w:szCs w:val="20"/>
        </w:rPr>
        <w:t>is</w:t>
      </w:r>
      <w:r w:rsidR="00D91C1C" w:rsidRPr="00D91C1C">
        <w:rPr>
          <w:rFonts w:ascii="Times New Roman" w:eastAsia="宋体" w:hAnsi="Times New Roman"/>
          <w:color w:val="auto"/>
          <w:szCs w:val="20"/>
        </w:rPr>
        <w:t xml:space="preserve"> randomly distributed between [0,10] to simulate differences in sensing competence. The mean value of the normal distribution varies with the types of workers. Specifically, the mean value for trustworthy workers is the real GTD, while it is a task-dependent random value for untrustworthy workers. To simulate the </w:t>
      </w:r>
      <w:r w:rsidR="00C111A9">
        <w:rPr>
          <w:rFonts w:ascii="Times New Roman" w:eastAsia="宋体" w:hAnsi="Times New Roman"/>
          <w:color w:val="auto"/>
          <w:szCs w:val="20"/>
        </w:rPr>
        <w:t>fraudulent gang</w:t>
      </w:r>
      <w:r w:rsidR="00D91C1C" w:rsidRPr="00D91C1C">
        <w:rPr>
          <w:rFonts w:ascii="Times New Roman" w:eastAsia="宋体" w:hAnsi="Times New Roman"/>
          <w:color w:val="auto"/>
          <w:szCs w:val="20"/>
        </w:rPr>
        <w:t xml:space="preserve"> attacks, the distributions matched by the untrustworthy workers' data for the same task in the same round have the same mean value. By setting up workers in this way, we can fully depict various kinds of workers in the real world.</w:t>
      </w:r>
    </w:p>
    <w:p w14:paraId="1DED9B6F" w14:textId="7EB6E147" w:rsidR="002266D3" w:rsidRDefault="0071287F" w:rsidP="002266D3">
      <w:pPr>
        <w:pStyle w:val="MDPI31text"/>
        <w:ind w:firstLineChars="150" w:firstLine="300"/>
        <w:rPr>
          <w:rFonts w:ascii="Times New Roman" w:eastAsia="宋体" w:hAnsi="Times New Roman"/>
        </w:rPr>
      </w:pPr>
      <w:r w:rsidRPr="007B3400">
        <w:rPr>
          <w:rFonts w:ascii="Times New Roman" w:eastAsia="宋体" w:hAnsi="Times New Roman"/>
          <w:color w:val="auto"/>
          <w:szCs w:val="20"/>
        </w:rPr>
        <w:t xml:space="preserve">To control the variables, </w:t>
      </w:r>
      <w:r w:rsidRPr="007B3400">
        <w:rPr>
          <w:rFonts w:ascii="Times New Roman" w:eastAsia="宋体" w:hAnsi="Times New Roman" w:hint="eastAsia"/>
          <w:color w:val="auto"/>
          <w:szCs w:val="20"/>
          <w:lang w:eastAsia="zh-CN"/>
        </w:rPr>
        <w:t>the</w:t>
      </w:r>
      <w:r w:rsidRPr="007B3400">
        <w:rPr>
          <w:rFonts w:ascii="Times New Roman" w:eastAsia="宋体" w:hAnsi="Times New Roman"/>
          <w:color w:val="auto"/>
          <w:szCs w:val="20"/>
        </w:rPr>
        <w:t xml:space="preserve"> thresholds </w:t>
      </w:r>
      <m:oMath>
        <m:sSub>
          <m:sSubPr>
            <m:ctrlPr>
              <w:rPr>
                <w:rFonts w:ascii="Cambria Math" w:hAnsi="Cambria Math"/>
                <w:i/>
                <w:lang w:val="en-GB" w:eastAsia="zh-CN"/>
              </w:rPr>
            </m:ctrlPr>
          </m:sSubPr>
          <m:e>
            <m:r>
              <w:rPr>
                <w:rFonts w:ascii="Cambria Math" w:hAnsi="Cambria Math"/>
                <w:lang w:val="en-GB" w:eastAsia="zh-CN"/>
              </w:rPr>
              <m:t>θ</m:t>
            </m:r>
          </m:e>
          <m:sub>
            <m:r>
              <w:rPr>
                <w:rFonts w:ascii="Cambria Math" w:hAnsi="Cambria Math"/>
                <w:lang w:val="en-GB" w:eastAsia="zh-CN"/>
              </w:rPr>
              <m:t>1</m:t>
            </m:r>
          </m:sub>
        </m:sSub>
      </m:oMath>
      <w:r w:rsidRPr="007B3400">
        <w:rPr>
          <w:rFonts w:ascii="Times New Roman" w:eastAsia="宋体" w:hAnsi="Times New Roman"/>
          <w:color w:val="auto"/>
          <w:szCs w:val="20"/>
        </w:rPr>
        <w:t xml:space="preserve"> and </w:t>
      </w:r>
      <m:oMath>
        <m:sSub>
          <m:sSubPr>
            <m:ctrlPr>
              <w:rPr>
                <w:rFonts w:ascii="Cambria Math" w:hAnsi="Cambria Math"/>
                <w:i/>
                <w:lang w:val="en-GB" w:eastAsia="zh-CN"/>
              </w:rPr>
            </m:ctrlPr>
          </m:sSubPr>
          <m:e>
            <m:r>
              <w:rPr>
                <w:rFonts w:ascii="Cambria Math" w:hAnsi="Cambria Math"/>
                <w:lang w:val="en-GB" w:eastAsia="zh-CN"/>
              </w:rPr>
              <m:t>θ</m:t>
            </m:r>
          </m:e>
          <m:sub>
            <m:r>
              <w:rPr>
                <w:rFonts w:ascii="Cambria Math" w:hAnsi="Cambria Math"/>
                <w:lang w:val="en-GB" w:eastAsia="zh-CN"/>
              </w:rPr>
              <m:t>2</m:t>
            </m:r>
          </m:sub>
        </m:sSub>
      </m:oMath>
      <w:r w:rsidRPr="007B3400">
        <w:rPr>
          <w:rFonts w:ascii="Times New Roman" w:eastAsia="宋体" w:hAnsi="Times New Roman"/>
          <w:color w:val="auto"/>
          <w:szCs w:val="20"/>
        </w:rPr>
        <w:t xml:space="preserve"> for worker recognition are set to 0.8 and 0.6, respectively. The </w:t>
      </w:r>
      <w:r w:rsidRPr="007B3400">
        <w:rPr>
          <w:rFonts w:ascii="Times New Roman" w:eastAsia="宋体" w:hAnsi="Times New Roman"/>
          <w:color w:val="auto"/>
          <w:szCs w:val="20"/>
          <w:lang w:eastAsia="zh-CN"/>
        </w:rPr>
        <w:t>hyperparameters</w:t>
      </w:r>
      <w:r w:rsidRPr="007B3400">
        <w:rPr>
          <w:rFonts w:ascii="Times New Roman" w:eastAsia="宋体" w:hAnsi="Times New Roman" w:hint="eastAsia"/>
          <w:color w:val="auto"/>
          <w:szCs w:val="20"/>
          <w:lang w:eastAsia="zh-CN"/>
        </w:rPr>
        <w:t xml:space="preserve"> </w:t>
      </w:r>
      <m:oMath>
        <m:sSub>
          <m:sSubPr>
            <m:ctrlPr>
              <w:rPr>
                <w:rFonts w:ascii="Cambria Math" w:hAnsi="Cambria Math"/>
                <w:i/>
                <w:lang w:eastAsia="zh-CN"/>
              </w:rPr>
            </m:ctrlPr>
          </m:sSubPr>
          <m:e>
            <m:r>
              <w:rPr>
                <w:rFonts w:ascii="Cambria Math" w:hAnsi="Cambria Math"/>
                <w:lang w:eastAsia="zh-CN"/>
              </w:rPr>
              <m:t>α</m:t>
            </m:r>
          </m:e>
          <m:sub>
            <m:r>
              <w:rPr>
                <w:rFonts w:ascii="Cambria Math" w:hAnsi="Cambria Math"/>
                <w:lang w:eastAsia="zh-CN"/>
              </w:rPr>
              <m:t>1</m:t>
            </m:r>
          </m:sub>
        </m:sSub>
      </m:oMath>
      <w:r w:rsidRPr="007B3400">
        <w:rPr>
          <w:rFonts w:ascii="Times New Roman" w:eastAsia="宋体" w:hAnsi="Times New Roman" w:hint="eastAsia"/>
          <w:lang w:eastAsia="zh-CN"/>
        </w:rPr>
        <w:t>,</w:t>
      </w:r>
      <w:r w:rsidRPr="007B3400">
        <w:rPr>
          <w:rFonts w:ascii="Cambria Math" w:hAnsi="Cambria Math"/>
          <w:i/>
          <w:lang w:eastAsia="zh-CN"/>
        </w:rPr>
        <w:t xml:space="preserve"> </w:t>
      </w:r>
      <m:oMath>
        <m:sSub>
          <m:sSubPr>
            <m:ctrlPr>
              <w:rPr>
                <w:rFonts w:ascii="Cambria Math" w:hAnsi="Cambria Math"/>
                <w:i/>
                <w:lang w:eastAsia="zh-CN"/>
              </w:rPr>
            </m:ctrlPr>
          </m:sSubPr>
          <m:e>
            <m:r>
              <w:rPr>
                <w:rFonts w:ascii="Cambria Math" w:hAnsi="Cambria Math"/>
                <w:lang w:eastAsia="zh-CN"/>
              </w:rPr>
              <m:t>α</m:t>
            </m:r>
          </m:e>
          <m:sub>
            <m:r>
              <w:rPr>
                <w:rFonts w:ascii="Cambria Math" w:hAnsi="Cambria Math"/>
                <w:lang w:eastAsia="zh-CN"/>
              </w:rPr>
              <m:t>2</m:t>
            </m:r>
          </m:sub>
        </m:sSub>
      </m:oMath>
      <w:r w:rsidRPr="007B3400">
        <w:rPr>
          <w:rFonts w:ascii="Cambria Math" w:eastAsiaTheme="minorEastAsia" w:hAnsi="Cambria Math" w:hint="eastAsia"/>
          <w:iCs/>
          <w:lang w:eastAsia="zh-CN"/>
        </w:rPr>
        <w:t xml:space="preserve"> </w:t>
      </w:r>
      <w:r w:rsidRPr="007B3400">
        <w:rPr>
          <w:rFonts w:ascii="Cambria Math" w:eastAsiaTheme="minorEastAsia" w:hAnsi="Cambria Math"/>
          <w:iCs/>
          <w:lang w:eastAsia="zh-CN"/>
        </w:rPr>
        <w:t>and</w:t>
      </w:r>
      <w:r w:rsidRPr="007B3400">
        <w:rPr>
          <w:rFonts w:ascii="Cambria Math" w:eastAsiaTheme="minorEastAsia" w:hAnsi="Cambria Math" w:hint="eastAsia"/>
          <w:iCs/>
          <w:lang w:eastAsia="zh-CN"/>
        </w:rPr>
        <w:t xml:space="preserve"> </w:t>
      </w:r>
      <m:oMath>
        <m:sSub>
          <m:sSubPr>
            <m:ctrlPr>
              <w:rPr>
                <w:rFonts w:ascii="Cambria Math" w:hAnsi="Cambria Math"/>
                <w:i/>
                <w:lang w:eastAsia="zh-CN"/>
              </w:rPr>
            </m:ctrlPr>
          </m:sSubPr>
          <m:e>
            <m:r>
              <w:rPr>
                <w:rFonts w:ascii="Cambria Math" w:hAnsi="Cambria Math"/>
                <w:lang w:eastAsia="zh-CN"/>
              </w:rPr>
              <m:t>α</m:t>
            </m:r>
          </m:e>
          <m:sub>
            <m:r>
              <w:rPr>
                <w:rFonts w:ascii="Cambria Math" w:hAnsi="Cambria Math"/>
                <w:lang w:eastAsia="zh-CN"/>
              </w:rPr>
              <m:t>3</m:t>
            </m:r>
          </m:sub>
        </m:sSub>
      </m:oMath>
      <w:r w:rsidRPr="007B3400">
        <w:rPr>
          <w:rFonts w:ascii="Cambria Math" w:eastAsiaTheme="minorEastAsia" w:hAnsi="Cambria Math" w:hint="eastAsia"/>
          <w:i/>
          <w:lang w:eastAsia="zh-CN"/>
        </w:rPr>
        <w:t xml:space="preserve"> </w:t>
      </w:r>
      <w:r w:rsidRPr="007B3400">
        <w:rPr>
          <w:rFonts w:ascii="Times New Roman" w:eastAsia="宋体" w:hAnsi="Times New Roman" w:hint="eastAsia"/>
          <w:color w:val="auto"/>
          <w:szCs w:val="20"/>
          <w:lang w:eastAsia="zh-CN"/>
        </w:rPr>
        <w:t>for</w:t>
      </w:r>
      <w:r w:rsidRPr="007B3400">
        <w:rPr>
          <w:rFonts w:ascii="Times New Roman" w:eastAsia="宋体" w:hAnsi="Times New Roman"/>
          <w:color w:val="auto"/>
          <w:szCs w:val="20"/>
          <w:lang w:eastAsia="zh-CN"/>
        </w:rPr>
        <w:t xml:space="preserve"> calculating </w:t>
      </w:r>
      <m:oMath>
        <m:sSubSup>
          <m:sSubSupPr>
            <m:ctrlPr>
              <w:rPr>
                <w:rFonts w:ascii="Cambria Math" w:hAnsi="Cambria Math"/>
                <w:i/>
                <w:lang w:eastAsia="zh-CN"/>
              </w:rPr>
            </m:ctrlPr>
          </m:sSubSupPr>
          <m:e>
            <m:r>
              <w:rPr>
                <w:rFonts w:ascii="Cambria Math" w:hAnsi="Cambria Math"/>
                <w:lang w:eastAsia="zh-CN"/>
              </w:rPr>
              <m:t>q</m:t>
            </m:r>
          </m:e>
          <m:sub>
            <m:r>
              <w:rPr>
                <w:rFonts w:ascii="Cambria Math" w:hAnsi="Cambria Math"/>
                <w:lang w:eastAsia="zh-CN"/>
              </w:rPr>
              <m:t>i,j</m:t>
            </m:r>
          </m:sub>
          <m:sup>
            <m:r>
              <w:rPr>
                <w:rFonts w:ascii="Cambria Math" w:hAnsi="Cambria Math"/>
                <w:lang w:eastAsia="zh-CN"/>
              </w:rPr>
              <m:t>t</m:t>
            </m:r>
          </m:sup>
        </m:sSubSup>
      </m:oMath>
      <w:r w:rsidRPr="007B3400">
        <w:rPr>
          <w:rFonts w:ascii="Times New Roman" w:eastAsia="宋体" w:hAnsi="Times New Roman" w:hint="eastAsia"/>
          <w:lang w:eastAsia="zh-CN"/>
        </w:rPr>
        <w:t xml:space="preserve"> </w:t>
      </w:r>
      <w:r w:rsidRPr="007B3400">
        <w:rPr>
          <w:rFonts w:ascii="Times New Roman" w:eastAsia="宋体" w:hAnsi="Times New Roman"/>
          <w:color w:val="auto"/>
          <w:szCs w:val="20"/>
        </w:rPr>
        <w:t xml:space="preserve">are fixed to </w:t>
      </w:r>
      <m:oMath>
        <m:r>
          <w:rPr>
            <w:rFonts w:ascii="Cambria Math" w:hAnsi="Cambria Math"/>
            <w:lang w:val="en-GB" w:eastAsia="zh-CN"/>
          </w:rPr>
          <m:t>5×</m:t>
        </m:r>
        <m:sSup>
          <m:sSupPr>
            <m:ctrlPr>
              <w:rPr>
                <w:rFonts w:ascii="Cambria Math" w:hAnsi="Cambria Math"/>
                <w:i/>
                <w:lang w:val="en-GB" w:eastAsia="zh-CN"/>
              </w:rPr>
            </m:ctrlPr>
          </m:sSupPr>
          <m:e>
            <m:r>
              <w:rPr>
                <w:rFonts w:ascii="Cambria Math" w:hAnsi="Cambria Math"/>
                <w:lang w:val="en-GB" w:eastAsia="zh-CN"/>
              </w:rPr>
              <m:t>10</m:t>
            </m:r>
          </m:e>
          <m:sup>
            <m:r>
              <w:rPr>
                <w:rFonts w:ascii="Cambria Math" w:hAnsi="Cambria Math"/>
                <w:lang w:val="en-GB" w:eastAsia="zh-CN"/>
              </w:rPr>
              <m:t>-3</m:t>
            </m:r>
          </m:sup>
        </m:sSup>
      </m:oMath>
      <w:r w:rsidRPr="007B3400">
        <w:rPr>
          <w:rFonts w:ascii="Times New Roman" w:eastAsia="宋体" w:hAnsi="Times New Roman" w:hint="eastAsia"/>
          <w:lang w:val="en-GB" w:eastAsia="zh-CN"/>
        </w:rPr>
        <w:t xml:space="preserve"> </w:t>
      </w:r>
      <w:r w:rsidRPr="007B3400">
        <w:rPr>
          <w:rFonts w:ascii="Times New Roman" w:eastAsia="宋体" w:hAnsi="Times New Roman"/>
          <w:lang w:val="en-GB" w:eastAsia="zh-CN"/>
        </w:rPr>
        <w:t xml:space="preserve">, </w:t>
      </w:r>
      <m:oMath>
        <m:r>
          <w:rPr>
            <w:rFonts w:ascii="Cambria Math" w:hAnsi="Cambria Math"/>
            <w:lang w:val="en-GB" w:eastAsia="zh-CN"/>
          </w:rPr>
          <m:t>1×</m:t>
        </m:r>
        <m:sSup>
          <m:sSupPr>
            <m:ctrlPr>
              <w:rPr>
                <w:rFonts w:ascii="Cambria Math" w:hAnsi="Cambria Math"/>
                <w:i/>
                <w:lang w:val="en-GB" w:eastAsia="zh-CN"/>
              </w:rPr>
            </m:ctrlPr>
          </m:sSupPr>
          <m:e>
            <m:r>
              <w:rPr>
                <w:rFonts w:ascii="Cambria Math" w:hAnsi="Cambria Math"/>
                <w:lang w:val="en-GB" w:eastAsia="zh-CN"/>
              </w:rPr>
              <m:t>10</m:t>
            </m:r>
          </m:e>
          <m:sup>
            <m:r>
              <w:rPr>
                <w:rFonts w:ascii="Cambria Math" w:hAnsi="Cambria Math"/>
                <w:lang w:val="en-GB" w:eastAsia="zh-CN"/>
              </w:rPr>
              <m:t>-3</m:t>
            </m:r>
          </m:sup>
        </m:sSup>
      </m:oMath>
      <w:r w:rsidRPr="007B3400">
        <w:rPr>
          <w:rFonts w:ascii="Times New Roman" w:eastAsia="宋体" w:hAnsi="Times New Roman"/>
          <w:color w:val="auto"/>
          <w:szCs w:val="20"/>
        </w:rPr>
        <w:t xml:space="preserve"> and </w:t>
      </w:r>
      <m:oMath>
        <m:r>
          <w:rPr>
            <w:rFonts w:ascii="Cambria Math" w:hAnsi="Cambria Math"/>
            <w:lang w:val="en-GB" w:eastAsia="zh-CN"/>
          </w:rPr>
          <m:t>5×</m:t>
        </m:r>
        <m:sSup>
          <m:sSupPr>
            <m:ctrlPr>
              <w:rPr>
                <w:rFonts w:ascii="Cambria Math" w:hAnsi="Cambria Math"/>
                <w:i/>
                <w:lang w:val="en-GB" w:eastAsia="zh-CN"/>
              </w:rPr>
            </m:ctrlPr>
          </m:sSupPr>
          <m:e>
            <m:r>
              <w:rPr>
                <w:rFonts w:ascii="Cambria Math" w:hAnsi="Cambria Math"/>
                <w:lang w:val="en-GB" w:eastAsia="zh-CN"/>
              </w:rPr>
              <m:t>10</m:t>
            </m:r>
          </m:e>
          <m:sup>
            <m:r>
              <w:rPr>
                <w:rFonts w:ascii="Cambria Math" w:hAnsi="Cambria Math"/>
                <w:lang w:val="en-GB" w:eastAsia="zh-CN"/>
              </w:rPr>
              <m:t>-4</m:t>
            </m:r>
          </m:sup>
        </m:sSup>
      </m:oMath>
      <w:r w:rsidRPr="007B3400">
        <w:rPr>
          <w:rFonts w:ascii="Times New Roman" w:eastAsia="宋体" w:hAnsi="Times New Roman"/>
          <w:lang w:val="en-GB" w:eastAsia="zh-CN"/>
        </w:rPr>
        <w:t xml:space="preserve">, while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1</m:t>
            </m:r>
          </m:sub>
        </m:sSub>
      </m:oMath>
      <w:r w:rsidRPr="007B3400">
        <w:rPr>
          <w:rFonts w:ascii="Times New Roman" w:eastAsia="宋体" w:hAnsi="Times New Roman" w:hint="eastAsia"/>
          <w:lang w:eastAsia="zh-CN"/>
        </w:rPr>
        <w:t>,</w:t>
      </w:r>
      <w:r w:rsidRPr="007B3400">
        <w:rPr>
          <w:rFonts w:ascii="Times New Roman" w:eastAsia="宋体" w:hAnsi="Times New Roman"/>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2</m:t>
            </m:r>
          </m:sub>
        </m:sSub>
      </m:oMath>
      <w:r w:rsidRPr="007B3400">
        <w:rPr>
          <w:rFonts w:ascii="Times New Roman" w:eastAsia="宋体" w:hAnsi="Times New Roman" w:hint="eastAsia"/>
          <w:lang w:eastAsia="zh-CN"/>
        </w:rPr>
        <w:t xml:space="preserve"> </w:t>
      </w:r>
      <w:r w:rsidRPr="007B3400">
        <w:rPr>
          <w:rFonts w:ascii="Times New Roman" w:eastAsia="宋体" w:hAnsi="Times New Roman"/>
          <w:lang w:eastAsia="zh-CN"/>
        </w:rPr>
        <w:t xml:space="preserve">and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3</m:t>
            </m:r>
          </m:sub>
        </m:sSub>
      </m:oMath>
      <w:r w:rsidRPr="007B3400">
        <w:rPr>
          <w:rFonts w:ascii="Times New Roman" w:eastAsia="宋体" w:hAnsi="Times New Roman" w:hint="eastAsia"/>
          <w:color w:val="auto"/>
          <w:szCs w:val="20"/>
          <w:lang w:eastAsia="zh-CN"/>
        </w:rPr>
        <w:t xml:space="preserve"> for</w:t>
      </w:r>
      <w:r w:rsidRPr="007B3400">
        <w:rPr>
          <w:rFonts w:ascii="Times New Roman" w:eastAsia="宋体" w:hAnsi="Times New Roman"/>
          <w:color w:val="auto"/>
          <w:szCs w:val="20"/>
          <w:lang w:eastAsia="zh-CN"/>
        </w:rPr>
        <w:t xml:space="preserve"> calculating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i,k</m:t>
            </m:r>
          </m:sub>
        </m:sSub>
      </m:oMath>
      <w:r w:rsidRPr="007B3400">
        <w:rPr>
          <w:rFonts w:ascii="Times New Roman" w:eastAsia="宋体" w:hAnsi="Times New Roman" w:hint="eastAsia"/>
          <w:lang w:eastAsia="zh-CN"/>
        </w:rPr>
        <w:t xml:space="preserve"> </w:t>
      </w:r>
      <w:r w:rsidRPr="007B3400">
        <w:rPr>
          <w:rFonts w:ascii="Times New Roman" w:eastAsia="宋体" w:hAnsi="Times New Roman"/>
          <w:color w:val="auto"/>
          <w:szCs w:val="20"/>
        </w:rPr>
        <w:t>are fixed to 100, 50 and 1.</w:t>
      </w:r>
      <w:r w:rsidRPr="007B3400">
        <w:rPr>
          <w:rFonts w:ascii="Cambria Math" w:eastAsiaTheme="minorEastAsia" w:hAnsi="Cambria Math" w:hint="eastAsia"/>
          <w:iCs/>
          <w:lang w:eastAsia="zh-CN"/>
        </w:rPr>
        <w:t xml:space="preserve"> </w:t>
      </w:r>
      <w:r w:rsidRPr="007B3400">
        <w:rPr>
          <w:rFonts w:ascii="Cambria Math" w:eastAsiaTheme="minorEastAsia" w:hAnsi="Cambria Math"/>
          <w:iCs/>
          <w:lang w:eastAsia="zh-CN"/>
        </w:rPr>
        <w:t xml:space="preserve">Since </w:t>
      </w:r>
      <w:r w:rsidRPr="007B3400">
        <w:rPr>
          <w:rFonts w:ascii="Times New Roman" w:eastAsia="宋体" w:hAnsi="Times New Roman"/>
          <w:color w:val="auto"/>
          <w:szCs w:val="20"/>
        </w:rPr>
        <w:t xml:space="preserve">the DMF algorithm is only a part of the DLFTI mechanism, </w:t>
      </w:r>
      <w:r w:rsidRPr="00C15611">
        <w:rPr>
          <w:rFonts w:ascii="Times New Roman" w:eastAsia="宋体" w:hAnsi="Times New Roman"/>
          <w:color w:val="008000"/>
          <w:szCs w:val="20"/>
        </w:rPr>
        <w:t xml:space="preserve">the precise </w:t>
      </w:r>
      <w:r w:rsidR="002266D3" w:rsidRPr="00C15611">
        <w:rPr>
          <w:rFonts w:ascii="Times New Roman" w:eastAsia="宋体" w:hAnsi="Times New Roman"/>
          <w:color w:val="008000"/>
        </w:rPr>
        <w:t>tuning of its parameters is not in our focus</w:t>
      </w:r>
      <w:r w:rsidR="002266D3" w:rsidRPr="00C15611">
        <w:rPr>
          <w:rFonts w:ascii="Times New Roman" w:eastAsia="宋体" w:hAnsi="Times New Roman" w:hint="eastAsia"/>
          <w:color w:val="008000"/>
        </w:rPr>
        <w:t>.</w:t>
      </w:r>
      <w:r w:rsidR="002266D3" w:rsidRPr="002266D3">
        <w:rPr>
          <w:rFonts w:ascii="Times New Roman" w:eastAsia="宋体" w:hAnsi="Times New Roman"/>
        </w:rPr>
        <w:t xml:space="preserve"> Therefore, we directly fix the rank of </w:t>
      </w:r>
      <m:oMath>
        <m:r>
          <w:rPr>
            <w:rFonts w:ascii="Cambria Math" w:eastAsia="宋体" w:hAnsi="Cambria Math"/>
            <w:lang w:val="en-GB"/>
          </w:rPr>
          <m:t>Z</m:t>
        </m:r>
      </m:oMath>
      <w:r w:rsidR="002266D3" w:rsidRPr="002266D3">
        <w:rPr>
          <w:rFonts w:ascii="Times New Roman" w:eastAsia="宋体" w:hAnsi="Times New Roman"/>
        </w:rPr>
        <w:t xml:space="preserve"> as 15, and fix DMF’s network structure as a simple two-layer nonlinear structure </w:t>
      </w:r>
      <m:oMath>
        <m:sSup>
          <m:sSupPr>
            <m:ctrlPr>
              <w:rPr>
                <w:rFonts w:ascii="Cambria Math" w:eastAsia="宋体" w:hAnsi="Cambria Math"/>
                <w:i/>
              </w:rPr>
            </m:ctrlPr>
          </m:sSupPr>
          <m:e>
            <m:r>
              <w:rPr>
                <w:rFonts w:ascii="Cambria Math" w:eastAsia="宋体" w:hAnsi="Cambria Math"/>
              </w:rPr>
              <m:t>g</m:t>
            </m:r>
          </m:e>
          <m:sup>
            <m:r>
              <w:rPr>
                <w:rFonts w:ascii="Cambria Math" w:eastAsia="宋体" w:hAnsi="Cambria Math"/>
              </w:rPr>
              <m:t>*</m:t>
            </m:r>
          </m:sup>
        </m:sSup>
        <m:r>
          <w:rPr>
            <w:rFonts w:ascii="Cambria Math" w:eastAsia="宋体" w:hAnsi="Cambria Math"/>
            <w:lang w:val="en-GB"/>
          </w:rPr>
          <m:t>={tanh,linear}</m:t>
        </m:r>
      </m:oMath>
      <w:r w:rsidR="002266D3" w:rsidRPr="002266D3">
        <w:rPr>
          <w:rFonts w:ascii="Times New Roman" w:eastAsia="宋体" w:hAnsi="Times New Roman"/>
        </w:rPr>
        <w:t>. The subsequent experimental results show that even with such a simple network structure, the DMF algorithm still shows its excellent performance.</w:t>
      </w:r>
    </w:p>
    <w:p w14:paraId="74326C3B" w14:textId="5E58293C" w:rsidR="00CD5024" w:rsidRDefault="001A57EF" w:rsidP="00075EB6">
      <w:pPr>
        <w:pStyle w:val="MDPI31text"/>
        <w:spacing w:line="240" w:lineRule="auto"/>
        <w:ind w:firstLineChars="150" w:firstLine="300"/>
        <w:rPr>
          <w:rFonts w:ascii="Times New Roman" w:eastAsia="宋体" w:hAnsi="Times New Roman"/>
          <w:color w:val="008000"/>
          <w:szCs w:val="20"/>
        </w:rPr>
      </w:pPr>
      <w:r>
        <w:rPr>
          <w:rFonts w:ascii="Times New Roman" w:eastAsia="宋体" w:hAnsi="Times New Roman"/>
          <w:color w:val="008000"/>
          <w:lang w:eastAsia="zh-CN"/>
        </w:rPr>
        <w:t>In addition</w:t>
      </w:r>
      <w:r w:rsidR="00CD5024" w:rsidRPr="00AD0987">
        <w:rPr>
          <w:rFonts w:ascii="Times New Roman" w:eastAsia="宋体" w:hAnsi="Times New Roman"/>
          <w:color w:val="008000"/>
          <w:lang w:eastAsia="zh-CN"/>
        </w:rPr>
        <w:t>, to allow for easier exploration of the cost laws of different algorithms</w:t>
      </w:r>
      <w:r w:rsidR="00CD5024" w:rsidRPr="00AD0987">
        <w:rPr>
          <w:rFonts w:ascii="Times New Roman" w:eastAsia="宋体" w:hAnsi="Times New Roman" w:hint="eastAsia"/>
          <w:color w:val="008000"/>
          <w:lang w:eastAsia="zh-CN"/>
        </w:rPr>
        <w:t xml:space="preserve">, </w:t>
      </w:r>
      <w:r w:rsidR="00CD5024" w:rsidRPr="00AD0987">
        <w:rPr>
          <w:rFonts w:ascii="Times New Roman" w:eastAsia="宋体" w:hAnsi="Times New Roman"/>
          <w:color w:val="008000"/>
          <w:szCs w:val="20"/>
        </w:rPr>
        <w:t>we consider the cost</w:t>
      </w:r>
      <w:r w:rsidR="00CD5024" w:rsidRPr="00AD0987">
        <w:rPr>
          <w:rFonts w:ascii="Times New Roman" w:eastAsia="宋体" w:hAnsi="Times New Roman" w:hint="eastAsia"/>
          <w:color w:val="008000"/>
          <w:szCs w:val="20"/>
        </w:rPr>
        <w:t>s</w:t>
      </w:r>
      <w:r w:rsidR="00CD5024" w:rsidRPr="00AD0987">
        <w:rPr>
          <w:rFonts w:ascii="Times New Roman" w:eastAsia="宋体" w:hAnsi="Times New Roman"/>
          <w:color w:val="008000"/>
          <w:szCs w:val="20"/>
        </w:rPr>
        <w:t xml:space="preserve"> per worker to complete a task as </w:t>
      </w:r>
      <m:oMath>
        <m:sSub>
          <m:sSubPr>
            <m:ctrlPr>
              <w:rPr>
                <w:rFonts w:ascii="Cambria Math" w:eastAsia="宋体" w:hAnsi="Cambria Math"/>
                <w:i/>
                <w:color w:val="008000"/>
                <w:szCs w:val="20"/>
              </w:rPr>
            </m:ctrlPr>
          </m:sSubPr>
          <m:e>
            <m:r>
              <m:rPr>
                <m:scr m:val="script"/>
              </m:rPr>
              <w:rPr>
                <w:rFonts w:ascii="Cambria Math" w:eastAsia="宋体" w:hAnsi="Cambria Math"/>
                <w:color w:val="008000"/>
                <w:szCs w:val="20"/>
              </w:rPr>
              <m:t>c</m:t>
            </m:r>
          </m:e>
          <m:sub>
            <m:r>
              <w:rPr>
                <w:rFonts w:ascii="Cambria Math" w:eastAsia="宋体" w:hAnsi="Cambria Math" w:hint="eastAsia"/>
                <w:color w:val="008000"/>
                <w:szCs w:val="20"/>
              </w:rPr>
              <m:t>W</m:t>
            </m:r>
            <m:r>
              <w:rPr>
                <w:rFonts w:ascii="Cambria Math" w:eastAsia="宋体" w:hAnsi="Cambria Math"/>
                <w:color w:val="008000"/>
                <w:szCs w:val="20"/>
              </w:rPr>
              <m:t>orker</m:t>
            </m:r>
          </m:sub>
        </m:sSub>
      </m:oMath>
      <w:r w:rsidR="00CD5024" w:rsidRPr="00AD0987">
        <w:rPr>
          <w:rFonts w:ascii="Times New Roman" w:eastAsia="宋体" w:hAnsi="Times New Roman"/>
          <w:color w:val="008000"/>
          <w:szCs w:val="20"/>
        </w:rPr>
        <w:t xml:space="preserve">, while the cost per </w:t>
      </w:r>
      <w:r w:rsidR="00BA286A">
        <w:rPr>
          <w:rFonts w:ascii="Times New Roman" w:eastAsia="宋体" w:hAnsi="Times New Roman"/>
          <w:color w:val="008000"/>
          <w:szCs w:val="20"/>
        </w:rPr>
        <w:t>UAV</w:t>
      </w:r>
      <w:r w:rsidR="00CD5024" w:rsidRPr="00AD0987">
        <w:rPr>
          <w:rFonts w:ascii="Times New Roman" w:eastAsia="宋体" w:hAnsi="Times New Roman"/>
          <w:color w:val="008000"/>
          <w:szCs w:val="20"/>
        </w:rPr>
        <w:t xml:space="preserve"> to complete a task as </w:t>
      </w:r>
      <m:oMath>
        <m:sSub>
          <m:sSubPr>
            <m:ctrlPr>
              <w:rPr>
                <w:rFonts w:ascii="Cambria Math" w:eastAsia="宋体" w:hAnsi="Cambria Math"/>
                <w:color w:val="008000"/>
                <w:szCs w:val="20"/>
              </w:rPr>
            </m:ctrlPr>
          </m:sSubPr>
          <m:e>
            <m:r>
              <m:rPr>
                <m:scr m:val="script"/>
              </m:rPr>
              <w:rPr>
                <w:rFonts w:ascii="Cambria Math" w:eastAsia="宋体" w:hAnsi="Cambria Math"/>
                <w:color w:val="008000"/>
                <w:szCs w:val="20"/>
              </w:rPr>
              <m:t>c</m:t>
            </m:r>
          </m:e>
          <m:sub>
            <m:r>
              <w:rPr>
                <w:rFonts w:ascii="Cambria Math" w:eastAsia="宋体" w:hAnsi="Cambria Math" w:hint="eastAsia"/>
                <w:color w:val="008000"/>
                <w:szCs w:val="20"/>
              </w:rPr>
              <m:t>UAV</m:t>
            </m:r>
          </m:sub>
        </m:sSub>
      </m:oMath>
      <w:r w:rsidR="00CD5024" w:rsidRPr="00AD0987">
        <w:rPr>
          <w:rFonts w:ascii="Times New Roman" w:eastAsia="宋体" w:hAnsi="Times New Roman" w:hint="eastAsia"/>
          <w:color w:val="008000"/>
          <w:szCs w:val="20"/>
        </w:rPr>
        <w:t>.</w:t>
      </w:r>
      <w:r w:rsidR="00CD5024" w:rsidRPr="00AD0987">
        <w:rPr>
          <w:rFonts w:ascii="Times New Roman" w:eastAsia="宋体" w:hAnsi="Times New Roman"/>
          <w:color w:val="008000"/>
        </w:rPr>
        <w:t xml:space="preserve"> </w:t>
      </w:r>
      <w:r w:rsidR="00CD5024" w:rsidRPr="00AD0987">
        <w:rPr>
          <w:rFonts w:ascii="Times New Roman" w:eastAsia="宋体" w:hAnsi="Times New Roman"/>
          <w:color w:val="008000"/>
          <w:szCs w:val="20"/>
        </w:rPr>
        <w:t xml:space="preserve">Due to the cost of additional energy and </w:t>
      </w:r>
      <w:r w:rsidR="00CD5024" w:rsidRPr="00AD0987">
        <w:rPr>
          <w:rFonts w:ascii="Times New Roman" w:eastAsia="宋体" w:hAnsi="Times New Roman"/>
          <w:color w:val="008000"/>
          <w:szCs w:val="20"/>
        </w:rPr>
        <w:lastRenderedPageBreak/>
        <w:t xml:space="preserve">management incurred by the UAVs, </w:t>
      </w:r>
      <w:r w:rsidR="00CD5024" w:rsidRPr="00AD0987">
        <w:rPr>
          <w:rFonts w:ascii="Times New Roman" w:eastAsia="宋体" w:hAnsi="Times New Roman" w:hint="eastAsia"/>
          <w:color w:val="008000"/>
          <w:szCs w:val="20"/>
        </w:rPr>
        <w:t>the</w:t>
      </w:r>
      <w:r w:rsidR="00CD5024" w:rsidRPr="00AD0987">
        <w:rPr>
          <w:rFonts w:ascii="Times New Roman" w:eastAsia="宋体" w:hAnsi="Times New Roman"/>
          <w:color w:val="008000"/>
          <w:szCs w:val="20"/>
        </w:rPr>
        <w:t xml:space="preserve"> </w:t>
      </w:r>
      <m:oMath>
        <m:sSub>
          <m:sSubPr>
            <m:ctrlPr>
              <w:rPr>
                <w:rFonts w:ascii="Cambria Math" w:eastAsia="宋体" w:hAnsi="Cambria Math"/>
                <w:color w:val="008000"/>
                <w:szCs w:val="20"/>
              </w:rPr>
            </m:ctrlPr>
          </m:sSubPr>
          <m:e>
            <m:r>
              <m:rPr>
                <m:scr m:val="script"/>
              </m:rPr>
              <w:rPr>
                <w:rFonts w:ascii="Cambria Math" w:eastAsia="宋体" w:hAnsi="Cambria Math"/>
                <w:color w:val="008000"/>
                <w:szCs w:val="20"/>
              </w:rPr>
              <m:t>c</m:t>
            </m:r>
          </m:e>
          <m:sub>
            <m:r>
              <w:rPr>
                <w:rFonts w:ascii="Cambria Math" w:eastAsia="宋体" w:hAnsi="Cambria Math" w:hint="eastAsia"/>
                <w:color w:val="008000"/>
                <w:szCs w:val="20"/>
              </w:rPr>
              <m:t>UAV</m:t>
            </m:r>
          </m:sub>
        </m:sSub>
      </m:oMath>
      <w:r w:rsidR="00CD5024" w:rsidRPr="00AD0987">
        <w:rPr>
          <w:rFonts w:ascii="Times New Roman" w:eastAsia="宋体" w:hAnsi="Times New Roman" w:hint="eastAsia"/>
          <w:color w:val="008000"/>
          <w:szCs w:val="20"/>
        </w:rPr>
        <w:t xml:space="preserve"> is</w:t>
      </w:r>
      <w:r w:rsidR="00CD5024" w:rsidRPr="00AD0987">
        <w:rPr>
          <w:rFonts w:ascii="Times New Roman" w:eastAsia="宋体" w:hAnsi="Times New Roman"/>
          <w:color w:val="008000"/>
          <w:szCs w:val="20"/>
        </w:rPr>
        <w:t xml:space="preserve"> usually a bit higher than </w:t>
      </w:r>
      <m:oMath>
        <m:sSub>
          <m:sSubPr>
            <m:ctrlPr>
              <w:rPr>
                <w:rFonts w:ascii="Cambria Math" w:eastAsia="宋体" w:hAnsi="Cambria Math"/>
                <w:i/>
                <w:color w:val="008000"/>
                <w:szCs w:val="20"/>
              </w:rPr>
            </m:ctrlPr>
          </m:sSubPr>
          <m:e>
            <m:r>
              <m:rPr>
                <m:scr m:val="script"/>
              </m:rPr>
              <w:rPr>
                <w:rFonts w:ascii="Cambria Math" w:eastAsia="宋体" w:hAnsi="Cambria Math"/>
                <w:color w:val="008000"/>
                <w:szCs w:val="20"/>
              </w:rPr>
              <m:t>c</m:t>
            </m:r>
          </m:e>
          <m:sub>
            <m:r>
              <w:rPr>
                <w:rFonts w:ascii="Cambria Math" w:eastAsia="宋体" w:hAnsi="Cambria Math" w:hint="eastAsia"/>
                <w:color w:val="008000"/>
                <w:szCs w:val="20"/>
              </w:rPr>
              <m:t>W</m:t>
            </m:r>
            <m:r>
              <w:rPr>
                <w:rFonts w:ascii="Cambria Math" w:eastAsia="宋体" w:hAnsi="Cambria Math"/>
                <w:color w:val="008000"/>
                <w:szCs w:val="20"/>
              </w:rPr>
              <m:t>orker</m:t>
            </m:r>
          </m:sub>
        </m:sSub>
      </m:oMath>
      <w:r w:rsidR="00CD5024" w:rsidRPr="00AD0987">
        <w:rPr>
          <w:rFonts w:ascii="Times New Roman" w:eastAsia="宋体" w:hAnsi="Times New Roman" w:hint="eastAsia"/>
          <w:color w:val="008000"/>
          <w:szCs w:val="20"/>
        </w:rPr>
        <w:t>.</w:t>
      </w:r>
      <w:r w:rsidR="00CD5024" w:rsidRPr="00AD0987">
        <w:rPr>
          <w:rFonts w:ascii="Times New Roman" w:eastAsia="宋体" w:hAnsi="Times New Roman"/>
          <w:color w:val="008000"/>
          <w:szCs w:val="20"/>
        </w:rPr>
        <w:t xml:space="preserve"> For the sake of simplicity</w:t>
      </w:r>
      <w:r w:rsidR="00CD5024" w:rsidRPr="00AD0987">
        <w:rPr>
          <w:rFonts w:ascii="Times New Roman" w:eastAsia="宋体" w:hAnsi="Times New Roman" w:hint="eastAsia"/>
          <w:color w:val="008000"/>
          <w:szCs w:val="20"/>
        </w:rPr>
        <w:t>,</w:t>
      </w:r>
      <w:r w:rsidR="00CD5024" w:rsidRPr="00AD0987">
        <w:rPr>
          <w:rFonts w:ascii="Times New Roman" w:eastAsia="宋体" w:hAnsi="Times New Roman"/>
          <w:color w:val="008000"/>
          <w:szCs w:val="20"/>
        </w:rPr>
        <w:t xml:space="preserve"> we assume </w:t>
      </w:r>
      <m:oMath>
        <m:sSub>
          <m:sSubPr>
            <m:ctrlPr>
              <w:rPr>
                <w:rFonts w:ascii="Cambria Math" w:eastAsia="宋体" w:hAnsi="Cambria Math"/>
                <w:color w:val="008000"/>
                <w:szCs w:val="20"/>
              </w:rPr>
            </m:ctrlPr>
          </m:sSubPr>
          <m:e>
            <m:r>
              <m:rPr>
                <m:scr m:val="script"/>
              </m:rPr>
              <w:rPr>
                <w:rFonts w:ascii="Cambria Math" w:eastAsia="宋体" w:hAnsi="Cambria Math"/>
                <w:color w:val="008000"/>
                <w:szCs w:val="20"/>
              </w:rPr>
              <m:t>c</m:t>
            </m:r>
          </m:e>
          <m:sub>
            <m:r>
              <w:rPr>
                <w:rFonts w:ascii="Cambria Math" w:eastAsia="宋体" w:hAnsi="Cambria Math" w:hint="eastAsia"/>
                <w:color w:val="008000"/>
                <w:szCs w:val="20"/>
              </w:rPr>
              <m:t>UAV</m:t>
            </m:r>
          </m:sub>
        </m:sSub>
        <m:r>
          <m:rPr>
            <m:sty m:val="p"/>
          </m:rPr>
          <w:rPr>
            <w:rFonts w:ascii="Cambria Math" w:eastAsia="宋体" w:hAnsi="Cambria Math"/>
            <w:color w:val="008000"/>
            <w:szCs w:val="20"/>
          </w:rPr>
          <m:t>=</m:t>
        </m:r>
        <m:r>
          <w:rPr>
            <w:rFonts w:ascii="Cambria Math" w:eastAsia="宋体" w:hAnsi="Cambria Math"/>
            <w:color w:val="008000"/>
            <w:szCs w:val="20"/>
          </w:rPr>
          <m:t>χ</m:t>
        </m:r>
        <m:sSub>
          <m:sSubPr>
            <m:ctrlPr>
              <w:rPr>
                <w:rFonts w:ascii="Cambria Math" w:eastAsia="宋体" w:hAnsi="Cambria Math"/>
                <w:i/>
                <w:color w:val="008000"/>
                <w:szCs w:val="20"/>
              </w:rPr>
            </m:ctrlPr>
          </m:sSubPr>
          <m:e>
            <m:r>
              <m:rPr>
                <m:scr m:val="script"/>
              </m:rPr>
              <w:rPr>
                <w:rFonts w:ascii="Cambria Math" w:eastAsia="宋体" w:hAnsi="Cambria Math"/>
                <w:color w:val="008000"/>
                <w:szCs w:val="20"/>
              </w:rPr>
              <m:t>c</m:t>
            </m:r>
          </m:e>
          <m:sub>
            <m:r>
              <w:rPr>
                <w:rFonts w:ascii="Cambria Math" w:eastAsia="宋体" w:hAnsi="Cambria Math" w:hint="eastAsia"/>
                <w:color w:val="008000"/>
                <w:szCs w:val="20"/>
              </w:rPr>
              <m:t>W</m:t>
            </m:r>
            <m:r>
              <w:rPr>
                <w:rFonts w:ascii="Cambria Math" w:eastAsia="宋体" w:hAnsi="Cambria Math"/>
                <w:color w:val="008000"/>
                <w:szCs w:val="20"/>
              </w:rPr>
              <m:t>orker</m:t>
            </m:r>
          </m:sub>
        </m:sSub>
      </m:oMath>
      <w:r w:rsidR="00CD5024" w:rsidRPr="00AD0987">
        <w:rPr>
          <w:rFonts w:ascii="Times New Roman" w:eastAsia="宋体" w:hAnsi="Times New Roman" w:hint="eastAsia"/>
          <w:color w:val="008000"/>
          <w:szCs w:val="20"/>
        </w:rPr>
        <w:t xml:space="preserve"> </w:t>
      </w:r>
      <w:r w:rsidR="00CD5024" w:rsidRPr="00AD0987">
        <w:rPr>
          <w:rFonts w:ascii="Times New Roman" w:eastAsia="宋体" w:hAnsi="Times New Roman"/>
          <w:color w:val="008000"/>
          <w:szCs w:val="20"/>
        </w:rPr>
        <w:t xml:space="preserve">is approximately satisfied. </w:t>
      </w:r>
      <w:r w:rsidR="00385037">
        <w:rPr>
          <w:rFonts w:ascii="Times New Roman" w:eastAsia="宋体" w:hAnsi="Times New Roman"/>
          <w:color w:val="008000"/>
          <w:szCs w:val="20"/>
        </w:rPr>
        <w:t>And w</w:t>
      </w:r>
      <w:r w:rsidR="00CD5024" w:rsidRPr="00AD0987">
        <w:rPr>
          <w:rFonts w:ascii="Times New Roman" w:eastAsia="宋体" w:hAnsi="Times New Roman"/>
          <w:color w:val="008000"/>
          <w:szCs w:val="20"/>
        </w:rPr>
        <w:t xml:space="preserve">e standardize </w:t>
      </w:r>
      <w:bookmarkStart w:id="8" w:name="_Hlk132365532"/>
      <m:oMath>
        <m:sSub>
          <m:sSubPr>
            <m:ctrlPr>
              <w:rPr>
                <w:rFonts w:ascii="Cambria Math" w:eastAsia="宋体" w:hAnsi="Cambria Math"/>
                <w:i/>
                <w:color w:val="008000"/>
                <w:szCs w:val="20"/>
              </w:rPr>
            </m:ctrlPr>
          </m:sSubPr>
          <m:e>
            <m:r>
              <m:rPr>
                <m:scr m:val="script"/>
              </m:rPr>
              <w:rPr>
                <w:rFonts w:ascii="Cambria Math" w:eastAsia="宋体" w:hAnsi="Cambria Math"/>
                <w:color w:val="008000"/>
                <w:szCs w:val="20"/>
              </w:rPr>
              <m:t>c</m:t>
            </m:r>
          </m:e>
          <m:sub>
            <m:r>
              <w:rPr>
                <w:rFonts w:ascii="Cambria Math" w:eastAsia="宋体" w:hAnsi="Cambria Math" w:hint="eastAsia"/>
                <w:color w:val="008000"/>
                <w:szCs w:val="20"/>
              </w:rPr>
              <m:t>W</m:t>
            </m:r>
            <m:r>
              <w:rPr>
                <w:rFonts w:ascii="Cambria Math" w:eastAsia="宋体" w:hAnsi="Cambria Math"/>
                <w:color w:val="008000"/>
                <w:szCs w:val="20"/>
              </w:rPr>
              <m:t>orker</m:t>
            </m:r>
          </m:sub>
        </m:sSub>
        <m:r>
          <m:rPr>
            <m:sty m:val="p"/>
          </m:rPr>
          <w:rPr>
            <w:rFonts w:ascii="Cambria Math" w:eastAsia="宋体" w:hAnsi="Cambria Math"/>
            <w:color w:val="008000"/>
            <w:szCs w:val="20"/>
          </w:rPr>
          <m:t>=1</m:t>
        </m:r>
      </m:oMath>
      <w:bookmarkEnd w:id="8"/>
      <w:r w:rsidR="00CD5024" w:rsidRPr="00AD0987">
        <w:rPr>
          <w:rFonts w:ascii="Times New Roman" w:eastAsia="宋体" w:hAnsi="Times New Roman"/>
          <w:color w:val="008000"/>
          <w:szCs w:val="20"/>
        </w:rPr>
        <w:t xml:space="preserve"> and set </w:t>
      </w:r>
      <m:oMath>
        <m:r>
          <w:rPr>
            <w:rFonts w:ascii="Cambria Math" w:eastAsia="宋体" w:hAnsi="Cambria Math"/>
            <w:color w:val="008000"/>
            <w:szCs w:val="20"/>
          </w:rPr>
          <m:t>χ</m:t>
        </m:r>
        <m:r>
          <m:rPr>
            <m:sty m:val="p"/>
          </m:rPr>
          <w:rPr>
            <w:rFonts w:ascii="Cambria Math" w:eastAsia="宋体" w:hAnsi="Cambria Math"/>
            <w:color w:val="008000"/>
            <w:szCs w:val="20"/>
          </w:rPr>
          <m:t>=5</m:t>
        </m:r>
      </m:oMath>
      <w:r w:rsidR="00CD5024" w:rsidRPr="00AD0987">
        <w:rPr>
          <w:rFonts w:ascii="Times New Roman" w:eastAsia="宋体" w:hAnsi="Times New Roman"/>
          <w:color w:val="008000"/>
          <w:szCs w:val="20"/>
        </w:rPr>
        <w:t xml:space="preserve"> as a reasonable example, which means </w:t>
      </w:r>
      <w:r w:rsidR="00CD5024" w:rsidRPr="00AD0987">
        <w:rPr>
          <w:rFonts w:ascii="Times New Roman" w:eastAsia="宋体" w:hAnsi="Times New Roman" w:hint="eastAsia"/>
          <w:color w:val="008000"/>
          <w:szCs w:val="20"/>
        </w:rPr>
        <w:t>that</w:t>
      </w:r>
      <w:r w:rsidR="00CD5024" w:rsidRPr="00AD0987">
        <w:rPr>
          <w:rFonts w:ascii="Times New Roman" w:eastAsia="宋体" w:hAnsi="Times New Roman"/>
          <w:color w:val="008000"/>
          <w:szCs w:val="20"/>
        </w:rPr>
        <w:t xml:space="preserve"> </w:t>
      </w:r>
      <w:r w:rsidR="00075EB6">
        <w:rPr>
          <w:rFonts w:ascii="Times New Roman" w:eastAsia="宋体" w:hAnsi="Times New Roman"/>
          <w:color w:val="008000"/>
          <w:szCs w:val="20"/>
        </w:rPr>
        <w:t xml:space="preserve">a </w:t>
      </w:r>
      <w:r w:rsidR="00CD5024" w:rsidRPr="00AD0987">
        <w:rPr>
          <w:rFonts w:ascii="Times New Roman" w:eastAsia="宋体" w:hAnsi="Times New Roman"/>
          <w:color w:val="008000"/>
          <w:szCs w:val="20"/>
        </w:rPr>
        <w:t xml:space="preserve">UAV cost 5 times more to dispatch than </w:t>
      </w:r>
      <w:r w:rsidR="00075EB6">
        <w:rPr>
          <w:rFonts w:ascii="Times New Roman" w:eastAsia="宋体" w:hAnsi="Times New Roman"/>
          <w:color w:val="008000"/>
          <w:szCs w:val="20"/>
        </w:rPr>
        <w:t xml:space="preserve">a </w:t>
      </w:r>
      <w:r w:rsidR="00CD5024" w:rsidRPr="00AD0987">
        <w:rPr>
          <w:rFonts w:ascii="Times New Roman" w:eastAsia="宋体" w:hAnsi="Times New Roman"/>
          <w:color w:val="008000"/>
          <w:szCs w:val="20"/>
        </w:rPr>
        <w:t>worker to recruit.</w:t>
      </w:r>
    </w:p>
    <w:p w14:paraId="45B3EDB9" w14:textId="74F22F52" w:rsidR="002266D3" w:rsidRDefault="002266D3" w:rsidP="002266D3">
      <w:pPr>
        <w:pStyle w:val="MDPI31text"/>
        <w:spacing w:line="240" w:lineRule="auto"/>
        <w:ind w:firstLineChars="150" w:firstLine="300"/>
        <w:rPr>
          <w:rFonts w:ascii="Times New Roman" w:eastAsia="宋体" w:hAnsi="Times New Roman"/>
          <w:color w:val="auto"/>
          <w:szCs w:val="20"/>
        </w:rPr>
      </w:pPr>
      <w:r w:rsidRPr="0071287F">
        <w:rPr>
          <w:rFonts w:ascii="Times New Roman" w:eastAsia="宋体" w:hAnsi="Times New Roman"/>
          <w:color w:val="auto"/>
          <w:szCs w:val="20"/>
        </w:rPr>
        <w:t>More specifically</w:t>
      </w:r>
      <w:r>
        <w:rPr>
          <w:rFonts w:ascii="Times New Roman" w:eastAsia="宋体" w:hAnsi="Times New Roman"/>
          <w:color w:val="auto"/>
          <w:szCs w:val="20"/>
        </w:rPr>
        <w:t xml:space="preserve">, </w:t>
      </w:r>
      <w:r w:rsidRPr="00D91C1C">
        <w:rPr>
          <w:rFonts w:ascii="Times New Roman" w:eastAsia="宋体" w:hAnsi="Times New Roman"/>
          <w:color w:val="auto"/>
          <w:szCs w:val="20"/>
        </w:rPr>
        <w:t>we generate a total of 500 workers</w:t>
      </w:r>
      <w:r w:rsidRPr="0071287F">
        <w:t xml:space="preserve"> </w:t>
      </w:r>
      <w:r>
        <w:rPr>
          <w:rFonts w:ascii="Times New Roman" w:eastAsia="宋体" w:hAnsi="Times New Roman"/>
          <w:color w:val="auto"/>
          <w:szCs w:val="20"/>
        </w:rPr>
        <w:t>i</w:t>
      </w:r>
      <w:r w:rsidRPr="0071287F">
        <w:rPr>
          <w:rFonts w:ascii="Times New Roman" w:eastAsia="宋体" w:hAnsi="Times New Roman"/>
          <w:color w:val="auto"/>
          <w:szCs w:val="20"/>
        </w:rPr>
        <w:t>n the simulations</w:t>
      </w:r>
      <w:r w:rsidRPr="00D91C1C">
        <w:rPr>
          <w:rFonts w:ascii="Times New Roman" w:eastAsia="宋体" w:hAnsi="Times New Roman"/>
          <w:color w:val="auto"/>
          <w:szCs w:val="20"/>
        </w:rPr>
        <w:t xml:space="preserve">, where the ratio of trustworthy workers to the total number of workers is called Trustworthy Rate (TR). In order to fully test the ability of different algorithms in each TR case, we simulated 9 sets of experiments with TR at 0.1, 0.2...0.9 respectively and the simulation parameters are listed in Table </w:t>
      </w:r>
      <w:r w:rsidR="00C17D2D">
        <w:rPr>
          <w:rFonts w:ascii="Times New Roman" w:eastAsia="宋体" w:hAnsi="Times New Roman"/>
          <w:color w:val="auto"/>
          <w:szCs w:val="20"/>
        </w:rPr>
        <w:t>3</w:t>
      </w:r>
      <w:r w:rsidRPr="00D91C1C">
        <w:rPr>
          <w:rFonts w:ascii="Times New Roman" w:eastAsia="宋体" w:hAnsi="Times New Roman"/>
          <w:color w:val="auto"/>
          <w:szCs w:val="20"/>
        </w:rPr>
        <w:t>.</w:t>
      </w:r>
    </w:p>
    <w:p w14:paraId="764D4225" w14:textId="77777777" w:rsidR="002266D3" w:rsidRDefault="002266D3" w:rsidP="002266D3">
      <w:pPr>
        <w:pStyle w:val="2"/>
        <w:tabs>
          <w:tab w:val="center" w:pos="1900"/>
          <w:tab w:val="right" w:pos="3800"/>
        </w:tabs>
        <w:spacing w:before="80"/>
        <w:ind w:left="357" w:hanging="357"/>
      </w:pPr>
      <w:r w:rsidRPr="00DD3DC5">
        <w:t>5</w:t>
      </w:r>
      <w:r w:rsidRPr="00DD3DC5">
        <w:rPr>
          <w:rFonts w:hint="eastAsia"/>
        </w:rPr>
        <w:t>.2</w:t>
      </w:r>
      <w:r>
        <w:t>.</w:t>
      </w:r>
      <w:r w:rsidRPr="00DD3DC5">
        <w:rPr>
          <w:rFonts w:hint="eastAsia"/>
        </w:rPr>
        <w:t xml:space="preserve"> </w:t>
      </w:r>
      <w:r w:rsidRPr="008C4DF6">
        <w:t>Algorithms for comparison</w:t>
      </w:r>
    </w:p>
    <w:p w14:paraId="4C28EEC1" w14:textId="77777777" w:rsidR="000E7900" w:rsidRDefault="002266D3" w:rsidP="002E7671">
      <w:pPr>
        <w:pStyle w:val="MDPI31text"/>
        <w:spacing w:line="240" w:lineRule="auto"/>
        <w:ind w:firstLineChars="150" w:firstLine="300"/>
        <w:rPr>
          <w:rFonts w:ascii="Times New Roman" w:eastAsia="宋体" w:hAnsi="Times New Roman"/>
          <w:color w:val="auto"/>
          <w:szCs w:val="20"/>
        </w:rPr>
      </w:pPr>
      <w:r w:rsidRPr="005C6C07">
        <w:rPr>
          <w:rFonts w:ascii="Times New Roman" w:eastAsia="宋体" w:hAnsi="Times New Roman"/>
          <w:color w:val="auto"/>
          <w:szCs w:val="20"/>
        </w:rPr>
        <w:t>Since our DLFTI mechanism consider</w:t>
      </w:r>
      <w:r>
        <w:rPr>
          <w:rFonts w:ascii="Times New Roman" w:eastAsia="宋体" w:hAnsi="Times New Roman"/>
          <w:color w:val="auto"/>
          <w:szCs w:val="20"/>
        </w:rPr>
        <w:t>s</w:t>
      </w:r>
      <w:r w:rsidRPr="005C6C07">
        <w:rPr>
          <w:rFonts w:ascii="Times New Roman" w:eastAsia="宋体" w:hAnsi="Times New Roman"/>
          <w:color w:val="auto"/>
          <w:szCs w:val="20"/>
        </w:rPr>
        <w:t xml:space="preserve"> </w:t>
      </w:r>
      <w:r>
        <w:rPr>
          <w:rFonts w:ascii="Times New Roman" w:eastAsia="宋体" w:hAnsi="Times New Roman"/>
          <w:color w:val="auto"/>
          <w:szCs w:val="20"/>
        </w:rPr>
        <w:t>both worker recognition and truth estimation in MCS, no existing algorithm</w:t>
      </w:r>
      <w:r w:rsidRPr="005C6C07">
        <w:rPr>
          <w:rFonts w:ascii="Times New Roman" w:eastAsia="宋体" w:hAnsi="Times New Roman"/>
          <w:color w:val="auto"/>
          <w:szCs w:val="20"/>
        </w:rPr>
        <w:t xml:space="preserve"> can be directly applied to our problems.</w:t>
      </w:r>
      <w:r>
        <w:rPr>
          <w:rFonts w:ascii="Times New Roman" w:eastAsia="宋体" w:hAnsi="Times New Roman"/>
          <w:color w:val="auto"/>
          <w:szCs w:val="20"/>
        </w:rPr>
        <w:t xml:space="preserve"> We </w:t>
      </w:r>
      <w:r w:rsidRPr="00D33908">
        <w:rPr>
          <w:rFonts w:ascii="Times New Roman" w:eastAsia="宋体" w:hAnsi="Times New Roman"/>
          <w:color w:val="auto"/>
          <w:szCs w:val="20"/>
          <w:lang w:eastAsia="zh-CN"/>
        </w:rPr>
        <w:t xml:space="preserve">selected truth discovery methods for </w:t>
      </w:r>
      <w:r>
        <w:rPr>
          <w:rFonts w:ascii="Times New Roman" w:eastAsia="宋体" w:hAnsi="Times New Roman"/>
          <w:color w:val="auto"/>
          <w:szCs w:val="20"/>
          <w:lang w:eastAsia="zh-CN"/>
        </w:rPr>
        <w:t xml:space="preserve">all </w:t>
      </w:r>
      <w:r w:rsidRPr="00D33908">
        <w:rPr>
          <w:rFonts w:ascii="Times New Roman" w:eastAsia="宋体" w:hAnsi="Times New Roman"/>
          <w:color w:val="auto"/>
          <w:szCs w:val="20"/>
          <w:lang w:eastAsia="zh-CN"/>
        </w:rPr>
        <w:t>numerical types listed in the latest review</w:t>
      </w:r>
      <w:r w:rsidRPr="002266D3">
        <w:rPr>
          <w:rFonts w:ascii="Times New Roman" w:eastAsia="宋体" w:hAnsi="Times New Roman"/>
          <w:color w:val="auto"/>
          <w:szCs w:val="20"/>
          <w:lang w:eastAsia="zh-CN"/>
        </w:rPr>
        <w:t xml:space="preserve"> </w:t>
      </w:r>
      <w:r w:rsidRPr="00D33908">
        <w:rPr>
          <w:rFonts w:ascii="Times New Roman" w:eastAsia="宋体" w:hAnsi="Times New Roman"/>
          <w:color w:val="auto"/>
          <w:szCs w:val="20"/>
          <w:lang w:eastAsia="zh-CN"/>
        </w:rPr>
        <w:t>paper [</w:t>
      </w:r>
      <w:r>
        <w:rPr>
          <w:rFonts w:ascii="Times New Roman" w:eastAsia="宋体" w:hAnsi="Times New Roman"/>
          <w:color w:val="auto"/>
          <w:szCs w:val="20"/>
          <w:lang w:eastAsia="zh-CN"/>
        </w:rPr>
        <w:t>25</w:t>
      </w:r>
      <w:r w:rsidRPr="00D33908">
        <w:rPr>
          <w:rFonts w:ascii="Times New Roman" w:eastAsia="宋体" w:hAnsi="Times New Roman"/>
          <w:color w:val="auto"/>
          <w:szCs w:val="20"/>
          <w:lang w:eastAsia="zh-CN"/>
        </w:rPr>
        <w:t>], which are Mean, Median, LFC</w:t>
      </w:r>
      <w:r>
        <w:rPr>
          <w:rFonts w:ascii="Times New Roman" w:eastAsia="宋体" w:hAnsi="Times New Roman"/>
          <w:color w:val="auto"/>
          <w:szCs w:val="20"/>
          <w:lang w:eastAsia="zh-CN"/>
        </w:rPr>
        <w:t>, t</w:t>
      </w:r>
      <w:r w:rsidRPr="00D33908">
        <w:rPr>
          <w:rFonts w:ascii="Times New Roman" w:eastAsia="宋体" w:hAnsi="Times New Roman"/>
          <w:color w:val="auto"/>
          <w:szCs w:val="20"/>
          <w:lang w:eastAsia="zh-CN"/>
        </w:rPr>
        <w:t xml:space="preserve">o compare DLFTI with the current state-of-the-art numerical truth </w:t>
      </w:r>
      <w:r w:rsidR="00EE1961" w:rsidRPr="00D33908">
        <w:rPr>
          <w:rFonts w:ascii="Times New Roman" w:eastAsia="宋体" w:hAnsi="Times New Roman"/>
          <w:color w:val="auto"/>
          <w:szCs w:val="20"/>
          <w:lang w:eastAsia="zh-CN"/>
        </w:rPr>
        <w:t>discovery algorithms</w:t>
      </w:r>
      <w:r w:rsidR="008E3EDA">
        <w:rPr>
          <w:rFonts w:ascii="Times New Roman" w:eastAsia="宋体" w:hAnsi="Times New Roman"/>
          <w:color w:val="auto"/>
          <w:szCs w:val="20"/>
          <w:lang w:eastAsia="zh-CN"/>
        </w:rPr>
        <w:t xml:space="preserve">. And because these </w:t>
      </w:r>
      <w:r w:rsidR="008E3EDA" w:rsidRPr="00727B9F">
        <w:rPr>
          <w:rFonts w:ascii="Times New Roman" w:eastAsia="宋体" w:hAnsi="Times New Roman"/>
          <w:color w:val="auto"/>
          <w:szCs w:val="20"/>
        </w:rPr>
        <w:t xml:space="preserve">truth discovery </w:t>
      </w:r>
      <w:r w:rsidR="008E3EDA" w:rsidRPr="005C6C07">
        <w:rPr>
          <w:rFonts w:ascii="Times New Roman" w:eastAsia="宋体" w:hAnsi="Times New Roman"/>
          <w:color w:val="auto"/>
          <w:szCs w:val="20"/>
        </w:rPr>
        <w:t xml:space="preserve">algorithms </w:t>
      </w:r>
      <w:r w:rsidR="008E3EDA" w:rsidRPr="00727B9F">
        <w:rPr>
          <w:rFonts w:ascii="Times New Roman" w:eastAsia="宋体" w:hAnsi="Times New Roman"/>
          <w:color w:val="auto"/>
          <w:szCs w:val="20"/>
        </w:rPr>
        <w:t xml:space="preserve">cannot directly </w:t>
      </w:r>
      <w:r w:rsidR="008E3EDA">
        <w:rPr>
          <w:rFonts w:ascii="Times New Roman" w:eastAsia="宋体" w:hAnsi="Times New Roman"/>
          <w:color w:val="auto"/>
          <w:szCs w:val="20"/>
        </w:rPr>
        <w:t>evaluate</w:t>
      </w:r>
      <w:r w:rsidR="008E3EDA" w:rsidRPr="00727B9F">
        <w:rPr>
          <w:rFonts w:ascii="Times New Roman" w:eastAsia="宋体" w:hAnsi="Times New Roman"/>
          <w:color w:val="auto"/>
          <w:szCs w:val="20"/>
        </w:rPr>
        <w:t xml:space="preserve"> worker</w:t>
      </w:r>
      <w:r w:rsidR="008E3EDA">
        <w:rPr>
          <w:rFonts w:ascii="Times New Roman" w:eastAsia="宋体" w:hAnsi="Times New Roman"/>
          <w:color w:val="auto"/>
          <w:szCs w:val="20"/>
        </w:rPr>
        <w:t>s’</w:t>
      </w:r>
      <w:r w:rsidR="008E3EDA" w:rsidRPr="00727B9F">
        <w:rPr>
          <w:rFonts w:ascii="Times New Roman" w:eastAsia="宋体" w:hAnsi="Times New Roman"/>
          <w:color w:val="auto"/>
          <w:szCs w:val="20"/>
        </w:rPr>
        <w:t xml:space="preserve"> DOT</w:t>
      </w:r>
      <w:r w:rsidR="008E3EDA">
        <w:rPr>
          <w:rFonts w:ascii="Times New Roman" w:eastAsia="宋体" w:hAnsi="Times New Roman" w:hint="eastAsia"/>
          <w:color w:val="auto"/>
          <w:szCs w:val="20"/>
          <w:lang w:eastAsia="zh-CN"/>
        </w:rPr>
        <w:t>,</w:t>
      </w:r>
      <w:r w:rsidR="008E3EDA">
        <w:rPr>
          <w:rFonts w:ascii="Times New Roman" w:eastAsia="宋体" w:hAnsi="Times New Roman"/>
          <w:color w:val="auto"/>
          <w:szCs w:val="20"/>
          <w:lang w:eastAsia="zh-CN"/>
        </w:rPr>
        <w:t xml:space="preserve"> w</w:t>
      </w:r>
      <w:r w:rsidR="00E061A9" w:rsidRPr="005C6C07">
        <w:rPr>
          <w:rFonts w:ascii="Times New Roman" w:eastAsia="宋体" w:hAnsi="Times New Roman"/>
          <w:color w:val="auto"/>
          <w:szCs w:val="20"/>
        </w:rPr>
        <w:t xml:space="preserve">e regard the ETD obtained </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701"/>
      </w:tblGrid>
      <w:tr w:rsidR="000E7900" w14:paraId="244059FC" w14:textId="77777777" w:rsidTr="00B207DF">
        <w:trPr>
          <w:jc w:val="center"/>
        </w:trPr>
        <w:tc>
          <w:tcPr>
            <w:tcW w:w="3969" w:type="dxa"/>
            <w:gridSpan w:val="2"/>
            <w:tcBorders>
              <w:bottom w:val="single" w:sz="8" w:space="0" w:color="auto"/>
            </w:tcBorders>
          </w:tcPr>
          <w:p w14:paraId="286776AC" w14:textId="77777777" w:rsidR="000E7900" w:rsidRPr="002E7671" w:rsidRDefault="000E7900" w:rsidP="00B207DF">
            <w:pPr>
              <w:spacing w:beforeLines="30" w:before="72" w:afterLines="30" w:after="72" w:line="240" w:lineRule="auto"/>
              <w:jc w:val="center"/>
              <w:rPr>
                <w:rFonts w:ascii="Times New Roman" w:eastAsiaTheme="minorEastAsia" w:hAnsi="Times New Roman"/>
                <w:b/>
                <w:bCs/>
                <w:lang w:eastAsia="zh-CN"/>
              </w:rPr>
            </w:pPr>
            <w:r w:rsidRPr="00610A65">
              <w:rPr>
                <w:rFonts w:ascii="Times New Roman" w:eastAsiaTheme="minorEastAsia" w:hAnsi="Times New Roman"/>
                <w:b/>
                <w:bCs/>
                <w:lang w:eastAsia="zh-CN"/>
              </w:rPr>
              <w:t xml:space="preserve">Table </w:t>
            </w:r>
            <w:r>
              <w:rPr>
                <w:rFonts w:ascii="Times New Roman" w:eastAsiaTheme="minorEastAsia" w:hAnsi="Times New Roman"/>
                <w:b/>
                <w:bCs/>
                <w:lang w:eastAsia="zh-CN"/>
              </w:rPr>
              <w:t>3</w:t>
            </w:r>
            <w:r>
              <w:rPr>
                <w:rFonts w:ascii="Times New Roman" w:eastAsiaTheme="minorEastAsia" w:hAnsi="Times New Roman" w:hint="eastAsia"/>
                <w:b/>
                <w:bCs/>
                <w:lang w:eastAsia="zh-CN"/>
              </w:rPr>
              <w:t>.</w:t>
            </w:r>
            <w:r>
              <w:rPr>
                <w:rFonts w:ascii="Times New Roman" w:eastAsiaTheme="minorEastAsia" w:hAnsi="Times New Roman"/>
                <w:b/>
                <w:bCs/>
                <w:lang w:eastAsia="zh-CN"/>
              </w:rPr>
              <w:t xml:space="preserve"> </w:t>
            </w:r>
            <w:r w:rsidRPr="00610A65">
              <w:rPr>
                <w:rFonts w:ascii="Times New Roman" w:eastAsiaTheme="minorEastAsia" w:hAnsi="Times New Roman"/>
                <w:lang w:eastAsia="zh-CN"/>
              </w:rPr>
              <w:t>Experimental parameter settings.</w:t>
            </w:r>
          </w:p>
        </w:tc>
      </w:tr>
      <w:tr w:rsidR="000E7900" w:rsidRPr="00F10291" w14:paraId="30F598E1" w14:textId="77777777" w:rsidTr="00B207DF">
        <w:trPr>
          <w:jc w:val="center"/>
        </w:trPr>
        <w:tc>
          <w:tcPr>
            <w:tcW w:w="2268" w:type="dxa"/>
            <w:tcBorders>
              <w:top w:val="single" w:sz="8" w:space="0" w:color="auto"/>
              <w:bottom w:val="single" w:sz="8" w:space="0" w:color="auto"/>
            </w:tcBorders>
            <w:vAlign w:val="center"/>
          </w:tcPr>
          <w:p w14:paraId="53C8E68C" w14:textId="77777777" w:rsidR="000E7900" w:rsidRPr="00F10291" w:rsidRDefault="000E7900" w:rsidP="00B207DF">
            <w:pPr>
              <w:spacing w:beforeLines="30" w:before="72" w:afterLines="30" w:after="72" w:line="240" w:lineRule="auto"/>
              <w:rPr>
                <w:rFonts w:ascii="Times New Roman" w:eastAsiaTheme="minorEastAsia" w:hAnsi="Times New Roman"/>
                <w:lang w:eastAsia="zh-CN"/>
              </w:rPr>
            </w:pPr>
            <w:r w:rsidRPr="006E43B1">
              <w:rPr>
                <w:rFonts w:ascii="Times New Roman" w:hAnsi="Times New Roman"/>
                <w:lang w:val="en-GB" w:eastAsia="zh-CN"/>
              </w:rPr>
              <w:t>Parameter name</w:t>
            </w:r>
          </w:p>
        </w:tc>
        <w:tc>
          <w:tcPr>
            <w:tcW w:w="1701" w:type="dxa"/>
            <w:tcBorders>
              <w:top w:val="single" w:sz="8" w:space="0" w:color="auto"/>
              <w:bottom w:val="single" w:sz="8" w:space="0" w:color="auto"/>
            </w:tcBorders>
            <w:vAlign w:val="center"/>
          </w:tcPr>
          <w:p w14:paraId="5D416612" w14:textId="77777777" w:rsidR="000E7900" w:rsidRPr="00F10291" w:rsidRDefault="000E7900" w:rsidP="00B207DF">
            <w:pPr>
              <w:spacing w:beforeLines="30" w:before="72" w:afterLines="30" w:after="72" w:line="240" w:lineRule="auto"/>
              <w:rPr>
                <w:rFonts w:ascii="Times New Roman" w:eastAsiaTheme="minorEastAsia" w:hAnsi="Times New Roman"/>
                <w:lang w:eastAsia="zh-CN"/>
              </w:rPr>
            </w:pPr>
            <w:r w:rsidRPr="006E43B1">
              <w:rPr>
                <w:rFonts w:ascii="Times New Roman" w:hAnsi="Times New Roman"/>
                <w:lang w:val="en-GB" w:eastAsia="zh-CN"/>
              </w:rPr>
              <w:t>Values</w:t>
            </w:r>
          </w:p>
        </w:tc>
      </w:tr>
      <w:tr w:rsidR="000E7900" w14:paraId="3391C371" w14:textId="77777777" w:rsidTr="00B207DF">
        <w:trPr>
          <w:trHeight w:val="283"/>
          <w:jc w:val="center"/>
        </w:trPr>
        <w:tc>
          <w:tcPr>
            <w:tcW w:w="2268" w:type="dxa"/>
            <w:tcBorders>
              <w:top w:val="single" w:sz="8" w:space="0" w:color="auto"/>
            </w:tcBorders>
            <w:vAlign w:val="center"/>
          </w:tcPr>
          <w:p w14:paraId="58F6CF7F" w14:textId="77777777" w:rsidR="000E7900" w:rsidRPr="00F10291" w:rsidRDefault="000E7900" w:rsidP="00B207DF">
            <w:pPr>
              <w:spacing w:after="50" w:line="240" w:lineRule="auto"/>
              <w:rPr>
                <w:rFonts w:ascii="Times New Roman" w:eastAsiaTheme="minorEastAsia" w:hAnsi="Times New Roman"/>
                <w:lang w:eastAsia="zh-CN"/>
              </w:rPr>
            </w:pPr>
            <m:oMathPara>
              <m:oMathParaPr>
                <m:jc m:val="left"/>
              </m:oMathParaPr>
              <m:oMath>
                <m:r>
                  <w:rPr>
                    <w:rFonts w:ascii="Cambria Math" w:hAnsi="Cambria Math"/>
                    <w:lang w:val="en-GB" w:eastAsia="zh-CN"/>
                  </w:rPr>
                  <m:t>m</m:t>
                </m:r>
              </m:oMath>
            </m:oMathPara>
          </w:p>
        </w:tc>
        <w:tc>
          <w:tcPr>
            <w:tcW w:w="1701" w:type="dxa"/>
            <w:tcBorders>
              <w:top w:val="single" w:sz="8" w:space="0" w:color="auto"/>
            </w:tcBorders>
            <w:vAlign w:val="center"/>
          </w:tcPr>
          <w:p w14:paraId="0F831A39" w14:textId="77777777" w:rsidR="000E7900" w:rsidRDefault="000E7900" w:rsidP="00B207DF">
            <w:pPr>
              <w:spacing w:after="50" w:line="240" w:lineRule="auto"/>
              <w:rPr>
                <w:rFonts w:ascii="Times New Roman" w:eastAsiaTheme="minorEastAsia" w:hAnsi="Times New Roman"/>
                <w:lang w:eastAsia="zh-CN"/>
              </w:rPr>
            </w:pPr>
            <w:r w:rsidRPr="006E43B1">
              <w:rPr>
                <w:rFonts w:ascii="Times New Roman" w:hAnsi="Times New Roman"/>
                <w:lang w:val="en-GB" w:eastAsia="zh-CN"/>
              </w:rPr>
              <w:t>100</w:t>
            </w:r>
          </w:p>
        </w:tc>
      </w:tr>
      <w:tr w:rsidR="000E7900" w14:paraId="6403E8C7" w14:textId="77777777" w:rsidTr="00B207DF">
        <w:trPr>
          <w:trHeight w:val="283"/>
          <w:jc w:val="center"/>
        </w:trPr>
        <w:tc>
          <w:tcPr>
            <w:tcW w:w="2268" w:type="dxa"/>
            <w:vAlign w:val="center"/>
          </w:tcPr>
          <w:p w14:paraId="7A038B82" w14:textId="77777777" w:rsidR="000E7900" w:rsidRPr="00F10291" w:rsidRDefault="000E7900" w:rsidP="00B207DF">
            <w:pPr>
              <w:spacing w:after="50" w:line="240" w:lineRule="auto"/>
              <w:jc w:val="left"/>
              <w:rPr>
                <w:rFonts w:ascii="Times New Roman" w:eastAsiaTheme="minorEastAsia" w:hAnsi="Times New Roman"/>
                <w:lang w:eastAsia="zh-CN"/>
              </w:rPr>
            </w:pPr>
            <m:oMathPara>
              <m:oMathParaPr>
                <m:jc m:val="left"/>
              </m:oMathParaPr>
              <m:oMath>
                <m:r>
                  <w:rPr>
                    <w:rFonts w:ascii="Cambria Math" w:hAnsi="Cambria Math"/>
                    <w:lang w:val="en-GB" w:eastAsia="zh-CN"/>
                  </w:rPr>
                  <m:t>n</m:t>
                </m:r>
              </m:oMath>
            </m:oMathPara>
          </w:p>
        </w:tc>
        <w:tc>
          <w:tcPr>
            <w:tcW w:w="1701" w:type="dxa"/>
            <w:vAlign w:val="center"/>
          </w:tcPr>
          <w:p w14:paraId="750BE2AC" w14:textId="77777777" w:rsidR="000E7900" w:rsidRDefault="000E7900" w:rsidP="00B207DF">
            <w:pPr>
              <w:spacing w:after="50" w:line="240" w:lineRule="auto"/>
              <w:rPr>
                <w:rFonts w:ascii="Times New Roman" w:eastAsiaTheme="minorEastAsia" w:hAnsi="Times New Roman"/>
                <w:lang w:eastAsia="zh-CN"/>
              </w:rPr>
            </w:pPr>
            <w:r w:rsidRPr="006E43B1">
              <w:rPr>
                <w:rFonts w:ascii="Times New Roman" w:hAnsi="Times New Roman"/>
                <w:lang w:val="en-GB" w:eastAsia="zh-CN"/>
              </w:rPr>
              <w:t>500</w:t>
            </w:r>
          </w:p>
        </w:tc>
      </w:tr>
      <w:tr w:rsidR="000E7900" w14:paraId="15525ED4" w14:textId="77777777" w:rsidTr="00B207DF">
        <w:trPr>
          <w:trHeight w:val="283"/>
          <w:jc w:val="center"/>
        </w:trPr>
        <w:tc>
          <w:tcPr>
            <w:tcW w:w="2268" w:type="dxa"/>
            <w:vAlign w:val="center"/>
          </w:tcPr>
          <w:p w14:paraId="050603B9" w14:textId="77777777" w:rsidR="000E7900" w:rsidRPr="00F10291" w:rsidRDefault="000E7900" w:rsidP="00B207DF">
            <w:pPr>
              <w:spacing w:after="50" w:line="240" w:lineRule="auto"/>
              <w:jc w:val="left"/>
              <w:rPr>
                <w:rFonts w:ascii="Times New Roman" w:eastAsiaTheme="minorEastAsia" w:hAnsi="Times New Roman"/>
                <w:lang w:eastAsia="zh-CN"/>
              </w:rPr>
            </w:pPr>
            <w:r w:rsidRPr="006E43B1">
              <w:rPr>
                <w:rFonts w:ascii="Times New Roman" w:hAnsi="Times New Roman"/>
                <w:lang w:val="en-GB" w:eastAsia="zh-CN"/>
              </w:rPr>
              <w:t>The number of rounds</w:t>
            </w:r>
          </w:p>
        </w:tc>
        <w:tc>
          <w:tcPr>
            <w:tcW w:w="1701" w:type="dxa"/>
            <w:vAlign w:val="center"/>
          </w:tcPr>
          <w:p w14:paraId="52C9731F" w14:textId="77777777" w:rsidR="000E7900" w:rsidRDefault="000E7900" w:rsidP="00B207DF">
            <w:pPr>
              <w:spacing w:after="50" w:line="240" w:lineRule="auto"/>
              <w:rPr>
                <w:rFonts w:ascii="Times New Roman" w:eastAsiaTheme="minorEastAsia" w:hAnsi="Times New Roman"/>
                <w:lang w:eastAsia="zh-CN"/>
              </w:rPr>
            </w:pPr>
            <w:r w:rsidRPr="006E43B1">
              <w:rPr>
                <w:rFonts w:ascii="Times New Roman" w:hAnsi="Times New Roman"/>
                <w:lang w:val="en-GB" w:eastAsia="zh-CN"/>
              </w:rPr>
              <w:t>120</w:t>
            </w:r>
          </w:p>
        </w:tc>
      </w:tr>
      <w:tr w:rsidR="000E7900" w:rsidRPr="00B17A22" w14:paraId="475A4D05" w14:textId="77777777" w:rsidTr="00B207DF">
        <w:trPr>
          <w:trHeight w:val="283"/>
          <w:jc w:val="center"/>
        </w:trPr>
        <w:tc>
          <w:tcPr>
            <w:tcW w:w="2268" w:type="dxa"/>
            <w:vAlign w:val="center"/>
          </w:tcPr>
          <w:p w14:paraId="140CBA71" w14:textId="77777777" w:rsidR="000E7900" w:rsidRPr="00ED387D" w:rsidRDefault="000E7900" w:rsidP="00B207DF">
            <w:pPr>
              <w:spacing w:after="50" w:line="240" w:lineRule="auto"/>
              <w:jc w:val="left"/>
              <w:rPr>
                <w:rFonts w:ascii="Times New Roman" w:eastAsia="宋体" w:hAnsi="Times New Roman"/>
                <w:color w:val="000000" w:themeColor="text1"/>
                <w:lang w:val="pt-BR"/>
              </w:rPr>
            </w:pPr>
            <m:oMath>
              <m:r>
                <w:rPr>
                  <w:rFonts w:ascii="Cambria Math" w:hAnsi="Cambria Math"/>
                  <w:lang w:eastAsia="zh-CN"/>
                </w:rPr>
                <m:t>MAX_ITER</m:t>
              </m:r>
            </m:oMath>
            <w:r>
              <w:rPr>
                <w:rFonts w:ascii="Times New Roman" w:eastAsia="宋体" w:hAnsi="Times New Roman" w:hint="eastAsia"/>
                <w:lang w:eastAsia="zh-CN"/>
              </w:rPr>
              <w:t xml:space="preserve"> for</w:t>
            </w:r>
            <w:r>
              <w:rPr>
                <w:rFonts w:ascii="Times New Roman" w:eastAsia="宋体" w:hAnsi="Times New Roman"/>
                <w:lang w:eastAsia="zh-CN"/>
              </w:rPr>
              <w:t xml:space="preserve"> DMF</w:t>
            </w:r>
          </w:p>
        </w:tc>
        <w:tc>
          <w:tcPr>
            <w:tcW w:w="1701" w:type="dxa"/>
            <w:vAlign w:val="center"/>
          </w:tcPr>
          <w:p w14:paraId="47594935" w14:textId="77777777" w:rsidR="000E7900" w:rsidRPr="00B17A22" w:rsidRDefault="000E7900" w:rsidP="00B207DF">
            <w:pPr>
              <w:spacing w:after="50" w:line="240" w:lineRule="auto"/>
              <w:rPr>
                <w:rFonts w:ascii="Times New Roman" w:hAnsi="Times New Roman"/>
                <w:color w:val="000000" w:themeColor="text1"/>
                <w:lang w:val="pt-BR"/>
              </w:rPr>
            </w:pPr>
            <w:r>
              <w:rPr>
                <w:rFonts w:ascii="Times New Roman" w:hAnsi="Times New Roman" w:hint="eastAsia"/>
                <w:lang w:val="en-GB" w:eastAsia="zh-CN"/>
              </w:rPr>
              <w:t>8</w:t>
            </w:r>
            <w:r>
              <w:rPr>
                <w:rFonts w:ascii="Times New Roman" w:hAnsi="Times New Roman"/>
                <w:lang w:val="en-GB" w:eastAsia="zh-CN"/>
              </w:rPr>
              <w:t>000</w:t>
            </w:r>
          </w:p>
        </w:tc>
      </w:tr>
      <w:tr w:rsidR="000E7900" w:rsidRPr="00B17A22" w14:paraId="6612B3C1" w14:textId="77777777" w:rsidTr="00B207DF">
        <w:trPr>
          <w:trHeight w:val="283"/>
          <w:jc w:val="center"/>
        </w:trPr>
        <w:tc>
          <w:tcPr>
            <w:tcW w:w="2268" w:type="dxa"/>
            <w:vAlign w:val="center"/>
          </w:tcPr>
          <w:p w14:paraId="6E499FB1" w14:textId="77777777" w:rsidR="000E7900" w:rsidRPr="00ED387D" w:rsidRDefault="000E7900" w:rsidP="00B207DF">
            <w:pPr>
              <w:spacing w:after="50" w:line="240" w:lineRule="auto"/>
              <w:jc w:val="left"/>
              <w:rPr>
                <w:rFonts w:ascii="Times New Roman" w:eastAsia="宋体" w:hAnsi="Times New Roman"/>
                <w:color w:val="000000" w:themeColor="text1"/>
                <w:lang w:val="pt-BR"/>
              </w:rPr>
            </w:pPr>
            <w:r w:rsidRPr="006E43B1">
              <w:rPr>
                <w:rFonts w:ascii="Times New Roman" w:hAnsi="Times New Roman"/>
                <w:lang w:eastAsia="zh-CN"/>
              </w:rPr>
              <w:t xml:space="preserve">Range of </w:t>
            </w:r>
            <w:r>
              <w:rPr>
                <w:rFonts w:ascii="Times New Roman" w:hAnsi="Times New Roman"/>
                <w:lang w:eastAsia="zh-CN"/>
              </w:rPr>
              <w:t>GTD</w:t>
            </w:r>
          </w:p>
        </w:tc>
        <w:tc>
          <w:tcPr>
            <w:tcW w:w="1701" w:type="dxa"/>
            <w:vAlign w:val="center"/>
          </w:tcPr>
          <w:p w14:paraId="19803234" w14:textId="77777777" w:rsidR="000E7900" w:rsidRPr="00B17A22" w:rsidRDefault="000E7900" w:rsidP="00B207DF">
            <w:pPr>
              <w:spacing w:after="50" w:line="240" w:lineRule="auto"/>
              <w:rPr>
                <w:rFonts w:ascii="Times New Roman" w:hAnsi="Times New Roman"/>
                <w:color w:val="000000" w:themeColor="text1"/>
                <w:lang w:val="pt-BR"/>
              </w:rPr>
            </w:pPr>
            <w:r w:rsidRPr="006E43B1">
              <w:rPr>
                <w:rFonts w:ascii="Times New Roman" w:hAnsi="Times New Roman"/>
                <w:lang w:val="en-GB" w:eastAsia="zh-CN"/>
              </w:rPr>
              <w:t>[0.01, 436.67]</w:t>
            </w:r>
          </w:p>
        </w:tc>
      </w:tr>
      <w:tr w:rsidR="000E7900" w:rsidRPr="00B17A22" w14:paraId="0ADD9456" w14:textId="77777777" w:rsidTr="00B207DF">
        <w:trPr>
          <w:trHeight w:val="283"/>
          <w:jc w:val="center"/>
        </w:trPr>
        <w:tc>
          <w:tcPr>
            <w:tcW w:w="2268" w:type="dxa"/>
            <w:vAlign w:val="center"/>
          </w:tcPr>
          <w:p w14:paraId="7686DC29" w14:textId="77777777" w:rsidR="000E7900" w:rsidRPr="00ED387D" w:rsidRDefault="000E7900" w:rsidP="00B207DF">
            <w:pPr>
              <w:spacing w:after="50" w:line="240" w:lineRule="auto"/>
              <w:jc w:val="left"/>
              <w:rPr>
                <w:rFonts w:ascii="Times New Roman" w:eastAsia="宋体" w:hAnsi="Times New Roman"/>
                <w:color w:val="000000" w:themeColor="text1"/>
                <w:lang w:val="pt-BR"/>
              </w:rPr>
            </w:pPr>
            <m:oMathPara>
              <m:oMathParaPr>
                <m:jc m:val="left"/>
              </m:oMathParaPr>
              <m:oMath>
                <m:r>
                  <w:rPr>
                    <w:rFonts w:ascii="Cambria Math" w:hAnsi="Cambria Math"/>
                    <w:lang w:val="en-GB" w:eastAsia="zh-CN"/>
                  </w:rPr>
                  <m:t>μ</m:t>
                </m:r>
              </m:oMath>
            </m:oMathPara>
          </w:p>
        </w:tc>
        <w:tc>
          <w:tcPr>
            <w:tcW w:w="1701" w:type="dxa"/>
            <w:vAlign w:val="center"/>
          </w:tcPr>
          <w:p w14:paraId="2EB90410" w14:textId="77777777" w:rsidR="000E7900" w:rsidRPr="00B17A22" w:rsidRDefault="000E7900" w:rsidP="00B207DF">
            <w:pPr>
              <w:spacing w:after="50" w:line="240" w:lineRule="auto"/>
              <w:rPr>
                <w:rFonts w:ascii="Times New Roman" w:hAnsi="Times New Roman"/>
                <w:color w:val="000000" w:themeColor="text1"/>
                <w:lang w:val="pt-BR"/>
              </w:rPr>
            </w:pPr>
            <w:r w:rsidRPr="006E43B1">
              <w:rPr>
                <w:rFonts w:ascii="Times New Roman" w:hAnsi="Times New Roman"/>
                <w:lang w:val="en-GB" w:eastAsia="zh-CN"/>
              </w:rPr>
              <w:t>[4, 20]</w:t>
            </w:r>
          </w:p>
        </w:tc>
      </w:tr>
      <w:tr w:rsidR="000E7900" w:rsidRPr="00B17A22" w14:paraId="44E6412E" w14:textId="77777777" w:rsidTr="00B207DF">
        <w:trPr>
          <w:trHeight w:val="283"/>
          <w:jc w:val="center"/>
        </w:trPr>
        <w:tc>
          <w:tcPr>
            <w:tcW w:w="2268" w:type="dxa"/>
            <w:vAlign w:val="center"/>
          </w:tcPr>
          <w:p w14:paraId="71905565" w14:textId="77777777" w:rsidR="000E7900" w:rsidRPr="00ED387D" w:rsidRDefault="000E7900" w:rsidP="00B207DF">
            <w:pPr>
              <w:spacing w:after="50" w:line="240" w:lineRule="auto"/>
              <w:jc w:val="left"/>
              <w:rPr>
                <w:rFonts w:ascii="Times New Roman" w:eastAsia="宋体" w:hAnsi="Times New Roman"/>
                <w:color w:val="000000" w:themeColor="text1"/>
                <w:lang w:val="pt-BR"/>
              </w:rPr>
            </w:pPr>
            <m:oMathPara>
              <m:oMathParaPr>
                <m:jc m:val="left"/>
              </m:oMathParaPr>
              <m:oMath>
                <m:r>
                  <w:rPr>
                    <w:rFonts w:ascii="Cambria Math" w:hAnsi="Cambria Math"/>
                    <w:lang w:val="en-GB" w:eastAsia="zh-CN"/>
                  </w:rPr>
                  <m:t>τ</m:t>
                </m:r>
              </m:oMath>
            </m:oMathPara>
          </w:p>
        </w:tc>
        <w:tc>
          <w:tcPr>
            <w:tcW w:w="1701" w:type="dxa"/>
            <w:vAlign w:val="center"/>
          </w:tcPr>
          <w:p w14:paraId="4928FFB3" w14:textId="77777777" w:rsidR="000E7900" w:rsidRPr="00B17A22" w:rsidRDefault="000E7900" w:rsidP="00B207DF">
            <w:pPr>
              <w:spacing w:after="50" w:line="240" w:lineRule="auto"/>
              <w:rPr>
                <w:rFonts w:ascii="Times New Roman" w:hAnsi="Times New Roman"/>
                <w:color w:val="000000" w:themeColor="text1"/>
                <w:lang w:val="pt-BR"/>
              </w:rPr>
            </w:pPr>
            <w:r w:rsidRPr="006E43B1">
              <w:rPr>
                <w:rFonts w:ascii="Times New Roman" w:hAnsi="Times New Roman"/>
                <w:lang w:val="en-GB" w:eastAsia="zh-CN"/>
              </w:rPr>
              <w:t>[4, 10]</w:t>
            </w:r>
          </w:p>
        </w:tc>
      </w:tr>
      <w:tr w:rsidR="000E7900" w:rsidRPr="00B17A22" w14:paraId="529ED331" w14:textId="77777777" w:rsidTr="00B207DF">
        <w:trPr>
          <w:trHeight w:val="283"/>
          <w:jc w:val="center"/>
        </w:trPr>
        <w:tc>
          <w:tcPr>
            <w:tcW w:w="2268" w:type="dxa"/>
            <w:vAlign w:val="center"/>
          </w:tcPr>
          <w:p w14:paraId="505F62AB" w14:textId="77777777" w:rsidR="000E7900" w:rsidRPr="00ED387D" w:rsidRDefault="000E7900" w:rsidP="00B207DF">
            <w:pPr>
              <w:spacing w:after="50" w:line="240" w:lineRule="auto"/>
              <w:jc w:val="left"/>
              <w:rPr>
                <w:rFonts w:ascii="Times New Roman" w:eastAsia="宋体" w:hAnsi="Times New Roman"/>
                <w:color w:val="000000" w:themeColor="text1"/>
                <w:lang w:val="pt-BR"/>
              </w:rPr>
            </w:pPr>
            <m:oMathPara>
              <m:oMathParaPr>
                <m:jc m:val="left"/>
              </m:oMathParaPr>
              <m:oMath>
                <m:r>
                  <w:rPr>
                    <w:rFonts w:ascii="Cambria Math" w:hAnsi="Cambria Math"/>
                    <w:lang w:eastAsia="zh-CN"/>
                  </w:rPr>
                  <m:t>β</m:t>
                </m:r>
              </m:oMath>
            </m:oMathPara>
          </w:p>
        </w:tc>
        <w:tc>
          <w:tcPr>
            <w:tcW w:w="1701" w:type="dxa"/>
            <w:vAlign w:val="center"/>
          </w:tcPr>
          <w:p w14:paraId="7659159B" w14:textId="77777777" w:rsidR="000E7900" w:rsidRPr="00B17A22" w:rsidRDefault="000E7900" w:rsidP="00B207DF">
            <w:pPr>
              <w:spacing w:after="50" w:line="240" w:lineRule="auto"/>
              <w:rPr>
                <w:rFonts w:ascii="Times New Roman" w:hAnsi="Times New Roman"/>
                <w:color w:val="000000" w:themeColor="text1"/>
                <w:lang w:val="pt-BR"/>
              </w:rPr>
            </w:pPr>
            <w:r w:rsidRPr="006E43B1">
              <w:rPr>
                <w:rFonts w:ascii="Times New Roman" w:hAnsi="Times New Roman"/>
                <w:lang w:val="en-GB" w:eastAsia="zh-CN"/>
              </w:rPr>
              <w:t>[0.1, 0.5]</w:t>
            </w:r>
          </w:p>
        </w:tc>
      </w:tr>
      <w:tr w:rsidR="000E7900" w:rsidRPr="00B17A22" w14:paraId="31A816A7" w14:textId="77777777" w:rsidTr="00B207DF">
        <w:trPr>
          <w:trHeight w:val="283"/>
          <w:jc w:val="center"/>
        </w:trPr>
        <w:tc>
          <w:tcPr>
            <w:tcW w:w="2268" w:type="dxa"/>
            <w:tcBorders>
              <w:bottom w:val="single" w:sz="8" w:space="0" w:color="auto"/>
            </w:tcBorders>
            <w:vAlign w:val="center"/>
          </w:tcPr>
          <w:p w14:paraId="3218F09E" w14:textId="77777777" w:rsidR="000E7900" w:rsidRPr="00ED387D" w:rsidRDefault="000E7900" w:rsidP="00B207DF">
            <w:pPr>
              <w:spacing w:after="50" w:line="240" w:lineRule="auto"/>
              <w:jc w:val="left"/>
              <w:rPr>
                <w:rFonts w:ascii="Times New Roman" w:eastAsia="宋体" w:hAnsi="Times New Roman"/>
                <w:color w:val="000000" w:themeColor="text1"/>
                <w:lang w:val="pt-BR"/>
              </w:rPr>
            </w:pPr>
            <m:oMathPara>
              <m:oMathParaPr>
                <m:jc m:val="left"/>
              </m:oMathParaPr>
              <m:oMath>
                <m:r>
                  <w:rPr>
                    <w:rFonts w:ascii="Cambria Math" w:hAnsi="Cambria Math"/>
                    <w:lang w:eastAsia="zh-CN"/>
                  </w:rPr>
                  <m:t>TR</m:t>
                </m:r>
              </m:oMath>
            </m:oMathPara>
          </w:p>
        </w:tc>
        <w:tc>
          <w:tcPr>
            <w:tcW w:w="1701" w:type="dxa"/>
            <w:tcBorders>
              <w:bottom w:val="single" w:sz="8" w:space="0" w:color="auto"/>
            </w:tcBorders>
            <w:vAlign w:val="center"/>
          </w:tcPr>
          <w:p w14:paraId="01D3B3DF" w14:textId="77777777" w:rsidR="000E7900" w:rsidRPr="00B17A22" w:rsidRDefault="000E7900" w:rsidP="00B207DF">
            <w:pPr>
              <w:spacing w:after="50" w:line="240" w:lineRule="auto"/>
              <w:rPr>
                <w:rFonts w:ascii="Times New Roman" w:hAnsi="Times New Roman"/>
                <w:color w:val="000000" w:themeColor="text1"/>
                <w:lang w:val="pt-BR"/>
              </w:rPr>
            </w:pPr>
            <w:r w:rsidRPr="006E43B1">
              <w:rPr>
                <w:rFonts w:ascii="Times New Roman" w:hAnsi="Times New Roman"/>
                <w:lang w:val="en-GB" w:eastAsia="zh-CN"/>
              </w:rPr>
              <w:t>[0.1, 0.9]</w:t>
            </w:r>
          </w:p>
        </w:tc>
      </w:tr>
    </w:tbl>
    <w:p w14:paraId="6D2E0D80" w14:textId="595C3701" w:rsidR="00F5187B" w:rsidRDefault="00E061A9" w:rsidP="000E7900">
      <w:pPr>
        <w:pStyle w:val="MDPI31text"/>
        <w:spacing w:beforeLines="50" w:before="120" w:line="240" w:lineRule="auto"/>
        <w:ind w:firstLine="0"/>
        <w:rPr>
          <w:rFonts w:ascii="Times New Roman" w:eastAsia="宋体" w:hAnsi="Times New Roman"/>
          <w:color w:val="auto"/>
          <w:szCs w:val="20"/>
        </w:rPr>
      </w:pPr>
      <w:r w:rsidRPr="005C6C07">
        <w:rPr>
          <w:rFonts w:ascii="Times New Roman" w:eastAsia="宋体" w:hAnsi="Times New Roman"/>
          <w:color w:val="auto"/>
          <w:szCs w:val="20"/>
        </w:rPr>
        <w:t xml:space="preserve">by these algorithms as the baseline to evaluate workers’ </w:t>
      </w:r>
      <w:r w:rsidR="00540EE3">
        <w:rPr>
          <w:rFonts w:ascii="Times New Roman" w:eastAsia="宋体" w:hAnsi="Times New Roman"/>
          <w:color w:val="auto"/>
          <w:szCs w:val="20"/>
        </w:rPr>
        <w:t>DOT</w:t>
      </w:r>
      <w:r w:rsidRPr="005C6C07">
        <w:rPr>
          <w:rFonts w:ascii="Times New Roman" w:eastAsia="宋体" w:hAnsi="Times New Roman"/>
          <w:color w:val="auto"/>
          <w:szCs w:val="20"/>
        </w:rPr>
        <w:t xml:space="preserve"> based on the same trust computing function as DLFTI. And to achieve </w:t>
      </w:r>
      <w:r w:rsidR="00F5187B" w:rsidRPr="005C6C07">
        <w:rPr>
          <w:rFonts w:ascii="Times New Roman" w:eastAsia="宋体" w:hAnsi="Times New Roman"/>
          <w:color w:val="auto"/>
          <w:szCs w:val="20"/>
        </w:rPr>
        <w:t xml:space="preserve">worker recognition, </w:t>
      </w:r>
      <w:r w:rsidR="00F5187B" w:rsidRPr="00605248">
        <w:rPr>
          <w:rFonts w:ascii="Times New Roman" w:eastAsia="宋体" w:hAnsi="Times New Roman"/>
          <w:color w:val="008000"/>
          <w:szCs w:val="20"/>
        </w:rPr>
        <w:t>we truncate the workers</w:t>
      </w:r>
      <w:r w:rsidR="00605248" w:rsidRPr="00605248">
        <w:rPr>
          <w:rFonts w:ascii="Times New Roman" w:eastAsia="宋体" w:hAnsi="Times New Roman"/>
          <w:color w:val="008000"/>
          <w:szCs w:val="20"/>
        </w:rPr>
        <w:t>’</w:t>
      </w:r>
      <w:r w:rsidR="00F5187B" w:rsidRPr="00605248">
        <w:rPr>
          <w:rFonts w:ascii="Times New Roman" w:eastAsia="宋体" w:hAnsi="Times New Roman"/>
          <w:color w:val="008000"/>
          <w:szCs w:val="20"/>
        </w:rPr>
        <w:t xml:space="preserve"> group for different TRs,</w:t>
      </w:r>
      <w:r w:rsidR="00F5187B" w:rsidRPr="005C6C07">
        <w:rPr>
          <w:rFonts w:ascii="Times New Roman" w:eastAsia="宋体" w:hAnsi="Times New Roman"/>
          <w:color w:val="auto"/>
          <w:szCs w:val="20"/>
        </w:rPr>
        <w:t xml:space="preserve"> considering the workers with high </w:t>
      </w:r>
      <w:r w:rsidR="00F5187B">
        <w:rPr>
          <w:rFonts w:ascii="Times New Roman" w:eastAsia="宋体" w:hAnsi="Times New Roman"/>
          <w:color w:val="auto"/>
          <w:szCs w:val="20"/>
        </w:rPr>
        <w:t>DOT</w:t>
      </w:r>
      <w:r w:rsidR="00F5187B" w:rsidRPr="005C6C07">
        <w:rPr>
          <w:rFonts w:ascii="Times New Roman" w:eastAsia="宋体" w:hAnsi="Times New Roman"/>
          <w:color w:val="auto"/>
          <w:szCs w:val="20"/>
        </w:rPr>
        <w:t xml:space="preserve"> as trustworthy</w:t>
      </w:r>
      <w:r w:rsidR="00364737" w:rsidRPr="00364737">
        <w:t xml:space="preserve"> </w:t>
      </w:r>
      <w:r w:rsidR="00364737" w:rsidRPr="00364737">
        <w:rPr>
          <w:rFonts w:ascii="Times New Roman" w:eastAsia="宋体" w:hAnsi="Times New Roman"/>
          <w:color w:val="auto"/>
          <w:szCs w:val="20"/>
        </w:rPr>
        <w:t>and the workers with low DOT as untrustworthy.</w:t>
      </w:r>
    </w:p>
    <w:p w14:paraId="29F0CE54" w14:textId="03209BAD" w:rsidR="005C6C07" w:rsidRPr="005C6C07" w:rsidRDefault="00765326" w:rsidP="00701E1A">
      <w:pPr>
        <w:pStyle w:val="MDPI31text"/>
        <w:spacing w:line="240" w:lineRule="auto"/>
        <w:ind w:firstLineChars="150" w:firstLine="300"/>
        <w:rPr>
          <w:rFonts w:ascii="Times New Roman" w:eastAsia="宋体" w:hAnsi="Times New Roman"/>
          <w:color w:val="auto"/>
          <w:szCs w:val="20"/>
          <w:lang w:eastAsia="zh-CN"/>
        </w:rPr>
      </w:pPr>
      <w:r w:rsidRPr="005C6C07">
        <w:rPr>
          <w:rFonts w:ascii="Times New Roman" w:eastAsia="宋体" w:hAnsi="Times New Roman"/>
          <w:color w:val="auto"/>
          <w:szCs w:val="20"/>
        </w:rPr>
        <w:t>Moreover, we implement FTI method for better comparison. The biggest difference between the FTI method and our</w:t>
      </w:r>
      <w:r w:rsidR="00701E1A">
        <w:rPr>
          <w:rFonts w:ascii="Times New Roman" w:eastAsia="宋体" w:hAnsi="Times New Roman" w:hint="eastAsia"/>
          <w:color w:val="auto"/>
          <w:szCs w:val="20"/>
          <w:lang w:eastAsia="zh-CN"/>
        </w:rPr>
        <w:t xml:space="preserve"> </w:t>
      </w:r>
      <w:r w:rsidR="005C6C07" w:rsidRPr="005C6C07">
        <w:rPr>
          <w:rFonts w:ascii="Times New Roman" w:eastAsia="宋体" w:hAnsi="Times New Roman"/>
          <w:color w:val="auto"/>
          <w:szCs w:val="20"/>
        </w:rPr>
        <w:t xml:space="preserve">DLFTI method is that the FTI method does not use DMF to obtain the bronze GTD, but directly uses the estimated data obtained by the Mean method as the bronze GTD. We introduce FTI as a comparison here mainly for </w:t>
      </w:r>
      <w:r w:rsidR="00E03FAB">
        <w:rPr>
          <w:rFonts w:ascii="Times New Roman" w:eastAsia="宋体" w:hAnsi="Times New Roman"/>
          <w:color w:val="auto"/>
          <w:szCs w:val="20"/>
        </w:rPr>
        <w:t>two</w:t>
      </w:r>
      <w:r w:rsidR="00E03FAB" w:rsidRPr="005C6C07">
        <w:rPr>
          <w:rFonts w:ascii="Times New Roman" w:eastAsia="宋体" w:hAnsi="Times New Roman"/>
          <w:color w:val="auto"/>
          <w:szCs w:val="20"/>
        </w:rPr>
        <w:t xml:space="preserve"> </w:t>
      </w:r>
      <w:r w:rsidR="005C6C07" w:rsidRPr="005C6C07">
        <w:rPr>
          <w:rFonts w:ascii="Times New Roman" w:eastAsia="宋体" w:hAnsi="Times New Roman"/>
          <w:color w:val="auto"/>
          <w:szCs w:val="20"/>
        </w:rPr>
        <w:t>purposes: On the one hand, we can observe the advantages of our three-level GTD and ETD mechanism over other traditional comparison algorithms through FTI. On the other hand, we can also compare the advantages of our DMF complementation method over the non-DMF.</w:t>
      </w:r>
    </w:p>
    <w:p w14:paraId="43809BDB" w14:textId="367234E8" w:rsidR="00E061A9" w:rsidRDefault="005C6C07" w:rsidP="00276A60">
      <w:pPr>
        <w:pStyle w:val="MDPI31text"/>
        <w:spacing w:line="240" w:lineRule="auto"/>
        <w:ind w:firstLineChars="150" w:firstLine="300"/>
        <w:rPr>
          <w:rFonts w:ascii="Times New Roman" w:eastAsia="宋体" w:hAnsi="Times New Roman"/>
          <w:color w:val="auto"/>
          <w:szCs w:val="20"/>
        </w:rPr>
      </w:pPr>
      <w:r w:rsidRPr="005C6C07">
        <w:rPr>
          <w:rFonts w:ascii="Times New Roman" w:eastAsia="宋体" w:hAnsi="Times New Roman"/>
          <w:color w:val="auto"/>
          <w:szCs w:val="20"/>
        </w:rPr>
        <w:t xml:space="preserve">In this simulation, we assume that the error of the data collected by UAVs is negligible. Except the gold GTD obtained by UAVs, DPC will not know the real ground truth of any task. But when calculating the </w:t>
      </w:r>
      <w:r w:rsidR="005857CE">
        <w:rPr>
          <w:rFonts w:ascii="Times New Roman" w:eastAsia="宋体" w:hAnsi="Times New Roman"/>
          <w:color w:val="auto"/>
          <w:szCs w:val="20"/>
        </w:rPr>
        <w:t>mechanism's accuracy</w:t>
      </w:r>
      <w:r w:rsidRPr="005C6C07">
        <w:rPr>
          <w:rFonts w:ascii="Times New Roman" w:eastAsia="宋体" w:hAnsi="Times New Roman"/>
          <w:color w:val="auto"/>
          <w:szCs w:val="20"/>
        </w:rPr>
        <w:t>, we will compare the ETD with the real ground truth in the dataset to calculate the accuracy.</w:t>
      </w:r>
    </w:p>
    <w:p w14:paraId="6AE5F5D1" w14:textId="77777777" w:rsidR="00752B82" w:rsidRPr="007E3E06" w:rsidRDefault="00752B82" w:rsidP="00752B82">
      <w:pPr>
        <w:pStyle w:val="2"/>
        <w:tabs>
          <w:tab w:val="center" w:pos="1900"/>
          <w:tab w:val="right" w:pos="3800"/>
        </w:tabs>
        <w:spacing w:before="80"/>
      </w:pPr>
      <w:r w:rsidRPr="007E3E06">
        <w:t>5.3 Evaluation results</w:t>
      </w:r>
    </w:p>
    <w:p w14:paraId="13143888" w14:textId="77777777" w:rsidR="00752B82" w:rsidRPr="00B025CC" w:rsidRDefault="00752B82" w:rsidP="00752B82">
      <w:pPr>
        <w:pStyle w:val="MDPI31text"/>
        <w:spacing w:line="240" w:lineRule="auto"/>
        <w:ind w:firstLineChars="150" w:firstLine="300"/>
        <w:rPr>
          <w:rFonts w:ascii="Times New Roman" w:eastAsia="宋体" w:hAnsi="Times New Roman"/>
          <w:color w:val="auto"/>
          <w:szCs w:val="20"/>
        </w:rPr>
      </w:pPr>
      <w:r w:rsidRPr="00B025CC">
        <w:rPr>
          <w:rFonts w:ascii="Times New Roman" w:eastAsia="宋体" w:hAnsi="Times New Roman"/>
          <w:color w:val="auto"/>
          <w:szCs w:val="20"/>
        </w:rPr>
        <w:t>We investigate the performance of our algorithm from the perspective of worker recognition and truth discovery, respectively, and exhibit the performance of other algorithms</w:t>
      </w:r>
      <w:r>
        <w:rPr>
          <w:rFonts w:ascii="Times New Roman" w:eastAsia="宋体" w:hAnsi="Times New Roman"/>
          <w:color w:val="auto"/>
          <w:szCs w:val="20"/>
        </w:rPr>
        <w:t>.</w:t>
      </w:r>
    </w:p>
    <w:p w14:paraId="467B4E5D" w14:textId="3CCC8EF6" w:rsidR="00765326" w:rsidRDefault="00B025CC" w:rsidP="005F6D1F">
      <w:pPr>
        <w:pStyle w:val="MDPI31text"/>
        <w:spacing w:line="240" w:lineRule="auto"/>
        <w:ind w:firstLineChars="150" w:firstLine="300"/>
        <w:rPr>
          <w:rFonts w:ascii="Times New Roman" w:eastAsia="宋体" w:hAnsi="Times New Roman"/>
          <w:color w:val="auto"/>
          <w:szCs w:val="20"/>
        </w:rPr>
      </w:pPr>
      <w:r w:rsidRPr="00B025CC">
        <w:rPr>
          <w:rFonts w:ascii="Times New Roman" w:eastAsia="宋体" w:hAnsi="Times New Roman"/>
          <w:color w:val="auto"/>
          <w:szCs w:val="20"/>
        </w:rPr>
        <w:t>First,</w:t>
      </w:r>
      <w:r w:rsidR="00CB7628" w:rsidRPr="00CB7628">
        <w:t xml:space="preserve"> </w:t>
      </w:r>
      <w:r w:rsidR="00CB7628" w:rsidRPr="00CB7628">
        <w:rPr>
          <w:rFonts w:ascii="Times New Roman" w:eastAsia="宋体" w:hAnsi="Times New Roman"/>
          <w:color w:val="auto"/>
          <w:szCs w:val="20"/>
        </w:rPr>
        <w:t xml:space="preserve">ROC curve and AUC value are </w:t>
      </w:r>
      <w:r w:rsidR="00CB7628">
        <w:rPr>
          <w:rFonts w:ascii="Times New Roman" w:eastAsia="宋体" w:hAnsi="Times New Roman"/>
          <w:color w:val="auto"/>
          <w:szCs w:val="20"/>
        </w:rPr>
        <w:t>introduc</w:t>
      </w:r>
      <w:r w:rsidR="00CB7628" w:rsidRPr="00CB7628">
        <w:rPr>
          <w:rFonts w:ascii="Times New Roman" w:eastAsia="宋体" w:hAnsi="Times New Roman"/>
          <w:color w:val="auto"/>
          <w:szCs w:val="20"/>
        </w:rPr>
        <w:t>ed</w:t>
      </w:r>
      <w:r w:rsidRPr="00B025CC">
        <w:rPr>
          <w:rFonts w:ascii="Times New Roman" w:eastAsia="宋体" w:hAnsi="Times New Roman"/>
          <w:color w:val="auto"/>
          <w:szCs w:val="20"/>
        </w:rPr>
        <w:t xml:space="preserve"> to demonstrate the performance of our algorithm in worker recognition and compare it with other compared algorithms. The results indicate that our DLFTI algorithm </w:t>
      </w:r>
      <w:r w:rsidR="005773F5">
        <w:rPr>
          <w:rFonts w:ascii="Times New Roman" w:eastAsia="宋体" w:hAnsi="Times New Roman"/>
          <w:color w:val="auto"/>
          <w:szCs w:val="20"/>
        </w:rPr>
        <w:t>performs significantly better</w:t>
      </w:r>
      <w:r w:rsidRPr="00B025CC">
        <w:rPr>
          <w:rFonts w:ascii="Times New Roman" w:eastAsia="宋体" w:hAnsi="Times New Roman"/>
          <w:color w:val="auto"/>
          <w:szCs w:val="20"/>
        </w:rPr>
        <w:t xml:space="preserve"> than the comparison algorithms on the ROC curves for all cases of trustworthy rate. Remarkably, when the malicious workers are in the majority, the AUC achieved by DLFTI is at least 75% higher than Mean, Median and LFC. In the case where TR is </w:t>
      </w:r>
      <w:r w:rsidR="00507AB2" w:rsidRPr="00B025CC">
        <w:rPr>
          <w:rFonts w:ascii="Times New Roman" w:eastAsia="宋体" w:hAnsi="Times New Roman"/>
          <w:color w:val="auto"/>
          <w:szCs w:val="20"/>
        </w:rPr>
        <w:t>equal to 0.2, the AUC value of our DLFTI algorithm is even more than 9 times higher than Mean, Median and LFC. In fact,</w:t>
      </w:r>
      <w:r w:rsidR="00765326" w:rsidRPr="00765326">
        <w:rPr>
          <w:rFonts w:ascii="Times New Roman" w:eastAsia="宋体" w:hAnsi="Times New Roman"/>
        </w:rPr>
        <w:t xml:space="preserve"> </w:t>
      </w:r>
      <w:r w:rsidR="00765326" w:rsidRPr="00B025CC">
        <w:rPr>
          <w:rFonts w:ascii="Times New Roman" w:eastAsia="宋体" w:hAnsi="Times New Roman"/>
          <w:color w:val="auto"/>
          <w:szCs w:val="20"/>
        </w:rPr>
        <w:t>the AUC of DLFTI is always close to 1 for all TRs.</w:t>
      </w:r>
    </w:p>
    <w:p w14:paraId="29823908" w14:textId="77777777" w:rsidR="00892B7D" w:rsidRPr="008248C8" w:rsidRDefault="00892B7D" w:rsidP="00892B7D">
      <w:pPr>
        <w:pStyle w:val="MDPI31text"/>
        <w:spacing w:line="240" w:lineRule="auto"/>
        <w:ind w:firstLineChars="150" w:firstLine="300"/>
        <w:rPr>
          <w:rFonts w:ascii="Times New Roman" w:eastAsia="宋体" w:hAnsi="Times New Roman"/>
          <w:color w:val="auto"/>
          <w:szCs w:val="20"/>
        </w:rPr>
      </w:pPr>
      <w:r w:rsidRPr="00B025CC">
        <w:rPr>
          <w:rFonts w:ascii="Times New Roman" w:eastAsia="宋体" w:hAnsi="Times New Roman"/>
          <w:color w:val="auto"/>
          <w:szCs w:val="20"/>
        </w:rPr>
        <w:t>Second,</w:t>
      </w:r>
      <w:r>
        <w:rPr>
          <w:rFonts w:ascii="Times New Roman" w:eastAsia="宋体" w:hAnsi="Times New Roman"/>
          <w:color w:val="auto"/>
          <w:szCs w:val="20"/>
        </w:rPr>
        <w:t xml:space="preserve"> RMSE and FR</w:t>
      </w:r>
      <w:r w:rsidRPr="00B025CC">
        <w:rPr>
          <w:rFonts w:ascii="Times New Roman" w:eastAsia="宋体" w:hAnsi="Times New Roman"/>
          <w:color w:val="auto"/>
          <w:szCs w:val="20"/>
        </w:rPr>
        <w:t xml:space="preserve"> </w:t>
      </w:r>
      <w:r>
        <w:rPr>
          <w:rFonts w:ascii="Times New Roman" w:eastAsia="宋体" w:hAnsi="Times New Roman"/>
          <w:color w:val="auto"/>
          <w:szCs w:val="20"/>
        </w:rPr>
        <w:t xml:space="preserve">are introduced </w:t>
      </w:r>
      <w:r w:rsidRPr="00B025CC">
        <w:rPr>
          <w:rFonts w:ascii="Times New Roman" w:eastAsia="宋体" w:hAnsi="Times New Roman"/>
          <w:color w:val="auto"/>
          <w:szCs w:val="20"/>
        </w:rPr>
        <w:t>to demonstrate the performance of our algorithm in truth discovery and similarly make comparisons with other compared algorithms. It can be seen that our DLFTI shows clearly better performance on RMSE and FR than the comparison algorithms for all TRs. Notably, when the malicious workers are in the majority, the RMSE achieved by the DLFTI algorithm is at least 20 times lower than the Mean, Median and LFC, and the FR by our DLFTI algorithm achieved is at least 104% higher than the other three algorithms. And it is revealed that the lower the TR, the more significant the advantage of our DLFTI’s performance over other comparison algorithms.</w:t>
      </w:r>
    </w:p>
    <w:p w14:paraId="3100AF99" w14:textId="77777777" w:rsidR="00FE4A98" w:rsidRPr="00077637" w:rsidRDefault="00FE4A98" w:rsidP="00FE4A98">
      <w:pPr>
        <w:pStyle w:val="3"/>
        <w:spacing w:before="120"/>
        <w:ind w:leftChars="26" w:left="574" w:hanging="522"/>
        <w:rPr>
          <w:b/>
          <w:bCs/>
          <w:sz w:val="18"/>
          <w:szCs w:val="18"/>
        </w:rPr>
      </w:pPr>
      <w:r w:rsidRPr="00077637">
        <w:rPr>
          <w:b/>
          <w:bCs/>
          <w:sz w:val="18"/>
          <w:szCs w:val="18"/>
        </w:rPr>
        <w:t>5.3.1 Worker recognition</w:t>
      </w:r>
    </w:p>
    <w:p w14:paraId="307AC28D" w14:textId="5AB868F8" w:rsidR="002266D3" w:rsidRDefault="00FE4A98" w:rsidP="005F6D1F">
      <w:pPr>
        <w:pStyle w:val="MDPI31text"/>
        <w:spacing w:line="240" w:lineRule="auto"/>
        <w:ind w:firstLineChars="150" w:firstLine="300"/>
        <w:rPr>
          <w:rFonts w:ascii="Times New Roman" w:eastAsia="宋体" w:hAnsi="Times New Roman"/>
          <w:color w:val="auto"/>
          <w:szCs w:val="20"/>
        </w:rPr>
      </w:pPr>
      <w:r w:rsidRPr="00B132F8">
        <w:rPr>
          <w:rFonts w:ascii="Times New Roman" w:eastAsia="宋体" w:hAnsi="Times New Roman"/>
          <w:color w:val="auto"/>
          <w:szCs w:val="20"/>
        </w:rPr>
        <w:t xml:space="preserve">To explore the algorithms’ competence of worker recognition, we plot the ROC curves of our DLFTI and other comparison algorithms on worker recognition for different TRs, as shown in Fig. </w:t>
      </w:r>
      <w:r>
        <w:rPr>
          <w:rFonts w:ascii="Times New Roman" w:eastAsia="宋体" w:hAnsi="Times New Roman"/>
          <w:color w:val="auto"/>
          <w:szCs w:val="20"/>
        </w:rPr>
        <w:t>6</w:t>
      </w:r>
      <w:r w:rsidRPr="00B132F8">
        <w:rPr>
          <w:rFonts w:ascii="Times New Roman" w:eastAsia="宋体" w:hAnsi="Times New Roman"/>
          <w:color w:val="auto"/>
          <w:szCs w:val="20"/>
        </w:rPr>
        <w:t xml:space="preserve">. </w:t>
      </w:r>
      <w:r w:rsidRPr="005F6D1F">
        <w:rPr>
          <w:rFonts w:ascii="Times New Roman" w:eastAsia="宋体" w:hAnsi="Times New Roman"/>
          <w:color w:val="008000"/>
          <w:szCs w:val="20"/>
        </w:rPr>
        <w:t xml:space="preserve">It can be seen that our DLFTI shows significantly </w:t>
      </w:r>
      <w:r w:rsidR="00423802" w:rsidRPr="005F6D1F">
        <w:rPr>
          <w:rFonts w:ascii="Times New Roman" w:eastAsia="宋体" w:hAnsi="Times New Roman"/>
          <w:color w:val="008000"/>
          <w:szCs w:val="20"/>
        </w:rPr>
        <w:t>better performance than the comparison algorithm</w:t>
      </w:r>
      <w:r w:rsidR="002D3879" w:rsidRPr="005F6D1F">
        <w:rPr>
          <w:rFonts w:ascii="Times New Roman" w:eastAsia="宋体" w:hAnsi="Times New Roman"/>
          <w:color w:val="008000"/>
          <w:szCs w:val="20"/>
        </w:rPr>
        <w:t>s</w:t>
      </w:r>
      <w:r w:rsidR="00423802" w:rsidRPr="005F6D1F">
        <w:rPr>
          <w:rFonts w:ascii="Times New Roman" w:eastAsia="宋体" w:hAnsi="Times New Roman"/>
          <w:color w:val="008000"/>
          <w:szCs w:val="20"/>
        </w:rPr>
        <w:t xml:space="preserve"> on the ROC curves for worker recognition in all TRs,</w:t>
      </w:r>
      <w:r w:rsidR="00423802" w:rsidRPr="00B132F8">
        <w:rPr>
          <w:rFonts w:ascii="Times New Roman" w:eastAsia="宋体" w:hAnsi="Times New Roman"/>
          <w:color w:val="auto"/>
          <w:szCs w:val="20"/>
        </w:rPr>
        <w:t xml:space="preserve"> and this advantage is</w:t>
      </w:r>
      <w:r w:rsidR="002266D3" w:rsidRPr="002266D3">
        <w:rPr>
          <w:rFonts w:ascii="Times New Roman" w:eastAsia="宋体" w:hAnsi="Times New Roman"/>
        </w:rPr>
        <w:t xml:space="preserve"> </w:t>
      </w:r>
      <w:r w:rsidR="002266D3" w:rsidRPr="00B132F8">
        <w:rPr>
          <w:rFonts w:ascii="Times New Roman" w:eastAsia="宋体" w:hAnsi="Times New Roman"/>
          <w:color w:val="auto"/>
          <w:szCs w:val="20"/>
        </w:rPr>
        <w:t>especially dramatic when the TR is very small.</w:t>
      </w:r>
    </w:p>
    <w:p w14:paraId="5C05A337" w14:textId="77777777" w:rsidR="00B207DF" w:rsidRPr="006E43B1" w:rsidRDefault="00B207DF" w:rsidP="00B207DF">
      <w:pPr>
        <w:spacing w:line="240" w:lineRule="auto"/>
        <w:jc w:val="center"/>
        <w:rPr>
          <w:rFonts w:ascii="Times New Roman" w:hAnsi="Times New Roman"/>
          <w:iCs/>
          <w:lang w:val="fr-FR" w:eastAsia="zh-CN"/>
        </w:rPr>
      </w:pPr>
      <w:r w:rsidRPr="006E43B1">
        <w:rPr>
          <w:rFonts w:ascii="Times New Roman" w:hAnsi="Times New Roman"/>
          <w:noProof/>
          <w:lang w:eastAsia="zh-CN"/>
        </w:rPr>
        <w:lastRenderedPageBreak/>
        <w:drawing>
          <wp:inline distT="0" distB="0" distL="0" distR="0" wp14:anchorId="3F05F996" wp14:editId="6344BD0B">
            <wp:extent cx="6336000" cy="1190869"/>
            <wp:effectExtent l="0" t="0" r="825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374" t="7399" r="7354" b="69124"/>
                    <a:stretch/>
                  </pic:blipFill>
                  <pic:spPr bwMode="auto">
                    <a:xfrm>
                      <a:off x="0" y="0"/>
                      <a:ext cx="6336000" cy="119086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f"/>
        <w:tblW w:w="104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2608"/>
        <w:gridCol w:w="2608"/>
        <w:gridCol w:w="2608"/>
      </w:tblGrid>
      <w:tr w:rsidR="00B207DF" w:rsidRPr="006E43B1" w14:paraId="41084A8A" w14:textId="77777777" w:rsidTr="00B207DF">
        <w:trPr>
          <w:jc w:val="center"/>
        </w:trPr>
        <w:tc>
          <w:tcPr>
            <w:tcW w:w="2608" w:type="dxa"/>
            <w:vAlign w:val="center"/>
          </w:tcPr>
          <w:p w14:paraId="5F534B72" w14:textId="77777777" w:rsidR="00B207DF" w:rsidRPr="006E43B1" w:rsidRDefault="00B207DF"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(a) </w:t>
            </w:r>
            <m:oMath>
              <m:r>
                <w:rPr>
                  <w:rFonts w:ascii="Cambria Math" w:hAnsi="Cambria Math"/>
                  <w:szCs w:val="19"/>
                  <w:lang w:val="fr-FR" w:eastAsia="zh-CN"/>
                </w:rPr>
                <m:t>TR=0.2</m:t>
              </m:r>
            </m:oMath>
          </w:p>
        </w:tc>
        <w:tc>
          <w:tcPr>
            <w:tcW w:w="2608" w:type="dxa"/>
            <w:vAlign w:val="center"/>
          </w:tcPr>
          <w:p w14:paraId="198245C9" w14:textId="77777777" w:rsidR="00B207DF" w:rsidRPr="006E43B1" w:rsidRDefault="00B207DF"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(b) </w:t>
            </w:r>
            <m:oMath>
              <m:r>
                <w:rPr>
                  <w:rFonts w:ascii="Cambria Math" w:hAnsi="Cambria Math"/>
                  <w:szCs w:val="19"/>
                  <w:lang w:val="fr-FR" w:eastAsia="zh-CN"/>
                </w:rPr>
                <m:t>TR=0.4</m:t>
              </m:r>
            </m:oMath>
          </w:p>
        </w:tc>
        <w:tc>
          <w:tcPr>
            <w:tcW w:w="2608" w:type="dxa"/>
            <w:vAlign w:val="center"/>
          </w:tcPr>
          <w:p w14:paraId="35BBDCAE" w14:textId="77777777" w:rsidR="00B207DF" w:rsidRPr="006E43B1" w:rsidRDefault="00B207DF"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(c) </w:t>
            </w:r>
            <m:oMath>
              <m:r>
                <w:rPr>
                  <w:rFonts w:ascii="Cambria Math" w:hAnsi="Cambria Math"/>
                  <w:szCs w:val="19"/>
                  <w:lang w:val="fr-FR" w:eastAsia="zh-CN"/>
                </w:rPr>
                <m:t>TR=0.6</m:t>
              </m:r>
            </m:oMath>
          </w:p>
        </w:tc>
        <w:tc>
          <w:tcPr>
            <w:tcW w:w="2608" w:type="dxa"/>
            <w:vAlign w:val="center"/>
          </w:tcPr>
          <w:p w14:paraId="030DBC95" w14:textId="77777777" w:rsidR="00B207DF" w:rsidRPr="006E43B1" w:rsidRDefault="00B207DF"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(d) </w:t>
            </w:r>
            <m:oMath>
              <m:r>
                <w:rPr>
                  <w:rFonts w:ascii="Cambria Math" w:hAnsi="Cambria Math"/>
                  <w:szCs w:val="19"/>
                  <w:lang w:val="fr-FR" w:eastAsia="zh-CN"/>
                </w:rPr>
                <m:t>TR=0.8</m:t>
              </m:r>
            </m:oMath>
          </w:p>
        </w:tc>
      </w:tr>
    </w:tbl>
    <w:p w14:paraId="762062A1" w14:textId="77777777" w:rsidR="00B207DF" w:rsidRPr="005F3BD0" w:rsidRDefault="00B207DF" w:rsidP="00B207DF">
      <w:pPr>
        <w:spacing w:beforeLines="20" w:before="48" w:afterLines="20" w:after="48" w:line="240" w:lineRule="auto"/>
        <w:jc w:val="center"/>
        <w:rPr>
          <w:rFonts w:ascii="Times New Roman" w:hAnsi="Times New Roman"/>
          <w:iCs/>
          <w:lang w:eastAsia="zh-CN"/>
        </w:rPr>
      </w:pPr>
      <w:r w:rsidRPr="005F3BD0">
        <w:rPr>
          <w:rFonts w:ascii="Times New Roman" w:hAnsi="Times New Roman"/>
          <w:iCs/>
          <w:lang w:eastAsia="zh-CN"/>
        </w:rPr>
        <w:t xml:space="preserve">Fig. 6. </w:t>
      </w:r>
      <w:r w:rsidRPr="001150EF">
        <w:rPr>
          <w:rFonts w:ascii="Times New Roman" w:hAnsi="Times New Roman"/>
          <w:iCs/>
          <w:color w:val="008000"/>
          <w:lang w:eastAsia="zh-CN"/>
        </w:rPr>
        <w:t>ROC at different trustworthy rates.</w:t>
      </w:r>
      <w:r w:rsidRPr="005F3BD0">
        <w:rPr>
          <w:rFonts w:ascii="Times New Roman" w:hAnsi="Times New Roman"/>
          <w:iCs/>
          <w:lang w:eastAsia="zh-CN"/>
        </w:rPr>
        <w:t xml:space="preserve"> M</w:t>
      </w:r>
      <w:r w:rsidRPr="005F3BD0">
        <w:rPr>
          <w:rFonts w:ascii="Times New Roman" w:hAnsi="Times New Roman" w:hint="eastAsia"/>
          <w:iCs/>
          <w:lang w:eastAsia="zh-CN"/>
        </w:rPr>
        <w:t>ean</w:t>
      </w:r>
      <w:r w:rsidRPr="005F3BD0">
        <w:rPr>
          <w:rFonts w:ascii="Times New Roman" w:hAnsi="Times New Roman"/>
          <w:iCs/>
          <w:lang w:eastAsia="zh-CN"/>
        </w:rPr>
        <w:t xml:space="preserve"> [25], Median [25], LFC [25].</w:t>
      </w:r>
    </w:p>
    <w:p w14:paraId="5374AACE" w14:textId="77777777" w:rsidR="00B207DF" w:rsidRPr="006E43B1" w:rsidRDefault="00B207DF" w:rsidP="00B207DF">
      <w:pPr>
        <w:spacing w:line="240" w:lineRule="auto"/>
        <w:jc w:val="center"/>
        <w:rPr>
          <w:rFonts w:ascii="Times New Roman" w:hAnsi="Times New Roman"/>
          <w:iCs/>
          <w:lang w:val="fr-FR" w:eastAsia="zh-CN"/>
        </w:rPr>
      </w:pPr>
      <w:r w:rsidRPr="006E43B1">
        <w:rPr>
          <w:rFonts w:ascii="Times New Roman" w:hAnsi="Times New Roman"/>
          <w:noProof/>
          <w:lang w:eastAsia="zh-CN"/>
        </w:rPr>
        <w:drawing>
          <wp:inline distT="0" distB="0" distL="0" distR="0" wp14:anchorId="5F1528C2" wp14:editId="49C98B8B">
            <wp:extent cx="6336000" cy="1179719"/>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90" t="7662" r="7391" b="69208"/>
                    <a:stretch/>
                  </pic:blipFill>
                  <pic:spPr bwMode="auto">
                    <a:xfrm>
                      <a:off x="0" y="0"/>
                      <a:ext cx="6336000" cy="117971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f"/>
        <w:tblW w:w="104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2608"/>
        <w:gridCol w:w="2608"/>
        <w:gridCol w:w="2608"/>
      </w:tblGrid>
      <w:tr w:rsidR="00B207DF" w:rsidRPr="006E43B1" w14:paraId="40C915F1" w14:textId="77777777" w:rsidTr="00B207DF">
        <w:trPr>
          <w:jc w:val="center"/>
        </w:trPr>
        <w:tc>
          <w:tcPr>
            <w:tcW w:w="2608" w:type="dxa"/>
            <w:vAlign w:val="center"/>
          </w:tcPr>
          <w:p w14:paraId="3DC98577" w14:textId="77777777" w:rsidR="00B207DF" w:rsidRPr="006E43B1" w:rsidRDefault="00B207DF"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(a) </w:t>
            </w:r>
            <m:oMath>
              <m:r>
                <w:rPr>
                  <w:rFonts w:ascii="Cambria Math" w:hAnsi="Cambria Math"/>
                  <w:lang w:val="fr-FR" w:eastAsia="zh-CN"/>
                </w:rPr>
                <m:t>μ=5</m:t>
              </m:r>
            </m:oMath>
          </w:p>
        </w:tc>
        <w:tc>
          <w:tcPr>
            <w:tcW w:w="2608" w:type="dxa"/>
            <w:vAlign w:val="center"/>
          </w:tcPr>
          <w:p w14:paraId="7711FDE5" w14:textId="77777777" w:rsidR="00B207DF" w:rsidRPr="006E43B1" w:rsidRDefault="00B207DF"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(b) </w:t>
            </w:r>
            <m:oMath>
              <m:r>
                <w:rPr>
                  <w:rFonts w:ascii="Cambria Math" w:hAnsi="Cambria Math"/>
                  <w:lang w:val="fr-FR" w:eastAsia="zh-CN"/>
                </w:rPr>
                <m:t>μ=10</m:t>
              </m:r>
            </m:oMath>
          </w:p>
        </w:tc>
        <w:tc>
          <w:tcPr>
            <w:tcW w:w="2608" w:type="dxa"/>
            <w:vAlign w:val="center"/>
          </w:tcPr>
          <w:p w14:paraId="084627F7" w14:textId="77777777" w:rsidR="00B207DF" w:rsidRPr="006E43B1" w:rsidRDefault="00B207DF"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(c) </w:t>
            </w:r>
            <m:oMath>
              <m:r>
                <w:rPr>
                  <w:rFonts w:ascii="Cambria Math" w:hAnsi="Cambria Math"/>
                  <w:lang w:val="fr-FR" w:eastAsia="zh-CN"/>
                </w:rPr>
                <m:t>μ=15</m:t>
              </m:r>
            </m:oMath>
          </w:p>
        </w:tc>
        <w:tc>
          <w:tcPr>
            <w:tcW w:w="2608" w:type="dxa"/>
            <w:vAlign w:val="center"/>
          </w:tcPr>
          <w:p w14:paraId="0677E642" w14:textId="77777777" w:rsidR="00B207DF" w:rsidRPr="006E43B1" w:rsidRDefault="00B207DF"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(d) </w:t>
            </w:r>
            <m:oMath>
              <m:r>
                <w:rPr>
                  <w:rFonts w:ascii="Cambria Math" w:hAnsi="Cambria Math"/>
                  <w:lang w:val="fr-FR" w:eastAsia="zh-CN"/>
                </w:rPr>
                <m:t>μ=20</m:t>
              </m:r>
            </m:oMath>
          </w:p>
        </w:tc>
      </w:tr>
    </w:tbl>
    <w:p w14:paraId="7D5B9F94" w14:textId="77777777" w:rsidR="00B207DF" w:rsidRPr="004A3E92" w:rsidRDefault="00B207DF" w:rsidP="00B207DF">
      <w:pPr>
        <w:spacing w:beforeLines="20" w:before="48" w:afterLines="20" w:after="48" w:line="240" w:lineRule="auto"/>
        <w:jc w:val="center"/>
        <w:rPr>
          <w:rFonts w:ascii="Times New Roman" w:hAnsi="Times New Roman"/>
          <w:lang w:val="fr-FR" w:eastAsia="zh-CN"/>
        </w:rPr>
      </w:pPr>
      <w:r w:rsidRPr="005F3BD0">
        <w:rPr>
          <w:rFonts w:ascii="Times New Roman" w:hAnsi="Times New Roman"/>
          <w:iCs/>
          <w:lang w:eastAsia="zh-CN"/>
        </w:rPr>
        <w:t xml:space="preserve">Fig. 7. AUC vs. the number of workers for each task </w:t>
      </w:r>
      <m:oMath>
        <m:r>
          <w:rPr>
            <w:rFonts w:ascii="Cambria Math" w:hAnsi="Cambria Math"/>
            <w:lang w:val="fr-FR" w:eastAsia="zh-CN"/>
          </w:rPr>
          <m:t>μ</m:t>
        </m:r>
      </m:oMath>
      <w:r w:rsidRPr="005F3BD0">
        <w:rPr>
          <w:rFonts w:ascii="Times New Roman" w:hAnsi="Times New Roman"/>
          <w:iCs/>
          <w:lang w:eastAsia="zh-CN"/>
        </w:rPr>
        <w:t xml:space="preserve">. </w:t>
      </w:r>
      <w:r w:rsidRPr="002E351E">
        <w:rPr>
          <w:rFonts w:ascii="Times New Roman" w:hAnsi="Times New Roman"/>
          <w:iCs/>
          <w:lang w:val="fr-FR" w:eastAsia="zh-CN"/>
        </w:rPr>
        <w:t>M</w:t>
      </w:r>
      <w:r w:rsidRPr="002E351E">
        <w:rPr>
          <w:rFonts w:ascii="Times New Roman" w:hAnsi="Times New Roman" w:hint="eastAsia"/>
          <w:iCs/>
          <w:lang w:val="fr-FR" w:eastAsia="zh-CN"/>
        </w:rPr>
        <w:t>ean</w:t>
      </w:r>
      <w:r w:rsidRPr="002E351E">
        <w:rPr>
          <w:rFonts w:ascii="Times New Roman" w:hAnsi="Times New Roman"/>
          <w:iCs/>
          <w:lang w:val="fr-FR" w:eastAsia="zh-CN"/>
        </w:rPr>
        <w:t xml:space="preserve"> [25], Median [25], LFC [25].</w:t>
      </w:r>
    </w:p>
    <w:p w14:paraId="3BD038B2" w14:textId="77777777" w:rsidR="006A613D" w:rsidRPr="00B132F8" w:rsidRDefault="006A613D" w:rsidP="006A613D">
      <w:pPr>
        <w:pStyle w:val="MDPI31text"/>
        <w:spacing w:line="240" w:lineRule="auto"/>
        <w:ind w:firstLineChars="150" w:firstLine="300"/>
        <w:rPr>
          <w:rFonts w:ascii="Times New Roman" w:eastAsia="宋体" w:hAnsi="Times New Roman"/>
          <w:color w:val="auto"/>
          <w:szCs w:val="20"/>
        </w:rPr>
      </w:pPr>
      <w:r w:rsidRPr="00FE3339">
        <w:rPr>
          <w:rFonts w:ascii="Times New Roman" w:eastAsia="宋体" w:hAnsi="Times New Roman"/>
          <w:color w:val="auto"/>
          <w:szCs w:val="20"/>
        </w:rPr>
        <w:t xml:space="preserve">It is worth noting that the extreme case </w:t>
      </w:r>
      <w:r w:rsidRPr="00B132F8">
        <w:rPr>
          <w:rFonts w:ascii="Times New Roman" w:eastAsia="宋体" w:hAnsi="Times New Roman"/>
          <w:color w:val="auto"/>
          <w:szCs w:val="20"/>
        </w:rPr>
        <w:t xml:space="preserve">happens </w:t>
      </w:r>
      <w:r w:rsidRPr="00FE3339">
        <w:rPr>
          <w:rFonts w:ascii="Times New Roman" w:eastAsia="宋体" w:hAnsi="Times New Roman"/>
          <w:color w:val="auto"/>
          <w:szCs w:val="20"/>
        </w:rPr>
        <w:t xml:space="preserve">when </w:t>
      </w:r>
      <w:r>
        <w:rPr>
          <w:rFonts w:ascii="Times New Roman" w:eastAsia="宋体" w:hAnsi="Times New Roman"/>
          <w:color w:val="auto"/>
          <w:szCs w:val="20"/>
        </w:rPr>
        <w:t xml:space="preserve">the </w:t>
      </w:r>
      <w:r w:rsidRPr="00FE3339">
        <w:rPr>
          <w:rFonts w:ascii="Times New Roman" w:eastAsia="宋体" w:hAnsi="Times New Roman"/>
          <w:color w:val="auto"/>
          <w:szCs w:val="20"/>
        </w:rPr>
        <w:t>TR is less than 0.5</w:t>
      </w:r>
      <w:r>
        <w:rPr>
          <w:rFonts w:ascii="Times New Roman" w:eastAsia="宋体" w:hAnsi="Times New Roman"/>
          <w:color w:val="auto"/>
          <w:szCs w:val="20"/>
        </w:rPr>
        <w:t xml:space="preserve">. </w:t>
      </w:r>
      <w:r w:rsidRPr="00E878C9">
        <w:rPr>
          <w:rFonts w:ascii="Times New Roman" w:eastAsia="宋体" w:hAnsi="Times New Roman"/>
          <w:color w:val="008000"/>
          <w:szCs w:val="20"/>
        </w:rPr>
        <w:t>At this time the malicious workers occupy the majority of the alternative workers,</w:t>
      </w:r>
      <w:r w:rsidRPr="00B132F8">
        <w:rPr>
          <w:rFonts w:ascii="Times New Roman" w:eastAsia="宋体" w:hAnsi="Times New Roman"/>
          <w:color w:val="auto"/>
          <w:szCs w:val="20"/>
        </w:rPr>
        <w:t xml:space="preserve"> </w:t>
      </w:r>
      <w:r>
        <w:rPr>
          <w:rFonts w:ascii="Times New Roman" w:eastAsia="宋体" w:hAnsi="Times New Roman"/>
          <w:color w:val="auto"/>
          <w:szCs w:val="20"/>
        </w:rPr>
        <w:t xml:space="preserve">and </w:t>
      </w:r>
      <w:r w:rsidRPr="00B132F8">
        <w:rPr>
          <w:rFonts w:ascii="Times New Roman" w:eastAsia="宋体" w:hAnsi="Times New Roman"/>
          <w:color w:val="auto"/>
          <w:szCs w:val="20"/>
        </w:rPr>
        <w:t>the compared methods are completely paralyzed</w:t>
      </w:r>
      <w:r>
        <w:rPr>
          <w:rFonts w:ascii="Times New Roman" w:eastAsia="宋体" w:hAnsi="Times New Roman"/>
          <w:color w:val="auto"/>
          <w:szCs w:val="20"/>
        </w:rPr>
        <w:t>. As</w:t>
      </w:r>
      <w:r w:rsidRPr="00B132F8">
        <w:rPr>
          <w:rFonts w:ascii="Times New Roman" w:eastAsia="宋体" w:hAnsi="Times New Roman"/>
          <w:color w:val="auto"/>
          <w:szCs w:val="20"/>
        </w:rPr>
        <w:t xml:space="preserve"> shown by their ROC</w:t>
      </w:r>
      <w:r w:rsidRPr="002266D3">
        <w:rPr>
          <w:rFonts w:ascii="Times New Roman" w:eastAsia="宋体" w:hAnsi="Times New Roman"/>
        </w:rPr>
        <w:t xml:space="preserve"> </w:t>
      </w:r>
      <w:r w:rsidRPr="00B132F8">
        <w:rPr>
          <w:rFonts w:ascii="Times New Roman" w:eastAsia="宋体" w:hAnsi="Times New Roman"/>
          <w:color w:val="auto"/>
          <w:szCs w:val="20"/>
        </w:rPr>
        <w:t xml:space="preserve">curves being completely below </w:t>
      </w:r>
      <m:oMath>
        <m:r>
          <w:rPr>
            <w:rFonts w:ascii="Cambria Math" w:eastAsia="宋体" w:hAnsi="Cambria Math"/>
            <w:color w:val="auto"/>
            <w:szCs w:val="20"/>
          </w:rPr>
          <m:t>y</m:t>
        </m:r>
        <m:r>
          <m:rPr>
            <m:sty m:val="p"/>
          </m:rPr>
          <w:rPr>
            <w:rFonts w:ascii="Cambria Math" w:eastAsia="宋体" w:hAnsi="Cambria Math"/>
            <w:color w:val="auto"/>
            <w:szCs w:val="20"/>
          </w:rPr>
          <m:t>=</m:t>
        </m:r>
        <m:r>
          <w:rPr>
            <w:rFonts w:ascii="Cambria Math" w:eastAsia="宋体" w:hAnsi="Cambria Math"/>
            <w:color w:val="auto"/>
            <w:szCs w:val="20"/>
          </w:rPr>
          <m:t>x</m:t>
        </m:r>
      </m:oMath>
      <w:r w:rsidRPr="00B132F8">
        <w:rPr>
          <w:rFonts w:ascii="Times New Roman" w:eastAsia="宋体" w:hAnsi="Times New Roman"/>
          <w:color w:val="auto"/>
          <w:szCs w:val="20"/>
        </w:rPr>
        <w:t xml:space="preserve">, which suggests that their performance of worker recognition is even poorer than random judgment. Our algorithms maintain </w:t>
      </w:r>
      <w:r>
        <w:rPr>
          <w:rFonts w:ascii="Times New Roman" w:eastAsia="宋体" w:hAnsi="Times New Roman"/>
          <w:color w:val="auto"/>
          <w:szCs w:val="20"/>
        </w:rPr>
        <w:t xml:space="preserve">perfect results in all TRs, </w:t>
      </w:r>
      <w:r w:rsidRPr="006229DF">
        <w:rPr>
          <w:rFonts w:ascii="Times New Roman" w:eastAsia="宋体" w:hAnsi="Times New Roman"/>
          <w:color w:val="008000"/>
          <w:szCs w:val="20"/>
        </w:rPr>
        <w:t>demonstrating that our algorithms have a very strong performance against gang fraudulent attacks.</w:t>
      </w:r>
      <w:r w:rsidRPr="00B132F8">
        <w:rPr>
          <w:rFonts w:ascii="Times New Roman" w:eastAsia="宋体" w:hAnsi="Times New Roman"/>
          <w:color w:val="auto"/>
          <w:szCs w:val="20"/>
        </w:rPr>
        <w:t xml:space="preserve"> This is because: </w:t>
      </w:r>
    </w:p>
    <w:p w14:paraId="3E1BD583" w14:textId="77777777" w:rsidR="006A613D" w:rsidRPr="00B132F8" w:rsidRDefault="006A613D" w:rsidP="006A613D">
      <w:pPr>
        <w:pStyle w:val="MDPI31text"/>
        <w:numPr>
          <w:ilvl w:val="1"/>
          <w:numId w:val="22"/>
        </w:numPr>
        <w:spacing w:line="240" w:lineRule="auto"/>
        <w:ind w:left="607" w:hanging="306"/>
        <w:rPr>
          <w:rFonts w:ascii="Times New Roman" w:eastAsia="宋体" w:hAnsi="Times New Roman"/>
          <w:color w:val="auto"/>
          <w:szCs w:val="20"/>
        </w:rPr>
      </w:pPr>
      <w:r w:rsidRPr="00387C5A">
        <w:rPr>
          <w:rFonts w:ascii="Times New Roman" w:eastAsia="宋体" w:hAnsi="Times New Roman"/>
          <w:color w:val="008000"/>
          <w:szCs w:val="20"/>
        </w:rPr>
        <w:t>Our DLFTI mechanism fully considers the historical and current performance of the workers to weight their DOT,</w:t>
      </w:r>
      <w:r w:rsidRPr="009A3639">
        <w:rPr>
          <w:rFonts w:ascii="Times New Roman" w:eastAsia="宋体" w:hAnsi="Times New Roman"/>
          <w:color w:val="auto"/>
          <w:szCs w:val="20"/>
        </w:rPr>
        <w:t xml:space="preserve"> </w:t>
      </w:r>
      <w:r>
        <w:rPr>
          <w:rFonts w:ascii="Times New Roman" w:eastAsia="宋体" w:hAnsi="Times New Roman"/>
          <w:color w:val="auto"/>
          <w:szCs w:val="20"/>
        </w:rPr>
        <w:t>ensuring that we can recognize workers comprehensively</w:t>
      </w:r>
      <w:r w:rsidRPr="00B132F8">
        <w:rPr>
          <w:rFonts w:ascii="Times New Roman" w:eastAsia="宋体" w:hAnsi="Times New Roman"/>
          <w:color w:val="auto"/>
          <w:szCs w:val="20"/>
        </w:rPr>
        <w:t xml:space="preserve"> to avoid recognition bias caused by chance.</w:t>
      </w:r>
    </w:p>
    <w:p w14:paraId="4CDADC0E" w14:textId="77777777" w:rsidR="006A613D" w:rsidRDefault="006A613D" w:rsidP="006A613D">
      <w:pPr>
        <w:pStyle w:val="MDPI31text"/>
        <w:numPr>
          <w:ilvl w:val="1"/>
          <w:numId w:val="22"/>
        </w:numPr>
        <w:spacing w:line="240" w:lineRule="auto"/>
        <w:ind w:left="607" w:hanging="306"/>
        <w:rPr>
          <w:rFonts w:ascii="Times New Roman" w:eastAsia="宋体" w:hAnsi="Times New Roman"/>
          <w:color w:val="auto"/>
          <w:szCs w:val="20"/>
        </w:rPr>
      </w:pPr>
      <w:r w:rsidRPr="00B132F8">
        <w:rPr>
          <w:rFonts w:ascii="Times New Roman" w:eastAsia="宋体" w:hAnsi="Times New Roman"/>
          <w:color w:val="auto"/>
          <w:szCs w:val="20"/>
        </w:rPr>
        <w:t xml:space="preserve">We can complete the missing GTD through DMF, so it is possible to evaluate the workers’ </w:t>
      </w:r>
      <w:r>
        <w:rPr>
          <w:rFonts w:ascii="Times New Roman" w:eastAsia="宋体" w:hAnsi="Times New Roman"/>
          <w:color w:val="auto"/>
          <w:szCs w:val="20"/>
        </w:rPr>
        <w:t>DOT</w:t>
      </w:r>
      <w:r w:rsidRPr="00B132F8">
        <w:rPr>
          <w:rFonts w:ascii="Times New Roman" w:eastAsia="宋体" w:hAnsi="Times New Roman"/>
          <w:color w:val="auto"/>
          <w:szCs w:val="20"/>
        </w:rPr>
        <w:t xml:space="preserve"> with high accuracy even when the gold and silver GTD </w:t>
      </w:r>
      <w:r>
        <w:rPr>
          <w:rFonts w:ascii="Times New Roman" w:eastAsia="宋体" w:hAnsi="Times New Roman"/>
          <w:color w:val="auto"/>
          <w:szCs w:val="20"/>
        </w:rPr>
        <w:t>are</w:t>
      </w:r>
      <w:r w:rsidRPr="00B132F8">
        <w:rPr>
          <w:rFonts w:ascii="Times New Roman" w:eastAsia="宋体" w:hAnsi="Times New Roman"/>
          <w:color w:val="auto"/>
          <w:szCs w:val="20"/>
        </w:rPr>
        <w:t xml:space="preserve"> extremely scarce, which makes the performance of DLFTI stable for TR.</w:t>
      </w:r>
    </w:p>
    <w:p w14:paraId="0338DA49" w14:textId="77777777" w:rsidR="006A613D" w:rsidRDefault="006A613D" w:rsidP="006A613D">
      <w:pPr>
        <w:pStyle w:val="MDPI31text"/>
        <w:spacing w:line="240" w:lineRule="auto"/>
        <w:ind w:firstLineChars="150" w:firstLine="300"/>
        <w:rPr>
          <w:rFonts w:ascii="Times New Roman" w:eastAsia="宋体" w:hAnsi="Times New Roman"/>
          <w:color w:val="auto"/>
          <w:szCs w:val="20"/>
        </w:rPr>
      </w:pPr>
      <w:r w:rsidRPr="00B132F8">
        <w:rPr>
          <w:rFonts w:ascii="Times New Roman" w:eastAsia="宋体" w:hAnsi="Times New Roman"/>
          <w:color w:val="auto"/>
          <w:szCs w:val="20"/>
        </w:rPr>
        <w:t xml:space="preserve">Then, </w:t>
      </w:r>
      <w:r w:rsidRPr="0052227A">
        <w:rPr>
          <w:rFonts w:ascii="Times New Roman" w:eastAsia="宋体" w:hAnsi="Times New Roman"/>
          <w:color w:val="008000"/>
          <w:szCs w:val="20"/>
        </w:rPr>
        <w:t xml:space="preserve">we investigate the impact of TR from 0.1 to 0.9 with an increment of 0.1 and exhibit the performance of different algorithms in terms of AUC score with different </w:t>
      </w:r>
      <m:oMath>
        <m:r>
          <w:rPr>
            <w:rFonts w:ascii="Cambria Math" w:hAnsi="Cambria Math"/>
            <w:color w:val="008000"/>
            <w:lang w:val="fr-FR" w:eastAsia="zh-CN"/>
          </w:rPr>
          <m:t>μ</m:t>
        </m:r>
      </m:oMath>
      <w:r w:rsidRPr="0052227A">
        <w:rPr>
          <w:rFonts w:ascii="Times New Roman" w:eastAsia="宋体" w:hAnsi="Times New Roman"/>
          <w:color w:val="008000"/>
          <w:szCs w:val="20"/>
        </w:rPr>
        <w:t xml:space="preserve"> and </w:t>
      </w:r>
      <m:oMath>
        <m:r>
          <w:rPr>
            <w:rFonts w:ascii="Cambria Math" w:hAnsi="Cambria Math"/>
            <w:color w:val="008000"/>
            <w:lang w:val="fr-FR" w:eastAsia="zh-CN"/>
          </w:rPr>
          <m:t>τ</m:t>
        </m:r>
      </m:oMath>
      <w:r w:rsidRPr="0052227A">
        <w:rPr>
          <w:rFonts w:ascii="Times New Roman" w:eastAsia="宋体" w:hAnsi="Times New Roman"/>
          <w:color w:val="008000"/>
          <w:szCs w:val="20"/>
        </w:rPr>
        <w:t xml:space="preserve">, </w:t>
      </w:r>
      <w:r w:rsidRPr="00B132F8">
        <w:rPr>
          <w:rFonts w:ascii="Times New Roman" w:eastAsia="宋体" w:hAnsi="Times New Roman"/>
          <w:color w:val="auto"/>
          <w:szCs w:val="20"/>
        </w:rPr>
        <w:t xml:space="preserve">as shown in Figs. </w:t>
      </w:r>
      <w:r>
        <w:rPr>
          <w:rFonts w:ascii="Times New Roman" w:eastAsia="宋体" w:hAnsi="Times New Roman"/>
          <w:color w:val="auto"/>
          <w:szCs w:val="20"/>
        </w:rPr>
        <w:t>7-8</w:t>
      </w:r>
      <w:r w:rsidRPr="00B132F8">
        <w:rPr>
          <w:rFonts w:ascii="Times New Roman" w:eastAsia="宋体" w:hAnsi="Times New Roman"/>
          <w:color w:val="auto"/>
          <w:szCs w:val="20"/>
        </w:rPr>
        <w:t>.</w:t>
      </w:r>
    </w:p>
    <w:p w14:paraId="5327E80A" w14:textId="77777777" w:rsidR="00B207DF" w:rsidRPr="00B132F8" w:rsidRDefault="00B207DF" w:rsidP="00B207DF">
      <w:pPr>
        <w:pStyle w:val="MDPI31text"/>
        <w:spacing w:line="240" w:lineRule="auto"/>
        <w:ind w:firstLineChars="150" w:firstLine="300"/>
        <w:rPr>
          <w:rFonts w:ascii="Times New Roman" w:eastAsia="宋体" w:hAnsi="Times New Roman"/>
          <w:color w:val="auto"/>
          <w:szCs w:val="20"/>
        </w:rPr>
      </w:pPr>
      <w:r w:rsidRPr="00B132F8">
        <w:rPr>
          <w:rFonts w:ascii="Times New Roman" w:eastAsia="宋体" w:hAnsi="Times New Roman"/>
          <w:color w:val="auto"/>
          <w:szCs w:val="20"/>
        </w:rPr>
        <w:t xml:space="preserve">In Fig. </w:t>
      </w:r>
      <w:r>
        <w:rPr>
          <w:rFonts w:ascii="Times New Roman" w:eastAsia="宋体" w:hAnsi="Times New Roman"/>
          <w:color w:val="auto"/>
          <w:szCs w:val="20"/>
        </w:rPr>
        <w:t>7</w:t>
      </w:r>
      <w:r w:rsidRPr="00B132F8">
        <w:rPr>
          <w:rFonts w:ascii="Times New Roman" w:eastAsia="宋体" w:hAnsi="Times New Roman"/>
          <w:color w:val="auto"/>
          <w:szCs w:val="20"/>
        </w:rPr>
        <w:t>, we can observe that DLFTI and FTI both achieve much higher AUC score</w:t>
      </w:r>
      <w:r>
        <w:rPr>
          <w:rFonts w:ascii="Times New Roman" w:eastAsia="宋体" w:hAnsi="Times New Roman"/>
          <w:color w:val="auto"/>
          <w:szCs w:val="20"/>
        </w:rPr>
        <w:t>s</w:t>
      </w:r>
      <w:r w:rsidRPr="00B132F8">
        <w:rPr>
          <w:rFonts w:ascii="Times New Roman" w:eastAsia="宋体" w:hAnsi="Times New Roman"/>
          <w:color w:val="auto"/>
          <w:szCs w:val="20"/>
        </w:rPr>
        <w:t xml:space="preserve"> than the Mean, Medium and LFC. At the same time, we can notice that as </w:t>
      </w:r>
      <w:r w:rsidRPr="00911F9A">
        <w:rPr>
          <w:rFonts w:ascii="Cambria Math" w:eastAsia="宋体" w:hAnsi="Cambria Math" w:cs="Cambria Math"/>
          <w:color w:val="auto"/>
          <w:szCs w:val="20"/>
        </w:rPr>
        <w:t>𝜇</w:t>
      </w:r>
      <w:r w:rsidRPr="00B132F8">
        <w:rPr>
          <w:rFonts w:ascii="Times New Roman" w:eastAsia="宋体" w:hAnsi="Times New Roman"/>
          <w:color w:val="auto"/>
          <w:szCs w:val="20"/>
        </w:rPr>
        <w:t xml:space="preserve"> becomes larger, several algorithms for comparison tend to be more extreme, i.e., when </w:t>
      </w:r>
      <w:r w:rsidRPr="00911F9A">
        <w:rPr>
          <w:rFonts w:ascii="Cambria Math" w:eastAsia="宋体" w:hAnsi="Cambria Math" w:cs="Cambria Math"/>
          <w:color w:val="auto"/>
          <w:szCs w:val="20"/>
        </w:rPr>
        <w:t>𝜇</w:t>
      </w:r>
      <w:r w:rsidRPr="00B132F8">
        <w:rPr>
          <w:rFonts w:ascii="Times New Roman" w:eastAsia="宋体" w:hAnsi="Times New Roman"/>
          <w:color w:val="auto"/>
          <w:szCs w:val="20"/>
        </w:rPr>
        <w:t xml:space="preserve"> is smaller, AUC varies more slowly with TR, while when </w:t>
      </w:r>
      <w:r w:rsidRPr="00911F9A">
        <w:rPr>
          <w:rFonts w:ascii="Cambria Math" w:eastAsia="宋体" w:hAnsi="Cambria Math" w:cs="Cambria Math"/>
          <w:color w:val="auto"/>
          <w:szCs w:val="20"/>
        </w:rPr>
        <w:t>𝜇</w:t>
      </w:r>
      <w:r w:rsidRPr="00B132F8">
        <w:rPr>
          <w:rFonts w:ascii="Times New Roman" w:eastAsia="宋体" w:hAnsi="Times New Roman"/>
          <w:color w:val="auto"/>
          <w:szCs w:val="20"/>
        </w:rPr>
        <w:t xml:space="preserve"> is larger, AUC varies very significantly with TR. </w:t>
      </w:r>
      <w:r w:rsidRPr="00A95DB4">
        <w:rPr>
          <w:rFonts w:ascii="Times New Roman" w:eastAsia="宋体" w:hAnsi="Times New Roman"/>
          <w:color w:val="auto"/>
          <w:szCs w:val="20"/>
        </w:rPr>
        <w:t>This phenomenon is because as more workers are selected for each task, ETD computation using mathematical statistics is easier</w:t>
      </w:r>
      <w:r w:rsidRPr="00741F5D">
        <w:rPr>
          <w:rFonts w:ascii="Times New Roman" w:eastAsia="宋体" w:hAnsi="Times New Roman"/>
          <w:color w:val="auto"/>
          <w:szCs w:val="20"/>
        </w:rPr>
        <w:t xml:space="preserve"> </w:t>
      </w:r>
      <w:r w:rsidRPr="00A95DB4">
        <w:rPr>
          <w:rFonts w:ascii="Times New Roman" w:eastAsia="宋体" w:hAnsi="Times New Roman"/>
          <w:color w:val="auto"/>
          <w:szCs w:val="20"/>
        </w:rPr>
        <w:t>to fall into the majority trap. So, when there are more malicious workers than trustworthy ones, mathematical statistics-based</w:t>
      </w:r>
      <w:r>
        <w:rPr>
          <w:rFonts w:ascii="Times New Roman" w:eastAsia="宋体" w:hAnsi="Times New Roman"/>
          <w:color w:val="auto"/>
          <w:szCs w:val="20"/>
        </w:rPr>
        <w:t xml:space="preserve"> </w:t>
      </w:r>
      <w:r w:rsidRPr="00A95DB4">
        <w:rPr>
          <w:rFonts w:ascii="Times New Roman" w:eastAsia="宋体" w:hAnsi="Times New Roman"/>
          <w:color w:val="auto"/>
          <w:szCs w:val="20"/>
        </w:rPr>
        <w:t xml:space="preserve">systems are more vulnerable to </w:t>
      </w:r>
      <w:r>
        <w:rPr>
          <w:rFonts w:ascii="Times New Roman" w:eastAsia="宋体" w:hAnsi="Times New Roman"/>
          <w:color w:val="auto"/>
          <w:szCs w:val="20"/>
        </w:rPr>
        <w:t>fraudulent gang</w:t>
      </w:r>
      <w:r w:rsidRPr="00A95DB4">
        <w:rPr>
          <w:rFonts w:ascii="Times New Roman" w:eastAsia="宋体" w:hAnsi="Times New Roman"/>
          <w:color w:val="auto"/>
          <w:szCs w:val="20"/>
        </w:rPr>
        <w:t xml:space="preserve"> attacks.</w:t>
      </w:r>
    </w:p>
    <w:p w14:paraId="3CFDA837" w14:textId="77777777" w:rsidR="00B207DF" w:rsidRDefault="00B207DF" w:rsidP="00B207DF">
      <w:pPr>
        <w:pStyle w:val="MDPI31text"/>
        <w:spacing w:line="240" w:lineRule="auto"/>
        <w:ind w:firstLineChars="150" w:firstLine="300"/>
        <w:rPr>
          <w:rFonts w:ascii="Times New Roman" w:eastAsia="宋体" w:hAnsi="Times New Roman"/>
          <w:color w:val="auto"/>
          <w:szCs w:val="20"/>
        </w:rPr>
      </w:pPr>
      <w:r w:rsidRPr="00B132F8">
        <w:rPr>
          <w:rFonts w:ascii="Times New Roman" w:eastAsia="宋体" w:hAnsi="Times New Roman"/>
          <w:color w:val="auto"/>
          <w:szCs w:val="20"/>
        </w:rPr>
        <w:t xml:space="preserve">In Fig. </w:t>
      </w:r>
      <w:r>
        <w:rPr>
          <w:rFonts w:ascii="Times New Roman" w:eastAsia="宋体" w:hAnsi="Times New Roman"/>
          <w:color w:val="auto"/>
          <w:szCs w:val="20"/>
        </w:rPr>
        <w:t>8</w:t>
      </w:r>
      <w:r w:rsidRPr="00B132F8">
        <w:rPr>
          <w:rFonts w:ascii="Times New Roman" w:eastAsia="宋体" w:hAnsi="Times New Roman"/>
          <w:color w:val="auto"/>
          <w:szCs w:val="20"/>
        </w:rPr>
        <w:t xml:space="preserve">, for the change of </w:t>
      </w:r>
      <w:r w:rsidRPr="00911F9A">
        <w:rPr>
          <w:rFonts w:ascii="Cambria Math" w:eastAsia="宋体" w:hAnsi="Cambria Math" w:cs="Cambria Math"/>
          <w:color w:val="auto"/>
          <w:szCs w:val="20"/>
        </w:rPr>
        <w:t>𝜏</w:t>
      </w:r>
      <w:r w:rsidRPr="00B132F8">
        <w:rPr>
          <w:rFonts w:ascii="Times New Roman" w:eastAsia="宋体" w:hAnsi="Times New Roman"/>
          <w:color w:val="auto"/>
          <w:szCs w:val="20"/>
        </w:rPr>
        <w:t xml:space="preserve">, Mean, Median and LFC do not change dramatically, but the overall curve becomes smoother as the </w:t>
      </w:r>
      <w:r w:rsidRPr="00911F9A">
        <w:rPr>
          <w:rFonts w:ascii="Cambria Math" w:eastAsia="宋体" w:hAnsi="Cambria Math" w:cs="Cambria Math"/>
          <w:color w:val="auto"/>
          <w:szCs w:val="20"/>
        </w:rPr>
        <w:t>𝜏</w:t>
      </w:r>
      <w:r w:rsidRPr="00B132F8">
        <w:rPr>
          <w:rFonts w:ascii="Times New Roman" w:eastAsia="宋体" w:hAnsi="Times New Roman"/>
          <w:color w:val="auto"/>
          <w:szCs w:val="20"/>
        </w:rPr>
        <w:t xml:space="preserve"> increases. This </w:t>
      </w:r>
      <w:r w:rsidRPr="00A95DB4">
        <w:rPr>
          <w:rFonts w:ascii="Times New Roman" w:eastAsia="宋体" w:hAnsi="Times New Roman"/>
          <w:color w:val="auto"/>
          <w:szCs w:val="20"/>
        </w:rPr>
        <w:t>phenomenon</w:t>
      </w:r>
      <w:r w:rsidRPr="00B132F8">
        <w:rPr>
          <w:rFonts w:ascii="Times New Roman" w:eastAsia="宋体" w:hAnsi="Times New Roman"/>
          <w:color w:val="auto"/>
          <w:szCs w:val="20"/>
        </w:rPr>
        <w:t xml:space="preserve"> is because when the </w:t>
      </w:r>
      <w:r w:rsidRPr="00911F9A">
        <w:rPr>
          <w:rFonts w:ascii="Cambria Math" w:eastAsia="宋体" w:hAnsi="Cambria Math" w:cs="Cambria Math"/>
          <w:color w:val="auto"/>
          <w:szCs w:val="20"/>
        </w:rPr>
        <w:t>𝜏</w:t>
      </w:r>
      <w:r w:rsidRPr="00B132F8">
        <w:rPr>
          <w:rFonts w:ascii="Times New Roman" w:eastAsia="宋体" w:hAnsi="Times New Roman"/>
          <w:color w:val="auto"/>
          <w:szCs w:val="20"/>
        </w:rPr>
        <w:t xml:space="preserve"> is small, the randomness is stronger, and therefore the overall system lacks stability, while when the </w:t>
      </w:r>
      <w:r w:rsidRPr="00911F9A">
        <w:rPr>
          <w:rFonts w:ascii="Cambria Math" w:eastAsia="宋体" w:hAnsi="Cambria Math" w:cs="Cambria Math"/>
          <w:color w:val="auto"/>
          <w:szCs w:val="20"/>
        </w:rPr>
        <w:t>𝜏</w:t>
      </w:r>
      <w:r w:rsidRPr="00B132F8">
        <w:rPr>
          <w:rFonts w:ascii="Times New Roman" w:eastAsia="宋体" w:hAnsi="Times New Roman"/>
          <w:color w:val="auto"/>
          <w:szCs w:val="20"/>
        </w:rPr>
        <w:t xml:space="preserve"> is large, each algorithm makes full use of the statistical laws so the changes are smoother. It is worth noting that the FTI algorithm changes more significantly because FTI has a positive incentive for trustworthy</w:t>
      </w:r>
      <w:r w:rsidRPr="00892B7D">
        <w:rPr>
          <w:rFonts w:ascii="Times New Roman" w:eastAsia="宋体" w:hAnsi="Times New Roman"/>
          <w:color w:val="auto"/>
          <w:szCs w:val="20"/>
        </w:rPr>
        <w:t xml:space="preserve"> </w:t>
      </w:r>
      <w:r w:rsidRPr="00B132F8">
        <w:rPr>
          <w:rFonts w:ascii="Times New Roman" w:eastAsia="宋体" w:hAnsi="Times New Roman"/>
          <w:color w:val="auto"/>
          <w:szCs w:val="20"/>
        </w:rPr>
        <w:t xml:space="preserve">workers. Therefore, when the </w:t>
      </w:r>
      <w:r w:rsidRPr="00911F9A">
        <w:rPr>
          <w:rFonts w:ascii="Cambria Math" w:eastAsia="宋体" w:hAnsi="Cambria Math" w:cs="Cambria Math"/>
          <w:color w:val="auto"/>
          <w:szCs w:val="20"/>
        </w:rPr>
        <w:t>𝜏</w:t>
      </w:r>
      <w:r w:rsidRPr="00B132F8">
        <w:rPr>
          <w:rFonts w:ascii="Times New Roman" w:eastAsia="宋体" w:hAnsi="Times New Roman"/>
          <w:color w:val="auto"/>
          <w:szCs w:val="20"/>
        </w:rPr>
        <w:t xml:space="preserve"> is larger the FTI algorithm is more likely to perceive trustworthy workers, and this positive incentive promotes more quickly after the trustworthy people are identified</w:t>
      </w:r>
      <w:r>
        <w:rPr>
          <w:rFonts w:ascii="Times New Roman" w:eastAsia="宋体" w:hAnsi="Times New Roman"/>
          <w:color w:val="auto"/>
          <w:szCs w:val="20"/>
        </w:rPr>
        <w:t>. Hence,</w:t>
      </w:r>
      <w:r w:rsidRPr="00B132F8">
        <w:rPr>
          <w:rFonts w:ascii="Times New Roman" w:eastAsia="宋体" w:hAnsi="Times New Roman"/>
          <w:color w:val="auto"/>
          <w:szCs w:val="20"/>
        </w:rPr>
        <w:t xml:space="preserve"> FTI is very sensitive to </w:t>
      </w:r>
      <w:r w:rsidRPr="00911F9A">
        <w:rPr>
          <w:rFonts w:ascii="Cambria Math" w:eastAsia="宋体" w:hAnsi="Cambria Math" w:cs="Cambria Math"/>
          <w:color w:val="auto"/>
          <w:szCs w:val="20"/>
        </w:rPr>
        <w:t>𝜏</w:t>
      </w:r>
      <w:r w:rsidRPr="00B132F8">
        <w:rPr>
          <w:rFonts w:ascii="Times New Roman" w:eastAsia="宋体" w:hAnsi="Times New Roman"/>
          <w:color w:val="auto"/>
          <w:szCs w:val="20"/>
        </w:rPr>
        <w:t>.</w:t>
      </w:r>
    </w:p>
    <w:p w14:paraId="0F8888B2" w14:textId="77777777" w:rsidR="002A1436" w:rsidRPr="002266D3" w:rsidRDefault="002A1436" w:rsidP="002A1436">
      <w:pPr>
        <w:pStyle w:val="MDPI31text"/>
        <w:ind w:firstLineChars="150" w:firstLine="300"/>
        <w:rPr>
          <w:rFonts w:ascii="Times New Roman" w:eastAsia="宋体" w:hAnsi="Times New Roman"/>
        </w:rPr>
      </w:pPr>
      <w:r w:rsidRPr="00B132F8">
        <w:rPr>
          <w:rFonts w:ascii="Times New Roman" w:eastAsia="宋体" w:hAnsi="Times New Roman"/>
          <w:color w:val="auto"/>
          <w:szCs w:val="20"/>
        </w:rPr>
        <w:t xml:space="preserve">In Fig. </w:t>
      </w:r>
      <w:r>
        <w:rPr>
          <w:rFonts w:ascii="Times New Roman" w:eastAsia="宋体" w:hAnsi="Times New Roman"/>
          <w:color w:val="auto"/>
          <w:szCs w:val="20"/>
        </w:rPr>
        <w:t>9</w:t>
      </w:r>
      <w:r w:rsidRPr="00B132F8">
        <w:rPr>
          <w:rFonts w:ascii="Times New Roman" w:eastAsia="宋体" w:hAnsi="Times New Roman"/>
          <w:color w:val="auto"/>
          <w:szCs w:val="20"/>
        </w:rPr>
        <w:t xml:space="preserve">, we evaluate the worker recognition performances of DLFTI by changing cycles and exhibit the performance of different algorithms in terms of trustworthy and untrustworthy workers’ average </w:t>
      </w:r>
      <w:r>
        <w:rPr>
          <w:rFonts w:ascii="Times New Roman" w:eastAsia="宋体" w:hAnsi="Times New Roman"/>
          <w:color w:val="auto"/>
          <w:szCs w:val="20"/>
        </w:rPr>
        <w:t>DOT</w:t>
      </w:r>
      <w:r w:rsidRPr="00B132F8">
        <w:rPr>
          <w:rFonts w:ascii="Times New Roman" w:eastAsia="宋体" w:hAnsi="Times New Roman"/>
          <w:color w:val="auto"/>
          <w:szCs w:val="20"/>
        </w:rPr>
        <w:t xml:space="preserve"> and Coverage Rate of Gold</w:t>
      </w:r>
      <w:r w:rsidRPr="00423802">
        <w:rPr>
          <w:rFonts w:ascii="Times New Roman" w:eastAsia="宋体" w:hAnsi="Times New Roman"/>
          <w:color w:val="auto"/>
          <w:szCs w:val="20"/>
        </w:rPr>
        <w:t xml:space="preserve"> </w:t>
      </w:r>
      <w:r w:rsidRPr="00B132F8">
        <w:rPr>
          <w:rFonts w:ascii="Times New Roman" w:eastAsia="宋体" w:hAnsi="Times New Roman"/>
          <w:color w:val="auto"/>
          <w:szCs w:val="20"/>
        </w:rPr>
        <w:t xml:space="preserve">and Silver GTD (CRGSG). In the </w:t>
      </w:r>
      <w:r>
        <w:rPr>
          <w:rFonts w:ascii="Times New Roman" w:eastAsia="宋体" w:hAnsi="Times New Roman"/>
          <w:color w:val="auto"/>
          <w:szCs w:val="20"/>
        </w:rPr>
        <w:t>10-</w:t>
      </w:r>
      <w:r w:rsidRPr="00B132F8">
        <w:rPr>
          <w:rFonts w:ascii="Times New Roman" w:eastAsia="宋体" w:hAnsi="Times New Roman"/>
          <w:color w:val="auto"/>
          <w:szCs w:val="20"/>
        </w:rPr>
        <w:t xml:space="preserve">th round, the trustworthy workers' average </w:t>
      </w:r>
      <w:r>
        <w:rPr>
          <w:rFonts w:ascii="Times New Roman" w:eastAsia="宋体" w:hAnsi="Times New Roman"/>
          <w:color w:val="auto"/>
          <w:szCs w:val="20"/>
        </w:rPr>
        <w:t>DOT</w:t>
      </w:r>
      <w:r w:rsidRPr="00B132F8">
        <w:rPr>
          <w:rFonts w:ascii="Times New Roman" w:eastAsia="宋体" w:hAnsi="Times New Roman"/>
          <w:color w:val="auto"/>
          <w:szCs w:val="20"/>
        </w:rPr>
        <w:t xml:space="preserve"> have reached above 90, while the</w:t>
      </w:r>
      <w:r>
        <w:rPr>
          <w:rFonts w:ascii="Times New Roman" w:eastAsia="宋体" w:hAnsi="Times New Roman"/>
          <w:color w:val="auto"/>
          <w:szCs w:val="20"/>
        </w:rPr>
        <w:t xml:space="preserve"> </w:t>
      </w:r>
      <w:r w:rsidRPr="00B132F8">
        <w:rPr>
          <w:rFonts w:ascii="Times New Roman" w:eastAsia="宋体" w:hAnsi="Times New Roman"/>
          <w:color w:val="auto"/>
          <w:szCs w:val="20"/>
        </w:rPr>
        <w:t>untrustworthy</w:t>
      </w:r>
      <w:r w:rsidRPr="002266D3">
        <w:rPr>
          <w:rFonts w:ascii="Times New Roman" w:eastAsia="宋体" w:hAnsi="Times New Roman"/>
        </w:rPr>
        <w:t xml:space="preserve"> workers' average degrees of trust have dropped to 20, which shows the convergence speed of DLFTI is pretty fast.</w:t>
      </w:r>
    </w:p>
    <w:p w14:paraId="5BCCD49E" w14:textId="20958E6A" w:rsidR="00B207DF" w:rsidRPr="002A1436" w:rsidRDefault="002A1436" w:rsidP="002A1436">
      <w:pPr>
        <w:pStyle w:val="MDPI31text"/>
        <w:ind w:firstLineChars="150" w:firstLine="300"/>
        <w:rPr>
          <w:rFonts w:ascii="Times New Roman" w:eastAsia="宋体" w:hAnsi="Times New Roman"/>
          <w:color w:val="auto"/>
          <w:szCs w:val="20"/>
        </w:rPr>
      </w:pPr>
      <w:r w:rsidRPr="002266D3">
        <w:rPr>
          <w:rFonts w:ascii="Times New Roman" w:eastAsia="宋体" w:hAnsi="Times New Roman"/>
        </w:rPr>
        <w:t xml:space="preserve">Since worker recognition is related to GTD, we analyzed the CRGSG to study the worker recognition speed of DLFTI, and also analyzed the effects of different amounts of </w:t>
      </w:r>
      <w:r w:rsidRPr="002266D3">
        <w:rPr>
          <w:rFonts w:ascii="Cambria Math" w:eastAsia="宋体" w:hAnsi="Cambria Math" w:cs="Cambria Math"/>
        </w:rPr>
        <w:t>𝛽</w:t>
      </w:r>
      <w:r w:rsidRPr="002266D3">
        <w:rPr>
          <w:rFonts w:ascii="Times New Roman" w:eastAsia="宋体" w:hAnsi="Times New Roman"/>
        </w:rPr>
        <w:t xml:space="preserve">, </w:t>
      </w:r>
      <w:r w:rsidRPr="002266D3">
        <w:rPr>
          <w:rFonts w:ascii="Cambria Math" w:eastAsia="宋体" w:hAnsi="Cambria Math" w:cs="Cambria Math"/>
        </w:rPr>
        <w:t>𝜏</w:t>
      </w:r>
      <w:r w:rsidRPr="002266D3">
        <w:rPr>
          <w:rFonts w:ascii="Times New Roman" w:eastAsia="宋体" w:hAnsi="Times New Roman"/>
        </w:rPr>
        <w:t xml:space="preserve">, and UAVs on the worker recognition speed, as shown in Figs. 10-12. </w:t>
      </w:r>
      <w:r w:rsidRPr="00D300FB">
        <w:rPr>
          <w:rFonts w:ascii="Times New Roman" w:eastAsia="宋体" w:hAnsi="Times New Roman"/>
          <w:color w:val="008000"/>
        </w:rPr>
        <w:t xml:space="preserve">It is observed that with the increase in the number of </w:t>
      </w:r>
      <w:r w:rsidRPr="00D300FB">
        <w:rPr>
          <w:rFonts w:ascii="Cambria Math" w:eastAsia="宋体" w:hAnsi="Cambria Math" w:cs="Cambria Math"/>
          <w:color w:val="008000"/>
        </w:rPr>
        <w:t>𝛽</w:t>
      </w:r>
      <w:r w:rsidRPr="00D300FB">
        <w:rPr>
          <w:rFonts w:ascii="Times New Roman" w:eastAsia="宋体" w:hAnsi="Times New Roman"/>
          <w:color w:val="008000"/>
        </w:rPr>
        <w:t xml:space="preserve">, </w:t>
      </w:r>
      <w:r w:rsidRPr="00D300FB">
        <w:rPr>
          <w:rFonts w:ascii="Cambria Math" w:eastAsia="宋体" w:hAnsi="Cambria Math" w:cs="Cambria Math"/>
          <w:color w:val="008000"/>
        </w:rPr>
        <w:t>𝜇</w:t>
      </w:r>
      <w:r w:rsidRPr="00D300FB">
        <w:rPr>
          <w:rFonts w:ascii="Times New Roman" w:eastAsia="宋体" w:hAnsi="Times New Roman"/>
          <w:color w:val="008000"/>
        </w:rPr>
        <w:t>, and UAVs,</w:t>
      </w:r>
      <w:r w:rsidRPr="002266D3">
        <w:rPr>
          <w:rFonts w:ascii="Times New Roman" w:eastAsia="宋体" w:hAnsi="Times New Roman"/>
        </w:rPr>
        <w:t xml:space="preserve"> the worker recognition speed of DLFTI gets significantly increased. Since DLFTI behaves more aggressively as </w:t>
      </w:r>
      <w:r w:rsidRPr="002266D3">
        <w:rPr>
          <w:rFonts w:ascii="Cambria Math" w:eastAsia="宋体" w:hAnsi="Cambria Math" w:cs="Cambria Math"/>
        </w:rPr>
        <w:t>𝛽</w:t>
      </w:r>
      <w:r w:rsidRPr="002266D3">
        <w:rPr>
          <w:rFonts w:ascii="Times New Roman" w:eastAsia="宋体" w:hAnsi="Times New Roman"/>
        </w:rPr>
        <w:t xml:space="preserve"> increases, it can perform worker recognition faster. </w:t>
      </w:r>
      <w:r w:rsidRPr="00C12456">
        <w:rPr>
          <w:rFonts w:ascii="Times New Roman" w:eastAsia="宋体" w:hAnsi="Times New Roman"/>
          <w:color w:val="008000"/>
        </w:rPr>
        <w:t xml:space="preserve">As </w:t>
      </w:r>
      <m:oMath>
        <m:r>
          <w:rPr>
            <w:rFonts w:ascii="Cambria Math" w:hAnsi="Cambria Math"/>
            <w:color w:val="008000"/>
            <w:lang w:val="fr-FR" w:eastAsia="zh-CN"/>
          </w:rPr>
          <m:t>μ</m:t>
        </m:r>
      </m:oMath>
      <w:r w:rsidRPr="00C12456">
        <w:rPr>
          <w:rFonts w:ascii="Times New Roman" w:eastAsia="宋体" w:hAnsi="Times New Roman"/>
          <w:color w:val="008000"/>
        </w:rPr>
        <w:t xml:space="preserve"> increases, more workers complete each task, leading to more highly trustworthy workers being identified,</w:t>
      </w:r>
      <w:r w:rsidRPr="002266D3">
        <w:rPr>
          <w:rFonts w:ascii="Times New Roman" w:eastAsia="宋体" w:hAnsi="Times New Roman"/>
        </w:rPr>
        <w:t xml:space="preserve"> allowing DMF to get better results, thus speeding up worker recognition. As the number of UAVs increases, the number of gold GTD in each round increases, allowing DMF to get better results and thus perform worker identification faster.</w:t>
      </w:r>
    </w:p>
    <w:p w14:paraId="5F0A6419" w14:textId="0A4BEFCC" w:rsidR="00897ECE" w:rsidRDefault="00897ECE">
      <w:pPr>
        <w:widowControl/>
        <w:spacing w:line="240" w:lineRule="auto"/>
        <w:jc w:val="left"/>
        <w:rPr>
          <w:rFonts w:ascii="Times New Roman" w:eastAsia="宋体" w:hAnsi="Times New Roman"/>
          <w:snapToGrid w:val="0"/>
          <w:kern w:val="0"/>
          <w:lang w:eastAsia="de-DE" w:bidi="en-US"/>
        </w:rPr>
      </w:pPr>
      <w:r>
        <w:rPr>
          <w:rFonts w:ascii="Times New Roman" w:eastAsia="宋体" w:hAnsi="Times New Roman"/>
        </w:rPr>
        <w:br w:type="page"/>
      </w:r>
    </w:p>
    <w:p w14:paraId="3116CEF8" w14:textId="77777777" w:rsidR="002705AE" w:rsidRPr="006E43B1" w:rsidRDefault="002705AE" w:rsidP="002705AE">
      <w:pPr>
        <w:spacing w:line="240" w:lineRule="auto"/>
        <w:jc w:val="center"/>
        <w:rPr>
          <w:rFonts w:ascii="Times New Roman" w:hAnsi="Times New Roman"/>
          <w:iCs/>
          <w:lang w:val="fr-FR" w:eastAsia="zh-CN"/>
        </w:rPr>
      </w:pPr>
      <w:r w:rsidRPr="006E43B1">
        <w:rPr>
          <w:rFonts w:ascii="Times New Roman" w:hAnsi="Times New Roman"/>
          <w:noProof/>
          <w:lang w:eastAsia="zh-CN"/>
        </w:rPr>
        <w:lastRenderedPageBreak/>
        <w:drawing>
          <wp:inline distT="0" distB="0" distL="0" distR="0" wp14:anchorId="01EE7366" wp14:editId="33CDB405">
            <wp:extent cx="6336000" cy="119036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711" t="7463" r="7319" b="69158"/>
                    <a:stretch/>
                  </pic:blipFill>
                  <pic:spPr bwMode="auto">
                    <a:xfrm>
                      <a:off x="0" y="0"/>
                      <a:ext cx="6336000" cy="119036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f"/>
        <w:tblW w:w="104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2608"/>
        <w:gridCol w:w="2608"/>
        <w:gridCol w:w="2608"/>
      </w:tblGrid>
      <w:tr w:rsidR="002705AE" w:rsidRPr="006E43B1" w14:paraId="1DF4115B" w14:textId="77777777" w:rsidTr="00B207DF">
        <w:trPr>
          <w:jc w:val="center"/>
        </w:trPr>
        <w:tc>
          <w:tcPr>
            <w:tcW w:w="2608" w:type="dxa"/>
            <w:vAlign w:val="center"/>
          </w:tcPr>
          <w:p w14:paraId="530EBBD0" w14:textId="77777777" w:rsidR="002705AE" w:rsidRPr="006E43B1" w:rsidRDefault="002705AE"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(a) </w:t>
            </w:r>
            <m:oMath>
              <m:r>
                <w:rPr>
                  <w:rFonts w:ascii="Cambria Math" w:hAnsi="Cambria Math"/>
                  <w:lang w:val="fr-FR" w:eastAsia="zh-CN"/>
                </w:rPr>
                <m:t>τ</m:t>
              </m:r>
              <m:r>
                <m:rPr>
                  <m:sty m:val="p"/>
                </m:rPr>
                <w:rPr>
                  <w:rFonts w:ascii="Cambria Math" w:hAnsi="Cambria Math"/>
                  <w:lang w:val="fr-FR" w:eastAsia="zh-CN"/>
                </w:rPr>
                <m:t>=4</m:t>
              </m:r>
            </m:oMath>
          </w:p>
        </w:tc>
        <w:tc>
          <w:tcPr>
            <w:tcW w:w="2608" w:type="dxa"/>
            <w:vAlign w:val="center"/>
          </w:tcPr>
          <w:p w14:paraId="7747EB7B" w14:textId="77777777" w:rsidR="002705AE" w:rsidRPr="006E43B1" w:rsidRDefault="002705AE"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(b) </w:t>
            </w:r>
            <m:oMath>
              <m:r>
                <w:rPr>
                  <w:rFonts w:ascii="Cambria Math" w:hAnsi="Cambria Math"/>
                  <w:lang w:val="fr-FR" w:eastAsia="zh-CN"/>
                </w:rPr>
                <m:t>τ</m:t>
              </m:r>
              <m:r>
                <m:rPr>
                  <m:sty m:val="p"/>
                </m:rPr>
                <w:rPr>
                  <w:rFonts w:ascii="Cambria Math" w:hAnsi="Cambria Math"/>
                  <w:lang w:val="fr-FR" w:eastAsia="zh-CN"/>
                </w:rPr>
                <m:t>=6</m:t>
              </m:r>
            </m:oMath>
          </w:p>
        </w:tc>
        <w:tc>
          <w:tcPr>
            <w:tcW w:w="2608" w:type="dxa"/>
            <w:vAlign w:val="center"/>
          </w:tcPr>
          <w:p w14:paraId="1D21D47B" w14:textId="77777777" w:rsidR="002705AE" w:rsidRPr="006E43B1" w:rsidRDefault="002705AE"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(c) </w:t>
            </w:r>
            <m:oMath>
              <m:r>
                <w:rPr>
                  <w:rFonts w:ascii="Cambria Math" w:hAnsi="Cambria Math"/>
                  <w:lang w:val="fr-FR" w:eastAsia="zh-CN"/>
                </w:rPr>
                <m:t>τ</m:t>
              </m:r>
              <m:r>
                <m:rPr>
                  <m:sty m:val="p"/>
                </m:rPr>
                <w:rPr>
                  <w:rFonts w:ascii="Cambria Math" w:hAnsi="Cambria Math"/>
                  <w:lang w:val="fr-FR" w:eastAsia="zh-CN"/>
                </w:rPr>
                <m:t>=8</m:t>
              </m:r>
            </m:oMath>
          </w:p>
        </w:tc>
        <w:tc>
          <w:tcPr>
            <w:tcW w:w="2608" w:type="dxa"/>
            <w:vAlign w:val="center"/>
          </w:tcPr>
          <w:p w14:paraId="35E143D5" w14:textId="77777777" w:rsidR="002705AE" w:rsidRPr="006E43B1" w:rsidRDefault="002705AE" w:rsidP="00B207DF">
            <w:pPr>
              <w:spacing w:afterLines="20" w:after="48" w:line="240" w:lineRule="auto"/>
              <w:jc w:val="center"/>
              <w:rPr>
                <w:rFonts w:ascii="Times New Roman" w:hAnsi="Times New Roman"/>
                <w:lang w:val="fr-FR" w:eastAsia="zh-CN"/>
              </w:rPr>
            </w:pPr>
            <w:r w:rsidRPr="006E43B1">
              <w:rPr>
                <w:rFonts w:ascii="Times New Roman" w:hAnsi="Times New Roman"/>
                <w:iCs/>
                <w:lang w:val="fr-FR" w:eastAsia="zh-CN"/>
              </w:rPr>
              <w:t xml:space="preserve">(d) </w:t>
            </w:r>
            <m:oMath>
              <m:r>
                <w:rPr>
                  <w:rFonts w:ascii="Cambria Math" w:hAnsi="Cambria Math"/>
                  <w:lang w:val="fr-FR" w:eastAsia="zh-CN"/>
                </w:rPr>
                <m:t>τ</m:t>
              </m:r>
              <m:r>
                <m:rPr>
                  <m:sty m:val="p"/>
                </m:rPr>
                <w:rPr>
                  <w:rFonts w:ascii="Cambria Math" w:hAnsi="Cambria Math"/>
                  <w:lang w:val="fr-FR" w:eastAsia="zh-CN"/>
                </w:rPr>
                <m:t>=10</m:t>
              </m:r>
            </m:oMath>
          </w:p>
        </w:tc>
      </w:tr>
    </w:tbl>
    <w:p w14:paraId="374A94C5" w14:textId="77777777" w:rsidR="002705AE" w:rsidRDefault="002705AE" w:rsidP="002705AE">
      <w:pPr>
        <w:pStyle w:val="MDPI31text"/>
        <w:spacing w:afterLines="50" w:after="120"/>
        <w:ind w:firstLine="0"/>
        <w:jc w:val="center"/>
        <w:rPr>
          <w:rFonts w:ascii="Times New Roman" w:eastAsia="宋体" w:hAnsi="Times New Roman"/>
          <w:color w:val="auto"/>
          <w:szCs w:val="20"/>
        </w:rPr>
      </w:pPr>
      <w:r w:rsidRPr="005F3BD0">
        <w:rPr>
          <w:rFonts w:ascii="Times New Roman" w:hAnsi="Times New Roman"/>
          <w:iCs/>
          <w:lang w:eastAsia="zh-CN"/>
        </w:rPr>
        <w:t xml:space="preserve">Fig. 8. AUC vs. the number of rounds in a cycle </w:t>
      </w:r>
      <m:oMath>
        <m:r>
          <w:rPr>
            <w:rFonts w:ascii="Cambria Math" w:hAnsi="Cambria Math"/>
            <w:lang w:val="fr-FR" w:eastAsia="zh-CN"/>
          </w:rPr>
          <m:t>τ</m:t>
        </m:r>
      </m:oMath>
      <w:r w:rsidRPr="005F3BD0">
        <w:rPr>
          <w:rFonts w:ascii="Times New Roman" w:hAnsi="Times New Roman"/>
          <w:iCs/>
          <w:lang w:eastAsia="zh-CN"/>
        </w:rPr>
        <w:t>. M</w:t>
      </w:r>
      <w:r w:rsidRPr="005F3BD0">
        <w:rPr>
          <w:rFonts w:ascii="Times New Roman" w:hAnsi="Times New Roman" w:hint="eastAsia"/>
          <w:iCs/>
          <w:lang w:eastAsia="zh-CN"/>
        </w:rPr>
        <w:t>ean</w:t>
      </w:r>
      <w:r w:rsidRPr="005F3BD0">
        <w:rPr>
          <w:rFonts w:ascii="Times New Roman" w:hAnsi="Times New Roman"/>
          <w:iCs/>
          <w:lang w:eastAsia="zh-CN"/>
        </w:rPr>
        <w:t xml:space="preserve"> [25], Median [25], LFC [25].</w:t>
      </w:r>
    </w:p>
    <w:p w14:paraId="6BF97155" w14:textId="77777777" w:rsidR="006B23DD" w:rsidRPr="00077637" w:rsidRDefault="006B23DD" w:rsidP="006B23DD">
      <w:pPr>
        <w:pStyle w:val="3"/>
        <w:spacing w:before="120"/>
        <w:ind w:leftChars="26" w:left="574" w:hanging="522"/>
        <w:rPr>
          <w:b/>
          <w:bCs/>
          <w:sz w:val="18"/>
          <w:szCs w:val="18"/>
        </w:rPr>
      </w:pPr>
      <w:r w:rsidRPr="00077637">
        <w:rPr>
          <w:b/>
          <w:bCs/>
          <w:sz w:val="18"/>
          <w:szCs w:val="18"/>
        </w:rPr>
        <w:t>5.3.2 Truth discovery</w:t>
      </w:r>
    </w:p>
    <w:p w14:paraId="35500DFD" w14:textId="77777777" w:rsidR="002705AE" w:rsidRDefault="006B23DD" w:rsidP="006B23DD">
      <w:pPr>
        <w:pStyle w:val="MDPI31text"/>
        <w:spacing w:line="240" w:lineRule="auto"/>
        <w:ind w:firstLineChars="150" w:firstLine="300"/>
        <w:rPr>
          <w:rFonts w:ascii="Times New Roman" w:eastAsia="宋体" w:hAnsi="Times New Roman"/>
          <w:color w:val="auto"/>
          <w:szCs w:val="20"/>
        </w:rPr>
      </w:pPr>
      <w:r w:rsidRPr="0051034C">
        <w:rPr>
          <w:rFonts w:ascii="Times New Roman" w:eastAsia="宋体" w:hAnsi="Times New Roman"/>
          <w:color w:val="008000"/>
          <w:szCs w:val="20"/>
        </w:rPr>
        <w:t xml:space="preserve">To explore the algorithms’ competence </w:t>
      </w:r>
      <w:r w:rsidR="00B1371F" w:rsidRPr="0051034C">
        <w:rPr>
          <w:rFonts w:ascii="Times New Roman" w:eastAsia="宋体" w:hAnsi="Times New Roman"/>
          <w:color w:val="008000"/>
          <w:szCs w:val="20"/>
        </w:rPr>
        <w:t xml:space="preserve">in </w:t>
      </w:r>
      <w:r w:rsidRPr="0051034C">
        <w:rPr>
          <w:rFonts w:ascii="Times New Roman" w:eastAsia="宋体" w:hAnsi="Times New Roman"/>
          <w:color w:val="008000"/>
          <w:szCs w:val="20"/>
        </w:rPr>
        <w:t>truth discovery,</w:t>
      </w:r>
      <w:r w:rsidRPr="00911F9A">
        <w:rPr>
          <w:rFonts w:ascii="Times New Roman" w:eastAsia="宋体" w:hAnsi="Times New Roman"/>
          <w:color w:val="auto"/>
          <w:szCs w:val="20"/>
        </w:rPr>
        <w:t xml:space="preserve"> we investigate the impact of trustworthy rate from 0.1 to 0.9 </w:t>
      </w:r>
    </w:p>
    <w:p w14:paraId="4FAE9DF8" w14:textId="77777777" w:rsidR="002705AE" w:rsidRPr="00F5187B" w:rsidRDefault="002705AE" w:rsidP="002705AE">
      <w:pPr>
        <w:spacing w:line="240" w:lineRule="auto"/>
        <w:jc w:val="center"/>
        <w:rPr>
          <w:rFonts w:ascii="Times New Roman" w:hAnsi="Times New Roman"/>
          <w:iCs/>
          <w:lang w:val="fr-FR" w:eastAsia="zh-CN"/>
        </w:rPr>
      </w:pPr>
      <w:r w:rsidRPr="00F5187B">
        <w:rPr>
          <w:rFonts w:ascii="Times New Roman" w:hAnsi="Times New Roman"/>
          <w:noProof/>
          <w:lang w:eastAsia="zh-CN"/>
        </w:rPr>
        <w:drawing>
          <wp:inline distT="0" distB="0" distL="0" distR="0" wp14:anchorId="52AB8D8A" wp14:editId="1A61BFC7">
            <wp:extent cx="6336000" cy="1193027"/>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683" t="7500" r="7426" b="69089"/>
                    <a:stretch/>
                  </pic:blipFill>
                  <pic:spPr bwMode="auto">
                    <a:xfrm>
                      <a:off x="0" y="0"/>
                      <a:ext cx="6336000" cy="119302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f"/>
        <w:tblW w:w="104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2608"/>
        <w:gridCol w:w="2608"/>
        <w:gridCol w:w="2608"/>
      </w:tblGrid>
      <w:tr w:rsidR="002705AE" w:rsidRPr="00F5187B" w14:paraId="21C73C50" w14:textId="77777777" w:rsidTr="00B207DF">
        <w:trPr>
          <w:jc w:val="center"/>
        </w:trPr>
        <w:tc>
          <w:tcPr>
            <w:tcW w:w="2608" w:type="dxa"/>
            <w:vAlign w:val="center"/>
          </w:tcPr>
          <w:p w14:paraId="78EF1087" w14:textId="77777777" w:rsidR="002705AE" w:rsidRPr="005F3BD0" w:rsidRDefault="002705AE" w:rsidP="00B207DF">
            <w:pPr>
              <w:spacing w:afterLines="20" w:after="48" w:line="240" w:lineRule="auto"/>
              <w:jc w:val="center"/>
              <w:rPr>
                <w:rFonts w:ascii="Times New Roman" w:hAnsi="Times New Roman"/>
                <w:lang w:eastAsia="zh-CN"/>
              </w:rPr>
            </w:pPr>
            <w:r w:rsidRPr="005F3BD0">
              <w:rPr>
                <w:rFonts w:ascii="Times New Roman" w:hAnsi="Times New Roman"/>
                <w:iCs/>
                <w:lang w:eastAsia="zh-CN"/>
              </w:rPr>
              <w:t>Fig. 9. Average DOT vs. the number of cycles.</w:t>
            </w:r>
          </w:p>
        </w:tc>
        <w:tc>
          <w:tcPr>
            <w:tcW w:w="2608" w:type="dxa"/>
            <w:vAlign w:val="center"/>
          </w:tcPr>
          <w:p w14:paraId="0659F84B" w14:textId="77777777" w:rsidR="002705AE" w:rsidRPr="005F3BD0" w:rsidRDefault="002705AE" w:rsidP="00B207DF">
            <w:pPr>
              <w:spacing w:afterLines="20" w:after="48" w:line="240" w:lineRule="auto"/>
              <w:jc w:val="center"/>
              <w:rPr>
                <w:rFonts w:ascii="Times New Roman" w:eastAsiaTheme="minorEastAsia" w:hAnsi="Times New Roman"/>
                <w:lang w:eastAsia="zh-CN"/>
              </w:rPr>
            </w:pPr>
            <w:r w:rsidRPr="005F3BD0">
              <w:rPr>
                <w:rFonts w:ascii="Times New Roman" w:hAnsi="Times New Roman"/>
                <w:iCs/>
                <w:lang w:eastAsia="zh-CN"/>
              </w:rPr>
              <w:t xml:space="preserve">Fig. 10. CRGSG in different </w:t>
            </w:r>
            <m:oMath>
              <m:r>
                <w:rPr>
                  <w:rFonts w:ascii="Cambria Math" w:hAnsi="Cambria Math"/>
                  <w:lang w:val="fr-FR" w:eastAsia="zh-CN"/>
                </w:rPr>
                <m:t>β</m:t>
              </m:r>
            </m:oMath>
            <w:r w:rsidRPr="005F3BD0">
              <w:rPr>
                <w:rFonts w:ascii="Times New Roman" w:eastAsiaTheme="minorEastAsia" w:hAnsi="Times New Roman" w:hint="eastAsia"/>
                <w:lang w:eastAsia="zh-CN"/>
              </w:rPr>
              <w:t>.</w:t>
            </w:r>
          </w:p>
        </w:tc>
        <w:tc>
          <w:tcPr>
            <w:tcW w:w="2608" w:type="dxa"/>
            <w:vAlign w:val="center"/>
          </w:tcPr>
          <w:p w14:paraId="4497026E" w14:textId="77777777" w:rsidR="002705AE" w:rsidRPr="005F3BD0" w:rsidRDefault="002705AE" w:rsidP="00B207DF">
            <w:pPr>
              <w:spacing w:afterLines="20" w:after="48" w:line="240" w:lineRule="auto"/>
              <w:jc w:val="center"/>
              <w:rPr>
                <w:rFonts w:ascii="Times New Roman" w:eastAsiaTheme="minorEastAsia" w:hAnsi="Times New Roman"/>
                <w:lang w:eastAsia="zh-CN"/>
              </w:rPr>
            </w:pPr>
            <w:r w:rsidRPr="005F3BD0">
              <w:rPr>
                <w:rFonts w:ascii="Times New Roman" w:hAnsi="Times New Roman"/>
                <w:iCs/>
                <w:lang w:eastAsia="zh-CN"/>
              </w:rPr>
              <w:t xml:space="preserve">Fig. 11. CRGSG in different </w:t>
            </w:r>
            <m:oMath>
              <m:r>
                <w:rPr>
                  <w:rFonts w:ascii="Cambria Math" w:hAnsi="Cambria Math"/>
                  <w:lang w:val="fr-FR" w:eastAsia="zh-CN"/>
                </w:rPr>
                <m:t>μ</m:t>
              </m:r>
            </m:oMath>
            <w:r w:rsidRPr="005F3BD0">
              <w:rPr>
                <w:rFonts w:ascii="Times New Roman" w:eastAsiaTheme="minorEastAsia" w:hAnsi="Times New Roman" w:hint="eastAsia"/>
                <w:lang w:eastAsia="zh-CN"/>
              </w:rPr>
              <w:t>.</w:t>
            </w:r>
          </w:p>
        </w:tc>
        <w:tc>
          <w:tcPr>
            <w:tcW w:w="2608" w:type="dxa"/>
            <w:vAlign w:val="center"/>
          </w:tcPr>
          <w:p w14:paraId="7044FDBD" w14:textId="77777777" w:rsidR="002705AE" w:rsidRPr="005F3BD0" w:rsidRDefault="002705AE" w:rsidP="00B207DF">
            <w:pPr>
              <w:spacing w:afterLines="20" w:after="48" w:line="240" w:lineRule="auto"/>
              <w:jc w:val="center"/>
              <w:rPr>
                <w:rFonts w:ascii="Times New Roman" w:hAnsi="Times New Roman"/>
                <w:lang w:eastAsia="zh-CN"/>
              </w:rPr>
            </w:pPr>
            <w:r w:rsidRPr="001D71AD">
              <w:rPr>
                <w:rFonts w:ascii="Times New Roman" w:hAnsi="Times New Roman"/>
                <w:iCs/>
                <w:color w:val="008000"/>
                <w:lang w:eastAsia="zh-CN"/>
              </w:rPr>
              <w:t>Fig. 12. CRGSG in different numbers of UAVs.</w:t>
            </w:r>
          </w:p>
        </w:tc>
      </w:tr>
    </w:tbl>
    <w:p w14:paraId="73619E41" w14:textId="77777777" w:rsidR="002705AE" w:rsidRPr="00F5187B" w:rsidRDefault="002705AE" w:rsidP="002705AE">
      <w:pPr>
        <w:spacing w:line="240" w:lineRule="auto"/>
        <w:jc w:val="center"/>
        <w:rPr>
          <w:rFonts w:ascii="Times New Roman" w:hAnsi="Times New Roman"/>
          <w:iCs/>
          <w:lang w:val="fr-FR" w:eastAsia="zh-CN"/>
        </w:rPr>
      </w:pPr>
      <w:r w:rsidRPr="00F5187B">
        <w:rPr>
          <w:rFonts w:ascii="Times New Roman" w:hAnsi="Times New Roman"/>
          <w:noProof/>
          <w:lang w:eastAsia="zh-CN"/>
        </w:rPr>
        <w:drawing>
          <wp:inline distT="0" distB="0" distL="0" distR="0" wp14:anchorId="3306E433" wp14:editId="2A6D4721">
            <wp:extent cx="6336000" cy="1178645"/>
            <wp:effectExtent l="0" t="0" r="825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645" t="7739" r="7353" b="69104"/>
                    <a:stretch/>
                  </pic:blipFill>
                  <pic:spPr bwMode="auto">
                    <a:xfrm>
                      <a:off x="0" y="0"/>
                      <a:ext cx="6336000" cy="11786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f"/>
        <w:tblW w:w="104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2608"/>
        <w:gridCol w:w="2608"/>
        <w:gridCol w:w="2608"/>
      </w:tblGrid>
      <w:tr w:rsidR="002705AE" w:rsidRPr="00F5187B" w14:paraId="3D11ACF5" w14:textId="77777777" w:rsidTr="00B207DF">
        <w:trPr>
          <w:jc w:val="center"/>
        </w:trPr>
        <w:tc>
          <w:tcPr>
            <w:tcW w:w="2608" w:type="dxa"/>
            <w:vAlign w:val="center"/>
          </w:tcPr>
          <w:p w14:paraId="0301119D"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(a) </w:t>
            </w:r>
            <m:oMath>
              <m:r>
                <w:rPr>
                  <w:rFonts w:ascii="Cambria Math" w:hAnsi="Cambria Math"/>
                  <w:lang w:val="fr-FR" w:eastAsia="zh-CN"/>
                </w:rPr>
                <m:t>μ=5</m:t>
              </m:r>
            </m:oMath>
          </w:p>
        </w:tc>
        <w:tc>
          <w:tcPr>
            <w:tcW w:w="2608" w:type="dxa"/>
            <w:vAlign w:val="center"/>
          </w:tcPr>
          <w:p w14:paraId="5B0D5A06"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(b) </w:t>
            </w:r>
            <m:oMath>
              <m:r>
                <w:rPr>
                  <w:rFonts w:ascii="Cambria Math" w:hAnsi="Cambria Math"/>
                  <w:lang w:val="fr-FR" w:eastAsia="zh-CN"/>
                </w:rPr>
                <m:t>μ=10</m:t>
              </m:r>
            </m:oMath>
          </w:p>
        </w:tc>
        <w:tc>
          <w:tcPr>
            <w:tcW w:w="2608" w:type="dxa"/>
            <w:vAlign w:val="center"/>
          </w:tcPr>
          <w:p w14:paraId="2A43758B"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(c) </w:t>
            </w:r>
            <m:oMath>
              <m:r>
                <w:rPr>
                  <w:rFonts w:ascii="Cambria Math" w:hAnsi="Cambria Math"/>
                  <w:lang w:val="fr-FR" w:eastAsia="zh-CN"/>
                </w:rPr>
                <m:t>μ=15</m:t>
              </m:r>
            </m:oMath>
          </w:p>
        </w:tc>
        <w:tc>
          <w:tcPr>
            <w:tcW w:w="2608" w:type="dxa"/>
            <w:vAlign w:val="center"/>
          </w:tcPr>
          <w:p w14:paraId="79012C69"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(d) </w:t>
            </w:r>
            <m:oMath>
              <m:r>
                <w:rPr>
                  <w:rFonts w:ascii="Cambria Math" w:hAnsi="Cambria Math"/>
                  <w:lang w:val="fr-FR" w:eastAsia="zh-CN"/>
                </w:rPr>
                <m:t>μ=20</m:t>
              </m:r>
            </m:oMath>
          </w:p>
        </w:tc>
      </w:tr>
    </w:tbl>
    <w:p w14:paraId="6A2513BC" w14:textId="77777777" w:rsidR="002705AE" w:rsidRPr="00F5187B" w:rsidRDefault="002705AE" w:rsidP="002705AE">
      <w:pPr>
        <w:spacing w:beforeLines="20" w:before="48" w:afterLines="20" w:after="48" w:line="240" w:lineRule="auto"/>
        <w:jc w:val="center"/>
        <w:rPr>
          <w:rFonts w:ascii="Times New Roman" w:eastAsiaTheme="minorEastAsia" w:hAnsi="Times New Roman"/>
          <w:iCs/>
          <w:lang w:val="fr-FR" w:eastAsia="zh-CN"/>
        </w:rPr>
      </w:pPr>
      <w:r w:rsidRPr="005F3BD0">
        <w:rPr>
          <w:rFonts w:ascii="Times New Roman" w:hAnsi="Times New Roman"/>
          <w:iCs/>
          <w:lang w:eastAsia="zh-CN"/>
        </w:rPr>
        <w:t xml:space="preserve">Fig. 13. RMSE vs. the number of workers for each task </w:t>
      </w:r>
      <m:oMath>
        <m:r>
          <w:rPr>
            <w:rFonts w:ascii="Cambria Math" w:hAnsi="Cambria Math"/>
            <w:lang w:val="fr-FR" w:eastAsia="zh-CN"/>
          </w:rPr>
          <m:t>μ</m:t>
        </m:r>
      </m:oMath>
      <w:r w:rsidRPr="005F3BD0">
        <w:rPr>
          <w:rFonts w:ascii="Times New Roman" w:hAnsi="Times New Roman"/>
          <w:iCs/>
          <w:lang w:eastAsia="zh-CN"/>
        </w:rPr>
        <w:t xml:space="preserve">. </w:t>
      </w:r>
      <w:r w:rsidRPr="002E351E">
        <w:rPr>
          <w:rFonts w:ascii="Times New Roman" w:hAnsi="Times New Roman"/>
          <w:iCs/>
          <w:lang w:val="fr-FR" w:eastAsia="zh-CN"/>
        </w:rPr>
        <w:t>M</w:t>
      </w:r>
      <w:r w:rsidRPr="002E351E">
        <w:rPr>
          <w:rFonts w:ascii="Times New Roman" w:hAnsi="Times New Roman" w:hint="eastAsia"/>
          <w:iCs/>
          <w:lang w:val="fr-FR" w:eastAsia="zh-CN"/>
        </w:rPr>
        <w:t>ean</w:t>
      </w:r>
      <w:r w:rsidRPr="002E351E">
        <w:rPr>
          <w:rFonts w:ascii="Times New Roman" w:hAnsi="Times New Roman"/>
          <w:iCs/>
          <w:lang w:val="fr-FR" w:eastAsia="zh-CN"/>
        </w:rPr>
        <w:t xml:space="preserve"> [25], Median [25], LFC [25].</w:t>
      </w:r>
    </w:p>
    <w:p w14:paraId="2B73003F" w14:textId="77777777" w:rsidR="002705AE" w:rsidRPr="00F5187B" w:rsidRDefault="002705AE" w:rsidP="002705AE">
      <w:pPr>
        <w:spacing w:line="240" w:lineRule="auto"/>
        <w:jc w:val="center"/>
        <w:rPr>
          <w:rFonts w:ascii="Times New Roman" w:hAnsi="Times New Roman"/>
          <w:iCs/>
          <w:lang w:eastAsia="zh-CN"/>
        </w:rPr>
      </w:pPr>
      <w:r w:rsidRPr="00F5187B">
        <w:rPr>
          <w:rFonts w:ascii="Times New Roman" w:hAnsi="Times New Roman"/>
          <w:noProof/>
          <w:lang w:eastAsia="zh-CN"/>
        </w:rPr>
        <w:drawing>
          <wp:inline distT="0" distB="0" distL="0" distR="0" wp14:anchorId="3D4E8538" wp14:editId="08599315">
            <wp:extent cx="6336000" cy="1178976"/>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827" t="7702" r="7326" b="69172"/>
                    <a:stretch/>
                  </pic:blipFill>
                  <pic:spPr bwMode="auto">
                    <a:xfrm>
                      <a:off x="0" y="0"/>
                      <a:ext cx="6336000" cy="1178976"/>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f"/>
        <w:tblW w:w="104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2608"/>
        <w:gridCol w:w="2608"/>
        <w:gridCol w:w="2608"/>
      </w:tblGrid>
      <w:tr w:rsidR="002705AE" w:rsidRPr="00F5187B" w14:paraId="2B8DD78D" w14:textId="77777777" w:rsidTr="00B207DF">
        <w:trPr>
          <w:jc w:val="center"/>
        </w:trPr>
        <w:tc>
          <w:tcPr>
            <w:tcW w:w="2608" w:type="dxa"/>
            <w:vAlign w:val="center"/>
          </w:tcPr>
          <w:p w14:paraId="75DD2868"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(a) </w:t>
            </w:r>
            <m:oMath>
              <m:r>
                <w:rPr>
                  <w:rFonts w:ascii="Cambria Math" w:hAnsi="Cambria Math"/>
                  <w:lang w:val="fr-FR" w:eastAsia="zh-CN"/>
                </w:rPr>
                <m:t>μ=5</m:t>
              </m:r>
            </m:oMath>
          </w:p>
        </w:tc>
        <w:tc>
          <w:tcPr>
            <w:tcW w:w="2608" w:type="dxa"/>
            <w:vAlign w:val="center"/>
          </w:tcPr>
          <w:p w14:paraId="40640E79"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(b) </w:t>
            </w:r>
            <m:oMath>
              <m:r>
                <w:rPr>
                  <w:rFonts w:ascii="Cambria Math" w:hAnsi="Cambria Math"/>
                  <w:lang w:val="fr-FR" w:eastAsia="zh-CN"/>
                </w:rPr>
                <m:t>μ=10</m:t>
              </m:r>
            </m:oMath>
          </w:p>
        </w:tc>
        <w:tc>
          <w:tcPr>
            <w:tcW w:w="2608" w:type="dxa"/>
            <w:vAlign w:val="center"/>
          </w:tcPr>
          <w:p w14:paraId="598C18FD"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(c) </w:t>
            </w:r>
            <m:oMath>
              <m:r>
                <w:rPr>
                  <w:rFonts w:ascii="Cambria Math" w:hAnsi="Cambria Math"/>
                  <w:lang w:val="fr-FR" w:eastAsia="zh-CN"/>
                </w:rPr>
                <m:t>μ=15</m:t>
              </m:r>
            </m:oMath>
          </w:p>
        </w:tc>
        <w:tc>
          <w:tcPr>
            <w:tcW w:w="2608" w:type="dxa"/>
            <w:vAlign w:val="center"/>
          </w:tcPr>
          <w:p w14:paraId="6EA7845D"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(d) </w:t>
            </w:r>
            <m:oMath>
              <m:r>
                <w:rPr>
                  <w:rFonts w:ascii="Cambria Math" w:hAnsi="Cambria Math"/>
                  <w:lang w:val="fr-FR" w:eastAsia="zh-CN"/>
                </w:rPr>
                <m:t>μ=20</m:t>
              </m:r>
            </m:oMath>
          </w:p>
        </w:tc>
      </w:tr>
    </w:tbl>
    <w:p w14:paraId="7B93081F" w14:textId="77777777" w:rsidR="002705AE" w:rsidRDefault="002705AE" w:rsidP="002705AE">
      <w:pPr>
        <w:pStyle w:val="MDPI31text"/>
        <w:spacing w:afterLines="50" w:after="120" w:line="240" w:lineRule="auto"/>
        <w:ind w:firstLine="0"/>
        <w:jc w:val="center"/>
        <w:rPr>
          <w:rFonts w:ascii="Times New Roman" w:eastAsia="宋体" w:hAnsi="Times New Roman"/>
          <w:color w:val="auto"/>
          <w:szCs w:val="20"/>
        </w:rPr>
      </w:pPr>
      <w:r w:rsidRPr="005F3BD0">
        <w:rPr>
          <w:rFonts w:ascii="Times New Roman" w:hAnsi="Times New Roman"/>
          <w:iCs/>
          <w:lang w:eastAsia="zh-CN"/>
        </w:rPr>
        <w:t xml:space="preserve">Fig. 14. FR vs. the number of workers for each task </w:t>
      </w:r>
      <m:oMath>
        <m:r>
          <w:rPr>
            <w:rFonts w:ascii="Cambria Math" w:hAnsi="Cambria Math"/>
            <w:lang w:val="fr-FR" w:eastAsia="zh-CN"/>
          </w:rPr>
          <m:t>μ</m:t>
        </m:r>
      </m:oMath>
      <w:r w:rsidRPr="005F3BD0">
        <w:rPr>
          <w:rFonts w:ascii="Times New Roman" w:hAnsi="Times New Roman"/>
          <w:iCs/>
          <w:lang w:eastAsia="zh-CN"/>
        </w:rPr>
        <w:t>. M</w:t>
      </w:r>
      <w:r w:rsidRPr="005F3BD0">
        <w:rPr>
          <w:rFonts w:ascii="Times New Roman" w:hAnsi="Times New Roman" w:hint="eastAsia"/>
          <w:iCs/>
          <w:lang w:eastAsia="zh-CN"/>
        </w:rPr>
        <w:t>ean</w:t>
      </w:r>
      <w:r w:rsidRPr="005F3BD0">
        <w:rPr>
          <w:rFonts w:ascii="Times New Roman" w:hAnsi="Times New Roman"/>
          <w:iCs/>
          <w:lang w:eastAsia="zh-CN"/>
        </w:rPr>
        <w:t xml:space="preserve"> [25], Median [25], LFC [25].</w:t>
      </w:r>
    </w:p>
    <w:p w14:paraId="5B7DB074" w14:textId="5B356119" w:rsidR="006B23DD" w:rsidRPr="00911F9A" w:rsidRDefault="006B23DD" w:rsidP="002705AE">
      <w:pPr>
        <w:pStyle w:val="MDPI31text"/>
        <w:spacing w:line="240" w:lineRule="auto"/>
        <w:ind w:firstLine="0"/>
        <w:rPr>
          <w:rFonts w:ascii="Times New Roman" w:eastAsia="宋体" w:hAnsi="Times New Roman"/>
          <w:color w:val="auto"/>
          <w:szCs w:val="20"/>
        </w:rPr>
      </w:pPr>
      <w:r w:rsidRPr="00911F9A">
        <w:rPr>
          <w:rFonts w:ascii="Times New Roman" w:eastAsia="宋体" w:hAnsi="Times New Roman"/>
          <w:color w:val="auto"/>
          <w:szCs w:val="20"/>
        </w:rPr>
        <w:t xml:space="preserve">with an increment of 0.1 and exhibit the performance of different algorithms in terms of RMSE and FR with different </w:t>
      </w:r>
      <m:oMath>
        <m:r>
          <w:rPr>
            <w:rFonts w:ascii="Cambria Math" w:eastAsia="宋体" w:hAnsi="Cambria Math"/>
            <w:color w:val="auto"/>
            <w:szCs w:val="20"/>
          </w:rPr>
          <m:t>μ</m:t>
        </m:r>
      </m:oMath>
      <w:r w:rsidRPr="00911F9A">
        <w:rPr>
          <w:rFonts w:ascii="Times New Roman" w:eastAsia="宋体" w:hAnsi="Times New Roman"/>
          <w:color w:val="auto"/>
          <w:szCs w:val="20"/>
        </w:rPr>
        <w:t xml:space="preserve"> and </w:t>
      </w:r>
      <m:oMath>
        <m:r>
          <w:rPr>
            <w:rFonts w:ascii="Cambria Math" w:eastAsia="宋体" w:hAnsi="Cambria Math"/>
            <w:color w:val="auto"/>
            <w:szCs w:val="20"/>
          </w:rPr>
          <m:t>τ</m:t>
        </m:r>
      </m:oMath>
      <w:r w:rsidRPr="00911F9A">
        <w:rPr>
          <w:rFonts w:ascii="Times New Roman" w:eastAsia="宋体" w:hAnsi="Times New Roman"/>
          <w:color w:val="auto"/>
          <w:szCs w:val="20"/>
        </w:rPr>
        <w:t xml:space="preserve">, as shown in Figs. </w:t>
      </w:r>
      <w:r>
        <w:rPr>
          <w:rFonts w:ascii="Times New Roman" w:eastAsia="宋体" w:hAnsi="Times New Roman"/>
          <w:color w:val="auto"/>
          <w:szCs w:val="20"/>
        </w:rPr>
        <w:t>13-16</w:t>
      </w:r>
      <w:r w:rsidRPr="00911F9A">
        <w:rPr>
          <w:rFonts w:ascii="Times New Roman" w:eastAsia="宋体" w:hAnsi="Times New Roman"/>
          <w:color w:val="auto"/>
          <w:szCs w:val="20"/>
        </w:rPr>
        <w:t>.</w:t>
      </w:r>
    </w:p>
    <w:p w14:paraId="21F045E7" w14:textId="0A22323B" w:rsidR="00892B7D" w:rsidRDefault="006B23DD" w:rsidP="00892B7D">
      <w:pPr>
        <w:pStyle w:val="MDPI31text"/>
        <w:spacing w:line="240" w:lineRule="auto"/>
        <w:ind w:firstLineChars="150" w:firstLine="300"/>
        <w:rPr>
          <w:rFonts w:ascii="Times New Roman" w:eastAsia="宋体" w:hAnsi="Times New Roman"/>
          <w:color w:val="auto"/>
          <w:szCs w:val="20"/>
        </w:rPr>
      </w:pPr>
      <w:r w:rsidRPr="00911F9A">
        <w:rPr>
          <w:rFonts w:ascii="Times New Roman" w:eastAsia="宋体" w:hAnsi="Times New Roman"/>
          <w:color w:val="auto"/>
          <w:szCs w:val="20"/>
        </w:rPr>
        <w:t xml:space="preserve">From Figs. </w:t>
      </w:r>
      <w:r>
        <w:rPr>
          <w:rFonts w:ascii="Times New Roman" w:eastAsia="宋体" w:hAnsi="Times New Roman"/>
          <w:color w:val="auto"/>
          <w:szCs w:val="20"/>
        </w:rPr>
        <w:t>13-14</w:t>
      </w:r>
      <w:r w:rsidRPr="00911F9A">
        <w:rPr>
          <w:rFonts w:ascii="Times New Roman" w:eastAsia="宋体" w:hAnsi="Times New Roman"/>
          <w:color w:val="auto"/>
          <w:szCs w:val="20"/>
        </w:rPr>
        <w:t xml:space="preserve">, we can see that the change of </w:t>
      </w:r>
      <m:oMath>
        <m:r>
          <w:rPr>
            <w:rFonts w:ascii="Cambria Math" w:eastAsia="宋体" w:hAnsi="Cambria Math"/>
            <w:color w:val="auto"/>
            <w:szCs w:val="20"/>
          </w:rPr>
          <m:t>μ</m:t>
        </m:r>
      </m:oMath>
      <w:r w:rsidRPr="00911F9A">
        <w:rPr>
          <w:rFonts w:ascii="Times New Roman" w:eastAsia="宋体" w:hAnsi="Times New Roman"/>
          <w:color w:val="auto"/>
          <w:szCs w:val="20"/>
        </w:rPr>
        <w:t xml:space="preserve"> has little effect on the RMSE and FR of Mean, Median and LFC, but it has an </w:t>
      </w:r>
      <w:r>
        <w:rPr>
          <w:rFonts w:ascii="Times New Roman" w:eastAsia="宋体" w:hAnsi="Times New Roman"/>
          <w:color w:val="auto"/>
          <w:szCs w:val="20"/>
        </w:rPr>
        <w:t>impa</w:t>
      </w:r>
      <w:r w:rsidRPr="00911F9A">
        <w:rPr>
          <w:rFonts w:ascii="Times New Roman" w:eastAsia="宋体" w:hAnsi="Times New Roman"/>
          <w:color w:val="auto"/>
          <w:szCs w:val="20"/>
        </w:rPr>
        <w:t xml:space="preserve">ct on our DLFTI algorithm. Specifically, as </w:t>
      </w:r>
      <m:oMath>
        <m:r>
          <w:rPr>
            <w:rFonts w:ascii="Cambria Math" w:eastAsia="宋体" w:hAnsi="Cambria Math"/>
            <w:color w:val="auto"/>
            <w:szCs w:val="20"/>
          </w:rPr>
          <m:t>μ</m:t>
        </m:r>
      </m:oMath>
      <w:r w:rsidRPr="00911F9A">
        <w:rPr>
          <w:rFonts w:ascii="Times New Roman" w:eastAsia="宋体" w:hAnsi="Times New Roman"/>
          <w:color w:val="auto"/>
          <w:szCs w:val="20"/>
        </w:rPr>
        <w:t xml:space="preserve"> increases, the overall RMSE decreases and the FR increases on our </w:t>
      </w:r>
      <w:r w:rsidR="00507AB2" w:rsidRPr="00911F9A">
        <w:rPr>
          <w:rFonts w:ascii="Times New Roman" w:eastAsia="宋体" w:hAnsi="Times New Roman"/>
          <w:color w:val="auto"/>
          <w:szCs w:val="20"/>
        </w:rPr>
        <w:t>DLFTI algorithm</w:t>
      </w:r>
      <w:r w:rsidR="00507AB2">
        <w:rPr>
          <w:rFonts w:ascii="Times New Roman" w:eastAsia="宋体" w:hAnsi="Times New Roman"/>
          <w:color w:val="auto"/>
          <w:szCs w:val="20"/>
        </w:rPr>
        <w:t>. This is</w:t>
      </w:r>
      <w:r w:rsidR="00507AB2" w:rsidRPr="00911F9A">
        <w:rPr>
          <w:rFonts w:ascii="Times New Roman" w:eastAsia="宋体" w:hAnsi="Times New Roman"/>
          <w:color w:val="auto"/>
          <w:szCs w:val="20"/>
        </w:rPr>
        <w:t xml:space="preserve"> because the comparable algorithms mainly rely on statistics, but for our DLFTI and FTI algorithms,</w:t>
      </w:r>
      <w:r w:rsidR="00741F5D" w:rsidRPr="00741F5D">
        <w:rPr>
          <w:rFonts w:ascii="Times New Roman" w:eastAsia="宋体" w:hAnsi="Times New Roman"/>
          <w:color w:val="auto"/>
          <w:szCs w:val="20"/>
        </w:rPr>
        <w:t xml:space="preserve"> </w:t>
      </w:r>
      <w:r w:rsidR="00741F5D" w:rsidRPr="00911F9A">
        <w:rPr>
          <w:rFonts w:ascii="Times New Roman" w:eastAsia="宋体" w:hAnsi="Times New Roman"/>
          <w:color w:val="auto"/>
          <w:szCs w:val="20"/>
        </w:rPr>
        <w:t xml:space="preserve">when </w:t>
      </w:r>
      <m:oMath>
        <m:r>
          <w:rPr>
            <w:rFonts w:ascii="Cambria Math" w:eastAsia="宋体" w:hAnsi="Cambria Math"/>
            <w:color w:val="auto"/>
            <w:szCs w:val="20"/>
          </w:rPr>
          <m:t>μ</m:t>
        </m:r>
      </m:oMath>
      <w:r w:rsidR="00741F5D" w:rsidRPr="00911F9A">
        <w:rPr>
          <w:rFonts w:ascii="Times New Roman" w:eastAsia="宋体" w:hAnsi="Times New Roman"/>
          <w:color w:val="auto"/>
          <w:szCs w:val="20"/>
        </w:rPr>
        <w:t xml:space="preserve"> increases, it means that the number of our silver GTD and silver ETD will increase accordingly, which dramati</w:t>
      </w:r>
      <w:r w:rsidR="00EE70C5" w:rsidRPr="00911F9A">
        <w:rPr>
          <w:rFonts w:ascii="Times New Roman" w:eastAsia="宋体" w:hAnsi="Times New Roman"/>
          <w:color w:val="auto"/>
          <w:szCs w:val="20"/>
        </w:rPr>
        <w:t>cally</w:t>
      </w:r>
      <w:r w:rsidR="00892B7D" w:rsidRPr="00892B7D">
        <w:rPr>
          <w:rFonts w:ascii="Times New Roman" w:eastAsia="宋体" w:hAnsi="Times New Roman"/>
          <w:color w:val="auto"/>
          <w:szCs w:val="20"/>
        </w:rPr>
        <w:t xml:space="preserve"> </w:t>
      </w:r>
      <w:r w:rsidR="00892B7D" w:rsidRPr="00911F9A">
        <w:rPr>
          <w:rFonts w:ascii="Times New Roman" w:eastAsia="宋体" w:hAnsi="Times New Roman"/>
          <w:color w:val="auto"/>
          <w:szCs w:val="20"/>
        </w:rPr>
        <w:t>improve our truth discovery performance.</w:t>
      </w:r>
    </w:p>
    <w:p w14:paraId="7743F047" w14:textId="77777777" w:rsidR="002223F5" w:rsidRPr="00911F9A" w:rsidRDefault="00892B7D" w:rsidP="002223F5">
      <w:pPr>
        <w:pStyle w:val="MDPI31text"/>
        <w:spacing w:line="240" w:lineRule="auto"/>
        <w:ind w:firstLine="0"/>
        <w:rPr>
          <w:rFonts w:ascii="Times New Roman" w:eastAsia="宋体" w:hAnsi="Times New Roman"/>
          <w:color w:val="auto"/>
          <w:szCs w:val="20"/>
        </w:rPr>
      </w:pPr>
      <w:r w:rsidRPr="00911F9A">
        <w:rPr>
          <w:rFonts w:ascii="Times New Roman" w:eastAsia="宋体" w:hAnsi="Times New Roman"/>
          <w:color w:val="auto"/>
          <w:szCs w:val="20"/>
        </w:rPr>
        <w:t xml:space="preserve">In Figs. </w:t>
      </w:r>
      <w:r>
        <w:rPr>
          <w:rFonts w:ascii="Times New Roman" w:eastAsia="宋体" w:hAnsi="Times New Roman"/>
          <w:color w:val="auto"/>
          <w:szCs w:val="20"/>
        </w:rPr>
        <w:t>15-16</w:t>
      </w:r>
      <w:r w:rsidRPr="00911F9A">
        <w:rPr>
          <w:rFonts w:ascii="Times New Roman" w:eastAsia="宋体" w:hAnsi="Times New Roman"/>
          <w:color w:val="auto"/>
          <w:szCs w:val="20"/>
        </w:rPr>
        <w:t>, it is clear that our DLFTI always occupies the best truth discovery performance</w:t>
      </w:r>
      <w:r>
        <w:rPr>
          <w:rFonts w:ascii="Times New Roman" w:eastAsia="宋体" w:hAnsi="Times New Roman"/>
          <w:color w:val="auto"/>
          <w:szCs w:val="20"/>
        </w:rPr>
        <w:t>,</w:t>
      </w:r>
      <w:r w:rsidRPr="00911F9A">
        <w:rPr>
          <w:rFonts w:ascii="Times New Roman" w:eastAsia="宋体" w:hAnsi="Times New Roman"/>
          <w:color w:val="auto"/>
          <w:szCs w:val="20"/>
        </w:rPr>
        <w:t xml:space="preserve"> and it does not change so significantly as </w:t>
      </w:r>
      <m:oMath>
        <m:r>
          <w:rPr>
            <w:rFonts w:ascii="Cambria Math" w:eastAsia="宋体" w:hAnsi="Cambria Math"/>
            <w:color w:val="auto"/>
            <w:szCs w:val="20"/>
          </w:rPr>
          <m:t>τ</m:t>
        </m:r>
      </m:oMath>
      <w:r w:rsidRPr="00911F9A">
        <w:rPr>
          <w:rFonts w:ascii="Times New Roman" w:eastAsia="宋体" w:hAnsi="Times New Roman"/>
          <w:color w:val="auto"/>
          <w:szCs w:val="20"/>
        </w:rPr>
        <w:t xml:space="preserve"> is changed. Meanwhile, the RMSE and FR metrics of Mean are greater than Median and LFC when TR is less than 0.7, while the opposite is true when TR is greater than or equal to 0.7. For the FTI algorithm, when TR is less than 0.2, its RMSE performance does not differ much from mean, median and LFC, but as TR increases, the RMSE of FTI drops</w:t>
      </w:r>
      <w:r w:rsidR="008F1D64" w:rsidRPr="008F1D64">
        <w:rPr>
          <w:rFonts w:ascii="Times New Roman" w:eastAsia="宋体" w:hAnsi="Times New Roman"/>
        </w:rPr>
        <w:t xml:space="preserve"> </w:t>
      </w:r>
      <w:r w:rsidR="008F1D64" w:rsidRPr="00911F9A">
        <w:rPr>
          <w:rFonts w:ascii="Times New Roman" w:eastAsia="宋体" w:hAnsi="Times New Roman"/>
          <w:color w:val="auto"/>
          <w:szCs w:val="20"/>
        </w:rPr>
        <w:t xml:space="preserve">rapidly, while the FR metric increases rapidly and far exceeds the other three compared algorithms. It shows the effectiveness </w:t>
      </w:r>
      <w:r w:rsidR="002223F5" w:rsidRPr="00911F9A">
        <w:rPr>
          <w:rFonts w:ascii="Times New Roman" w:eastAsia="宋体" w:hAnsi="Times New Roman"/>
          <w:color w:val="auto"/>
          <w:szCs w:val="20"/>
        </w:rPr>
        <w:t>of our multi-level GTD and multi-level ETD</w:t>
      </w:r>
      <w:r w:rsidR="002223F5">
        <w:rPr>
          <w:rFonts w:ascii="Times New Roman" w:eastAsia="宋体" w:hAnsi="Times New Roman"/>
          <w:color w:val="auto"/>
          <w:szCs w:val="20"/>
        </w:rPr>
        <w:t>;</w:t>
      </w:r>
      <w:r w:rsidR="002223F5" w:rsidRPr="00911F9A">
        <w:rPr>
          <w:rFonts w:ascii="Times New Roman" w:eastAsia="宋体" w:hAnsi="Times New Roman"/>
          <w:color w:val="auto"/>
          <w:szCs w:val="20"/>
        </w:rPr>
        <w:t xml:space="preserve"> even without DMF for complementation, FTI still achieves </w:t>
      </w:r>
      <w:r w:rsidR="002223F5">
        <w:rPr>
          <w:rFonts w:ascii="Times New Roman" w:eastAsia="宋体" w:hAnsi="Times New Roman"/>
          <w:color w:val="auto"/>
          <w:szCs w:val="20"/>
        </w:rPr>
        <w:t>outstanding</w:t>
      </w:r>
      <w:r w:rsidR="002223F5" w:rsidRPr="00911F9A">
        <w:rPr>
          <w:rFonts w:ascii="Times New Roman" w:eastAsia="宋体" w:hAnsi="Times New Roman"/>
          <w:color w:val="auto"/>
          <w:szCs w:val="20"/>
        </w:rPr>
        <w:t xml:space="preserve"> combined characteristics with the multi-level GTD and multi-level ETD architecture.</w:t>
      </w:r>
    </w:p>
    <w:p w14:paraId="740A5293" w14:textId="77777777" w:rsidR="002705AE" w:rsidRPr="00F5187B" w:rsidRDefault="002705AE" w:rsidP="002705AE">
      <w:pPr>
        <w:spacing w:line="240" w:lineRule="auto"/>
        <w:jc w:val="center"/>
        <w:rPr>
          <w:rFonts w:ascii="Times New Roman" w:hAnsi="Times New Roman"/>
          <w:iCs/>
          <w:lang w:val="fr-FR" w:eastAsia="zh-CN"/>
        </w:rPr>
      </w:pPr>
      <w:r w:rsidRPr="00F5187B">
        <w:rPr>
          <w:rFonts w:ascii="Times New Roman" w:hAnsi="Times New Roman"/>
          <w:noProof/>
          <w:lang w:eastAsia="zh-CN"/>
        </w:rPr>
        <w:lastRenderedPageBreak/>
        <w:drawing>
          <wp:inline distT="0" distB="0" distL="0" distR="0" wp14:anchorId="3E6A88A0" wp14:editId="180843D6">
            <wp:extent cx="6336000" cy="1189411"/>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549" t="7656" r="7561" b="69006"/>
                    <a:stretch/>
                  </pic:blipFill>
                  <pic:spPr bwMode="auto">
                    <a:xfrm>
                      <a:off x="0" y="0"/>
                      <a:ext cx="6336000" cy="118941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f"/>
        <w:tblW w:w="104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2608"/>
        <w:gridCol w:w="2608"/>
        <w:gridCol w:w="2608"/>
      </w:tblGrid>
      <w:tr w:rsidR="002705AE" w:rsidRPr="00F5187B" w14:paraId="2D0305F2" w14:textId="77777777" w:rsidTr="00B207DF">
        <w:trPr>
          <w:jc w:val="center"/>
        </w:trPr>
        <w:tc>
          <w:tcPr>
            <w:tcW w:w="2608" w:type="dxa"/>
            <w:vAlign w:val="center"/>
          </w:tcPr>
          <w:p w14:paraId="4B0ECF6E"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(a) </w:t>
            </w:r>
            <m:oMath>
              <m:r>
                <w:rPr>
                  <w:rFonts w:ascii="Cambria Math" w:hAnsi="Cambria Math"/>
                  <w:lang w:val="fr-FR" w:eastAsia="zh-CN"/>
                </w:rPr>
                <m:t>τ</m:t>
              </m:r>
              <m:r>
                <m:rPr>
                  <m:sty m:val="p"/>
                </m:rPr>
                <w:rPr>
                  <w:rFonts w:ascii="Cambria Math" w:hAnsi="Cambria Math"/>
                  <w:lang w:val="fr-FR" w:eastAsia="zh-CN"/>
                </w:rPr>
                <m:t>=4</m:t>
              </m:r>
            </m:oMath>
          </w:p>
        </w:tc>
        <w:tc>
          <w:tcPr>
            <w:tcW w:w="2608" w:type="dxa"/>
            <w:vAlign w:val="center"/>
          </w:tcPr>
          <w:p w14:paraId="12389CE2"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(b) </w:t>
            </w:r>
            <m:oMath>
              <m:r>
                <w:rPr>
                  <w:rFonts w:ascii="Cambria Math" w:hAnsi="Cambria Math"/>
                  <w:lang w:val="fr-FR" w:eastAsia="zh-CN"/>
                </w:rPr>
                <m:t>τ</m:t>
              </m:r>
              <m:r>
                <m:rPr>
                  <m:sty m:val="p"/>
                </m:rPr>
                <w:rPr>
                  <w:rFonts w:ascii="Cambria Math" w:hAnsi="Cambria Math"/>
                  <w:lang w:val="fr-FR" w:eastAsia="zh-CN"/>
                </w:rPr>
                <m:t>=6</m:t>
              </m:r>
            </m:oMath>
          </w:p>
        </w:tc>
        <w:tc>
          <w:tcPr>
            <w:tcW w:w="2608" w:type="dxa"/>
            <w:vAlign w:val="center"/>
          </w:tcPr>
          <w:p w14:paraId="20E74F7D"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(c) </w:t>
            </w:r>
            <m:oMath>
              <m:r>
                <w:rPr>
                  <w:rFonts w:ascii="Cambria Math" w:hAnsi="Cambria Math"/>
                  <w:lang w:val="fr-FR" w:eastAsia="zh-CN"/>
                </w:rPr>
                <m:t>τ</m:t>
              </m:r>
              <m:r>
                <m:rPr>
                  <m:sty m:val="p"/>
                </m:rPr>
                <w:rPr>
                  <w:rFonts w:ascii="Cambria Math" w:hAnsi="Cambria Math"/>
                  <w:lang w:val="fr-FR" w:eastAsia="zh-CN"/>
                </w:rPr>
                <m:t>=8</m:t>
              </m:r>
            </m:oMath>
          </w:p>
        </w:tc>
        <w:tc>
          <w:tcPr>
            <w:tcW w:w="2608" w:type="dxa"/>
            <w:vAlign w:val="center"/>
          </w:tcPr>
          <w:p w14:paraId="64E12987"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(d) </w:t>
            </w:r>
            <m:oMath>
              <m:r>
                <w:rPr>
                  <w:rFonts w:ascii="Cambria Math" w:hAnsi="Cambria Math"/>
                  <w:lang w:val="fr-FR" w:eastAsia="zh-CN"/>
                </w:rPr>
                <m:t>τ</m:t>
              </m:r>
              <m:r>
                <m:rPr>
                  <m:sty m:val="p"/>
                </m:rPr>
                <w:rPr>
                  <w:rFonts w:ascii="Cambria Math" w:hAnsi="Cambria Math"/>
                  <w:lang w:val="fr-FR" w:eastAsia="zh-CN"/>
                </w:rPr>
                <m:t>=10</m:t>
              </m:r>
            </m:oMath>
          </w:p>
        </w:tc>
      </w:tr>
    </w:tbl>
    <w:p w14:paraId="6807EFF3" w14:textId="77777777" w:rsidR="002705AE" w:rsidRPr="00F5187B" w:rsidRDefault="002705AE" w:rsidP="002705AE">
      <w:pPr>
        <w:spacing w:beforeLines="20" w:before="48" w:afterLines="20" w:after="48" w:line="240" w:lineRule="auto"/>
        <w:jc w:val="center"/>
        <w:rPr>
          <w:rFonts w:ascii="Times New Roman" w:eastAsiaTheme="minorEastAsia" w:hAnsi="Times New Roman"/>
          <w:iCs/>
          <w:lang w:val="fr-FR" w:eastAsia="zh-CN"/>
        </w:rPr>
      </w:pPr>
      <w:r w:rsidRPr="005F3BD0">
        <w:rPr>
          <w:rFonts w:ascii="Times New Roman" w:hAnsi="Times New Roman"/>
          <w:iCs/>
          <w:lang w:eastAsia="zh-CN"/>
        </w:rPr>
        <w:t xml:space="preserve">Fig. 15. RMSE vs. the number of rounds in a cycle </w:t>
      </w:r>
      <m:oMath>
        <m:r>
          <w:rPr>
            <w:rFonts w:ascii="Cambria Math" w:hAnsi="Cambria Math"/>
            <w:lang w:val="fr-FR" w:eastAsia="zh-CN"/>
          </w:rPr>
          <m:t>τ</m:t>
        </m:r>
      </m:oMath>
      <w:r w:rsidRPr="005F3BD0">
        <w:rPr>
          <w:rFonts w:ascii="Times New Roman" w:hAnsi="Times New Roman"/>
          <w:iCs/>
          <w:lang w:eastAsia="zh-CN"/>
        </w:rPr>
        <w:t xml:space="preserve">. </w:t>
      </w:r>
      <w:r w:rsidRPr="002E351E">
        <w:rPr>
          <w:rFonts w:ascii="Times New Roman" w:hAnsi="Times New Roman"/>
          <w:iCs/>
          <w:lang w:val="fr-FR" w:eastAsia="zh-CN"/>
        </w:rPr>
        <w:t>M</w:t>
      </w:r>
      <w:r w:rsidRPr="002E351E">
        <w:rPr>
          <w:rFonts w:ascii="Times New Roman" w:hAnsi="Times New Roman" w:hint="eastAsia"/>
          <w:iCs/>
          <w:lang w:val="fr-FR" w:eastAsia="zh-CN"/>
        </w:rPr>
        <w:t>ean</w:t>
      </w:r>
      <w:r w:rsidRPr="002E351E">
        <w:rPr>
          <w:rFonts w:ascii="Times New Roman" w:hAnsi="Times New Roman"/>
          <w:iCs/>
          <w:lang w:val="fr-FR" w:eastAsia="zh-CN"/>
        </w:rPr>
        <w:t xml:space="preserve"> [25], Median [25], LFC [25].</w:t>
      </w:r>
    </w:p>
    <w:p w14:paraId="138D31B8" w14:textId="77777777" w:rsidR="002705AE" w:rsidRPr="00F5187B" w:rsidRDefault="002705AE" w:rsidP="002705AE">
      <w:pPr>
        <w:spacing w:line="240" w:lineRule="auto"/>
        <w:jc w:val="center"/>
        <w:rPr>
          <w:rFonts w:ascii="Times New Roman" w:hAnsi="Times New Roman"/>
          <w:iCs/>
          <w:lang w:val="fr-FR" w:eastAsia="zh-CN"/>
        </w:rPr>
      </w:pPr>
      <w:r w:rsidRPr="00F5187B">
        <w:rPr>
          <w:rFonts w:ascii="Times New Roman" w:hAnsi="Times New Roman"/>
          <w:noProof/>
          <w:lang w:eastAsia="zh-CN"/>
        </w:rPr>
        <w:drawing>
          <wp:inline distT="0" distB="0" distL="0" distR="0" wp14:anchorId="101F16D4" wp14:editId="13BB6B55">
            <wp:extent cx="6336000" cy="1175594"/>
            <wp:effectExtent l="0" t="0" r="825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791" t="7733" r="7441" b="69226"/>
                    <a:stretch/>
                  </pic:blipFill>
                  <pic:spPr bwMode="auto">
                    <a:xfrm>
                      <a:off x="0" y="0"/>
                      <a:ext cx="6336000" cy="117559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f"/>
        <w:tblW w:w="104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2608"/>
        <w:gridCol w:w="2608"/>
        <w:gridCol w:w="2608"/>
      </w:tblGrid>
      <w:tr w:rsidR="002705AE" w:rsidRPr="00F5187B" w14:paraId="4E272BB7" w14:textId="77777777" w:rsidTr="00B207DF">
        <w:trPr>
          <w:jc w:val="center"/>
        </w:trPr>
        <w:tc>
          <w:tcPr>
            <w:tcW w:w="2608" w:type="dxa"/>
            <w:vAlign w:val="center"/>
          </w:tcPr>
          <w:p w14:paraId="2AB91DA9"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(a) </w:t>
            </w:r>
            <m:oMath>
              <m:r>
                <w:rPr>
                  <w:rFonts w:ascii="Cambria Math" w:hAnsi="Cambria Math"/>
                  <w:lang w:val="fr-FR" w:eastAsia="zh-CN"/>
                </w:rPr>
                <m:t>τ</m:t>
              </m:r>
              <m:r>
                <m:rPr>
                  <m:sty m:val="p"/>
                </m:rPr>
                <w:rPr>
                  <w:rFonts w:ascii="Cambria Math" w:hAnsi="Cambria Math"/>
                  <w:lang w:val="fr-FR" w:eastAsia="zh-CN"/>
                </w:rPr>
                <m:t>=4</m:t>
              </m:r>
            </m:oMath>
          </w:p>
        </w:tc>
        <w:tc>
          <w:tcPr>
            <w:tcW w:w="2608" w:type="dxa"/>
            <w:vAlign w:val="center"/>
          </w:tcPr>
          <w:p w14:paraId="1AB3B09E"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(b) </w:t>
            </w:r>
            <m:oMath>
              <m:r>
                <w:rPr>
                  <w:rFonts w:ascii="Cambria Math" w:hAnsi="Cambria Math"/>
                  <w:lang w:val="fr-FR" w:eastAsia="zh-CN"/>
                </w:rPr>
                <m:t>τ</m:t>
              </m:r>
              <m:r>
                <m:rPr>
                  <m:sty m:val="p"/>
                </m:rPr>
                <w:rPr>
                  <w:rFonts w:ascii="Cambria Math" w:hAnsi="Cambria Math"/>
                  <w:lang w:val="fr-FR" w:eastAsia="zh-CN"/>
                </w:rPr>
                <m:t>=6</m:t>
              </m:r>
            </m:oMath>
          </w:p>
        </w:tc>
        <w:tc>
          <w:tcPr>
            <w:tcW w:w="2608" w:type="dxa"/>
            <w:vAlign w:val="center"/>
          </w:tcPr>
          <w:p w14:paraId="7A8B572A"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(c) </w:t>
            </w:r>
            <m:oMath>
              <m:r>
                <w:rPr>
                  <w:rFonts w:ascii="Cambria Math" w:hAnsi="Cambria Math"/>
                  <w:lang w:val="fr-FR" w:eastAsia="zh-CN"/>
                </w:rPr>
                <m:t>τ</m:t>
              </m:r>
              <m:r>
                <m:rPr>
                  <m:sty m:val="p"/>
                </m:rPr>
                <w:rPr>
                  <w:rFonts w:ascii="Cambria Math" w:hAnsi="Cambria Math"/>
                  <w:lang w:val="fr-FR" w:eastAsia="zh-CN"/>
                </w:rPr>
                <m:t>=8</m:t>
              </m:r>
            </m:oMath>
          </w:p>
        </w:tc>
        <w:tc>
          <w:tcPr>
            <w:tcW w:w="2608" w:type="dxa"/>
            <w:vAlign w:val="center"/>
          </w:tcPr>
          <w:p w14:paraId="4E9BE82F" w14:textId="77777777" w:rsidR="002705AE" w:rsidRPr="00F5187B" w:rsidRDefault="002705AE" w:rsidP="00B207DF">
            <w:pPr>
              <w:spacing w:afterLines="20" w:after="48" w:line="240" w:lineRule="auto"/>
              <w:jc w:val="center"/>
              <w:rPr>
                <w:rFonts w:ascii="Times New Roman" w:hAnsi="Times New Roman"/>
                <w:lang w:val="fr-FR" w:eastAsia="zh-CN"/>
              </w:rPr>
            </w:pPr>
            <w:r w:rsidRPr="00F5187B">
              <w:rPr>
                <w:rFonts w:ascii="Times New Roman" w:hAnsi="Times New Roman"/>
                <w:iCs/>
                <w:lang w:val="fr-FR" w:eastAsia="zh-CN"/>
              </w:rPr>
              <w:t xml:space="preserve">(d) </w:t>
            </w:r>
            <m:oMath>
              <m:r>
                <w:rPr>
                  <w:rFonts w:ascii="Cambria Math" w:hAnsi="Cambria Math"/>
                  <w:lang w:val="fr-FR" w:eastAsia="zh-CN"/>
                </w:rPr>
                <m:t>τ</m:t>
              </m:r>
              <m:r>
                <m:rPr>
                  <m:sty m:val="p"/>
                </m:rPr>
                <w:rPr>
                  <w:rFonts w:ascii="Cambria Math" w:hAnsi="Cambria Math"/>
                  <w:lang w:val="fr-FR" w:eastAsia="zh-CN"/>
                </w:rPr>
                <m:t>=10</m:t>
              </m:r>
            </m:oMath>
          </w:p>
        </w:tc>
      </w:tr>
    </w:tbl>
    <w:p w14:paraId="4FC4E0C0" w14:textId="77777777" w:rsidR="002705AE" w:rsidRPr="00F5187B" w:rsidRDefault="002705AE" w:rsidP="002705AE">
      <w:pPr>
        <w:spacing w:beforeLines="20" w:before="48" w:afterLines="20" w:after="48" w:line="240" w:lineRule="auto"/>
        <w:jc w:val="center"/>
        <w:rPr>
          <w:rFonts w:ascii="Times New Roman" w:hAnsi="Times New Roman"/>
          <w:iCs/>
          <w:lang w:val="fr-FR" w:eastAsia="zh-CN"/>
        </w:rPr>
      </w:pPr>
      <w:r w:rsidRPr="005F3BD0">
        <w:rPr>
          <w:rFonts w:ascii="Times New Roman" w:hAnsi="Times New Roman"/>
          <w:iCs/>
          <w:lang w:eastAsia="zh-CN"/>
        </w:rPr>
        <w:t xml:space="preserve">Fig. 16. FR vs. the number of rounds in a cycle </w:t>
      </w:r>
      <m:oMath>
        <m:r>
          <w:rPr>
            <w:rFonts w:ascii="Cambria Math" w:hAnsi="Cambria Math"/>
            <w:lang w:val="fr-FR" w:eastAsia="zh-CN"/>
          </w:rPr>
          <m:t>τ</m:t>
        </m:r>
      </m:oMath>
      <w:r w:rsidRPr="005F3BD0">
        <w:rPr>
          <w:rFonts w:ascii="Times New Roman" w:hAnsi="Times New Roman"/>
          <w:iCs/>
          <w:lang w:eastAsia="zh-CN"/>
        </w:rPr>
        <w:t xml:space="preserve">. </w:t>
      </w:r>
      <w:r w:rsidRPr="002E351E">
        <w:rPr>
          <w:rFonts w:ascii="Times New Roman" w:hAnsi="Times New Roman"/>
          <w:iCs/>
          <w:lang w:val="fr-FR" w:eastAsia="zh-CN"/>
        </w:rPr>
        <w:t>M</w:t>
      </w:r>
      <w:r w:rsidRPr="002E351E">
        <w:rPr>
          <w:rFonts w:ascii="Times New Roman" w:hAnsi="Times New Roman" w:hint="eastAsia"/>
          <w:iCs/>
          <w:lang w:val="fr-FR" w:eastAsia="zh-CN"/>
        </w:rPr>
        <w:t>ean</w:t>
      </w:r>
      <w:r w:rsidRPr="002E351E">
        <w:rPr>
          <w:rFonts w:ascii="Times New Roman" w:hAnsi="Times New Roman"/>
          <w:iCs/>
          <w:lang w:val="fr-FR" w:eastAsia="zh-CN"/>
        </w:rPr>
        <w:t xml:space="preserve"> [25], Median [25], LFC [25].</w:t>
      </w:r>
    </w:p>
    <w:p w14:paraId="4EEEF459" w14:textId="77777777" w:rsidR="002705AE" w:rsidRDefault="002705AE" w:rsidP="002705AE">
      <w:pPr>
        <w:spacing w:line="240" w:lineRule="auto"/>
        <w:jc w:val="center"/>
        <w:rPr>
          <w:rFonts w:ascii="Times New Roman" w:hAnsi="Times New Roman"/>
          <w:lang w:val="fr-FR" w:eastAsia="zh-CN"/>
        </w:rPr>
      </w:pPr>
      <w:r w:rsidRPr="006E43B1">
        <w:rPr>
          <w:rFonts w:ascii="Times New Roman" w:hAnsi="Times New Roman"/>
          <w:noProof/>
          <w:lang w:eastAsia="zh-CN"/>
        </w:rPr>
        <w:drawing>
          <wp:inline distT="0" distB="0" distL="0" distR="0" wp14:anchorId="181144B8" wp14:editId="6985FA18">
            <wp:extent cx="6336000" cy="1191381"/>
            <wp:effectExtent l="0" t="0" r="825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722" t="7540" r="7496" b="69111"/>
                    <a:stretch/>
                  </pic:blipFill>
                  <pic:spPr bwMode="auto">
                    <a:xfrm>
                      <a:off x="0" y="0"/>
                      <a:ext cx="6336000" cy="119138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f"/>
        <w:tblW w:w="104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6"/>
        <w:gridCol w:w="5216"/>
      </w:tblGrid>
      <w:tr w:rsidR="002705AE" w:rsidRPr="006E43B1" w14:paraId="67443322" w14:textId="77777777" w:rsidTr="00B207DF">
        <w:trPr>
          <w:jc w:val="center"/>
        </w:trPr>
        <w:tc>
          <w:tcPr>
            <w:tcW w:w="5216" w:type="dxa"/>
            <w:vAlign w:val="center"/>
          </w:tcPr>
          <w:p w14:paraId="4020E8ED" w14:textId="77777777" w:rsidR="002705AE" w:rsidRPr="005F3BD0" w:rsidRDefault="002705AE" w:rsidP="00B207DF">
            <w:pPr>
              <w:spacing w:afterLines="20" w:after="48" w:line="240" w:lineRule="auto"/>
              <w:jc w:val="center"/>
              <w:rPr>
                <w:rFonts w:ascii="Times New Roman" w:hAnsi="Times New Roman"/>
                <w:lang w:eastAsia="zh-CN"/>
              </w:rPr>
            </w:pPr>
            <w:r w:rsidRPr="00F21F77">
              <w:rPr>
                <w:rFonts w:ascii="Times New Roman" w:hAnsi="Times New Roman" w:hint="eastAsia"/>
                <w:iCs/>
                <w:color w:val="008000"/>
                <w:lang w:eastAsia="zh-CN"/>
              </w:rPr>
              <w:t>Fig. 1</w:t>
            </w:r>
            <w:r w:rsidRPr="00F21F77">
              <w:rPr>
                <w:rFonts w:ascii="Times New Roman" w:hAnsi="Times New Roman"/>
                <w:iCs/>
                <w:color w:val="008000"/>
                <w:lang w:eastAsia="zh-CN"/>
              </w:rPr>
              <w:t>7.</w:t>
            </w:r>
            <w:r w:rsidRPr="00F21F77">
              <w:rPr>
                <w:rFonts w:ascii="Times New Roman" w:hAnsi="Times New Roman" w:hint="eastAsia"/>
                <w:iCs/>
                <w:color w:val="008000"/>
                <w:lang w:eastAsia="zh-CN"/>
              </w:rPr>
              <w:t xml:space="preserve"> Evaluation o</w:t>
            </w:r>
            <w:r w:rsidRPr="00F21F77">
              <w:rPr>
                <w:rFonts w:ascii="Times New Roman" w:hAnsi="Times New Roman"/>
                <w:iCs/>
                <w:color w:val="008000"/>
                <w:lang w:eastAsia="zh-CN"/>
              </w:rPr>
              <w:t>f</w:t>
            </w:r>
            <w:r w:rsidRPr="00F21F77">
              <w:rPr>
                <w:rFonts w:ascii="Times New Roman" w:hAnsi="Times New Roman" w:hint="eastAsia"/>
                <w:iCs/>
                <w:color w:val="008000"/>
                <w:lang w:eastAsia="zh-CN"/>
              </w:rPr>
              <w:t xml:space="preserve"> the number of UAVs</w:t>
            </w:r>
            <w:r w:rsidRPr="00F21F77">
              <w:rPr>
                <w:rFonts w:ascii="Times New Roman" w:hAnsi="Times New Roman"/>
                <w:iCs/>
                <w:color w:val="008000"/>
                <w:lang w:eastAsia="zh-CN"/>
              </w:rPr>
              <w:t>.</w:t>
            </w:r>
          </w:p>
        </w:tc>
        <w:tc>
          <w:tcPr>
            <w:tcW w:w="5216" w:type="dxa"/>
            <w:vAlign w:val="center"/>
          </w:tcPr>
          <w:p w14:paraId="4994A9D5" w14:textId="77777777" w:rsidR="002705AE" w:rsidRPr="005F3BD0" w:rsidRDefault="002705AE" w:rsidP="00B207DF">
            <w:pPr>
              <w:spacing w:afterLines="20" w:after="48" w:line="240" w:lineRule="auto"/>
              <w:jc w:val="center"/>
              <w:rPr>
                <w:rFonts w:ascii="Times New Roman" w:eastAsiaTheme="minorEastAsia" w:hAnsi="Times New Roman"/>
                <w:lang w:eastAsia="zh-CN"/>
              </w:rPr>
            </w:pPr>
            <w:r w:rsidRPr="005F3BD0">
              <w:rPr>
                <w:rFonts w:ascii="Times New Roman" w:hAnsi="Times New Roman" w:hint="eastAsia"/>
                <w:iCs/>
                <w:lang w:eastAsia="zh-CN"/>
              </w:rPr>
              <w:t>Fig. 1</w:t>
            </w:r>
            <w:r w:rsidRPr="005F3BD0">
              <w:rPr>
                <w:rFonts w:ascii="Times New Roman" w:hAnsi="Times New Roman"/>
                <w:iCs/>
                <w:lang w:eastAsia="zh-CN"/>
              </w:rPr>
              <w:t>8.</w:t>
            </w:r>
            <w:r w:rsidRPr="005F3BD0">
              <w:rPr>
                <w:rFonts w:ascii="Times New Roman" w:hAnsi="Times New Roman" w:hint="eastAsia"/>
                <w:iCs/>
                <w:lang w:eastAsia="zh-CN"/>
              </w:rPr>
              <w:t xml:space="preserve"> Evaluation o</w:t>
            </w:r>
            <w:r w:rsidRPr="005F3BD0">
              <w:rPr>
                <w:rFonts w:ascii="Times New Roman" w:hAnsi="Times New Roman"/>
                <w:iCs/>
                <w:lang w:eastAsia="zh-CN"/>
              </w:rPr>
              <w:t>f</w:t>
            </w:r>
            <w:r w:rsidRPr="005F3BD0">
              <w:rPr>
                <w:rFonts w:ascii="Times New Roman" w:hAnsi="Times New Roman" w:hint="eastAsia"/>
                <w:iCs/>
                <w:lang w:eastAsia="zh-CN"/>
              </w:rPr>
              <w:t xml:space="preserve"> the parameter </w:t>
            </w:r>
            <m:oMath>
              <m:r>
                <w:rPr>
                  <w:rFonts w:ascii="Cambria Math" w:hAnsi="Cambria Math"/>
                  <w:lang w:val="fr-FR" w:eastAsia="zh-CN"/>
                </w:rPr>
                <m:t>β</m:t>
              </m:r>
            </m:oMath>
            <w:r w:rsidRPr="005F3BD0">
              <w:rPr>
                <w:rFonts w:ascii="Times New Roman" w:eastAsiaTheme="minorEastAsia" w:hAnsi="Times New Roman" w:hint="eastAsia"/>
                <w:lang w:eastAsia="zh-CN"/>
              </w:rPr>
              <w:t>.</w:t>
            </w:r>
          </w:p>
        </w:tc>
      </w:tr>
    </w:tbl>
    <w:p w14:paraId="047B2AA7" w14:textId="77777777" w:rsidR="006A613D" w:rsidRDefault="006A613D" w:rsidP="006A613D">
      <w:pPr>
        <w:pStyle w:val="MDPI31text"/>
        <w:spacing w:line="240" w:lineRule="auto"/>
        <w:ind w:firstLineChars="150" w:firstLine="300"/>
        <w:rPr>
          <w:rFonts w:ascii="Times New Roman" w:eastAsia="宋体" w:hAnsi="Times New Roman"/>
          <w:color w:val="auto"/>
          <w:szCs w:val="20"/>
        </w:rPr>
      </w:pPr>
      <w:r w:rsidRPr="00911F9A">
        <w:rPr>
          <w:rFonts w:ascii="Times New Roman" w:eastAsia="宋体" w:hAnsi="Times New Roman"/>
          <w:color w:val="auto"/>
          <w:szCs w:val="20"/>
        </w:rPr>
        <w:t xml:space="preserve">Fig. </w:t>
      </w:r>
      <w:r>
        <w:rPr>
          <w:rFonts w:ascii="Times New Roman" w:eastAsia="宋体" w:hAnsi="Times New Roman"/>
          <w:color w:val="auto"/>
          <w:szCs w:val="20"/>
        </w:rPr>
        <w:t xml:space="preserve">17 </w:t>
      </w:r>
      <w:r w:rsidRPr="00911F9A">
        <w:rPr>
          <w:rFonts w:ascii="Times New Roman" w:eastAsia="宋体" w:hAnsi="Times New Roman"/>
          <w:color w:val="auto"/>
          <w:szCs w:val="20"/>
        </w:rPr>
        <w:t xml:space="preserve">shows the effect of dispatching different numbers of UAVs in a round on the variation of FR and RMSE with cycles. Overall, the FR metric of DLFTI gradually increases with increasing cycles, while RMSE gradually decreases with increasing cycles. It is worth mentioning that at the beginning of the DLFTI run (the first 4 rounds), </w:t>
      </w:r>
      <w:r w:rsidRPr="003A35F3">
        <w:rPr>
          <w:rFonts w:ascii="Times New Roman" w:eastAsia="宋体" w:hAnsi="Times New Roman"/>
          <w:color w:val="008000"/>
          <w:szCs w:val="20"/>
        </w:rPr>
        <w:t xml:space="preserve">both RMSE and FR show a clear stepped pattern, </w:t>
      </w:r>
      <w:r w:rsidRPr="00911F9A">
        <w:rPr>
          <w:rFonts w:ascii="Times New Roman" w:eastAsia="宋体" w:hAnsi="Times New Roman"/>
          <w:color w:val="auto"/>
          <w:szCs w:val="20"/>
        </w:rPr>
        <w:t>i.e., the more UAVs, the better the performance</w:t>
      </w:r>
      <w:r>
        <w:rPr>
          <w:rFonts w:ascii="Times New Roman" w:eastAsia="宋体" w:hAnsi="Times New Roman"/>
          <w:color w:val="auto"/>
          <w:szCs w:val="20"/>
        </w:rPr>
        <w:t>. As</w:t>
      </w:r>
      <w:r w:rsidRPr="00911F9A">
        <w:rPr>
          <w:rFonts w:ascii="Times New Roman" w:eastAsia="宋体" w:hAnsi="Times New Roman"/>
          <w:color w:val="auto"/>
          <w:szCs w:val="20"/>
        </w:rPr>
        <w:t xml:space="preserve"> the cycles continue to increase, this stepped pattern </w:t>
      </w:r>
    </w:p>
    <w:p w14:paraId="04200211" w14:textId="77777777" w:rsidR="006A613D" w:rsidRDefault="006A613D" w:rsidP="006A613D">
      <w:pPr>
        <w:pStyle w:val="MDPI31text"/>
        <w:spacing w:line="240" w:lineRule="auto"/>
        <w:ind w:firstLine="0"/>
        <w:rPr>
          <w:rFonts w:ascii="Times New Roman" w:eastAsia="宋体" w:hAnsi="Times New Roman"/>
          <w:color w:val="auto"/>
          <w:szCs w:val="20"/>
        </w:rPr>
      </w:pPr>
      <w:r w:rsidRPr="00911F9A">
        <w:rPr>
          <w:rFonts w:ascii="Times New Roman" w:eastAsia="宋体" w:hAnsi="Times New Roman"/>
          <w:color w:val="auto"/>
          <w:szCs w:val="20"/>
        </w:rPr>
        <w:t xml:space="preserve">begins to saturate slowly, and the FR and RMSE of DLFTI for all cases converge. This indicates that UAVs can speed up the convergence performance of DLFTI, </w:t>
      </w:r>
      <w:r w:rsidRPr="008D5EF9">
        <w:rPr>
          <w:rFonts w:ascii="Times New Roman" w:eastAsia="宋体" w:hAnsi="Times New Roman"/>
          <w:color w:val="008000"/>
          <w:szCs w:val="20"/>
        </w:rPr>
        <w:t>thus solving the problem of the slow start. The more UAVs, the faster the DLFTI algorithm can converge to saturation performance.</w:t>
      </w:r>
      <w:r w:rsidRPr="00911F9A">
        <w:rPr>
          <w:rFonts w:ascii="Times New Roman" w:eastAsia="宋体" w:hAnsi="Times New Roman"/>
          <w:color w:val="auto"/>
          <w:szCs w:val="20"/>
        </w:rPr>
        <w:t xml:space="preserve"> </w:t>
      </w:r>
      <w:r w:rsidRPr="002650EC">
        <w:rPr>
          <w:rFonts w:ascii="Times New Roman" w:eastAsia="宋体" w:hAnsi="Times New Roman"/>
          <w:color w:val="auto"/>
          <w:szCs w:val="20"/>
        </w:rPr>
        <w:t xml:space="preserve">At the same time, this also guides us to </w:t>
      </w:r>
      <w:r>
        <w:rPr>
          <w:rFonts w:ascii="Times New Roman" w:eastAsia="宋体" w:hAnsi="Times New Roman"/>
          <w:color w:val="auto"/>
          <w:szCs w:val="20"/>
        </w:rPr>
        <w:t>dynamically change the</w:t>
      </w:r>
      <w:r w:rsidRPr="00FA199C">
        <w:rPr>
          <w:rFonts w:ascii="Times New Roman" w:eastAsia="宋体" w:hAnsi="Times New Roman"/>
          <w:color w:val="auto"/>
          <w:szCs w:val="20"/>
        </w:rPr>
        <w:t xml:space="preserve"> </w:t>
      </w:r>
      <w:r>
        <w:rPr>
          <w:rFonts w:ascii="Times New Roman" w:eastAsia="宋体" w:hAnsi="Times New Roman"/>
          <w:color w:val="auto"/>
          <w:szCs w:val="20"/>
        </w:rPr>
        <w:t>UAVs' settings</w:t>
      </w:r>
      <w:r w:rsidRPr="002650EC">
        <w:rPr>
          <w:rFonts w:ascii="Times New Roman" w:eastAsia="宋体" w:hAnsi="Times New Roman"/>
          <w:color w:val="auto"/>
          <w:szCs w:val="20"/>
        </w:rPr>
        <w:t xml:space="preserve"> according to the actual situation.</w:t>
      </w:r>
      <w:r w:rsidRPr="00911F9A">
        <w:rPr>
          <w:rFonts w:ascii="Times New Roman" w:eastAsia="宋体" w:hAnsi="Times New Roman"/>
          <w:color w:val="auto"/>
          <w:szCs w:val="20"/>
        </w:rPr>
        <w:t xml:space="preserve"> </w:t>
      </w:r>
      <w:r w:rsidRPr="00B9086D">
        <w:rPr>
          <w:rFonts w:ascii="Times New Roman" w:eastAsia="宋体" w:hAnsi="Times New Roman"/>
          <w:color w:val="auto"/>
          <w:szCs w:val="20"/>
        </w:rPr>
        <w:t>Specifically,</w:t>
      </w:r>
      <w:r w:rsidRPr="00911F9A">
        <w:rPr>
          <w:rFonts w:ascii="Times New Roman" w:eastAsia="宋体" w:hAnsi="Times New Roman"/>
          <w:color w:val="auto"/>
          <w:szCs w:val="20"/>
        </w:rPr>
        <w:t xml:space="preserve"> in the initial few cycles</w:t>
      </w:r>
      <w:r>
        <w:rPr>
          <w:rFonts w:ascii="Times New Roman" w:eastAsia="宋体" w:hAnsi="Times New Roman"/>
          <w:color w:val="auto"/>
          <w:szCs w:val="20"/>
        </w:rPr>
        <w:t>,</w:t>
      </w:r>
      <w:r w:rsidRPr="00911F9A">
        <w:rPr>
          <w:rFonts w:ascii="Times New Roman" w:eastAsia="宋体" w:hAnsi="Times New Roman"/>
          <w:color w:val="auto"/>
          <w:szCs w:val="20"/>
        </w:rPr>
        <w:t xml:space="preserve"> </w:t>
      </w:r>
      <w:r>
        <w:rPr>
          <w:rFonts w:ascii="Times New Roman" w:eastAsia="宋体" w:hAnsi="Times New Roman"/>
          <w:color w:val="auto"/>
          <w:szCs w:val="20"/>
        </w:rPr>
        <w:t xml:space="preserve">we can </w:t>
      </w:r>
      <w:r w:rsidRPr="00911F9A">
        <w:rPr>
          <w:rFonts w:ascii="Times New Roman" w:eastAsia="宋体" w:hAnsi="Times New Roman"/>
          <w:color w:val="auto"/>
          <w:szCs w:val="20"/>
        </w:rPr>
        <w:t xml:space="preserve">increase the number of UAVs </w:t>
      </w:r>
    </w:p>
    <w:p w14:paraId="5AFBFEE5" w14:textId="77777777" w:rsidR="006A613D" w:rsidRPr="00911F9A" w:rsidRDefault="006A613D" w:rsidP="006A613D">
      <w:pPr>
        <w:pStyle w:val="MDPI31text"/>
        <w:spacing w:line="240" w:lineRule="auto"/>
        <w:ind w:firstLine="0"/>
        <w:rPr>
          <w:rFonts w:ascii="Times New Roman" w:eastAsia="宋体" w:hAnsi="Times New Roman"/>
          <w:color w:val="auto"/>
          <w:szCs w:val="20"/>
        </w:rPr>
      </w:pPr>
      <w:r w:rsidRPr="00911F9A">
        <w:rPr>
          <w:rFonts w:ascii="Times New Roman" w:eastAsia="宋体" w:hAnsi="Times New Roman"/>
          <w:color w:val="auto"/>
          <w:szCs w:val="20"/>
        </w:rPr>
        <w:t>to allow the system to converge quickly, and when the system converges to saturation, the number of UAVs can be reduced</w:t>
      </w:r>
      <w:r w:rsidRPr="00FA199C">
        <w:rPr>
          <w:rFonts w:ascii="Times New Roman" w:eastAsia="宋体" w:hAnsi="Times New Roman"/>
          <w:color w:val="auto"/>
          <w:szCs w:val="20"/>
        </w:rPr>
        <w:t xml:space="preserve"> </w:t>
      </w:r>
      <w:r w:rsidRPr="00911F9A">
        <w:rPr>
          <w:rFonts w:ascii="Times New Roman" w:eastAsia="宋体" w:hAnsi="Times New Roman"/>
          <w:color w:val="auto"/>
          <w:szCs w:val="20"/>
        </w:rPr>
        <w:t>to reduce costs. Another interesting case is that when UAV=1, its RMSE curve appears a small increase and then gradually decreases</w:t>
      </w:r>
      <w:r>
        <w:rPr>
          <w:rFonts w:ascii="Times New Roman" w:eastAsia="宋体" w:hAnsi="Times New Roman"/>
          <w:color w:val="auto"/>
          <w:szCs w:val="20"/>
        </w:rPr>
        <w:t>.</w:t>
      </w:r>
      <w:r w:rsidRPr="009C399F">
        <w:t xml:space="preserve"> </w:t>
      </w:r>
      <w:r w:rsidRPr="009C399F">
        <w:rPr>
          <w:rFonts w:ascii="Times New Roman" w:eastAsia="宋体" w:hAnsi="Times New Roman"/>
          <w:color w:val="auto"/>
          <w:szCs w:val="20"/>
        </w:rPr>
        <w:t xml:space="preserve">This </w:t>
      </w:r>
      <w:r w:rsidRPr="00911F9A">
        <w:rPr>
          <w:rFonts w:ascii="Times New Roman" w:eastAsia="宋体" w:hAnsi="Times New Roman"/>
          <w:color w:val="auto"/>
          <w:szCs w:val="20"/>
        </w:rPr>
        <w:t xml:space="preserve">case </w:t>
      </w:r>
      <w:r>
        <w:rPr>
          <w:rFonts w:ascii="Times New Roman" w:eastAsia="宋体" w:hAnsi="Times New Roman"/>
          <w:color w:val="auto"/>
          <w:szCs w:val="20"/>
        </w:rPr>
        <w:t>is because</w:t>
      </w:r>
      <w:r w:rsidRPr="00911F9A">
        <w:rPr>
          <w:rFonts w:ascii="Times New Roman" w:eastAsia="宋体" w:hAnsi="Times New Roman"/>
          <w:color w:val="auto"/>
          <w:szCs w:val="20"/>
        </w:rPr>
        <w:t xml:space="preserve"> the number of UAVs is too small, which causes the multi-level GTD to be mostly dominated by inaccurate bronze GTD in the initial stage, so the </w:t>
      </w:r>
      <w:r>
        <w:rPr>
          <w:rFonts w:ascii="Times New Roman" w:eastAsia="宋体" w:hAnsi="Times New Roman"/>
          <w:color w:val="auto"/>
          <w:szCs w:val="20"/>
        </w:rPr>
        <w:t>system's performance</w:t>
      </w:r>
      <w:r w:rsidRPr="00911F9A">
        <w:rPr>
          <w:rFonts w:ascii="Times New Roman" w:eastAsia="宋体" w:hAnsi="Times New Roman"/>
          <w:color w:val="auto"/>
          <w:szCs w:val="20"/>
        </w:rPr>
        <w:t xml:space="preserve"> will be impaired. However, as the truth discovery proceeds, the algorithm can still converge to the near saturation value, except that this process will be slower compared to the case of a larger number of UAVs.</w:t>
      </w:r>
    </w:p>
    <w:p w14:paraId="77A6820D" w14:textId="4329E080" w:rsidR="006A613D" w:rsidRDefault="006B23DD" w:rsidP="00813BC9">
      <w:pPr>
        <w:pStyle w:val="MDPI31text"/>
        <w:spacing w:line="240" w:lineRule="auto"/>
        <w:ind w:firstLineChars="150" w:firstLine="300"/>
        <w:rPr>
          <w:rFonts w:ascii="Times New Roman" w:eastAsia="宋体" w:hAnsi="Times New Roman"/>
          <w:color w:val="auto"/>
          <w:szCs w:val="20"/>
        </w:rPr>
      </w:pPr>
      <w:r w:rsidRPr="00911F9A">
        <w:rPr>
          <w:rFonts w:ascii="Times New Roman" w:eastAsia="宋体" w:hAnsi="Times New Roman"/>
          <w:color w:val="auto"/>
          <w:szCs w:val="20"/>
        </w:rPr>
        <w:t xml:space="preserve">Fig. </w:t>
      </w:r>
      <w:r>
        <w:rPr>
          <w:rFonts w:ascii="Times New Roman" w:eastAsia="宋体" w:hAnsi="Times New Roman"/>
          <w:color w:val="auto"/>
          <w:szCs w:val="20"/>
        </w:rPr>
        <w:t>18</w:t>
      </w:r>
      <w:r w:rsidRPr="00911F9A">
        <w:rPr>
          <w:rFonts w:ascii="Times New Roman" w:eastAsia="宋体" w:hAnsi="Times New Roman"/>
          <w:color w:val="auto"/>
          <w:szCs w:val="20"/>
        </w:rPr>
        <w:t xml:space="preserve"> shows the effect of FR and RMSE at truth discovery with cycles when different </w:t>
      </w:r>
      <m:oMath>
        <m:r>
          <w:rPr>
            <w:rFonts w:ascii="Cambria Math" w:eastAsia="宋体" w:hAnsi="Cambria Math"/>
            <w:color w:val="auto"/>
            <w:szCs w:val="20"/>
          </w:rPr>
          <m:t>β</m:t>
        </m:r>
      </m:oMath>
      <w:r w:rsidRPr="00911F9A">
        <w:rPr>
          <w:rFonts w:ascii="Times New Roman" w:eastAsia="宋体" w:hAnsi="Times New Roman"/>
          <w:color w:val="auto"/>
          <w:szCs w:val="20"/>
        </w:rPr>
        <w:t xml:space="preserve"> are set in a round. Intuitively, we can understand that the algorithm is biased towards conservative when </w:t>
      </w:r>
      <m:oMath>
        <m:r>
          <w:rPr>
            <w:rFonts w:ascii="Cambria Math" w:eastAsia="宋体" w:hAnsi="Cambria Math"/>
            <w:color w:val="auto"/>
            <w:szCs w:val="20"/>
          </w:rPr>
          <m:t>β</m:t>
        </m:r>
      </m:oMath>
      <w:r w:rsidRPr="00911F9A">
        <w:rPr>
          <w:rFonts w:ascii="Times New Roman" w:eastAsia="宋体" w:hAnsi="Times New Roman"/>
          <w:color w:val="auto"/>
          <w:szCs w:val="20"/>
        </w:rPr>
        <w:t xml:space="preserve"> is smaller, while the algorithm is biased towards aggressive when </w:t>
      </w:r>
      <m:oMath>
        <m:r>
          <w:rPr>
            <w:rFonts w:ascii="Cambria Math" w:eastAsia="宋体" w:hAnsi="Cambria Math"/>
            <w:color w:val="auto"/>
            <w:szCs w:val="20"/>
          </w:rPr>
          <m:t>β</m:t>
        </m:r>
      </m:oMath>
      <w:r w:rsidRPr="00911F9A">
        <w:rPr>
          <w:rFonts w:ascii="Times New Roman" w:eastAsia="宋体" w:hAnsi="Times New Roman"/>
          <w:color w:val="auto"/>
          <w:szCs w:val="20"/>
        </w:rPr>
        <w:t xml:space="preserve"> is larger. We can clearly see that when </w:t>
      </w:r>
      <m:oMath>
        <m:r>
          <w:rPr>
            <w:rFonts w:ascii="Cambria Math" w:eastAsia="宋体" w:hAnsi="Cambria Math"/>
            <w:color w:val="auto"/>
            <w:szCs w:val="20"/>
          </w:rPr>
          <m:t>β</m:t>
        </m:r>
      </m:oMath>
      <w:r w:rsidRPr="00911F9A">
        <w:rPr>
          <w:rFonts w:ascii="Times New Roman" w:eastAsia="宋体" w:hAnsi="Times New Roman"/>
          <w:color w:val="auto"/>
          <w:szCs w:val="20"/>
        </w:rPr>
        <w:t xml:space="preserve"> is less than 0.3, the performance of its FR and RMSE decreases instead with the increase of cycles, which is because the system is too slow in learning the workers’ </w:t>
      </w:r>
      <w:r>
        <w:rPr>
          <w:rFonts w:ascii="Times New Roman" w:eastAsia="宋体" w:hAnsi="Times New Roman"/>
          <w:color w:val="auto"/>
          <w:szCs w:val="20"/>
        </w:rPr>
        <w:t>DOT</w:t>
      </w:r>
      <w:r w:rsidRPr="00911F9A">
        <w:rPr>
          <w:rFonts w:ascii="Times New Roman" w:eastAsia="宋体" w:hAnsi="Times New Roman"/>
          <w:color w:val="auto"/>
          <w:szCs w:val="20"/>
        </w:rPr>
        <w:t xml:space="preserve">, resulting in a serious shortage of highly trustworthy workers in the early stage, and thus </w:t>
      </w:r>
      <w:r w:rsidRPr="002E49C4">
        <w:rPr>
          <w:rFonts w:ascii="Times New Roman" w:eastAsia="宋体" w:hAnsi="Times New Roman"/>
          <w:color w:val="auto"/>
          <w:szCs w:val="20"/>
        </w:rPr>
        <w:t>a lot of</w:t>
      </w:r>
      <w:r w:rsidRPr="00911F9A">
        <w:rPr>
          <w:rFonts w:ascii="Times New Roman" w:eastAsia="宋体" w:hAnsi="Times New Roman"/>
          <w:color w:val="auto"/>
          <w:szCs w:val="20"/>
        </w:rPr>
        <w:t xml:space="preserve"> bronze ETD is used as inferring the truth. However,</w:t>
      </w:r>
      <w:r w:rsidR="00507AB2" w:rsidRPr="00507AB2">
        <w:rPr>
          <w:rFonts w:ascii="Times New Roman" w:eastAsia="宋体" w:hAnsi="Times New Roman"/>
          <w:color w:val="auto"/>
          <w:szCs w:val="20"/>
        </w:rPr>
        <w:t xml:space="preserve"> </w:t>
      </w:r>
      <w:r w:rsidR="00507AB2" w:rsidRPr="00911F9A">
        <w:rPr>
          <w:rFonts w:ascii="Times New Roman" w:eastAsia="宋体" w:hAnsi="Times New Roman"/>
          <w:color w:val="auto"/>
          <w:szCs w:val="20"/>
        </w:rPr>
        <w:t xml:space="preserve">when </w:t>
      </w:r>
      <m:oMath>
        <m:r>
          <w:rPr>
            <w:rFonts w:ascii="Cambria Math" w:eastAsia="宋体" w:hAnsi="Cambria Math"/>
            <w:color w:val="auto"/>
            <w:szCs w:val="20"/>
          </w:rPr>
          <m:t>β</m:t>
        </m:r>
      </m:oMath>
      <w:r w:rsidR="00507AB2" w:rsidRPr="00911F9A">
        <w:rPr>
          <w:rFonts w:ascii="Times New Roman" w:eastAsia="宋体" w:hAnsi="Times New Roman"/>
          <w:color w:val="auto"/>
          <w:szCs w:val="20"/>
        </w:rPr>
        <w:t xml:space="preserve"> reaches above 0.3, </w:t>
      </w:r>
      <w:r w:rsidR="00507AB2" w:rsidRPr="00751769">
        <w:rPr>
          <w:rFonts w:ascii="Times New Roman" w:eastAsia="宋体" w:hAnsi="Times New Roman"/>
          <w:color w:val="008000"/>
          <w:szCs w:val="20"/>
        </w:rPr>
        <w:t xml:space="preserve">both its FR and RMSE performance converge quickly to saturation values as </w:t>
      </w:r>
      <w:r w:rsidR="00C90282" w:rsidRPr="00751769">
        <w:rPr>
          <w:rFonts w:ascii="Times New Roman" w:eastAsia="宋体" w:hAnsi="Times New Roman"/>
          <w:color w:val="008000"/>
          <w:szCs w:val="20"/>
        </w:rPr>
        <w:t xml:space="preserve">the </w:t>
      </w:r>
      <w:r w:rsidR="00507AB2" w:rsidRPr="00751769">
        <w:rPr>
          <w:rFonts w:ascii="Times New Roman" w:eastAsia="宋体" w:hAnsi="Times New Roman"/>
          <w:color w:val="008000"/>
          <w:szCs w:val="20"/>
        </w:rPr>
        <w:t xml:space="preserve">cycle increases. </w:t>
      </w:r>
      <w:r w:rsidR="00507AB2">
        <w:rPr>
          <w:rFonts w:ascii="Times New Roman" w:eastAsia="宋体" w:hAnsi="Times New Roman"/>
          <w:color w:val="auto"/>
          <w:szCs w:val="20"/>
        </w:rPr>
        <w:t>But</w:t>
      </w:r>
      <w:r w:rsidR="00741F5D" w:rsidRPr="00741F5D">
        <w:rPr>
          <w:rFonts w:ascii="Times New Roman" w:eastAsia="宋体" w:hAnsi="Times New Roman"/>
          <w:color w:val="auto"/>
          <w:szCs w:val="20"/>
        </w:rPr>
        <w:t xml:space="preserve"> </w:t>
      </w:r>
      <w:r w:rsidR="00741F5D" w:rsidRPr="00911F9A">
        <w:rPr>
          <w:rFonts w:ascii="Times New Roman" w:eastAsia="宋体" w:hAnsi="Times New Roman"/>
          <w:color w:val="auto"/>
          <w:szCs w:val="20"/>
        </w:rPr>
        <w:t xml:space="preserve">too large </w:t>
      </w:r>
      <m:oMath>
        <m:r>
          <w:rPr>
            <w:rFonts w:ascii="Cambria Math" w:eastAsia="宋体" w:hAnsi="Cambria Math"/>
            <w:color w:val="auto"/>
            <w:szCs w:val="20"/>
          </w:rPr>
          <m:t>β</m:t>
        </m:r>
      </m:oMath>
      <w:r w:rsidR="00741F5D" w:rsidRPr="00911F9A">
        <w:rPr>
          <w:rFonts w:ascii="Times New Roman" w:eastAsia="宋体" w:hAnsi="Times New Roman"/>
          <w:color w:val="auto"/>
          <w:szCs w:val="20"/>
        </w:rPr>
        <w:t xml:space="preserve"> also brings the risk that the overall model is not stable enough and will have a large impact with </w:t>
      </w:r>
      <w:r w:rsidR="00741F5D">
        <w:rPr>
          <w:rFonts w:ascii="Times New Roman" w:eastAsia="宋体" w:hAnsi="Times New Roman"/>
          <w:color w:val="auto"/>
          <w:szCs w:val="20"/>
        </w:rPr>
        <w:t xml:space="preserve">minor </w:t>
      </w:r>
      <w:r w:rsidR="00741F5D" w:rsidRPr="00911F9A">
        <w:rPr>
          <w:rFonts w:ascii="Times New Roman" w:eastAsia="宋体" w:hAnsi="Times New Roman"/>
          <w:color w:val="auto"/>
          <w:szCs w:val="20"/>
        </w:rPr>
        <w:t>fluctuation</w:t>
      </w:r>
      <w:r w:rsidR="00741F5D">
        <w:rPr>
          <w:rFonts w:ascii="Times New Roman" w:eastAsia="宋体" w:hAnsi="Times New Roman" w:hint="eastAsia"/>
          <w:color w:val="auto"/>
          <w:szCs w:val="20"/>
          <w:lang w:eastAsia="zh-CN"/>
        </w:rPr>
        <w:t>s</w:t>
      </w:r>
      <w:r w:rsidR="00813BC9" w:rsidRPr="00813BC9">
        <w:rPr>
          <w:rFonts w:ascii="Times New Roman" w:eastAsia="宋体" w:hAnsi="Times New Roman"/>
          <w:color w:val="auto"/>
          <w:szCs w:val="20"/>
        </w:rPr>
        <w:t xml:space="preserve"> </w:t>
      </w:r>
      <w:r w:rsidR="00813BC9" w:rsidRPr="00911F9A">
        <w:rPr>
          <w:rFonts w:ascii="Times New Roman" w:eastAsia="宋体" w:hAnsi="Times New Roman"/>
          <w:color w:val="auto"/>
          <w:szCs w:val="20"/>
        </w:rPr>
        <w:t xml:space="preserve">in workers' reported data. In fact, our hyperparameter </w:t>
      </w:r>
      <m:oMath>
        <m:r>
          <w:rPr>
            <w:rFonts w:ascii="Cambria Math" w:eastAsia="宋体" w:hAnsi="Cambria Math"/>
            <w:color w:val="auto"/>
            <w:szCs w:val="20"/>
          </w:rPr>
          <m:t>β</m:t>
        </m:r>
      </m:oMath>
      <w:r w:rsidR="00813BC9" w:rsidRPr="00911F9A">
        <w:rPr>
          <w:rFonts w:ascii="Times New Roman" w:eastAsia="宋体" w:hAnsi="Times New Roman"/>
          <w:color w:val="auto"/>
          <w:szCs w:val="20"/>
        </w:rPr>
        <w:t xml:space="preserve"> is similar to the learning rate in deep learning</w:t>
      </w:r>
      <w:r w:rsidR="00813BC9">
        <w:rPr>
          <w:rFonts w:ascii="Times New Roman" w:eastAsia="宋体" w:hAnsi="Times New Roman"/>
          <w:color w:val="auto"/>
          <w:szCs w:val="20"/>
        </w:rPr>
        <w:t>. W</w:t>
      </w:r>
      <w:r w:rsidR="00813BC9" w:rsidRPr="00911F9A">
        <w:rPr>
          <w:rFonts w:ascii="Times New Roman" w:eastAsia="宋体" w:hAnsi="Times New Roman"/>
          <w:color w:val="auto"/>
          <w:szCs w:val="20"/>
        </w:rPr>
        <w:t xml:space="preserve">hen the hyperparameter </w:t>
      </w:r>
      <m:oMath>
        <m:r>
          <w:rPr>
            <w:rFonts w:ascii="Cambria Math" w:eastAsia="宋体" w:hAnsi="Cambria Math"/>
            <w:color w:val="auto"/>
            <w:szCs w:val="20"/>
          </w:rPr>
          <m:t>β</m:t>
        </m:r>
      </m:oMath>
      <w:r w:rsidR="00813BC9" w:rsidRPr="00911F9A">
        <w:rPr>
          <w:rFonts w:ascii="Times New Roman" w:eastAsia="宋体" w:hAnsi="Times New Roman"/>
          <w:color w:val="auto"/>
          <w:szCs w:val="20"/>
        </w:rPr>
        <w:t xml:space="preserve"> is too large or too small, it will lead to the degradation of the truth discovery performance of the whole MSC. A relatively nice strategy is to give a dynamic change to </w:t>
      </w:r>
      <m:oMath>
        <m:r>
          <w:rPr>
            <w:rFonts w:ascii="Cambria Math" w:eastAsia="宋体" w:hAnsi="Cambria Math"/>
            <w:color w:val="auto"/>
            <w:szCs w:val="20"/>
          </w:rPr>
          <m:t>β</m:t>
        </m:r>
      </m:oMath>
      <w:r w:rsidR="00813BC9" w:rsidRPr="00911F9A">
        <w:rPr>
          <w:rFonts w:ascii="Times New Roman" w:eastAsia="宋体" w:hAnsi="Times New Roman"/>
          <w:color w:val="auto"/>
          <w:szCs w:val="20"/>
        </w:rPr>
        <w:t xml:space="preserve">. </w:t>
      </w:r>
      <w:r w:rsidR="00813BC9">
        <w:rPr>
          <w:rFonts w:ascii="Times New Roman" w:eastAsia="宋体" w:hAnsi="Times New Roman"/>
          <w:color w:val="auto"/>
          <w:szCs w:val="20"/>
        </w:rPr>
        <w:t>In</w:t>
      </w:r>
      <w:r w:rsidR="00813BC9" w:rsidRPr="00911F9A">
        <w:rPr>
          <w:rFonts w:ascii="Times New Roman" w:eastAsia="宋体" w:hAnsi="Times New Roman"/>
          <w:color w:val="auto"/>
          <w:szCs w:val="20"/>
        </w:rPr>
        <w:t xml:space="preserve"> the beginning, </w:t>
      </w:r>
      <m:oMath>
        <m:r>
          <w:rPr>
            <w:rFonts w:ascii="Cambria Math" w:eastAsia="宋体" w:hAnsi="Cambria Math"/>
            <w:color w:val="auto"/>
            <w:szCs w:val="20"/>
          </w:rPr>
          <m:t>β</m:t>
        </m:r>
      </m:oMath>
      <w:r w:rsidR="00813BC9" w:rsidRPr="00911F9A">
        <w:rPr>
          <w:rFonts w:ascii="Times New Roman" w:eastAsia="宋体" w:hAnsi="Times New Roman"/>
          <w:color w:val="auto"/>
          <w:szCs w:val="20"/>
        </w:rPr>
        <w:t xml:space="preserve"> can be set larger because of the need for fast start-up, and after the system has been stabilized and saturated, </w:t>
      </w:r>
      <m:oMath>
        <m:r>
          <w:rPr>
            <w:rFonts w:ascii="Cambria Math" w:eastAsia="宋体" w:hAnsi="Cambria Math"/>
            <w:color w:val="auto"/>
            <w:szCs w:val="20"/>
          </w:rPr>
          <m:t>β</m:t>
        </m:r>
      </m:oMath>
      <w:r w:rsidR="00813BC9" w:rsidRPr="00911F9A">
        <w:rPr>
          <w:rFonts w:ascii="Times New Roman" w:eastAsia="宋体" w:hAnsi="Times New Roman"/>
          <w:color w:val="auto"/>
          <w:szCs w:val="20"/>
        </w:rPr>
        <w:t xml:space="preserve"> can be adjusted smaller to improve the </w:t>
      </w:r>
      <w:r w:rsidR="00813BC9">
        <w:rPr>
          <w:rFonts w:ascii="Times New Roman" w:eastAsia="宋体" w:hAnsi="Times New Roman"/>
          <w:color w:val="auto"/>
          <w:szCs w:val="20"/>
        </w:rPr>
        <w:t>system's stability</w:t>
      </w:r>
      <w:r w:rsidR="00813BC9" w:rsidRPr="00911F9A">
        <w:rPr>
          <w:rFonts w:ascii="Times New Roman" w:eastAsia="宋体" w:hAnsi="Times New Roman"/>
          <w:color w:val="auto"/>
          <w:szCs w:val="20"/>
        </w:rPr>
        <w:t xml:space="preserve"> and avoid the damage to system performance caused by chance factors.</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35"/>
        <w:gridCol w:w="3335"/>
        <w:gridCol w:w="3335"/>
      </w:tblGrid>
      <w:tr w:rsidR="006A613D" w:rsidRPr="001D2E1A" w14:paraId="3EA1F20D" w14:textId="77777777" w:rsidTr="006B1EAC">
        <w:trPr>
          <w:jc w:val="center"/>
        </w:trPr>
        <w:tc>
          <w:tcPr>
            <w:tcW w:w="3335" w:type="dxa"/>
            <w:vAlign w:val="center"/>
          </w:tcPr>
          <w:p w14:paraId="39FDE2A0"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1D2E1A">
              <w:rPr>
                <w:noProof/>
                <w:color w:val="008000"/>
                <w:lang w:eastAsia="zh-CN" w:bidi="ar-SA"/>
              </w:rPr>
              <w:lastRenderedPageBreak/>
              <w:drawing>
                <wp:inline distT="0" distB="0" distL="0" distR="0" wp14:anchorId="62C5C279" wp14:editId="57C29A49">
                  <wp:extent cx="1980565" cy="1195705"/>
                  <wp:effectExtent l="0" t="0" r="635" b="4445"/>
                  <wp:docPr id="1851177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0565" cy="1195705"/>
                          </a:xfrm>
                          <a:prstGeom prst="rect">
                            <a:avLst/>
                          </a:prstGeom>
                          <a:noFill/>
                          <a:ln>
                            <a:noFill/>
                          </a:ln>
                        </pic:spPr>
                      </pic:pic>
                    </a:graphicData>
                  </a:graphic>
                </wp:inline>
              </w:drawing>
            </w:r>
          </w:p>
        </w:tc>
        <w:tc>
          <w:tcPr>
            <w:tcW w:w="3335" w:type="dxa"/>
            <w:vAlign w:val="center"/>
          </w:tcPr>
          <w:p w14:paraId="5BEBE0C6"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1D2E1A">
              <w:rPr>
                <w:noProof/>
                <w:color w:val="008000"/>
                <w:lang w:eastAsia="zh-CN" w:bidi="ar-SA"/>
              </w:rPr>
              <w:drawing>
                <wp:inline distT="0" distB="0" distL="0" distR="0" wp14:anchorId="5FA5C5CC" wp14:editId="75A216CC">
                  <wp:extent cx="1980565" cy="1195705"/>
                  <wp:effectExtent l="0" t="0" r="635" b="4445"/>
                  <wp:docPr id="7485099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0565" cy="1195705"/>
                          </a:xfrm>
                          <a:prstGeom prst="rect">
                            <a:avLst/>
                          </a:prstGeom>
                          <a:noFill/>
                          <a:ln>
                            <a:noFill/>
                          </a:ln>
                        </pic:spPr>
                      </pic:pic>
                    </a:graphicData>
                  </a:graphic>
                </wp:inline>
              </w:drawing>
            </w:r>
          </w:p>
        </w:tc>
        <w:tc>
          <w:tcPr>
            <w:tcW w:w="3335" w:type="dxa"/>
            <w:vAlign w:val="center"/>
          </w:tcPr>
          <w:p w14:paraId="031B052B"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1D2E1A">
              <w:rPr>
                <w:noProof/>
                <w:color w:val="008000"/>
                <w:lang w:eastAsia="zh-CN" w:bidi="ar-SA"/>
              </w:rPr>
              <w:drawing>
                <wp:inline distT="0" distB="0" distL="0" distR="0" wp14:anchorId="66517B54" wp14:editId="5EF54305">
                  <wp:extent cx="1980565" cy="1195705"/>
                  <wp:effectExtent l="0" t="0" r="635" b="4445"/>
                  <wp:docPr id="24708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80565" cy="1195705"/>
                          </a:xfrm>
                          <a:prstGeom prst="rect">
                            <a:avLst/>
                          </a:prstGeom>
                          <a:noFill/>
                          <a:ln>
                            <a:noFill/>
                          </a:ln>
                        </pic:spPr>
                      </pic:pic>
                    </a:graphicData>
                  </a:graphic>
                </wp:inline>
              </w:drawing>
            </w:r>
          </w:p>
        </w:tc>
      </w:tr>
      <w:tr w:rsidR="006A613D" w:rsidRPr="001D2E1A" w14:paraId="6CB5D6B0" w14:textId="77777777" w:rsidTr="006B1EAC">
        <w:trPr>
          <w:jc w:val="center"/>
        </w:trPr>
        <w:tc>
          <w:tcPr>
            <w:tcW w:w="3335" w:type="dxa"/>
            <w:vAlign w:val="center"/>
          </w:tcPr>
          <w:p w14:paraId="65CFB5BD"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8C7CA4">
              <w:rPr>
                <w:rFonts w:ascii="Times New Roman" w:eastAsia="宋体" w:hAnsi="Times New Roman"/>
                <w:color w:val="008000"/>
                <w:szCs w:val="20"/>
              </w:rPr>
              <w:t>(a) The number of UAVs = 3</w:t>
            </w:r>
          </w:p>
        </w:tc>
        <w:tc>
          <w:tcPr>
            <w:tcW w:w="3335" w:type="dxa"/>
            <w:vAlign w:val="center"/>
          </w:tcPr>
          <w:p w14:paraId="6C7BFC68"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8C7CA4">
              <w:rPr>
                <w:rFonts w:ascii="Times New Roman" w:eastAsia="宋体" w:hAnsi="Times New Roman"/>
                <w:color w:val="008000"/>
                <w:szCs w:val="20"/>
              </w:rPr>
              <w:t>(b) The number of UAVs = 9</w:t>
            </w:r>
          </w:p>
        </w:tc>
        <w:tc>
          <w:tcPr>
            <w:tcW w:w="3335" w:type="dxa"/>
            <w:vAlign w:val="center"/>
          </w:tcPr>
          <w:p w14:paraId="6B8F1F6F"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8C7CA4">
              <w:rPr>
                <w:rFonts w:ascii="Times New Roman" w:eastAsia="宋体" w:hAnsi="Times New Roman"/>
                <w:color w:val="008000"/>
                <w:szCs w:val="20"/>
              </w:rPr>
              <w:t>(c) The number of UAVs = 15</w:t>
            </w:r>
          </w:p>
        </w:tc>
      </w:tr>
    </w:tbl>
    <w:p w14:paraId="16FA1766" w14:textId="77777777" w:rsidR="006A613D" w:rsidRPr="001D2E1A" w:rsidRDefault="006A613D" w:rsidP="006A613D">
      <w:pPr>
        <w:spacing w:beforeLines="20" w:before="48" w:afterLines="20" w:after="48" w:line="240" w:lineRule="auto"/>
        <w:jc w:val="center"/>
        <w:rPr>
          <w:rFonts w:ascii="Times New Roman" w:hAnsi="Times New Roman"/>
          <w:iCs/>
          <w:color w:val="008000"/>
          <w:lang w:val="fr-FR" w:eastAsia="zh-CN"/>
        </w:rPr>
      </w:pPr>
      <w:r w:rsidRPr="008C7CA4">
        <w:rPr>
          <w:rFonts w:ascii="Times New Roman" w:hAnsi="Times New Roman"/>
          <w:iCs/>
          <w:color w:val="008000"/>
          <w:lang w:val="fr-FR" w:eastAsia="zh-CN"/>
        </w:rPr>
        <w:t>Fig. 1</w:t>
      </w:r>
      <w:r w:rsidRPr="001D2E1A">
        <w:rPr>
          <w:rFonts w:ascii="Times New Roman" w:hAnsi="Times New Roman"/>
          <w:iCs/>
          <w:color w:val="008000"/>
          <w:lang w:val="fr-FR" w:eastAsia="zh-CN"/>
        </w:rPr>
        <w:t>9</w:t>
      </w:r>
      <w:r w:rsidRPr="008C7CA4">
        <w:rPr>
          <w:rFonts w:ascii="Times New Roman" w:hAnsi="Times New Roman"/>
          <w:iCs/>
          <w:color w:val="008000"/>
          <w:lang w:val="fr-FR" w:eastAsia="zh-CN"/>
        </w:rPr>
        <w:t>. F1-Cost Ratio vs. Different number of UAVs.</w:t>
      </w:r>
      <w:r w:rsidRPr="001D2E1A">
        <w:rPr>
          <w:rFonts w:ascii="Times New Roman" w:hAnsi="Times New Roman"/>
          <w:iCs/>
          <w:color w:val="008000"/>
          <w:lang w:val="fr-FR" w:eastAsia="zh-CN"/>
        </w:rPr>
        <w:t xml:space="preserve"> M</w:t>
      </w:r>
      <w:r w:rsidRPr="001D2E1A">
        <w:rPr>
          <w:rFonts w:ascii="Times New Roman" w:hAnsi="Times New Roman" w:hint="eastAsia"/>
          <w:iCs/>
          <w:color w:val="008000"/>
          <w:lang w:val="fr-FR" w:eastAsia="zh-CN"/>
        </w:rPr>
        <w:t>ean</w:t>
      </w:r>
      <w:r w:rsidRPr="001D2E1A">
        <w:rPr>
          <w:rFonts w:ascii="Times New Roman" w:hAnsi="Times New Roman"/>
          <w:iCs/>
          <w:color w:val="008000"/>
          <w:lang w:val="fr-FR" w:eastAsia="zh-CN"/>
        </w:rPr>
        <w:t xml:space="preserve"> [25], Median [25], LFC [25].</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35"/>
        <w:gridCol w:w="3335"/>
        <w:gridCol w:w="3335"/>
      </w:tblGrid>
      <w:tr w:rsidR="006A613D" w:rsidRPr="001D2E1A" w14:paraId="69E7FF28" w14:textId="77777777" w:rsidTr="006B1EAC">
        <w:trPr>
          <w:jc w:val="center"/>
        </w:trPr>
        <w:tc>
          <w:tcPr>
            <w:tcW w:w="3335" w:type="dxa"/>
            <w:vAlign w:val="center"/>
          </w:tcPr>
          <w:p w14:paraId="13606878"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1D2E1A">
              <w:rPr>
                <w:noProof/>
                <w:color w:val="008000"/>
                <w:lang w:eastAsia="zh-CN" w:bidi="ar-SA"/>
              </w:rPr>
              <w:drawing>
                <wp:inline distT="0" distB="0" distL="0" distR="0" wp14:anchorId="0218FA2D" wp14:editId="13423E48">
                  <wp:extent cx="1980565" cy="1214120"/>
                  <wp:effectExtent l="0" t="0" r="635" b="5080"/>
                  <wp:docPr id="2023605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0565" cy="1214120"/>
                          </a:xfrm>
                          <a:prstGeom prst="rect">
                            <a:avLst/>
                          </a:prstGeom>
                          <a:noFill/>
                          <a:ln>
                            <a:noFill/>
                          </a:ln>
                        </pic:spPr>
                      </pic:pic>
                    </a:graphicData>
                  </a:graphic>
                </wp:inline>
              </w:drawing>
            </w:r>
          </w:p>
        </w:tc>
        <w:tc>
          <w:tcPr>
            <w:tcW w:w="3335" w:type="dxa"/>
            <w:vAlign w:val="center"/>
          </w:tcPr>
          <w:p w14:paraId="749470D9"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1D2E1A">
              <w:rPr>
                <w:noProof/>
                <w:color w:val="008000"/>
                <w:lang w:eastAsia="zh-CN" w:bidi="ar-SA"/>
              </w:rPr>
              <w:drawing>
                <wp:inline distT="0" distB="0" distL="0" distR="0" wp14:anchorId="6F5C10E5" wp14:editId="3A010FA3">
                  <wp:extent cx="1980565" cy="1214120"/>
                  <wp:effectExtent l="0" t="0" r="635" b="5080"/>
                  <wp:docPr id="11145370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0565" cy="1214120"/>
                          </a:xfrm>
                          <a:prstGeom prst="rect">
                            <a:avLst/>
                          </a:prstGeom>
                          <a:noFill/>
                          <a:ln>
                            <a:noFill/>
                          </a:ln>
                        </pic:spPr>
                      </pic:pic>
                    </a:graphicData>
                  </a:graphic>
                </wp:inline>
              </w:drawing>
            </w:r>
          </w:p>
        </w:tc>
        <w:tc>
          <w:tcPr>
            <w:tcW w:w="3335" w:type="dxa"/>
            <w:vAlign w:val="center"/>
          </w:tcPr>
          <w:p w14:paraId="7DBA29F1"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1D2E1A">
              <w:rPr>
                <w:noProof/>
                <w:color w:val="008000"/>
                <w:lang w:eastAsia="zh-CN" w:bidi="ar-SA"/>
              </w:rPr>
              <w:drawing>
                <wp:inline distT="0" distB="0" distL="0" distR="0" wp14:anchorId="55C1B02A" wp14:editId="02900DD5">
                  <wp:extent cx="1980565" cy="1214120"/>
                  <wp:effectExtent l="0" t="0" r="635" b="5080"/>
                  <wp:docPr id="17872660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0565" cy="1214120"/>
                          </a:xfrm>
                          <a:prstGeom prst="rect">
                            <a:avLst/>
                          </a:prstGeom>
                          <a:noFill/>
                          <a:ln>
                            <a:noFill/>
                          </a:ln>
                        </pic:spPr>
                      </pic:pic>
                    </a:graphicData>
                  </a:graphic>
                </wp:inline>
              </w:drawing>
            </w:r>
          </w:p>
        </w:tc>
      </w:tr>
      <w:tr w:rsidR="006A613D" w:rsidRPr="001D2E1A" w14:paraId="059E23D6" w14:textId="77777777" w:rsidTr="006B1EAC">
        <w:trPr>
          <w:jc w:val="center"/>
        </w:trPr>
        <w:tc>
          <w:tcPr>
            <w:tcW w:w="3335" w:type="dxa"/>
            <w:vAlign w:val="center"/>
          </w:tcPr>
          <w:p w14:paraId="04347E12"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8C7CA4">
              <w:rPr>
                <w:rFonts w:ascii="Times New Roman" w:eastAsia="宋体" w:hAnsi="Times New Roman"/>
                <w:color w:val="008000"/>
                <w:szCs w:val="20"/>
              </w:rPr>
              <w:t>(a) The number of UAVs = 3</w:t>
            </w:r>
          </w:p>
        </w:tc>
        <w:tc>
          <w:tcPr>
            <w:tcW w:w="3335" w:type="dxa"/>
            <w:vAlign w:val="center"/>
          </w:tcPr>
          <w:p w14:paraId="6CD53887"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8C7CA4">
              <w:rPr>
                <w:rFonts w:ascii="Times New Roman" w:eastAsia="宋体" w:hAnsi="Times New Roman"/>
                <w:color w:val="008000"/>
                <w:szCs w:val="20"/>
              </w:rPr>
              <w:t>(b) The number of UAVs = 9</w:t>
            </w:r>
          </w:p>
        </w:tc>
        <w:tc>
          <w:tcPr>
            <w:tcW w:w="3335" w:type="dxa"/>
            <w:vAlign w:val="center"/>
          </w:tcPr>
          <w:p w14:paraId="4AE67187" w14:textId="77777777" w:rsidR="006A613D" w:rsidRPr="001D2E1A" w:rsidRDefault="006A613D" w:rsidP="006B1EAC">
            <w:pPr>
              <w:pStyle w:val="MDPI31text"/>
              <w:spacing w:line="240" w:lineRule="auto"/>
              <w:ind w:firstLine="0"/>
              <w:jc w:val="center"/>
              <w:rPr>
                <w:rFonts w:ascii="Times New Roman" w:eastAsia="宋体" w:hAnsi="Times New Roman"/>
                <w:color w:val="008000"/>
                <w:szCs w:val="20"/>
              </w:rPr>
            </w:pPr>
            <w:r w:rsidRPr="008C7CA4">
              <w:rPr>
                <w:rFonts w:ascii="Times New Roman" w:eastAsia="宋体" w:hAnsi="Times New Roman"/>
                <w:color w:val="008000"/>
                <w:szCs w:val="20"/>
              </w:rPr>
              <w:t>(c) The number of UAVs = 15</w:t>
            </w:r>
          </w:p>
        </w:tc>
      </w:tr>
    </w:tbl>
    <w:p w14:paraId="1ED1696A" w14:textId="77777777" w:rsidR="006A613D" w:rsidRDefault="006A613D" w:rsidP="006A613D">
      <w:pPr>
        <w:spacing w:beforeLines="20" w:before="48" w:afterLines="50" w:after="120" w:line="240" w:lineRule="auto"/>
        <w:jc w:val="center"/>
        <w:rPr>
          <w:rFonts w:ascii="Times New Roman" w:hAnsi="Times New Roman"/>
          <w:iCs/>
          <w:color w:val="008000"/>
          <w:lang w:val="fr-FR" w:eastAsia="zh-CN"/>
        </w:rPr>
      </w:pPr>
      <w:r w:rsidRPr="008C7CA4">
        <w:rPr>
          <w:rFonts w:ascii="Times New Roman" w:hAnsi="Times New Roman"/>
          <w:iCs/>
          <w:color w:val="008000"/>
          <w:lang w:val="fr-FR" w:eastAsia="zh-CN"/>
        </w:rPr>
        <w:t>Fig. 2</w:t>
      </w:r>
      <w:r w:rsidRPr="001D2E1A">
        <w:rPr>
          <w:rFonts w:ascii="Times New Roman" w:hAnsi="Times New Roman"/>
          <w:iCs/>
          <w:color w:val="008000"/>
          <w:lang w:val="fr-FR" w:eastAsia="zh-CN"/>
        </w:rPr>
        <w:t>0</w:t>
      </w:r>
      <w:r w:rsidRPr="008C7CA4">
        <w:rPr>
          <w:rFonts w:ascii="Times New Roman" w:hAnsi="Times New Roman"/>
          <w:iCs/>
          <w:color w:val="008000"/>
          <w:lang w:val="fr-FR" w:eastAsia="zh-CN"/>
        </w:rPr>
        <w:t>. F</w:t>
      </w:r>
      <w:r w:rsidRPr="008C7CA4">
        <w:rPr>
          <w:rFonts w:ascii="Times New Roman" w:hAnsi="Times New Roman" w:hint="eastAsia"/>
          <w:iCs/>
          <w:color w:val="008000"/>
          <w:lang w:val="fr-FR" w:eastAsia="zh-CN"/>
        </w:rPr>
        <w:t>inish</w:t>
      </w:r>
      <w:r w:rsidRPr="008C7CA4">
        <w:rPr>
          <w:rFonts w:ascii="Times New Roman" w:hAnsi="Times New Roman"/>
          <w:iCs/>
          <w:color w:val="008000"/>
          <w:lang w:val="fr-FR" w:eastAsia="zh-CN"/>
        </w:rPr>
        <w:t>-Cost Ratio vs. Different number of UAVs.</w:t>
      </w:r>
      <w:r w:rsidRPr="001D2E1A">
        <w:rPr>
          <w:rFonts w:ascii="Times New Roman" w:hAnsi="Times New Roman"/>
          <w:iCs/>
          <w:color w:val="008000"/>
          <w:lang w:val="fr-FR" w:eastAsia="zh-CN"/>
        </w:rPr>
        <w:t xml:space="preserve"> M</w:t>
      </w:r>
      <w:r w:rsidRPr="001D2E1A">
        <w:rPr>
          <w:rFonts w:ascii="Times New Roman" w:hAnsi="Times New Roman" w:hint="eastAsia"/>
          <w:iCs/>
          <w:color w:val="008000"/>
          <w:lang w:val="fr-FR" w:eastAsia="zh-CN"/>
        </w:rPr>
        <w:t>ean</w:t>
      </w:r>
      <w:r w:rsidRPr="001D2E1A">
        <w:rPr>
          <w:rFonts w:ascii="Times New Roman" w:hAnsi="Times New Roman"/>
          <w:iCs/>
          <w:color w:val="008000"/>
          <w:lang w:val="fr-FR" w:eastAsia="zh-CN"/>
        </w:rPr>
        <w:t xml:space="preserve"> [25], Median [25], LFC [25].</w:t>
      </w:r>
    </w:p>
    <w:p w14:paraId="44AFFC85" w14:textId="77777777" w:rsidR="001D2E1A" w:rsidRPr="001D2E1A" w:rsidRDefault="001D2E1A" w:rsidP="001D2E1A">
      <w:pPr>
        <w:pStyle w:val="3"/>
        <w:spacing w:before="120"/>
        <w:ind w:leftChars="26" w:left="574" w:hanging="522"/>
        <w:rPr>
          <w:b/>
          <w:bCs/>
          <w:color w:val="008000"/>
          <w:sz w:val="18"/>
          <w:szCs w:val="18"/>
        </w:rPr>
      </w:pPr>
      <w:r w:rsidRPr="001D2E1A">
        <w:rPr>
          <w:b/>
          <w:bCs/>
          <w:color w:val="008000"/>
          <w:sz w:val="18"/>
          <w:szCs w:val="18"/>
        </w:rPr>
        <w:t>5.3.3 Cost analysis</w:t>
      </w:r>
    </w:p>
    <w:p w14:paraId="2E7752A9" w14:textId="789C504A" w:rsidR="001D2E1A" w:rsidRPr="008C7CA4" w:rsidRDefault="001D2E1A" w:rsidP="001D2E1A">
      <w:pPr>
        <w:pStyle w:val="MDPI31text"/>
        <w:spacing w:line="240" w:lineRule="auto"/>
        <w:ind w:firstLineChars="150" w:firstLine="300"/>
        <w:rPr>
          <w:rFonts w:ascii="Times New Roman" w:eastAsia="宋体" w:hAnsi="Times New Roman"/>
          <w:color w:val="008000"/>
          <w:szCs w:val="20"/>
        </w:rPr>
      </w:pPr>
      <w:r w:rsidRPr="008C7CA4">
        <w:rPr>
          <w:rFonts w:ascii="Times New Roman" w:eastAsia="宋体" w:hAnsi="Times New Roman"/>
          <w:color w:val="008000"/>
          <w:szCs w:val="20"/>
        </w:rPr>
        <w:t>There is no doubt that by employing UAV</w:t>
      </w:r>
      <w:r w:rsidR="007016EC">
        <w:rPr>
          <w:rFonts w:ascii="Times New Roman" w:eastAsia="宋体" w:hAnsi="Times New Roman"/>
          <w:color w:val="008000"/>
          <w:szCs w:val="20"/>
        </w:rPr>
        <w:t>s</w:t>
      </w:r>
      <w:r w:rsidRPr="008C7CA4">
        <w:rPr>
          <w:rFonts w:ascii="Times New Roman" w:eastAsia="宋体" w:hAnsi="Times New Roman"/>
          <w:color w:val="008000"/>
          <w:szCs w:val="20"/>
        </w:rPr>
        <w:t xml:space="preserve"> to collect data as GTD, our DLFTI approach can identify workers and discover truth more precisely. Therefore, we develop F1-Cost Ratio and Finish-Cost Ratio, to </w:t>
      </w:r>
      <w:r w:rsidRPr="001D2E1A">
        <w:rPr>
          <w:rFonts w:ascii="Times New Roman" w:eastAsia="宋体" w:hAnsi="Times New Roman"/>
          <w:color w:val="008000"/>
          <w:szCs w:val="20"/>
        </w:rPr>
        <w:t xml:space="preserve">further </w:t>
      </w:r>
      <w:r w:rsidRPr="008C7CA4">
        <w:rPr>
          <w:rFonts w:ascii="Times New Roman" w:eastAsia="宋体" w:hAnsi="Times New Roman"/>
          <w:color w:val="008000"/>
          <w:szCs w:val="20"/>
        </w:rPr>
        <w:t xml:space="preserve">characterize the utility for worker </w:t>
      </w:r>
      <w:r w:rsidRPr="001D2E1A">
        <w:rPr>
          <w:rFonts w:ascii="Times New Roman" w:eastAsia="宋体" w:hAnsi="Times New Roman"/>
          <w:color w:val="008000"/>
          <w:szCs w:val="20"/>
        </w:rPr>
        <w:t>recognition</w:t>
      </w:r>
      <w:r w:rsidRPr="008C7CA4">
        <w:rPr>
          <w:rFonts w:ascii="Times New Roman" w:eastAsia="宋体" w:hAnsi="Times New Roman"/>
          <w:color w:val="008000"/>
          <w:szCs w:val="20"/>
        </w:rPr>
        <w:t xml:space="preserve"> and task completion at unit cost, respectively. Based on this, we compared the performance of DLFTI and other methods on F1-Cost Ratio and Finish-Cost Ratio when dispatching different number of UAVs, as shown in Figs 1</w:t>
      </w:r>
      <w:r w:rsidRPr="001D2E1A">
        <w:rPr>
          <w:rFonts w:ascii="Times New Roman" w:eastAsia="宋体" w:hAnsi="Times New Roman"/>
          <w:color w:val="008000"/>
          <w:szCs w:val="20"/>
        </w:rPr>
        <w:t>9</w:t>
      </w:r>
      <w:r w:rsidRPr="008C7CA4">
        <w:rPr>
          <w:rFonts w:ascii="Times New Roman" w:eastAsia="宋体" w:hAnsi="Times New Roman"/>
          <w:color w:val="008000"/>
          <w:szCs w:val="20"/>
        </w:rPr>
        <w:t>-2</w:t>
      </w:r>
      <w:r w:rsidRPr="001D2E1A">
        <w:rPr>
          <w:rFonts w:ascii="Times New Roman" w:eastAsia="宋体" w:hAnsi="Times New Roman"/>
          <w:color w:val="008000"/>
          <w:szCs w:val="20"/>
        </w:rPr>
        <w:t>0</w:t>
      </w:r>
      <w:r w:rsidRPr="008C7CA4">
        <w:rPr>
          <w:rFonts w:ascii="Times New Roman" w:eastAsia="宋体" w:hAnsi="Times New Roman"/>
          <w:color w:val="008000"/>
          <w:szCs w:val="20"/>
        </w:rPr>
        <w:t>.</w:t>
      </w:r>
    </w:p>
    <w:p w14:paraId="30271259" w14:textId="77777777" w:rsidR="001D2E1A" w:rsidRPr="001D2E1A" w:rsidRDefault="001D2E1A" w:rsidP="001D2E1A">
      <w:pPr>
        <w:pStyle w:val="MDPI31text"/>
        <w:spacing w:line="240" w:lineRule="auto"/>
        <w:ind w:firstLineChars="150" w:firstLine="300"/>
        <w:rPr>
          <w:rFonts w:ascii="Times New Roman" w:eastAsia="宋体" w:hAnsi="Times New Roman"/>
          <w:color w:val="008000"/>
          <w:szCs w:val="20"/>
        </w:rPr>
      </w:pPr>
      <w:r w:rsidRPr="008C7CA4">
        <w:rPr>
          <w:rFonts w:ascii="Times New Roman" w:eastAsia="宋体" w:hAnsi="Times New Roman"/>
          <w:color w:val="008000"/>
          <w:szCs w:val="20"/>
        </w:rPr>
        <w:t>In Fig. 1</w:t>
      </w:r>
      <w:r w:rsidRPr="001D2E1A">
        <w:rPr>
          <w:rFonts w:ascii="Times New Roman" w:eastAsia="宋体" w:hAnsi="Times New Roman"/>
          <w:color w:val="008000"/>
          <w:szCs w:val="20"/>
        </w:rPr>
        <w:t>9</w:t>
      </w:r>
      <w:r w:rsidRPr="008C7CA4">
        <w:rPr>
          <w:rFonts w:ascii="Times New Roman" w:eastAsia="宋体" w:hAnsi="Times New Roman"/>
          <w:color w:val="008000"/>
          <w:szCs w:val="20"/>
        </w:rPr>
        <w:t>, it is clear that UAVs can have a significant effect on worker identification. Although the introduction of UAVs will increase the costs, the utility it can generate is much higher than the costs.</w:t>
      </w:r>
      <w:r w:rsidRPr="008C7CA4">
        <w:rPr>
          <w:rFonts w:ascii="Times New Roman" w:eastAsia="宋体" w:hAnsi="Times New Roman" w:hint="eastAsia"/>
          <w:color w:val="008000"/>
          <w:szCs w:val="20"/>
        </w:rPr>
        <w:t xml:space="preserve"> </w:t>
      </w:r>
      <w:r w:rsidRPr="008C7CA4">
        <w:rPr>
          <w:rFonts w:ascii="Times New Roman" w:eastAsia="宋体" w:hAnsi="Times New Roman"/>
          <w:color w:val="008000"/>
          <w:szCs w:val="20"/>
        </w:rPr>
        <w:t>Specifically, as shown in Fig. 1</w:t>
      </w:r>
      <w:r w:rsidRPr="001D2E1A">
        <w:rPr>
          <w:rFonts w:ascii="Times New Roman" w:eastAsia="宋体" w:hAnsi="Times New Roman"/>
          <w:color w:val="008000"/>
          <w:szCs w:val="20"/>
        </w:rPr>
        <w:t xml:space="preserve">9 </w:t>
      </w:r>
      <w:r w:rsidRPr="008C7CA4">
        <w:rPr>
          <w:rFonts w:ascii="Times New Roman" w:eastAsia="宋体" w:hAnsi="Times New Roman"/>
          <w:color w:val="008000"/>
          <w:szCs w:val="20"/>
        </w:rPr>
        <w:t>(a), dispatching only a small number of UAVs (equals to 3) can result in significant gains for DLFTI. And it is clear that at this point, the proposed DLFTI can achieve state-of-art results at all trustworthy rates.</w:t>
      </w:r>
      <w:r w:rsidRPr="008C7CA4">
        <w:rPr>
          <w:rFonts w:ascii="Times New Roman" w:eastAsia="宋体" w:hAnsi="Times New Roman" w:hint="eastAsia"/>
          <w:color w:val="008000"/>
          <w:szCs w:val="20"/>
        </w:rPr>
        <w:t xml:space="preserve"> </w:t>
      </w:r>
      <w:r w:rsidRPr="008C7CA4">
        <w:rPr>
          <w:rFonts w:ascii="Times New Roman" w:eastAsia="宋体" w:hAnsi="Times New Roman"/>
          <w:color w:val="008000"/>
          <w:szCs w:val="20"/>
        </w:rPr>
        <w:t>However, as the number of UAVs introduced increases, the marginal utility of the F1-Cost Ratio gradually decreases</w:t>
      </w:r>
      <w:r w:rsidRPr="001D2E1A">
        <w:rPr>
          <w:rFonts w:ascii="Times New Roman" w:eastAsia="宋体" w:hAnsi="Times New Roman"/>
          <w:color w:val="008000"/>
          <w:szCs w:val="20"/>
        </w:rPr>
        <w:t xml:space="preserve"> in </w:t>
      </w:r>
      <w:r w:rsidRPr="008C7CA4">
        <w:rPr>
          <w:rFonts w:ascii="Times New Roman" w:eastAsia="宋体" w:hAnsi="Times New Roman"/>
          <w:color w:val="008000"/>
          <w:szCs w:val="20"/>
        </w:rPr>
        <w:t>Fig. 1</w:t>
      </w:r>
      <w:r w:rsidRPr="001D2E1A">
        <w:rPr>
          <w:rFonts w:ascii="Times New Roman" w:eastAsia="宋体" w:hAnsi="Times New Roman"/>
          <w:color w:val="008000"/>
          <w:szCs w:val="20"/>
        </w:rPr>
        <w:t xml:space="preserve">9 </w:t>
      </w:r>
      <w:r w:rsidRPr="008C7CA4">
        <w:rPr>
          <w:rFonts w:ascii="Times New Roman" w:eastAsia="宋体" w:hAnsi="Times New Roman"/>
          <w:color w:val="008000"/>
          <w:szCs w:val="20"/>
        </w:rPr>
        <w:t>(</w:t>
      </w:r>
      <w:r w:rsidRPr="001D2E1A">
        <w:rPr>
          <w:rFonts w:ascii="Times New Roman" w:eastAsia="宋体" w:hAnsi="Times New Roman"/>
          <w:color w:val="008000"/>
          <w:szCs w:val="20"/>
        </w:rPr>
        <w:t>b</w:t>
      </w:r>
      <w:r w:rsidRPr="008C7CA4">
        <w:rPr>
          <w:rFonts w:ascii="Times New Roman" w:eastAsia="宋体" w:hAnsi="Times New Roman"/>
          <w:color w:val="008000"/>
          <w:szCs w:val="20"/>
        </w:rPr>
        <w:t>)</w:t>
      </w:r>
      <w:r w:rsidRPr="001D2E1A">
        <w:rPr>
          <w:rFonts w:ascii="Times New Roman" w:eastAsia="宋体" w:hAnsi="Times New Roman"/>
          <w:color w:val="008000"/>
          <w:szCs w:val="20"/>
        </w:rPr>
        <w:t xml:space="preserve"> and </w:t>
      </w:r>
      <w:r w:rsidRPr="008C7CA4">
        <w:rPr>
          <w:rFonts w:ascii="Times New Roman" w:eastAsia="宋体" w:hAnsi="Times New Roman"/>
          <w:color w:val="008000"/>
          <w:szCs w:val="20"/>
        </w:rPr>
        <w:t>Fig. 1</w:t>
      </w:r>
      <w:r w:rsidRPr="001D2E1A">
        <w:rPr>
          <w:rFonts w:ascii="Times New Roman" w:eastAsia="宋体" w:hAnsi="Times New Roman"/>
          <w:color w:val="008000"/>
          <w:szCs w:val="20"/>
        </w:rPr>
        <w:t xml:space="preserve">9 </w:t>
      </w:r>
      <w:r w:rsidRPr="008C7CA4">
        <w:rPr>
          <w:rFonts w:ascii="Times New Roman" w:eastAsia="宋体" w:hAnsi="Times New Roman"/>
          <w:color w:val="008000"/>
          <w:szCs w:val="20"/>
        </w:rPr>
        <w:t>(</w:t>
      </w:r>
      <w:r w:rsidRPr="001D2E1A">
        <w:rPr>
          <w:rFonts w:ascii="Times New Roman" w:eastAsia="宋体" w:hAnsi="Times New Roman"/>
          <w:color w:val="008000"/>
          <w:szCs w:val="20"/>
        </w:rPr>
        <w:t>c</w:t>
      </w:r>
      <w:r w:rsidRPr="008C7CA4">
        <w:rPr>
          <w:rFonts w:ascii="Times New Roman" w:eastAsia="宋体" w:hAnsi="Times New Roman"/>
          <w:color w:val="008000"/>
          <w:szCs w:val="20"/>
        </w:rPr>
        <w:t>). As a result, DLFTI may not be able to continue its overwhelming advantage in high trustworthy rates.</w:t>
      </w:r>
    </w:p>
    <w:p w14:paraId="09D3145B" w14:textId="251BAB0D" w:rsidR="002705AE" w:rsidRDefault="001D2E1A" w:rsidP="001D2E1A">
      <w:pPr>
        <w:pStyle w:val="MDPI31text"/>
        <w:spacing w:line="240" w:lineRule="auto"/>
        <w:ind w:firstLineChars="150" w:firstLine="300"/>
        <w:rPr>
          <w:rFonts w:ascii="Times New Roman" w:eastAsia="宋体" w:hAnsi="Times New Roman"/>
          <w:color w:val="008000"/>
          <w:szCs w:val="20"/>
        </w:rPr>
      </w:pPr>
      <w:r w:rsidRPr="008C7CA4">
        <w:rPr>
          <w:rFonts w:ascii="Times New Roman" w:eastAsia="宋体" w:hAnsi="Times New Roman"/>
          <w:color w:val="008000"/>
          <w:szCs w:val="20"/>
        </w:rPr>
        <w:t>In Fig. 2</w:t>
      </w:r>
      <w:r w:rsidRPr="001D2E1A">
        <w:rPr>
          <w:rFonts w:ascii="Times New Roman" w:eastAsia="宋体" w:hAnsi="Times New Roman"/>
          <w:color w:val="008000"/>
          <w:szCs w:val="20"/>
        </w:rPr>
        <w:t>0</w:t>
      </w:r>
      <w:r w:rsidRPr="008C7CA4">
        <w:rPr>
          <w:rFonts w:ascii="Times New Roman" w:eastAsia="宋体" w:hAnsi="Times New Roman"/>
          <w:color w:val="008000"/>
          <w:szCs w:val="20"/>
        </w:rPr>
        <w:t>, it is illustrated that the utility of UAVs for truth discovery is very similar to that for worker identification. When the number of UAVs is proper, as shown in Fig</w:t>
      </w:r>
      <w:r w:rsidRPr="001D2E1A">
        <w:rPr>
          <w:rFonts w:ascii="Times New Roman" w:eastAsia="宋体" w:hAnsi="Times New Roman"/>
          <w:color w:val="008000"/>
          <w:szCs w:val="20"/>
        </w:rPr>
        <w:t>.</w:t>
      </w:r>
      <w:r w:rsidRPr="008C7CA4">
        <w:rPr>
          <w:rFonts w:ascii="Times New Roman" w:eastAsia="宋体" w:hAnsi="Times New Roman"/>
          <w:color w:val="008000"/>
          <w:szCs w:val="20"/>
        </w:rPr>
        <w:t xml:space="preserve"> 2</w:t>
      </w:r>
      <w:r w:rsidRPr="001D2E1A">
        <w:rPr>
          <w:rFonts w:ascii="Times New Roman" w:eastAsia="宋体" w:hAnsi="Times New Roman"/>
          <w:color w:val="008000"/>
          <w:szCs w:val="20"/>
        </w:rPr>
        <w:t xml:space="preserve">0 </w:t>
      </w:r>
      <w:r w:rsidRPr="008C7CA4">
        <w:rPr>
          <w:rFonts w:ascii="Times New Roman" w:eastAsia="宋体" w:hAnsi="Times New Roman"/>
          <w:color w:val="008000"/>
          <w:szCs w:val="20"/>
        </w:rPr>
        <w:t>(a), DLFTI can achieve the state-of-art effect in each trustworthy rate. However, when the number of UAVs reaches a certain level, its Finish-Cost Ratio decreases instead. Specifically, as shown in Fig. 2</w:t>
      </w:r>
      <w:r w:rsidRPr="001D2E1A">
        <w:rPr>
          <w:rFonts w:ascii="Times New Roman" w:eastAsia="宋体" w:hAnsi="Times New Roman"/>
          <w:color w:val="008000"/>
          <w:szCs w:val="20"/>
        </w:rPr>
        <w:t xml:space="preserve">0 </w:t>
      </w:r>
      <w:r w:rsidRPr="008C7CA4">
        <w:rPr>
          <w:rFonts w:ascii="Times New Roman" w:eastAsia="宋体" w:hAnsi="Times New Roman"/>
          <w:color w:val="008000"/>
          <w:szCs w:val="20"/>
        </w:rPr>
        <w:t>(</w:t>
      </w:r>
      <w:r w:rsidRPr="001D2E1A">
        <w:rPr>
          <w:rFonts w:ascii="Times New Roman" w:eastAsia="宋体" w:hAnsi="Times New Roman"/>
          <w:color w:val="008000"/>
          <w:szCs w:val="20"/>
        </w:rPr>
        <w:t>b</w:t>
      </w:r>
      <w:r w:rsidRPr="008C7CA4">
        <w:rPr>
          <w:rFonts w:ascii="Times New Roman" w:eastAsia="宋体" w:hAnsi="Times New Roman"/>
          <w:color w:val="008000"/>
          <w:szCs w:val="20"/>
        </w:rPr>
        <w:t>)</w:t>
      </w:r>
      <w:r w:rsidRPr="001D2E1A">
        <w:rPr>
          <w:rFonts w:ascii="Times New Roman" w:eastAsia="宋体" w:hAnsi="Times New Roman"/>
          <w:color w:val="008000"/>
          <w:szCs w:val="20"/>
        </w:rPr>
        <w:t xml:space="preserve"> and </w:t>
      </w:r>
      <w:r w:rsidRPr="008C7CA4">
        <w:rPr>
          <w:rFonts w:ascii="Times New Roman" w:eastAsia="宋体" w:hAnsi="Times New Roman"/>
          <w:color w:val="008000"/>
          <w:szCs w:val="20"/>
        </w:rPr>
        <w:t>Fig. 2</w:t>
      </w:r>
      <w:r w:rsidRPr="001D2E1A">
        <w:rPr>
          <w:rFonts w:ascii="Times New Roman" w:eastAsia="宋体" w:hAnsi="Times New Roman"/>
          <w:color w:val="008000"/>
          <w:szCs w:val="20"/>
        </w:rPr>
        <w:t xml:space="preserve">0 </w:t>
      </w:r>
      <w:r w:rsidRPr="008C7CA4">
        <w:rPr>
          <w:rFonts w:ascii="Times New Roman" w:eastAsia="宋体" w:hAnsi="Times New Roman"/>
          <w:color w:val="008000"/>
          <w:szCs w:val="20"/>
        </w:rPr>
        <w:t xml:space="preserve">(c), DLFTI and FTI are rather less effective than the traditional Median and LFC methods when the </w:t>
      </w:r>
      <w:r w:rsidR="0053299C" w:rsidRPr="0053299C">
        <w:rPr>
          <w:rFonts w:ascii="Times New Roman" w:eastAsia="宋体" w:hAnsi="Times New Roman"/>
          <w:color w:val="008000"/>
          <w:szCs w:val="20"/>
        </w:rPr>
        <w:t>trustworthy rate is greater than 0.8, for the ongoing expenses of dispatching excess UAV.</w:t>
      </w:r>
    </w:p>
    <w:p w14:paraId="66F3D21A" w14:textId="79AFF5C2" w:rsidR="001D2E1A" w:rsidRPr="008C7CA4" w:rsidRDefault="001D2E1A" w:rsidP="001D2E1A">
      <w:pPr>
        <w:pStyle w:val="MDPI31text"/>
        <w:spacing w:line="240" w:lineRule="auto"/>
        <w:ind w:firstLineChars="150" w:firstLine="300"/>
        <w:rPr>
          <w:rFonts w:ascii="Times New Roman" w:eastAsia="宋体" w:hAnsi="Times New Roman"/>
          <w:color w:val="008000"/>
          <w:szCs w:val="20"/>
        </w:rPr>
      </w:pPr>
      <w:r w:rsidRPr="008C7CA4">
        <w:rPr>
          <w:rFonts w:ascii="Times New Roman" w:eastAsia="宋体" w:hAnsi="Times New Roman"/>
          <w:color w:val="008000"/>
          <w:szCs w:val="20"/>
        </w:rPr>
        <w:t xml:space="preserve">Summarizing with the above analysis, there is a phenomenon of diminishing marginal utility of dispatching UAVs. This inspires the platform to keep the number of UAVs </w:t>
      </w:r>
      <w:r w:rsidR="00A77D33">
        <w:rPr>
          <w:rFonts w:ascii="Times New Roman" w:eastAsia="宋体" w:hAnsi="Times New Roman"/>
          <w:color w:val="008000"/>
          <w:szCs w:val="20"/>
        </w:rPr>
        <w:t>in</w:t>
      </w:r>
      <w:r w:rsidRPr="008C7CA4">
        <w:rPr>
          <w:rFonts w:ascii="Times New Roman" w:eastAsia="宋体" w:hAnsi="Times New Roman"/>
          <w:color w:val="008000"/>
          <w:szCs w:val="20"/>
        </w:rPr>
        <w:t xml:space="preserve"> a reasonable </w:t>
      </w:r>
      <w:r w:rsidR="00A77D33" w:rsidRPr="00A77D33">
        <w:rPr>
          <w:rFonts w:ascii="Times New Roman" w:eastAsia="宋体" w:hAnsi="Times New Roman"/>
          <w:color w:val="008000"/>
          <w:szCs w:val="20"/>
        </w:rPr>
        <w:t xml:space="preserve">range </w:t>
      </w:r>
      <w:r w:rsidRPr="008C7CA4">
        <w:rPr>
          <w:rFonts w:ascii="Times New Roman" w:eastAsia="宋体" w:hAnsi="Times New Roman"/>
          <w:color w:val="008000"/>
          <w:szCs w:val="20"/>
        </w:rPr>
        <w:t xml:space="preserve">when adapting DLFTI. Often, just a small number of UAVs can obtain </w:t>
      </w:r>
      <w:r w:rsidRPr="001D2E1A">
        <w:rPr>
          <w:rFonts w:ascii="Times New Roman" w:eastAsia="宋体" w:hAnsi="Times New Roman"/>
          <w:color w:val="008000"/>
          <w:szCs w:val="20"/>
        </w:rPr>
        <w:t>an</w:t>
      </w:r>
      <w:r w:rsidRPr="008C7CA4">
        <w:rPr>
          <w:rFonts w:ascii="Times New Roman" w:eastAsia="宋体" w:hAnsi="Times New Roman"/>
          <w:color w:val="008000"/>
          <w:szCs w:val="20"/>
        </w:rPr>
        <w:t xml:space="preserve"> optimal result, and it is not advisable to blindly dispatch an excessive number of UAVs.</w:t>
      </w:r>
    </w:p>
    <w:p w14:paraId="1408B949" w14:textId="77777777" w:rsidR="008F1D64" w:rsidRPr="00FB2794" w:rsidRDefault="008F1D64" w:rsidP="008F1D64">
      <w:pPr>
        <w:pStyle w:val="2"/>
        <w:tabs>
          <w:tab w:val="center" w:pos="1900"/>
          <w:tab w:val="right" w:pos="3800"/>
        </w:tabs>
        <w:spacing w:before="80"/>
      </w:pPr>
      <w:r w:rsidRPr="00FB2794">
        <w:t>5.4 Engineering applications</w:t>
      </w:r>
    </w:p>
    <w:p w14:paraId="5399CA4A" w14:textId="4DC8657E" w:rsidR="00FA199C" w:rsidRPr="00FA199C" w:rsidRDefault="008F1D64" w:rsidP="002F2C5E">
      <w:pPr>
        <w:pStyle w:val="MDPI31text"/>
        <w:spacing w:line="240" w:lineRule="auto"/>
        <w:ind w:firstLineChars="150" w:firstLine="300"/>
        <w:rPr>
          <w:rFonts w:ascii="Times New Roman" w:eastAsia="宋体" w:hAnsi="Times New Roman"/>
        </w:rPr>
      </w:pPr>
      <w:r w:rsidRPr="002E040F">
        <w:rPr>
          <w:rFonts w:ascii="Times New Roman" w:eastAsia="宋体" w:hAnsi="Times New Roman"/>
          <w:color w:val="auto"/>
          <w:szCs w:val="20"/>
        </w:rPr>
        <w:t xml:space="preserve">Since it is difficult to </w:t>
      </w:r>
      <w:r>
        <w:rPr>
          <w:rFonts w:ascii="Times New Roman" w:eastAsia="宋体" w:hAnsi="Times New Roman"/>
          <w:color w:val="auto"/>
          <w:szCs w:val="20"/>
        </w:rPr>
        <w:t>detect and collect distributed spatiotemporal data continuously</w:t>
      </w:r>
      <w:r w:rsidRPr="002E040F">
        <w:rPr>
          <w:rFonts w:ascii="Times New Roman" w:eastAsia="宋体" w:hAnsi="Times New Roman"/>
          <w:color w:val="auto"/>
          <w:szCs w:val="20"/>
        </w:rPr>
        <w:t xml:space="preserve">, the data collected is often grossly insufficient to </w:t>
      </w:r>
      <w:r>
        <w:rPr>
          <w:rFonts w:ascii="Times New Roman" w:eastAsia="宋体" w:hAnsi="Times New Roman"/>
          <w:color w:val="auto"/>
          <w:szCs w:val="20"/>
        </w:rPr>
        <w:t>characterize the complete spatiotemporal distribution of the tasks accurately</w:t>
      </w:r>
      <w:r w:rsidRPr="002E040F">
        <w:rPr>
          <w:rFonts w:ascii="Times New Roman" w:eastAsia="宋体" w:hAnsi="Times New Roman"/>
          <w:color w:val="auto"/>
          <w:szCs w:val="20"/>
        </w:rPr>
        <w:t>. With the continuous surge of</w:t>
      </w:r>
      <w:r w:rsidR="00423802" w:rsidRPr="00423802">
        <w:rPr>
          <w:rFonts w:ascii="Times New Roman" w:eastAsia="宋体" w:hAnsi="Times New Roman"/>
          <w:color w:val="auto"/>
          <w:szCs w:val="20"/>
        </w:rPr>
        <w:t xml:space="preserve"> </w:t>
      </w:r>
      <w:r w:rsidR="00423802" w:rsidRPr="002E040F">
        <w:rPr>
          <w:rFonts w:ascii="Times New Roman" w:eastAsia="宋体" w:hAnsi="Times New Roman"/>
          <w:color w:val="auto"/>
          <w:szCs w:val="20"/>
        </w:rPr>
        <w:t xml:space="preserve">mobile devices today, the sensing of large amounts of spatiotemporal data can be achieved by leveraging the sensing devices </w:t>
      </w:r>
      <w:r w:rsidR="00423802" w:rsidRPr="002E040F">
        <w:rPr>
          <w:rFonts w:ascii="Times New Roman" w:eastAsia="宋体" w:hAnsi="Times New Roman" w:hint="eastAsia"/>
          <w:color w:val="auto"/>
          <w:szCs w:val="20"/>
        </w:rPr>
        <w:t>of</w:t>
      </w:r>
      <w:r w:rsidR="00423802" w:rsidRPr="002E040F">
        <w:rPr>
          <w:rFonts w:ascii="Times New Roman" w:eastAsia="宋体" w:hAnsi="Times New Roman"/>
          <w:color w:val="auto"/>
          <w:szCs w:val="20"/>
        </w:rPr>
        <w:t xml:space="preserve"> crowds, making MCS a promising data collection paradigm. However, facing so many unknown workers and the massive</w:t>
      </w:r>
      <w:r w:rsidR="00FA199C" w:rsidRPr="00FA199C">
        <w:rPr>
          <w:rFonts w:ascii="Times New Roman" w:eastAsia="宋体" w:hAnsi="Times New Roman"/>
        </w:rPr>
        <w:t xml:space="preserve"> spatiotemporal data they provide, the traditional MCS model is vulnerable to gang attacks by malicious workers.</w:t>
      </w:r>
      <w:r w:rsidR="00FA199C" w:rsidRPr="00FA199C">
        <w:rPr>
          <w:rFonts w:ascii="Times New Roman" w:eastAsia="宋体" w:hAnsi="Times New Roman" w:hint="eastAsia"/>
        </w:rPr>
        <w:t xml:space="preserve"> </w:t>
      </w:r>
      <w:r w:rsidR="00FA199C" w:rsidRPr="0087643F">
        <w:rPr>
          <w:rFonts w:ascii="Times New Roman" w:eastAsia="宋体" w:hAnsi="Times New Roman" w:hint="eastAsia"/>
          <w:color w:val="008000"/>
        </w:rPr>
        <w:t>So</w:t>
      </w:r>
      <w:r w:rsidR="00FA199C" w:rsidRPr="0087643F">
        <w:rPr>
          <w:rFonts w:ascii="Times New Roman" w:eastAsia="宋体" w:hAnsi="Times New Roman"/>
          <w:color w:val="008000"/>
        </w:rPr>
        <w:t>, we propose the DLFTI method to achieve fast worker recognition and accurate truth discovery</w:t>
      </w:r>
      <w:r w:rsidR="00802161" w:rsidRPr="0087643F">
        <w:rPr>
          <w:rFonts w:ascii="Times New Roman" w:eastAsia="宋体" w:hAnsi="Times New Roman"/>
          <w:color w:val="008000"/>
        </w:rPr>
        <w:t>,</w:t>
      </w:r>
      <w:r w:rsidR="00FA199C" w:rsidRPr="0087643F">
        <w:rPr>
          <w:rFonts w:ascii="Times New Roman" w:eastAsia="宋体" w:hAnsi="Times New Roman"/>
          <w:color w:val="008000"/>
        </w:rPr>
        <w:t xml:space="preserve"> </w:t>
      </w:r>
      <w:r w:rsidR="00802161" w:rsidRPr="0087643F">
        <w:rPr>
          <w:rFonts w:ascii="Times New Roman" w:eastAsia="宋体" w:hAnsi="Times New Roman"/>
          <w:color w:val="008000"/>
        </w:rPr>
        <w:t>which</w:t>
      </w:r>
      <w:r w:rsidR="00FA199C" w:rsidRPr="0087643F">
        <w:rPr>
          <w:rFonts w:ascii="Times New Roman" w:eastAsia="宋体" w:hAnsi="Times New Roman"/>
          <w:color w:val="008000"/>
        </w:rPr>
        <w:t xml:space="preserve"> can robustly resist malicious attacks, by dispatching UAVs and using </w:t>
      </w:r>
      <w:r w:rsidR="00503A6D" w:rsidRPr="0087643F">
        <w:rPr>
          <w:rFonts w:ascii="Times New Roman" w:eastAsia="宋体" w:hAnsi="Times New Roman"/>
          <w:color w:val="008000"/>
        </w:rPr>
        <w:t>DMF</w:t>
      </w:r>
      <w:r w:rsidR="00FA199C" w:rsidRPr="0087643F">
        <w:rPr>
          <w:rFonts w:ascii="Times New Roman" w:eastAsia="宋体" w:hAnsi="Times New Roman"/>
          <w:color w:val="008000"/>
        </w:rPr>
        <w:t xml:space="preserve"> method to mine the nonlinear relationships among the spatiotemporal data.</w:t>
      </w:r>
    </w:p>
    <w:p w14:paraId="66D85383" w14:textId="4942FB54" w:rsidR="008F1D64" w:rsidRPr="00FA199C" w:rsidRDefault="00FA199C" w:rsidP="008F1D64">
      <w:pPr>
        <w:pStyle w:val="MDPI31text"/>
        <w:spacing w:line="240" w:lineRule="auto"/>
        <w:ind w:firstLineChars="150" w:firstLine="300"/>
        <w:rPr>
          <w:rFonts w:ascii="Times New Roman" w:eastAsia="宋体" w:hAnsi="Times New Roman"/>
          <w:color w:val="auto"/>
          <w:szCs w:val="20"/>
        </w:rPr>
      </w:pPr>
      <w:r w:rsidRPr="002E040F">
        <w:rPr>
          <w:rFonts w:ascii="Times New Roman" w:eastAsia="宋体" w:hAnsi="Times New Roman"/>
          <w:color w:val="auto"/>
          <w:szCs w:val="20"/>
        </w:rPr>
        <w:t>In the fields of climate, environment, and traffic, it is essential to collect, process and analyze the distributed spatiotemporal data</w:t>
      </w:r>
      <w:r w:rsidRPr="002E040F">
        <w:rPr>
          <w:rFonts w:ascii="Times New Roman" w:eastAsia="宋体" w:hAnsi="Times New Roman" w:hint="eastAsia"/>
          <w:color w:val="auto"/>
          <w:szCs w:val="20"/>
        </w:rPr>
        <w:t xml:space="preserve">. </w:t>
      </w:r>
      <w:r w:rsidRPr="00B15764">
        <w:rPr>
          <w:rFonts w:ascii="Times New Roman" w:eastAsia="宋体" w:hAnsi="Times New Roman"/>
          <w:color w:val="008000"/>
          <w:szCs w:val="20"/>
        </w:rPr>
        <w:t xml:space="preserve">Therefore, by using our DLFTI, we can quickly and accurately get the trustworthy data we want, as shown in Fig. </w:t>
      </w:r>
      <w:r w:rsidR="00B15764" w:rsidRPr="00B15764">
        <w:rPr>
          <w:rFonts w:ascii="Times New Roman" w:eastAsia="宋体" w:hAnsi="Times New Roman"/>
          <w:color w:val="008000"/>
          <w:szCs w:val="20"/>
        </w:rPr>
        <w:t>20</w:t>
      </w:r>
      <w:r w:rsidRPr="00B15764">
        <w:rPr>
          <w:rFonts w:ascii="Times New Roman" w:eastAsia="宋体" w:hAnsi="Times New Roman"/>
          <w:color w:val="008000"/>
          <w:szCs w:val="20"/>
        </w:rPr>
        <w:t>.</w:t>
      </w:r>
      <w:r w:rsidRPr="001916B0">
        <w:rPr>
          <w:rFonts w:ascii="Times New Roman" w:eastAsia="宋体" w:hAnsi="Times New Roman"/>
          <w:color w:val="auto"/>
          <w:szCs w:val="20"/>
        </w:rPr>
        <w:t xml:space="preserve"> The DLFTI approach makes full use of UAVs and the nonlinear relationships among the distributed spatiotemporal data to </w:t>
      </w:r>
      <w:r w:rsidRPr="002E040F">
        <w:rPr>
          <w:rFonts w:ascii="Times New Roman" w:eastAsia="宋体" w:hAnsi="Times New Roman"/>
          <w:color w:val="auto"/>
          <w:szCs w:val="20"/>
        </w:rPr>
        <w:t>eliminate the interference of malicious workers.</w:t>
      </w:r>
      <w:r w:rsidRPr="002E040F">
        <w:rPr>
          <w:rFonts w:ascii="Times New Roman" w:eastAsia="宋体" w:hAnsi="Times New Roman" w:hint="eastAsia"/>
          <w:color w:val="auto"/>
          <w:szCs w:val="20"/>
        </w:rPr>
        <w:t xml:space="preserve"> </w:t>
      </w:r>
      <w:r w:rsidRPr="002E040F">
        <w:rPr>
          <w:rFonts w:ascii="Times New Roman" w:eastAsia="宋体" w:hAnsi="Times New Roman"/>
          <w:color w:val="auto"/>
          <w:szCs w:val="20"/>
        </w:rPr>
        <w:t xml:space="preserve">Specifically, the DPC first issue the spatiotemporal sensing tasks to workers </w:t>
      </w:r>
    </w:p>
    <w:p w14:paraId="02F19FC0" w14:textId="1625A475" w:rsidR="002E040F" w:rsidRDefault="00FA199C" w:rsidP="00FA199C">
      <w:pPr>
        <w:pStyle w:val="MDPI31text"/>
        <w:spacing w:line="240" w:lineRule="auto"/>
        <w:ind w:firstLine="0"/>
        <w:rPr>
          <w:rFonts w:ascii="Times New Roman" w:eastAsia="宋体" w:hAnsi="Times New Roman"/>
          <w:color w:val="auto"/>
          <w:szCs w:val="20"/>
        </w:rPr>
      </w:pPr>
      <w:r w:rsidRPr="002E040F">
        <w:rPr>
          <w:rFonts w:ascii="Times New Roman" w:eastAsia="宋体" w:hAnsi="Times New Roman"/>
          <w:color w:val="auto"/>
          <w:szCs w:val="20"/>
        </w:rPr>
        <w:t xml:space="preserve">and dispatch a fraction of UAVs to collect data with workers simultaneously. Then the data reported by UAVs and highly </w:t>
      </w:r>
      <w:r w:rsidR="002E040F" w:rsidRPr="002E040F">
        <w:rPr>
          <w:rFonts w:ascii="Times New Roman" w:eastAsia="宋体" w:hAnsi="Times New Roman"/>
          <w:color w:val="auto"/>
          <w:szCs w:val="20"/>
        </w:rPr>
        <w:t>trustworthy workers are treated as gold and silver GTD. And next</w:t>
      </w:r>
      <w:r w:rsidR="00B76BE3">
        <w:rPr>
          <w:rFonts w:ascii="Times New Roman" w:eastAsia="宋体" w:hAnsi="Times New Roman"/>
          <w:color w:val="auto"/>
          <w:szCs w:val="20"/>
        </w:rPr>
        <w:t>,</w:t>
      </w:r>
      <w:r w:rsidR="002E040F" w:rsidRPr="002E040F">
        <w:rPr>
          <w:rFonts w:ascii="Times New Roman" w:eastAsia="宋体" w:hAnsi="Times New Roman"/>
          <w:color w:val="auto"/>
          <w:szCs w:val="20"/>
        </w:rPr>
        <w:t xml:space="preserve"> the sparse GTD matrix is complemented by DMF to obtain bronze GTD, so that all the sensing tasks have a high-accuracy GTD for comparison. Finally, the worker profiles are updated and the double trustworthy workers are found, so the three-level ETD </w:t>
      </w:r>
      <w:r w:rsidR="00B76BE3">
        <w:rPr>
          <w:rFonts w:ascii="Times New Roman" w:eastAsia="宋体" w:hAnsi="Times New Roman"/>
          <w:color w:val="auto"/>
          <w:szCs w:val="20"/>
        </w:rPr>
        <w:t>is</w:t>
      </w:r>
      <w:r w:rsidR="00B76BE3" w:rsidRPr="002E040F">
        <w:rPr>
          <w:rFonts w:ascii="Times New Roman" w:eastAsia="宋体" w:hAnsi="Times New Roman"/>
          <w:color w:val="auto"/>
          <w:szCs w:val="20"/>
        </w:rPr>
        <w:t xml:space="preserve"> </w:t>
      </w:r>
      <w:r w:rsidR="002E040F" w:rsidRPr="002E040F">
        <w:rPr>
          <w:rFonts w:ascii="Times New Roman" w:eastAsia="宋体" w:hAnsi="Times New Roman"/>
          <w:color w:val="auto"/>
          <w:szCs w:val="20"/>
        </w:rPr>
        <w:t xml:space="preserve">established. Thus, the distributed spatiotemporal data </w:t>
      </w:r>
      <w:r w:rsidR="00BC3A47">
        <w:rPr>
          <w:rFonts w:ascii="Times New Roman" w:eastAsia="宋体" w:hAnsi="Times New Roman"/>
          <w:color w:val="auto"/>
          <w:szCs w:val="20"/>
        </w:rPr>
        <w:t>is</w:t>
      </w:r>
      <w:r w:rsidR="00BC3A47" w:rsidRPr="002E040F">
        <w:rPr>
          <w:rFonts w:ascii="Times New Roman" w:eastAsia="宋体" w:hAnsi="Times New Roman"/>
          <w:color w:val="auto"/>
          <w:szCs w:val="20"/>
        </w:rPr>
        <w:t xml:space="preserve"> </w:t>
      </w:r>
      <w:r w:rsidR="002E040F" w:rsidRPr="002E040F">
        <w:rPr>
          <w:rFonts w:ascii="Times New Roman" w:eastAsia="宋体" w:hAnsi="Times New Roman"/>
          <w:color w:val="auto"/>
          <w:szCs w:val="20"/>
        </w:rPr>
        <w:t xml:space="preserve">quickly and accurately obtained at </w:t>
      </w:r>
      <w:r w:rsidR="00B76BE3">
        <w:rPr>
          <w:rFonts w:ascii="Times New Roman" w:eastAsia="宋体" w:hAnsi="Times New Roman"/>
          <w:color w:val="auto"/>
          <w:szCs w:val="20"/>
        </w:rPr>
        <w:t xml:space="preserve">a </w:t>
      </w:r>
      <w:r w:rsidR="002E040F" w:rsidRPr="002E040F">
        <w:rPr>
          <w:rFonts w:ascii="Times New Roman" w:eastAsia="宋体" w:hAnsi="Times New Roman"/>
          <w:color w:val="auto"/>
          <w:szCs w:val="20"/>
        </w:rPr>
        <w:t>low cost.</w:t>
      </w:r>
    </w:p>
    <w:p w14:paraId="3896547C" w14:textId="77777777" w:rsidR="006A613D" w:rsidRDefault="002E040F" w:rsidP="00276A60">
      <w:pPr>
        <w:pStyle w:val="MDPI31text"/>
        <w:spacing w:line="240" w:lineRule="auto"/>
        <w:ind w:firstLineChars="150" w:firstLine="300"/>
        <w:rPr>
          <w:rFonts w:ascii="Times New Roman" w:eastAsia="宋体" w:hAnsi="Times New Roman"/>
          <w:color w:val="auto"/>
          <w:szCs w:val="20"/>
        </w:rPr>
      </w:pPr>
      <w:r w:rsidRPr="002E040F">
        <w:rPr>
          <w:rFonts w:ascii="Times New Roman" w:eastAsia="宋体" w:hAnsi="Times New Roman"/>
          <w:color w:val="auto"/>
          <w:szCs w:val="20"/>
        </w:rPr>
        <w:t>In terms of the climate, we can recruit workers to monitor the atmospheric composition and use DLFTI to obtain the spatiotemporal climate data on a large scale to assist in making climate predictions for the distributed locations.</w:t>
      </w:r>
      <w:r w:rsidRPr="002E040F">
        <w:rPr>
          <w:rFonts w:ascii="Times New Roman" w:eastAsia="宋体" w:hAnsi="Times New Roman" w:hint="eastAsia"/>
          <w:color w:val="auto"/>
          <w:szCs w:val="20"/>
        </w:rPr>
        <w:t xml:space="preserve"> </w:t>
      </w:r>
      <w:r w:rsidRPr="002E040F">
        <w:rPr>
          <w:rFonts w:ascii="Times New Roman" w:eastAsia="宋体" w:hAnsi="Times New Roman"/>
          <w:color w:val="auto"/>
          <w:szCs w:val="20"/>
        </w:rPr>
        <w:t>Base</w:t>
      </w:r>
      <w:r w:rsidR="00B76BE3">
        <w:rPr>
          <w:rFonts w:ascii="Times New Roman" w:eastAsia="宋体" w:hAnsi="Times New Roman"/>
          <w:color w:val="auto"/>
          <w:szCs w:val="20"/>
        </w:rPr>
        <w:t>d</w:t>
      </w:r>
      <w:r w:rsidRPr="002E040F">
        <w:rPr>
          <w:rFonts w:ascii="Times New Roman" w:eastAsia="宋体" w:hAnsi="Times New Roman"/>
          <w:color w:val="auto"/>
          <w:szCs w:val="20"/>
        </w:rPr>
        <w:t xml:space="preserve"> on </w:t>
      </w:r>
      <w:r w:rsidR="007D0761">
        <w:rPr>
          <w:rFonts w:ascii="Times New Roman" w:eastAsia="宋体" w:hAnsi="Times New Roman"/>
          <w:color w:val="auto"/>
          <w:szCs w:val="20"/>
        </w:rPr>
        <w:t xml:space="preserve">the </w:t>
      </w:r>
    </w:p>
    <w:p w14:paraId="03C0EAB8" w14:textId="77777777" w:rsidR="006A613D" w:rsidRDefault="006A613D" w:rsidP="006A613D">
      <w:pPr>
        <w:pStyle w:val="MDPI31text"/>
        <w:spacing w:line="240" w:lineRule="auto"/>
        <w:ind w:firstLine="0"/>
        <w:jc w:val="center"/>
        <w:rPr>
          <w:rFonts w:ascii="Times New Roman" w:eastAsia="宋体" w:hAnsi="Times New Roman"/>
          <w:color w:val="auto"/>
          <w:szCs w:val="20"/>
        </w:rPr>
      </w:pPr>
      <w:r>
        <w:rPr>
          <w:noProof/>
          <w:lang w:eastAsia="zh-CN" w:bidi="ar-SA"/>
        </w:rPr>
        <w:lastRenderedPageBreak/>
        <w:drawing>
          <wp:inline distT="0" distB="0" distL="0" distR="0" wp14:anchorId="67DF88E4" wp14:editId="05937FDA">
            <wp:extent cx="3240000" cy="2507246"/>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2507246"/>
                    </a:xfrm>
                    <a:prstGeom prst="rect">
                      <a:avLst/>
                    </a:prstGeom>
                    <a:noFill/>
                    <a:ln>
                      <a:noFill/>
                    </a:ln>
                  </pic:spPr>
                </pic:pic>
              </a:graphicData>
            </a:graphic>
          </wp:inline>
        </w:drawing>
      </w:r>
    </w:p>
    <w:p w14:paraId="1AF9452D" w14:textId="77777777" w:rsidR="006A613D" w:rsidRPr="00B15764" w:rsidRDefault="006A613D" w:rsidP="006A613D">
      <w:pPr>
        <w:spacing w:beforeLines="20" w:before="48" w:afterLines="50" w:after="120" w:line="240" w:lineRule="auto"/>
        <w:jc w:val="center"/>
        <w:rPr>
          <w:rFonts w:ascii="Times New Roman" w:hAnsi="Times New Roman"/>
          <w:iCs/>
          <w:color w:val="008000"/>
          <w:lang w:eastAsia="zh-CN"/>
        </w:rPr>
      </w:pPr>
      <w:r w:rsidRPr="00B15764">
        <w:rPr>
          <w:rFonts w:ascii="Times New Roman" w:hAnsi="Times New Roman"/>
          <w:iCs/>
          <w:color w:val="008000"/>
          <w:lang w:eastAsia="zh-CN"/>
        </w:rPr>
        <w:t>Fig. 20. Engineering applications of DLTFI.</w:t>
      </w:r>
    </w:p>
    <w:p w14:paraId="7504456E" w14:textId="7A33E58C" w:rsidR="002E040F" w:rsidRPr="002E040F" w:rsidRDefault="002E040F" w:rsidP="006A613D">
      <w:pPr>
        <w:pStyle w:val="MDPI31text"/>
        <w:spacing w:line="240" w:lineRule="auto"/>
        <w:ind w:firstLine="0"/>
        <w:rPr>
          <w:rFonts w:ascii="Times New Roman" w:eastAsia="宋体" w:hAnsi="Times New Roman"/>
          <w:color w:val="auto"/>
          <w:szCs w:val="20"/>
        </w:rPr>
      </w:pPr>
      <w:r w:rsidRPr="002E040F">
        <w:rPr>
          <w:rFonts w:ascii="Times New Roman" w:eastAsia="宋体" w:hAnsi="Times New Roman"/>
          <w:color w:val="auto"/>
          <w:szCs w:val="20"/>
        </w:rPr>
        <w:t>climate prediction, not only can we issue more accurate warning information to reduce the impact of severe weather on people's lives</w:t>
      </w:r>
      <w:r w:rsidR="00F7095C">
        <w:rPr>
          <w:rFonts w:ascii="Times New Roman" w:eastAsia="宋体" w:hAnsi="Times New Roman"/>
          <w:color w:val="auto"/>
          <w:szCs w:val="20"/>
        </w:rPr>
        <w:t>. W</w:t>
      </w:r>
      <w:r w:rsidRPr="002E040F">
        <w:rPr>
          <w:rFonts w:ascii="Times New Roman" w:eastAsia="宋体" w:hAnsi="Times New Roman"/>
          <w:color w:val="auto"/>
          <w:szCs w:val="20"/>
        </w:rPr>
        <w:t>e can also provide more timely and accurate weather services to the people engaged in agriculture and pastoralism, thus, creating greater economic value.</w:t>
      </w:r>
    </w:p>
    <w:p w14:paraId="3FE88789" w14:textId="0DCF0C7C" w:rsidR="002E040F" w:rsidRPr="002E040F" w:rsidRDefault="002E040F" w:rsidP="005D516E">
      <w:pPr>
        <w:pStyle w:val="MDPI31text"/>
        <w:spacing w:line="240" w:lineRule="auto"/>
        <w:ind w:firstLineChars="150" w:firstLine="300"/>
        <w:rPr>
          <w:rFonts w:ascii="Times New Roman" w:eastAsia="宋体" w:hAnsi="Times New Roman"/>
          <w:color w:val="auto"/>
          <w:szCs w:val="20"/>
        </w:rPr>
      </w:pPr>
      <w:r w:rsidRPr="002E040F">
        <w:rPr>
          <w:rFonts w:ascii="Times New Roman" w:eastAsia="宋体" w:hAnsi="Times New Roman"/>
          <w:color w:val="auto"/>
          <w:szCs w:val="20"/>
        </w:rPr>
        <w:t>In terms of the traffic, we can use MCS to let workers collect traffic flow in different spatiotemporal distributions, and purify the data by DLFTI method.</w:t>
      </w:r>
      <w:r w:rsidRPr="002E040F">
        <w:rPr>
          <w:rFonts w:ascii="Times New Roman" w:eastAsia="宋体" w:hAnsi="Times New Roman" w:hint="eastAsia"/>
          <w:color w:val="auto"/>
          <w:szCs w:val="20"/>
        </w:rPr>
        <w:t xml:space="preserve"> </w:t>
      </w:r>
      <w:r w:rsidRPr="002E040F">
        <w:rPr>
          <w:rFonts w:ascii="Times New Roman" w:eastAsia="宋体" w:hAnsi="Times New Roman"/>
          <w:color w:val="auto"/>
          <w:szCs w:val="20"/>
        </w:rPr>
        <w:t>Thus, the traffic situation of each spatiotemporal distribution is obtained</w:t>
      </w:r>
      <w:r w:rsidR="00DF4BD3">
        <w:rPr>
          <w:rFonts w:ascii="Times New Roman" w:eastAsia="宋体" w:hAnsi="Times New Roman"/>
          <w:color w:val="auto"/>
          <w:szCs w:val="20"/>
        </w:rPr>
        <w:t>,</w:t>
      </w:r>
      <w:r w:rsidRPr="002E040F">
        <w:rPr>
          <w:rFonts w:ascii="Times New Roman" w:eastAsia="宋体" w:hAnsi="Times New Roman"/>
          <w:color w:val="auto"/>
          <w:szCs w:val="20"/>
        </w:rPr>
        <w:t xml:space="preserve"> and an effective traffic circulation monitoring mechanism can be established.</w:t>
      </w:r>
      <w:r w:rsidRPr="002E040F">
        <w:rPr>
          <w:rFonts w:ascii="Times New Roman" w:eastAsia="宋体" w:hAnsi="Times New Roman" w:hint="eastAsia"/>
          <w:color w:val="auto"/>
          <w:szCs w:val="20"/>
        </w:rPr>
        <w:t xml:space="preserve"> </w:t>
      </w:r>
      <w:r w:rsidRPr="002E040F">
        <w:rPr>
          <w:rFonts w:ascii="Times New Roman" w:eastAsia="宋体" w:hAnsi="Times New Roman"/>
          <w:color w:val="auto"/>
          <w:szCs w:val="20"/>
        </w:rPr>
        <w:t xml:space="preserve">We can use the monitoring mechanism to provide reasonable support for the state of public traffic circulation, </w:t>
      </w:r>
      <w:r w:rsidRPr="000D62BE">
        <w:rPr>
          <w:rFonts w:ascii="Times New Roman" w:eastAsia="宋体" w:hAnsi="Times New Roman"/>
          <w:color w:val="008000"/>
          <w:szCs w:val="20"/>
        </w:rPr>
        <w:t>which can</w:t>
      </w:r>
      <w:r w:rsidRPr="000D62BE">
        <w:rPr>
          <w:rFonts w:ascii="Times New Roman" w:eastAsia="宋体" w:hAnsi="Times New Roman" w:hint="eastAsia"/>
          <w:color w:val="008000"/>
          <w:szCs w:val="20"/>
        </w:rPr>
        <w:t xml:space="preserve"> </w:t>
      </w:r>
      <w:r w:rsidRPr="000D62BE">
        <w:rPr>
          <w:rFonts w:ascii="Times New Roman" w:eastAsia="宋体" w:hAnsi="Times New Roman"/>
          <w:color w:val="008000"/>
          <w:szCs w:val="20"/>
        </w:rPr>
        <w:t xml:space="preserve">facilitate us to learn the spatiotemporal characteristics of vehicle travel and master the traffic </w:t>
      </w:r>
      <w:r w:rsidR="006A3169" w:rsidRPr="000D62BE">
        <w:rPr>
          <w:rFonts w:ascii="Times New Roman" w:eastAsia="宋体" w:hAnsi="Times New Roman"/>
          <w:color w:val="008000"/>
          <w:szCs w:val="20"/>
        </w:rPr>
        <w:t xml:space="preserve">flow </w:t>
      </w:r>
      <w:r w:rsidRPr="000D62BE">
        <w:rPr>
          <w:rFonts w:ascii="Times New Roman" w:eastAsia="宋体" w:hAnsi="Times New Roman"/>
          <w:color w:val="008000"/>
          <w:szCs w:val="20"/>
        </w:rPr>
        <w:t>state to provide support for road navigation,</w:t>
      </w:r>
      <w:r w:rsidRPr="002E040F">
        <w:rPr>
          <w:rFonts w:ascii="Times New Roman" w:eastAsia="宋体" w:hAnsi="Times New Roman"/>
          <w:color w:val="auto"/>
          <w:szCs w:val="20"/>
        </w:rPr>
        <w:t xml:space="preserve"> travel guide, parking selection and so on.</w:t>
      </w:r>
    </w:p>
    <w:p w14:paraId="2EAAC3FE" w14:textId="7FBF0E0A" w:rsidR="006D3A06" w:rsidRDefault="002E040F" w:rsidP="006D3A06">
      <w:pPr>
        <w:pStyle w:val="MDPI31text"/>
        <w:spacing w:line="240" w:lineRule="auto"/>
        <w:ind w:firstLine="0"/>
        <w:rPr>
          <w:rFonts w:ascii="Times New Roman" w:eastAsia="宋体" w:hAnsi="Times New Roman"/>
        </w:rPr>
      </w:pPr>
      <w:r w:rsidRPr="002E040F">
        <w:rPr>
          <w:rFonts w:ascii="Times New Roman" w:eastAsia="宋体" w:hAnsi="Times New Roman"/>
          <w:color w:val="auto"/>
          <w:szCs w:val="20"/>
        </w:rPr>
        <w:t>In terms of the environment, due to the large amount of industrial development and human activities at this stage, the forms of environmental pollution have become more and more abundant, and the traditional environmental monitoring methods have been difficult to meet the requirements today.</w:t>
      </w:r>
      <w:r w:rsidRPr="002E040F">
        <w:rPr>
          <w:rFonts w:ascii="Times New Roman" w:eastAsia="宋体" w:hAnsi="Times New Roman" w:hint="eastAsia"/>
          <w:color w:val="auto"/>
          <w:szCs w:val="20"/>
        </w:rPr>
        <w:t xml:space="preserve"> </w:t>
      </w:r>
      <w:r w:rsidRPr="002E040F">
        <w:rPr>
          <w:rFonts w:ascii="Times New Roman" w:eastAsia="宋体" w:hAnsi="Times New Roman"/>
          <w:color w:val="auto"/>
          <w:szCs w:val="20"/>
        </w:rPr>
        <w:t xml:space="preserve">Therefore, we can adopt the paradigm of MCS, </w:t>
      </w:r>
      <w:r w:rsidR="00B95BE5">
        <w:rPr>
          <w:rFonts w:ascii="Times New Roman" w:eastAsia="宋体" w:hAnsi="Times New Roman"/>
          <w:color w:val="auto"/>
          <w:szCs w:val="20"/>
        </w:rPr>
        <w:t xml:space="preserve">and </w:t>
      </w:r>
      <w:r w:rsidRPr="002E040F">
        <w:rPr>
          <w:rFonts w:ascii="Times New Roman" w:eastAsia="宋体" w:hAnsi="Times New Roman"/>
          <w:color w:val="auto"/>
          <w:szCs w:val="20"/>
        </w:rPr>
        <w:t xml:space="preserve">recruit workers to detect </w:t>
      </w:r>
      <w:r w:rsidR="00372D72">
        <w:rPr>
          <w:rFonts w:ascii="Times New Roman" w:eastAsia="宋体" w:hAnsi="Times New Roman"/>
          <w:color w:val="auto"/>
          <w:szCs w:val="20"/>
        </w:rPr>
        <w:t xml:space="preserve">the </w:t>
      </w:r>
      <w:r w:rsidRPr="002E040F">
        <w:rPr>
          <w:rFonts w:ascii="Times New Roman" w:eastAsia="宋体" w:hAnsi="Times New Roman"/>
          <w:color w:val="auto"/>
          <w:szCs w:val="20"/>
        </w:rPr>
        <w:t xml:space="preserve">diverse spatiotemporal distribution of environmental component data such as soil composition and water quality. And the data reported by workers can be purified by DLFTI method to obtain the environmental spatiotemporal data accurately. This will help us to establish a sounder environmental monitoring system, enabling us to </w:t>
      </w:r>
      <w:r w:rsidR="002058BD">
        <w:rPr>
          <w:rFonts w:ascii="Times New Roman" w:eastAsia="宋体" w:hAnsi="Times New Roman"/>
          <w:color w:val="auto"/>
          <w:szCs w:val="20"/>
        </w:rPr>
        <w:t>achieve better</w:t>
      </w:r>
      <w:r w:rsidRPr="002E040F">
        <w:rPr>
          <w:rFonts w:ascii="Times New Roman" w:eastAsia="宋体" w:hAnsi="Times New Roman"/>
          <w:color w:val="auto"/>
          <w:szCs w:val="20"/>
        </w:rPr>
        <w:t xml:space="preserve"> water sources</w:t>
      </w:r>
      <w:r w:rsidR="00897437" w:rsidRPr="00897437">
        <w:rPr>
          <w:rFonts w:ascii="Times New Roman" w:eastAsia="宋体" w:hAnsi="Times New Roman"/>
          <w:color w:val="auto"/>
          <w:szCs w:val="20"/>
        </w:rPr>
        <w:t xml:space="preserve"> </w:t>
      </w:r>
      <w:r w:rsidR="00897437" w:rsidRPr="00266A2F">
        <w:rPr>
          <w:rFonts w:ascii="Times New Roman" w:eastAsia="宋体" w:hAnsi="Times New Roman"/>
          <w:color w:val="auto"/>
          <w:szCs w:val="20"/>
        </w:rPr>
        <w:t>management</w:t>
      </w:r>
      <w:r w:rsidRPr="002E040F">
        <w:rPr>
          <w:rFonts w:ascii="Times New Roman" w:eastAsia="宋体" w:hAnsi="Times New Roman"/>
          <w:color w:val="auto"/>
          <w:szCs w:val="20"/>
        </w:rPr>
        <w:t xml:space="preserve">, </w:t>
      </w:r>
      <w:r w:rsidR="006D3A06" w:rsidRPr="002E040F">
        <w:rPr>
          <w:rFonts w:ascii="Times New Roman" w:eastAsia="宋体" w:hAnsi="Times New Roman"/>
          <w:color w:val="auto"/>
          <w:szCs w:val="20"/>
        </w:rPr>
        <w:t>environmental management, and soil restoration.</w:t>
      </w:r>
      <w:r w:rsidR="006D3A06" w:rsidRPr="002E040F">
        <w:rPr>
          <w:rFonts w:ascii="Times New Roman" w:eastAsia="宋体" w:hAnsi="Times New Roman" w:hint="eastAsia"/>
          <w:color w:val="auto"/>
          <w:szCs w:val="20"/>
        </w:rPr>
        <w:t xml:space="preserve"> </w:t>
      </w:r>
      <w:r w:rsidR="006D3A06" w:rsidRPr="002E040F">
        <w:rPr>
          <w:rFonts w:ascii="Times New Roman" w:eastAsia="宋体" w:hAnsi="Times New Roman"/>
          <w:color w:val="auto"/>
          <w:szCs w:val="20"/>
        </w:rPr>
        <w:t>It can also help us to obtain early warnings of future environmental problems,</w:t>
      </w:r>
      <w:r w:rsidR="006D3A06" w:rsidRPr="006D3A06">
        <w:rPr>
          <w:rFonts w:ascii="Times New Roman" w:eastAsia="宋体" w:hAnsi="Times New Roman"/>
        </w:rPr>
        <w:t xml:space="preserve"> </w:t>
      </w:r>
      <w:r w:rsidR="00397E4B" w:rsidRPr="00397E4B">
        <w:rPr>
          <w:rFonts w:ascii="Times New Roman" w:eastAsia="宋体" w:hAnsi="Times New Roman"/>
        </w:rPr>
        <w:t>providing more feasible and efficient pollution prevention solutions.</w:t>
      </w:r>
    </w:p>
    <w:p w14:paraId="06DCB516" w14:textId="7839F72B" w:rsidR="00003142" w:rsidRPr="00717186" w:rsidRDefault="00003142" w:rsidP="00AA58AB">
      <w:pPr>
        <w:pStyle w:val="1"/>
        <w:numPr>
          <w:ilvl w:val="0"/>
          <w:numId w:val="2"/>
        </w:numPr>
        <w:spacing w:before="120"/>
        <w:ind w:left="357" w:hanging="357"/>
        <w:rPr>
          <w:smallCaps w:val="0"/>
        </w:rPr>
      </w:pPr>
      <w:r w:rsidRPr="00717186">
        <w:rPr>
          <w:smallCaps w:val="0"/>
        </w:rPr>
        <w:t>C</w:t>
      </w:r>
      <w:r w:rsidR="00717186">
        <w:rPr>
          <w:smallCaps w:val="0"/>
        </w:rPr>
        <w:t>onclusion</w:t>
      </w:r>
      <w:r w:rsidR="00F57070">
        <w:rPr>
          <w:smallCaps w:val="0"/>
        </w:rPr>
        <w:t xml:space="preserve"> and future works</w:t>
      </w:r>
    </w:p>
    <w:p w14:paraId="0642F4FA" w14:textId="0E7433A7" w:rsidR="00E16330" w:rsidRPr="00E16330" w:rsidRDefault="00E16330" w:rsidP="00276A60">
      <w:pPr>
        <w:pStyle w:val="MDPI31text"/>
        <w:spacing w:line="240" w:lineRule="auto"/>
        <w:ind w:firstLineChars="150" w:firstLine="300"/>
        <w:rPr>
          <w:rFonts w:ascii="Times New Roman" w:eastAsia="宋体" w:hAnsi="Times New Roman"/>
          <w:color w:val="auto"/>
          <w:szCs w:val="20"/>
        </w:rPr>
      </w:pPr>
      <w:r w:rsidRPr="00E16330">
        <w:rPr>
          <w:rFonts w:ascii="Times New Roman" w:eastAsia="宋体" w:hAnsi="Times New Roman"/>
          <w:color w:val="auto"/>
          <w:szCs w:val="20"/>
        </w:rPr>
        <w:t xml:space="preserve">In this paper, we focus on the worker recognition and truth discovery problem in MCS while </w:t>
      </w:r>
      <w:r w:rsidR="00BA4148" w:rsidRPr="00E16330">
        <w:rPr>
          <w:rFonts w:ascii="Times New Roman" w:eastAsia="宋体" w:hAnsi="Times New Roman"/>
          <w:color w:val="auto"/>
          <w:szCs w:val="20"/>
        </w:rPr>
        <w:t xml:space="preserve">simultaneously </w:t>
      </w:r>
      <w:r w:rsidRPr="00E16330">
        <w:rPr>
          <w:rFonts w:ascii="Times New Roman" w:eastAsia="宋体" w:hAnsi="Times New Roman"/>
          <w:color w:val="auto"/>
          <w:szCs w:val="20"/>
        </w:rPr>
        <w:t xml:space="preserve">considering the unknown quality and gang of malicious workers. We propose a truth inference mechanism resistant to malicious gang attacks called DLFTI, which builds the multi-level GTD and multi-level ETD framework based on UAVs, already recognized trustworthy workers, and the DMF. Based on multi-level GTD, our DLFTI can achieve fast and efficient worker recognition, which can solve the slow start or even cold start problem caused by the unknown quality in the early stage of MCS. </w:t>
      </w:r>
      <w:r w:rsidR="007133E0" w:rsidRPr="0021653E">
        <w:rPr>
          <w:rFonts w:ascii="Times New Roman" w:eastAsia="宋体" w:hAnsi="Times New Roman"/>
          <w:color w:val="008000"/>
          <w:szCs w:val="20"/>
        </w:rPr>
        <w:t>Meanwhile,</w:t>
      </w:r>
      <w:r w:rsidR="0021653E" w:rsidRPr="0021653E">
        <w:rPr>
          <w:rFonts w:ascii="Times New Roman" w:eastAsia="宋体" w:hAnsi="Times New Roman"/>
          <w:color w:val="008000"/>
          <w:szCs w:val="20"/>
        </w:rPr>
        <w:t xml:space="preserve"> </w:t>
      </w:r>
      <w:r w:rsidRPr="0021653E">
        <w:rPr>
          <w:rFonts w:ascii="Times New Roman" w:eastAsia="宋体" w:hAnsi="Times New Roman"/>
          <w:color w:val="008000"/>
          <w:szCs w:val="20"/>
        </w:rPr>
        <w:t xml:space="preserve">based on multi-level ETD, our DLFTI can achieve accurate truth discovery to accomplish the expected goal of </w:t>
      </w:r>
      <w:r w:rsidR="002F0AC2" w:rsidRPr="0021653E">
        <w:rPr>
          <w:rFonts w:ascii="Times New Roman" w:eastAsia="宋体" w:hAnsi="Times New Roman"/>
          <w:color w:val="008000"/>
          <w:szCs w:val="20"/>
        </w:rPr>
        <w:t>Crowd Sensing</w:t>
      </w:r>
      <w:r w:rsidRPr="0021653E">
        <w:rPr>
          <w:rFonts w:ascii="Times New Roman" w:eastAsia="宋体" w:hAnsi="Times New Roman"/>
          <w:color w:val="008000"/>
          <w:szCs w:val="20"/>
        </w:rPr>
        <w:t xml:space="preserve"> in high quality.</w:t>
      </w:r>
      <w:r w:rsidRPr="00E16330">
        <w:rPr>
          <w:rFonts w:ascii="Times New Roman" w:eastAsia="宋体" w:hAnsi="Times New Roman"/>
          <w:color w:val="auto"/>
          <w:szCs w:val="20"/>
        </w:rPr>
        <w:t xml:space="preserve"> Finally, we conduct extensive simulations on a real dataset to demonstrate the effectiveness of our mechanisms. The results show that our algorithm significantly outperforms the compared algorithms in three metrics, AUC score, RMSE and FR</w:t>
      </w:r>
      <w:r w:rsidR="004C0C48">
        <w:rPr>
          <w:rFonts w:ascii="Times New Roman" w:eastAsia="宋体" w:hAnsi="Times New Roman"/>
          <w:color w:val="auto"/>
          <w:szCs w:val="20"/>
        </w:rPr>
        <w:t xml:space="preserve">. And </w:t>
      </w:r>
      <w:r w:rsidR="004C0C48">
        <w:rPr>
          <w:rFonts w:ascii="Times New Roman" w:eastAsia="宋体" w:hAnsi="Times New Roman" w:hint="eastAsia"/>
          <w:color w:val="auto"/>
          <w:szCs w:val="20"/>
          <w:lang w:eastAsia="zh-CN"/>
        </w:rPr>
        <w:t>t</w:t>
      </w:r>
      <w:r w:rsidR="004C0C48">
        <w:rPr>
          <w:rFonts w:ascii="Times New Roman" w:eastAsia="宋体" w:hAnsi="Times New Roman"/>
          <w:color w:val="auto"/>
          <w:szCs w:val="20"/>
        </w:rPr>
        <w:t>he advantages are especially dramatic when the malicious workers occupy most</w:t>
      </w:r>
      <w:r w:rsidRPr="00E16330">
        <w:rPr>
          <w:rFonts w:ascii="Times New Roman" w:eastAsia="宋体" w:hAnsi="Times New Roman"/>
          <w:color w:val="auto"/>
          <w:szCs w:val="20"/>
        </w:rPr>
        <w:t xml:space="preserve"> of the alternative workers.</w:t>
      </w:r>
    </w:p>
    <w:p w14:paraId="6DB4AC1F" w14:textId="69C184BC" w:rsidR="00B70184" w:rsidRDefault="00E16330" w:rsidP="00276A60">
      <w:pPr>
        <w:pStyle w:val="MDPI31text"/>
        <w:spacing w:line="240" w:lineRule="auto"/>
        <w:ind w:firstLineChars="150" w:firstLine="300"/>
        <w:rPr>
          <w:rFonts w:ascii="Times New Roman" w:eastAsia="宋体" w:hAnsi="Times New Roman"/>
          <w:color w:val="auto"/>
          <w:szCs w:val="20"/>
        </w:rPr>
      </w:pPr>
      <w:r w:rsidRPr="00E16330">
        <w:rPr>
          <w:rFonts w:ascii="Times New Roman" w:eastAsia="宋体" w:hAnsi="Times New Roman"/>
          <w:color w:val="auto"/>
          <w:szCs w:val="20"/>
        </w:rPr>
        <w:t xml:space="preserve">In the future, we are planning to investigate more efficient methods for truth inference to better improve the development of MCS. Meanwhile, we will also devote to integrating our truth inference method with worker selection based on the balance of exploration and exploitation, especially considering the Multi-Armed Bandit (MAB) algorithm and auction theory. We hope that the worker recognition and truth discovery obtained by DLFTI can be effectively fed back to the data platform and assist in </w:t>
      </w:r>
      <w:r w:rsidR="003550DD">
        <w:rPr>
          <w:rFonts w:ascii="Times New Roman" w:eastAsia="宋体" w:hAnsi="Times New Roman"/>
          <w:color w:val="auto"/>
          <w:szCs w:val="20"/>
        </w:rPr>
        <w:t>selecting</w:t>
      </w:r>
      <w:r w:rsidRPr="00E16330">
        <w:rPr>
          <w:rFonts w:ascii="Times New Roman" w:eastAsia="宋体" w:hAnsi="Times New Roman"/>
          <w:color w:val="auto"/>
          <w:szCs w:val="20"/>
        </w:rPr>
        <w:t xml:space="preserve"> workers to increase the revenue</w:t>
      </w:r>
      <w:r w:rsidR="00B70184" w:rsidRPr="00E16330">
        <w:rPr>
          <w:rFonts w:ascii="Times New Roman" w:eastAsia="宋体" w:hAnsi="Times New Roman"/>
          <w:color w:val="auto"/>
          <w:szCs w:val="20"/>
        </w:rPr>
        <w:t>.</w:t>
      </w:r>
    </w:p>
    <w:p w14:paraId="78E7C155" w14:textId="77777777" w:rsidR="00562CB1" w:rsidRPr="00562CB1" w:rsidRDefault="00562CB1" w:rsidP="00562CB1">
      <w:pPr>
        <w:pStyle w:val="1"/>
        <w:spacing w:before="120"/>
        <w:ind w:left="318" w:hanging="318"/>
        <w:rPr>
          <w:smallCaps w:val="0"/>
        </w:rPr>
      </w:pPr>
      <w:r w:rsidRPr="00562CB1">
        <w:rPr>
          <w:smallCaps w:val="0"/>
        </w:rPr>
        <w:t>CRediT authorship contribution statement</w:t>
      </w:r>
    </w:p>
    <w:p w14:paraId="6DF0D85B" w14:textId="32F25343" w:rsidR="00562CB1" w:rsidRPr="00133234" w:rsidRDefault="00562CB1" w:rsidP="00354D57">
      <w:pPr>
        <w:pStyle w:val="PARAGRAPH"/>
        <w:spacing w:line="240" w:lineRule="auto"/>
        <w:ind w:firstLineChars="150" w:firstLine="301"/>
        <w:rPr>
          <w:rFonts w:ascii="Times New Roman" w:hAnsi="Times New Roman"/>
          <w:szCs w:val="19"/>
          <w:lang w:eastAsia="zh-CN"/>
        </w:rPr>
      </w:pPr>
      <w:r w:rsidRPr="00133234">
        <w:rPr>
          <w:rFonts w:ascii="Times New Roman" w:hAnsi="Times New Roman"/>
          <w:b/>
          <w:szCs w:val="19"/>
        </w:rPr>
        <w:t>Jianheng Tang</w:t>
      </w:r>
      <w:r w:rsidR="00880CB5">
        <w:rPr>
          <w:rFonts w:ascii="Times New Roman" w:hAnsi="Times New Roman"/>
          <w:b/>
          <w:szCs w:val="19"/>
        </w:rPr>
        <w:t xml:space="preserve"> </w:t>
      </w:r>
      <w:r w:rsidR="00880CB5" w:rsidRPr="00880CB5">
        <w:rPr>
          <w:rFonts w:ascii="Times New Roman" w:hAnsi="Times New Roman"/>
          <w:bCs/>
          <w:szCs w:val="19"/>
        </w:rPr>
        <w:t>and</w:t>
      </w:r>
      <w:r w:rsidR="00880CB5" w:rsidRPr="00880CB5">
        <w:rPr>
          <w:rFonts w:ascii="Times New Roman" w:hAnsi="Times New Roman"/>
          <w:b/>
          <w:szCs w:val="19"/>
        </w:rPr>
        <w:t xml:space="preserve"> </w:t>
      </w:r>
      <w:r w:rsidR="00880CB5" w:rsidRPr="00133234">
        <w:rPr>
          <w:rFonts w:ascii="Times New Roman" w:hAnsi="Times New Roman"/>
          <w:b/>
          <w:szCs w:val="19"/>
        </w:rPr>
        <w:t>Kejia Fan</w:t>
      </w:r>
      <w:r w:rsidRPr="0047015F">
        <w:rPr>
          <w:rFonts w:ascii="Times New Roman" w:hAnsi="Times New Roman"/>
          <w:szCs w:val="19"/>
          <w:lang w:eastAsia="zh-CN"/>
        </w:rPr>
        <w:t>: Conceptualization, Methodology, Software, Investigation, Formal analysis, Writing-original draft.</w:t>
      </w:r>
      <w:r w:rsidR="00880CB5">
        <w:rPr>
          <w:rFonts w:ascii="Times New Roman" w:hAnsi="Times New Roman"/>
          <w:szCs w:val="19"/>
          <w:lang w:eastAsia="zh-CN"/>
        </w:rPr>
        <w:t xml:space="preserve"> </w:t>
      </w:r>
      <w:r w:rsidR="00880CB5" w:rsidRPr="00880CB5">
        <w:rPr>
          <w:rFonts w:ascii="Times New Roman" w:hAnsi="Times New Roman"/>
          <w:b/>
          <w:bCs/>
          <w:szCs w:val="19"/>
          <w:lang w:eastAsia="zh-CN"/>
        </w:rPr>
        <w:t>Pengzhi Yi</w:t>
      </w:r>
      <w:r w:rsidR="00880CB5" w:rsidRPr="001916B0">
        <w:rPr>
          <w:rFonts w:ascii="Times New Roman" w:hAnsi="Times New Roman"/>
          <w:b/>
          <w:bCs/>
          <w:szCs w:val="19"/>
          <w:lang w:eastAsia="zh-CN"/>
        </w:rPr>
        <w:t>n</w:t>
      </w:r>
      <w:r w:rsidR="00880CB5">
        <w:rPr>
          <w:rFonts w:ascii="Times New Roman" w:hAnsi="Times New Roman"/>
          <w:szCs w:val="19"/>
          <w:lang w:eastAsia="zh-CN"/>
        </w:rPr>
        <w:t xml:space="preserve"> and</w:t>
      </w:r>
      <w:r w:rsidRPr="0047015F">
        <w:rPr>
          <w:rFonts w:ascii="Times New Roman" w:hAnsi="Times New Roman"/>
          <w:szCs w:val="19"/>
          <w:lang w:eastAsia="zh-CN"/>
        </w:rPr>
        <w:t xml:space="preserve"> </w:t>
      </w:r>
      <w:r w:rsidRPr="00133234">
        <w:rPr>
          <w:rFonts w:ascii="Times New Roman" w:hAnsi="Times New Roman"/>
          <w:b/>
          <w:szCs w:val="19"/>
        </w:rPr>
        <w:t>Zhenzhe Qu</w:t>
      </w:r>
      <w:r>
        <w:rPr>
          <w:rFonts w:ascii="Times New Roman" w:hAnsi="Times New Roman"/>
          <w:szCs w:val="19"/>
          <w:lang w:eastAsia="zh-CN"/>
        </w:rPr>
        <w:t xml:space="preserve">: </w:t>
      </w:r>
      <w:r w:rsidR="00BD1F7A" w:rsidRPr="0047015F">
        <w:rPr>
          <w:rFonts w:ascii="Times New Roman" w:hAnsi="Times New Roman"/>
          <w:szCs w:val="19"/>
          <w:lang w:eastAsia="zh-CN"/>
        </w:rPr>
        <w:t>Investigation</w:t>
      </w:r>
      <w:r w:rsidR="00BD1F7A">
        <w:rPr>
          <w:rFonts w:ascii="Times New Roman" w:hAnsi="Times New Roman"/>
          <w:szCs w:val="19"/>
          <w:lang w:eastAsia="zh-CN"/>
        </w:rPr>
        <w:t xml:space="preserve">, </w:t>
      </w:r>
      <w:r>
        <w:rPr>
          <w:rFonts w:ascii="Times New Roman" w:hAnsi="Times New Roman"/>
          <w:szCs w:val="19"/>
          <w:lang w:eastAsia="zh-CN"/>
        </w:rPr>
        <w:t>R</w:t>
      </w:r>
      <w:r w:rsidRPr="0047015F">
        <w:rPr>
          <w:rFonts w:ascii="Times New Roman" w:hAnsi="Times New Roman"/>
          <w:szCs w:val="19"/>
          <w:lang w:eastAsia="zh-CN"/>
        </w:rPr>
        <w:t>eview</w:t>
      </w:r>
      <w:r w:rsidR="00253CFA">
        <w:rPr>
          <w:rFonts w:ascii="Times New Roman" w:hAnsi="Times New Roman"/>
          <w:szCs w:val="19"/>
          <w:lang w:eastAsia="zh-CN"/>
        </w:rPr>
        <w:t xml:space="preserve"> </w:t>
      </w:r>
      <w:r w:rsidR="00253CFA" w:rsidRPr="0047015F">
        <w:rPr>
          <w:rFonts w:ascii="Times New Roman" w:hAnsi="Times New Roman"/>
          <w:szCs w:val="19"/>
          <w:lang w:eastAsia="zh-CN"/>
        </w:rPr>
        <w:t>&amp;</w:t>
      </w:r>
      <w:r w:rsidRPr="0047015F">
        <w:rPr>
          <w:rFonts w:ascii="Times New Roman" w:hAnsi="Times New Roman"/>
          <w:szCs w:val="19"/>
          <w:lang w:eastAsia="zh-CN"/>
        </w:rPr>
        <w:t xml:space="preserve"> editing</w:t>
      </w:r>
      <w:r>
        <w:rPr>
          <w:rFonts w:ascii="Times New Roman" w:hAnsi="Times New Roman"/>
          <w:szCs w:val="19"/>
          <w:lang w:eastAsia="zh-CN"/>
        </w:rPr>
        <w:t xml:space="preserve">. </w:t>
      </w:r>
      <w:r w:rsidRPr="0047015F">
        <w:rPr>
          <w:rFonts w:ascii="Times New Roman" w:hAnsi="Times New Roman"/>
          <w:b/>
          <w:szCs w:val="19"/>
          <w:lang w:eastAsia="zh-CN"/>
        </w:rPr>
        <w:t>Anfeng Liu</w:t>
      </w:r>
      <w:r w:rsidRPr="0047015F">
        <w:rPr>
          <w:rFonts w:ascii="Times New Roman" w:hAnsi="Times New Roman"/>
          <w:szCs w:val="19"/>
          <w:lang w:eastAsia="zh-CN"/>
        </w:rPr>
        <w:t>: Conceptualization, Funding acquisition, Resources, Supervision, Writing-original draft, Writing-review &amp; editing.</w:t>
      </w:r>
      <w:r w:rsidRPr="00133234">
        <w:rPr>
          <w:rFonts w:ascii="Times New Roman" w:hAnsi="Times New Roman"/>
          <w:b/>
          <w:szCs w:val="19"/>
          <w:lang w:eastAsia="zh-CN"/>
        </w:rPr>
        <w:t xml:space="preserve"> </w:t>
      </w:r>
      <w:r w:rsidRPr="0047015F">
        <w:rPr>
          <w:rFonts w:ascii="Times New Roman" w:hAnsi="Times New Roman"/>
          <w:b/>
          <w:szCs w:val="19"/>
          <w:lang w:eastAsia="zh-CN"/>
        </w:rPr>
        <w:t>N. Xiong</w:t>
      </w:r>
      <w:r w:rsidRPr="0047015F">
        <w:rPr>
          <w:rFonts w:ascii="Times New Roman" w:hAnsi="Times New Roman"/>
          <w:szCs w:val="19"/>
          <w:lang w:eastAsia="zh-CN"/>
        </w:rPr>
        <w:t>: Supervision, review &amp; editing.</w:t>
      </w:r>
      <w:r w:rsidRPr="003C399C">
        <w:rPr>
          <w:rFonts w:ascii="Times New Roman" w:hAnsi="Times New Roman"/>
          <w:szCs w:val="19"/>
        </w:rPr>
        <w:t xml:space="preserve"> </w:t>
      </w:r>
      <w:r w:rsidRPr="00133234">
        <w:rPr>
          <w:rFonts w:ascii="Times New Roman" w:hAnsi="Times New Roman"/>
          <w:b/>
          <w:szCs w:val="19"/>
          <w:lang w:eastAsia="zh-CN"/>
        </w:rPr>
        <w:t>Tian Wang</w:t>
      </w:r>
      <w:r w:rsidRPr="0047015F">
        <w:rPr>
          <w:rFonts w:ascii="Times New Roman" w:hAnsi="Times New Roman"/>
          <w:szCs w:val="19"/>
          <w:lang w:eastAsia="zh-CN"/>
        </w:rPr>
        <w:t>,</w:t>
      </w:r>
      <w:r w:rsidRPr="001D5894">
        <w:rPr>
          <w:rFonts w:ascii="Times New Roman" w:hAnsi="Times New Roman"/>
          <w:lang w:eastAsia="zh-CN"/>
        </w:rPr>
        <w:t xml:space="preserve"> </w:t>
      </w:r>
      <w:r w:rsidRPr="00133234">
        <w:rPr>
          <w:rFonts w:ascii="Times New Roman" w:hAnsi="Times New Roman"/>
          <w:b/>
          <w:szCs w:val="19"/>
          <w:lang w:eastAsia="zh-CN"/>
        </w:rPr>
        <w:t>Mianxiong Dong</w:t>
      </w:r>
      <w:r>
        <w:rPr>
          <w:rFonts w:ascii="Times New Roman" w:hAnsi="Times New Roman"/>
          <w:lang w:eastAsia="zh-CN"/>
        </w:rPr>
        <w:t>,</w:t>
      </w:r>
      <w:r w:rsidRPr="003C399C">
        <w:rPr>
          <w:rFonts w:ascii="Times New Roman" w:hAnsi="Times New Roman"/>
          <w:b/>
          <w:szCs w:val="19"/>
        </w:rPr>
        <w:t xml:space="preserve"> </w:t>
      </w:r>
      <w:r w:rsidRPr="00133234">
        <w:rPr>
          <w:rFonts w:ascii="Times New Roman" w:hAnsi="Times New Roman"/>
          <w:b/>
          <w:szCs w:val="19"/>
          <w:lang w:eastAsia="zh-CN"/>
        </w:rPr>
        <w:t>Shaobo Zhang</w:t>
      </w:r>
      <w:r>
        <w:rPr>
          <w:rFonts w:ascii="Times New Roman" w:hAnsi="Times New Roman"/>
          <w:szCs w:val="19"/>
          <w:lang w:eastAsia="zh-CN"/>
        </w:rPr>
        <w:t>:</w:t>
      </w:r>
      <w:r w:rsidRPr="00EF0632">
        <w:rPr>
          <w:rFonts w:ascii="Times New Roman" w:hAnsi="Times New Roman"/>
          <w:szCs w:val="19"/>
          <w:lang w:eastAsia="zh-CN"/>
        </w:rPr>
        <w:t xml:space="preserve"> </w:t>
      </w:r>
      <w:r w:rsidRPr="0047015F">
        <w:rPr>
          <w:rFonts w:ascii="Times New Roman" w:hAnsi="Times New Roman"/>
          <w:szCs w:val="19"/>
          <w:lang w:eastAsia="zh-CN"/>
        </w:rPr>
        <w:t>Supervision,</w:t>
      </w:r>
      <w:r>
        <w:rPr>
          <w:rFonts w:ascii="Times New Roman" w:hAnsi="Times New Roman" w:hint="eastAsia"/>
          <w:szCs w:val="19"/>
          <w:lang w:eastAsia="zh-CN"/>
        </w:rPr>
        <w:t xml:space="preserve"> </w:t>
      </w:r>
      <w:r>
        <w:rPr>
          <w:rFonts w:ascii="Times New Roman" w:hAnsi="Times New Roman"/>
          <w:szCs w:val="19"/>
          <w:lang w:eastAsia="zh-CN"/>
        </w:rPr>
        <w:t>R</w:t>
      </w:r>
      <w:r w:rsidRPr="0047015F">
        <w:rPr>
          <w:rFonts w:ascii="Times New Roman" w:hAnsi="Times New Roman"/>
          <w:szCs w:val="19"/>
          <w:lang w:eastAsia="zh-CN"/>
        </w:rPr>
        <w:t>eview &amp; editing</w:t>
      </w:r>
      <w:r>
        <w:rPr>
          <w:rFonts w:ascii="Times New Roman" w:hAnsi="Times New Roman"/>
          <w:szCs w:val="19"/>
          <w:lang w:eastAsia="zh-CN"/>
        </w:rPr>
        <w:t>.</w:t>
      </w:r>
    </w:p>
    <w:p w14:paraId="27582C17" w14:textId="7CA023C7" w:rsidR="004A6BAE" w:rsidRPr="004A6BAE" w:rsidRDefault="004A6BAE" w:rsidP="00AA58AB">
      <w:pPr>
        <w:pStyle w:val="1"/>
        <w:spacing w:before="120"/>
        <w:ind w:left="318" w:hanging="318"/>
        <w:rPr>
          <w:smallCaps w:val="0"/>
        </w:rPr>
      </w:pPr>
      <w:r w:rsidRPr="004A6BAE">
        <w:rPr>
          <w:smallCaps w:val="0"/>
        </w:rPr>
        <w:lastRenderedPageBreak/>
        <w:t>Declaration of Competing Interest</w:t>
      </w:r>
    </w:p>
    <w:p w14:paraId="268976B1" w14:textId="698BA393" w:rsidR="004A6BAE" w:rsidRDefault="00DD100B" w:rsidP="00276A60">
      <w:pPr>
        <w:pStyle w:val="PARAGRAPHnoindent"/>
        <w:spacing w:line="240" w:lineRule="exact"/>
        <w:ind w:firstLineChars="150" w:firstLine="300"/>
        <w:rPr>
          <w:rFonts w:ascii="Times New Roman" w:hAnsi="Times New Roman"/>
        </w:rPr>
      </w:pPr>
      <w:r w:rsidRPr="00DD100B">
        <w:rPr>
          <w:rFonts w:ascii="Times New Roman" w:hAnsi="Times New Roman"/>
        </w:rPr>
        <w:t>The authors declare that they have no known competing financial interests or personal relationships that could have appeared to influence the work reported in this paper</w:t>
      </w:r>
      <w:r w:rsidR="004A6BAE" w:rsidRPr="004A6BAE">
        <w:rPr>
          <w:rFonts w:ascii="Times New Roman" w:hAnsi="Times New Roman"/>
        </w:rPr>
        <w:t>.</w:t>
      </w:r>
    </w:p>
    <w:p w14:paraId="01F5AC7E" w14:textId="77777777" w:rsidR="00DC3EFD" w:rsidRPr="00562CB1" w:rsidRDefault="00DC3EFD" w:rsidP="00DC3EFD">
      <w:pPr>
        <w:pStyle w:val="1"/>
        <w:spacing w:before="120"/>
        <w:ind w:left="318" w:hanging="318"/>
        <w:rPr>
          <w:smallCaps w:val="0"/>
        </w:rPr>
      </w:pPr>
      <w:r w:rsidRPr="00562CB1">
        <w:rPr>
          <w:smallCaps w:val="0"/>
        </w:rPr>
        <w:t>Data availability</w:t>
      </w:r>
    </w:p>
    <w:p w14:paraId="48E71ED0" w14:textId="77777777" w:rsidR="00DC3EFD" w:rsidRPr="005F3830" w:rsidRDefault="00DC3EFD" w:rsidP="00DC3EFD">
      <w:pPr>
        <w:pStyle w:val="PARAGRAPHnoindent"/>
        <w:spacing w:line="240" w:lineRule="exact"/>
        <w:ind w:firstLineChars="150" w:firstLine="300"/>
        <w:rPr>
          <w:rFonts w:ascii="Times New Roman" w:hAnsi="Times New Roman"/>
          <w:color w:val="000000" w:themeColor="text1"/>
          <w:lang w:val="pt-BR"/>
        </w:rPr>
      </w:pPr>
      <w:r w:rsidRPr="005F3830">
        <w:rPr>
          <w:rFonts w:ascii="Times New Roman" w:hAnsi="Times New Roman"/>
          <w:color w:val="000000" w:themeColor="text1"/>
          <w:lang w:val="pt-BR"/>
        </w:rPr>
        <w:t xml:space="preserve">Data will </w:t>
      </w:r>
      <w:r w:rsidRPr="00276A60">
        <w:rPr>
          <w:rFonts w:ascii="Times New Roman" w:hAnsi="Times New Roman"/>
        </w:rPr>
        <w:t>be</w:t>
      </w:r>
      <w:r w:rsidRPr="005F3830">
        <w:rPr>
          <w:rFonts w:ascii="Times New Roman" w:hAnsi="Times New Roman"/>
          <w:color w:val="000000" w:themeColor="text1"/>
          <w:lang w:val="pt-BR"/>
        </w:rPr>
        <w:t xml:space="preserve"> made available on request.</w:t>
      </w:r>
    </w:p>
    <w:p w14:paraId="4ED36475" w14:textId="28685865" w:rsidR="00454B25" w:rsidRPr="00B114C1" w:rsidRDefault="00454B25" w:rsidP="00454B25">
      <w:pPr>
        <w:pStyle w:val="1"/>
        <w:spacing w:before="120"/>
        <w:ind w:left="318" w:hanging="318"/>
        <w:rPr>
          <w:smallCaps w:val="0"/>
        </w:rPr>
      </w:pPr>
      <w:r w:rsidRPr="00B114C1">
        <w:rPr>
          <w:rFonts w:hint="eastAsia"/>
          <w:smallCaps w:val="0"/>
        </w:rPr>
        <w:t>A</w:t>
      </w:r>
      <w:r w:rsidRPr="00B114C1">
        <w:rPr>
          <w:smallCaps w:val="0"/>
        </w:rPr>
        <w:t>cknowledgment</w:t>
      </w:r>
    </w:p>
    <w:p w14:paraId="4B7DA898" w14:textId="23839F18" w:rsidR="004E210E" w:rsidRDefault="00E91346" w:rsidP="00276A60">
      <w:pPr>
        <w:pStyle w:val="PARAGRAPHnoindent"/>
        <w:spacing w:line="240" w:lineRule="exact"/>
        <w:ind w:firstLineChars="150" w:firstLine="300"/>
      </w:pPr>
      <w:r w:rsidRPr="00E91346">
        <w:rPr>
          <w:rFonts w:ascii="Times New Roman" w:hAnsi="Times New Roman"/>
        </w:rPr>
        <w:t>This work was supported in part by the National Natural Science Foundation of China (</w:t>
      </w:r>
      <w:r w:rsidR="00130C5B" w:rsidRPr="00130C5B">
        <w:rPr>
          <w:rFonts w:ascii="Times New Roman" w:hAnsi="Times New Roman"/>
        </w:rPr>
        <w:t>62072475</w:t>
      </w:r>
      <w:r w:rsidRPr="00E91346">
        <w:rPr>
          <w:rFonts w:ascii="Times New Roman" w:hAnsi="Times New Roman"/>
        </w:rPr>
        <w:t>)</w:t>
      </w:r>
      <w:r w:rsidR="00454B25" w:rsidRPr="00B114C1">
        <w:rPr>
          <w:rFonts w:ascii="Times New Roman" w:hAnsi="Times New Roman"/>
        </w:rPr>
        <w:t>.</w:t>
      </w:r>
      <w:r w:rsidR="004E210E" w:rsidRPr="004E210E">
        <w:t xml:space="preserve"> </w:t>
      </w:r>
    </w:p>
    <w:p w14:paraId="27529FEB" w14:textId="77777777" w:rsidR="004948CC" w:rsidRPr="00AE15CF" w:rsidRDefault="004948CC" w:rsidP="00AA58AB">
      <w:pPr>
        <w:pStyle w:val="1"/>
        <w:spacing w:before="120"/>
        <w:ind w:left="318" w:hanging="318"/>
        <w:rPr>
          <w:smallCaps w:val="0"/>
        </w:rPr>
      </w:pPr>
      <w:r w:rsidRPr="00AE15CF">
        <w:rPr>
          <w:rFonts w:hint="eastAsia"/>
          <w:smallCaps w:val="0"/>
        </w:rPr>
        <w:t>Reference</w:t>
      </w:r>
      <w:r w:rsidRPr="00AE15CF">
        <w:rPr>
          <w:smallCaps w:val="0"/>
        </w:rPr>
        <w:t>s</w:t>
      </w:r>
    </w:p>
    <w:p w14:paraId="5CD0D8D8" w14:textId="1B727B39" w:rsidR="007A29F7" w:rsidRPr="00B83887" w:rsidRDefault="007A29F7" w:rsidP="007A29F7">
      <w:pPr>
        <w:pStyle w:val="References"/>
        <w:numPr>
          <w:ilvl w:val="0"/>
          <w:numId w:val="20"/>
        </w:numPr>
        <w:autoSpaceDE/>
        <w:autoSpaceDN/>
        <w:rPr>
          <w:sz w:val="19"/>
          <w:szCs w:val="19"/>
          <w:lang w:eastAsia="zh-CN"/>
        </w:rPr>
      </w:pPr>
      <w:bookmarkStart w:id="9" w:name="_Hlk99984497"/>
      <w:r w:rsidRPr="00B83887">
        <w:rPr>
          <w:sz w:val="19"/>
          <w:szCs w:val="19"/>
          <w:lang w:eastAsia="zh-CN"/>
        </w:rPr>
        <w:t xml:space="preserve">M. Karaliopoulos, E. Bakali. Optimizing mobile </w:t>
      </w:r>
      <w:r w:rsidR="002F0AC2">
        <w:rPr>
          <w:sz w:val="19"/>
          <w:szCs w:val="19"/>
          <w:lang w:eastAsia="zh-CN"/>
        </w:rPr>
        <w:t>Crowd Sensing</w:t>
      </w:r>
      <w:r w:rsidRPr="00B83887">
        <w:rPr>
          <w:sz w:val="19"/>
          <w:szCs w:val="19"/>
          <w:lang w:eastAsia="zh-CN"/>
        </w:rPr>
        <w:t xml:space="preserve"> platforms for boundedly rational users. IEEE Transactions on Mobile Computing, 21 (2022) 1305-1318. </w:t>
      </w:r>
    </w:p>
    <w:p w14:paraId="531BD15A" w14:textId="73B047B4" w:rsidR="007A29F7" w:rsidRPr="00B83887" w:rsidRDefault="007A29F7" w:rsidP="007A29F7">
      <w:pPr>
        <w:pStyle w:val="References"/>
        <w:numPr>
          <w:ilvl w:val="0"/>
          <w:numId w:val="20"/>
        </w:numPr>
        <w:autoSpaceDE/>
        <w:autoSpaceDN/>
        <w:rPr>
          <w:sz w:val="19"/>
          <w:szCs w:val="19"/>
          <w:lang w:eastAsia="zh-CN"/>
        </w:rPr>
      </w:pPr>
      <w:r w:rsidRPr="005F3BD0">
        <w:rPr>
          <w:sz w:val="19"/>
          <w:szCs w:val="19"/>
          <w:lang w:val="fr-FR" w:eastAsia="zh-CN"/>
        </w:rPr>
        <w:t xml:space="preserve">F. Yucel, M. Yuksel, E Bulut. </w:t>
      </w:r>
      <w:r w:rsidRPr="00B83887">
        <w:rPr>
          <w:sz w:val="19"/>
          <w:szCs w:val="19"/>
          <w:lang w:eastAsia="zh-CN"/>
        </w:rPr>
        <w:t xml:space="preserve">QoS-based budget constrained stable task assignment in mobile </w:t>
      </w:r>
      <w:r w:rsidR="002F0AC2">
        <w:rPr>
          <w:sz w:val="19"/>
          <w:szCs w:val="19"/>
          <w:lang w:eastAsia="zh-CN"/>
        </w:rPr>
        <w:t>Crowd Sensing</w:t>
      </w:r>
      <w:r w:rsidRPr="00B83887">
        <w:rPr>
          <w:sz w:val="19"/>
          <w:szCs w:val="19"/>
          <w:lang w:eastAsia="zh-CN"/>
        </w:rPr>
        <w:t>. IEEE Transactions on Mobile Computing, 20 (2021) 3194-3210.</w:t>
      </w:r>
    </w:p>
    <w:p w14:paraId="6D3B3F56" w14:textId="58FC1DC7" w:rsidR="007A29F7" w:rsidRPr="00B83887" w:rsidRDefault="007A29F7" w:rsidP="007A29F7">
      <w:pPr>
        <w:pStyle w:val="References"/>
        <w:numPr>
          <w:ilvl w:val="0"/>
          <w:numId w:val="20"/>
        </w:numPr>
        <w:autoSpaceDE/>
        <w:autoSpaceDN/>
        <w:rPr>
          <w:sz w:val="19"/>
          <w:szCs w:val="19"/>
          <w:lang w:eastAsia="zh-CN"/>
        </w:rPr>
      </w:pPr>
      <w:r w:rsidRPr="005F3BD0">
        <w:rPr>
          <w:sz w:val="19"/>
          <w:szCs w:val="19"/>
          <w:lang w:val="fr-FR" w:eastAsia="zh-CN"/>
        </w:rPr>
        <w:t xml:space="preserve">H. Sedghani, D. Ardagna, M. Passacantando, et al. </w:t>
      </w:r>
      <w:r w:rsidRPr="00B83887">
        <w:rPr>
          <w:sz w:val="19"/>
          <w:szCs w:val="19"/>
          <w:lang w:eastAsia="zh-CN"/>
        </w:rPr>
        <w:t xml:space="preserve">An incentive mechanism based on a Stackelberg game for mobile </w:t>
      </w:r>
      <w:r w:rsidR="002F0AC2">
        <w:rPr>
          <w:sz w:val="19"/>
          <w:szCs w:val="19"/>
          <w:lang w:eastAsia="zh-CN"/>
        </w:rPr>
        <w:t>Crowd Sensing</w:t>
      </w:r>
      <w:r w:rsidRPr="00B83887">
        <w:rPr>
          <w:sz w:val="19"/>
          <w:szCs w:val="19"/>
          <w:lang w:eastAsia="zh-CN"/>
        </w:rPr>
        <w:t xml:space="preserve"> systems with budget constraint. Ad Hoc Networks, 123 (2021) 102626.</w:t>
      </w:r>
    </w:p>
    <w:p w14:paraId="14F9B7B0" w14:textId="723C8219"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 xml:space="preserve">X. Zhu, Y. Luo, A. Liu, W. Tang, MZA. Bhuiyan. A Deep Learning-Based Mobile </w:t>
      </w:r>
      <w:r w:rsidR="002F0AC2">
        <w:rPr>
          <w:sz w:val="19"/>
          <w:szCs w:val="19"/>
          <w:lang w:eastAsia="zh-CN"/>
        </w:rPr>
        <w:t>Crowd Sensing</w:t>
      </w:r>
      <w:r w:rsidRPr="00B83887">
        <w:rPr>
          <w:sz w:val="19"/>
          <w:szCs w:val="19"/>
          <w:lang w:eastAsia="zh-CN"/>
        </w:rPr>
        <w:t xml:space="preserve"> Scheme by Predicting Vehicle Mobility, IEEE Transactions on Intelligent Transportation Systems, 22 (2021) 4648-4659.</w:t>
      </w:r>
    </w:p>
    <w:p w14:paraId="4B088EB6"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Y. Ren, W. Liu, A. Liu, T. Wang, A. Li. A privacy-protected intelligent crowdsourcing application of IoT based on the Reinforcement Learning, Future generation computer systems, 127 (2022) 56-69.</w:t>
      </w:r>
    </w:p>
    <w:p w14:paraId="2257C9AA"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W. Mo, Z. Li, Z. Zeng, N. Xiong, S. Zhang, A. Liu. SCTD: A Spatiotemporal Correlation Truth Discovery Scheme for Security Management of Data Platform, Future generation computer systems, 139 (2023) 109-125.</w:t>
      </w:r>
    </w:p>
    <w:p w14:paraId="1CE047AA" w14:textId="246D3ACF"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N. Maisonneuve, M. Stevens, M. E. Niessen, and L. Steels, Noisetube: Measuring and mapping noise pollution with mobile phones, Information Technologies in Environmental Engineering, (2019) 215–228.</w:t>
      </w:r>
    </w:p>
    <w:p w14:paraId="632A147B"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R. K. Rana, C. T. Chou, S. S. Kanhere, N. Bulusu, and W. Hu, Ear-phone: an end-to-end participatory urban noise mapping system, in Proceedings of the 9th ACM/IEEE International Conference on Information Processing in Sensor Networks, Stockholm, Sweden, April 2010.</w:t>
      </w:r>
    </w:p>
    <w:p w14:paraId="606096B6"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E. Koukoumidis, L.-S. Peh, and M. R. Martonosi, Signalguru: leveraging mobile phones for collaborative traffic signal schedule advisory, in Proceedings of the 9th International Conference on Mobile Systems, Applications, and Services, Bethesda, Maryland, USA, June 2011.</w:t>
      </w:r>
    </w:p>
    <w:p w14:paraId="7482B0C3"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Y. Wang, X. Liu, H. Wei, G. Forman, C. Chen, and Y. Zhu, Crowdatlas: self-updating maps for cloud and personal use, in Proceeding of the 11th Annual International Conference on Mobile Systems, Applications, and Services, Taipei, Taiwan, June 2013.</w:t>
      </w:r>
    </w:p>
    <w:p w14:paraId="54C41137" w14:textId="45937368"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 xml:space="preserve">X. Wang, R. Jia, L. Fu, H. Jin, X. Tian, et al. Online Spatial </w:t>
      </w:r>
      <w:r w:rsidR="002F0AC2">
        <w:rPr>
          <w:sz w:val="19"/>
          <w:szCs w:val="19"/>
          <w:lang w:eastAsia="zh-CN"/>
        </w:rPr>
        <w:t>Crowd Sensing</w:t>
      </w:r>
      <w:r w:rsidRPr="00B83887">
        <w:rPr>
          <w:sz w:val="19"/>
          <w:szCs w:val="19"/>
          <w:lang w:eastAsia="zh-CN"/>
        </w:rPr>
        <w:t xml:space="preserve"> With Expertise-Aware Truth Inference and Task Allocation. IEEE Journal on Selected Areas in Communications, 40 (2022) 412-427.</w:t>
      </w:r>
    </w:p>
    <w:p w14:paraId="00D545DF" w14:textId="74ADF9CE"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 xml:space="preserve">X. Wang, R. Jia, X. Tian, X. Gan, L. Fu, et al. Location-aware </w:t>
      </w:r>
      <w:r w:rsidR="002F0AC2">
        <w:rPr>
          <w:sz w:val="19"/>
          <w:szCs w:val="19"/>
          <w:lang w:eastAsia="zh-CN"/>
        </w:rPr>
        <w:t>Crowd Sensing</w:t>
      </w:r>
      <w:r w:rsidRPr="00B83887">
        <w:rPr>
          <w:sz w:val="19"/>
          <w:szCs w:val="19"/>
          <w:lang w:eastAsia="zh-CN"/>
        </w:rPr>
        <w:t>: Dynamic task assignment and truth inference. IEEE Transactions on Mobile Computing, 19 (2018) 362-375.</w:t>
      </w:r>
    </w:p>
    <w:p w14:paraId="10E63C27" w14:textId="77777777" w:rsidR="007A29F7" w:rsidRPr="00B83887" w:rsidRDefault="007A29F7" w:rsidP="007A29F7">
      <w:pPr>
        <w:pStyle w:val="References"/>
        <w:numPr>
          <w:ilvl w:val="0"/>
          <w:numId w:val="20"/>
        </w:numPr>
        <w:autoSpaceDE/>
        <w:autoSpaceDN/>
        <w:rPr>
          <w:sz w:val="19"/>
          <w:szCs w:val="19"/>
          <w:lang w:eastAsia="zh-CN"/>
        </w:rPr>
      </w:pPr>
      <w:r w:rsidRPr="005F3BD0">
        <w:rPr>
          <w:sz w:val="19"/>
          <w:szCs w:val="19"/>
          <w:lang w:val="fr-FR" w:eastAsia="zh-CN"/>
        </w:rPr>
        <w:t xml:space="preserve">X. Zhang, Y. Wu, L. Huang, H. Ji, et al. </w:t>
      </w:r>
      <w:r w:rsidRPr="00B83887">
        <w:rPr>
          <w:sz w:val="19"/>
          <w:szCs w:val="19"/>
          <w:lang w:eastAsia="zh-CN"/>
        </w:rPr>
        <w:t>Expertise-aware truth analysis and task allocation in mobile crowdsourcing. IEEE Transactions on Mobile Computing, 20 (2019) 1001-1016.</w:t>
      </w:r>
    </w:p>
    <w:p w14:paraId="6B9E6A3A" w14:textId="4F1051A0"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 xml:space="preserve">P. Sun, Z. Wang, L. Wu, Y. Feng, X. Pang, et al. Towards personalized privacy-preserving incentive for truth discovery in mobile </w:t>
      </w:r>
      <w:r w:rsidR="002F0AC2">
        <w:rPr>
          <w:sz w:val="19"/>
          <w:szCs w:val="19"/>
          <w:lang w:eastAsia="zh-CN"/>
        </w:rPr>
        <w:t>Crowd Sensing</w:t>
      </w:r>
      <w:r w:rsidRPr="00B83887">
        <w:rPr>
          <w:sz w:val="19"/>
          <w:szCs w:val="19"/>
          <w:lang w:eastAsia="zh-CN"/>
        </w:rPr>
        <w:t xml:space="preserve"> systems. IEEE Transactions on Mobile Computing, 21 (2020) 352-365.</w:t>
      </w:r>
    </w:p>
    <w:p w14:paraId="375E120B" w14:textId="77777777" w:rsidR="007A29F7" w:rsidRDefault="007A29F7" w:rsidP="007A29F7">
      <w:pPr>
        <w:pStyle w:val="References"/>
        <w:numPr>
          <w:ilvl w:val="0"/>
          <w:numId w:val="20"/>
        </w:numPr>
        <w:autoSpaceDE/>
        <w:autoSpaceDN/>
        <w:rPr>
          <w:sz w:val="19"/>
          <w:szCs w:val="19"/>
          <w:lang w:eastAsia="zh-CN"/>
        </w:rPr>
      </w:pPr>
      <w:r w:rsidRPr="005F3BD0">
        <w:rPr>
          <w:sz w:val="19"/>
          <w:szCs w:val="19"/>
          <w:lang w:val="fr-FR" w:eastAsia="zh-CN"/>
        </w:rPr>
        <w:t xml:space="preserve">S. Lyu, W. Ouyang, Y. Wang, H. Shen, et al. </w:t>
      </w:r>
      <w:r w:rsidRPr="00B83887">
        <w:rPr>
          <w:sz w:val="19"/>
          <w:szCs w:val="19"/>
          <w:lang w:eastAsia="zh-CN"/>
        </w:rPr>
        <w:t>Truth discovery by claim and source embedding. IEEE Transactions on Knowledge and Data Engineering, 33 (2021) 1264-1275.</w:t>
      </w:r>
    </w:p>
    <w:p w14:paraId="3CD8FF02" w14:textId="42191901" w:rsidR="00A215F4" w:rsidRPr="00B83887" w:rsidRDefault="00A013F4" w:rsidP="007A29F7">
      <w:pPr>
        <w:pStyle w:val="References"/>
        <w:numPr>
          <w:ilvl w:val="0"/>
          <w:numId w:val="20"/>
        </w:numPr>
        <w:autoSpaceDE/>
        <w:autoSpaceDN/>
        <w:rPr>
          <w:sz w:val="19"/>
          <w:szCs w:val="19"/>
          <w:lang w:eastAsia="zh-CN"/>
        </w:rPr>
      </w:pPr>
      <w:r w:rsidRPr="00A013F4">
        <w:rPr>
          <w:sz w:val="19"/>
          <w:szCs w:val="19"/>
          <w:lang w:eastAsia="zh-CN"/>
        </w:rPr>
        <w:t>X. Gao, S. Chen and G. Chen</w:t>
      </w:r>
      <w:r>
        <w:rPr>
          <w:sz w:val="19"/>
          <w:szCs w:val="19"/>
          <w:lang w:eastAsia="zh-CN"/>
        </w:rPr>
        <w:t xml:space="preserve">. </w:t>
      </w:r>
      <w:r w:rsidRPr="00A013F4">
        <w:rPr>
          <w:sz w:val="19"/>
          <w:szCs w:val="19"/>
          <w:lang w:eastAsia="zh-CN"/>
        </w:rPr>
        <w:t>MAB-Based Reinforced Worker Selection Framework for Budgeted Spatial Crowdsensing, IEEE Transactions on Knowledge and Data Engineering, vol. 34</w:t>
      </w:r>
      <w:r w:rsidR="00333FA7">
        <w:rPr>
          <w:sz w:val="19"/>
          <w:szCs w:val="19"/>
          <w:lang w:eastAsia="zh-CN"/>
        </w:rPr>
        <w:t xml:space="preserve"> </w:t>
      </w:r>
      <w:r>
        <w:rPr>
          <w:sz w:val="19"/>
          <w:szCs w:val="19"/>
          <w:lang w:eastAsia="zh-CN"/>
        </w:rPr>
        <w:t>(</w:t>
      </w:r>
      <w:r w:rsidR="00333FA7">
        <w:rPr>
          <w:sz w:val="19"/>
          <w:szCs w:val="19"/>
          <w:lang w:eastAsia="zh-CN"/>
        </w:rPr>
        <w:t>2022</w:t>
      </w:r>
      <w:r>
        <w:rPr>
          <w:sz w:val="19"/>
          <w:szCs w:val="19"/>
          <w:lang w:eastAsia="zh-CN"/>
        </w:rPr>
        <w:t>)</w:t>
      </w:r>
      <w:r w:rsidR="00333FA7">
        <w:rPr>
          <w:sz w:val="19"/>
          <w:szCs w:val="19"/>
          <w:lang w:eastAsia="zh-CN"/>
        </w:rPr>
        <w:t xml:space="preserve"> </w:t>
      </w:r>
      <w:r w:rsidRPr="00A013F4">
        <w:rPr>
          <w:sz w:val="19"/>
          <w:szCs w:val="19"/>
          <w:lang w:eastAsia="zh-CN"/>
        </w:rPr>
        <w:t>1303-1316.</w:t>
      </w:r>
    </w:p>
    <w:p w14:paraId="2EE6FF7F" w14:textId="00751365"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 xml:space="preserve">C. Zhao, S. Yang, JA. McCann. On the data quality in privacy-preserving mobile </w:t>
      </w:r>
      <w:r w:rsidR="002F0AC2">
        <w:rPr>
          <w:sz w:val="19"/>
          <w:szCs w:val="19"/>
          <w:lang w:eastAsia="zh-CN"/>
        </w:rPr>
        <w:t>Crowd Sensing</w:t>
      </w:r>
      <w:r w:rsidRPr="00B83887">
        <w:rPr>
          <w:sz w:val="19"/>
          <w:szCs w:val="19"/>
          <w:lang w:eastAsia="zh-CN"/>
        </w:rPr>
        <w:t xml:space="preserve"> systems with untruthful reporting. IEEE Transactions on Mobile Computing, 20 (2021) 647-661.</w:t>
      </w:r>
    </w:p>
    <w:p w14:paraId="6EE47A42"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C. Ye, H. Wang, K. Zheng, YK. Kong, et al. Constrained truth discovery. IEEE Transactions on Knowledge and Data Engineering, 34 (2022) 205-218.</w:t>
      </w:r>
    </w:p>
    <w:p w14:paraId="4E332EFC"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S. Ye, J. Wang, H. Fan, Z. Zhang. Probabilistic model for truth discovery with mean and median check framework. Knowledge-Based Systems, 233 (2021) 107482.</w:t>
      </w:r>
    </w:p>
    <w:p w14:paraId="1C9E60E0" w14:textId="77777777" w:rsidR="007A29F7" w:rsidRPr="00B83887" w:rsidRDefault="007A29F7" w:rsidP="007A29F7">
      <w:pPr>
        <w:pStyle w:val="References"/>
        <w:numPr>
          <w:ilvl w:val="0"/>
          <w:numId w:val="20"/>
        </w:numPr>
        <w:autoSpaceDE/>
        <w:autoSpaceDN/>
        <w:rPr>
          <w:sz w:val="19"/>
          <w:szCs w:val="19"/>
          <w:lang w:eastAsia="zh-CN"/>
        </w:rPr>
      </w:pPr>
      <w:r w:rsidRPr="005F3BD0">
        <w:rPr>
          <w:sz w:val="19"/>
          <w:szCs w:val="19"/>
          <w:lang w:val="fr-FR" w:eastAsia="zh-CN"/>
        </w:rPr>
        <w:t xml:space="preserve">L. Fu, J. Xu, S. Qu, Z. Xu, X. Wang, et al. </w:t>
      </w:r>
      <w:r w:rsidRPr="00B83887">
        <w:rPr>
          <w:sz w:val="19"/>
          <w:szCs w:val="19"/>
          <w:lang w:eastAsia="zh-CN"/>
        </w:rPr>
        <w:t>Seeking the Truth in a Decentralized Manner. IEEE/ACM Transactions on Networking, 29 (2021) 2296-2312.</w:t>
      </w:r>
    </w:p>
    <w:p w14:paraId="02F7375D" w14:textId="0C62DDC2" w:rsidR="007A29F7" w:rsidRPr="00B83887" w:rsidRDefault="007A29F7" w:rsidP="007A29F7">
      <w:pPr>
        <w:pStyle w:val="References"/>
        <w:numPr>
          <w:ilvl w:val="0"/>
          <w:numId w:val="20"/>
        </w:numPr>
        <w:autoSpaceDE/>
        <w:autoSpaceDN/>
        <w:rPr>
          <w:sz w:val="19"/>
          <w:szCs w:val="19"/>
          <w:lang w:eastAsia="zh-CN"/>
        </w:rPr>
      </w:pPr>
      <w:r w:rsidRPr="005F3BD0">
        <w:rPr>
          <w:sz w:val="19"/>
          <w:szCs w:val="19"/>
          <w:lang w:val="fr-FR" w:eastAsia="zh-CN"/>
        </w:rPr>
        <w:t xml:space="preserve">X. Wu, YE. Sun, Y. Du, G. Gao, H. Huang, X. Xing, et al. </w:t>
      </w:r>
      <w:r w:rsidRPr="00B83887">
        <w:rPr>
          <w:sz w:val="19"/>
          <w:szCs w:val="19"/>
          <w:lang w:eastAsia="zh-CN"/>
        </w:rPr>
        <w:t xml:space="preserve">An Anti-Malicious Task Allocation Mechanism in </w:t>
      </w:r>
      <w:r w:rsidR="002F0AC2">
        <w:rPr>
          <w:sz w:val="19"/>
          <w:szCs w:val="19"/>
          <w:lang w:eastAsia="zh-CN"/>
        </w:rPr>
        <w:t>Crowd Sensing</w:t>
      </w:r>
      <w:r w:rsidRPr="00B83887">
        <w:rPr>
          <w:sz w:val="19"/>
          <w:szCs w:val="19"/>
          <w:lang w:eastAsia="zh-CN"/>
        </w:rPr>
        <w:t xml:space="preserve"> Systems. Future Generation Computer Systems, 127 (2022) 347-361.</w:t>
      </w:r>
    </w:p>
    <w:p w14:paraId="611390EC" w14:textId="77777777" w:rsidR="007A29F7" w:rsidRDefault="007A29F7" w:rsidP="007A29F7">
      <w:pPr>
        <w:pStyle w:val="References"/>
        <w:numPr>
          <w:ilvl w:val="0"/>
          <w:numId w:val="20"/>
        </w:numPr>
        <w:autoSpaceDE/>
        <w:autoSpaceDN/>
        <w:rPr>
          <w:sz w:val="19"/>
          <w:szCs w:val="19"/>
          <w:lang w:eastAsia="zh-CN"/>
        </w:rPr>
      </w:pPr>
      <w:r w:rsidRPr="005F3BD0">
        <w:rPr>
          <w:sz w:val="19"/>
          <w:szCs w:val="19"/>
          <w:lang w:val="fr-FR" w:eastAsia="zh-CN"/>
        </w:rPr>
        <w:t xml:space="preserve">H. Shao, D. Sun, S. Yao, L. Su, Z. Wang, et al. </w:t>
      </w:r>
      <w:r w:rsidRPr="00B83887">
        <w:rPr>
          <w:sz w:val="19"/>
          <w:szCs w:val="19"/>
          <w:lang w:eastAsia="zh-CN"/>
        </w:rPr>
        <w:t>Truth discovery with multi-modal data in social sensing. IEEE Transactions on Computers, 70 (2020) 1325-1337.</w:t>
      </w:r>
    </w:p>
    <w:p w14:paraId="74A25729" w14:textId="439FF737" w:rsidR="007C1332" w:rsidRPr="00B83887" w:rsidRDefault="00020990" w:rsidP="007A29F7">
      <w:pPr>
        <w:pStyle w:val="References"/>
        <w:numPr>
          <w:ilvl w:val="0"/>
          <w:numId w:val="20"/>
        </w:numPr>
        <w:autoSpaceDE/>
        <w:autoSpaceDN/>
        <w:rPr>
          <w:sz w:val="19"/>
          <w:szCs w:val="19"/>
          <w:lang w:eastAsia="zh-CN"/>
        </w:rPr>
      </w:pPr>
      <w:r w:rsidRPr="00020990">
        <w:rPr>
          <w:sz w:val="19"/>
          <w:szCs w:val="19"/>
          <w:lang w:eastAsia="zh-CN"/>
        </w:rPr>
        <w:t>X. Gao, H. Huang, C. Liu, F. Wu and G. Chen</w:t>
      </w:r>
      <w:r>
        <w:rPr>
          <w:sz w:val="19"/>
          <w:szCs w:val="19"/>
          <w:lang w:eastAsia="zh-CN"/>
        </w:rPr>
        <w:t xml:space="preserve">. </w:t>
      </w:r>
      <w:r w:rsidRPr="00020990">
        <w:rPr>
          <w:sz w:val="19"/>
          <w:szCs w:val="19"/>
          <w:lang w:eastAsia="zh-CN"/>
        </w:rPr>
        <w:t>Quality Inference Based Task Assignment in Mobile Crowdsensing, IEEE Transactions on Knowledge and Data Engineering, 33</w:t>
      </w:r>
      <w:r>
        <w:rPr>
          <w:sz w:val="19"/>
          <w:szCs w:val="19"/>
          <w:lang w:eastAsia="zh-CN"/>
        </w:rPr>
        <w:t xml:space="preserve"> (2021)</w:t>
      </w:r>
      <w:r w:rsidRPr="00020990">
        <w:rPr>
          <w:sz w:val="19"/>
          <w:szCs w:val="19"/>
          <w:lang w:eastAsia="zh-CN"/>
        </w:rPr>
        <w:t>. 3410-3423.</w:t>
      </w:r>
    </w:p>
    <w:p w14:paraId="46AB9909"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I. Rasheed. Enhanced privacy preserving and truth discovery method for 5G and beyond vehicle crowd sensing systems. Vehicular Communications, 32 (2021) 100395.</w:t>
      </w:r>
    </w:p>
    <w:p w14:paraId="401ABCF2"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lastRenderedPageBreak/>
        <w:t>Y. Zheng, G. Li, Y. Li, C. Shan, R. Cheng. Truth inference in crowdsourcing: Is the problem solved? Proceedings of the VLDB Endowment, 10 (2017) 541-552.</w:t>
      </w:r>
    </w:p>
    <w:p w14:paraId="5CCF5F1D"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XS. Fang, QZ. Sheng, X. Wang, WE. Zhang, et al. From appearance to essence: comparing truth discovery methods without using ground truth. ACM Transactions on Intelligent Systems and Technology (TIST), 11 (2020) 1-24.</w:t>
      </w:r>
    </w:p>
    <w:p w14:paraId="1A80B527"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H. Lu, X. Gao, G. Chen. Efficient Crowdsourcing-Aided Positioning and Ground-Truth-Aided Truth Discovery for Mobile Wireless Sensor Networks in Urban Fields. IEEE Transactions on Wireless Communications, 21 (2022) 1652-1664.</w:t>
      </w:r>
    </w:p>
    <w:p w14:paraId="56B255EF" w14:textId="77777777" w:rsidR="007A29F7" w:rsidRDefault="007A29F7" w:rsidP="007A29F7">
      <w:pPr>
        <w:pStyle w:val="References"/>
        <w:numPr>
          <w:ilvl w:val="0"/>
          <w:numId w:val="20"/>
        </w:numPr>
        <w:autoSpaceDE/>
        <w:autoSpaceDN/>
        <w:rPr>
          <w:sz w:val="19"/>
          <w:szCs w:val="19"/>
          <w:lang w:eastAsia="zh-CN"/>
        </w:rPr>
      </w:pPr>
      <w:r w:rsidRPr="005F3BD0">
        <w:rPr>
          <w:sz w:val="19"/>
          <w:szCs w:val="19"/>
          <w:lang w:val="fr-FR" w:eastAsia="zh-CN"/>
        </w:rPr>
        <w:t xml:space="preserve">Y. Du, YE. Sun, H. Huang, L. Huang, H. Xu, et al. </w:t>
      </w:r>
      <w:r w:rsidRPr="00B83887">
        <w:rPr>
          <w:sz w:val="19"/>
          <w:szCs w:val="19"/>
          <w:lang w:eastAsia="zh-CN"/>
        </w:rPr>
        <w:t xml:space="preserve">Bayesian co-clustering truth discovery for mobile crowd sensing systems. IEEE Transactions on Industrial Informatics, 16 (2020) 1045-1057. </w:t>
      </w:r>
    </w:p>
    <w:p w14:paraId="388BDBA6" w14:textId="2D7DB9B7" w:rsidR="00B503FE" w:rsidRDefault="001177CF" w:rsidP="007A29F7">
      <w:pPr>
        <w:pStyle w:val="References"/>
        <w:numPr>
          <w:ilvl w:val="0"/>
          <w:numId w:val="20"/>
        </w:numPr>
        <w:autoSpaceDE/>
        <w:autoSpaceDN/>
        <w:rPr>
          <w:sz w:val="19"/>
          <w:szCs w:val="19"/>
          <w:lang w:eastAsia="zh-CN"/>
        </w:rPr>
      </w:pPr>
      <w:r w:rsidRPr="001177CF">
        <w:rPr>
          <w:sz w:val="19"/>
          <w:szCs w:val="19"/>
          <w:lang w:eastAsia="zh-CN"/>
        </w:rPr>
        <w:t>T. Li, A. Liu, S. Zhang, T. Wang, N. Xiong. A Trustworthiness-based Vehicular Recruitment Scheme for Information Collections in Distributed Networked Systems, Information Science</w:t>
      </w:r>
      <w:r w:rsidR="007A2FE8">
        <w:rPr>
          <w:sz w:val="19"/>
          <w:szCs w:val="19"/>
          <w:lang w:eastAsia="zh-CN"/>
        </w:rPr>
        <w:t>s</w:t>
      </w:r>
      <w:r w:rsidRPr="001177CF">
        <w:rPr>
          <w:sz w:val="19"/>
          <w:szCs w:val="19"/>
          <w:lang w:eastAsia="zh-CN"/>
        </w:rPr>
        <w:t>, 545 (2021) 65-81.</w:t>
      </w:r>
    </w:p>
    <w:p w14:paraId="54DF6470" w14:textId="2E5602C1" w:rsidR="00EC4FCC" w:rsidRDefault="003E3A73" w:rsidP="007A29F7">
      <w:pPr>
        <w:pStyle w:val="References"/>
        <w:numPr>
          <w:ilvl w:val="0"/>
          <w:numId w:val="20"/>
        </w:numPr>
        <w:autoSpaceDE/>
        <w:autoSpaceDN/>
        <w:rPr>
          <w:sz w:val="19"/>
          <w:szCs w:val="19"/>
          <w:lang w:eastAsia="zh-CN"/>
        </w:rPr>
      </w:pPr>
      <w:r w:rsidRPr="003E3A73">
        <w:rPr>
          <w:sz w:val="19"/>
          <w:szCs w:val="19"/>
          <w:lang w:eastAsia="zh-CN"/>
        </w:rPr>
        <w:t>Z</w:t>
      </w:r>
      <w:r w:rsidR="00DA0698">
        <w:rPr>
          <w:sz w:val="19"/>
          <w:szCs w:val="19"/>
          <w:lang w:eastAsia="zh-CN"/>
        </w:rPr>
        <w:t>.</w:t>
      </w:r>
      <w:r w:rsidRPr="003E3A73">
        <w:rPr>
          <w:sz w:val="19"/>
          <w:szCs w:val="19"/>
          <w:lang w:eastAsia="zh-CN"/>
        </w:rPr>
        <w:t xml:space="preserve"> Liu, K</w:t>
      </w:r>
      <w:r w:rsidR="00DA0698">
        <w:rPr>
          <w:sz w:val="19"/>
          <w:szCs w:val="19"/>
          <w:lang w:eastAsia="zh-CN"/>
        </w:rPr>
        <w:t>.</w:t>
      </w:r>
      <w:r w:rsidRPr="003E3A73">
        <w:rPr>
          <w:sz w:val="19"/>
          <w:szCs w:val="19"/>
          <w:lang w:eastAsia="zh-CN"/>
        </w:rPr>
        <w:t xml:space="preserve"> Li, X</w:t>
      </w:r>
      <w:r w:rsidR="00DA0698">
        <w:rPr>
          <w:sz w:val="19"/>
          <w:szCs w:val="19"/>
          <w:lang w:eastAsia="zh-CN"/>
        </w:rPr>
        <w:t>.</w:t>
      </w:r>
      <w:r w:rsidRPr="003E3A73">
        <w:rPr>
          <w:sz w:val="19"/>
          <w:szCs w:val="19"/>
          <w:lang w:eastAsia="zh-CN"/>
        </w:rPr>
        <w:t xml:space="preserve"> Zhou, N</w:t>
      </w:r>
      <w:r w:rsidR="00DA0698">
        <w:rPr>
          <w:sz w:val="19"/>
          <w:szCs w:val="19"/>
          <w:lang w:eastAsia="zh-CN"/>
        </w:rPr>
        <w:t>.</w:t>
      </w:r>
      <w:r w:rsidRPr="003E3A73">
        <w:rPr>
          <w:sz w:val="19"/>
          <w:szCs w:val="19"/>
          <w:lang w:eastAsia="zh-CN"/>
        </w:rPr>
        <w:t xml:space="preserve"> Zhu, Y</w:t>
      </w:r>
      <w:r w:rsidR="00DA0698">
        <w:rPr>
          <w:sz w:val="19"/>
          <w:szCs w:val="19"/>
          <w:lang w:eastAsia="zh-CN"/>
        </w:rPr>
        <w:t>.</w:t>
      </w:r>
      <w:r w:rsidRPr="003E3A73">
        <w:rPr>
          <w:sz w:val="19"/>
          <w:szCs w:val="19"/>
          <w:lang w:eastAsia="zh-CN"/>
        </w:rPr>
        <w:t xml:space="preserve"> Gao, K</w:t>
      </w:r>
      <w:r w:rsidR="00DA0698">
        <w:rPr>
          <w:sz w:val="19"/>
          <w:szCs w:val="19"/>
          <w:lang w:eastAsia="zh-CN"/>
        </w:rPr>
        <w:t>.</w:t>
      </w:r>
      <w:r w:rsidRPr="003E3A73">
        <w:rPr>
          <w:sz w:val="19"/>
          <w:szCs w:val="19"/>
          <w:lang w:eastAsia="zh-CN"/>
        </w:rPr>
        <w:t xml:space="preserve"> Li</w:t>
      </w:r>
      <w:r>
        <w:rPr>
          <w:sz w:val="19"/>
          <w:szCs w:val="19"/>
          <w:lang w:eastAsia="zh-CN"/>
        </w:rPr>
        <w:t xml:space="preserve">. </w:t>
      </w:r>
      <w:r w:rsidRPr="003E3A73">
        <w:rPr>
          <w:sz w:val="19"/>
          <w:szCs w:val="19"/>
          <w:lang w:eastAsia="zh-CN"/>
        </w:rPr>
        <w:t>Multi-stage complex task assignment in spatial crowdsourcing,</w:t>
      </w:r>
      <w:r w:rsidRPr="003E3A73">
        <w:t xml:space="preserve"> </w:t>
      </w:r>
      <w:r w:rsidRPr="003E3A73">
        <w:rPr>
          <w:sz w:val="19"/>
          <w:szCs w:val="19"/>
          <w:lang w:eastAsia="zh-CN"/>
        </w:rPr>
        <w:t>Information Sciences,</w:t>
      </w:r>
      <w:r>
        <w:rPr>
          <w:sz w:val="19"/>
          <w:szCs w:val="19"/>
          <w:lang w:eastAsia="zh-CN"/>
        </w:rPr>
        <w:t xml:space="preserve"> </w:t>
      </w:r>
      <w:r w:rsidRPr="003E3A73">
        <w:rPr>
          <w:sz w:val="19"/>
          <w:szCs w:val="19"/>
          <w:lang w:eastAsia="zh-CN"/>
        </w:rPr>
        <w:t>586</w:t>
      </w:r>
      <w:r>
        <w:rPr>
          <w:sz w:val="19"/>
          <w:szCs w:val="19"/>
          <w:lang w:eastAsia="zh-CN"/>
        </w:rPr>
        <w:t xml:space="preserve"> (2022) </w:t>
      </w:r>
      <w:r w:rsidR="00DA0698" w:rsidRPr="00DA0698">
        <w:rPr>
          <w:sz w:val="19"/>
          <w:szCs w:val="19"/>
          <w:lang w:eastAsia="zh-CN"/>
        </w:rPr>
        <w:t>119-139</w:t>
      </w:r>
      <w:r w:rsidR="00DA0698">
        <w:rPr>
          <w:sz w:val="19"/>
          <w:szCs w:val="19"/>
          <w:lang w:eastAsia="zh-CN"/>
        </w:rPr>
        <w:t>.</w:t>
      </w:r>
    </w:p>
    <w:p w14:paraId="4566D51E" w14:textId="5CFBEC6D" w:rsidR="009D2497" w:rsidRDefault="007C47EF" w:rsidP="007A29F7">
      <w:pPr>
        <w:pStyle w:val="References"/>
        <w:numPr>
          <w:ilvl w:val="0"/>
          <w:numId w:val="20"/>
        </w:numPr>
        <w:autoSpaceDE/>
        <w:autoSpaceDN/>
        <w:rPr>
          <w:sz w:val="19"/>
          <w:szCs w:val="19"/>
          <w:lang w:eastAsia="zh-CN"/>
        </w:rPr>
      </w:pPr>
      <w:r w:rsidRPr="007C47EF">
        <w:rPr>
          <w:sz w:val="19"/>
          <w:szCs w:val="19"/>
          <w:lang w:eastAsia="zh-CN"/>
        </w:rPr>
        <w:t>R. Zhang, Z. Li, N. Xiong, S. Zhang, A. Liu. TDTA: A Truth Detection based Task Assignment Scheme for Mobile Crowdsourced Industrial Internet of Things, Information Sciences, 610 (2022) 246-265.</w:t>
      </w:r>
    </w:p>
    <w:p w14:paraId="0D69F5BB" w14:textId="01C50D9F" w:rsidR="007B1613" w:rsidRDefault="00AB5181" w:rsidP="007A29F7">
      <w:pPr>
        <w:pStyle w:val="References"/>
        <w:numPr>
          <w:ilvl w:val="0"/>
          <w:numId w:val="20"/>
        </w:numPr>
        <w:autoSpaceDE/>
        <w:autoSpaceDN/>
        <w:rPr>
          <w:sz w:val="19"/>
          <w:szCs w:val="19"/>
          <w:lang w:eastAsia="zh-CN"/>
        </w:rPr>
      </w:pPr>
      <w:r w:rsidRPr="00AB5181">
        <w:rPr>
          <w:sz w:val="19"/>
          <w:szCs w:val="19"/>
          <w:lang w:eastAsia="zh-CN"/>
        </w:rPr>
        <w:t>Y</w:t>
      </w:r>
      <w:r w:rsidR="00355C42">
        <w:rPr>
          <w:sz w:val="19"/>
          <w:szCs w:val="19"/>
          <w:lang w:eastAsia="zh-CN"/>
        </w:rPr>
        <w:t>.</w:t>
      </w:r>
      <w:r w:rsidRPr="00AB5181">
        <w:rPr>
          <w:sz w:val="19"/>
          <w:szCs w:val="19"/>
          <w:lang w:eastAsia="zh-CN"/>
        </w:rPr>
        <w:t xml:space="preserve"> Dong, L</w:t>
      </w:r>
      <w:r w:rsidR="00355C42">
        <w:rPr>
          <w:sz w:val="19"/>
          <w:szCs w:val="19"/>
          <w:lang w:eastAsia="zh-CN"/>
        </w:rPr>
        <w:t>.</w:t>
      </w:r>
      <w:r w:rsidRPr="00AB5181">
        <w:rPr>
          <w:sz w:val="19"/>
          <w:szCs w:val="19"/>
          <w:lang w:eastAsia="zh-CN"/>
        </w:rPr>
        <w:t xml:space="preserve"> Jiang, C</w:t>
      </w:r>
      <w:r w:rsidR="00355C42">
        <w:rPr>
          <w:sz w:val="19"/>
          <w:szCs w:val="19"/>
          <w:lang w:eastAsia="zh-CN"/>
        </w:rPr>
        <w:t>.</w:t>
      </w:r>
      <w:r w:rsidRPr="00AB5181">
        <w:rPr>
          <w:sz w:val="19"/>
          <w:szCs w:val="19"/>
          <w:lang w:eastAsia="zh-CN"/>
        </w:rPr>
        <w:t xml:space="preserve"> Li</w:t>
      </w:r>
      <w:r w:rsidR="00B56C24">
        <w:rPr>
          <w:sz w:val="19"/>
          <w:szCs w:val="19"/>
          <w:lang w:eastAsia="zh-CN"/>
        </w:rPr>
        <w:t xml:space="preserve">. </w:t>
      </w:r>
      <w:r w:rsidR="00B56C24" w:rsidRPr="00B56C24">
        <w:rPr>
          <w:sz w:val="19"/>
          <w:szCs w:val="19"/>
          <w:lang w:eastAsia="zh-CN"/>
        </w:rPr>
        <w:t>Improving data and model quality in crowdsourcing using co-training-based noise correction,</w:t>
      </w:r>
      <w:r w:rsidR="00B56C24" w:rsidRPr="00B56C24">
        <w:t xml:space="preserve"> </w:t>
      </w:r>
      <w:r w:rsidR="00B56C24" w:rsidRPr="00B56C24">
        <w:rPr>
          <w:sz w:val="19"/>
          <w:szCs w:val="19"/>
          <w:lang w:eastAsia="zh-CN"/>
        </w:rPr>
        <w:t>Information Sciences,</w:t>
      </w:r>
      <w:r w:rsidR="00B56C24" w:rsidRPr="00B56C24">
        <w:t xml:space="preserve"> </w:t>
      </w:r>
      <w:r w:rsidR="00B56C24" w:rsidRPr="00B56C24">
        <w:rPr>
          <w:sz w:val="19"/>
          <w:szCs w:val="19"/>
          <w:lang w:eastAsia="zh-CN"/>
        </w:rPr>
        <w:t>583</w:t>
      </w:r>
      <w:r w:rsidR="00B56C24">
        <w:rPr>
          <w:sz w:val="19"/>
          <w:szCs w:val="19"/>
          <w:lang w:eastAsia="zh-CN"/>
        </w:rPr>
        <w:t xml:space="preserve"> (2022)</w:t>
      </w:r>
      <w:r w:rsidR="00355C42" w:rsidRPr="00355C42">
        <w:t xml:space="preserve"> </w:t>
      </w:r>
      <w:r w:rsidR="00355C42" w:rsidRPr="00355C42">
        <w:rPr>
          <w:sz w:val="19"/>
          <w:szCs w:val="19"/>
          <w:lang w:eastAsia="zh-CN"/>
        </w:rPr>
        <w:t>174-188</w:t>
      </w:r>
      <w:r w:rsidR="00355C42">
        <w:rPr>
          <w:sz w:val="19"/>
          <w:szCs w:val="19"/>
          <w:lang w:eastAsia="zh-CN"/>
        </w:rPr>
        <w:t>.</w:t>
      </w:r>
    </w:p>
    <w:p w14:paraId="681D3841" w14:textId="299CD50F" w:rsidR="00F0144A" w:rsidRDefault="00386D46" w:rsidP="005724EC">
      <w:pPr>
        <w:pStyle w:val="References"/>
        <w:numPr>
          <w:ilvl w:val="0"/>
          <w:numId w:val="20"/>
        </w:numPr>
        <w:autoSpaceDE/>
        <w:autoSpaceDN/>
        <w:rPr>
          <w:sz w:val="19"/>
          <w:szCs w:val="19"/>
          <w:lang w:eastAsia="zh-CN"/>
        </w:rPr>
      </w:pPr>
      <w:r w:rsidRPr="00386D46">
        <w:rPr>
          <w:sz w:val="19"/>
          <w:szCs w:val="19"/>
          <w:lang w:eastAsia="zh-CN"/>
        </w:rPr>
        <w:t>D. Sarma, A. Das, P. Dutta and U. K. Bera</w:t>
      </w:r>
      <w:r w:rsidR="00FC3EF2">
        <w:rPr>
          <w:sz w:val="19"/>
          <w:szCs w:val="19"/>
          <w:lang w:eastAsia="zh-CN"/>
        </w:rPr>
        <w:t xml:space="preserve">. </w:t>
      </w:r>
      <w:r w:rsidRPr="00386D46">
        <w:rPr>
          <w:sz w:val="19"/>
          <w:szCs w:val="19"/>
          <w:lang w:eastAsia="zh-CN"/>
        </w:rPr>
        <w:t>A Cost Minimization Resource Allocation Model for Disaster Relief Operations With an Information Crowdsourcing-Based MCDM Approach, IEEE Transactions on Engineering Management, 69</w:t>
      </w:r>
      <w:r w:rsidR="00FC3EF2">
        <w:rPr>
          <w:sz w:val="19"/>
          <w:szCs w:val="19"/>
          <w:lang w:eastAsia="zh-CN"/>
        </w:rPr>
        <w:t xml:space="preserve"> (2022)</w:t>
      </w:r>
      <w:r w:rsidRPr="00386D46">
        <w:rPr>
          <w:sz w:val="19"/>
          <w:szCs w:val="19"/>
          <w:lang w:eastAsia="zh-CN"/>
        </w:rPr>
        <w:t xml:space="preserve"> 2454-2474.</w:t>
      </w:r>
    </w:p>
    <w:p w14:paraId="49A22375" w14:textId="67335B4B" w:rsidR="00D32A49" w:rsidRPr="005724EC" w:rsidRDefault="00D32A49" w:rsidP="005724EC">
      <w:pPr>
        <w:pStyle w:val="References"/>
        <w:numPr>
          <w:ilvl w:val="0"/>
          <w:numId w:val="20"/>
        </w:numPr>
        <w:autoSpaceDE/>
        <w:autoSpaceDN/>
        <w:rPr>
          <w:sz w:val="19"/>
          <w:szCs w:val="19"/>
          <w:lang w:eastAsia="zh-CN"/>
        </w:rPr>
      </w:pPr>
      <w:r w:rsidRPr="00D32A49">
        <w:rPr>
          <w:sz w:val="19"/>
          <w:szCs w:val="19"/>
          <w:lang w:eastAsia="zh-CN"/>
        </w:rPr>
        <w:t>M. Xiao, B. An, J. Wang, G. Gao, S. Zhang and J. Wu</w:t>
      </w:r>
      <w:r w:rsidR="00891CD3">
        <w:rPr>
          <w:sz w:val="19"/>
          <w:szCs w:val="19"/>
          <w:lang w:eastAsia="zh-CN"/>
        </w:rPr>
        <w:t xml:space="preserve">. </w:t>
      </w:r>
      <w:r w:rsidRPr="00D32A49">
        <w:rPr>
          <w:sz w:val="19"/>
          <w:szCs w:val="19"/>
          <w:lang w:eastAsia="zh-CN"/>
        </w:rPr>
        <w:t>CMAB-Based Reverse Auction for Unknown Worker Recruitment in Mobile Crowdsensing, IEEE Transactions on Mobile Computing, 21</w:t>
      </w:r>
      <w:r w:rsidR="00891CD3">
        <w:rPr>
          <w:sz w:val="19"/>
          <w:szCs w:val="19"/>
          <w:lang w:eastAsia="zh-CN"/>
        </w:rPr>
        <w:t xml:space="preserve"> (2022)</w:t>
      </w:r>
      <w:r w:rsidRPr="00D32A49">
        <w:rPr>
          <w:sz w:val="19"/>
          <w:szCs w:val="19"/>
          <w:lang w:eastAsia="zh-CN"/>
        </w:rPr>
        <w:t xml:space="preserve"> 3502-3518.</w:t>
      </w:r>
    </w:p>
    <w:p w14:paraId="7621515E" w14:textId="0AB800D6" w:rsidR="0049178D" w:rsidRDefault="0049178D" w:rsidP="007A29F7">
      <w:pPr>
        <w:pStyle w:val="References"/>
        <w:numPr>
          <w:ilvl w:val="0"/>
          <w:numId w:val="20"/>
        </w:numPr>
        <w:autoSpaceDE/>
        <w:autoSpaceDN/>
        <w:rPr>
          <w:sz w:val="19"/>
          <w:szCs w:val="19"/>
          <w:lang w:eastAsia="zh-CN"/>
        </w:rPr>
      </w:pPr>
      <w:r w:rsidRPr="0049178D">
        <w:rPr>
          <w:sz w:val="19"/>
          <w:szCs w:val="19"/>
          <w:lang w:eastAsia="zh-CN"/>
        </w:rPr>
        <w:t>Z. Zheng, S. Yang, J. Xie, F. Wu, X. Gao and G. Chen</w:t>
      </w:r>
      <w:r>
        <w:rPr>
          <w:sz w:val="19"/>
          <w:szCs w:val="19"/>
          <w:lang w:eastAsia="zh-CN"/>
        </w:rPr>
        <w:t>.</w:t>
      </w:r>
      <w:r w:rsidRPr="0049178D">
        <w:rPr>
          <w:sz w:val="19"/>
          <w:szCs w:val="19"/>
          <w:lang w:eastAsia="zh-CN"/>
        </w:rPr>
        <w:t xml:space="preserve"> On Designing Strategy-Proof Budget Feasible Online Mechanisms for Mobile Crowdsensing With Time-Discounting Values, IEEE Transactions on Mobile Computing, 21</w:t>
      </w:r>
      <w:r w:rsidR="00D92613">
        <w:rPr>
          <w:sz w:val="19"/>
          <w:szCs w:val="19"/>
          <w:lang w:eastAsia="zh-CN"/>
        </w:rPr>
        <w:t xml:space="preserve"> (2022) </w:t>
      </w:r>
      <w:r w:rsidRPr="0049178D">
        <w:rPr>
          <w:sz w:val="19"/>
          <w:szCs w:val="19"/>
          <w:lang w:eastAsia="zh-CN"/>
        </w:rPr>
        <w:t>2088-2102</w:t>
      </w:r>
      <w:r w:rsidR="00D92613">
        <w:rPr>
          <w:sz w:val="19"/>
          <w:szCs w:val="19"/>
          <w:lang w:eastAsia="zh-CN"/>
        </w:rPr>
        <w:t>.</w:t>
      </w:r>
    </w:p>
    <w:p w14:paraId="55CCB976" w14:textId="15CC3525" w:rsidR="005724EC" w:rsidRPr="00B83887" w:rsidRDefault="005724EC" w:rsidP="007A29F7">
      <w:pPr>
        <w:pStyle w:val="References"/>
        <w:numPr>
          <w:ilvl w:val="0"/>
          <w:numId w:val="20"/>
        </w:numPr>
        <w:autoSpaceDE/>
        <w:autoSpaceDN/>
        <w:rPr>
          <w:sz w:val="19"/>
          <w:szCs w:val="19"/>
          <w:lang w:eastAsia="zh-CN"/>
        </w:rPr>
      </w:pPr>
      <w:r w:rsidRPr="00F0144A">
        <w:rPr>
          <w:sz w:val="19"/>
          <w:szCs w:val="19"/>
          <w:lang w:eastAsia="zh-CN"/>
        </w:rPr>
        <w:t>K. Li, S. Wang, X. Cheng and Q. Hu</w:t>
      </w:r>
      <w:r>
        <w:rPr>
          <w:sz w:val="19"/>
          <w:szCs w:val="19"/>
          <w:lang w:eastAsia="zh-CN"/>
        </w:rPr>
        <w:t xml:space="preserve">. </w:t>
      </w:r>
      <w:r w:rsidRPr="00F0144A">
        <w:rPr>
          <w:sz w:val="19"/>
          <w:szCs w:val="19"/>
          <w:lang w:eastAsia="zh-CN"/>
        </w:rPr>
        <w:t>A Misreport- and Collusion-Proof Crowdsourcing Mechanism Without Quality Verification</w:t>
      </w:r>
      <w:r>
        <w:rPr>
          <w:sz w:val="19"/>
          <w:szCs w:val="19"/>
          <w:lang w:eastAsia="zh-CN"/>
        </w:rPr>
        <w:t>,</w:t>
      </w:r>
      <w:r w:rsidRPr="00F0144A">
        <w:rPr>
          <w:sz w:val="19"/>
          <w:szCs w:val="19"/>
          <w:lang w:eastAsia="zh-CN"/>
        </w:rPr>
        <w:t xml:space="preserve"> IEEE Transactions on Mobile Computing, 21</w:t>
      </w:r>
      <w:r>
        <w:rPr>
          <w:sz w:val="19"/>
          <w:szCs w:val="19"/>
          <w:lang w:eastAsia="zh-CN"/>
        </w:rPr>
        <w:t xml:space="preserve"> (2022)</w:t>
      </w:r>
      <w:r w:rsidRPr="00F0144A">
        <w:rPr>
          <w:sz w:val="19"/>
          <w:szCs w:val="19"/>
          <w:lang w:eastAsia="zh-CN"/>
        </w:rPr>
        <w:t xml:space="preserve"> 3084-3095</w:t>
      </w:r>
      <w:r>
        <w:rPr>
          <w:sz w:val="19"/>
          <w:szCs w:val="19"/>
          <w:lang w:eastAsia="zh-CN"/>
        </w:rPr>
        <w:t>.</w:t>
      </w:r>
    </w:p>
    <w:p w14:paraId="12979794" w14:textId="77777777" w:rsidR="007A29F7" w:rsidRDefault="007A29F7" w:rsidP="007A29F7">
      <w:pPr>
        <w:pStyle w:val="References"/>
        <w:numPr>
          <w:ilvl w:val="0"/>
          <w:numId w:val="20"/>
        </w:numPr>
        <w:autoSpaceDE/>
        <w:autoSpaceDN/>
        <w:rPr>
          <w:sz w:val="19"/>
          <w:szCs w:val="19"/>
          <w:lang w:eastAsia="zh-CN"/>
        </w:rPr>
      </w:pPr>
      <w:r w:rsidRPr="00B83887">
        <w:rPr>
          <w:sz w:val="19"/>
          <w:szCs w:val="19"/>
          <w:lang w:eastAsia="zh-CN"/>
        </w:rPr>
        <w:t>J. Guo, A. Liu, K. Ota, M. Dong, X. Deng, N. Xiong. ITCN: An Intelligent Trust Collaboration Network System in Industrial IoT, IEEE Transactions on Network Science and Engineering, 9 (2022) 203-218.</w:t>
      </w:r>
    </w:p>
    <w:p w14:paraId="759B29A6" w14:textId="2DA348E2" w:rsidR="004144AF" w:rsidRDefault="004B668B" w:rsidP="007A29F7">
      <w:pPr>
        <w:pStyle w:val="References"/>
        <w:numPr>
          <w:ilvl w:val="0"/>
          <w:numId w:val="20"/>
        </w:numPr>
        <w:autoSpaceDE/>
        <w:autoSpaceDN/>
        <w:rPr>
          <w:sz w:val="19"/>
          <w:szCs w:val="19"/>
          <w:lang w:eastAsia="zh-CN"/>
        </w:rPr>
      </w:pPr>
      <w:r w:rsidRPr="004B668B">
        <w:rPr>
          <w:sz w:val="19"/>
          <w:szCs w:val="19"/>
          <w:lang w:eastAsia="zh-CN"/>
        </w:rPr>
        <w:t>J. Guo, G. Huang, Q. Li, N. N. Xiong, S. Zhang, T. Wang. STMTO: A Smart and Trust Multi-UAV Task Offloading System, Information Sciences, 573 (2021) 519-540.</w:t>
      </w:r>
    </w:p>
    <w:p w14:paraId="22A788EA" w14:textId="437BA163" w:rsidR="00F15EDB" w:rsidRPr="00F15EDB" w:rsidRDefault="00F15EDB" w:rsidP="00F15EDB">
      <w:pPr>
        <w:pStyle w:val="References"/>
        <w:numPr>
          <w:ilvl w:val="0"/>
          <w:numId w:val="20"/>
        </w:numPr>
        <w:autoSpaceDE/>
        <w:autoSpaceDN/>
        <w:rPr>
          <w:sz w:val="19"/>
          <w:szCs w:val="19"/>
          <w:lang w:eastAsia="zh-CN"/>
        </w:rPr>
      </w:pPr>
      <w:r w:rsidRPr="00B529A7">
        <w:rPr>
          <w:sz w:val="19"/>
          <w:szCs w:val="19"/>
          <w:lang w:eastAsia="zh-CN"/>
        </w:rPr>
        <w:t>Y</w:t>
      </w:r>
      <w:r>
        <w:rPr>
          <w:sz w:val="19"/>
          <w:szCs w:val="19"/>
          <w:lang w:eastAsia="zh-CN"/>
        </w:rPr>
        <w:t>.</w:t>
      </w:r>
      <w:r w:rsidRPr="00B529A7">
        <w:rPr>
          <w:sz w:val="19"/>
          <w:szCs w:val="19"/>
          <w:lang w:eastAsia="zh-CN"/>
        </w:rPr>
        <w:t xml:space="preserve"> Zhan, Y</w:t>
      </w:r>
      <w:r>
        <w:rPr>
          <w:sz w:val="19"/>
          <w:szCs w:val="19"/>
          <w:lang w:eastAsia="zh-CN"/>
        </w:rPr>
        <w:t>.</w:t>
      </w:r>
      <w:r w:rsidRPr="00B529A7">
        <w:rPr>
          <w:sz w:val="19"/>
          <w:szCs w:val="19"/>
          <w:lang w:eastAsia="zh-CN"/>
        </w:rPr>
        <w:t xml:space="preserve"> Xia, J</w:t>
      </w:r>
      <w:r>
        <w:rPr>
          <w:sz w:val="19"/>
          <w:szCs w:val="19"/>
          <w:lang w:eastAsia="zh-CN"/>
        </w:rPr>
        <w:t>.</w:t>
      </w:r>
      <w:r w:rsidRPr="00B529A7">
        <w:rPr>
          <w:sz w:val="19"/>
          <w:szCs w:val="19"/>
          <w:lang w:eastAsia="zh-CN"/>
        </w:rPr>
        <w:t xml:space="preserve"> Zhang, T</w:t>
      </w:r>
      <w:r>
        <w:rPr>
          <w:sz w:val="19"/>
          <w:szCs w:val="19"/>
          <w:lang w:eastAsia="zh-CN"/>
        </w:rPr>
        <w:t>.</w:t>
      </w:r>
      <w:r w:rsidRPr="00B529A7">
        <w:rPr>
          <w:sz w:val="19"/>
          <w:szCs w:val="19"/>
          <w:lang w:eastAsia="zh-CN"/>
        </w:rPr>
        <w:t xml:space="preserve"> Li, Y</w:t>
      </w:r>
      <w:r>
        <w:rPr>
          <w:sz w:val="19"/>
          <w:szCs w:val="19"/>
          <w:lang w:eastAsia="zh-CN"/>
        </w:rPr>
        <w:t>.</w:t>
      </w:r>
      <w:r w:rsidRPr="00B529A7">
        <w:rPr>
          <w:sz w:val="19"/>
          <w:szCs w:val="19"/>
          <w:lang w:eastAsia="zh-CN"/>
        </w:rPr>
        <w:t xml:space="preserve"> Wang</w:t>
      </w:r>
      <w:r>
        <w:rPr>
          <w:sz w:val="19"/>
          <w:szCs w:val="19"/>
          <w:lang w:eastAsia="zh-CN"/>
        </w:rPr>
        <w:t xml:space="preserve">. </w:t>
      </w:r>
      <w:r w:rsidRPr="008E681E">
        <w:rPr>
          <w:sz w:val="19"/>
          <w:szCs w:val="19"/>
          <w:lang w:eastAsia="zh-CN"/>
        </w:rPr>
        <w:t>An incentive mechanism design for mobile crowdsensing with demand uncertainties</w:t>
      </w:r>
      <w:r>
        <w:rPr>
          <w:sz w:val="19"/>
          <w:szCs w:val="19"/>
          <w:lang w:eastAsia="zh-CN"/>
        </w:rPr>
        <w:t xml:space="preserve">, </w:t>
      </w:r>
      <w:r w:rsidRPr="005A152D">
        <w:rPr>
          <w:sz w:val="19"/>
          <w:szCs w:val="19"/>
          <w:lang w:eastAsia="zh-CN"/>
        </w:rPr>
        <w:t>Information Sciences,</w:t>
      </w:r>
      <w:r>
        <w:rPr>
          <w:sz w:val="19"/>
          <w:szCs w:val="19"/>
          <w:lang w:eastAsia="zh-CN"/>
        </w:rPr>
        <w:t xml:space="preserve"> </w:t>
      </w:r>
      <w:r w:rsidRPr="005A152D">
        <w:rPr>
          <w:sz w:val="19"/>
          <w:szCs w:val="19"/>
          <w:lang w:eastAsia="zh-CN"/>
        </w:rPr>
        <w:t>528</w:t>
      </w:r>
      <w:r>
        <w:rPr>
          <w:sz w:val="19"/>
          <w:szCs w:val="19"/>
          <w:lang w:eastAsia="zh-CN"/>
        </w:rPr>
        <w:t xml:space="preserve"> (</w:t>
      </w:r>
      <w:r w:rsidRPr="005A152D">
        <w:rPr>
          <w:sz w:val="19"/>
          <w:szCs w:val="19"/>
          <w:lang w:eastAsia="zh-CN"/>
        </w:rPr>
        <w:t>2020</w:t>
      </w:r>
      <w:r>
        <w:rPr>
          <w:sz w:val="19"/>
          <w:szCs w:val="19"/>
          <w:lang w:eastAsia="zh-CN"/>
        </w:rPr>
        <w:t xml:space="preserve">) </w:t>
      </w:r>
      <w:r w:rsidRPr="005A152D">
        <w:rPr>
          <w:sz w:val="19"/>
          <w:szCs w:val="19"/>
          <w:lang w:eastAsia="zh-CN"/>
        </w:rPr>
        <w:t>1-16</w:t>
      </w:r>
      <w:r>
        <w:rPr>
          <w:sz w:val="19"/>
          <w:szCs w:val="19"/>
          <w:lang w:eastAsia="zh-CN"/>
        </w:rPr>
        <w:t>.</w:t>
      </w:r>
    </w:p>
    <w:p w14:paraId="5C9ED5DE" w14:textId="77777777" w:rsidR="007A29F7" w:rsidRPr="00B83887" w:rsidRDefault="007A29F7" w:rsidP="007A29F7">
      <w:pPr>
        <w:pStyle w:val="afa"/>
        <w:widowControl/>
        <w:numPr>
          <w:ilvl w:val="0"/>
          <w:numId w:val="20"/>
        </w:numPr>
        <w:ind w:firstLineChars="0"/>
        <w:contextualSpacing/>
        <w:rPr>
          <w:sz w:val="19"/>
          <w:szCs w:val="19"/>
        </w:rPr>
      </w:pPr>
      <w:r w:rsidRPr="00B83887">
        <w:rPr>
          <w:sz w:val="19"/>
          <w:szCs w:val="19"/>
        </w:rPr>
        <w:t>V. C. Raykar, S. Yu, L. H. Zhao, G. H. Valadez, C. Florin, L. Bogoni, and L. Moy. Learning from crowds. JMLR, 11 (2010) 1297–1322.</w:t>
      </w:r>
    </w:p>
    <w:p w14:paraId="547F7BF7" w14:textId="77777777" w:rsidR="007A29F7" w:rsidRPr="00B83887" w:rsidRDefault="007A29F7" w:rsidP="007A29F7">
      <w:pPr>
        <w:pStyle w:val="References"/>
        <w:numPr>
          <w:ilvl w:val="0"/>
          <w:numId w:val="20"/>
        </w:numPr>
        <w:autoSpaceDE/>
        <w:autoSpaceDN/>
        <w:rPr>
          <w:sz w:val="19"/>
          <w:szCs w:val="19"/>
          <w:lang w:eastAsia="zh-CN"/>
        </w:rPr>
      </w:pPr>
      <w:r w:rsidRPr="00B83887">
        <w:rPr>
          <w:sz w:val="19"/>
          <w:szCs w:val="19"/>
          <w:lang w:eastAsia="zh-CN"/>
        </w:rPr>
        <w:t>J. Liang, W. Liu, N. Xiong, A. Liu, S. Zhang. An Intelligent and Trust UAV-assisted Code Dissemination 5G System for Industrial Internet-of-Things, IEEE Transactions on Industrial Informatics, 18 (2022) 2877-2889.</w:t>
      </w:r>
    </w:p>
    <w:p w14:paraId="39C39629" w14:textId="452F7637" w:rsidR="007A29F7" w:rsidRPr="00B83887" w:rsidRDefault="007A29F7" w:rsidP="007A29F7">
      <w:pPr>
        <w:pStyle w:val="afa"/>
        <w:widowControl/>
        <w:numPr>
          <w:ilvl w:val="0"/>
          <w:numId w:val="20"/>
        </w:numPr>
        <w:ind w:firstLineChars="0"/>
        <w:contextualSpacing/>
        <w:rPr>
          <w:sz w:val="19"/>
          <w:szCs w:val="19"/>
        </w:rPr>
      </w:pPr>
      <w:r w:rsidRPr="005F3BD0">
        <w:rPr>
          <w:sz w:val="19"/>
          <w:szCs w:val="19"/>
          <w:lang w:val="fr-FR"/>
        </w:rPr>
        <w:t xml:space="preserve">E. Wang, M. Zhang, X. Cheng, Y. Yang, et al. </w:t>
      </w:r>
      <w:r w:rsidRPr="00B83887">
        <w:rPr>
          <w:sz w:val="19"/>
          <w:szCs w:val="19"/>
        </w:rPr>
        <w:t xml:space="preserve">Deep learning-enabled sparse industrial </w:t>
      </w:r>
      <w:r w:rsidR="002F0AC2">
        <w:rPr>
          <w:sz w:val="19"/>
          <w:szCs w:val="19"/>
        </w:rPr>
        <w:t>Crowd Sensing</w:t>
      </w:r>
      <w:r w:rsidRPr="00B83887">
        <w:rPr>
          <w:sz w:val="19"/>
          <w:szCs w:val="19"/>
        </w:rPr>
        <w:t xml:space="preserve"> and prediction. IEEE Transactions on Industrial Informatics, 17 (2020). 6170-6181.</w:t>
      </w:r>
    </w:p>
    <w:p w14:paraId="7B2E7C57" w14:textId="056511F2" w:rsidR="00FC6569" w:rsidRDefault="007A29F7" w:rsidP="007A29F7">
      <w:pPr>
        <w:pStyle w:val="References"/>
        <w:numPr>
          <w:ilvl w:val="0"/>
          <w:numId w:val="20"/>
        </w:numPr>
        <w:autoSpaceDE/>
        <w:autoSpaceDN/>
        <w:rPr>
          <w:color w:val="000000" w:themeColor="text1"/>
          <w:sz w:val="19"/>
          <w:szCs w:val="19"/>
          <w:lang w:eastAsia="zh-CN"/>
        </w:rPr>
      </w:pPr>
      <w:r w:rsidRPr="005F3BD0">
        <w:rPr>
          <w:sz w:val="19"/>
          <w:szCs w:val="19"/>
          <w:lang w:val="fr-FR" w:eastAsia="zh-CN"/>
        </w:rPr>
        <w:t xml:space="preserve">L. Kong, X. Tang, J. Zhu, Z. Wang, J. Li, et al. </w:t>
      </w:r>
      <w:r w:rsidRPr="00B83887">
        <w:rPr>
          <w:sz w:val="19"/>
          <w:szCs w:val="19"/>
          <w:lang w:eastAsia="zh-CN"/>
        </w:rPr>
        <w:t xml:space="preserve">A 6-year-long (2013–2018) high-resolution air quality reanalysis dataset in China based on the assimilation </w:t>
      </w:r>
      <w:r w:rsidRPr="00B83887">
        <w:rPr>
          <w:color w:val="000000" w:themeColor="text1"/>
          <w:sz w:val="19"/>
          <w:szCs w:val="19"/>
          <w:lang w:eastAsia="zh-CN"/>
        </w:rPr>
        <w:t>of surface observations from CNEMC, Earth Syst. Sci. Data, 13 (2021) 529–570, https://doi.org/10.5194/essd-13-529-2021.</w:t>
      </w:r>
      <w:bookmarkEnd w:id="9"/>
    </w:p>
    <w:sectPr w:rsidR="00FC6569" w:rsidSect="007D05F7">
      <w:headerReference w:type="even" r:id="rId35"/>
      <w:headerReference w:type="default" r:id="rId36"/>
      <w:type w:val="continuous"/>
      <w:pgSz w:w="11340" w:h="15480" w:code="1"/>
      <w:pgMar w:top="1195" w:right="605" w:bottom="360" w:left="720" w:header="605" w:footer="72" w:gutter="0"/>
      <w:cols w:space="42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30D21A" w14:textId="77777777" w:rsidR="00636A06" w:rsidRDefault="00636A06">
      <w:r>
        <w:separator/>
      </w:r>
    </w:p>
  </w:endnote>
  <w:endnote w:type="continuationSeparator" w:id="0">
    <w:p w14:paraId="681A4764" w14:textId="77777777" w:rsidR="00636A06" w:rsidRDefault="00636A06">
      <w:r>
        <w:continuationSeparator/>
      </w:r>
    </w:p>
  </w:endnote>
  <w:endnote w:type="continuationNotice" w:id="1">
    <w:p w14:paraId="363C6F8A" w14:textId="77777777" w:rsidR="00636A06" w:rsidRDefault="00636A0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NewCenturySchlbk-Roman">
    <w:altName w:val="Arial"/>
    <w:panose1 w:val="00000000000000000000"/>
    <w:charset w:val="00"/>
    <w:family w:val="swiss"/>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Palatino">
    <w:altName w:val="Book Antiqua"/>
    <w:charset w:val="00"/>
    <w:family w:val="auto"/>
    <w:pitch w:val="default"/>
    <w:sig w:usb0="00000000" w:usb1="00000000" w:usb2="14600000" w:usb3="00000000" w:csb0="00000193" w:csb1="00000000"/>
  </w:font>
  <w:font w:name="Helvetica">
    <w:panose1 w:val="020B0604020202020204"/>
    <w:charset w:val="00"/>
    <w:family w:val="swiss"/>
    <w:pitch w:val="variable"/>
    <w:sig w:usb0="E0002AFF" w:usb1="C0007843" w:usb2="00000009" w:usb3="00000000" w:csb0="000001FF" w:csb1="00000000"/>
  </w:font>
  <w:font w:name="ProgramThree">
    <w:altName w:val="Times New Roman"/>
    <w:panose1 w:val="00000000000000000000"/>
    <w:charset w:val="00"/>
    <w:family w:val="roman"/>
    <w:notTrueType/>
    <w:pitch w:val="fixed"/>
    <w:sig w:usb0="00000003" w:usb1="00000000" w:usb2="00000000" w:usb3="00000000" w:csb0="00000001" w:csb1="00000000"/>
  </w:font>
  <w:font w:name="Helvetica Condensed">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Baskerville">
    <w:altName w:val="Courier New"/>
    <w:charset w:val="00"/>
    <w:family w:val="auto"/>
    <w:pitch w:val="default"/>
    <w:sig w:usb0="03000000" w:usb1="00000000" w:usb2="00000000" w:usb3="00000000" w:csb0="00000001" w:csb1="00000000"/>
  </w:font>
  <w:font w:name="TimesNewRoman">
    <w:altName w:val="微软雅黑"/>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楷体_GB2312">
    <w:charset w:val="86"/>
    <w:family w:val="modern"/>
    <w:pitch w:val="fixed"/>
    <w:sig w:usb0="00000001" w:usb1="080E0000" w:usb2="00000010" w:usb3="00000000" w:csb0="00040000" w:csb1="00000000"/>
  </w:font>
  <w:font w:name="SymbolMT">
    <w:altName w:val="Yu Gothic"/>
    <w:charset w:val="80"/>
    <w:family w:val="auto"/>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NimbusRomNo9L-Regu">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等线">
    <w:altName w:val="DengXian"/>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imesLTStd-Roman">
    <w:altName w:val="Cambria"/>
    <w:panose1 w:val="00000000000000000000"/>
    <w:charset w:val="00"/>
    <w:family w:val="roman"/>
    <w:notTrueType/>
    <w:pitch w:val="default"/>
  </w:font>
  <w:font w:name="AdvP1854">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inion Pro">
    <w:altName w:val="Cambria"/>
    <w:panose1 w:val="00000000000000000000"/>
    <w:charset w:val="00"/>
    <w:family w:val="roman"/>
    <w:notTrueType/>
    <w:pitch w:val="variable"/>
    <w:sig w:usb0="60000287" w:usb1="00000001"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FormataOTF-Bold">
    <w:altName w:val="Times New Roman"/>
    <w:charset w:val="00"/>
    <w:family w:val="auto"/>
    <w:pitch w:val="default"/>
    <w:sig w:usb0="00000000"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9437B" w14:textId="77777777" w:rsidR="00B207DF" w:rsidRDefault="00B207DF">
    <w:pPr>
      <w:spacing w:line="20" w:lineRule="exact"/>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53F0DB" w14:textId="77777777" w:rsidR="00B207DF" w:rsidRDefault="00B207DF">
    <w:pPr>
      <w:spacing w:line="20" w:lineRule="exact"/>
      <w:jc w:val="center"/>
      <w:rPr>
        <w:rFonts w:ascii="Arial" w:hAnsi="Aria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E4E38F" w14:textId="77777777" w:rsidR="00B207DF" w:rsidRDefault="00B207DF">
    <w:pPr>
      <w:pStyle w:val="a6"/>
      <w:spacing w:line="20" w:lineRule="exact"/>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4B2359" w14:textId="77777777" w:rsidR="00636A06" w:rsidRDefault="00636A06">
      <w:pPr>
        <w:pStyle w:val="TABLEROW"/>
        <w:jc w:val="left"/>
        <w:rPr>
          <w:position w:val="12"/>
          <w:sz w:val="20"/>
        </w:rPr>
      </w:pPr>
    </w:p>
  </w:footnote>
  <w:footnote w:type="continuationSeparator" w:id="0">
    <w:p w14:paraId="66DD5390" w14:textId="77777777" w:rsidR="00636A06" w:rsidRDefault="00636A06">
      <w:r>
        <w:continuationSeparator/>
      </w:r>
    </w:p>
  </w:footnote>
  <w:footnote w:type="continuationNotice" w:id="1">
    <w:p w14:paraId="2DC43F00" w14:textId="77777777" w:rsidR="00636A06" w:rsidRDefault="00636A06">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102D1" w14:textId="75E6EAB3" w:rsidR="00B207DF" w:rsidRPr="005F3BD0" w:rsidRDefault="00B207DF" w:rsidP="00C845A7">
    <w:pPr>
      <w:pStyle w:val="a5"/>
      <w:tabs>
        <w:tab w:val="clear" w:pos="10200"/>
        <w:tab w:val="right" w:pos="10320"/>
      </w:tabs>
      <w:spacing w:line="180" w:lineRule="exact"/>
      <w:jc w:val="center"/>
      <w:rPr>
        <w:rFonts w:ascii="Times New Roman" w:hAnsi="Times New Roman"/>
        <w:i/>
        <w:lang w:val="fr-FR"/>
      </w:rPr>
    </w:pPr>
    <w:r>
      <w:fldChar w:fldCharType="begin"/>
    </w:r>
    <w:r>
      <w:instrText>PAGE</w:instrText>
    </w:r>
    <w:r>
      <w:fldChar w:fldCharType="separate"/>
    </w:r>
    <w:r>
      <w:rPr>
        <w:noProof/>
      </w:rPr>
      <w:t>1</w:t>
    </w:r>
    <w:r w:rsidRPr="005F3BD0">
      <w:rPr>
        <w:noProof/>
        <w:lang w:val="fr-FR"/>
      </w:rPr>
      <w:t>2</w:t>
    </w:r>
    <w:r>
      <w:rPr>
        <w:noProof/>
      </w:rPr>
      <w:fldChar w:fldCharType="end"/>
    </w:r>
    <w:r w:rsidRPr="005F3BD0">
      <w:rPr>
        <w:lang w:val="fr-FR"/>
      </w:rPr>
      <w:tab/>
    </w:r>
    <w:r w:rsidRPr="005F3BD0">
      <w:rPr>
        <w:rFonts w:ascii="Times New Roman" w:hAnsi="Times New Roman"/>
        <w:i/>
        <w:caps w:val="0"/>
        <w:noProof/>
        <w:lang w:val="fr-FR"/>
      </w:rPr>
      <w:t xml:space="preserve">Rui Zhang et al./ Information Sciences </w:t>
    </w:r>
  </w:p>
  <w:p w14:paraId="584FD260" w14:textId="2755CEC3" w:rsidR="00B207DF" w:rsidRPr="005F3BD0" w:rsidRDefault="00B207DF">
    <w:pPr>
      <w:pStyle w:val="a5"/>
      <w:tabs>
        <w:tab w:val="clear" w:pos="10200"/>
        <w:tab w:val="right" w:pos="10320"/>
      </w:tabs>
      <w:spacing w:line="180" w:lineRule="exact"/>
      <w:rPr>
        <w:lang w:val="fr-F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3A4EAA" w14:textId="0E2FA9EA" w:rsidR="00B207DF" w:rsidRDefault="00B207DF">
    <w:pPr>
      <w:pStyle w:val="a5"/>
      <w:tabs>
        <w:tab w:val="clear" w:pos="10200"/>
        <w:tab w:val="right" w:pos="10320"/>
      </w:tabs>
      <w:spacing w:line="180" w:lineRule="exact"/>
    </w:pPr>
    <w:r>
      <w:tab/>
    </w:r>
    <w:r>
      <w:rPr>
        <w:caps w:val="0"/>
        <w:vanish/>
      </w:rPr>
      <w:t xml:space="preserve">    </w:t>
    </w:r>
    <w:r>
      <w:fldChar w:fldCharType="begin"/>
    </w:r>
    <w:r>
      <w:instrText>PAGE</w:instrText>
    </w:r>
    <w:r>
      <w:fldChar w:fldCharType="separate"/>
    </w:r>
    <w:r>
      <w:rPr>
        <w:noProof/>
      </w:rPr>
      <w:t>11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EDD74" w14:textId="3FB29562" w:rsidR="00B207DF" w:rsidRDefault="00B207DF">
    <w:pPr>
      <w:pStyle w:val="a5"/>
      <w:tabs>
        <w:tab w:val="clear" w:pos="10200"/>
        <w:tab w:val="right" w:pos="10320"/>
      </w:tabs>
      <w:spacing w:line="180" w:lineRule="exact"/>
    </w:pPr>
    <w:r>
      <w:tab/>
    </w:r>
    <w:r>
      <w:rPr>
        <w:caps w:val="0"/>
        <w:vanish/>
      </w:rPr>
      <w:t xml:space="preserve">   </w:t>
    </w:r>
    <w:r>
      <w:fldChar w:fldCharType="begin"/>
    </w:r>
    <w:r>
      <w:instrText xml:space="preserve"> PAGE </w:instrText>
    </w:r>
    <w:r>
      <w:fldChar w:fldCharType="separate"/>
    </w:r>
    <w:r w:rsidR="00B90B56">
      <w:rPr>
        <w:noProof/>
      </w:rPr>
      <w:t>1</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86D9C0" w14:textId="7F3EFD20" w:rsidR="00B207DF" w:rsidRPr="005F3BD0" w:rsidRDefault="00B207DF" w:rsidP="00B83BC0">
    <w:pPr>
      <w:pStyle w:val="a5"/>
      <w:tabs>
        <w:tab w:val="clear" w:pos="10200"/>
        <w:tab w:val="right" w:pos="10320"/>
      </w:tabs>
      <w:spacing w:line="180" w:lineRule="exact"/>
      <w:jc w:val="center"/>
      <w:rPr>
        <w:rFonts w:ascii="Times New Roman" w:hAnsi="Times New Roman"/>
        <w:i/>
        <w:lang w:val="fr-FR"/>
      </w:rPr>
    </w:pPr>
    <w:r>
      <w:fldChar w:fldCharType="begin"/>
    </w:r>
    <w:r>
      <w:instrText>PAGE</w:instrText>
    </w:r>
    <w:r>
      <w:fldChar w:fldCharType="separate"/>
    </w:r>
    <w:r w:rsidR="00B90B56">
      <w:rPr>
        <w:noProof/>
      </w:rPr>
      <w:t>16</w:t>
    </w:r>
    <w:r>
      <w:rPr>
        <w:noProof/>
      </w:rPr>
      <w:fldChar w:fldCharType="end"/>
    </w:r>
    <w:r w:rsidRPr="005F3BD0">
      <w:rPr>
        <w:noProof/>
        <w:lang w:val="fr-FR"/>
      </w:rPr>
      <w:t xml:space="preserve">  </w:t>
    </w:r>
    <w:r w:rsidRPr="005F3BD0">
      <w:rPr>
        <w:caps w:val="0"/>
        <w:noProof/>
        <w:lang w:val="fr-FR"/>
      </w:rPr>
      <w:t xml:space="preserve">.                                                                                                                                                                                     </w:t>
    </w:r>
    <w:r w:rsidRPr="005F3BD0">
      <w:rPr>
        <w:rFonts w:ascii="Times New Roman" w:hAnsi="Times New Roman"/>
        <w:i/>
        <w:caps w:val="0"/>
        <w:noProof/>
        <w:lang w:val="fr-FR"/>
      </w:rPr>
      <w:t xml:space="preserve">  Jianheng Tang et al./ Information Sciences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04CE6" w14:textId="5222C023" w:rsidR="00B207DF" w:rsidRDefault="00B207DF">
    <w:pPr>
      <w:pStyle w:val="a5"/>
      <w:tabs>
        <w:tab w:val="clear" w:pos="10200"/>
        <w:tab w:val="right" w:pos="10320"/>
      </w:tabs>
      <w:spacing w:line="180" w:lineRule="exact"/>
    </w:pPr>
    <w:r>
      <w:tab/>
    </w:r>
    <w:r>
      <w:rPr>
        <w:caps w:val="0"/>
        <w:vanish/>
      </w:rPr>
      <w:t xml:space="preserve">   </w:t>
    </w:r>
    <w:r>
      <w:fldChar w:fldCharType="begin"/>
    </w:r>
    <w:r>
      <w:instrText>PAGE</w:instrText>
    </w:r>
    <w:r>
      <w:fldChar w:fldCharType="separate"/>
    </w:r>
    <w:r w:rsidR="00B90B56">
      <w:rPr>
        <w:noProof/>
      </w:rPr>
      <w:t>17</w:t>
    </w:r>
    <w:r>
      <w:rPr>
        <w:noProof/>
      </w:rPr>
      <w:fldChar w:fldCharType="end"/>
    </w:r>
  </w:p>
  <w:p w14:paraId="78930358" w14:textId="77777777" w:rsidR="00B207DF" w:rsidRDefault="00B207D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2DED"/>
    <w:multiLevelType w:val="multilevel"/>
    <w:tmpl w:val="F26CD8B0"/>
    <w:lvl w:ilvl="0">
      <w:start w:val="1"/>
      <w:numFmt w:val="decimal"/>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DF344A1"/>
    <w:multiLevelType w:val="multilevel"/>
    <w:tmpl w:val="0CB6160A"/>
    <w:styleLink w:val="List0"/>
    <w:lvl w:ilvl="0">
      <w:start w:val="1"/>
      <w:numFmt w:val="decimal"/>
      <w:lvlText w:val="(%1)"/>
      <w:lvlJc w:val="left"/>
      <w:pPr>
        <w:tabs>
          <w:tab w:val="num" w:pos="764"/>
        </w:tabs>
        <w:ind w:left="344" w:firstLine="76"/>
      </w:pPr>
      <w:rPr>
        <w:position w:val="0"/>
      </w:rPr>
    </w:lvl>
    <w:lvl w:ilvl="1">
      <w:start w:val="1"/>
      <w:numFmt w:val="decimal"/>
      <w:lvlText w:val="(%2)"/>
      <w:lvlJc w:val="left"/>
      <w:pPr>
        <w:tabs>
          <w:tab w:val="num" w:pos="1124"/>
        </w:tabs>
        <w:ind w:left="704" w:firstLine="76"/>
      </w:pPr>
      <w:rPr>
        <w:position w:val="0"/>
      </w:rPr>
    </w:lvl>
    <w:lvl w:ilvl="2">
      <w:start w:val="1"/>
      <w:numFmt w:val="decimal"/>
      <w:lvlText w:val="(%3)"/>
      <w:lvlJc w:val="left"/>
      <w:pPr>
        <w:tabs>
          <w:tab w:val="num" w:pos="1484"/>
        </w:tabs>
        <w:ind w:left="1064" w:firstLine="76"/>
      </w:pPr>
      <w:rPr>
        <w:position w:val="0"/>
      </w:rPr>
    </w:lvl>
    <w:lvl w:ilvl="3">
      <w:start w:val="1"/>
      <w:numFmt w:val="decimal"/>
      <w:lvlText w:val="(%4)"/>
      <w:lvlJc w:val="left"/>
      <w:pPr>
        <w:tabs>
          <w:tab w:val="num" w:pos="1844"/>
        </w:tabs>
        <w:ind w:left="1424" w:firstLine="76"/>
      </w:pPr>
      <w:rPr>
        <w:position w:val="0"/>
      </w:rPr>
    </w:lvl>
    <w:lvl w:ilvl="4">
      <w:start w:val="1"/>
      <w:numFmt w:val="decimal"/>
      <w:lvlText w:val="(%5)"/>
      <w:lvlJc w:val="left"/>
      <w:pPr>
        <w:tabs>
          <w:tab w:val="num" w:pos="2204"/>
        </w:tabs>
        <w:ind w:left="1784" w:firstLine="76"/>
      </w:pPr>
      <w:rPr>
        <w:position w:val="0"/>
      </w:rPr>
    </w:lvl>
    <w:lvl w:ilvl="5">
      <w:start w:val="1"/>
      <w:numFmt w:val="decimal"/>
      <w:lvlText w:val="(%6)"/>
      <w:lvlJc w:val="left"/>
      <w:pPr>
        <w:tabs>
          <w:tab w:val="num" w:pos="2564"/>
        </w:tabs>
        <w:ind w:left="2144" w:firstLine="76"/>
      </w:pPr>
      <w:rPr>
        <w:position w:val="0"/>
      </w:rPr>
    </w:lvl>
    <w:lvl w:ilvl="6">
      <w:start w:val="1"/>
      <w:numFmt w:val="decimal"/>
      <w:lvlText w:val="(%7)"/>
      <w:lvlJc w:val="left"/>
      <w:pPr>
        <w:tabs>
          <w:tab w:val="num" w:pos="2924"/>
        </w:tabs>
        <w:ind w:left="2504" w:firstLine="76"/>
      </w:pPr>
      <w:rPr>
        <w:position w:val="0"/>
      </w:rPr>
    </w:lvl>
    <w:lvl w:ilvl="7">
      <w:start w:val="1"/>
      <w:numFmt w:val="decimal"/>
      <w:lvlText w:val="(%8)"/>
      <w:lvlJc w:val="left"/>
      <w:pPr>
        <w:tabs>
          <w:tab w:val="num" w:pos="3284"/>
        </w:tabs>
        <w:ind w:left="2864" w:firstLine="76"/>
      </w:pPr>
      <w:rPr>
        <w:position w:val="0"/>
      </w:rPr>
    </w:lvl>
    <w:lvl w:ilvl="8">
      <w:start w:val="1"/>
      <w:numFmt w:val="decimal"/>
      <w:lvlText w:val="(%9)"/>
      <w:lvlJc w:val="left"/>
      <w:pPr>
        <w:tabs>
          <w:tab w:val="num" w:pos="3644"/>
        </w:tabs>
        <w:ind w:left="3224" w:firstLine="76"/>
      </w:pPr>
      <w:rPr>
        <w:position w:val="0"/>
      </w:rPr>
    </w:lvl>
  </w:abstractNum>
  <w:abstractNum w:abstractNumId="2">
    <w:nsid w:val="0E2B391B"/>
    <w:multiLevelType w:val="hybridMultilevel"/>
    <w:tmpl w:val="E3A24904"/>
    <w:lvl w:ilvl="0" w:tplc="0409000F">
      <w:start w:val="1"/>
      <w:numFmt w:val="decimal"/>
      <w:lvlText w:val="%1."/>
      <w:lvlJc w:val="left"/>
      <w:pPr>
        <w:ind w:left="720" w:hanging="420"/>
      </w:p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3">
    <w:nsid w:val="0EC9792C"/>
    <w:multiLevelType w:val="hybridMultilevel"/>
    <w:tmpl w:val="FB8CAEF2"/>
    <w:lvl w:ilvl="0" w:tplc="FFFFFFFF">
      <w:start w:val="1"/>
      <w:numFmt w:val="decimal"/>
      <w:lvlText w:val="%1."/>
      <w:lvlJc w:val="left"/>
      <w:pPr>
        <w:ind w:left="620" w:hanging="420"/>
      </w:pPr>
    </w:lvl>
    <w:lvl w:ilvl="1" w:tplc="FFFFFFFF">
      <w:start w:val="1"/>
      <w:numFmt w:val="lowerLetter"/>
      <w:lvlText w:val="%2)"/>
      <w:lvlJc w:val="left"/>
      <w:pPr>
        <w:ind w:left="1040" w:hanging="420"/>
      </w:pPr>
    </w:lvl>
    <w:lvl w:ilvl="2" w:tplc="FFFFFFFF">
      <w:start w:val="1"/>
      <w:numFmt w:val="lowerRoman"/>
      <w:lvlText w:val="%3."/>
      <w:lvlJc w:val="right"/>
      <w:pPr>
        <w:ind w:left="1460" w:hanging="420"/>
      </w:pPr>
    </w:lvl>
    <w:lvl w:ilvl="3" w:tplc="04090011">
      <w:start w:val="1"/>
      <w:numFmt w:val="decimal"/>
      <w:lvlText w:val="%4)"/>
      <w:lvlJc w:val="left"/>
      <w:pPr>
        <w:ind w:left="1880" w:hanging="420"/>
      </w:pPr>
    </w:lvl>
    <w:lvl w:ilvl="4" w:tplc="FFFFFFFF" w:tentative="1">
      <w:start w:val="1"/>
      <w:numFmt w:val="lowerLetter"/>
      <w:lvlText w:val="%5)"/>
      <w:lvlJc w:val="left"/>
      <w:pPr>
        <w:ind w:left="2300" w:hanging="420"/>
      </w:pPr>
    </w:lvl>
    <w:lvl w:ilvl="5" w:tplc="FFFFFFFF" w:tentative="1">
      <w:start w:val="1"/>
      <w:numFmt w:val="lowerRoman"/>
      <w:lvlText w:val="%6."/>
      <w:lvlJc w:val="right"/>
      <w:pPr>
        <w:ind w:left="2720" w:hanging="420"/>
      </w:pPr>
    </w:lvl>
    <w:lvl w:ilvl="6" w:tplc="FFFFFFFF" w:tentative="1">
      <w:start w:val="1"/>
      <w:numFmt w:val="decimal"/>
      <w:lvlText w:val="%7."/>
      <w:lvlJc w:val="left"/>
      <w:pPr>
        <w:ind w:left="3140" w:hanging="420"/>
      </w:pPr>
    </w:lvl>
    <w:lvl w:ilvl="7" w:tplc="FFFFFFFF" w:tentative="1">
      <w:start w:val="1"/>
      <w:numFmt w:val="lowerLetter"/>
      <w:lvlText w:val="%8)"/>
      <w:lvlJc w:val="left"/>
      <w:pPr>
        <w:ind w:left="3560" w:hanging="420"/>
      </w:pPr>
    </w:lvl>
    <w:lvl w:ilvl="8" w:tplc="FFFFFFFF" w:tentative="1">
      <w:start w:val="1"/>
      <w:numFmt w:val="lowerRoman"/>
      <w:lvlText w:val="%9."/>
      <w:lvlJc w:val="right"/>
      <w:pPr>
        <w:ind w:left="3980" w:hanging="420"/>
      </w:pPr>
    </w:lvl>
  </w:abstractNum>
  <w:abstractNum w:abstractNumId="4">
    <w:nsid w:val="12B56F50"/>
    <w:multiLevelType w:val="hybridMultilevel"/>
    <w:tmpl w:val="2558EC7C"/>
    <w:lvl w:ilvl="0" w:tplc="04090019">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6">
    <w:nsid w:val="250A245F"/>
    <w:multiLevelType w:val="hybridMultilevel"/>
    <w:tmpl w:val="477CEBE2"/>
    <w:lvl w:ilvl="0" w:tplc="63320392">
      <w:start w:val="1"/>
      <w:numFmt w:val="decimal"/>
      <w:lvlText w:val="[%1]"/>
      <w:lvlJc w:val="left"/>
      <w:pPr>
        <w:ind w:left="1979"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27D95799"/>
    <w:multiLevelType w:val="hybridMultilevel"/>
    <w:tmpl w:val="E2126C62"/>
    <w:lvl w:ilvl="0" w:tplc="5C90917C">
      <w:start w:val="1"/>
      <w:numFmt w:val="decimal"/>
      <w:lvlText w:val="(%1)"/>
      <w:lvlJc w:val="left"/>
      <w:pPr>
        <w:ind w:left="720" w:hanging="420"/>
      </w:pPr>
      <w:rPr>
        <w:rFonts w:hint="default"/>
      </w:rPr>
    </w:lvl>
    <w:lvl w:ilvl="1" w:tplc="FFFFFFFF">
      <w:start w:val="1"/>
      <w:numFmt w:val="decimal"/>
      <w:lvlText w:val="(%2)"/>
      <w:lvlJc w:val="left"/>
      <w:pPr>
        <w:ind w:left="1080" w:hanging="360"/>
      </w:pPr>
      <w:rPr>
        <w:rFonts w:hint="default"/>
      </w:rPr>
    </w:lvl>
    <w:lvl w:ilvl="2" w:tplc="FFFFFFFF" w:tentative="1">
      <w:start w:val="1"/>
      <w:numFmt w:val="lowerRoman"/>
      <w:lvlText w:val="%3."/>
      <w:lvlJc w:val="right"/>
      <w:pPr>
        <w:ind w:left="1560" w:hanging="420"/>
      </w:pPr>
    </w:lvl>
    <w:lvl w:ilvl="3" w:tplc="FFFFFFFF" w:tentative="1">
      <w:start w:val="1"/>
      <w:numFmt w:val="decimal"/>
      <w:lvlText w:val="%4."/>
      <w:lvlJc w:val="left"/>
      <w:pPr>
        <w:ind w:left="1980" w:hanging="420"/>
      </w:pPr>
    </w:lvl>
    <w:lvl w:ilvl="4" w:tplc="FFFFFFFF" w:tentative="1">
      <w:start w:val="1"/>
      <w:numFmt w:val="lowerLetter"/>
      <w:lvlText w:val="%5)"/>
      <w:lvlJc w:val="left"/>
      <w:pPr>
        <w:ind w:left="2400" w:hanging="420"/>
      </w:pPr>
    </w:lvl>
    <w:lvl w:ilvl="5" w:tplc="FFFFFFFF" w:tentative="1">
      <w:start w:val="1"/>
      <w:numFmt w:val="lowerRoman"/>
      <w:lvlText w:val="%6."/>
      <w:lvlJc w:val="right"/>
      <w:pPr>
        <w:ind w:left="2820" w:hanging="420"/>
      </w:pPr>
    </w:lvl>
    <w:lvl w:ilvl="6" w:tplc="FFFFFFFF" w:tentative="1">
      <w:start w:val="1"/>
      <w:numFmt w:val="decimal"/>
      <w:lvlText w:val="%7."/>
      <w:lvlJc w:val="left"/>
      <w:pPr>
        <w:ind w:left="3240" w:hanging="420"/>
      </w:pPr>
    </w:lvl>
    <w:lvl w:ilvl="7" w:tplc="FFFFFFFF" w:tentative="1">
      <w:start w:val="1"/>
      <w:numFmt w:val="lowerLetter"/>
      <w:lvlText w:val="%8)"/>
      <w:lvlJc w:val="left"/>
      <w:pPr>
        <w:ind w:left="3660" w:hanging="420"/>
      </w:pPr>
    </w:lvl>
    <w:lvl w:ilvl="8" w:tplc="FFFFFFFF" w:tentative="1">
      <w:start w:val="1"/>
      <w:numFmt w:val="lowerRoman"/>
      <w:lvlText w:val="%9."/>
      <w:lvlJc w:val="right"/>
      <w:pPr>
        <w:ind w:left="4080" w:hanging="420"/>
      </w:pPr>
    </w:lvl>
  </w:abstractNum>
  <w:abstractNum w:abstractNumId="9">
    <w:nsid w:val="2805051C"/>
    <w:multiLevelType w:val="multilevel"/>
    <w:tmpl w:val="2805051C"/>
    <w:lvl w:ilvl="0">
      <w:start w:val="1"/>
      <w:numFmt w:val="decimal"/>
      <w:pStyle w:val="MDPI37itemize"/>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0">
    <w:nsid w:val="369A6535"/>
    <w:multiLevelType w:val="multilevel"/>
    <w:tmpl w:val="369A6535"/>
    <w:lvl w:ilvl="0">
      <w:start w:val="1"/>
      <w:numFmt w:val="bullet"/>
      <w:pStyle w:val="MDPI38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nsid w:val="3D8E3030"/>
    <w:multiLevelType w:val="hybridMultilevel"/>
    <w:tmpl w:val="9D880280"/>
    <w:lvl w:ilvl="0" w:tplc="FFFFFFFF">
      <w:start w:val="1"/>
      <w:numFmt w:val="bullet"/>
      <w:lvlText w:val=""/>
      <w:lvlJc w:val="left"/>
      <w:pPr>
        <w:ind w:left="257" w:hanging="420"/>
      </w:pPr>
      <w:rPr>
        <w:rFonts w:ascii="Symbol" w:hAnsi="Symbol" w:hint="default"/>
      </w:rPr>
    </w:lvl>
    <w:lvl w:ilvl="1" w:tplc="FFFFFFFF">
      <w:start w:val="1"/>
      <w:numFmt w:val="bullet"/>
      <w:lvlText w:val=""/>
      <w:lvlJc w:val="left"/>
      <w:pPr>
        <w:ind w:left="677" w:hanging="420"/>
      </w:pPr>
      <w:rPr>
        <w:rFonts w:ascii="Symbol" w:hAnsi="Symbol" w:hint="default"/>
      </w:rPr>
    </w:lvl>
    <w:lvl w:ilvl="2" w:tplc="04090005">
      <w:start w:val="1"/>
      <w:numFmt w:val="bullet"/>
      <w:lvlText w:val=""/>
      <w:lvlJc w:val="left"/>
      <w:pPr>
        <w:ind w:left="1097" w:hanging="420"/>
      </w:pPr>
      <w:rPr>
        <w:rFonts w:ascii="Wingdings" w:hAnsi="Wingdings" w:hint="default"/>
      </w:rPr>
    </w:lvl>
    <w:lvl w:ilvl="3" w:tplc="04090001">
      <w:start w:val="1"/>
      <w:numFmt w:val="bullet"/>
      <w:lvlText w:val=""/>
      <w:lvlJc w:val="left"/>
      <w:pPr>
        <w:ind w:left="1517" w:hanging="420"/>
      </w:pPr>
      <w:rPr>
        <w:rFonts w:ascii="Wingdings" w:hAnsi="Wingdings" w:hint="default"/>
      </w:rPr>
    </w:lvl>
    <w:lvl w:ilvl="4" w:tplc="04090003">
      <w:start w:val="1"/>
      <w:numFmt w:val="bullet"/>
      <w:lvlText w:val=""/>
      <w:lvlJc w:val="left"/>
      <w:pPr>
        <w:ind w:left="1937" w:hanging="420"/>
      </w:pPr>
      <w:rPr>
        <w:rFonts w:ascii="Wingdings" w:hAnsi="Wingdings" w:hint="default"/>
      </w:rPr>
    </w:lvl>
    <w:lvl w:ilvl="5" w:tplc="04090005">
      <w:start w:val="1"/>
      <w:numFmt w:val="bullet"/>
      <w:lvlText w:val=""/>
      <w:lvlJc w:val="left"/>
      <w:pPr>
        <w:ind w:left="2357" w:hanging="420"/>
      </w:pPr>
      <w:rPr>
        <w:rFonts w:ascii="Wingdings" w:hAnsi="Wingdings" w:hint="default"/>
      </w:rPr>
    </w:lvl>
    <w:lvl w:ilvl="6" w:tplc="04090001">
      <w:start w:val="1"/>
      <w:numFmt w:val="bullet"/>
      <w:lvlText w:val=""/>
      <w:lvlJc w:val="left"/>
      <w:pPr>
        <w:ind w:left="2777" w:hanging="420"/>
      </w:pPr>
      <w:rPr>
        <w:rFonts w:ascii="Wingdings" w:hAnsi="Wingdings" w:hint="default"/>
      </w:rPr>
    </w:lvl>
    <w:lvl w:ilvl="7" w:tplc="04090003">
      <w:start w:val="1"/>
      <w:numFmt w:val="bullet"/>
      <w:lvlText w:val=""/>
      <w:lvlJc w:val="left"/>
      <w:pPr>
        <w:ind w:left="3197" w:hanging="420"/>
      </w:pPr>
      <w:rPr>
        <w:rFonts w:ascii="Wingdings" w:hAnsi="Wingdings" w:hint="default"/>
      </w:rPr>
    </w:lvl>
    <w:lvl w:ilvl="8" w:tplc="04090005">
      <w:start w:val="1"/>
      <w:numFmt w:val="bullet"/>
      <w:lvlText w:val=""/>
      <w:lvlJc w:val="left"/>
      <w:pPr>
        <w:ind w:left="3617" w:hanging="420"/>
      </w:pPr>
      <w:rPr>
        <w:rFonts w:ascii="Wingdings" w:hAnsi="Wingdings" w:hint="default"/>
      </w:rPr>
    </w:lvl>
  </w:abstractNum>
  <w:abstractNum w:abstractNumId="13">
    <w:nsid w:val="429C0F68"/>
    <w:multiLevelType w:val="multilevel"/>
    <w:tmpl w:val="11A0980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08"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304" w:hanging="1440"/>
      </w:pPr>
      <w:rPr>
        <w:rFonts w:hint="default"/>
      </w:rPr>
    </w:lvl>
    <w:lvl w:ilvl="7">
      <w:start w:val="1"/>
      <w:numFmt w:val="decimal"/>
      <w:isLgl/>
      <w:lvlText w:val="%1.%2.%3.%4.%5.%6.%7.%8"/>
      <w:lvlJc w:val="left"/>
      <w:pPr>
        <w:ind w:left="2448" w:hanging="1440"/>
      </w:pPr>
      <w:rPr>
        <w:rFonts w:hint="default"/>
      </w:rPr>
    </w:lvl>
    <w:lvl w:ilvl="8">
      <w:start w:val="1"/>
      <w:numFmt w:val="decimal"/>
      <w:isLgl/>
      <w:lvlText w:val="%1.%2.%3.%4.%5.%6.%7.%8.%9"/>
      <w:lvlJc w:val="left"/>
      <w:pPr>
        <w:ind w:left="2952" w:hanging="1800"/>
      </w:pPr>
      <w:rPr>
        <w:rFonts w:hint="default"/>
      </w:rPr>
    </w:lvl>
  </w:abstractNum>
  <w:abstractNum w:abstractNumId="14">
    <w:nsid w:val="468A6070"/>
    <w:multiLevelType w:val="hybridMultilevel"/>
    <w:tmpl w:val="5F800FF0"/>
    <w:lvl w:ilvl="0" w:tplc="3918A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94C2062"/>
    <w:multiLevelType w:val="hybridMultilevel"/>
    <w:tmpl w:val="8DAEC8C4"/>
    <w:lvl w:ilvl="0" w:tplc="882C6C7E">
      <w:start w:val="1"/>
      <w:numFmt w:val="decimal"/>
      <w:lvlText w:val="(%1)"/>
      <w:lvlJc w:val="left"/>
      <w:pPr>
        <w:ind w:left="760" w:hanging="360"/>
      </w:pPr>
      <w:rPr>
        <w:rFonts w:hint="default"/>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6">
    <w:nsid w:val="4B071852"/>
    <w:multiLevelType w:val="hybridMultilevel"/>
    <w:tmpl w:val="D3227900"/>
    <w:lvl w:ilvl="0" w:tplc="66622AF2">
      <w:start w:val="1"/>
      <w:numFmt w:val="decimal"/>
      <w:pStyle w:val="ArabicList"/>
      <w:lvlText w:val="(%1)"/>
      <w:lvlJc w:val="left"/>
      <w:pPr>
        <w:tabs>
          <w:tab w:val="num" w:pos="360"/>
        </w:tabs>
        <w:ind w:left="320" w:hanging="320"/>
      </w:pPr>
      <w:rPr>
        <w:rFonts w:ascii="Century Schoolbook" w:hAnsi="Century Schoolbook" w:cs="NewCenturySchlbk-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7">
    <w:nsid w:val="4D05085A"/>
    <w:multiLevelType w:val="hybridMultilevel"/>
    <w:tmpl w:val="33B040C2"/>
    <w:lvl w:ilvl="0" w:tplc="2D8E106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E2951DA"/>
    <w:multiLevelType w:val="hybridMultilevel"/>
    <w:tmpl w:val="ED987732"/>
    <w:lvl w:ilvl="0" w:tplc="04090011">
      <w:start w:val="1"/>
      <w:numFmt w:val="decimal"/>
      <w:lvlText w:val="%1)"/>
      <w:lvlJc w:val="left"/>
      <w:pPr>
        <w:ind w:left="720" w:hanging="420"/>
      </w:pPr>
    </w:lvl>
    <w:lvl w:ilvl="1" w:tplc="5C90917C">
      <w:start w:val="1"/>
      <w:numFmt w:val="decimal"/>
      <w:lvlText w:val="(%2)"/>
      <w:lvlJc w:val="left"/>
      <w:pPr>
        <w:ind w:left="1080" w:hanging="360"/>
      </w:pPr>
      <w:rPr>
        <w:rFonts w:hint="default"/>
      </w:r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9">
    <w:nsid w:val="51F14248"/>
    <w:multiLevelType w:val="hybridMultilevel"/>
    <w:tmpl w:val="2412283E"/>
    <w:lvl w:ilvl="0" w:tplc="04090011">
      <w:start w:val="1"/>
      <w:numFmt w:val="decimal"/>
      <w:lvlText w:val="%1)"/>
      <w:lvlJc w:val="left"/>
      <w:pPr>
        <w:ind w:left="820" w:hanging="420"/>
      </w:pPr>
    </w:lvl>
    <w:lvl w:ilvl="1" w:tplc="04090019">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0">
    <w:nsid w:val="55E73973"/>
    <w:multiLevelType w:val="hybridMultilevel"/>
    <w:tmpl w:val="819CCE88"/>
    <w:lvl w:ilvl="0" w:tplc="04090011">
      <w:start w:val="1"/>
      <w:numFmt w:val="decimal"/>
      <w:lvlText w:val="%1)"/>
      <w:lvlJc w:val="left"/>
      <w:pPr>
        <w:ind w:left="720" w:hanging="420"/>
      </w:p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21">
    <w:nsid w:val="673C370A"/>
    <w:multiLevelType w:val="multilevel"/>
    <w:tmpl w:val="673C370A"/>
    <w:lvl w:ilvl="0">
      <w:start w:val="1"/>
      <w:numFmt w:val="bullet"/>
      <w:pStyle w:val="Mdeck4textbulletlist"/>
      <w:lvlText w:val=""/>
      <w:lvlJc w:val="left"/>
      <w:pPr>
        <w:ind w:left="1429" w:hanging="357"/>
      </w:pPr>
      <w:rPr>
        <w:rFonts w:ascii="Wingdings" w:hAnsi="Wingdings" w:hint="default"/>
      </w:rPr>
    </w:lvl>
    <w:lvl w:ilvl="1">
      <w:start w:val="1"/>
      <w:numFmt w:val="bullet"/>
      <w:lvlText w:val=""/>
      <w:lvlJc w:val="left"/>
      <w:pPr>
        <w:ind w:left="1402" w:hanging="420"/>
      </w:pPr>
      <w:rPr>
        <w:rFonts w:ascii="Wingdings" w:hAnsi="Wingdings" w:hint="default"/>
      </w:rPr>
    </w:lvl>
    <w:lvl w:ilvl="2">
      <w:start w:val="1"/>
      <w:numFmt w:val="bullet"/>
      <w:lvlText w:val=""/>
      <w:lvlJc w:val="left"/>
      <w:pPr>
        <w:ind w:left="1822" w:hanging="420"/>
      </w:pPr>
      <w:rPr>
        <w:rFonts w:ascii="Wingdings" w:hAnsi="Wingdings" w:hint="default"/>
      </w:rPr>
    </w:lvl>
    <w:lvl w:ilvl="3">
      <w:start w:val="1"/>
      <w:numFmt w:val="bullet"/>
      <w:lvlText w:val=""/>
      <w:lvlJc w:val="left"/>
      <w:pPr>
        <w:ind w:left="2242" w:hanging="420"/>
      </w:pPr>
      <w:rPr>
        <w:rFonts w:ascii="Wingdings" w:hAnsi="Wingdings" w:hint="default"/>
      </w:rPr>
    </w:lvl>
    <w:lvl w:ilvl="4">
      <w:start w:val="1"/>
      <w:numFmt w:val="bullet"/>
      <w:lvlText w:val=""/>
      <w:lvlJc w:val="left"/>
      <w:pPr>
        <w:ind w:left="2662" w:hanging="420"/>
      </w:pPr>
      <w:rPr>
        <w:rFonts w:ascii="Wingdings" w:hAnsi="Wingdings" w:hint="default"/>
      </w:rPr>
    </w:lvl>
    <w:lvl w:ilvl="5">
      <w:start w:val="1"/>
      <w:numFmt w:val="bullet"/>
      <w:lvlText w:val=""/>
      <w:lvlJc w:val="left"/>
      <w:pPr>
        <w:ind w:left="3082" w:hanging="420"/>
      </w:pPr>
      <w:rPr>
        <w:rFonts w:ascii="Wingdings" w:hAnsi="Wingdings" w:hint="default"/>
      </w:rPr>
    </w:lvl>
    <w:lvl w:ilvl="6">
      <w:start w:val="1"/>
      <w:numFmt w:val="bullet"/>
      <w:lvlText w:val=""/>
      <w:lvlJc w:val="left"/>
      <w:pPr>
        <w:ind w:left="3502" w:hanging="420"/>
      </w:pPr>
      <w:rPr>
        <w:rFonts w:ascii="Wingdings" w:hAnsi="Wingdings" w:hint="default"/>
      </w:rPr>
    </w:lvl>
    <w:lvl w:ilvl="7">
      <w:start w:val="1"/>
      <w:numFmt w:val="bullet"/>
      <w:lvlText w:val=""/>
      <w:lvlJc w:val="left"/>
      <w:pPr>
        <w:ind w:left="3922" w:hanging="420"/>
      </w:pPr>
      <w:rPr>
        <w:rFonts w:ascii="Wingdings" w:hAnsi="Wingdings" w:hint="default"/>
      </w:rPr>
    </w:lvl>
    <w:lvl w:ilvl="8">
      <w:start w:val="1"/>
      <w:numFmt w:val="bullet"/>
      <w:lvlText w:val=""/>
      <w:lvlJc w:val="left"/>
      <w:pPr>
        <w:ind w:left="4342" w:hanging="420"/>
      </w:pPr>
      <w:rPr>
        <w:rFonts w:ascii="Wingdings" w:hAnsi="Wingdings" w:hint="default"/>
      </w:rPr>
    </w:lvl>
  </w:abstractNum>
  <w:abstractNum w:abstractNumId="22">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4">
    <w:nsid w:val="6DB20A64"/>
    <w:multiLevelType w:val="multilevel"/>
    <w:tmpl w:val="6DB20A64"/>
    <w:lvl w:ilvl="0">
      <w:start w:val="1"/>
      <w:numFmt w:val="decimal"/>
      <w:pStyle w:val="Mdeck4textnumberedlist"/>
      <w:lvlText w:val="%1."/>
      <w:lvlJc w:val="left"/>
      <w:pPr>
        <w:ind w:left="1429" w:hanging="357"/>
      </w:pPr>
      <w:rPr>
        <w:rFonts w:hint="eastAsia"/>
      </w:rPr>
    </w:lvl>
    <w:lvl w:ilvl="1">
      <w:start w:val="1"/>
      <w:numFmt w:val="lowerLetter"/>
      <w:lvlText w:val="%2)"/>
      <w:lvlJc w:val="left"/>
      <w:pPr>
        <w:ind w:left="1402" w:hanging="420"/>
      </w:p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25">
    <w:nsid w:val="6DCD1B31"/>
    <w:multiLevelType w:val="multilevel"/>
    <w:tmpl w:val="6FD6243A"/>
    <w:lvl w:ilvl="0">
      <w:start w:val="1"/>
      <w:numFmt w:val="decimal"/>
      <w:lvlText w:val="[%1]"/>
      <w:lvlJc w:val="left"/>
      <w:pPr>
        <w:tabs>
          <w:tab w:val="left" w:pos="360"/>
        </w:tabs>
        <w:ind w:left="360" w:hanging="360"/>
      </w:pPr>
      <w:rPr>
        <w:rFonts w:hint="eastAsia"/>
        <w:b w:val="0"/>
        <w:color w:val="auto"/>
        <w:sz w:val="16"/>
        <w:szCs w:val="16"/>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79521A45"/>
    <w:multiLevelType w:val="hybridMultilevel"/>
    <w:tmpl w:val="6BBC8354"/>
    <w:lvl w:ilvl="0" w:tplc="CEFC148C">
      <w:start w:val="1"/>
      <w:numFmt w:val="bullet"/>
      <w:pStyle w:val="HyphenList"/>
      <w:lvlText w:val=""/>
      <w:lvlJc w:val="left"/>
      <w:pPr>
        <w:ind w:left="36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num w:numId="1">
    <w:abstractNumId w:val="5"/>
  </w:num>
  <w:num w:numId="2">
    <w:abstractNumId w:val="13"/>
  </w:num>
  <w:num w:numId="3">
    <w:abstractNumId w:val="16"/>
  </w:num>
  <w:num w:numId="4">
    <w:abstractNumId w:val="26"/>
  </w:num>
  <w:num w:numId="5">
    <w:abstractNumId w:val="1"/>
  </w:num>
  <w:num w:numId="6">
    <w:abstractNumId w:val="11"/>
  </w:num>
  <w:num w:numId="7">
    <w:abstractNumId w:val="22"/>
  </w:num>
  <w:num w:numId="8">
    <w:abstractNumId w:val="7"/>
  </w:num>
  <w:num w:numId="9">
    <w:abstractNumId w:val="23"/>
  </w:num>
  <w:num w:numId="10">
    <w:abstractNumId w:val="0"/>
  </w:num>
  <w:num w:numId="11">
    <w:abstractNumId w:val="12"/>
  </w:num>
  <w:num w:numId="12">
    <w:abstractNumId w:val="17"/>
  </w:num>
  <w:num w:numId="13">
    <w:abstractNumId w:val="4"/>
  </w:num>
  <w:num w:numId="14">
    <w:abstractNumId w:val="14"/>
  </w:num>
  <w:num w:numId="15">
    <w:abstractNumId w:val="6"/>
  </w:num>
  <w:num w:numId="16">
    <w:abstractNumId w:val="21"/>
  </w:num>
  <w:num w:numId="17">
    <w:abstractNumId w:val="24"/>
  </w:num>
  <w:num w:numId="18">
    <w:abstractNumId w:val="9"/>
  </w:num>
  <w:num w:numId="19">
    <w:abstractNumId w:val="10"/>
  </w:num>
  <w:num w:numId="20">
    <w:abstractNumId w:val="25"/>
  </w:num>
  <w:num w:numId="21">
    <w:abstractNumId w:val="3"/>
  </w:num>
  <w:num w:numId="22">
    <w:abstractNumId w:val="18"/>
  </w:num>
  <w:num w:numId="23">
    <w:abstractNumId w:val="15"/>
  </w:num>
  <w:num w:numId="24">
    <w:abstractNumId w:val="19"/>
  </w:num>
  <w:num w:numId="25">
    <w:abstractNumId w:val="2"/>
  </w:num>
  <w:num w:numId="26">
    <w:abstractNumId w:val="8"/>
  </w:num>
  <w:num w:numId="27">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printFractionalCharacterWidth/>
  <w:mirrorMargins/>
  <w:bordersDoNotSurroundHeader/>
  <w:bordersDoNotSurroundFooter/>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hdrShapeDefaults>
    <o:shapedefaults v:ext="edit" spidmax="2049">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MzNDA2sTA1NTcyNzZQ0lEKTi0uzszPAykwMqsFAKAmPlQtAAAA"/>
  </w:docVars>
  <w:rsids>
    <w:rsidRoot w:val="00AE766F"/>
    <w:rsid w:val="0000004A"/>
    <w:rsid w:val="00000136"/>
    <w:rsid w:val="0000013B"/>
    <w:rsid w:val="00000330"/>
    <w:rsid w:val="000003FB"/>
    <w:rsid w:val="00000566"/>
    <w:rsid w:val="0000086D"/>
    <w:rsid w:val="0000092D"/>
    <w:rsid w:val="000009BC"/>
    <w:rsid w:val="00000ABC"/>
    <w:rsid w:val="00000ACB"/>
    <w:rsid w:val="00000DA2"/>
    <w:rsid w:val="00001003"/>
    <w:rsid w:val="000011A3"/>
    <w:rsid w:val="00001315"/>
    <w:rsid w:val="0000136C"/>
    <w:rsid w:val="00001384"/>
    <w:rsid w:val="000013B7"/>
    <w:rsid w:val="00001C70"/>
    <w:rsid w:val="00001E77"/>
    <w:rsid w:val="00002040"/>
    <w:rsid w:val="000020A2"/>
    <w:rsid w:val="000022F8"/>
    <w:rsid w:val="00002540"/>
    <w:rsid w:val="0000274A"/>
    <w:rsid w:val="0000283D"/>
    <w:rsid w:val="00002986"/>
    <w:rsid w:val="00002B08"/>
    <w:rsid w:val="00002B9C"/>
    <w:rsid w:val="0000303D"/>
    <w:rsid w:val="000030DB"/>
    <w:rsid w:val="00003142"/>
    <w:rsid w:val="000032A1"/>
    <w:rsid w:val="000035B1"/>
    <w:rsid w:val="000039B2"/>
    <w:rsid w:val="00003AA6"/>
    <w:rsid w:val="00003B66"/>
    <w:rsid w:val="00003BF7"/>
    <w:rsid w:val="00003E05"/>
    <w:rsid w:val="00003E29"/>
    <w:rsid w:val="00003EF8"/>
    <w:rsid w:val="0000424D"/>
    <w:rsid w:val="00004274"/>
    <w:rsid w:val="0000427B"/>
    <w:rsid w:val="00004468"/>
    <w:rsid w:val="000044A9"/>
    <w:rsid w:val="000048D8"/>
    <w:rsid w:val="00004903"/>
    <w:rsid w:val="00005016"/>
    <w:rsid w:val="000050DE"/>
    <w:rsid w:val="000051C3"/>
    <w:rsid w:val="00005258"/>
    <w:rsid w:val="000053A8"/>
    <w:rsid w:val="00005408"/>
    <w:rsid w:val="000054C2"/>
    <w:rsid w:val="00005A5A"/>
    <w:rsid w:val="00005E42"/>
    <w:rsid w:val="00005F1F"/>
    <w:rsid w:val="00006053"/>
    <w:rsid w:val="0000608C"/>
    <w:rsid w:val="0000619E"/>
    <w:rsid w:val="00006214"/>
    <w:rsid w:val="000063AA"/>
    <w:rsid w:val="000064BC"/>
    <w:rsid w:val="0000650B"/>
    <w:rsid w:val="0000652F"/>
    <w:rsid w:val="0000665B"/>
    <w:rsid w:val="000068DA"/>
    <w:rsid w:val="000069B1"/>
    <w:rsid w:val="00006F17"/>
    <w:rsid w:val="0000728D"/>
    <w:rsid w:val="00007548"/>
    <w:rsid w:val="00007615"/>
    <w:rsid w:val="000078CA"/>
    <w:rsid w:val="00007ECC"/>
    <w:rsid w:val="00010043"/>
    <w:rsid w:val="00010180"/>
    <w:rsid w:val="0001020D"/>
    <w:rsid w:val="0001029D"/>
    <w:rsid w:val="00010411"/>
    <w:rsid w:val="00010418"/>
    <w:rsid w:val="00010501"/>
    <w:rsid w:val="00010669"/>
    <w:rsid w:val="00010721"/>
    <w:rsid w:val="00010959"/>
    <w:rsid w:val="00010CF3"/>
    <w:rsid w:val="00010E38"/>
    <w:rsid w:val="0001101A"/>
    <w:rsid w:val="000110E7"/>
    <w:rsid w:val="00011170"/>
    <w:rsid w:val="000111C4"/>
    <w:rsid w:val="0001141F"/>
    <w:rsid w:val="0001143C"/>
    <w:rsid w:val="00011634"/>
    <w:rsid w:val="00011667"/>
    <w:rsid w:val="000116E9"/>
    <w:rsid w:val="00011744"/>
    <w:rsid w:val="000118FE"/>
    <w:rsid w:val="00011A43"/>
    <w:rsid w:val="00011B27"/>
    <w:rsid w:val="00011B34"/>
    <w:rsid w:val="00011CE8"/>
    <w:rsid w:val="00011D32"/>
    <w:rsid w:val="00011D37"/>
    <w:rsid w:val="000121E4"/>
    <w:rsid w:val="000122F5"/>
    <w:rsid w:val="00012728"/>
    <w:rsid w:val="00012826"/>
    <w:rsid w:val="000128DE"/>
    <w:rsid w:val="0001296B"/>
    <w:rsid w:val="00012AD9"/>
    <w:rsid w:val="00012FE4"/>
    <w:rsid w:val="000130E1"/>
    <w:rsid w:val="0001331F"/>
    <w:rsid w:val="00013414"/>
    <w:rsid w:val="00013426"/>
    <w:rsid w:val="000136C8"/>
    <w:rsid w:val="00013A9D"/>
    <w:rsid w:val="00013C0F"/>
    <w:rsid w:val="00013DA2"/>
    <w:rsid w:val="00013E0B"/>
    <w:rsid w:val="00013E32"/>
    <w:rsid w:val="0001401D"/>
    <w:rsid w:val="00014321"/>
    <w:rsid w:val="0001439A"/>
    <w:rsid w:val="000143D0"/>
    <w:rsid w:val="000144E3"/>
    <w:rsid w:val="000146FE"/>
    <w:rsid w:val="0001486A"/>
    <w:rsid w:val="00015202"/>
    <w:rsid w:val="00015261"/>
    <w:rsid w:val="00015361"/>
    <w:rsid w:val="00015387"/>
    <w:rsid w:val="00015570"/>
    <w:rsid w:val="00015576"/>
    <w:rsid w:val="000155C6"/>
    <w:rsid w:val="00015711"/>
    <w:rsid w:val="00015846"/>
    <w:rsid w:val="0001584F"/>
    <w:rsid w:val="00015D76"/>
    <w:rsid w:val="00015E51"/>
    <w:rsid w:val="00015F79"/>
    <w:rsid w:val="00016081"/>
    <w:rsid w:val="00016483"/>
    <w:rsid w:val="00016557"/>
    <w:rsid w:val="000165E9"/>
    <w:rsid w:val="00016643"/>
    <w:rsid w:val="00016DD9"/>
    <w:rsid w:val="00016E84"/>
    <w:rsid w:val="00016F3F"/>
    <w:rsid w:val="00017317"/>
    <w:rsid w:val="0001787B"/>
    <w:rsid w:val="000178B7"/>
    <w:rsid w:val="00017A03"/>
    <w:rsid w:val="00017DAC"/>
    <w:rsid w:val="00017E44"/>
    <w:rsid w:val="00020247"/>
    <w:rsid w:val="00020391"/>
    <w:rsid w:val="000203E8"/>
    <w:rsid w:val="000208EF"/>
    <w:rsid w:val="00020990"/>
    <w:rsid w:val="000209C5"/>
    <w:rsid w:val="00020AEB"/>
    <w:rsid w:val="00020BB3"/>
    <w:rsid w:val="00020DF6"/>
    <w:rsid w:val="00020FB9"/>
    <w:rsid w:val="00021404"/>
    <w:rsid w:val="00021707"/>
    <w:rsid w:val="000219B8"/>
    <w:rsid w:val="00021B4D"/>
    <w:rsid w:val="00021C38"/>
    <w:rsid w:val="00021CE7"/>
    <w:rsid w:val="00021D1F"/>
    <w:rsid w:val="00022264"/>
    <w:rsid w:val="00022689"/>
    <w:rsid w:val="00022703"/>
    <w:rsid w:val="000229D8"/>
    <w:rsid w:val="00022BB6"/>
    <w:rsid w:val="00022C07"/>
    <w:rsid w:val="00022E82"/>
    <w:rsid w:val="00023090"/>
    <w:rsid w:val="0002342A"/>
    <w:rsid w:val="000234BC"/>
    <w:rsid w:val="00023598"/>
    <w:rsid w:val="00023AC9"/>
    <w:rsid w:val="00023D36"/>
    <w:rsid w:val="00023E05"/>
    <w:rsid w:val="00023E8D"/>
    <w:rsid w:val="00023FBE"/>
    <w:rsid w:val="00023FC5"/>
    <w:rsid w:val="000241EC"/>
    <w:rsid w:val="0002421F"/>
    <w:rsid w:val="00024230"/>
    <w:rsid w:val="00024272"/>
    <w:rsid w:val="000242E5"/>
    <w:rsid w:val="000243ED"/>
    <w:rsid w:val="00024517"/>
    <w:rsid w:val="000246D6"/>
    <w:rsid w:val="00024711"/>
    <w:rsid w:val="00024B73"/>
    <w:rsid w:val="00024C24"/>
    <w:rsid w:val="00024CC5"/>
    <w:rsid w:val="0002519A"/>
    <w:rsid w:val="00025411"/>
    <w:rsid w:val="00025658"/>
    <w:rsid w:val="00025688"/>
    <w:rsid w:val="0002575A"/>
    <w:rsid w:val="00025883"/>
    <w:rsid w:val="000259C2"/>
    <w:rsid w:val="00025CCC"/>
    <w:rsid w:val="00025FFA"/>
    <w:rsid w:val="00026011"/>
    <w:rsid w:val="00026376"/>
    <w:rsid w:val="000263C5"/>
    <w:rsid w:val="000267E1"/>
    <w:rsid w:val="00026CE2"/>
    <w:rsid w:val="00026DA5"/>
    <w:rsid w:val="00026E65"/>
    <w:rsid w:val="00026F2D"/>
    <w:rsid w:val="0002739F"/>
    <w:rsid w:val="000275CF"/>
    <w:rsid w:val="000278C0"/>
    <w:rsid w:val="00027AD8"/>
    <w:rsid w:val="00027EA2"/>
    <w:rsid w:val="00027FFD"/>
    <w:rsid w:val="00027FFE"/>
    <w:rsid w:val="0003023C"/>
    <w:rsid w:val="00030297"/>
    <w:rsid w:val="00030394"/>
    <w:rsid w:val="000303A1"/>
    <w:rsid w:val="00030419"/>
    <w:rsid w:val="000304F6"/>
    <w:rsid w:val="00030713"/>
    <w:rsid w:val="0003074D"/>
    <w:rsid w:val="000308C0"/>
    <w:rsid w:val="00030A58"/>
    <w:rsid w:val="00030C89"/>
    <w:rsid w:val="00030E16"/>
    <w:rsid w:val="00031262"/>
    <w:rsid w:val="00031372"/>
    <w:rsid w:val="0003157B"/>
    <w:rsid w:val="000316BA"/>
    <w:rsid w:val="000317D3"/>
    <w:rsid w:val="0003183B"/>
    <w:rsid w:val="0003198F"/>
    <w:rsid w:val="000319AF"/>
    <w:rsid w:val="00031B76"/>
    <w:rsid w:val="00031E13"/>
    <w:rsid w:val="00031F21"/>
    <w:rsid w:val="00031F88"/>
    <w:rsid w:val="00031FAA"/>
    <w:rsid w:val="00032021"/>
    <w:rsid w:val="000322AE"/>
    <w:rsid w:val="000322AF"/>
    <w:rsid w:val="0003235D"/>
    <w:rsid w:val="00032567"/>
    <w:rsid w:val="00032580"/>
    <w:rsid w:val="00032878"/>
    <w:rsid w:val="000329BB"/>
    <w:rsid w:val="00032CD0"/>
    <w:rsid w:val="00032EB0"/>
    <w:rsid w:val="00032FB8"/>
    <w:rsid w:val="0003307C"/>
    <w:rsid w:val="000331E0"/>
    <w:rsid w:val="00033316"/>
    <w:rsid w:val="00033431"/>
    <w:rsid w:val="0003353D"/>
    <w:rsid w:val="0003376F"/>
    <w:rsid w:val="00034127"/>
    <w:rsid w:val="000342E0"/>
    <w:rsid w:val="00034382"/>
    <w:rsid w:val="0003484D"/>
    <w:rsid w:val="00034A65"/>
    <w:rsid w:val="00034B9E"/>
    <w:rsid w:val="00034C72"/>
    <w:rsid w:val="00035204"/>
    <w:rsid w:val="00035241"/>
    <w:rsid w:val="00035535"/>
    <w:rsid w:val="0003557B"/>
    <w:rsid w:val="000355D1"/>
    <w:rsid w:val="00035710"/>
    <w:rsid w:val="0003573F"/>
    <w:rsid w:val="00035897"/>
    <w:rsid w:val="000358EF"/>
    <w:rsid w:val="000360A7"/>
    <w:rsid w:val="000364AF"/>
    <w:rsid w:val="00036659"/>
    <w:rsid w:val="000367BE"/>
    <w:rsid w:val="00036813"/>
    <w:rsid w:val="00036AFC"/>
    <w:rsid w:val="00036B3F"/>
    <w:rsid w:val="00036D40"/>
    <w:rsid w:val="00036E17"/>
    <w:rsid w:val="00036F88"/>
    <w:rsid w:val="00037054"/>
    <w:rsid w:val="00037250"/>
    <w:rsid w:val="00037641"/>
    <w:rsid w:val="00037654"/>
    <w:rsid w:val="00037EF3"/>
    <w:rsid w:val="00040119"/>
    <w:rsid w:val="000408AE"/>
    <w:rsid w:val="00040B73"/>
    <w:rsid w:val="00040C7E"/>
    <w:rsid w:val="00040D2E"/>
    <w:rsid w:val="00040DF8"/>
    <w:rsid w:val="00040E8B"/>
    <w:rsid w:val="00041065"/>
    <w:rsid w:val="000410C5"/>
    <w:rsid w:val="000410F4"/>
    <w:rsid w:val="000411C4"/>
    <w:rsid w:val="00041328"/>
    <w:rsid w:val="00041482"/>
    <w:rsid w:val="000416BD"/>
    <w:rsid w:val="0004181D"/>
    <w:rsid w:val="00041914"/>
    <w:rsid w:val="00041A80"/>
    <w:rsid w:val="00041ADA"/>
    <w:rsid w:val="00041D0E"/>
    <w:rsid w:val="00041D64"/>
    <w:rsid w:val="00041ED6"/>
    <w:rsid w:val="0004202A"/>
    <w:rsid w:val="00042536"/>
    <w:rsid w:val="00042839"/>
    <w:rsid w:val="00042862"/>
    <w:rsid w:val="00042E49"/>
    <w:rsid w:val="00042E72"/>
    <w:rsid w:val="00042F78"/>
    <w:rsid w:val="00042FDF"/>
    <w:rsid w:val="00043142"/>
    <w:rsid w:val="000431DF"/>
    <w:rsid w:val="0004341A"/>
    <w:rsid w:val="0004357C"/>
    <w:rsid w:val="000435EE"/>
    <w:rsid w:val="00043A0C"/>
    <w:rsid w:val="00043A27"/>
    <w:rsid w:val="00043CEE"/>
    <w:rsid w:val="00043D10"/>
    <w:rsid w:val="00043E8E"/>
    <w:rsid w:val="00043EA9"/>
    <w:rsid w:val="00043ED2"/>
    <w:rsid w:val="00044B28"/>
    <w:rsid w:val="0004501A"/>
    <w:rsid w:val="00045096"/>
    <w:rsid w:val="000450AA"/>
    <w:rsid w:val="0004532F"/>
    <w:rsid w:val="0004538A"/>
    <w:rsid w:val="000455B6"/>
    <w:rsid w:val="00045897"/>
    <w:rsid w:val="00045A62"/>
    <w:rsid w:val="00045CB3"/>
    <w:rsid w:val="00045E73"/>
    <w:rsid w:val="00045F65"/>
    <w:rsid w:val="0004624C"/>
    <w:rsid w:val="0004628B"/>
    <w:rsid w:val="00046393"/>
    <w:rsid w:val="00046536"/>
    <w:rsid w:val="00046709"/>
    <w:rsid w:val="0004682C"/>
    <w:rsid w:val="000468D4"/>
    <w:rsid w:val="00046C72"/>
    <w:rsid w:val="00046F5A"/>
    <w:rsid w:val="000471A0"/>
    <w:rsid w:val="00047574"/>
    <w:rsid w:val="000478FF"/>
    <w:rsid w:val="00047A0F"/>
    <w:rsid w:val="00047CE9"/>
    <w:rsid w:val="00047D0B"/>
    <w:rsid w:val="00047DD8"/>
    <w:rsid w:val="00047F0D"/>
    <w:rsid w:val="000500F3"/>
    <w:rsid w:val="0005021F"/>
    <w:rsid w:val="00050798"/>
    <w:rsid w:val="000507C4"/>
    <w:rsid w:val="000508F3"/>
    <w:rsid w:val="00050B7D"/>
    <w:rsid w:val="00050BA3"/>
    <w:rsid w:val="00051607"/>
    <w:rsid w:val="000519C1"/>
    <w:rsid w:val="00051C91"/>
    <w:rsid w:val="00051DF8"/>
    <w:rsid w:val="00051FDE"/>
    <w:rsid w:val="000521A1"/>
    <w:rsid w:val="00052229"/>
    <w:rsid w:val="00052325"/>
    <w:rsid w:val="000523C2"/>
    <w:rsid w:val="0005242C"/>
    <w:rsid w:val="0005270A"/>
    <w:rsid w:val="00052B56"/>
    <w:rsid w:val="00052C93"/>
    <w:rsid w:val="00052D49"/>
    <w:rsid w:val="000531A5"/>
    <w:rsid w:val="000531B3"/>
    <w:rsid w:val="000532FA"/>
    <w:rsid w:val="00053502"/>
    <w:rsid w:val="0005378B"/>
    <w:rsid w:val="00053A33"/>
    <w:rsid w:val="00053DAB"/>
    <w:rsid w:val="00053F17"/>
    <w:rsid w:val="00053F7E"/>
    <w:rsid w:val="000543F8"/>
    <w:rsid w:val="000544B0"/>
    <w:rsid w:val="00054B6E"/>
    <w:rsid w:val="00054DA5"/>
    <w:rsid w:val="00055817"/>
    <w:rsid w:val="00055A16"/>
    <w:rsid w:val="00055A64"/>
    <w:rsid w:val="00055BD3"/>
    <w:rsid w:val="00055C2B"/>
    <w:rsid w:val="00055C6F"/>
    <w:rsid w:val="00055D32"/>
    <w:rsid w:val="00055D36"/>
    <w:rsid w:val="00055D61"/>
    <w:rsid w:val="00055D96"/>
    <w:rsid w:val="00055E8B"/>
    <w:rsid w:val="00055F8B"/>
    <w:rsid w:val="000561F4"/>
    <w:rsid w:val="0005624D"/>
    <w:rsid w:val="00056586"/>
    <w:rsid w:val="0005681C"/>
    <w:rsid w:val="00056D56"/>
    <w:rsid w:val="000574EE"/>
    <w:rsid w:val="00057521"/>
    <w:rsid w:val="00057651"/>
    <w:rsid w:val="000579BD"/>
    <w:rsid w:val="00057A30"/>
    <w:rsid w:val="00057BA6"/>
    <w:rsid w:val="00057C32"/>
    <w:rsid w:val="00057C3E"/>
    <w:rsid w:val="00057C7E"/>
    <w:rsid w:val="00057E4D"/>
    <w:rsid w:val="00057F59"/>
    <w:rsid w:val="000603B7"/>
    <w:rsid w:val="0006040D"/>
    <w:rsid w:val="000604DF"/>
    <w:rsid w:val="00060608"/>
    <w:rsid w:val="00060CBF"/>
    <w:rsid w:val="00060D20"/>
    <w:rsid w:val="00060F46"/>
    <w:rsid w:val="00061624"/>
    <w:rsid w:val="0006168E"/>
    <w:rsid w:val="000616E5"/>
    <w:rsid w:val="00061908"/>
    <w:rsid w:val="0006199D"/>
    <w:rsid w:val="00061C86"/>
    <w:rsid w:val="00061D83"/>
    <w:rsid w:val="00061EDB"/>
    <w:rsid w:val="00062012"/>
    <w:rsid w:val="00062193"/>
    <w:rsid w:val="0006229D"/>
    <w:rsid w:val="00062340"/>
    <w:rsid w:val="0006242D"/>
    <w:rsid w:val="00062AA6"/>
    <w:rsid w:val="00062C9C"/>
    <w:rsid w:val="00062CAE"/>
    <w:rsid w:val="00062E8A"/>
    <w:rsid w:val="00063235"/>
    <w:rsid w:val="0006332F"/>
    <w:rsid w:val="00063397"/>
    <w:rsid w:val="0006374A"/>
    <w:rsid w:val="00063C6A"/>
    <w:rsid w:val="00063E9E"/>
    <w:rsid w:val="00063F56"/>
    <w:rsid w:val="00064089"/>
    <w:rsid w:val="00064150"/>
    <w:rsid w:val="000646A6"/>
    <w:rsid w:val="000646E2"/>
    <w:rsid w:val="000649E0"/>
    <w:rsid w:val="00064A53"/>
    <w:rsid w:val="00065112"/>
    <w:rsid w:val="00065250"/>
    <w:rsid w:val="000653C6"/>
    <w:rsid w:val="00065420"/>
    <w:rsid w:val="0006554F"/>
    <w:rsid w:val="000658C1"/>
    <w:rsid w:val="0006594B"/>
    <w:rsid w:val="000659BA"/>
    <w:rsid w:val="00065A16"/>
    <w:rsid w:val="00065E7A"/>
    <w:rsid w:val="00065FB4"/>
    <w:rsid w:val="0006602B"/>
    <w:rsid w:val="000661C0"/>
    <w:rsid w:val="0006630A"/>
    <w:rsid w:val="0006637D"/>
    <w:rsid w:val="000664DB"/>
    <w:rsid w:val="000665CB"/>
    <w:rsid w:val="00066669"/>
    <w:rsid w:val="0006685F"/>
    <w:rsid w:val="0006688D"/>
    <w:rsid w:val="00066AE3"/>
    <w:rsid w:val="00066B38"/>
    <w:rsid w:val="00066BA7"/>
    <w:rsid w:val="00066C1D"/>
    <w:rsid w:val="00066E13"/>
    <w:rsid w:val="00066F6F"/>
    <w:rsid w:val="00066FCF"/>
    <w:rsid w:val="00067377"/>
    <w:rsid w:val="00067537"/>
    <w:rsid w:val="000677C8"/>
    <w:rsid w:val="00067B61"/>
    <w:rsid w:val="00067C56"/>
    <w:rsid w:val="00067D61"/>
    <w:rsid w:val="000703E3"/>
    <w:rsid w:val="00070540"/>
    <w:rsid w:val="000707AB"/>
    <w:rsid w:val="00070BAD"/>
    <w:rsid w:val="00070E73"/>
    <w:rsid w:val="0007140B"/>
    <w:rsid w:val="00071635"/>
    <w:rsid w:val="0007191F"/>
    <w:rsid w:val="000719C0"/>
    <w:rsid w:val="00071C3C"/>
    <w:rsid w:val="0007257D"/>
    <w:rsid w:val="000725C4"/>
    <w:rsid w:val="000728FC"/>
    <w:rsid w:val="000729F6"/>
    <w:rsid w:val="00072A0D"/>
    <w:rsid w:val="00072BFE"/>
    <w:rsid w:val="00072E6E"/>
    <w:rsid w:val="00072EE2"/>
    <w:rsid w:val="00072F9D"/>
    <w:rsid w:val="000733D4"/>
    <w:rsid w:val="000733E4"/>
    <w:rsid w:val="00073678"/>
    <w:rsid w:val="0007381C"/>
    <w:rsid w:val="00073877"/>
    <w:rsid w:val="00073917"/>
    <w:rsid w:val="00073A9C"/>
    <w:rsid w:val="00073AA7"/>
    <w:rsid w:val="00073C96"/>
    <w:rsid w:val="00073E2A"/>
    <w:rsid w:val="00073EEB"/>
    <w:rsid w:val="00073FEE"/>
    <w:rsid w:val="000742D4"/>
    <w:rsid w:val="000742EC"/>
    <w:rsid w:val="00074375"/>
    <w:rsid w:val="00074424"/>
    <w:rsid w:val="00074655"/>
    <w:rsid w:val="00074772"/>
    <w:rsid w:val="00074CDC"/>
    <w:rsid w:val="00074CE1"/>
    <w:rsid w:val="00075068"/>
    <w:rsid w:val="00075479"/>
    <w:rsid w:val="0007556E"/>
    <w:rsid w:val="00075663"/>
    <w:rsid w:val="00075913"/>
    <w:rsid w:val="00075E9C"/>
    <w:rsid w:val="00075EB6"/>
    <w:rsid w:val="0007620F"/>
    <w:rsid w:val="00076686"/>
    <w:rsid w:val="000767CA"/>
    <w:rsid w:val="00076925"/>
    <w:rsid w:val="00076982"/>
    <w:rsid w:val="00076B76"/>
    <w:rsid w:val="00076ECF"/>
    <w:rsid w:val="00076FA0"/>
    <w:rsid w:val="0007703C"/>
    <w:rsid w:val="00077140"/>
    <w:rsid w:val="0007720A"/>
    <w:rsid w:val="0007721B"/>
    <w:rsid w:val="00077294"/>
    <w:rsid w:val="00077637"/>
    <w:rsid w:val="000777BA"/>
    <w:rsid w:val="00077848"/>
    <w:rsid w:val="0007789D"/>
    <w:rsid w:val="00077936"/>
    <w:rsid w:val="00077B36"/>
    <w:rsid w:val="00077B67"/>
    <w:rsid w:val="00077BCC"/>
    <w:rsid w:val="00077BFD"/>
    <w:rsid w:val="00077DF4"/>
    <w:rsid w:val="00077F11"/>
    <w:rsid w:val="0008038B"/>
    <w:rsid w:val="0008043F"/>
    <w:rsid w:val="00080464"/>
    <w:rsid w:val="000804D9"/>
    <w:rsid w:val="000805EB"/>
    <w:rsid w:val="00080620"/>
    <w:rsid w:val="00080AB5"/>
    <w:rsid w:val="00080B69"/>
    <w:rsid w:val="00080C36"/>
    <w:rsid w:val="00080C7E"/>
    <w:rsid w:val="00080CE2"/>
    <w:rsid w:val="00080D6D"/>
    <w:rsid w:val="00080F0C"/>
    <w:rsid w:val="00080FD5"/>
    <w:rsid w:val="0008112C"/>
    <w:rsid w:val="00081A66"/>
    <w:rsid w:val="00081C49"/>
    <w:rsid w:val="00081FC7"/>
    <w:rsid w:val="000825A7"/>
    <w:rsid w:val="000825C0"/>
    <w:rsid w:val="000825FB"/>
    <w:rsid w:val="00082642"/>
    <w:rsid w:val="000826B0"/>
    <w:rsid w:val="000826E3"/>
    <w:rsid w:val="000827CD"/>
    <w:rsid w:val="00082FFF"/>
    <w:rsid w:val="0008305B"/>
    <w:rsid w:val="000836B4"/>
    <w:rsid w:val="000837D1"/>
    <w:rsid w:val="000838C3"/>
    <w:rsid w:val="000838C5"/>
    <w:rsid w:val="000839F4"/>
    <w:rsid w:val="00083B2D"/>
    <w:rsid w:val="00083BBF"/>
    <w:rsid w:val="00083BC1"/>
    <w:rsid w:val="00083C75"/>
    <w:rsid w:val="00083C9C"/>
    <w:rsid w:val="00083FAE"/>
    <w:rsid w:val="0008432C"/>
    <w:rsid w:val="000844DB"/>
    <w:rsid w:val="00084877"/>
    <w:rsid w:val="000848C6"/>
    <w:rsid w:val="00084924"/>
    <w:rsid w:val="00084953"/>
    <w:rsid w:val="00084CB2"/>
    <w:rsid w:val="00084D8F"/>
    <w:rsid w:val="00084DE0"/>
    <w:rsid w:val="00085036"/>
    <w:rsid w:val="000851D1"/>
    <w:rsid w:val="000852F3"/>
    <w:rsid w:val="00085404"/>
    <w:rsid w:val="00085415"/>
    <w:rsid w:val="00085481"/>
    <w:rsid w:val="000855C2"/>
    <w:rsid w:val="00085A65"/>
    <w:rsid w:val="00085B45"/>
    <w:rsid w:val="00085BB1"/>
    <w:rsid w:val="00085D3E"/>
    <w:rsid w:val="0008619D"/>
    <w:rsid w:val="00086400"/>
    <w:rsid w:val="00086419"/>
    <w:rsid w:val="0008678E"/>
    <w:rsid w:val="00086B65"/>
    <w:rsid w:val="0008707D"/>
    <w:rsid w:val="00087136"/>
    <w:rsid w:val="000871E2"/>
    <w:rsid w:val="000873F8"/>
    <w:rsid w:val="000876C7"/>
    <w:rsid w:val="000877C7"/>
    <w:rsid w:val="00087806"/>
    <w:rsid w:val="000878EE"/>
    <w:rsid w:val="00087B36"/>
    <w:rsid w:val="00087F08"/>
    <w:rsid w:val="000901D5"/>
    <w:rsid w:val="000902C7"/>
    <w:rsid w:val="00090379"/>
    <w:rsid w:val="00090796"/>
    <w:rsid w:val="0009085A"/>
    <w:rsid w:val="000909A9"/>
    <w:rsid w:val="00090BB5"/>
    <w:rsid w:val="00090C53"/>
    <w:rsid w:val="00090D2F"/>
    <w:rsid w:val="00090D59"/>
    <w:rsid w:val="000913A1"/>
    <w:rsid w:val="00091471"/>
    <w:rsid w:val="000914B8"/>
    <w:rsid w:val="0009193A"/>
    <w:rsid w:val="00091960"/>
    <w:rsid w:val="000919B7"/>
    <w:rsid w:val="00091A3A"/>
    <w:rsid w:val="00091B3E"/>
    <w:rsid w:val="00092671"/>
    <w:rsid w:val="0009296D"/>
    <w:rsid w:val="00092C2A"/>
    <w:rsid w:val="00093066"/>
    <w:rsid w:val="000930C4"/>
    <w:rsid w:val="0009313B"/>
    <w:rsid w:val="000932E7"/>
    <w:rsid w:val="0009344E"/>
    <w:rsid w:val="000935A6"/>
    <w:rsid w:val="0009373C"/>
    <w:rsid w:val="00093904"/>
    <w:rsid w:val="00093B20"/>
    <w:rsid w:val="00093B90"/>
    <w:rsid w:val="00093C56"/>
    <w:rsid w:val="000940CD"/>
    <w:rsid w:val="0009421D"/>
    <w:rsid w:val="00094220"/>
    <w:rsid w:val="000943B6"/>
    <w:rsid w:val="000946A1"/>
    <w:rsid w:val="000946B0"/>
    <w:rsid w:val="0009470B"/>
    <w:rsid w:val="000947D5"/>
    <w:rsid w:val="00094BFB"/>
    <w:rsid w:val="00094C6E"/>
    <w:rsid w:val="00094DE7"/>
    <w:rsid w:val="00095181"/>
    <w:rsid w:val="00095C7B"/>
    <w:rsid w:val="0009601B"/>
    <w:rsid w:val="00096332"/>
    <w:rsid w:val="00096427"/>
    <w:rsid w:val="00096787"/>
    <w:rsid w:val="00096A3A"/>
    <w:rsid w:val="00096A84"/>
    <w:rsid w:val="00096A86"/>
    <w:rsid w:val="00096C66"/>
    <w:rsid w:val="00096C97"/>
    <w:rsid w:val="00096EE5"/>
    <w:rsid w:val="00096FF5"/>
    <w:rsid w:val="00097195"/>
    <w:rsid w:val="000972B3"/>
    <w:rsid w:val="000972C0"/>
    <w:rsid w:val="0009767F"/>
    <w:rsid w:val="000978B8"/>
    <w:rsid w:val="000978FC"/>
    <w:rsid w:val="00097CEC"/>
    <w:rsid w:val="00097D83"/>
    <w:rsid w:val="00097DE8"/>
    <w:rsid w:val="00097F67"/>
    <w:rsid w:val="000A0854"/>
    <w:rsid w:val="000A097F"/>
    <w:rsid w:val="000A0A95"/>
    <w:rsid w:val="000A0A96"/>
    <w:rsid w:val="000A0C35"/>
    <w:rsid w:val="000A0C3C"/>
    <w:rsid w:val="000A1233"/>
    <w:rsid w:val="000A1333"/>
    <w:rsid w:val="000A139B"/>
    <w:rsid w:val="000A1514"/>
    <w:rsid w:val="000A15BF"/>
    <w:rsid w:val="000A16A6"/>
    <w:rsid w:val="000A1758"/>
    <w:rsid w:val="000A17B3"/>
    <w:rsid w:val="000A1960"/>
    <w:rsid w:val="000A1C2E"/>
    <w:rsid w:val="000A1C6A"/>
    <w:rsid w:val="000A1D6C"/>
    <w:rsid w:val="000A1DE1"/>
    <w:rsid w:val="000A21A7"/>
    <w:rsid w:val="000A247B"/>
    <w:rsid w:val="000A26B2"/>
    <w:rsid w:val="000A26D7"/>
    <w:rsid w:val="000A2907"/>
    <w:rsid w:val="000A2979"/>
    <w:rsid w:val="000A2A31"/>
    <w:rsid w:val="000A2C59"/>
    <w:rsid w:val="000A2C6D"/>
    <w:rsid w:val="000A2DB1"/>
    <w:rsid w:val="000A30AC"/>
    <w:rsid w:val="000A3124"/>
    <w:rsid w:val="000A34CB"/>
    <w:rsid w:val="000A35D0"/>
    <w:rsid w:val="000A3897"/>
    <w:rsid w:val="000A433F"/>
    <w:rsid w:val="000A4381"/>
    <w:rsid w:val="000A471D"/>
    <w:rsid w:val="000A47E2"/>
    <w:rsid w:val="000A4930"/>
    <w:rsid w:val="000A498E"/>
    <w:rsid w:val="000A4A2B"/>
    <w:rsid w:val="000A4A7A"/>
    <w:rsid w:val="000A4B84"/>
    <w:rsid w:val="000A4BC9"/>
    <w:rsid w:val="000A4F37"/>
    <w:rsid w:val="000A4F53"/>
    <w:rsid w:val="000A516A"/>
    <w:rsid w:val="000A5721"/>
    <w:rsid w:val="000A5989"/>
    <w:rsid w:val="000A5A50"/>
    <w:rsid w:val="000A6003"/>
    <w:rsid w:val="000A623E"/>
    <w:rsid w:val="000A6354"/>
    <w:rsid w:val="000A648D"/>
    <w:rsid w:val="000A667B"/>
    <w:rsid w:val="000A6707"/>
    <w:rsid w:val="000A672C"/>
    <w:rsid w:val="000A69DF"/>
    <w:rsid w:val="000A6A64"/>
    <w:rsid w:val="000A6A9B"/>
    <w:rsid w:val="000A6DAC"/>
    <w:rsid w:val="000A6E35"/>
    <w:rsid w:val="000A6FD4"/>
    <w:rsid w:val="000A70B5"/>
    <w:rsid w:val="000A71F4"/>
    <w:rsid w:val="000A7267"/>
    <w:rsid w:val="000A7353"/>
    <w:rsid w:val="000A7372"/>
    <w:rsid w:val="000A74A9"/>
    <w:rsid w:val="000A77D4"/>
    <w:rsid w:val="000A7973"/>
    <w:rsid w:val="000A7B71"/>
    <w:rsid w:val="000A7BBC"/>
    <w:rsid w:val="000A7CAE"/>
    <w:rsid w:val="000A7D57"/>
    <w:rsid w:val="000A7F35"/>
    <w:rsid w:val="000A7F3A"/>
    <w:rsid w:val="000B0289"/>
    <w:rsid w:val="000B0383"/>
    <w:rsid w:val="000B03B3"/>
    <w:rsid w:val="000B03F1"/>
    <w:rsid w:val="000B0415"/>
    <w:rsid w:val="000B0642"/>
    <w:rsid w:val="000B08BA"/>
    <w:rsid w:val="000B0B0C"/>
    <w:rsid w:val="000B0BD9"/>
    <w:rsid w:val="000B0CE5"/>
    <w:rsid w:val="000B0D2A"/>
    <w:rsid w:val="000B1112"/>
    <w:rsid w:val="000B1177"/>
    <w:rsid w:val="000B142E"/>
    <w:rsid w:val="000B14EB"/>
    <w:rsid w:val="000B171A"/>
    <w:rsid w:val="000B1894"/>
    <w:rsid w:val="000B1908"/>
    <w:rsid w:val="000B1A05"/>
    <w:rsid w:val="000B1B4A"/>
    <w:rsid w:val="000B1ED7"/>
    <w:rsid w:val="000B2034"/>
    <w:rsid w:val="000B2100"/>
    <w:rsid w:val="000B2356"/>
    <w:rsid w:val="000B236D"/>
    <w:rsid w:val="000B255E"/>
    <w:rsid w:val="000B28E3"/>
    <w:rsid w:val="000B2D75"/>
    <w:rsid w:val="000B3337"/>
    <w:rsid w:val="000B3406"/>
    <w:rsid w:val="000B341A"/>
    <w:rsid w:val="000B3521"/>
    <w:rsid w:val="000B3692"/>
    <w:rsid w:val="000B3777"/>
    <w:rsid w:val="000B37B6"/>
    <w:rsid w:val="000B3AC9"/>
    <w:rsid w:val="000B3FE2"/>
    <w:rsid w:val="000B4043"/>
    <w:rsid w:val="000B4219"/>
    <w:rsid w:val="000B4317"/>
    <w:rsid w:val="000B433F"/>
    <w:rsid w:val="000B44BF"/>
    <w:rsid w:val="000B46FA"/>
    <w:rsid w:val="000B4851"/>
    <w:rsid w:val="000B4B6C"/>
    <w:rsid w:val="000B4CC2"/>
    <w:rsid w:val="000B4D01"/>
    <w:rsid w:val="000B4DFF"/>
    <w:rsid w:val="000B51A6"/>
    <w:rsid w:val="000B52FD"/>
    <w:rsid w:val="000B53FB"/>
    <w:rsid w:val="000B54C8"/>
    <w:rsid w:val="000B557A"/>
    <w:rsid w:val="000B55E6"/>
    <w:rsid w:val="000B567E"/>
    <w:rsid w:val="000B572F"/>
    <w:rsid w:val="000B5810"/>
    <w:rsid w:val="000B582D"/>
    <w:rsid w:val="000B594B"/>
    <w:rsid w:val="000B59E4"/>
    <w:rsid w:val="000B5A17"/>
    <w:rsid w:val="000B5BCD"/>
    <w:rsid w:val="000B5D42"/>
    <w:rsid w:val="000B5D7C"/>
    <w:rsid w:val="000B5E97"/>
    <w:rsid w:val="000B5F33"/>
    <w:rsid w:val="000B61BD"/>
    <w:rsid w:val="000B63DD"/>
    <w:rsid w:val="000B66DF"/>
    <w:rsid w:val="000B68A1"/>
    <w:rsid w:val="000B6938"/>
    <w:rsid w:val="000B6BF5"/>
    <w:rsid w:val="000B6CAA"/>
    <w:rsid w:val="000B6D41"/>
    <w:rsid w:val="000B6E80"/>
    <w:rsid w:val="000B6F18"/>
    <w:rsid w:val="000B706F"/>
    <w:rsid w:val="000B70EB"/>
    <w:rsid w:val="000B710F"/>
    <w:rsid w:val="000B7238"/>
    <w:rsid w:val="000B727E"/>
    <w:rsid w:val="000B728E"/>
    <w:rsid w:val="000B73FA"/>
    <w:rsid w:val="000B753E"/>
    <w:rsid w:val="000B7541"/>
    <w:rsid w:val="000B7779"/>
    <w:rsid w:val="000B7861"/>
    <w:rsid w:val="000B7B7B"/>
    <w:rsid w:val="000B7E05"/>
    <w:rsid w:val="000C0308"/>
    <w:rsid w:val="000C05DB"/>
    <w:rsid w:val="000C0798"/>
    <w:rsid w:val="000C0988"/>
    <w:rsid w:val="000C0A94"/>
    <w:rsid w:val="000C0E7A"/>
    <w:rsid w:val="000C1087"/>
    <w:rsid w:val="000C13C6"/>
    <w:rsid w:val="000C1618"/>
    <w:rsid w:val="000C190A"/>
    <w:rsid w:val="000C1A07"/>
    <w:rsid w:val="000C2335"/>
    <w:rsid w:val="000C282D"/>
    <w:rsid w:val="000C2A71"/>
    <w:rsid w:val="000C2BB0"/>
    <w:rsid w:val="000C2BDC"/>
    <w:rsid w:val="000C32BA"/>
    <w:rsid w:val="000C3577"/>
    <w:rsid w:val="000C363C"/>
    <w:rsid w:val="000C375B"/>
    <w:rsid w:val="000C3A0B"/>
    <w:rsid w:val="000C3A23"/>
    <w:rsid w:val="000C3B06"/>
    <w:rsid w:val="000C3D6D"/>
    <w:rsid w:val="000C3DB4"/>
    <w:rsid w:val="000C3E74"/>
    <w:rsid w:val="000C3FCA"/>
    <w:rsid w:val="000C4748"/>
    <w:rsid w:val="000C48E3"/>
    <w:rsid w:val="000C4F93"/>
    <w:rsid w:val="000C5391"/>
    <w:rsid w:val="000C569F"/>
    <w:rsid w:val="000C56CC"/>
    <w:rsid w:val="000C5889"/>
    <w:rsid w:val="000C5BEC"/>
    <w:rsid w:val="000C5FA4"/>
    <w:rsid w:val="000C60C6"/>
    <w:rsid w:val="000C6485"/>
    <w:rsid w:val="000C65BB"/>
    <w:rsid w:val="000C665D"/>
    <w:rsid w:val="000C6D57"/>
    <w:rsid w:val="000C6DF7"/>
    <w:rsid w:val="000C6E7B"/>
    <w:rsid w:val="000C7117"/>
    <w:rsid w:val="000C7120"/>
    <w:rsid w:val="000C71E2"/>
    <w:rsid w:val="000C7220"/>
    <w:rsid w:val="000C7607"/>
    <w:rsid w:val="000C76F8"/>
    <w:rsid w:val="000C78B2"/>
    <w:rsid w:val="000C7956"/>
    <w:rsid w:val="000C7A58"/>
    <w:rsid w:val="000C7E89"/>
    <w:rsid w:val="000C7EC9"/>
    <w:rsid w:val="000D0445"/>
    <w:rsid w:val="000D04FE"/>
    <w:rsid w:val="000D091C"/>
    <w:rsid w:val="000D0A38"/>
    <w:rsid w:val="000D0ACC"/>
    <w:rsid w:val="000D0C5F"/>
    <w:rsid w:val="000D0D17"/>
    <w:rsid w:val="000D11EA"/>
    <w:rsid w:val="000D12FB"/>
    <w:rsid w:val="000D1725"/>
    <w:rsid w:val="000D1908"/>
    <w:rsid w:val="000D19E3"/>
    <w:rsid w:val="000D1B35"/>
    <w:rsid w:val="000D1CFC"/>
    <w:rsid w:val="000D1D0D"/>
    <w:rsid w:val="000D275F"/>
    <w:rsid w:val="000D2805"/>
    <w:rsid w:val="000D2A4B"/>
    <w:rsid w:val="000D2A88"/>
    <w:rsid w:val="000D2B11"/>
    <w:rsid w:val="000D2D8D"/>
    <w:rsid w:val="000D307C"/>
    <w:rsid w:val="000D346C"/>
    <w:rsid w:val="000D37DF"/>
    <w:rsid w:val="000D3A1D"/>
    <w:rsid w:val="000D3E5B"/>
    <w:rsid w:val="000D476B"/>
    <w:rsid w:val="000D47C4"/>
    <w:rsid w:val="000D47C7"/>
    <w:rsid w:val="000D4899"/>
    <w:rsid w:val="000D49D2"/>
    <w:rsid w:val="000D4BB5"/>
    <w:rsid w:val="000D4BC2"/>
    <w:rsid w:val="000D4D1B"/>
    <w:rsid w:val="000D4ED6"/>
    <w:rsid w:val="000D58B7"/>
    <w:rsid w:val="000D5AB1"/>
    <w:rsid w:val="000D5D72"/>
    <w:rsid w:val="000D5FA7"/>
    <w:rsid w:val="000D5FBF"/>
    <w:rsid w:val="000D5FCA"/>
    <w:rsid w:val="000D62BE"/>
    <w:rsid w:val="000D667E"/>
    <w:rsid w:val="000D66ED"/>
    <w:rsid w:val="000D6BE7"/>
    <w:rsid w:val="000D6C6C"/>
    <w:rsid w:val="000D6D3E"/>
    <w:rsid w:val="000D6DF7"/>
    <w:rsid w:val="000D7030"/>
    <w:rsid w:val="000D7410"/>
    <w:rsid w:val="000D7426"/>
    <w:rsid w:val="000D7773"/>
    <w:rsid w:val="000D7A76"/>
    <w:rsid w:val="000E000F"/>
    <w:rsid w:val="000E01EF"/>
    <w:rsid w:val="000E0381"/>
    <w:rsid w:val="000E049A"/>
    <w:rsid w:val="000E079B"/>
    <w:rsid w:val="000E0A6D"/>
    <w:rsid w:val="000E0CF1"/>
    <w:rsid w:val="000E0DA7"/>
    <w:rsid w:val="000E0F45"/>
    <w:rsid w:val="000E11DB"/>
    <w:rsid w:val="000E14C4"/>
    <w:rsid w:val="000E15C9"/>
    <w:rsid w:val="000E1B90"/>
    <w:rsid w:val="000E1EBE"/>
    <w:rsid w:val="000E1F9A"/>
    <w:rsid w:val="000E1F9E"/>
    <w:rsid w:val="000E207A"/>
    <w:rsid w:val="000E242C"/>
    <w:rsid w:val="000E24C5"/>
    <w:rsid w:val="000E2A63"/>
    <w:rsid w:val="000E2C30"/>
    <w:rsid w:val="000E2E6D"/>
    <w:rsid w:val="000E3057"/>
    <w:rsid w:val="000E3123"/>
    <w:rsid w:val="000E337E"/>
    <w:rsid w:val="000E33C9"/>
    <w:rsid w:val="000E3562"/>
    <w:rsid w:val="000E3E7C"/>
    <w:rsid w:val="000E40E6"/>
    <w:rsid w:val="000E41B7"/>
    <w:rsid w:val="000E435D"/>
    <w:rsid w:val="000E4425"/>
    <w:rsid w:val="000E44E6"/>
    <w:rsid w:val="000E46BB"/>
    <w:rsid w:val="000E46E1"/>
    <w:rsid w:val="000E48E4"/>
    <w:rsid w:val="000E498B"/>
    <w:rsid w:val="000E4AD7"/>
    <w:rsid w:val="000E4ED4"/>
    <w:rsid w:val="000E4F3B"/>
    <w:rsid w:val="000E4FB8"/>
    <w:rsid w:val="000E52B3"/>
    <w:rsid w:val="000E55CB"/>
    <w:rsid w:val="000E5872"/>
    <w:rsid w:val="000E5A45"/>
    <w:rsid w:val="000E5B46"/>
    <w:rsid w:val="000E5E3A"/>
    <w:rsid w:val="000E6366"/>
    <w:rsid w:val="000E6388"/>
    <w:rsid w:val="000E64AA"/>
    <w:rsid w:val="000E65AD"/>
    <w:rsid w:val="000E65C0"/>
    <w:rsid w:val="000E67B8"/>
    <w:rsid w:val="000E6B08"/>
    <w:rsid w:val="000E6CB2"/>
    <w:rsid w:val="000E6F29"/>
    <w:rsid w:val="000E720D"/>
    <w:rsid w:val="000E73C6"/>
    <w:rsid w:val="000E75E2"/>
    <w:rsid w:val="000E7900"/>
    <w:rsid w:val="000E79D0"/>
    <w:rsid w:val="000E7D09"/>
    <w:rsid w:val="000F0443"/>
    <w:rsid w:val="000F054B"/>
    <w:rsid w:val="000F05AC"/>
    <w:rsid w:val="000F063F"/>
    <w:rsid w:val="000F0819"/>
    <w:rsid w:val="000F09E4"/>
    <w:rsid w:val="000F0BA8"/>
    <w:rsid w:val="000F0CB1"/>
    <w:rsid w:val="000F0D08"/>
    <w:rsid w:val="000F0DAA"/>
    <w:rsid w:val="000F0E0E"/>
    <w:rsid w:val="000F0FEA"/>
    <w:rsid w:val="000F1303"/>
    <w:rsid w:val="000F1549"/>
    <w:rsid w:val="000F15DE"/>
    <w:rsid w:val="000F1609"/>
    <w:rsid w:val="000F16B4"/>
    <w:rsid w:val="000F191C"/>
    <w:rsid w:val="000F1A04"/>
    <w:rsid w:val="000F1A86"/>
    <w:rsid w:val="000F1AE9"/>
    <w:rsid w:val="000F1E7A"/>
    <w:rsid w:val="000F2058"/>
    <w:rsid w:val="000F2079"/>
    <w:rsid w:val="000F20C8"/>
    <w:rsid w:val="000F22DB"/>
    <w:rsid w:val="000F259A"/>
    <w:rsid w:val="000F26DC"/>
    <w:rsid w:val="000F279F"/>
    <w:rsid w:val="000F2898"/>
    <w:rsid w:val="000F28F3"/>
    <w:rsid w:val="000F2AC4"/>
    <w:rsid w:val="000F2D6B"/>
    <w:rsid w:val="000F3148"/>
    <w:rsid w:val="000F34C1"/>
    <w:rsid w:val="000F3649"/>
    <w:rsid w:val="000F3672"/>
    <w:rsid w:val="000F372D"/>
    <w:rsid w:val="000F38E5"/>
    <w:rsid w:val="000F39BB"/>
    <w:rsid w:val="000F3B52"/>
    <w:rsid w:val="000F3C8F"/>
    <w:rsid w:val="000F406F"/>
    <w:rsid w:val="000F417C"/>
    <w:rsid w:val="000F4351"/>
    <w:rsid w:val="000F437A"/>
    <w:rsid w:val="000F443A"/>
    <w:rsid w:val="000F44EA"/>
    <w:rsid w:val="000F46DF"/>
    <w:rsid w:val="000F484C"/>
    <w:rsid w:val="000F4954"/>
    <w:rsid w:val="000F4D1F"/>
    <w:rsid w:val="000F4D27"/>
    <w:rsid w:val="000F4DE2"/>
    <w:rsid w:val="000F5314"/>
    <w:rsid w:val="000F5555"/>
    <w:rsid w:val="000F5622"/>
    <w:rsid w:val="000F5C7E"/>
    <w:rsid w:val="000F5E2D"/>
    <w:rsid w:val="000F5FAF"/>
    <w:rsid w:val="000F628D"/>
    <w:rsid w:val="000F63C5"/>
    <w:rsid w:val="000F63E1"/>
    <w:rsid w:val="000F650E"/>
    <w:rsid w:val="000F718A"/>
    <w:rsid w:val="000F73E2"/>
    <w:rsid w:val="000F73F6"/>
    <w:rsid w:val="000F747A"/>
    <w:rsid w:val="000F74BB"/>
    <w:rsid w:val="000F7549"/>
    <w:rsid w:val="000F76A1"/>
    <w:rsid w:val="000F780E"/>
    <w:rsid w:val="000F7C3B"/>
    <w:rsid w:val="000F7FEF"/>
    <w:rsid w:val="00100003"/>
    <w:rsid w:val="00100212"/>
    <w:rsid w:val="00100358"/>
    <w:rsid w:val="0010035B"/>
    <w:rsid w:val="0010046C"/>
    <w:rsid w:val="001004BE"/>
    <w:rsid w:val="001006C1"/>
    <w:rsid w:val="00100838"/>
    <w:rsid w:val="00100875"/>
    <w:rsid w:val="0010092B"/>
    <w:rsid w:val="00100B5F"/>
    <w:rsid w:val="00100D75"/>
    <w:rsid w:val="00100DE2"/>
    <w:rsid w:val="001012CE"/>
    <w:rsid w:val="00101476"/>
    <w:rsid w:val="00101672"/>
    <w:rsid w:val="00101677"/>
    <w:rsid w:val="001016A8"/>
    <w:rsid w:val="001018B8"/>
    <w:rsid w:val="00101923"/>
    <w:rsid w:val="00101BF5"/>
    <w:rsid w:val="00101E54"/>
    <w:rsid w:val="00101FCD"/>
    <w:rsid w:val="00102248"/>
    <w:rsid w:val="00102405"/>
    <w:rsid w:val="0010248B"/>
    <w:rsid w:val="0010267B"/>
    <w:rsid w:val="00102701"/>
    <w:rsid w:val="00102779"/>
    <w:rsid w:val="00102BA6"/>
    <w:rsid w:val="00102D2F"/>
    <w:rsid w:val="00102E62"/>
    <w:rsid w:val="00103061"/>
    <w:rsid w:val="00103165"/>
    <w:rsid w:val="00103467"/>
    <w:rsid w:val="00103583"/>
    <w:rsid w:val="00103A81"/>
    <w:rsid w:val="00103F74"/>
    <w:rsid w:val="0010419D"/>
    <w:rsid w:val="0010462E"/>
    <w:rsid w:val="001048E0"/>
    <w:rsid w:val="00104993"/>
    <w:rsid w:val="00104A29"/>
    <w:rsid w:val="00104B6F"/>
    <w:rsid w:val="00104BAA"/>
    <w:rsid w:val="00104DF3"/>
    <w:rsid w:val="0010523A"/>
    <w:rsid w:val="0010530E"/>
    <w:rsid w:val="001057C5"/>
    <w:rsid w:val="001058A3"/>
    <w:rsid w:val="00105A0D"/>
    <w:rsid w:val="00105A97"/>
    <w:rsid w:val="00105FE5"/>
    <w:rsid w:val="001062F3"/>
    <w:rsid w:val="00106605"/>
    <w:rsid w:val="00106627"/>
    <w:rsid w:val="00106FC1"/>
    <w:rsid w:val="00107571"/>
    <w:rsid w:val="00107655"/>
    <w:rsid w:val="00107BCE"/>
    <w:rsid w:val="00107BDE"/>
    <w:rsid w:val="00107C09"/>
    <w:rsid w:val="00107EFF"/>
    <w:rsid w:val="00107F44"/>
    <w:rsid w:val="00110055"/>
    <w:rsid w:val="0011024F"/>
    <w:rsid w:val="001102B5"/>
    <w:rsid w:val="001106FD"/>
    <w:rsid w:val="0011070E"/>
    <w:rsid w:val="00110857"/>
    <w:rsid w:val="00110975"/>
    <w:rsid w:val="001109D6"/>
    <w:rsid w:val="00110A5A"/>
    <w:rsid w:val="00110E21"/>
    <w:rsid w:val="00111628"/>
    <w:rsid w:val="0011173E"/>
    <w:rsid w:val="00111742"/>
    <w:rsid w:val="00111833"/>
    <w:rsid w:val="001118AE"/>
    <w:rsid w:val="00111B33"/>
    <w:rsid w:val="00111CB8"/>
    <w:rsid w:val="00111F14"/>
    <w:rsid w:val="0011206E"/>
    <w:rsid w:val="001120A4"/>
    <w:rsid w:val="00112698"/>
    <w:rsid w:val="00112B4A"/>
    <w:rsid w:val="00112B8F"/>
    <w:rsid w:val="00112B90"/>
    <w:rsid w:val="00112C3A"/>
    <w:rsid w:val="00112E80"/>
    <w:rsid w:val="0011340F"/>
    <w:rsid w:val="00113634"/>
    <w:rsid w:val="00113649"/>
    <w:rsid w:val="001136EB"/>
    <w:rsid w:val="001137E1"/>
    <w:rsid w:val="00113B5E"/>
    <w:rsid w:val="00113BEC"/>
    <w:rsid w:val="001140B3"/>
    <w:rsid w:val="00114193"/>
    <w:rsid w:val="0011425A"/>
    <w:rsid w:val="001145EF"/>
    <w:rsid w:val="0011465D"/>
    <w:rsid w:val="00114666"/>
    <w:rsid w:val="00114A2F"/>
    <w:rsid w:val="00114A75"/>
    <w:rsid w:val="00114A89"/>
    <w:rsid w:val="00115049"/>
    <w:rsid w:val="001150EF"/>
    <w:rsid w:val="0011516B"/>
    <w:rsid w:val="001152F1"/>
    <w:rsid w:val="00115463"/>
    <w:rsid w:val="001155F8"/>
    <w:rsid w:val="00115620"/>
    <w:rsid w:val="0011564E"/>
    <w:rsid w:val="00115827"/>
    <w:rsid w:val="00115C30"/>
    <w:rsid w:val="00115FA3"/>
    <w:rsid w:val="00116267"/>
    <w:rsid w:val="00116353"/>
    <w:rsid w:val="0011662A"/>
    <w:rsid w:val="00116776"/>
    <w:rsid w:val="00116CFD"/>
    <w:rsid w:val="00116DE3"/>
    <w:rsid w:val="00116E2A"/>
    <w:rsid w:val="00116E89"/>
    <w:rsid w:val="00116FA8"/>
    <w:rsid w:val="0011703E"/>
    <w:rsid w:val="0011704F"/>
    <w:rsid w:val="0011710F"/>
    <w:rsid w:val="001172B9"/>
    <w:rsid w:val="00117457"/>
    <w:rsid w:val="001176F3"/>
    <w:rsid w:val="001177CF"/>
    <w:rsid w:val="00117938"/>
    <w:rsid w:val="00117A2B"/>
    <w:rsid w:val="00117A7D"/>
    <w:rsid w:val="00117E26"/>
    <w:rsid w:val="00117ED1"/>
    <w:rsid w:val="001200B2"/>
    <w:rsid w:val="00120141"/>
    <w:rsid w:val="0012030B"/>
    <w:rsid w:val="00120347"/>
    <w:rsid w:val="001205DB"/>
    <w:rsid w:val="001208C5"/>
    <w:rsid w:val="00120A26"/>
    <w:rsid w:val="00120A6E"/>
    <w:rsid w:val="00120B33"/>
    <w:rsid w:val="00120D42"/>
    <w:rsid w:val="00120D5E"/>
    <w:rsid w:val="00120DA1"/>
    <w:rsid w:val="00120F6A"/>
    <w:rsid w:val="00121342"/>
    <w:rsid w:val="001215FF"/>
    <w:rsid w:val="00121609"/>
    <w:rsid w:val="0012169B"/>
    <w:rsid w:val="00121708"/>
    <w:rsid w:val="00121941"/>
    <w:rsid w:val="00121CCF"/>
    <w:rsid w:val="00121DFF"/>
    <w:rsid w:val="00122159"/>
    <w:rsid w:val="001221DA"/>
    <w:rsid w:val="001223FF"/>
    <w:rsid w:val="001226DA"/>
    <w:rsid w:val="00122839"/>
    <w:rsid w:val="0012288A"/>
    <w:rsid w:val="001228CD"/>
    <w:rsid w:val="00122BEB"/>
    <w:rsid w:val="00122C88"/>
    <w:rsid w:val="00122FA8"/>
    <w:rsid w:val="0012324D"/>
    <w:rsid w:val="00123328"/>
    <w:rsid w:val="00123562"/>
    <w:rsid w:val="00123705"/>
    <w:rsid w:val="00123731"/>
    <w:rsid w:val="00123779"/>
    <w:rsid w:val="001237E1"/>
    <w:rsid w:val="0012391E"/>
    <w:rsid w:val="0012391F"/>
    <w:rsid w:val="00123946"/>
    <w:rsid w:val="00123984"/>
    <w:rsid w:val="00123C58"/>
    <w:rsid w:val="00124032"/>
    <w:rsid w:val="00124122"/>
    <w:rsid w:val="0012415B"/>
    <w:rsid w:val="00124424"/>
    <w:rsid w:val="001249A1"/>
    <w:rsid w:val="001249E3"/>
    <w:rsid w:val="00124BC3"/>
    <w:rsid w:val="00124E0D"/>
    <w:rsid w:val="00124F02"/>
    <w:rsid w:val="00124F04"/>
    <w:rsid w:val="00124F08"/>
    <w:rsid w:val="0012510C"/>
    <w:rsid w:val="0012532F"/>
    <w:rsid w:val="00125356"/>
    <w:rsid w:val="00125416"/>
    <w:rsid w:val="00125C3C"/>
    <w:rsid w:val="00125DDC"/>
    <w:rsid w:val="00125FAF"/>
    <w:rsid w:val="001260BD"/>
    <w:rsid w:val="00126217"/>
    <w:rsid w:val="00126350"/>
    <w:rsid w:val="001264AA"/>
    <w:rsid w:val="001267AA"/>
    <w:rsid w:val="0012681E"/>
    <w:rsid w:val="00126844"/>
    <w:rsid w:val="0012689A"/>
    <w:rsid w:val="00126B6E"/>
    <w:rsid w:val="00126BC0"/>
    <w:rsid w:val="00126F74"/>
    <w:rsid w:val="00127073"/>
    <w:rsid w:val="00127097"/>
    <w:rsid w:val="0012718C"/>
    <w:rsid w:val="001271E6"/>
    <w:rsid w:val="00127895"/>
    <w:rsid w:val="001278E6"/>
    <w:rsid w:val="00127BD1"/>
    <w:rsid w:val="00127E9D"/>
    <w:rsid w:val="0013012C"/>
    <w:rsid w:val="00130198"/>
    <w:rsid w:val="0013044F"/>
    <w:rsid w:val="0013088F"/>
    <w:rsid w:val="00130898"/>
    <w:rsid w:val="00130C5B"/>
    <w:rsid w:val="0013104B"/>
    <w:rsid w:val="001310C2"/>
    <w:rsid w:val="00131566"/>
    <w:rsid w:val="0013164D"/>
    <w:rsid w:val="0013176D"/>
    <w:rsid w:val="0013184A"/>
    <w:rsid w:val="00131A77"/>
    <w:rsid w:val="00131AA6"/>
    <w:rsid w:val="00131AB9"/>
    <w:rsid w:val="00132162"/>
    <w:rsid w:val="00132314"/>
    <w:rsid w:val="001324EB"/>
    <w:rsid w:val="00132DFA"/>
    <w:rsid w:val="00132F94"/>
    <w:rsid w:val="0013356F"/>
    <w:rsid w:val="00133CC2"/>
    <w:rsid w:val="00133EF0"/>
    <w:rsid w:val="00133FCB"/>
    <w:rsid w:val="001340CB"/>
    <w:rsid w:val="0013414A"/>
    <w:rsid w:val="00134219"/>
    <w:rsid w:val="0013430F"/>
    <w:rsid w:val="001343A1"/>
    <w:rsid w:val="001343D3"/>
    <w:rsid w:val="00134491"/>
    <w:rsid w:val="00134B89"/>
    <w:rsid w:val="00134C39"/>
    <w:rsid w:val="00134D45"/>
    <w:rsid w:val="00134EAC"/>
    <w:rsid w:val="00134FD0"/>
    <w:rsid w:val="0013535E"/>
    <w:rsid w:val="0013559A"/>
    <w:rsid w:val="001356A3"/>
    <w:rsid w:val="00135724"/>
    <w:rsid w:val="00135CEC"/>
    <w:rsid w:val="00135EEB"/>
    <w:rsid w:val="00135FEE"/>
    <w:rsid w:val="00136172"/>
    <w:rsid w:val="001361AD"/>
    <w:rsid w:val="0013640D"/>
    <w:rsid w:val="00136896"/>
    <w:rsid w:val="00136C99"/>
    <w:rsid w:val="00136D3A"/>
    <w:rsid w:val="00136E83"/>
    <w:rsid w:val="0013723E"/>
    <w:rsid w:val="001372CC"/>
    <w:rsid w:val="001373B3"/>
    <w:rsid w:val="001373BC"/>
    <w:rsid w:val="00137755"/>
    <w:rsid w:val="00137930"/>
    <w:rsid w:val="00137A26"/>
    <w:rsid w:val="00137B3B"/>
    <w:rsid w:val="00137E81"/>
    <w:rsid w:val="001402A8"/>
    <w:rsid w:val="0014032F"/>
    <w:rsid w:val="00140939"/>
    <w:rsid w:val="001413E2"/>
    <w:rsid w:val="001413EE"/>
    <w:rsid w:val="00141412"/>
    <w:rsid w:val="00141AF0"/>
    <w:rsid w:val="00141D31"/>
    <w:rsid w:val="00141E82"/>
    <w:rsid w:val="00141FA3"/>
    <w:rsid w:val="0014232D"/>
    <w:rsid w:val="0014274A"/>
    <w:rsid w:val="00142751"/>
    <w:rsid w:val="001428D2"/>
    <w:rsid w:val="001433F1"/>
    <w:rsid w:val="00143482"/>
    <w:rsid w:val="00143B52"/>
    <w:rsid w:val="00143C18"/>
    <w:rsid w:val="00143E44"/>
    <w:rsid w:val="00144301"/>
    <w:rsid w:val="001446CE"/>
    <w:rsid w:val="0014491F"/>
    <w:rsid w:val="00144EE5"/>
    <w:rsid w:val="00144FA8"/>
    <w:rsid w:val="0014509C"/>
    <w:rsid w:val="001451B7"/>
    <w:rsid w:val="00145985"/>
    <w:rsid w:val="001459C0"/>
    <w:rsid w:val="0014647A"/>
    <w:rsid w:val="00146490"/>
    <w:rsid w:val="0014663C"/>
    <w:rsid w:val="00146659"/>
    <w:rsid w:val="001466DE"/>
    <w:rsid w:val="00146A54"/>
    <w:rsid w:val="00146C00"/>
    <w:rsid w:val="00146F2A"/>
    <w:rsid w:val="00147410"/>
    <w:rsid w:val="00147454"/>
    <w:rsid w:val="001479E4"/>
    <w:rsid w:val="00147C4F"/>
    <w:rsid w:val="00147EC3"/>
    <w:rsid w:val="00150050"/>
    <w:rsid w:val="00150098"/>
    <w:rsid w:val="0015014C"/>
    <w:rsid w:val="001503DC"/>
    <w:rsid w:val="001503FB"/>
    <w:rsid w:val="0015041B"/>
    <w:rsid w:val="001505F8"/>
    <w:rsid w:val="001506D6"/>
    <w:rsid w:val="00150D0E"/>
    <w:rsid w:val="00150D12"/>
    <w:rsid w:val="00150ECD"/>
    <w:rsid w:val="00150F19"/>
    <w:rsid w:val="0015135A"/>
    <w:rsid w:val="00151591"/>
    <w:rsid w:val="001515B0"/>
    <w:rsid w:val="00151750"/>
    <w:rsid w:val="00151CDF"/>
    <w:rsid w:val="00151F15"/>
    <w:rsid w:val="00152048"/>
    <w:rsid w:val="00152261"/>
    <w:rsid w:val="00152303"/>
    <w:rsid w:val="001524F4"/>
    <w:rsid w:val="00152732"/>
    <w:rsid w:val="00152747"/>
    <w:rsid w:val="00152B45"/>
    <w:rsid w:val="00152E87"/>
    <w:rsid w:val="00153111"/>
    <w:rsid w:val="00153251"/>
    <w:rsid w:val="0015326D"/>
    <w:rsid w:val="00153435"/>
    <w:rsid w:val="001534CD"/>
    <w:rsid w:val="001534E0"/>
    <w:rsid w:val="00153604"/>
    <w:rsid w:val="00153D1E"/>
    <w:rsid w:val="00153EC7"/>
    <w:rsid w:val="00154231"/>
    <w:rsid w:val="0015442A"/>
    <w:rsid w:val="00154772"/>
    <w:rsid w:val="00154868"/>
    <w:rsid w:val="001549D2"/>
    <w:rsid w:val="00154A1E"/>
    <w:rsid w:val="00154B35"/>
    <w:rsid w:val="00154DD3"/>
    <w:rsid w:val="00154DF7"/>
    <w:rsid w:val="00154ED4"/>
    <w:rsid w:val="00155211"/>
    <w:rsid w:val="00155454"/>
    <w:rsid w:val="00155A19"/>
    <w:rsid w:val="00155A53"/>
    <w:rsid w:val="00155BB3"/>
    <w:rsid w:val="00155ED8"/>
    <w:rsid w:val="00155F9A"/>
    <w:rsid w:val="00156350"/>
    <w:rsid w:val="00156391"/>
    <w:rsid w:val="00156972"/>
    <w:rsid w:val="00156BA6"/>
    <w:rsid w:val="00156C20"/>
    <w:rsid w:val="00156D7E"/>
    <w:rsid w:val="00156DCE"/>
    <w:rsid w:val="00156E96"/>
    <w:rsid w:val="0015729F"/>
    <w:rsid w:val="00157461"/>
    <w:rsid w:val="00157802"/>
    <w:rsid w:val="00157824"/>
    <w:rsid w:val="0016001D"/>
    <w:rsid w:val="0016003A"/>
    <w:rsid w:val="0016023E"/>
    <w:rsid w:val="0016040C"/>
    <w:rsid w:val="0016053C"/>
    <w:rsid w:val="001605CB"/>
    <w:rsid w:val="001609C3"/>
    <w:rsid w:val="00160B33"/>
    <w:rsid w:val="00160C3D"/>
    <w:rsid w:val="00160DC4"/>
    <w:rsid w:val="00160ED4"/>
    <w:rsid w:val="001610BF"/>
    <w:rsid w:val="00161394"/>
    <w:rsid w:val="001613D5"/>
    <w:rsid w:val="001614BB"/>
    <w:rsid w:val="001614EB"/>
    <w:rsid w:val="001616C6"/>
    <w:rsid w:val="00161995"/>
    <w:rsid w:val="001619EA"/>
    <w:rsid w:val="00161A5F"/>
    <w:rsid w:val="00161A97"/>
    <w:rsid w:val="00161B87"/>
    <w:rsid w:val="00161D3B"/>
    <w:rsid w:val="00161F13"/>
    <w:rsid w:val="00161F22"/>
    <w:rsid w:val="001620AD"/>
    <w:rsid w:val="001622AA"/>
    <w:rsid w:val="0016232B"/>
    <w:rsid w:val="001623EA"/>
    <w:rsid w:val="00162538"/>
    <w:rsid w:val="001625F9"/>
    <w:rsid w:val="0016277C"/>
    <w:rsid w:val="001628B2"/>
    <w:rsid w:val="00162B58"/>
    <w:rsid w:val="00162C6E"/>
    <w:rsid w:val="00162FB5"/>
    <w:rsid w:val="0016300D"/>
    <w:rsid w:val="001630B4"/>
    <w:rsid w:val="0016328B"/>
    <w:rsid w:val="0016343D"/>
    <w:rsid w:val="0016380D"/>
    <w:rsid w:val="001639C6"/>
    <w:rsid w:val="00163AD6"/>
    <w:rsid w:val="001645CF"/>
    <w:rsid w:val="001645D4"/>
    <w:rsid w:val="001645E7"/>
    <w:rsid w:val="0016475E"/>
    <w:rsid w:val="001647C3"/>
    <w:rsid w:val="00164942"/>
    <w:rsid w:val="00164B7B"/>
    <w:rsid w:val="0016516E"/>
    <w:rsid w:val="001652F6"/>
    <w:rsid w:val="001655AF"/>
    <w:rsid w:val="001655FC"/>
    <w:rsid w:val="001656C4"/>
    <w:rsid w:val="001657BD"/>
    <w:rsid w:val="00165AA9"/>
    <w:rsid w:val="00165D2C"/>
    <w:rsid w:val="001661B0"/>
    <w:rsid w:val="00166204"/>
    <w:rsid w:val="00166331"/>
    <w:rsid w:val="0016679D"/>
    <w:rsid w:val="00166831"/>
    <w:rsid w:val="00166938"/>
    <w:rsid w:val="00166CB7"/>
    <w:rsid w:val="00167247"/>
    <w:rsid w:val="0016734E"/>
    <w:rsid w:val="0016738D"/>
    <w:rsid w:val="00167411"/>
    <w:rsid w:val="001675FE"/>
    <w:rsid w:val="00167726"/>
    <w:rsid w:val="00167899"/>
    <w:rsid w:val="00167939"/>
    <w:rsid w:val="00167AA3"/>
    <w:rsid w:val="00167BE0"/>
    <w:rsid w:val="00167F1C"/>
    <w:rsid w:val="00170185"/>
    <w:rsid w:val="00170418"/>
    <w:rsid w:val="00170421"/>
    <w:rsid w:val="00170542"/>
    <w:rsid w:val="00170857"/>
    <w:rsid w:val="00170C78"/>
    <w:rsid w:val="00170E61"/>
    <w:rsid w:val="00170E9B"/>
    <w:rsid w:val="00171191"/>
    <w:rsid w:val="001711F3"/>
    <w:rsid w:val="0017127D"/>
    <w:rsid w:val="00171566"/>
    <w:rsid w:val="00171571"/>
    <w:rsid w:val="00171ABA"/>
    <w:rsid w:val="00171BD8"/>
    <w:rsid w:val="00171D19"/>
    <w:rsid w:val="00171D7D"/>
    <w:rsid w:val="00171DA5"/>
    <w:rsid w:val="00171EA1"/>
    <w:rsid w:val="00172428"/>
    <w:rsid w:val="001724B4"/>
    <w:rsid w:val="00172526"/>
    <w:rsid w:val="00172542"/>
    <w:rsid w:val="0017256A"/>
    <w:rsid w:val="00172B35"/>
    <w:rsid w:val="00172BFC"/>
    <w:rsid w:val="00172CAB"/>
    <w:rsid w:val="00173906"/>
    <w:rsid w:val="0017390F"/>
    <w:rsid w:val="001739BA"/>
    <w:rsid w:val="00173D4C"/>
    <w:rsid w:val="00173FC6"/>
    <w:rsid w:val="00174041"/>
    <w:rsid w:val="0017437B"/>
    <w:rsid w:val="001748AB"/>
    <w:rsid w:val="00174A52"/>
    <w:rsid w:val="00174C74"/>
    <w:rsid w:val="00174D48"/>
    <w:rsid w:val="00174F57"/>
    <w:rsid w:val="0017508C"/>
    <w:rsid w:val="0017516C"/>
    <w:rsid w:val="00175289"/>
    <w:rsid w:val="00175396"/>
    <w:rsid w:val="00175451"/>
    <w:rsid w:val="00175811"/>
    <w:rsid w:val="00175A91"/>
    <w:rsid w:val="00175EFC"/>
    <w:rsid w:val="001760B0"/>
    <w:rsid w:val="001760F5"/>
    <w:rsid w:val="00176163"/>
    <w:rsid w:val="00176324"/>
    <w:rsid w:val="00176892"/>
    <w:rsid w:val="00176904"/>
    <w:rsid w:val="00176E86"/>
    <w:rsid w:val="00176F57"/>
    <w:rsid w:val="00177027"/>
    <w:rsid w:val="0017706D"/>
    <w:rsid w:val="00177353"/>
    <w:rsid w:val="0017737E"/>
    <w:rsid w:val="00177489"/>
    <w:rsid w:val="00177759"/>
    <w:rsid w:val="001777B8"/>
    <w:rsid w:val="00177FF6"/>
    <w:rsid w:val="00180063"/>
    <w:rsid w:val="001800A0"/>
    <w:rsid w:val="00180388"/>
    <w:rsid w:val="00180424"/>
    <w:rsid w:val="0018048E"/>
    <w:rsid w:val="001809BA"/>
    <w:rsid w:val="00180EF5"/>
    <w:rsid w:val="00181025"/>
    <w:rsid w:val="0018105F"/>
    <w:rsid w:val="001815F3"/>
    <w:rsid w:val="00181767"/>
    <w:rsid w:val="00181B1C"/>
    <w:rsid w:val="00181D13"/>
    <w:rsid w:val="001820B0"/>
    <w:rsid w:val="001823E8"/>
    <w:rsid w:val="00182692"/>
    <w:rsid w:val="001827A4"/>
    <w:rsid w:val="001828EB"/>
    <w:rsid w:val="00182B90"/>
    <w:rsid w:val="00182BDE"/>
    <w:rsid w:val="00182CB1"/>
    <w:rsid w:val="0018307C"/>
    <w:rsid w:val="00183420"/>
    <w:rsid w:val="00183565"/>
    <w:rsid w:val="001836E2"/>
    <w:rsid w:val="00183951"/>
    <w:rsid w:val="00183A9F"/>
    <w:rsid w:val="00183B77"/>
    <w:rsid w:val="00183BCA"/>
    <w:rsid w:val="00183C55"/>
    <w:rsid w:val="00183D5C"/>
    <w:rsid w:val="00183F23"/>
    <w:rsid w:val="00184549"/>
    <w:rsid w:val="00184592"/>
    <w:rsid w:val="00184673"/>
    <w:rsid w:val="00184858"/>
    <w:rsid w:val="0018518C"/>
    <w:rsid w:val="00185378"/>
    <w:rsid w:val="001853FA"/>
    <w:rsid w:val="0018540F"/>
    <w:rsid w:val="0018553A"/>
    <w:rsid w:val="0018562E"/>
    <w:rsid w:val="00185A7E"/>
    <w:rsid w:val="00185C15"/>
    <w:rsid w:val="00185DBC"/>
    <w:rsid w:val="00186463"/>
    <w:rsid w:val="00186658"/>
    <w:rsid w:val="0018665C"/>
    <w:rsid w:val="00186685"/>
    <w:rsid w:val="00187AF6"/>
    <w:rsid w:val="00187BB3"/>
    <w:rsid w:val="00187C8D"/>
    <w:rsid w:val="00187E95"/>
    <w:rsid w:val="001901B7"/>
    <w:rsid w:val="00190472"/>
    <w:rsid w:val="001905A2"/>
    <w:rsid w:val="00190798"/>
    <w:rsid w:val="001907A9"/>
    <w:rsid w:val="001907FA"/>
    <w:rsid w:val="0019080F"/>
    <w:rsid w:val="00190831"/>
    <w:rsid w:val="0019093D"/>
    <w:rsid w:val="00190C1B"/>
    <w:rsid w:val="00190C20"/>
    <w:rsid w:val="00190F25"/>
    <w:rsid w:val="00191086"/>
    <w:rsid w:val="00191228"/>
    <w:rsid w:val="001913C1"/>
    <w:rsid w:val="001916B0"/>
    <w:rsid w:val="001916FF"/>
    <w:rsid w:val="001917BD"/>
    <w:rsid w:val="00191D74"/>
    <w:rsid w:val="00191E07"/>
    <w:rsid w:val="00191E58"/>
    <w:rsid w:val="00191E60"/>
    <w:rsid w:val="00191EBB"/>
    <w:rsid w:val="001920E9"/>
    <w:rsid w:val="001922B1"/>
    <w:rsid w:val="001923BF"/>
    <w:rsid w:val="001926E7"/>
    <w:rsid w:val="00192727"/>
    <w:rsid w:val="00192A65"/>
    <w:rsid w:val="00192A87"/>
    <w:rsid w:val="00192C8C"/>
    <w:rsid w:val="00192CD7"/>
    <w:rsid w:val="00192D2C"/>
    <w:rsid w:val="00192E2C"/>
    <w:rsid w:val="00193685"/>
    <w:rsid w:val="00193764"/>
    <w:rsid w:val="0019390F"/>
    <w:rsid w:val="00193997"/>
    <w:rsid w:val="001939CE"/>
    <w:rsid w:val="0019422A"/>
    <w:rsid w:val="0019430D"/>
    <w:rsid w:val="00194360"/>
    <w:rsid w:val="0019437D"/>
    <w:rsid w:val="00194407"/>
    <w:rsid w:val="0019465C"/>
    <w:rsid w:val="0019490D"/>
    <w:rsid w:val="00194C50"/>
    <w:rsid w:val="00194D7D"/>
    <w:rsid w:val="00195016"/>
    <w:rsid w:val="001953BD"/>
    <w:rsid w:val="0019543F"/>
    <w:rsid w:val="001955B2"/>
    <w:rsid w:val="0019561D"/>
    <w:rsid w:val="001958A0"/>
    <w:rsid w:val="00195E0A"/>
    <w:rsid w:val="00196020"/>
    <w:rsid w:val="0019627C"/>
    <w:rsid w:val="001963EE"/>
    <w:rsid w:val="0019642A"/>
    <w:rsid w:val="001965AC"/>
    <w:rsid w:val="00196640"/>
    <w:rsid w:val="00196A39"/>
    <w:rsid w:val="00196AB8"/>
    <w:rsid w:val="00196B2D"/>
    <w:rsid w:val="001972F5"/>
    <w:rsid w:val="00197400"/>
    <w:rsid w:val="0019754C"/>
    <w:rsid w:val="0019764A"/>
    <w:rsid w:val="00197877"/>
    <w:rsid w:val="0019788D"/>
    <w:rsid w:val="001978B5"/>
    <w:rsid w:val="00197A59"/>
    <w:rsid w:val="00197A7D"/>
    <w:rsid w:val="00197E67"/>
    <w:rsid w:val="001A0160"/>
    <w:rsid w:val="001A01D9"/>
    <w:rsid w:val="001A02CC"/>
    <w:rsid w:val="001A03D7"/>
    <w:rsid w:val="001A0508"/>
    <w:rsid w:val="001A085F"/>
    <w:rsid w:val="001A0865"/>
    <w:rsid w:val="001A08BB"/>
    <w:rsid w:val="001A08EC"/>
    <w:rsid w:val="001A0908"/>
    <w:rsid w:val="001A0933"/>
    <w:rsid w:val="001A0CDB"/>
    <w:rsid w:val="001A0D53"/>
    <w:rsid w:val="001A14B1"/>
    <w:rsid w:val="001A1663"/>
    <w:rsid w:val="001A1683"/>
    <w:rsid w:val="001A1A6E"/>
    <w:rsid w:val="001A1B5B"/>
    <w:rsid w:val="001A1BF2"/>
    <w:rsid w:val="001A1F37"/>
    <w:rsid w:val="001A1FF4"/>
    <w:rsid w:val="001A207B"/>
    <w:rsid w:val="001A21F1"/>
    <w:rsid w:val="001A231F"/>
    <w:rsid w:val="001A2463"/>
    <w:rsid w:val="001A2768"/>
    <w:rsid w:val="001A28B0"/>
    <w:rsid w:val="001A28BF"/>
    <w:rsid w:val="001A2B92"/>
    <w:rsid w:val="001A2BF6"/>
    <w:rsid w:val="001A2BFC"/>
    <w:rsid w:val="001A2CC1"/>
    <w:rsid w:val="001A2F14"/>
    <w:rsid w:val="001A2F69"/>
    <w:rsid w:val="001A30D8"/>
    <w:rsid w:val="001A3207"/>
    <w:rsid w:val="001A35F6"/>
    <w:rsid w:val="001A3713"/>
    <w:rsid w:val="001A3934"/>
    <w:rsid w:val="001A3942"/>
    <w:rsid w:val="001A3A03"/>
    <w:rsid w:val="001A3C3B"/>
    <w:rsid w:val="001A41EB"/>
    <w:rsid w:val="001A435E"/>
    <w:rsid w:val="001A43BD"/>
    <w:rsid w:val="001A44A5"/>
    <w:rsid w:val="001A45DC"/>
    <w:rsid w:val="001A4896"/>
    <w:rsid w:val="001A4980"/>
    <w:rsid w:val="001A4D5D"/>
    <w:rsid w:val="001A4E37"/>
    <w:rsid w:val="001A5118"/>
    <w:rsid w:val="001A52D7"/>
    <w:rsid w:val="001A559F"/>
    <w:rsid w:val="001A57EF"/>
    <w:rsid w:val="001A5924"/>
    <w:rsid w:val="001A5ABB"/>
    <w:rsid w:val="001A5B5C"/>
    <w:rsid w:val="001A5BC8"/>
    <w:rsid w:val="001A5CB4"/>
    <w:rsid w:val="001A5DCE"/>
    <w:rsid w:val="001A5E28"/>
    <w:rsid w:val="001A65E2"/>
    <w:rsid w:val="001A6668"/>
    <w:rsid w:val="001A6813"/>
    <w:rsid w:val="001A685C"/>
    <w:rsid w:val="001A68A0"/>
    <w:rsid w:val="001A69F6"/>
    <w:rsid w:val="001A6B99"/>
    <w:rsid w:val="001A6BDB"/>
    <w:rsid w:val="001A6BE0"/>
    <w:rsid w:val="001A6D2F"/>
    <w:rsid w:val="001A6DCF"/>
    <w:rsid w:val="001A6E75"/>
    <w:rsid w:val="001A7A2F"/>
    <w:rsid w:val="001A7B8A"/>
    <w:rsid w:val="001A7BDE"/>
    <w:rsid w:val="001A7D7F"/>
    <w:rsid w:val="001A7DAE"/>
    <w:rsid w:val="001A7DD3"/>
    <w:rsid w:val="001B0383"/>
    <w:rsid w:val="001B03DF"/>
    <w:rsid w:val="001B04CA"/>
    <w:rsid w:val="001B04D7"/>
    <w:rsid w:val="001B0D84"/>
    <w:rsid w:val="001B0E34"/>
    <w:rsid w:val="001B0E9E"/>
    <w:rsid w:val="001B1058"/>
    <w:rsid w:val="001B1074"/>
    <w:rsid w:val="001B11B6"/>
    <w:rsid w:val="001B1212"/>
    <w:rsid w:val="001B139E"/>
    <w:rsid w:val="001B1B78"/>
    <w:rsid w:val="001B1DFE"/>
    <w:rsid w:val="001B22D0"/>
    <w:rsid w:val="001B2606"/>
    <w:rsid w:val="001B2690"/>
    <w:rsid w:val="001B2853"/>
    <w:rsid w:val="001B28EB"/>
    <w:rsid w:val="001B2918"/>
    <w:rsid w:val="001B2A98"/>
    <w:rsid w:val="001B2CE2"/>
    <w:rsid w:val="001B2EDB"/>
    <w:rsid w:val="001B315C"/>
    <w:rsid w:val="001B3257"/>
    <w:rsid w:val="001B3370"/>
    <w:rsid w:val="001B3549"/>
    <w:rsid w:val="001B37D3"/>
    <w:rsid w:val="001B3B85"/>
    <w:rsid w:val="001B3EDF"/>
    <w:rsid w:val="001B3F28"/>
    <w:rsid w:val="001B4173"/>
    <w:rsid w:val="001B42CC"/>
    <w:rsid w:val="001B450C"/>
    <w:rsid w:val="001B4B28"/>
    <w:rsid w:val="001B4B67"/>
    <w:rsid w:val="001B4BB6"/>
    <w:rsid w:val="001B4F7F"/>
    <w:rsid w:val="001B512B"/>
    <w:rsid w:val="001B53E8"/>
    <w:rsid w:val="001B5455"/>
    <w:rsid w:val="001B579A"/>
    <w:rsid w:val="001B597C"/>
    <w:rsid w:val="001B5B31"/>
    <w:rsid w:val="001B5C34"/>
    <w:rsid w:val="001B5C6F"/>
    <w:rsid w:val="001B5CA0"/>
    <w:rsid w:val="001B5CCC"/>
    <w:rsid w:val="001B5DB5"/>
    <w:rsid w:val="001B5F0F"/>
    <w:rsid w:val="001B6169"/>
    <w:rsid w:val="001B653D"/>
    <w:rsid w:val="001B6680"/>
    <w:rsid w:val="001B66C0"/>
    <w:rsid w:val="001B677E"/>
    <w:rsid w:val="001B6ACB"/>
    <w:rsid w:val="001B7042"/>
    <w:rsid w:val="001B7649"/>
    <w:rsid w:val="001B78C0"/>
    <w:rsid w:val="001C01B1"/>
    <w:rsid w:val="001C038E"/>
    <w:rsid w:val="001C043D"/>
    <w:rsid w:val="001C052D"/>
    <w:rsid w:val="001C06AC"/>
    <w:rsid w:val="001C06EF"/>
    <w:rsid w:val="001C0865"/>
    <w:rsid w:val="001C0AE2"/>
    <w:rsid w:val="001C1428"/>
    <w:rsid w:val="001C147D"/>
    <w:rsid w:val="001C151A"/>
    <w:rsid w:val="001C17CF"/>
    <w:rsid w:val="001C1F1E"/>
    <w:rsid w:val="001C20C2"/>
    <w:rsid w:val="001C21D9"/>
    <w:rsid w:val="001C25F2"/>
    <w:rsid w:val="001C27E7"/>
    <w:rsid w:val="001C2B64"/>
    <w:rsid w:val="001C2D60"/>
    <w:rsid w:val="001C2EFF"/>
    <w:rsid w:val="001C2F15"/>
    <w:rsid w:val="001C2F5C"/>
    <w:rsid w:val="001C3507"/>
    <w:rsid w:val="001C3805"/>
    <w:rsid w:val="001C3942"/>
    <w:rsid w:val="001C39B8"/>
    <w:rsid w:val="001C3AB2"/>
    <w:rsid w:val="001C3BCA"/>
    <w:rsid w:val="001C3BD8"/>
    <w:rsid w:val="001C4251"/>
    <w:rsid w:val="001C47F1"/>
    <w:rsid w:val="001C48D0"/>
    <w:rsid w:val="001C4ABC"/>
    <w:rsid w:val="001C4B8E"/>
    <w:rsid w:val="001C4CFA"/>
    <w:rsid w:val="001C50CA"/>
    <w:rsid w:val="001C57BD"/>
    <w:rsid w:val="001C58A1"/>
    <w:rsid w:val="001C5A50"/>
    <w:rsid w:val="001C5B13"/>
    <w:rsid w:val="001C5BCB"/>
    <w:rsid w:val="001C5BDD"/>
    <w:rsid w:val="001C5F12"/>
    <w:rsid w:val="001C64A6"/>
    <w:rsid w:val="001C6531"/>
    <w:rsid w:val="001C65B6"/>
    <w:rsid w:val="001C66A5"/>
    <w:rsid w:val="001C6AF5"/>
    <w:rsid w:val="001C6CE3"/>
    <w:rsid w:val="001C7006"/>
    <w:rsid w:val="001C7118"/>
    <w:rsid w:val="001C7399"/>
    <w:rsid w:val="001C77E5"/>
    <w:rsid w:val="001C78BD"/>
    <w:rsid w:val="001C7A72"/>
    <w:rsid w:val="001C7CD2"/>
    <w:rsid w:val="001C7DE7"/>
    <w:rsid w:val="001D01B1"/>
    <w:rsid w:val="001D0210"/>
    <w:rsid w:val="001D0857"/>
    <w:rsid w:val="001D0956"/>
    <w:rsid w:val="001D0968"/>
    <w:rsid w:val="001D09DB"/>
    <w:rsid w:val="001D0A1B"/>
    <w:rsid w:val="001D0C1B"/>
    <w:rsid w:val="001D0C5F"/>
    <w:rsid w:val="001D0E00"/>
    <w:rsid w:val="001D0F20"/>
    <w:rsid w:val="001D0FC1"/>
    <w:rsid w:val="001D141A"/>
    <w:rsid w:val="001D1425"/>
    <w:rsid w:val="001D173B"/>
    <w:rsid w:val="001D178E"/>
    <w:rsid w:val="001D1B7F"/>
    <w:rsid w:val="001D1B95"/>
    <w:rsid w:val="001D1C8E"/>
    <w:rsid w:val="001D1E37"/>
    <w:rsid w:val="001D1EE3"/>
    <w:rsid w:val="001D232A"/>
    <w:rsid w:val="001D2514"/>
    <w:rsid w:val="001D258E"/>
    <w:rsid w:val="001D2E1A"/>
    <w:rsid w:val="001D2E7D"/>
    <w:rsid w:val="001D2EF6"/>
    <w:rsid w:val="001D3265"/>
    <w:rsid w:val="001D350E"/>
    <w:rsid w:val="001D351F"/>
    <w:rsid w:val="001D3879"/>
    <w:rsid w:val="001D38EC"/>
    <w:rsid w:val="001D390F"/>
    <w:rsid w:val="001D39DE"/>
    <w:rsid w:val="001D3A2E"/>
    <w:rsid w:val="001D3EA9"/>
    <w:rsid w:val="001D4086"/>
    <w:rsid w:val="001D4256"/>
    <w:rsid w:val="001D438F"/>
    <w:rsid w:val="001D44E6"/>
    <w:rsid w:val="001D4624"/>
    <w:rsid w:val="001D4A40"/>
    <w:rsid w:val="001D4AD8"/>
    <w:rsid w:val="001D4B4F"/>
    <w:rsid w:val="001D4E89"/>
    <w:rsid w:val="001D4E96"/>
    <w:rsid w:val="001D50BD"/>
    <w:rsid w:val="001D53C3"/>
    <w:rsid w:val="001D562C"/>
    <w:rsid w:val="001D573A"/>
    <w:rsid w:val="001D57AC"/>
    <w:rsid w:val="001D5926"/>
    <w:rsid w:val="001D5BD5"/>
    <w:rsid w:val="001D5C3F"/>
    <w:rsid w:val="001D5DC1"/>
    <w:rsid w:val="001D624E"/>
    <w:rsid w:val="001D6788"/>
    <w:rsid w:val="001D6903"/>
    <w:rsid w:val="001D6A59"/>
    <w:rsid w:val="001D6AD2"/>
    <w:rsid w:val="001D6B3F"/>
    <w:rsid w:val="001D6CE2"/>
    <w:rsid w:val="001D71AD"/>
    <w:rsid w:val="001D72D2"/>
    <w:rsid w:val="001D7540"/>
    <w:rsid w:val="001D76C2"/>
    <w:rsid w:val="001D7F96"/>
    <w:rsid w:val="001E00EF"/>
    <w:rsid w:val="001E02EE"/>
    <w:rsid w:val="001E0462"/>
    <w:rsid w:val="001E0563"/>
    <w:rsid w:val="001E07DB"/>
    <w:rsid w:val="001E0D7F"/>
    <w:rsid w:val="001E0DBC"/>
    <w:rsid w:val="001E0F46"/>
    <w:rsid w:val="001E120F"/>
    <w:rsid w:val="001E128C"/>
    <w:rsid w:val="001E12BA"/>
    <w:rsid w:val="001E136C"/>
    <w:rsid w:val="001E166C"/>
    <w:rsid w:val="001E17A4"/>
    <w:rsid w:val="001E1804"/>
    <w:rsid w:val="001E198F"/>
    <w:rsid w:val="001E1AC0"/>
    <w:rsid w:val="001E1B8D"/>
    <w:rsid w:val="001E1D05"/>
    <w:rsid w:val="001E1DAB"/>
    <w:rsid w:val="001E20BC"/>
    <w:rsid w:val="001E2172"/>
    <w:rsid w:val="001E225C"/>
    <w:rsid w:val="001E22DA"/>
    <w:rsid w:val="001E27F5"/>
    <w:rsid w:val="001E2862"/>
    <w:rsid w:val="001E2916"/>
    <w:rsid w:val="001E2A42"/>
    <w:rsid w:val="001E2ABB"/>
    <w:rsid w:val="001E2F34"/>
    <w:rsid w:val="001E3245"/>
    <w:rsid w:val="001E349E"/>
    <w:rsid w:val="001E35CD"/>
    <w:rsid w:val="001E3665"/>
    <w:rsid w:val="001E3A37"/>
    <w:rsid w:val="001E3B2A"/>
    <w:rsid w:val="001E3BD1"/>
    <w:rsid w:val="001E3C11"/>
    <w:rsid w:val="001E42CA"/>
    <w:rsid w:val="001E4662"/>
    <w:rsid w:val="001E4706"/>
    <w:rsid w:val="001E472A"/>
    <w:rsid w:val="001E48CF"/>
    <w:rsid w:val="001E4917"/>
    <w:rsid w:val="001E4934"/>
    <w:rsid w:val="001E4B26"/>
    <w:rsid w:val="001E4CAB"/>
    <w:rsid w:val="001E4D38"/>
    <w:rsid w:val="001E5459"/>
    <w:rsid w:val="001E549F"/>
    <w:rsid w:val="001E5508"/>
    <w:rsid w:val="001E574B"/>
    <w:rsid w:val="001E5C94"/>
    <w:rsid w:val="001E5F2E"/>
    <w:rsid w:val="001E5F66"/>
    <w:rsid w:val="001E5FAD"/>
    <w:rsid w:val="001E5FFA"/>
    <w:rsid w:val="001E6010"/>
    <w:rsid w:val="001E666F"/>
    <w:rsid w:val="001E698A"/>
    <w:rsid w:val="001E69D3"/>
    <w:rsid w:val="001E6BAE"/>
    <w:rsid w:val="001E6C5D"/>
    <w:rsid w:val="001E6F30"/>
    <w:rsid w:val="001E7032"/>
    <w:rsid w:val="001E7051"/>
    <w:rsid w:val="001E70D4"/>
    <w:rsid w:val="001E744C"/>
    <w:rsid w:val="001E7940"/>
    <w:rsid w:val="001E7B1F"/>
    <w:rsid w:val="001E7B26"/>
    <w:rsid w:val="001F0008"/>
    <w:rsid w:val="001F02D8"/>
    <w:rsid w:val="001F02E2"/>
    <w:rsid w:val="001F0399"/>
    <w:rsid w:val="001F03B1"/>
    <w:rsid w:val="001F0518"/>
    <w:rsid w:val="001F0DE4"/>
    <w:rsid w:val="001F0E77"/>
    <w:rsid w:val="001F10CB"/>
    <w:rsid w:val="001F1140"/>
    <w:rsid w:val="001F13A3"/>
    <w:rsid w:val="001F1456"/>
    <w:rsid w:val="001F1594"/>
    <w:rsid w:val="001F1C42"/>
    <w:rsid w:val="001F1CD0"/>
    <w:rsid w:val="001F1D5B"/>
    <w:rsid w:val="001F227F"/>
    <w:rsid w:val="001F2575"/>
    <w:rsid w:val="001F2B05"/>
    <w:rsid w:val="001F2D75"/>
    <w:rsid w:val="001F2EAD"/>
    <w:rsid w:val="001F30E4"/>
    <w:rsid w:val="001F3161"/>
    <w:rsid w:val="001F31C2"/>
    <w:rsid w:val="001F3720"/>
    <w:rsid w:val="001F3BFA"/>
    <w:rsid w:val="001F40C0"/>
    <w:rsid w:val="001F442C"/>
    <w:rsid w:val="001F45B9"/>
    <w:rsid w:val="001F45CE"/>
    <w:rsid w:val="001F47A5"/>
    <w:rsid w:val="001F488A"/>
    <w:rsid w:val="001F4BC2"/>
    <w:rsid w:val="001F4CBA"/>
    <w:rsid w:val="001F4E7A"/>
    <w:rsid w:val="001F4FAA"/>
    <w:rsid w:val="001F5112"/>
    <w:rsid w:val="001F5323"/>
    <w:rsid w:val="001F5859"/>
    <w:rsid w:val="001F5868"/>
    <w:rsid w:val="001F593D"/>
    <w:rsid w:val="001F59BC"/>
    <w:rsid w:val="001F5D0F"/>
    <w:rsid w:val="001F5FFC"/>
    <w:rsid w:val="001F607E"/>
    <w:rsid w:val="001F6255"/>
    <w:rsid w:val="001F628B"/>
    <w:rsid w:val="001F63D3"/>
    <w:rsid w:val="001F647B"/>
    <w:rsid w:val="001F64A9"/>
    <w:rsid w:val="001F6514"/>
    <w:rsid w:val="001F6646"/>
    <w:rsid w:val="001F672A"/>
    <w:rsid w:val="001F6866"/>
    <w:rsid w:val="001F6B6C"/>
    <w:rsid w:val="001F6F1B"/>
    <w:rsid w:val="001F70B6"/>
    <w:rsid w:val="001F7272"/>
    <w:rsid w:val="001F7495"/>
    <w:rsid w:val="001F77C9"/>
    <w:rsid w:val="001F77EC"/>
    <w:rsid w:val="001F79EA"/>
    <w:rsid w:val="001F7A48"/>
    <w:rsid w:val="001F7BDB"/>
    <w:rsid w:val="001F7D58"/>
    <w:rsid w:val="001F7F9C"/>
    <w:rsid w:val="002004D4"/>
    <w:rsid w:val="00200855"/>
    <w:rsid w:val="002009CA"/>
    <w:rsid w:val="00200A4C"/>
    <w:rsid w:val="00200D7D"/>
    <w:rsid w:val="00200EF0"/>
    <w:rsid w:val="002010D9"/>
    <w:rsid w:val="0020159C"/>
    <w:rsid w:val="0020165F"/>
    <w:rsid w:val="00201852"/>
    <w:rsid w:val="0020194A"/>
    <w:rsid w:val="002019C0"/>
    <w:rsid w:val="00201A19"/>
    <w:rsid w:val="00201AB5"/>
    <w:rsid w:val="00201BED"/>
    <w:rsid w:val="00201C5D"/>
    <w:rsid w:val="0020214F"/>
    <w:rsid w:val="00202191"/>
    <w:rsid w:val="002021F5"/>
    <w:rsid w:val="0020227E"/>
    <w:rsid w:val="002026D5"/>
    <w:rsid w:val="002026FB"/>
    <w:rsid w:val="00202780"/>
    <w:rsid w:val="002027B1"/>
    <w:rsid w:val="002029F9"/>
    <w:rsid w:val="00202C3D"/>
    <w:rsid w:val="00202E45"/>
    <w:rsid w:val="002032BC"/>
    <w:rsid w:val="0020342D"/>
    <w:rsid w:val="002036F9"/>
    <w:rsid w:val="002038F9"/>
    <w:rsid w:val="00203A9C"/>
    <w:rsid w:val="00203B54"/>
    <w:rsid w:val="00203FB3"/>
    <w:rsid w:val="002040A0"/>
    <w:rsid w:val="00204159"/>
    <w:rsid w:val="00204259"/>
    <w:rsid w:val="00204277"/>
    <w:rsid w:val="002047A4"/>
    <w:rsid w:val="002048B2"/>
    <w:rsid w:val="00204973"/>
    <w:rsid w:val="002049E6"/>
    <w:rsid w:val="00204F3E"/>
    <w:rsid w:val="002052D6"/>
    <w:rsid w:val="0020546D"/>
    <w:rsid w:val="002058BD"/>
    <w:rsid w:val="00205DFA"/>
    <w:rsid w:val="0020603C"/>
    <w:rsid w:val="0020622E"/>
    <w:rsid w:val="00206255"/>
    <w:rsid w:val="002064D2"/>
    <w:rsid w:val="002066A3"/>
    <w:rsid w:val="00206A70"/>
    <w:rsid w:val="00206BD6"/>
    <w:rsid w:val="00206EB0"/>
    <w:rsid w:val="00207013"/>
    <w:rsid w:val="00207176"/>
    <w:rsid w:val="002071C6"/>
    <w:rsid w:val="00207504"/>
    <w:rsid w:val="00207623"/>
    <w:rsid w:val="00207646"/>
    <w:rsid w:val="00207706"/>
    <w:rsid w:val="002077C8"/>
    <w:rsid w:val="002077DA"/>
    <w:rsid w:val="00207B4A"/>
    <w:rsid w:val="0021024F"/>
    <w:rsid w:val="002103C5"/>
    <w:rsid w:val="00210543"/>
    <w:rsid w:val="00210611"/>
    <w:rsid w:val="002111C0"/>
    <w:rsid w:val="002112E3"/>
    <w:rsid w:val="00211374"/>
    <w:rsid w:val="002113ED"/>
    <w:rsid w:val="002114A2"/>
    <w:rsid w:val="0021153F"/>
    <w:rsid w:val="002115E6"/>
    <w:rsid w:val="00211884"/>
    <w:rsid w:val="00211E46"/>
    <w:rsid w:val="00211E9C"/>
    <w:rsid w:val="00211F05"/>
    <w:rsid w:val="002120BF"/>
    <w:rsid w:val="002121C5"/>
    <w:rsid w:val="002124E3"/>
    <w:rsid w:val="00212742"/>
    <w:rsid w:val="00212782"/>
    <w:rsid w:val="002128FE"/>
    <w:rsid w:val="00212ABD"/>
    <w:rsid w:val="00212B5B"/>
    <w:rsid w:val="00212D17"/>
    <w:rsid w:val="00212DCF"/>
    <w:rsid w:val="00212DD4"/>
    <w:rsid w:val="00212E39"/>
    <w:rsid w:val="002132CF"/>
    <w:rsid w:val="002133F7"/>
    <w:rsid w:val="002139D6"/>
    <w:rsid w:val="00213B5D"/>
    <w:rsid w:val="00213B8B"/>
    <w:rsid w:val="00213C1B"/>
    <w:rsid w:val="00213D44"/>
    <w:rsid w:val="00213DA3"/>
    <w:rsid w:val="00213FC6"/>
    <w:rsid w:val="00214416"/>
    <w:rsid w:val="002144A1"/>
    <w:rsid w:val="0021454C"/>
    <w:rsid w:val="00214616"/>
    <w:rsid w:val="0021465C"/>
    <w:rsid w:val="0021484D"/>
    <w:rsid w:val="00214B4B"/>
    <w:rsid w:val="00214DAA"/>
    <w:rsid w:val="00215025"/>
    <w:rsid w:val="002157E0"/>
    <w:rsid w:val="0021583F"/>
    <w:rsid w:val="002159BA"/>
    <w:rsid w:val="00215A48"/>
    <w:rsid w:val="00215AAA"/>
    <w:rsid w:val="00215E01"/>
    <w:rsid w:val="002160BD"/>
    <w:rsid w:val="00216363"/>
    <w:rsid w:val="002163F7"/>
    <w:rsid w:val="0021653E"/>
    <w:rsid w:val="0021668A"/>
    <w:rsid w:val="0021673B"/>
    <w:rsid w:val="002167DB"/>
    <w:rsid w:val="00216F5D"/>
    <w:rsid w:val="00217078"/>
    <w:rsid w:val="002170F2"/>
    <w:rsid w:val="0021718E"/>
    <w:rsid w:val="00217367"/>
    <w:rsid w:val="002173AA"/>
    <w:rsid w:val="002173C4"/>
    <w:rsid w:val="002175D5"/>
    <w:rsid w:val="00217679"/>
    <w:rsid w:val="00217745"/>
    <w:rsid w:val="0021779E"/>
    <w:rsid w:val="00217E1F"/>
    <w:rsid w:val="00217EBE"/>
    <w:rsid w:val="00217F4F"/>
    <w:rsid w:val="002200D0"/>
    <w:rsid w:val="002202FA"/>
    <w:rsid w:val="002204A3"/>
    <w:rsid w:val="002204BA"/>
    <w:rsid w:val="002206C6"/>
    <w:rsid w:val="00220942"/>
    <w:rsid w:val="002209BC"/>
    <w:rsid w:val="00220A9E"/>
    <w:rsid w:val="00220B9B"/>
    <w:rsid w:val="00220BD7"/>
    <w:rsid w:val="00220F55"/>
    <w:rsid w:val="002210B1"/>
    <w:rsid w:val="00221253"/>
    <w:rsid w:val="002212A1"/>
    <w:rsid w:val="002213D4"/>
    <w:rsid w:val="002217D2"/>
    <w:rsid w:val="00221A21"/>
    <w:rsid w:val="00221A69"/>
    <w:rsid w:val="00221B3C"/>
    <w:rsid w:val="00222125"/>
    <w:rsid w:val="002223F5"/>
    <w:rsid w:val="0022256E"/>
    <w:rsid w:val="002228AA"/>
    <w:rsid w:val="002229B3"/>
    <w:rsid w:val="00222AB9"/>
    <w:rsid w:val="00222AF9"/>
    <w:rsid w:val="00222D18"/>
    <w:rsid w:val="00222EE9"/>
    <w:rsid w:val="00223029"/>
    <w:rsid w:val="0022359D"/>
    <w:rsid w:val="00223662"/>
    <w:rsid w:val="00223AB9"/>
    <w:rsid w:val="00223BB0"/>
    <w:rsid w:val="00223F3A"/>
    <w:rsid w:val="002240ED"/>
    <w:rsid w:val="0022419A"/>
    <w:rsid w:val="00224248"/>
    <w:rsid w:val="002246CF"/>
    <w:rsid w:val="00224742"/>
    <w:rsid w:val="002247DF"/>
    <w:rsid w:val="00224CCA"/>
    <w:rsid w:val="00224D3E"/>
    <w:rsid w:val="00224D7C"/>
    <w:rsid w:val="00224E39"/>
    <w:rsid w:val="00224FF6"/>
    <w:rsid w:val="002250FA"/>
    <w:rsid w:val="00225241"/>
    <w:rsid w:val="002253B1"/>
    <w:rsid w:val="002253D2"/>
    <w:rsid w:val="002255B3"/>
    <w:rsid w:val="00225944"/>
    <w:rsid w:val="00225AFA"/>
    <w:rsid w:val="0022610D"/>
    <w:rsid w:val="0022614F"/>
    <w:rsid w:val="00226306"/>
    <w:rsid w:val="00226505"/>
    <w:rsid w:val="002266B9"/>
    <w:rsid w:val="002266D3"/>
    <w:rsid w:val="0022670F"/>
    <w:rsid w:val="00226A70"/>
    <w:rsid w:val="00226B70"/>
    <w:rsid w:val="00226C96"/>
    <w:rsid w:val="00226CA8"/>
    <w:rsid w:val="00226DC0"/>
    <w:rsid w:val="00226F8F"/>
    <w:rsid w:val="00227011"/>
    <w:rsid w:val="0022710D"/>
    <w:rsid w:val="0022713D"/>
    <w:rsid w:val="002272D0"/>
    <w:rsid w:val="00227850"/>
    <w:rsid w:val="0022789B"/>
    <w:rsid w:val="00227B4F"/>
    <w:rsid w:val="00227D3E"/>
    <w:rsid w:val="00227D54"/>
    <w:rsid w:val="00227E5A"/>
    <w:rsid w:val="00227F6C"/>
    <w:rsid w:val="00230225"/>
    <w:rsid w:val="0023027D"/>
    <w:rsid w:val="002306C7"/>
    <w:rsid w:val="00230A48"/>
    <w:rsid w:val="00230AAA"/>
    <w:rsid w:val="00230E2B"/>
    <w:rsid w:val="00230FA8"/>
    <w:rsid w:val="00231019"/>
    <w:rsid w:val="00231257"/>
    <w:rsid w:val="00231648"/>
    <w:rsid w:val="00231694"/>
    <w:rsid w:val="00231C00"/>
    <w:rsid w:val="00231E18"/>
    <w:rsid w:val="00232036"/>
    <w:rsid w:val="00232170"/>
    <w:rsid w:val="0023218C"/>
    <w:rsid w:val="00232419"/>
    <w:rsid w:val="0023254D"/>
    <w:rsid w:val="00232A08"/>
    <w:rsid w:val="00232B32"/>
    <w:rsid w:val="00232DFD"/>
    <w:rsid w:val="00233030"/>
    <w:rsid w:val="00233190"/>
    <w:rsid w:val="002334B0"/>
    <w:rsid w:val="00233546"/>
    <w:rsid w:val="00233830"/>
    <w:rsid w:val="00233A48"/>
    <w:rsid w:val="00233AB4"/>
    <w:rsid w:val="00233B17"/>
    <w:rsid w:val="00234017"/>
    <w:rsid w:val="0023432E"/>
    <w:rsid w:val="002344A8"/>
    <w:rsid w:val="002347CB"/>
    <w:rsid w:val="00234B28"/>
    <w:rsid w:val="00234B4A"/>
    <w:rsid w:val="00235015"/>
    <w:rsid w:val="002350FA"/>
    <w:rsid w:val="00235211"/>
    <w:rsid w:val="00235580"/>
    <w:rsid w:val="0023562E"/>
    <w:rsid w:val="002356B9"/>
    <w:rsid w:val="0023579B"/>
    <w:rsid w:val="002358EE"/>
    <w:rsid w:val="00235B87"/>
    <w:rsid w:val="00235BB5"/>
    <w:rsid w:val="00235BBB"/>
    <w:rsid w:val="00235E11"/>
    <w:rsid w:val="002362A2"/>
    <w:rsid w:val="002367C5"/>
    <w:rsid w:val="00236869"/>
    <w:rsid w:val="0023687D"/>
    <w:rsid w:val="00236D6F"/>
    <w:rsid w:val="00236F7A"/>
    <w:rsid w:val="00236FB5"/>
    <w:rsid w:val="00237437"/>
    <w:rsid w:val="002376A1"/>
    <w:rsid w:val="0023798B"/>
    <w:rsid w:val="00237A34"/>
    <w:rsid w:val="00237BCF"/>
    <w:rsid w:val="00237D1E"/>
    <w:rsid w:val="00237D9C"/>
    <w:rsid w:val="0024006C"/>
    <w:rsid w:val="00240465"/>
    <w:rsid w:val="00240809"/>
    <w:rsid w:val="002408E3"/>
    <w:rsid w:val="00240BA7"/>
    <w:rsid w:val="00240DE4"/>
    <w:rsid w:val="00241621"/>
    <w:rsid w:val="00241A05"/>
    <w:rsid w:val="00241C8A"/>
    <w:rsid w:val="00241F97"/>
    <w:rsid w:val="00242001"/>
    <w:rsid w:val="00242389"/>
    <w:rsid w:val="00242459"/>
    <w:rsid w:val="002424B5"/>
    <w:rsid w:val="0024270D"/>
    <w:rsid w:val="00242A0D"/>
    <w:rsid w:val="00242C44"/>
    <w:rsid w:val="00242E7F"/>
    <w:rsid w:val="0024308B"/>
    <w:rsid w:val="002430D0"/>
    <w:rsid w:val="002439FA"/>
    <w:rsid w:val="002440FB"/>
    <w:rsid w:val="002442DB"/>
    <w:rsid w:val="00244563"/>
    <w:rsid w:val="0024458B"/>
    <w:rsid w:val="0024469F"/>
    <w:rsid w:val="00244899"/>
    <w:rsid w:val="00244D57"/>
    <w:rsid w:val="00244DA1"/>
    <w:rsid w:val="00244F36"/>
    <w:rsid w:val="00244FB5"/>
    <w:rsid w:val="00245062"/>
    <w:rsid w:val="0024517F"/>
    <w:rsid w:val="002451C0"/>
    <w:rsid w:val="00245586"/>
    <w:rsid w:val="002455A5"/>
    <w:rsid w:val="0024576F"/>
    <w:rsid w:val="00245919"/>
    <w:rsid w:val="0024596C"/>
    <w:rsid w:val="00245A65"/>
    <w:rsid w:val="00245D90"/>
    <w:rsid w:val="00246361"/>
    <w:rsid w:val="002463D6"/>
    <w:rsid w:val="0024640B"/>
    <w:rsid w:val="00246912"/>
    <w:rsid w:val="00246A29"/>
    <w:rsid w:val="00246AA1"/>
    <w:rsid w:val="00246BBB"/>
    <w:rsid w:val="00246DD0"/>
    <w:rsid w:val="00246F24"/>
    <w:rsid w:val="00247383"/>
    <w:rsid w:val="002479EA"/>
    <w:rsid w:val="00247A29"/>
    <w:rsid w:val="00247CEC"/>
    <w:rsid w:val="00247E22"/>
    <w:rsid w:val="00247E78"/>
    <w:rsid w:val="002501EA"/>
    <w:rsid w:val="002503B9"/>
    <w:rsid w:val="002503EF"/>
    <w:rsid w:val="002504AA"/>
    <w:rsid w:val="002504C7"/>
    <w:rsid w:val="002505AA"/>
    <w:rsid w:val="0025061E"/>
    <w:rsid w:val="002506B2"/>
    <w:rsid w:val="00250783"/>
    <w:rsid w:val="00250B0B"/>
    <w:rsid w:val="00250BBA"/>
    <w:rsid w:val="00250C14"/>
    <w:rsid w:val="00250D9D"/>
    <w:rsid w:val="00250EA2"/>
    <w:rsid w:val="00250EFB"/>
    <w:rsid w:val="002510C0"/>
    <w:rsid w:val="002512C9"/>
    <w:rsid w:val="002512E8"/>
    <w:rsid w:val="002515A3"/>
    <w:rsid w:val="00251651"/>
    <w:rsid w:val="00251687"/>
    <w:rsid w:val="002519D7"/>
    <w:rsid w:val="00251CBD"/>
    <w:rsid w:val="002520B2"/>
    <w:rsid w:val="00252155"/>
    <w:rsid w:val="002524A8"/>
    <w:rsid w:val="0025275C"/>
    <w:rsid w:val="00252865"/>
    <w:rsid w:val="002528BF"/>
    <w:rsid w:val="00252943"/>
    <w:rsid w:val="002529A3"/>
    <w:rsid w:val="00252A07"/>
    <w:rsid w:val="00252BAC"/>
    <w:rsid w:val="00252D04"/>
    <w:rsid w:val="0025314E"/>
    <w:rsid w:val="002531EF"/>
    <w:rsid w:val="00253303"/>
    <w:rsid w:val="0025332C"/>
    <w:rsid w:val="002533F4"/>
    <w:rsid w:val="0025340F"/>
    <w:rsid w:val="002535B9"/>
    <w:rsid w:val="00253615"/>
    <w:rsid w:val="00253CFA"/>
    <w:rsid w:val="00253DD9"/>
    <w:rsid w:val="00253F27"/>
    <w:rsid w:val="00254322"/>
    <w:rsid w:val="0025450D"/>
    <w:rsid w:val="00254522"/>
    <w:rsid w:val="00254719"/>
    <w:rsid w:val="00254788"/>
    <w:rsid w:val="00254809"/>
    <w:rsid w:val="002548B9"/>
    <w:rsid w:val="00254A98"/>
    <w:rsid w:val="00254A9D"/>
    <w:rsid w:val="00254BB0"/>
    <w:rsid w:val="00254DB9"/>
    <w:rsid w:val="002554F3"/>
    <w:rsid w:val="00255826"/>
    <w:rsid w:val="00255B49"/>
    <w:rsid w:val="00255D1C"/>
    <w:rsid w:val="00255DFC"/>
    <w:rsid w:val="0025671D"/>
    <w:rsid w:val="0025672C"/>
    <w:rsid w:val="00256914"/>
    <w:rsid w:val="0025692E"/>
    <w:rsid w:val="002569BC"/>
    <w:rsid w:val="002569FA"/>
    <w:rsid w:val="00256C5D"/>
    <w:rsid w:val="00256E13"/>
    <w:rsid w:val="002570DC"/>
    <w:rsid w:val="002574B6"/>
    <w:rsid w:val="00257544"/>
    <w:rsid w:val="002575A2"/>
    <w:rsid w:val="002576F4"/>
    <w:rsid w:val="0025793A"/>
    <w:rsid w:val="002579D0"/>
    <w:rsid w:val="00257E1F"/>
    <w:rsid w:val="00257E3E"/>
    <w:rsid w:val="00257F15"/>
    <w:rsid w:val="00257FDF"/>
    <w:rsid w:val="00260526"/>
    <w:rsid w:val="00260892"/>
    <w:rsid w:val="002609BC"/>
    <w:rsid w:val="00260B14"/>
    <w:rsid w:val="00260B6C"/>
    <w:rsid w:val="00260BDE"/>
    <w:rsid w:val="0026101B"/>
    <w:rsid w:val="0026139A"/>
    <w:rsid w:val="002613FE"/>
    <w:rsid w:val="0026158E"/>
    <w:rsid w:val="0026177B"/>
    <w:rsid w:val="002619BA"/>
    <w:rsid w:val="00261B30"/>
    <w:rsid w:val="00261EF0"/>
    <w:rsid w:val="0026209D"/>
    <w:rsid w:val="0026211C"/>
    <w:rsid w:val="00262286"/>
    <w:rsid w:val="002622DC"/>
    <w:rsid w:val="00262353"/>
    <w:rsid w:val="002626A7"/>
    <w:rsid w:val="002627CF"/>
    <w:rsid w:val="002629FA"/>
    <w:rsid w:val="00262AFB"/>
    <w:rsid w:val="00262B36"/>
    <w:rsid w:val="00262B9F"/>
    <w:rsid w:val="00262BFB"/>
    <w:rsid w:val="002632A5"/>
    <w:rsid w:val="002633BB"/>
    <w:rsid w:val="0026353B"/>
    <w:rsid w:val="00263543"/>
    <w:rsid w:val="00263836"/>
    <w:rsid w:val="00263A4E"/>
    <w:rsid w:val="00263CA7"/>
    <w:rsid w:val="00263D12"/>
    <w:rsid w:val="00263E93"/>
    <w:rsid w:val="00263FFC"/>
    <w:rsid w:val="00264490"/>
    <w:rsid w:val="002644C6"/>
    <w:rsid w:val="00264666"/>
    <w:rsid w:val="00264680"/>
    <w:rsid w:val="0026469E"/>
    <w:rsid w:val="002646BA"/>
    <w:rsid w:val="00264A11"/>
    <w:rsid w:val="00264BD3"/>
    <w:rsid w:val="00264BF8"/>
    <w:rsid w:val="00264FD4"/>
    <w:rsid w:val="002650A0"/>
    <w:rsid w:val="00265256"/>
    <w:rsid w:val="002653D6"/>
    <w:rsid w:val="0026544B"/>
    <w:rsid w:val="002659EF"/>
    <w:rsid w:val="00265A2B"/>
    <w:rsid w:val="00265BD2"/>
    <w:rsid w:val="0026603B"/>
    <w:rsid w:val="0026684F"/>
    <w:rsid w:val="0026692C"/>
    <w:rsid w:val="00266B85"/>
    <w:rsid w:val="00266FFD"/>
    <w:rsid w:val="0026718D"/>
    <w:rsid w:val="002673F6"/>
    <w:rsid w:val="00267484"/>
    <w:rsid w:val="00267662"/>
    <w:rsid w:val="0026779D"/>
    <w:rsid w:val="002677A5"/>
    <w:rsid w:val="00267A4B"/>
    <w:rsid w:val="00267AB2"/>
    <w:rsid w:val="00267B20"/>
    <w:rsid w:val="00267BB3"/>
    <w:rsid w:val="002700D2"/>
    <w:rsid w:val="00270525"/>
    <w:rsid w:val="002705AE"/>
    <w:rsid w:val="00270A2E"/>
    <w:rsid w:val="00270A59"/>
    <w:rsid w:val="00270BFA"/>
    <w:rsid w:val="00270DC8"/>
    <w:rsid w:val="002710BD"/>
    <w:rsid w:val="002710CD"/>
    <w:rsid w:val="0027167B"/>
    <w:rsid w:val="00271795"/>
    <w:rsid w:val="00271AEC"/>
    <w:rsid w:val="00272247"/>
    <w:rsid w:val="0027269D"/>
    <w:rsid w:val="00272835"/>
    <w:rsid w:val="0027298E"/>
    <w:rsid w:val="00272A28"/>
    <w:rsid w:val="00272DB5"/>
    <w:rsid w:val="00272DE7"/>
    <w:rsid w:val="0027317A"/>
    <w:rsid w:val="00273391"/>
    <w:rsid w:val="002733C5"/>
    <w:rsid w:val="002735AB"/>
    <w:rsid w:val="00273730"/>
    <w:rsid w:val="00273840"/>
    <w:rsid w:val="00273C26"/>
    <w:rsid w:val="00273D7F"/>
    <w:rsid w:val="00273DB4"/>
    <w:rsid w:val="00273E1C"/>
    <w:rsid w:val="00273F95"/>
    <w:rsid w:val="00274556"/>
    <w:rsid w:val="002745A5"/>
    <w:rsid w:val="002748D1"/>
    <w:rsid w:val="00274904"/>
    <w:rsid w:val="00274C98"/>
    <w:rsid w:val="00274FAE"/>
    <w:rsid w:val="00275185"/>
    <w:rsid w:val="00275297"/>
    <w:rsid w:val="002752BB"/>
    <w:rsid w:val="00275338"/>
    <w:rsid w:val="00275897"/>
    <w:rsid w:val="002758C7"/>
    <w:rsid w:val="00275D9F"/>
    <w:rsid w:val="00275F7B"/>
    <w:rsid w:val="002760BE"/>
    <w:rsid w:val="002763BF"/>
    <w:rsid w:val="00276493"/>
    <w:rsid w:val="002768A7"/>
    <w:rsid w:val="0027695E"/>
    <w:rsid w:val="00276977"/>
    <w:rsid w:val="00276A60"/>
    <w:rsid w:val="00276EAA"/>
    <w:rsid w:val="00276F90"/>
    <w:rsid w:val="0027745F"/>
    <w:rsid w:val="0027753F"/>
    <w:rsid w:val="0027770E"/>
    <w:rsid w:val="0027776B"/>
    <w:rsid w:val="00277C42"/>
    <w:rsid w:val="00277D95"/>
    <w:rsid w:val="0028028D"/>
    <w:rsid w:val="0028034A"/>
    <w:rsid w:val="00280955"/>
    <w:rsid w:val="002814CD"/>
    <w:rsid w:val="002817E0"/>
    <w:rsid w:val="00281894"/>
    <w:rsid w:val="00281927"/>
    <w:rsid w:val="0028197F"/>
    <w:rsid w:val="00281BC1"/>
    <w:rsid w:val="00281E27"/>
    <w:rsid w:val="00281F7A"/>
    <w:rsid w:val="0028226A"/>
    <w:rsid w:val="002825CE"/>
    <w:rsid w:val="0028263B"/>
    <w:rsid w:val="00282899"/>
    <w:rsid w:val="00282A13"/>
    <w:rsid w:val="00282B21"/>
    <w:rsid w:val="00282E57"/>
    <w:rsid w:val="002830D8"/>
    <w:rsid w:val="0028322E"/>
    <w:rsid w:val="00283461"/>
    <w:rsid w:val="0028395A"/>
    <w:rsid w:val="00283EFD"/>
    <w:rsid w:val="00284092"/>
    <w:rsid w:val="0028418B"/>
    <w:rsid w:val="002842E0"/>
    <w:rsid w:val="0028447F"/>
    <w:rsid w:val="00284644"/>
    <w:rsid w:val="00284648"/>
    <w:rsid w:val="002847D2"/>
    <w:rsid w:val="00284EEE"/>
    <w:rsid w:val="00284F2E"/>
    <w:rsid w:val="00284FCD"/>
    <w:rsid w:val="0028576D"/>
    <w:rsid w:val="002857BC"/>
    <w:rsid w:val="00285B6B"/>
    <w:rsid w:val="00285C30"/>
    <w:rsid w:val="00285C48"/>
    <w:rsid w:val="002861BE"/>
    <w:rsid w:val="00286282"/>
    <w:rsid w:val="002862E2"/>
    <w:rsid w:val="00286386"/>
    <w:rsid w:val="00286398"/>
    <w:rsid w:val="002865AA"/>
    <w:rsid w:val="00286870"/>
    <w:rsid w:val="00286A1A"/>
    <w:rsid w:val="00286A7A"/>
    <w:rsid w:val="00286B4D"/>
    <w:rsid w:val="00286D73"/>
    <w:rsid w:val="00286F82"/>
    <w:rsid w:val="002870D9"/>
    <w:rsid w:val="00287241"/>
    <w:rsid w:val="0028736E"/>
    <w:rsid w:val="00287462"/>
    <w:rsid w:val="002874AF"/>
    <w:rsid w:val="00287683"/>
    <w:rsid w:val="002878C5"/>
    <w:rsid w:val="00287A63"/>
    <w:rsid w:val="00287B34"/>
    <w:rsid w:val="00287D55"/>
    <w:rsid w:val="00290084"/>
    <w:rsid w:val="00290104"/>
    <w:rsid w:val="00290105"/>
    <w:rsid w:val="0029062F"/>
    <w:rsid w:val="00290632"/>
    <w:rsid w:val="0029090E"/>
    <w:rsid w:val="00290A8B"/>
    <w:rsid w:val="0029103B"/>
    <w:rsid w:val="00291185"/>
    <w:rsid w:val="00291616"/>
    <w:rsid w:val="00291A11"/>
    <w:rsid w:val="00291CDF"/>
    <w:rsid w:val="00291CFD"/>
    <w:rsid w:val="00291EA4"/>
    <w:rsid w:val="00291EA6"/>
    <w:rsid w:val="00291EAA"/>
    <w:rsid w:val="00291F6A"/>
    <w:rsid w:val="002921BA"/>
    <w:rsid w:val="00292322"/>
    <w:rsid w:val="00293647"/>
    <w:rsid w:val="002937D6"/>
    <w:rsid w:val="002938A4"/>
    <w:rsid w:val="00293918"/>
    <w:rsid w:val="00293940"/>
    <w:rsid w:val="00293A07"/>
    <w:rsid w:val="00293C39"/>
    <w:rsid w:val="00293CAA"/>
    <w:rsid w:val="00293D86"/>
    <w:rsid w:val="00293F14"/>
    <w:rsid w:val="00293FE1"/>
    <w:rsid w:val="00294121"/>
    <w:rsid w:val="00294305"/>
    <w:rsid w:val="00294405"/>
    <w:rsid w:val="0029441A"/>
    <w:rsid w:val="00294642"/>
    <w:rsid w:val="002946E0"/>
    <w:rsid w:val="00294815"/>
    <w:rsid w:val="00294971"/>
    <w:rsid w:val="002949A3"/>
    <w:rsid w:val="00294A41"/>
    <w:rsid w:val="00294A6C"/>
    <w:rsid w:val="00294B27"/>
    <w:rsid w:val="00294DA2"/>
    <w:rsid w:val="002950A0"/>
    <w:rsid w:val="002950D6"/>
    <w:rsid w:val="0029516D"/>
    <w:rsid w:val="002952E4"/>
    <w:rsid w:val="002955D7"/>
    <w:rsid w:val="002955F2"/>
    <w:rsid w:val="00295660"/>
    <w:rsid w:val="0029581A"/>
    <w:rsid w:val="00295A17"/>
    <w:rsid w:val="00295E3E"/>
    <w:rsid w:val="00296126"/>
    <w:rsid w:val="00296613"/>
    <w:rsid w:val="00296723"/>
    <w:rsid w:val="00296926"/>
    <w:rsid w:val="00296CF2"/>
    <w:rsid w:val="00296D77"/>
    <w:rsid w:val="00296DA7"/>
    <w:rsid w:val="00296E00"/>
    <w:rsid w:val="00296E14"/>
    <w:rsid w:val="002971E7"/>
    <w:rsid w:val="002973B5"/>
    <w:rsid w:val="002976D3"/>
    <w:rsid w:val="00297993"/>
    <w:rsid w:val="00297ACA"/>
    <w:rsid w:val="002A0188"/>
    <w:rsid w:val="002A0375"/>
    <w:rsid w:val="002A0667"/>
    <w:rsid w:val="002A0776"/>
    <w:rsid w:val="002A0B5C"/>
    <w:rsid w:val="002A0BCC"/>
    <w:rsid w:val="002A0C4D"/>
    <w:rsid w:val="002A0C58"/>
    <w:rsid w:val="002A0C99"/>
    <w:rsid w:val="002A0CCF"/>
    <w:rsid w:val="002A0CD9"/>
    <w:rsid w:val="002A115F"/>
    <w:rsid w:val="002A12F7"/>
    <w:rsid w:val="002A130F"/>
    <w:rsid w:val="002A1318"/>
    <w:rsid w:val="002A1436"/>
    <w:rsid w:val="002A18CD"/>
    <w:rsid w:val="002A1AB7"/>
    <w:rsid w:val="002A1B55"/>
    <w:rsid w:val="002A2098"/>
    <w:rsid w:val="002A26F2"/>
    <w:rsid w:val="002A2877"/>
    <w:rsid w:val="002A2CC5"/>
    <w:rsid w:val="002A2D17"/>
    <w:rsid w:val="002A3028"/>
    <w:rsid w:val="002A3130"/>
    <w:rsid w:val="002A335D"/>
    <w:rsid w:val="002A345D"/>
    <w:rsid w:val="002A35C1"/>
    <w:rsid w:val="002A370D"/>
    <w:rsid w:val="002A39E7"/>
    <w:rsid w:val="002A3C82"/>
    <w:rsid w:val="002A3D08"/>
    <w:rsid w:val="002A3D3E"/>
    <w:rsid w:val="002A4008"/>
    <w:rsid w:val="002A44F5"/>
    <w:rsid w:val="002A47EE"/>
    <w:rsid w:val="002A4B30"/>
    <w:rsid w:val="002A4D0A"/>
    <w:rsid w:val="002A51BA"/>
    <w:rsid w:val="002A5754"/>
    <w:rsid w:val="002A5888"/>
    <w:rsid w:val="002A5F36"/>
    <w:rsid w:val="002A5FC1"/>
    <w:rsid w:val="002A5FE6"/>
    <w:rsid w:val="002A6313"/>
    <w:rsid w:val="002A67BD"/>
    <w:rsid w:val="002A6812"/>
    <w:rsid w:val="002A68F4"/>
    <w:rsid w:val="002A6E22"/>
    <w:rsid w:val="002A6F11"/>
    <w:rsid w:val="002A6F7E"/>
    <w:rsid w:val="002A719F"/>
    <w:rsid w:val="002A7377"/>
    <w:rsid w:val="002A7557"/>
    <w:rsid w:val="002A7615"/>
    <w:rsid w:val="002A7C6D"/>
    <w:rsid w:val="002A7CF5"/>
    <w:rsid w:val="002A7EFA"/>
    <w:rsid w:val="002A7FAF"/>
    <w:rsid w:val="002B01D3"/>
    <w:rsid w:val="002B039B"/>
    <w:rsid w:val="002B03EA"/>
    <w:rsid w:val="002B040F"/>
    <w:rsid w:val="002B053B"/>
    <w:rsid w:val="002B0593"/>
    <w:rsid w:val="002B07D9"/>
    <w:rsid w:val="002B0908"/>
    <w:rsid w:val="002B0A29"/>
    <w:rsid w:val="002B0A5B"/>
    <w:rsid w:val="002B0B23"/>
    <w:rsid w:val="002B1193"/>
    <w:rsid w:val="002B1453"/>
    <w:rsid w:val="002B1974"/>
    <w:rsid w:val="002B1A35"/>
    <w:rsid w:val="002B22A6"/>
    <w:rsid w:val="002B240A"/>
    <w:rsid w:val="002B24AF"/>
    <w:rsid w:val="002B25CD"/>
    <w:rsid w:val="002B29A2"/>
    <w:rsid w:val="002B2FC1"/>
    <w:rsid w:val="002B3622"/>
    <w:rsid w:val="002B3A4F"/>
    <w:rsid w:val="002B3A80"/>
    <w:rsid w:val="002B3AAA"/>
    <w:rsid w:val="002B41C0"/>
    <w:rsid w:val="002B43F7"/>
    <w:rsid w:val="002B44B0"/>
    <w:rsid w:val="002B47A1"/>
    <w:rsid w:val="002B4D6E"/>
    <w:rsid w:val="002B5199"/>
    <w:rsid w:val="002B5209"/>
    <w:rsid w:val="002B5316"/>
    <w:rsid w:val="002B535C"/>
    <w:rsid w:val="002B5541"/>
    <w:rsid w:val="002B5753"/>
    <w:rsid w:val="002B5881"/>
    <w:rsid w:val="002B5BD2"/>
    <w:rsid w:val="002B5DC1"/>
    <w:rsid w:val="002B6426"/>
    <w:rsid w:val="002B663D"/>
    <w:rsid w:val="002B67B5"/>
    <w:rsid w:val="002B6E3B"/>
    <w:rsid w:val="002B70E7"/>
    <w:rsid w:val="002B763C"/>
    <w:rsid w:val="002B7782"/>
    <w:rsid w:val="002B7A50"/>
    <w:rsid w:val="002B7BAA"/>
    <w:rsid w:val="002B7C3D"/>
    <w:rsid w:val="002B7D16"/>
    <w:rsid w:val="002B7DF9"/>
    <w:rsid w:val="002C0021"/>
    <w:rsid w:val="002C02B2"/>
    <w:rsid w:val="002C0392"/>
    <w:rsid w:val="002C04A9"/>
    <w:rsid w:val="002C05AD"/>
    <w:rsid w:val="002C05BB"/>
    <w:rsid w:val="002C0686"/>
    <w:rsid w:val="002C0860"/>
    <w:rsid w:val="002C0942"/>
    <w:rsid w:val="002C0B93"/>
    <w:rsid w:val="002C1251"/>
    <w:rsid w:val="002C1438"/>
    <w:rsid w:val="002C152B"/>
    <w:rsid w:val="002C16D0"/>
    <w:rsid w:val="002C174D"/>
    <w:rsid w:val="002C1A6F"/>
    <w:rsid w:val="002C1C2C"/>
    <w:rsid w:val="002C1D4A"/>
    <w:rsid w:val="002C1F48"/>
    <w:rsid w:val="002C1FFC"/>
    <w:rsid w:val="002C20EA"/>
    <w:rsid w:val="002C2465"/>
    <w:rsid w:val="002C2572"/>
    <w:rsid w:val="002C266C"/>
    <w:rsid w:val="002C26E4"/>
    <w:rsid w:val="002C283F"/>
    <w:rsid w:val="002C29FE"/>
    <w:rsid w:val="002C307E"/>
    <w:rsid w:val="002C34CA"/>
    <w:rsid w:val="002C3630"/>
    <w:rsid w:val="002C36C6"/>
    <w:rsid w:val="002C3902"/>
    <w:rsid w:val="002C3D8D"/>
    <w:rsid w:val="002C4AFC"/>
    <w:rsid w:val="002C503D"/>
    <w:rsid w:val="002C535C"/>
    <w:rsid w:val="002C5382"/>
    <w:rsid w:val="002C5672"/>
    <w:rsid w:val="002C56BF"/>
    <w:rsid w:val="002C56E0"/>
    <w:rsid w:val="002C59A2"/>
    <w:rsid w:val="002C59AC"/>
    <w:rsid w:val="002C5B21"/>
    <w:rsid w:val="002C610E"/>
    <w:rsid w:val="002C6326"/>
    <w:rsid w:val="002C6432"/>
    <w:rsid w:val="002C6AE5"/>
    <w:rsid w:val="002C6C5E"/>
    <w:rsid w:val="002C6ED0"/>
    <w:rsid w:val="002C7377"/>
    <w:rsid w:val="002C73EB"/>
    <w:rsid w:val="002C7757"/>
    <w:rsid w:val="002C79AF"/>
    <w:rsid w:val="002C7AB4"/>
    <w:rsid w:val="002C7F8C"/>
    <w:rsid w:val="002C7F90"/>
    <w:rsid w:val="002D00EE"/>
    <w:rsid w:val="002D03B3"/>
    <w:rsid w:val="002D05FA"/>
    <w:rsid w:val="002D0723"/>
    <w:rsid w:val="002D0BDE"/>
    <w:rsid w:val="002D0C53"/>
    <w:rsid w:val="002D0DDF"/>
    <w:rsid w:val="002D0E14"/>
    <w:rsid w:val="002D119F"/>
    <w:rsid w:val="002D154F"/>
    <w:rsid w:val="002D1668"/>
    <w:rsid w:val="002D1692"/>
    <w:rsid w:val="002D169B"/>
    <w:rsid w:val="002D18FE"/>
    <w:rsid w:val="002D1B7D"/>
    <w:rsid w:val="002D1F97"/>
    <w:rsid w:val="002D209D"/>
    <w:rsid w:val="002D2236"/>
    <w:rsid w:val="002D226D"/>
    <w:rsid w:val="002D22DE"/>
    <w:rsid w:val="002D23E0"/>
    <w:rsid w:val="002D2437"/>
    <w:rsid w:val="002D24AE"/>
    <w:rsid w:val="002D26A7"/>
    <w:rsid w:val="002D2822"/>
    <w:rsid w:val="002D2A6D"/>
    <w:rsid w:val="002D2D8C"/>
    <w:rsid w:val="002D30F3"/>
    <w:rsid w:val="002D3123"/>
    <w:rsid w:val="002D31AC"/>
    <w:rsid w:val="002D31BD"/>
    <w:rsid w:val="002D31CD"/>
    <w:rsid w:val="002D321A"/>
    <w:rsid w:val="002D33C2"/>
    <w:rsid w:val="002D34FD"/>
    <w:rsid w:val="002D3752"/>
    <w:rsid w:val="002D3875"/>
    <w:rsid w:val="002D3879"/>
    <w:rsid w:val="002D38FB"/>
    <w:rsid w:val="002D3947"/>
    <w:rsid w:val="002D3AAA"/>
    <w:rsid w:val="002D3C51"/>
    <w:rsid w:val="002D3CDA"/>
    <w:rsid w:val="002D43AD"/>
    <w:rsid w:val="002D4687"/>
    <w:rsid w:val="002D4706"/>
    <w:rsid w:val="002D4E04"/>
    <w:rsid w:val="002D4E77"/>
    <w:rsid w:val="002D5668"/>
    <w:rsid w:val="002D5917"/>
    <w:rsid w:val="002D5941"/>
    <w:rsid w:val="002D5BFD"/>
    <w:rsid w:val="002D5C02"/>
    <w:rsid w:val="002D5C8D"/>
    <w:rsid w:val="002D6443"/>
    <w:rsid w:val="002D65EA"/>
    <w:rsid w:val="002D66CB"/>
    <w:rsid w:val="002D6D42"/>
    <w:rsid w:val="002D7016"/>
    <w:rsid w:val="002D70E5"/>
    <w:rsid w:val="002D70F3"/>
    <w:rsid w:val="002D720A"/>
    <w:rsid w:val="002D7305"/>
    <w:rsid w:val="002D74A1"/>
    <w:rsid w:val="002D76B1"/>
    <w:rsid w:val="002D76B4"/>
    <w:rsid w:val="002D7767"/>
    <w:rsid w:val="002D7954"/>
    <w:rsid w:val="002D7B11"/>
    <w:rsid w:val="002D7D30"/>
    <w:rsid w:val="002D7D57"/>
    <w:rsid w:val="002E040F"/>
    <w:rsid w:val="002E05DB"/>
    <w:rsid w:val="002E06D9"/>
    <w:rsid w:val="002E07BA"/>
    <w:rsid w:val="002E101B"/>
    <w:rsid w:val="002E120B"/>
    <w:rsid w:val="002E134D"/>
    <w:rsid w:val="002E1806"/>
    <w:rsid w:val="002E1A1B"/>
    <w:rsid w:val="002E1AF9"/>
    <w:rsid w:val="002E1BEB"/>
    <w:rsid w:val="002E1CD9"/>
    <w:rsid w:val="002E2164"/>
    <w:rsid w:val="002E2594"/>
    <w:rsid w:val="002E29A9"/>
    <w:rsid w:val="002E2A7D"/>
    <w:rsid w:val="002E3511"/>
    <w:rsid w:val="002E351E"/>
    <w:rsid w:val="002E3A31"/>
    <w:rsid w:val="002E3A54"/>
    <w:rsid w:val="002E3D53"/>
    <w:rsid w:val="002E3D8C"/>
    <w:rsid w:val="002E3F67"/>
    <w:rsid w:val="002E405D"/>
    <w:rsid w:val="002E4889"/>
    <w:rsid w:val="002E4A53"/>
    <w:rsid w:val="002E554B"/>
    <w:rsid w:val="002E5576"/>
    <w:rsid w:val="002E5C46"/>
    <w:rsid w:val="002E5E1D"/>
    <w:rsid w:val="002E616D"/>
    <w:rsid w:val="002E6236"/>
    <w:rsid w:val="002E6782"/>
    <w:rsid w:val="002E68B4"/>
    <w:rsid w:val="002E68E1"/>
    <w:rsid w:val="002E6959"/>
    <w:rsid w:val="002E6A0F"/>
    <w:rsid w:val="002E6B7E"/>
    <w:rsid w:val="002E6DD7"/>
    <w:rsid w:val="002E6E05"/>
    <w:rsid w:val="002E6EE2"/>
    <w:rsid w:val="002E754A"/>
    <w:rsid w:val="002E7656"/>
    <w:rsid w:val="002E7659"/>
    <w:rsid w:val="002E7671"/>
    <w:rsid w:val="002E799D"/>
    <w:rsid w:val="002E7A67"/>
    <w:rsid w:val="002E7D37"/>
    <w:rsid w:val="002E7E9A"/>
    <w:rsid w:val="002E7F57"/>
    <w:rsid w:val="002F0140"/>
    <w:rsid w:val="002F01BF"/>
    <w:rsid w:val="002F062F"/>
    <w:rsid w:val="002F0662"/>
    <w:rsid w:val="002F0811"/>
    <w:rsid w:val="002F0AC2"/>
    <w:rsid w:val="002F0B5A"/>
    <w:rsid w:val="002F0DB2"/>
    <w:rsid w:val="002F100A"/>
    <w:rsid w:val="002F1C9B"/>
    <w:rsid w:val="002F1DE9"/>
    <w:rsid w:val="002F1E3A"/>
    <w:rsid w:val="002F1E5B"/>
    <w:rsid w:val="002F1E63"/>
    <w:rsid w:val="002F1FB5"/>
    <w:rsid w:val="002F2118"/>
    <w:rsid w:val="002F234F"/>
    <w:rsid w:val="002F2374"/>
    <w:rsid w:val="002F2589"/>
    <w:rsid w:val="002F28F4"/>
    <w:rsid w:val="002F2C5E"/>
    <w:rsid w:val="002F2E5D"/>
    <w:rsid w:val="002F2E76"/>
    <w:rsid w:val="002F30C3"/>
    <w:rsid w:val="002F317F"/>
    <w:rsid w:val="002F3261"/>
    <w:rsid w:val="002F3472"/>
    <w:rsid w:val="002F3487"/>
    <w:rsid w:val="002F3685"/>
    <w:rsid w:val="002F3705"/>
    <w:rsid w:val="002F38F0"/>
    <w:rsid w:val="002F3B89"/>
    <w:rsid w:val="002F3B93"/>
    <w:rsid w:val="002F3BE5"/>
    <w:rsid w:val="002F3C00"/>
    <w:rsid w:val="002F40D2"/>
    <w:rsid w:val="002F41A1"/>
    <w:rsid w:val="002F41DF"/>
    <w:rsid w:val="002F4236"/>
    <w:rsid w:val="002F4285"/>
    <w:rsid w:val="002F4691"/>
    <w:rsid w:val="002F498A"/>
    <w:rsid w:val="002F49E1"/>
    <w:rsid w:val="002F4CCE"/>
    <w:rsid w:val="002F4FC7"/>
    <w:rsid w:val="002F529D"/>
    <w:rsid w:val="002F54FB"/>
    <w:rsid w:val="002F56EB"/>
    <w:rsid w:val="002F5700"/>
    <w:rsid w:val="002F5908"/>
    <w:rsid w:val="002F59DE"/>
    <w:rsid w:val="002F616C"/>
    <w:rsid w:val="002F632B"/>
    <w:rsid w:val="002F662D"/>
    <w:rsid w:val="002F6779"/>
    <w:rsid w:val="002F6790"/>
    <w:rsid w:val="002F6D24"/>
    <w:rsid w:val="002F6D5B"/>
    <w:rsid w:val="002F6FA9"/>
    <w:rsid w:val="002F6FCF"/>
    <w:rsid w:val="002F7010"/>
    <w:rsid w:val="002F7017"/>
    <w:rsid w:val="002F7428"/>
    <w:rsid w:val="002F743F"/>
    <w:rsid w:val="002F751D"/>
    <w:rsid w:val="002F7540"/>
    <w:rsid w:val="002F758C"/>
    <w:rsid w:val="002F7702"/>
    <w:rsid w:val="002F778A"/>
    <w:rsid w:val="002F78F7"/>
    <w:rsid w:val="002F79CD"/>
    <w:rsid w:val="002F7BC2"/>
    <w:rsid w:val="003000BD"/>
    <w:rsid w:val="00300234"/>
    <w:rsid w:val="003006BF"/>
    <w:rsid w:val="0030078C"/>
    <w:rsid w:val="00300935"/>
    <w:rsid w:val="00300D3D"/>
    <w:rsid w:val="00300FB2"/>
    <w:rsid w:val="00301170"/>
    <w:rsid w:val="00301424"/>
    <w:rsid w:val="0030149D"/>
    <w:rsid w:val="003014C8"/>
    <w:rsid w:val="003016B0"/>
    <w:rsid w:val="003016D7"/>
    <w:rsid w:val="00301A6B"/>
    <w:rsid w:val="00301A73"/>
    <w:rsid w:val="00301ABE"/>
    <w:rsid w:val="00301D5F"/>
    <w:rsid w:val="003029A6"/>
    <w:rsid w:val="00302A44"/>
    <w:rsid w:val="00302D3D"/>
    <w:rsid w:val="00303314"/>
    <w:rsid w:val="003035E7"/>
    <w:rsid w:val="003038F1"/>
    <w:rsid w:val="00303B5D"/>
    <w:rsid w:val="00303CB2"/>
    <w:rsid w:val="00303D8B"/>
    <w:rsid w:val="00303FC5"/>
    <w:rsid w:val="003040FB"/>
    <w:rsid w:val="003042C4"/>
    <w:rsid w:val="003043AD"/>
    <w:rsid w:val="003046BF"/>
    <w:rsid w:val="003046FC"/>
    <w:rsid w:val="003049A7"/>
    <w:rsid w:val="00304A63"/>
    <w:rsid w:val="00304A6A"/>
    <w:rsid w:val="00304D24"/>
    <w:rsid w:val="00304F97"/>
    <w:rsid w:val="003051F3"/>
    <w:rsid w:val="00305332"/>
    <w:rsid w:val="00305375"/>
    <w:rsid w:val="003053EA"/>
    <w:rsid w:val="0030582C"/>
    <w:rsid w:val="003058B4"/>
    <w:rsid w:val="00305A45"/>
    <w:rsid w:val="00305B68"/>
    <w:rsid w:val="00305BB4"/>
    <w:rsid w:val="003062AB"/>
    <w:rsid w:val="0030631A"/>
    <w:rsid w:val="00306820"/>
    <w:rsid w:val="0030684D"/>
    <w:rsid w:val="00306B5A"/>
    <w:rsid w:val="00306D7C"/>
    <w:rsid w:val="00306FB7"/>
    <w:rsid w:val="0030719A"/>
    <w:rsid w:val="00307246"/>
    <w:rsid w:val="00307307"/>
    <w:rsid w:val="0030741E"/>
    <w:rsid w:val="00307988"/>
    <w:rsid w:val="00307E8C"/>
    <w:rsid w:val="00307E90"/>
    <w:rsid w:val="00307FA5"/>
    <w:rsid w:val="00310140"/>
    <w:rsid w:val="00310306"/>
    <w:rsid w:val="0031065B"/>
    <w:rsid w:val="0031078B"/>
    <w:rsid w:val="00310884"/>
    <w:rsid w:val="00311007"/>
    <w:rsid w:val="00311079"/>
    <w:rsid w:val="00311196"/>
    <w:rsid w:val="00311299"/>
    <w:rsid w:val="00311426"/>
    <w:rsid w:val="00311455"/>
    <w:rsid w:val="003115F8"/>
    <w:rsid w:val="00311E56"/>
    <w:rsid w:val="00311EF1"/>
    <w:rsid w:val="00312048"/>
    <w:rsid w:val="0031234A"/>
    <w:rsid w:val="003123D8"/>
    <w:rsid w:val="003125E8"/>
    <w:rsid w:val="00312635"/>
    <w:rsid w:val="00312876"/>
    <w:rsid w:val="00312EC1"/>
    <w:rsid w:val="00312F5E"/>
    <w:rsid w:val="003130AC"/>
    <w:rsid w:val="003132CF"/>
    <w:rsid w:val="00313367"/>
    <w:rsid w:val="003134AA"/>
    <w:rsid w:val="003135FF"/>
    <w:rsid w:val="0031370A"/>
    <w:rsid w:val="0031388F"/>
    <w:rsid w:val="00313C74"/>
    <w:rsid w:val="00313CA1"/>
    <w:rsid w:val="00313E28"/>
    <w:rsid w:val="00313FC8"/>
    <w:rsid w:val="00314278"/>
    <w:rsid w:val="0031440F"/>
    <w:rsid w:val="00314658"/>
    <w:rsid w:val="00314693"/>
    <w:rsid w:val="00314A0C"/>
    <w:rsid w:val="00314AB9"/>
    <w:rsid w:val="00314D4C"/>
    <w:rsid w:val="00314F74"/>
    <w:rsid w:val="00314FE0"/>
    <w:rsid w:val="00315130"/>
    <w:rsid w:val="0031528A"/>
    <w:rsid w:val="003152BD"/>
    <w:rsid w:val="0031543D"/>
    <w:rsid w:val="003154C7"/>
    <w:rsid w:val="00315508"/>
    <w:rsid w:val="00315515"/>
    <w:rsid w:val="003156EA"/>
    <w:rsid w:val="00315766"/>
    <w:rsid w:val="0031598D"/>
    <w:rsid w:val="003159AE"/>
    <w:rsid w:val="00315A4A"/>
    <w:rsid w:val="00315A82"/>
    <w:rsid w:val="00315B5A"/>
    <w:rsid w:val="00315C58"/>
    <w:rsid w:val="00315CF2"/>
    <w:rsid w:val="00316036"/>
    <w:rsid w:val="00316480"/>
    <w:rsid w:val="003166FB"/>
    <w:rsid w:val="0031671B"/>
    <w:rsid w:val="00316C24"/>
    <w:rsid w:val="00316FB5"/>
    <w:rsid w:val="0031702A"/>
    <w:rsid w:val="003172FA"/>
    <w:rsid w:val="00317414"/>
    <w:rsid w:val="0031745E"/>
    <w:rsid w:val="003174BB"/>
    <w:rsid w:val="003174C2"/>
    <w:rsid w:val="0031781E"/>
    <w:rsid w:val="00317F4A"/>
    <w:rsid w:val="00317F5C"/>
    <w:rsid w:val="00320215"/>
    <w:rsid w:val="00320679"/>
    <w:rsid w:val="0032079C"/>
    <w:rsid w:val="0032080C"/>
    <w:rsid w:val="00320E50"/>
    <w:rsid w:val="00321060"/>
    <w:rsid w:val="0032116F"/>
    <w:rsid w:val="003213B0"/>
    <w:rsid w:val="00321431"/>
    <w:rsid w:val="00321AF3"/>
    <w:rsid w:val="00321D39"/>
    <w:rsid w:val="00321E1E"/>
    <w:rsid w:val="00321E4D"/>
    <w:rsid w:val="00321EC5"/>
    <w:rsid w:val="00322276"/>
    <w:rsid w:val="00322686"/>
    <w:rsid w:val="00322725"/>
    <w:rsid w:val="00322768"/>
    <w:rsid w:val="00322896"/>
    <w:rsid w:val="003228F1"/>
    <w:rsid w:val="00322B04"/>
    <w:rsid w:val="00322D0E"/>
    <w:rsid w:val="0032304E"/>
    <w:rsid w:val="003231F6"/>
    <w:rsid w:val="003232E3"/>
    <w:rsid w:val="00323404"/>
    <w:rsid w:val="00323575"/>
    <w:rsid w:val="00323606"/>
    <w:rsid w:val="00323A9D"/>
    <w:rsid w:val="00323E9C"/>
    <w:rsid w:val="00323EFE"/>
    <w:rsid w:val="003240AF"/>
    <w:rsid w:val="0032426D"/>
    <w:rsid w:val="00324292"/>
    <w:rsid w:val="003245F7"/>
    <w:rsid w:val="00324645"/>
    <w:rsid w:val="0032473D"/>
    <w:rsid w:val="00324A6A"/>
    <w:rsid w:val="00324AE3"/>
    <w:rsid w:val="00324CAF"/>
    <w:rsid w:val="00324CB7"/>
    <w:rsid w:val="00324D2A"/>
    <w:rsid w:val="00324D48"/>
    <w:rsid w:val="00324D79"/>
    <w:rsid w:val="00324FE0"/>
    <w:rsid w:val="003251A0"/>
    <w:rsid w:val="00325878"/>
    <w:rsid w:val="0032596A"/>
    <w:rsid w:val="00325E5B"/>
    <w:rsid w:val="00325FBF"/>
    <w:rsid w:val="0032606D"/>
    <w:rsid w:val="0032612B"/>
    <w:rsid w:val="003262AE"/>
    <w:rsid w:val="003266AF"/>
    <w:rsid w:val="00326B2B"/>
    <w:rsid w:val="00326EA0"/>
    <w:rsid w:val="0032707B"/>
    <w:rsid w:val="003270DB"/>
    <w:rsid w:val="0032734D"/>
    <w:rsid w:val="003275AF"/>
    <w:rsid w:val="00327728"/>
    <w:rsid w:val="003277DC"/>
    <w:rsid w:val="0032793C"/>
    <w:rsid w:val="003279AE"/>
    <w:rsid w:val="00330124"/>
    <w:rsid w:val="0033063C"/>
    <w:rsid w:val="00330874"/>
    <w:rsid w:val="00330A90"/>
    <w:rsid w:val="00330B92"/>
    <w:rsid w:val="00330C90"/>
    <w:rsid w:val="00330CA3"/>
    <w:rsid w:val="00330F06"/>
    <w:rsid w:val="00330F1C"/>
    <w:rsid w:val="00330F37"/>
    <w:rsid w:val="003312BF"/>
    <w:rsid w:val="0033139B"/>
    <w:rsid w:val="00331434"/>
    <w:rsid w:val="003314E8"/>
    <w:rsid w:val="00331622"/>
    <w:rsid w:val="00331895"/>
    <w:rsid w:val="003319B6"/>
    <w:rsid w:val="00331AC6"/>
    <w:rsid w:val="00331B32"/>
    <w:rsid w:val="00331B4E"/>
    <w:rsid w:val="00331CBA"/>
    <w:rsid w:val="00331F68"/>
    <w:rsid w:val="0033218F"/>
    <w:rsid w:val="0033237C"/>
    <w:rsid w:val="003323E3"/>
    <w:rsid w:val="00332548"/>
    <w:rsid w:val="0033255D"/>
    <w:rsid w:val="00332608"/>
    <w:rsid w:val="00332672"/>
    <w:rsid w:val="00332917"/>
    <w:rsid w:val="00332CE0"/>
    <w:rsid w:val="0033324B"/>
    <w:rsid w:val="0033333A"/>
    <w:rsid w:val="00333686"/>
    <w:rsid w:val="003336A1"/>
    <w:rsid w:val="0033379C"/>
    <w:rsid w:val="00333984"/>
    <w:rsid w:val="00333BE0"/>
    <w:rsid w:val="00333C09"/>
    <w:rsid w:val="00333C90"/>
    <w:rsid w:val="00333F42"/>
    <w:rsid w:val="00333F93"/>
    <w:rsid w:val="00333FA7"/>
    <w:rsid w:val="00333FC8"/>
    <w:rsid w:val="0033415A"/>
    <w:rsid w:val="00334231"/>
    <w:rsid w:val="003343B9"/>
    <w:rsid w:val="00334801"/>
    <w:rsid w:val="00334815"/>
    <w:rsid w:val="00334BC8"/>
    <w:rsid w:val="00334D8A"/>
    <w:rsid w:val="00334E0F"/>
    <w:rsid w:val="00334E4B"/>
    <w:rsid w:val="00335336"/>
    <w:rsid w:val="003353B6"/>
    <w:rsid w:val="003353D0"/>
    <w:rsid w:val="00335424"/>
    <w:rsid w:val="00335428"/>
    <w:rsid w:val="003355BD"/>
    <w:rsid w:val="003357C6"/>
    <w:rsid w:val="0033585F"/>
    <w:rsid w:val="00335912"/>
    <w:rsid w:val="003359F2"/>
    <w:rsid w:val="00335B15"/>
    <w:rsid w:val="00335BBF"/>
    <w:rsid w:val="00335D78"/>
    <w:rsid w:val="00335E6B"/>
    <w:rsid w:val="00335E85"/>
    <w:rsid w:val="00335EB9"/>
    <w:rsid w:val="00335EFB"/>
    <w:rsid w:val="00335FA3"/>
    <w:rsid w:val="00336172"/>
    <w:rsid w:val="0033633E"/>
    <w:rsid w:val="00336352"/>
    <w:rsid w:val="0033660B"/>
    <w:rsid w:val="003366B4"/>
    <w:rsid w:val="00336D95"/>
    <w:rsid w:val="00336DF1"/>
    <w:rsid w:val="00336ED6"/>
    <w:rsid w:val="00336FA0"/>
    <w:rsid w:val="00336FAD"/>
    <w:rsid w:val="003370B1"/>
    <w:rsid w:val="00337129"/>
    <w:rsid w:val="00337145"/>
    <w:rsid w:val="003371B3"/>
    <w:rsid w:val="003371CB"/>
    <w:rsid w:val="003372AF"/>
    <w:rsid w:val="003372DE"/>
    <w:rsid w:val="003373E4"/>
    <w:rsid w:val="00337529"/>
    <w:rsid w:val="003376D4"/>
    <w:rsid w:val="00337716"/>
    <w:rsid w:val="00337AD9"/>
    <w:rsid w:val="00337C96"/>
    <w:rsid w:val="00337DB3"/>
    <w:rsid w:val="0034007D"/>
    <w:rsid w:val="0034011D"/>
    <w:rsid w:val="003405AE"/>
    <w:rsid w:val="00340A82"/>
    <w:rsid w:val="00340B01"/>
    <w:rsid w:val="00340E4B"/>
    <w:rsid w:val="003410C8"/>
    <w:rsid w:val="003415CD"/>
    <w:rsid w:val="00341618"/>
    <w:rsid w:val="00341806"/>
    <w:rsid w:val="00341945"/>
    <w:rsid w:val="003419A7"/>
    <w:rsid w:val="00341BEA"/>
    <w:rsid w:val="00341C44"/>
    <w:rsid w:val="003421C6"/>
    <w:rsid w:val="00342254"/>
    <w:rsid w:val="003422F9"/>
    <w:rsid w:val="00342556"/>
    <w:rsid w:val="00342725"/>
    <w:rsid w:val="0034278D"/>
    <w:rsid w:val="00342819"/>
    <w:rsid w:val="00342A9B"/>
    <w:rsid w:val="00342B3F"/>
    <w:rsid w:val="00342CEF"/>
    <w:rsid w:val="00342E45"/>
    <w:rsid w:val="00342F62"/>
    <w:rsid w:val="00342FB1"/>
    <w:rsid w:val="0034304D"/>
    <w:rsid w:val="003430DC"/>
    <w:rsid w:val="0034317E"/>
    <w:rsid w:val="003431C9"/>
    <w:rsid w:val="003435D5"/>
    <w:rsid w:val="003437D0"/>
    <w:rsid w:val="00343999"/>
    <w:rsid w:val="00343A0E"/>
    <w:rsid w:val="00343A1F"/>
    <w:rsid w:val="00343AC5"/>
    <w:rsid w:val="00343CC7"/>
    <w:rsid w:val="00344052"/>
    <w:rsid w:val="003440B2"/>
    <w:rsid w:val="0034417D"/>
    <w:rsid w:val="003444AE"/>
    <w:rsid w:val="0034463F"/>
    <w:rsid w:val="00344700"/>
    <w:rsid w:val="00345064"/>
    <w:rsid w:val="00345534"/>
    <w:rsid w:val="0034566A"/>
    <w:rsid w:val="003457AE"/>
    <w:rsid w:val="0034582B"/>
    <w:rsid w:val="00346002"/>
    <w:rsid w:val="00346369"/>
    <w:rsid w:val="00346BD5"/>
    <w:rsid w:val="00346C3E"/>
    <w:rsid w:val="0034701F"/>
    <w:rsid w:val="0034744E"/>
    <w:rsid w:val="0034745B"/>
    <w:rsid w:val="00347553"/>
    <w:rsid w:val="00347764"/>
    <w:rsid w:val="0034777B"/>
    <w:rsid w:val="0035012B"/>
    <w:rsid w:val="00350263"/>
    <w:rsid w:val="00350302"/>
    <w:rsid w:val="00350573"/>
    <w:rsid w:val="003506CE"/>
    <w:rsid w:val="00350707"/>
    <w:rsid w:val="003508C6"/>
    <w:rsid w:val="00350A63"/>
    <w:rsid w:val="00350C08"/>
    <w:rsid w:val="00350EC4"/>
    <w:rsid w:val="00350FED"/>
    <w:rsid w:val="003511E3"/>
    <w:rsid w:val="00351576"/>
    <w:rsid w:val="003517E6"/>
    <w:rsid w:val="00351F54"/>
    <w:rsid w:val="00351FB2"/>
    <w:rsid w:val="00352234"/>
    <w:rsid w:val="00352338"/>
    <w:rsid w:val="00352401"/>
    <w:rsid w:val="0035243A"/>
    <w:rsid w:val="00352623"/>
    <w:rsid w:val="0035290D"/>
    <w:rsid w:val="00352A58"/>
    <w:rsid w:val="00352C06"/>
    <w:rsid w:val="00352F2B"/>
    <w:rsid w:val="003530EB"/>
    <w:rsid w:val="0035319B"/>
    <w:rsid w:val="003534D0"/>
    <w:rsid w:val="003536C9"/>
    <w:rsid w:val="003537AF"/>
    <w:rsid w:val="0035387E"/>
    <w:rsid w:val="00353989"/>
    <w:rsid w:val="00353BD5"/>
    <w:rsid w:val="00353C47"/>
    <w:rsid w:val="00354006"/>
    <w:rsid w:val="00354092"/>
    <w:rsid w:val="003542A6"/>
    <w:rsid w:val="0035436B"/>
    <w:rsid w:val="003544C5"/>
    <w:rsid w:val="003544D4"/>
    <w:rsid w:val="003545A8"/>
    <w:rsid w:val="0035478F"/>
    <w:rsid w:val="003548E5"/>
    <w:rsid w:val="00354A31"/>
    <w:rsid w:val="00354CC9"/>
    <w:rsid w:val="00354D57"/>
    <w:rsid w:val="00354F51"/>
    <w:rsid w:val="003550DD"/>
    <w:rsid w:val="003552F4"/>
    <w:rsid w:val="00355399"/>
    <w:rsid w:val="003558D8"/>
    <w:rsid w:val="00355A6C"/>
    <w:rsid w:val="00355C42"/>
    <w:rsid w:val="00355CC6"/>
    <w:rsid w:val="00355D1D"/>
    <w:rsid w:val="00355D69"/>
    <w:rsid w:val="00355D9F"/>
    <w:rsid w:val="003560D9"/>
    <w:rsid w:val="0035636E"/>
    <w:rsid w:val="00356400"/>
    <w:rsid w:val="00356943"/>
    <w:rsid w:val="00356CA1"/>
    <w:rsid w:val="00356E1F"/>
    <w:rsid w:val="00356E90"/>
    <w:rsid w:val="00356EF0"/>
    <w:rsid w:val="00356EF7"/>
    <w:rsid w:val="00357171"/>
    <w:rsid w:val="0035721A"/>
    <w:rsid w:val="003572CE"/>
    <w:rsid w:val="00357599"/>
    <w:rsid w:val="00357729"/>
    <w:rsid w:val="003577FC"/>
    <w:rsid w:val="00357A0B"/>
    <w:rsid w:val="00357DC5"/>
    <w:rsid w:val="00357E10"/>
    <w:rsid w:val="00357F57"/>
    <w:rsid w:val="00360019"/>
    <w:rsid w:val="00360132"/>
    <w:rsid w:val="003601C7"/>
    <w:rsid w:val="00360228"/>
    <w:rsid w:val="00360263"/>
    <w:rsid w:val="0036030A"/>
    <w:rsid w:val="00360488"/>
    <w:rsid w:val="00360982"/>
    <w:rsid w:val="00360AAE"/>
    <w:rsid w:val="00361010"/>
    <w:rsid w:val="00361416"/>
    <w:rsid w:val="003616C8"/>
    <w:rsid w:val="00361738"/>
    <w:rsid w:val="0036174B"/>
    <w:rsid w:val="003617A2"/>
    <w:rsid w:val="00361A71"/>
    <w:rsid w:val="00361B36"/>
    <w:rsid w:val="00361D55"/>
    <w:rsid w:val="00361E99"/>
    <w:rsid w:val="003624FE"/>
    <w:rsid w:val="00362AA6"/>
    <w:rsid w:val="00362AC1"/>
    <w:rsid w:val="00362B5C"/>
    <w:rsid w:val="00362BC6"/>
    <w:rsid w:val="0036316C"/>
    <w:rsid w:val="003633CC"/>
    <w:rsid w:val="00363608"/>
    <w:rsid w:val="00363633"/>
    <w:rsid w:val="00363C58"/>
    <w:rsid w:val="00364011"/>
    <w:rsid w:val="00364137"/>
    <w:rsid w:val="00364737"/>
    <w:rsid w:val="00364886"/>
    <w:rsid w:val="003648E7"/>
    <w:rsid w:val="00364AAE"/>
    <w:rsid w:val="00364DB0"/>
    <w:rsid w:val="003651BE"/>
    <w:rsid w:val="003654EB"/>
    <w:rsid w:val="003659A3"/>
    <w:rsid w:val="00365B30"/>
    <w:rsid w:val="00365B56"/>
    <w:rsid w:val="00365D9A"/>
    <w:rsid w:val="00365F72"/>
    <w:rsid w:val="003661BD"/>
    <w:rsid w:val="003661CD"/>
    <w:rsid w:val="003669F6"/>
    <w:rsid w:val="00366BD1"/>
    <w:rsid w:val="00366CD2"/>
    <w:rsid w:val="00366E84"/>
    <w:rsid w:val="00366FB2"/>
    <w:rsid w:val="00366FE4"/>
    <w:rsid w:val="003675F1"/>
    <w:rsid w:val="003678A8"/>
    <w:rsid w:val="003678F8"/>
    <w:rsid w:val="00367E59"/>
    <w:rsid w:val="003700A9"/>
    <w:rsid w:val="00370165"/>
    <w:rsid w:val="003702A5"/>
    <w:rsid w:val="0037074E"/>
    <w:rsid w:val="0037076A"/>
    <w:rsid w:val="00370A77"/>
    <w:rsid w:val="00370CDA"/>
    <w:rsid w:val="00370F2A"/>
    <w:rsid w:val="00371045"/>
    <w:rsid w:val="00371065"/>
    <w:rsid w:val="0037107E"/>
    <w:rsid w:val="003712EC"/>
    <w:rsid w:val="00371555"/>
    <w:rsid w:val="003716A4"/>
    <w:rsid w:val="003716D6"/>
    <w:rsid w:val="00371838"/>
    <w:rsid w:val="0037187E"/>
    <w:rsid w:val="00371B55"/>
    <w:rsid w:val="00371BD3"/>
    <w:rsid w:val="00371DEA"/>
    <w:rsid w:val="00372002"/>
    <w:rsid w:val="003726B8"/>
    <w:rsid w:val="0037290A"/>
    <w:rsid w:val="00372A11"/>
    <w:rsid w:val="00372C6C"/>
    <w:rsid w:val="00372D72"/>
    <w:rsid w:val="00372D9A"/>
    <w:rsid w:val="00372E7A"/>
    <w:rsid w:val="00372FAC"/>
    <w:rsid w:val="00372FBB"/>
    <w:rsid w:val="0037319B"/>
    <w:rsid w:val="00373286"/>
    <w:rsid w:val="003734FF"/>
    <w:rsid w:val="0037372F"/>
    <w:rsid w:val="003737D9"/>
    <w:rsid w:val="003739AA"/>
    <w:rsid w:val="00373A58"/>
    <w:rsid w:val="00373BD5"/>
    <w:rsid w:val="00373D05"/>
    <w:rsid w:val="003740FA"/>
    <w:rsid w:val="00374273"/>
    <w:rsid w:val="003743D1"/>
    <w:rsid w:val="00374569"/>
    <w:rsid w:val="00374594"/>
    <w:rsid w:val="0037464F"/>
    <w:rsid w:val="003749EC"/>
    <w:rsid w:val="00374BFC"/>
    <w:rsid w:val="00374E41"/>
    <w:rsid w:val="00374E7E"/>
    <w:rsid w:val="00374EDD"/>
    <w:rsid w:val="00374F79"/>
    <w:rsid w:val="003750A1"/>
    <w:rsid w:val="0037553F"/>
    <w:rsid w:val="003755E1"/>
    <w:rsid w:val="003759E1"/>
    <w:rsid w:val="00375AC8"/>
    <w:rsid w:val="00375CA8"/>
    <w:rsid w:val="003763F6"/>
    <w:rsid w:val="003765AB"/>
    <w:rsid w:val="00376605"/>
    <w:rsid w:val="0037663A"/>
    <w:rsid w:val="00376AAA"/>
    <w:rsid w:val="00376AC1"/>
    <w:rsid w:val="00377034"/>
    <w:rsid w:val="003770F5"/>
    <w:rsid w:val="00377120"/>
    <w:rsid w:val="003772AB"/>
    <w:rsid w:val="00377B40"/>
    <w:rsid w:val="00377D5F"/>
    <w:rsid w:val="00377DCE"/>
    <w:rsid w:val="00377EE5"/>
    <w:rsid w:val="00377EE9"/>
    <w:rsid w:val="00377EF4"/>
    <w:rsid w:val="00377F3D"/>
    <w:rsid w:val="00377F3E"/>
    <w:rsid w:val="00377F8D"/>
    <w:rsid w:val="0038003D"/>
    <w:rsid w:val="00380352"/>
    <w:rsid w:val="003803F7"/>
    <w:rsid w:val="00380646"/>
    <w:rsid w:val="00380680"/>
    <w:rsid w:val="0038072A"/>
    <w:rsid w:val="00380AA1"/>
    <w:rsid w:val="00380B52"/>
    <w:rsid w:val="0038176B"/>
    <w:rsid w:val="003817CE"/>
    <w:rsid w:val="003817D9"/>
    <w:rsid w:val="00381D58"/>
    <w:rsid w:val="00382012"/>
    <w:rsid w:val="003821C4"/>
    <w:rsid w:val="003828D9"/>
    <w:rsid w:val="00382984"/>
    <w:rsid w:val="00382DF9"/>
    <w:rsid w:val="0038332A"/>
    <w:rsid w:val="00383336"/>
    <w:rsid w:val="0038342A"/>
    <w:rsid w:val="003834A4"/>
    <w:rsid w:val="003834F5"/>
    <w:rsid w:val="0038354C"/>
    <w:rsid w:val="00383655"/>
    <w:rsid w:val="0038367C"/>
    <w:rsid w:val="00383893"/>
    <w:rsid w:val="003839B1"/>
    <w:rsid w:val="00383DF1"/>
    <w:rsid w:val="00383E38"/>
    <w:rsid w:val="0038402F"/>
    <w:rsid w:val="003840AD"/>
    <w:rsid w:val="003845FF"/>
    <w:rsid w:val="00384715"/>
    <w:rsid w:val="00384C1C"/>
    <w:rsid w:val="00384C3A"/>
    <w:rsid w:val="00384D54"/>
    <w:rsid w:val="00384E88"/>
    <w:rsid w:val="00384F21"/>
    <w:rsid w:val="00385001"/>
    <w:rsid w:val="00385037"/>
    <w:rsid w:val="00385104"/>
    <w:rsid w:val="00385169"/>
    <w:rsid w:val="00385603"/>
    <w:rsid w:val="00385AD9"/>
    <w:rsid w:val="00385C22"/>
    <w:rsid w:val="00385E35"/>
    <w:rsid w:val="00385E54"/>
    <w:rsid w:val="00385E61"/>
    <w:rsid w:val="003861B7"/>
    <w:rsid w:val="003862DD"/>
    <w:rsid w:val="003864D9"/>
    <w:rsid w:val="0038666F"/>
    <w:rsid w:val="00386685"/>
    <w:rsid w:val="00386D46"/>
    <w:rsid w:val="00386E8B"/>
    <w:rsid w:val="00386FB9"/>
    <w:rsid w:val="0038722C"/>
    <w:rsid w:val="003872A2"/>
    <w:rsid w:val="00387320"/>
    <w:rsid w:val="003873D2"/>
    <w:rsid w:val="00387444"/>
    <w:rsid w:val="00387452"/>
    <w:rsid w:val="00387977"/>
    <w:rsid w:val="00387A89"/>
    <w:rsid w:val="00387C5A"/>
    <w:rsid w:val="00387CE4"/>
    <w:rsid w:val="00387D6E"/>
    <w:rsid w:val="00387E4A"/>
    <w:rsid w:val="0039022A"/>
    <w:rsid w:val="003907C1"/>
    <w:rsid w:val="003907D8"/>
    <w:rsid w:val="00390983"/>
    <w:rsid w:val="00390A13"/>
    <w:rsid w:val="00390A23"/>
    <w:rsid w:val="00390CCA"/>
    <w:rsid w:val="00390D52"/>
    <w:rsid w:val="00390EC5"/>
    <w:rsid w:val="00390F51"/>
    <w:rsid w:val="00391214"/>
    <w:rsid w:val="00391254"/>
    <w:rsid w:val="00391346"/>
    <w:rsid w:val="0039149E"/>
    <w:rsid w:val="003915A4"/>
    <w:rsid w:val="00391C33"/>
    <w:rsid w:val="00391D27"/>
    <w:rsid w:val="00391E21"/>
    <w:rsid w:val="00391ED3"/>
    <w:rsid w:val="00392254"/>
    <w:rsid w:val="00392396"/>
    <w:rsid w:val="00392438"/>
    <w:rsid w:val="00392666"/>
    <w:rsid w:val="003926A8"/>
    <w:rsid w:val="00392D60"/>
    <w:rsid w:val="00392DC6"/>
    <w:rsid w:val="00393083"/>
    <w:rsid w:val="003930A0"/>
    <w:rsid w:val="00393285"/>
    <w:rsid w:val="0039349E"/>
    <w:rsid w:val="003934D1"/>
    <w:rsid w:val="003934EC"/>
    <w:rsid w:val="00393659"/>
    <w:rsid w:val="003937B5"/>
    <w:rsid w:val="003939CE"/>
    <w:rsid w:val="00393AC2"/>
    <w:rsid w:val="00393C64"/>
    <w:rsid w:val="00393DBF"/>
    <w:rsid w:val="00394169"/>
    <w:rsid w:val="00394298"/>
    <w:rsid w:val="003947FE"/>
    <w:rsid w:val="00394A67"/>
    <w:rsid w:val="003950C2"/>
    <w:rsid w:val="0039552F"/>
    <w:rsid w:val="0039558A"/>
    <w:rsid w:val="0039575B"/>
    <w:rsid w:val="00395CD3"/>
    <w:rsid w:val="00395D5F"/>
    <w:rsid w:val="00395F20"/>
    <w:rsid w:val="0039642B"/>
    <w:rsid w:val="003965B3"/>
    <w:rsid w:val="003965B8"/>
    <w:rsid w:val="00396B82"/>
    <w:rsid w:val="00396B8E"/>
    <w:rsid w:val="00396C28"/>
    <w:rsid w:val="00396E3E"/>
    <w:rsid w:val="00396E9B"/>
    <w:rsid w:val="003971B4"/>
    <w:rsid w:val="00397333"/>
    <w:rsid w:val="003975E3"/>
    <w:rsid w:val="003979C4"/>
    <w:rsid w:val="00397B38"/>
    <w:rsid w:val="00397BD7"/>
    <w:rsid w:val="00397C49"/>
    <w:rsid w:val="00397E4B"/>
    <w:rsid w:val="00397E6E"/>
    <w:rsid w:val="003A03C1"/>
    <w:rsid w:val="003A07EC"/>
    <w:rsid w:val="003A0976"/>
    <w:rsid w:val="003A0ADA"/>
    <w:rsid w:val="003A0C36"/>
    <w:rsid w:val="003A0DA4"/>
    <w:rsid w:val="003A0DA8"/>
    <w:rsid w:val="003A1446"/>
    <w:rsid w:val="003A15AB"/>
    <w:rsid w:val="003A18EB"/>
    <w:rsid w:val="003A19FB"/>
    <w:rsid w:val="003A1AE3"/>
    <w:rsid w:val="003A1D13"/>
    <w:rsid w:val="003A1E63"/>
    <w:rsid w:val="003A2365"/>
    <w:rsid w:val="003A2557"/>
    <w:rsid w:val="003A258F"/>
    <w:rsid w:val="003A2631"/>
    <w:rsid w:val="003A2679"/>
    <w:rsid w:val="003A29DE"/>
    <w:rsid w:val="003A2A00"/>
    <w:rsid w:val="003A2B2D"/>
    <w:rsid w:val="003A2C8F"/>
    <w:rsid w:val="003A2F30"/>
    <w:rsid w:val="003A30A3"/>
    <w:rsid w:val="003A3187"/>
    <w:rsid w:val="003A32D5"/>
    <w:rsid w:val="003A3326"/>
    <w:rsid w:val="003A34BC"/>
    <w:rsid w:val="003A3578"/>
    <w:rsid w:val="003A35F3"/>
    <w:rsid w:val="003A3985"/>
    <w:rsid w:val="003A3BE7"/>
    <w:rsid w:val="003A3C4A"/>
    <w:rsid w:val="003A3E50"/>
    <w:rsid w:val="003A3E79"/>
    <w:rsid w:val="003A3F79"/>
    <w:rsid w:val="003A46CE"/>
    <w:rsid w:val="003A47BA"/>
    <w:rsid w:val="003A48B2"/>
    <w:rsid w:val="003A4A1E"/>
    <w:rsid w:val="003A4DB6"/>
    <w:rsid w:val="003A5057"/>
    <w:rsid w:val="003A50A9"/>
    <w:rsid w:val="003A50D7"/>
    <w:rsid w:val="003A52FD"/>
    <w:rsid w:val="003A53DA"/>
    <w:rsid w:val="003A5598"/>
    <w:rsid w:val="003A5920"/>
    <w:rsid w:val="003A5956"/>
    <w:rsid w:val="003A5AAC"/>
    <w:rsid w:val="003A5AD3"/>
    <w:rsid w:val="003A5C00"/>
    <w:rsid w:val="003A5D7D"/>
    <w:rsid w:val="003A5DB3"/>
    <w:rsid w:val="003A5E77"/>
    <w:rsid w:val="003A5ED7"/>
    <w:rsid w:val="003A5F36"/>
    <w:rsid w:val="003A626D"/>
    <w:rsid w:val="003A6330"/>
    <w:rsid w:val="003A6363"/>
    <w:rsid w:val="003A63DA"/>
    <w:rsid w:val="003A68DA"/>
    <w:rsid w:val="003A6910"/>
    <w:rsid w:val="003A6D5A"/>
    <w:rsid w:val="003A6E0E"/>
    <w:rsid w:val="003A71C2"/>
    <w:rsid w:val="003A7232"/>
    <w:rsid w:val="003A7258"/>
    <w:rsid w:val="003A7694"/>
    <w:rsid w:val="003A7820"/>
    <w:rsid w:val="003A7AD1"/>
    <w:rsid w:val="003A7AFE"/>
    <w:rsid w:val="003B004E"/>
    <w:rsid w:val="003B0154"/>
    <w:rsid w:val="003B0597"/>
    <w:rsid w:val="003B05A9"/>
    <w:rsid w:val="003B07BF"/>
    <w:rsid w:val="003B09E8"/>
    <w:rsid w:val="003B0F98"/>
    <w:rsid w:val="003B1057"/>
    <w:rsid w:val="003B10C2"/>
    <w:rsid w:val="003B129A"/>
    <w:rsid w:val="003B14C7"/>
    <w:rsid w:val="003B1850"/>
    <w:rsid w:val="003B1914"/>
    <w:rsid w:val="003B1B7E"/>
    <w:rsid w:val="003B1C46"/>
    <w:rsid w:val="003B1F26"/>
    <w:rsid w:val="003B21EA"/>
    <w:rsid w:val="003B22C4"/>
    <w:rsid w:val="003B22D4"/>
    <w:rsid w:val="003B2548"/>
    <w:rsid w:val="003B25C0"/>
    <w:rsid w:val="003B25EC"/>
    <w:rsid w:val="003B283D"/>
    <w:rsid w:val="003B2925"/>
    <w:rsid w:val="003B294A"/>
    <w:rsid w:val="003B2AB1"/>
    <w:rsid w:val="003B2B34"/>
    <w:rsid w:val="003B2BBB"/>
    <w:rsid w:val="003B2BE0"/>
    <w:rsid w:val="003B2C7F"/>
    <w:rsid w:val="003B2CF7"/>
    <w:rsid w:val="003B2E33"/>
    <w:rsid w:val="003B2FB8"/>
    <w:rsid w:val="003B3065"/>
    <w:rsid w:val="003B3100"/>
    <w:rsid w:val="003B3133"/>
    <w:rsid w:val="003B3249"/>
    <w:rsid w:val="003B360E"/>
    <w:rsid w:val="003B38C7"/>
    <w:rsid w:val="003B3BF9"/>
    <w:rsid w:val="003B3CE7"/>
    <w:rsid w:val="003B3E27"/>
    <w:rsid w:val="003B3EF1"/>
    <w:rsid w:val="003B3FA7"/>
    <w:rsid w:val="003B400C"/>
    <w:rsid w:val="003B412E"/>
    <w:rsid w:val="003B4236"/>
    <w:rsid w:val="003B4239"/>
    <w:rsid w:val="003B42D1"/>
    <w:rsid w:val="003B4318"/>
    <w:rsid w:val="003B436D"/>
    <w:rsid w:val="003B4A6F"/>
    <w:rsid w:val="003B4AA8"/>
    <w:rsid w:val="003B4C1E"/>
    <w:rsid w:val="003B4CBB"/>
    <w:rsid w:val="003B4DF3"/>
    <w:rsid w:val="003B4EC6"/>
    <w:rsid w:val="003B4F4D"/>
    <w:rsid w:val="003B51C9"/>
    <w:rsid w:val="003B5432"/>
    <w:rsid w:val="003B5469"/>
    <w:rsid w:val="003B55AD"/>
    <w:rsid w:val="003B5624"/>
    <w:rsid w:val="003B562C"/>
    <w:rsid w:val="003B56E6"/>
    <w:rsid w:val="003B5A5F"/>
    <w:rsid w:val="003B5A8F"/>
    <w:rsid w:val="003B5F5A"/>
    <w:rsid w:val="003B60AE"/>
    <w:rsid w:val="003B62C0"/>
    <w:rsid w:val="003B6441"/>
    <w:rsid w:val="003B6643"/>
    <w:rsid w:val="003B68C8"/>
    <w:rsid w:val="003B7378"/>
    <w:rsid w:val="003B74EF"/>
    <w:rsid w:val="003B76AE"/>
    <w:rsid w:val="003B7D62"/>
    <w:rsid w:val="003B7E0E"/>
    <w:rsid w:val="003C006D"/>
    <w:rsid w:val="003C01BF"/>
    <w:rsid w:val="003C0266"/>
    <w:rsid w:val="003C037C"/>
    <w:rsid w:val="003C0529"/>
    <w:rsid w:val="003C0673"/>
    <w:rsid w:val="003C0778"/>
    <w:rsid w:val="003C0926"/>
    <w:rsid w:val="003C0B4E"/>
    <w:rsid w:val="003C0E24"/>
    <w:rsid w:val="003C0FE2"/>
    <w:rsid w:val="003C10BA"/>
    <w:rsid w:val="003C12B8"/>
    <w:rsid w:val="003C14D1"/>
    <w:rsid w:val="003C15C8"/>
    <w:rsid w:val="003C18AB"/>
    <w:rsid w:val="003C1A89"/>
    <w:rsid w:val="003C1B69"/>
    <w:rsid w:val="003C1BC5"/>
    <w:rsid w:val="003C20FA"/>
    <w:rsid w:val="003C21A5"/>
    <w:rsid w:val="003C2235"/>
    <w:rsid w:val="003C254C"/>
    <w:rsid w:val="003C2633"/>
    <w:rsid w:val="003C2785"/>
    <w:rsid w:val="003C27E1"/>
    <w:rsid w:val="003C290A"/>
    <w:rsid w:val="003C29DC"/>
    <w:rsid w:val="003C2A25"/>
    <w:rsid w:val="003C2A81"/>
    <w:rsid w:val="003C2C06"/>
    <w:rsid w:val="003C34CC"/>
    <w:rsid w:val="003C38B7"/>
    <w:rsid w:val="003C3A2A"/>
    <w:rsid w:val="003C3B3B"/>
    <w:rsid w:val="003C3CDD"/>
    <w:rsid w:val="003C3D73"/>
    <w:rsid w:val="003C4282"/>
    <w:rsid w:val="003C4B0E"/>
    <w:rsid w:val="003C4B14"/>
    <w:rsid w:val="003C4E28"/>
    <w:rsid w:val="003C51B3"/>
    <w:rsid w:val="003C520F"/>
    <w:rsid w:val="003C55A4"/>
    <w:rsid w:val="003C5623"/>
    <w:rsid w:val="003C564B"/>
    <w:rsid w:val="003C5661"/>
    <w:rsid w:val="003C57B2"/>
    <w:rsid w:val="003C5868"/>
    <w:rsid w:val="003C5A04"/>
    <w:rsid w:val="003C5C8C"/>
    <w:rsid w:val="003C5D37"/>
    <w:rsid w:val="003C663B"/>
    <w:rsid w:val="003C6ABB"/>
    <w:rsid w:val="003C6F0F"/>
    <w:rsid w:val="003C70E8"/>
    <w:rsid w:val="003C7306"/>
    <w:rsid w:val="003C7375"/>
    <w:rsid w:val="003C7567"/>
    <w:rsid w:val="003C76B8"/>
    <w:rsid w:val="003C7DBE"/>
    <w:rsid w:val="003D004A"/>
    <w:rsid w:val="003D00B4"/>
    <w:rsid w:val="003D014D"/>
    <w:rsid w:val="003D0552"/>
    <w:rsid w:val="003D07C6"/>
    <w:rsid w:val="003D07D6"/>
    <w:rsid w:val="003D097C"/>
    <w:rsid w:val="003D0B78"/>
    <w:rsid w:val="003D0B87"/>
    <w:rsid w:val="003D0E00"/>
    <w:rsid w:val="003D0FE8"/>
    <w:rsid w:val="003D1003"/>
    <w:rsid w:val="003D108B"/>
    <w:rsid w:val="003D144E"/>
    <w:rsid w:val="003D14D4"/>
    <w:rsid w:val="003D18DE"/>
    <w:rsid w:val="003D1A57"/>
    <w:rsid w:val="003D1D02"/>
    <w:rsid w:val="003D1D54"/>
    <w:rsid w:val="003D2381"/>
    <w:rsid w:val="003D265C"/>
    <w:rsid w:val="003D2A16"/>
    <w:rsid w:val="003D2BF5"/>
    <w:rsid w:val="003D2FD9"/>
    <w:rsid w:val="003D3025"/>
    <w:rsid w:val="003D3067"/>
    <w:rsid w:val="003D32ED"/>
    <w:rsid w:val="003D3385"/>
    <w:rsid w:val="003D3539"/>
    <w:rsid w:val="003D35F8"/>
    <w:rsid w:val="003D36D9"/>
    <w:rsid w:val="003D37C4"/>
    <w:rsid w:val="003D3993"/>
    <w:rsid w:val="003D3D87"/>
    <w:rsid w:val="003D3EB9"/>
    <w:rsid w:val="003D4032"/>
    <w:rsid w:val="003D40F4"/>
    <w:rsid w:val="003D4206"/>
    <w:rsid w:val="003D4558"/>
    <w:rsid w:val="003D494E"/>
    <w:rsid w:val="003D4B51"/>
    <w:rsid w:val="003D4BF2"/>
    <w:rsid w:val="003D4D54"/>
    <w:rsid w:val="003D4DE4"/>
    <w:rsid w:val="003D51E7"/>
    <w:rsid w:val="003D532A"/>
    <w:rsid w:val="003D55F8"/>
    <w:rsid w:val="003D567C"/>
    <w:rsid w:val="003D5D0B"/>
    <w:rsid w:val="003D617C"/>
    <w:rsid w:val="003D6683"/>
    <w:rsid w:val="003D6816"/>
    <w:rsid w:val="003D698A"/>
    <w:rsid w:val="003D69DB"/>
    <w:rsid w:val="003D6C6D"/>
    <w:rsid w:val="003D6F9A"/>
    <w:rsid w:val="003D70FC"/>
    <w:rsid w:val="003D71C8"/>
    <w:rsid w:val="003D71CF"/>
    <w:rsid w:val="003D7643"/>
    <w:rsid w:val="003D770F"/>
    <w:rsid w:val="003D781D"/>
    <w:rsid w:val="003D79FC"/>
    <w:rsid w:val="003D7A88"/>
    <w:rsid w:val="003D7BAD"/>
    <w:rsid w:val="003D7E63"/>
    <w:rsid w:val="003D7F18"/>
    <w:rsid w:val="003D7F9D"/>
    <w:rsid w:val="003E007D"/>
    <w:rsid w:val="003E0099"/>
    <w:rsid w:val="003E02FA"/>
    <w:rsid w:val="003E094E"/>
    <w:rsid w:val="003E0991"/>
    <w:rsid w:val="003E0BB4"/>
    <w:rsid w:val="003E0D70"/>
    <w:rsid w:val="003E0DF7"/>
    <w:rsid w:val="003E0EBE"/>
    <w:rsid w:val="003E105F"/>
    <w:rsid w:val="003E142A"/>
    <w:rsid w:val="003E151E"/>
    <w:rsid w:val="003E1706"/>
    <w:rsid w:val="003E1C11"/>
    <w:rsid w:val="003E1DE6"/>
    <w:rsid w:val="003E1E69"/>
    <w:rsid w:val="003E1F49"/>
    <w:rsid w:val="003E2091"/>
    <w:rsid w:val="003E2148"/>
    <w:rsid w:val="003E247D"/>
    <w:rsid w:val="003E24B2"/>
    <w:rsid w:val="003E24C5"/>
    <w:rsid w:val="003E2652"/>
    <w:rsid w:val="003E2656"/>
    <w:rsid w:val="003E277A"/>
    <w:rsid w:val="003E283E"/>
    <w:rsid w:val="003E2C75"/>
    <w:rsid w:val="003E2D1E"/>
    <w:rsid w:val="003E2EC3"/>
    <w:rsid w:val="003E2F4D"/>
    <w:rsid w:val="003E30E9"/>
    <w:rsid w:val="003E3750"/>
    <w:rsid w:val="003E3A73"/>
    <w:rsid w:val="003E3EF2"/>
    <w:rsid w:val="003E4073"/>
    <w:rsid w:val="003E4193"/>
    <w:rsid w:val="003E425B"/>
    <w:rsid w:val="003E4724"/>
    <w:rsid w:val="003E47DC"/>
    <w:rsid w:val="003E4984"/>
    <w:rsid w:val="003E4AC8"/>
    <w:rsid w:val="003E4B5E"/>
    <w:rsid w:val="003E4C1D"/>
    <w:rsid w:val="003E4D98"/>
    <w:rsid w:val="003E4E59"/>
    <w:rsid w:val="003E4F83"/>
    <w:rsid w:val="003E532C"/>
    <w:rsid w:val="003E557D"/>
    <w:rsid w:val="003E55A7"/>
    <w:rsid w:val="003E5611"/>
    <w:rsid w:val="003E5705"/>
    <w:rsid w:val="003E5727"/>
    <w:rsid w:val="003E5B7B"/>
    <w:rsid w:val="003E60B9"/>
    <w:rsid w:val="003E6170"/>
    <w:rsid w:val="003E6187"/>
    <w:rsid w:val="003E61DE"/>
    <w:rsid w:val="003E6246"/>
    <w:rsid w:val="003E6470"/>
    <w:rsid w:val="003E6527"/>
    <w:rsid w:val="003E6585"/>
    <w:rsid w:val="003E6754"/>
    <w:rsid w:val="003E67DA"/>
    <w:rsid w:val="003E6811"/>
    <w:rsid w:val="003E6866"/>
    <w:rsid w:val="003E6925"/>
    <w:rsid w:val="003E6CBC"/>
    <w:rsid w:val="003E70B0"/>
    <w:rsid w:val="003E70D3"/>
    <w:rsid w:val="003E71AC"/>
    <w:rsid w:val="003E7291"/>
    <w:rsid w:val="003E761B"/>
    <w:rsid w:val="003E767A"/>
    <w:rsid w:val="003E7701"/>
    <w:rsid w:val="003E7879"/>
    <w:rsid w:val="003E79E7"/>
    <w:rsid w:val="003E7B10"/>
    <w:rsid w:val="003E7C07"/>
    <w:rsid w:val="003E7C1F"/>
    <w:rsid w:val="003E7E6C"/>
    <w:rsid w:val="003E7FBE"/>
    <w:rsid w:val="003F037F"/>
    <w:rsid w:val="003F03E1"/>
    <w:rsid w:val="003F05E4"/>
    <w:rsid w:val="003F0614"/>
    <w:rsid w:val="003F0A33"/>
    <w:rsid w:val="003F0AC5"/>
    <w:rsid w:val="003F0F0A"/>
    <w:rsid w:val="003F12A3"/>
    <w:rsid w:val="003F147B"/>
    <w:rsid w:val="003F1669"/>
    <w:rsid w:val="003F1AAD"/>
    <w:rsid w:val="003F1D42"/>
    <w:rsid w:val="003F1D55"/>
    <w:rsid w:val="003F1E0B"/>
    <w:rsid w:val="003F1ED1"/>
    <w:rsid w:val="003F1F2C"/>
    <w:rsid w:val="003F1F35"/>
    <w:rsid w:val="003F1F7C"/>
    <w:rsid w:val="003F2179"/>
    <w:rsid w:val="003F25AE"/>
    <w:rsid w:val="003F274C"/>
    <w:rsid w:val="003F28DE"/>
    <w:rsid w:val="003F2D3E"/>
    <w:rsid w:val="003F2F8A"/>
    <w:rsid w:val="003F3073"/>
    <w:rsid w:val="003F38F5"/>
    <w:rsid w:val="003F3B05"/>
    <w:rsid w:val="003F3FC9"/>
    <w:rsid w:val="003F4052"/>
    <w:rsid w:val="003F40BD"/>
    <w:rsid w:val="003F40D6"/>
    <w:rsid w:val="003F4177"/>
    <w:rsid w:val="003F417A"/>
    <w:rsid w:val="003F4318"/>
    <w:rsid w:val="003F434F"/>
    <w:rsid w:val="003F449A"/>
    <w:rsid w:val="003F45BE"/>
    <w:rsid w:val="003F4AAE"/>
    <w:rsid w:val="003F4C8C"/>
    <w:rsid w:val="003F51FD"/>
    <w:rsid w:val="003F52FE"/>
    <w:rsid w:val="003F5316"/>
    <w:rsid w:val="003F5561"/>
    <w:rsid w:val="003F55EC"/>
    <w:rsid w:val="003F592D"/>
    <w:rsid w:val="003F5A86"/>
    <w:rsid w:val="003F5EBD"/>
    <w:rsid w:val="003F63EE"/>
    <w:rsid w:val="003F6646"/>
    <w:rsid w:val="003F67A1"/>
    <w:rsid w:val="003F693D"/>
    <w:rsid w:val="003F6A28"/>
    <w:rsid w:val="003F6A86"/>
    <w:rsid w:val="003F6CD7"/>
    <w:rsid w:val="003F6D00"/>
    <w:rsid w:val="003F6E0B"/>
    <w:rsid w:val="003F6E34"/>
    <w:rsid w:val="003F6E86"/>
    <w:rsid w:val="003F6E93"/>
    <w:rsid w:val="003F6EE4"/>
    <w:rsid w:val="003F6FB2"/>
    <w:rsid w:val="003F717B"/>
    <w:rsid w:val="003F7311"/>
    <w:rsid w:val="003F7371"/>
    <w:rsid w:val="003F761C"/>
    <w:rsid w:val="003F7667"/>
    <w:rsid w:val="003F7858"/>
    <w:rsid w:val="003F795A"/>
    <w:rsid w:val="003F7AE4"/>
    <w:rsid w:val="003F7E24"/>
    <w:rsid w:val="003F7EBA"/>
    <w:rsid w:val="00400069"/>
    <w:rsid w:val="004002AA"/>
    <w:rsid w:val="00400367"/>
    <w:rsid w:val="004008FD"/>
    <w:rsid w:val="00400981"/>
    <w:rsid w:val="004009C3"/>
    <w:rsid w:val="00400A34"/>
    <w:rsid w:val="00400DE9"/>
    <w:rsid w:val="00400FDE"/>
    <w:rsid w:val="00401206"/>
    <w:rsid w:val="00401340"/>
    <w:rsid w:val="004013C3"/>
    <w:rsid w:val="004016B4"/>
    <w:rsid w:val="004016FF"/>
    <w:rsid w:val="00401989"/>
    <w:rsid w:val="00401A15"/>
    <w:rsid w:val="00401DF5"/>
    <w:rsid w:val="00401E02"/>
    <w:rsid w:val="00401FD1"/>
    <w:rsid w:val="00402121"/>
    <w:rsid w:val="004021D6"/>
    <w:rsid w:val="004022AB"/>
    <w:rsid w:val="00402491"/>
    <w:rsid w:val="00402879"/>
    <w:rsid w:val="00402DA4"/>
    <w:rsid w:val="00402F41"/>
    <w:rsid w:val="00402FD3"/>
    <w:rsid w:val="004030BF"/>
    <w:rsid w:val="004030F9"/>
    <w:rsid w:val="004031E3"/>
    <w:rsid w:val="004033C4"/>
    <w:rsid w:val="004033F0"/>
    <w:rsid w:val="004035F6"/>
    <w:rsid w:val="00403768"/>
    <w:rsid w:val="0040376A"/>
    <w:rsid w:val="0040387C"/>
    <w:rsid w:val="00403999"/>
    <w:rsid w:val="00403B05"/>
    <w:rsid w:val="00403C53"/>
    <w:rsid w:val="00403C62"/>
    <w:rsid w:val="00403D7C"/>
    <w:rsid w:val="00403DAA"/>
    <w:rsid w:val="00403DC7"/>
    <w:rsid w:val="00403EF0"/>
    <w:rsid w:val="004040EF"/>
    <w:rsid w:val="0040413D"/>
    <w:rsid w:val="0040427A"/>
    <w:rsid w:val="00404508"/>
    <w:rsid w:val="00404634"/>
    <w:rsid w:val="004047DB"/>
    <w:rsid w:val="00404809"/>
    <w:rsid w:val="004048E4"/>
    <w:rsid w:val="00404D31"/>
    <w:rsid w:val="00404ED2"/>
    <w:rsid w:val="004051AA"/>
    <w:rsid w:val="004051F7"/>
    <w:rsid w:val="0040533C"/>
    <w:rsid w:val="00405648"/>
    <w:rsid w:val="004058B0"/>
    <w:rsid w:val="00405E09"/>
    <w:rsid w:val="00406338"/>
    <w:rsid w:val="004065E9"/>
    <w:rsid w:val="00406777"/>
    <w:rsid w:val="00406D1E"/>
    <w:rsid w:val="0040718A"/>
    <w:rsid w:val="00407569"/>
    <w:rsid w:val="00407952"/>
    <w:rsid w:val="004079F1"/>
    <w:rsid w:val="00407B45"/>
    <w:rsid w:val="00407B5F"/>
    <w:rsid w:val="00407CB5"/>
    <w:rsid w:val="004104A6"/>
    <w:rsid w:val="00410E40"/>
    <w:rsid w:val="00410F2E"/>
    <w:rsid w:val="00411128"/>
    <w:rsid w:val="004111A1"/>
    <w:rsid w:val="004112F1"/>
    <w:rsid w:val="00411310"/>
    <w:rsid w:val="004116EC"/>
    <w:rsid w:val="0041171F"/>
    <w:rsid w:val="00411906"/>
    <w:rsid w:val="004119E9"/>
    <w:rsid w:val="00411A7A"/>
    <w:rsid w:val="00411AF3"/>
    <w:rsid w:val="00412056"/>
    <w:rsid w:val="004123C7"/>
    <w:rsid w:val="0041251E"/>
    <w:rsid w:val="004127A2"/>
    <w:rsid w:val="004128B3"/>
    <w:rsid w:val="00412E4B"/>
    <w:rsid w:val="0041302F"/>
    <w:rsid w:val="004136DB"/>
    <w:rsid w:val="00413893"/>
    <w:rsid w:val="0041391E"/>
    <w:rsid w:val="00413940"/>
    <w:rsid w:val="00413AE8"/>
    <w:rsid w:val="00413E39"/>
    <w:rsid w:val="00413FEF"/>
    <w:rsid w:val="004144AF"/>
    <w:rsid w:val="004144CD"/>
    <w:rsid w:val="0041473F"/>
    <w:rsid w:val="00414D42"/>
    <w:rsid w:val="00415243"/>
    <w:rsid w:val="004152A7"/>
    <w:rsid w:val="00415442"/>
    <w:rsid w:val="00415707"/>
    <w:rsid w:val="00415730"/>
    <w:rsid w:val="00415B07"/>
    <w:rsid w:val="00415E6D"/>
    <w:rsid w:val="00415E77"/>
    <w:rsid w:val="00415E86"/>
    <w:rsid w:val="00416276"/>
    <w:rsid w:val="00416373"/>
    <w:rsid w:val="00416A06"/>
    <w:rsid w:val="00416C28"/>
    <w:rsid w:val="00416D4E"/>
    <w:rsid w:val="00416E2E"/>
    <w:rsid w:val="00416E52"/>
    <w:rsid w:val="00416EDB"/>
    <w:rsid w:val="00416FFA"/>
    <w:rsid w:val="004171A5"/>
    <w:rsid w:val="00417377"/>
    <w:rsid w:val="004175B1"/>
    <w:rsid w:val="00417864"/>
    <w:rsid w:val="00417A72"/>
    <w:rsid w:val="00417D0F"/>
    <w:rsid w:val="00417EB2"/>
    <w:rsid w:val="00420946"/>
    <w:rsid w:val="00420A08"/>
    <w:rsid w:val="00420C8E"/>
    <w:rsid w:val="00420F8A"/>
    <w:rsid w:val="004210E8"/>
    <w:rsid w:val="00421223"/>
    <w:rsid w:val="004212E6"/>
    <w:rsid w:val="00421504"/>
    <w:rsid w:val="0042160E"/>
    <w:rsid w:val="0042187E"/>
    <w:rsid w:val="00421B29"/>
    <w:rsid w:val="00421C79"/>
    <w:rsid w:val="00421CDA"/>
    <w:rsid w:val="00421D01"/>
    <w:rsid w:val="00421D95"/>
    <w:rsid w:val="00421DB0"/>
    <w:rsid w:val="00421EB5"/>
    <w:rsid w:val="00421F32"/>
    <w:rsid w:val="0042219D"/>
    <w:rsid w:val="004222C7"/>
    <w:rsid w:val="004222EF"/>
    <w:rsid w:val="00422652"/>
    <w:rsid w:val="00422740"/>
    <w:rsid w:val="00422D66"/>
    <w:rsid w:val="00422FB6"/>
    <w:rsid w:val="00423307"/>
    <w:rsid w:val="0042336E"/>
    <w:rsid w:val="004237CB"/>
    <w:rsid w:val="004237FF"/>
    <w:rsid w:val="00423802"/>
    <w:rsid w:val="004238E8"/>
    <w:rsid w:val="00423943"/>
    <w:rsid w:val="00423A9C"/>
    <w:rsid w:val="004241F6"/>
    <w:rsid w:val="004241F8"/>
    <w:rsid w:val="00424261"/>
    <w:rsid w:val="0042470F"/>
    <w:rsid w:val="0042472F"/>
    <w:rsid w:val="004247F1"/>
    <w:rsid w:val="004248E7"/>
    <w:rsid w:val="004249D3"/>
    <w:rsid w:val="004252FB"/>
    <w:rsid w:val="004253B9"/>
    <w:rsid w:val="004255A1"/>
    <w:rsid w:val="00425782"/>
    <w:rsid w:val="00425826"/>
    <w:rsid w:val="0042582E"/>
    <w:rsid w:val="004258C4"/>
    <w:rsid w:val="00425D41"/>
    <w:rsid w:val="00425D6A"/>
    <w:rsid w:val="00425E9D"/>
    <w:rsid w:val="0042606C"/>
    <w:rsid w:val="004262D9"/>
    <w:rsid w:val="00426346"/>
    <w:rsid w:val="004264DB"/>
    <w:rsid w:val="00426626"/>
    <w:rsid w:val="0042663B"/>
    <w:rsid w:val="004267C7"/>
    <w:rsid w:val="0042703B"/>
    <w:rsid w:val="00427305"/>
    <w:rsid w:val="00427462"/>
    <w:rsid w:val="00427601"/>
    <w:rsid w:val="004276C4"/>
    <w:rsid w:val="00427C5D"/>
    <w:rsid w:val="00427F00"/>
    <w:rsid w:val="004301F4"/>
    <w:rsid w:val="004302B3"/>
    <w:rsid w:val="00430577"/>
    <w:rsid w:val="0043086D"/>
    <w:rsid w:val="00430927"/>
    <w:rsid w:val="00430D06"/>
    <w:rsid w:val="004310D1"/>
    <w:rsid w:val="00431105"/>
    <w:rsid w:val="00431179"/>
    <w:rsid w:val="004311A3"/>
    <w:rsid w:val="00431353"/>
    <w:rsid w:val="0043192F"/>
    <w:rsid w:val="00431982"/>
    <w:rsid w:val="004319EF"/>
    <w:rsid w:val="00431A40"/>
    <w:rsid w:val="00431CB5"/>
    <w:rsid w:val="00431D59"/>
    <w:rsid w:val="00431D66"/>
    <w:rsid w:val="00431DE9"/>
    <w:rsid w:val="00431F76"/>
    <w:rsid w:val="00432097"/>
    <w:rsid w:val="00432940"/>
    <w:rsid w:val="00432A12"/>
    <w:rsid w:val="00432C0D"/>
    <w:rsid w:val="00432C31"/>
    <w:rsid w:val="00432CBE"/>
    <w:rsid w:val="00432DDD"/>
    <w:rsid w:val="00432FA3"/>
    <w:rsid w:val="0043314B"/>
    <w:rsid w:val="00433184"/>
    <w:rsid w:val="0043350A"/>
    <w:rsid w:val="0043353C"/>
    <w:rsid w:val="00433571"/>
    <w:rsid w:val="00433698"/>
    <w:rsid w:val="00433A61"/>
    <w:rsid w:val="00433AFF"/>
    <w:rsid w:val="00433CC3"/>
    <w:rsid w:val="00433E2C"/>
    <w:rsid w:val="00433F2C"/>
    <w:rsid w:val="0043410F"/>
    <w:rsid w:val="0043415B"/>
    <w:rsid w:val="0043423F"/>
    <w:rsid w:val="004342CF"/>
    <w:rsid w:val="0043434B"/>
    <w:rsid w:val="00434593"/>
    <w:rsid w:val="00434754"/>
    <w:rsid w:val="0043515A"/>
    <w:rsid w:val="004351F9"/>
    <w:rsid w:val="00435518"/>
    <w:rsid w:val="00435B86"/>
    <w:rsid w:val="00435CD0"/>
    <w:rsid w:val="00435EE0"/>
    <w:rsid w:val="00436044"/>
    <w:rsid w:val="00436102"/>
    <w:rsid w:val="00436393"/>
    <w:rsid w:val="00436944"/>
    <w:rsid w:val="00436A68"/>
    <w:rsid w:val="00436BEE"/>
    <w:rsid w:val="00436CB2"/>
    <w:rsid w:val="00436E2E"/>
    <w:rsid w:val="0043715A"/>
    <w:rsid w:val="0043765A"/>
    <w:rsid w:val="00437B97"/>
    <w:rsid w:val="00437D6F"/>
    <w:rsid w:val="00440034"/>
    <w:rsid w:val="0044023D"/>
    <w:rsid w:val="004405E9"/>
    <w:rsid w:val="00440717"/>
    <w:rsid w:val="00440913"/>
    <w:rsid w:val="004409E9"/>
    <w:rsid w:val="00440DA3"/>
    <w:rsid w:val="00440EAC"/>
    <w:rsid w:val="00441038"/>
    <w:rsid w:val="00441126"/>
    <w:rsid w:val="00441172"/>
    <w:rsid w:val="004412F6"/>
    <w:rsid w:val="0044139D"/>
    <w:rsid w:val="00441539"/>
    <w:rsid w:val="00441A90"/>
    <w:rsid w:val="00441C98"/>
    <w:rsid w:val="004429F7"/>
    <w:rsid w:val="00442E3B"/>
    <w:rsid w:val="00442FA0"/>
    <w:rsid w:val="0044329B"/>
    <w:rsid w:val="004432B7"/>
    <w:rsid w:val="004433FD"/>
    <w:rsid w:val="00443471"/>
    <w:rsid w:val="004437F9"/>
    <w:rsid w:val="0044385F"/>
    <w:rsid w:val="00443988"/>
    <w:rsid w:val="004439F8"/>
    <w:rsid w:val="00443B44"/>
    <w:rsid w:val="00443C56"/>
    <w:rsid w:val="00443D94"/>
    <w:rsid w:val="00443E72"/>
    <w:rsid w:val="0044482B"/>
    <w:rsid w:val="0044482D"/>
    <w:rsid w:val="00444EE5"/>
    <w:rsid w:val="004450C5"/>
    <w:rsid w:val="004452C9"/>
    <w:rsid w:val="0044536D"/>
    <w:rsid w:val="004454C2"/>
    <w:rsid w:val="00445589"/>
    <w:rsid w:val="0044559A"/>
    <w:rsid w:val="004455FB"/>
    <w:rsid w:val="00445A1D"/>
    <w:rsid w:val="00445ACA"/>
    <w:rsid w:val="0044621D"/>
    <w:rsid w:val="004465FC"/>
    <w:rsid w:val="004466F8"/>
    <w:rsid w:val="0044693D"/>
    <w:rsid w:val="0044695D"/>
    <w:rsid w:val="004469BB"/>
    <w:rsid w:val="004469EF"/>
    <w:rsid w:val="004469F2"/>
    <w:rsid w:val="00446C01"/>
    <w:rsid w:val="00446C6D"/>
    <w:rsid w:val="00446F70"/>
    <w:rsid w:val="00447186"/>
    <w:rsid w:val="0044728D"/>
    <w:rsid w:val="00447629"/>
    <w:rsid w:val="00447658"/>
    <w:rsid w:val="004478CF"/>
    <w:rsid w:val="00447961"/>
    <w:rsid w:val="00447A26"/>
    <w:rsid w:val="00447F2B"/>
    <w:rsid w:val="004501F7"/>
    <w:rsid w:val="004503F4"/>
    <w:rsid w:val="00450493"/>
    <w:rsid w:val="00450558"/>
    <w:rsid w:val="00450668"/>
    <w:rsid w:val="00450BA3"/>
    <w:rsid w:val="00450BB7"/>
    <w:rsid w:val="00450D16"/>
    <w:rsid w:val="00450F13"/>
    <w:rsid w:val="00451231"/>
    <w:rsid w:val="00451426"/>
    <w:rsid w:val="00451A38"/>
    <w:rsid w:val="00451A52"/>
    <w:rsid w:val="00451ADC"/>
    <w:rsid w:val="00451D30"/>
    <w:rsid w:val="00451F7F"/>
    <w:rsid w:val="004520AA"/>
    <w:rsid w:val="004521E0"/>
    <w:rsid w:val="00452435"/>
    <w:rsid w:val="00452625"/>
    <w:rsid w:val="0045280E"/>
    <w:rsid w:val="00452C6F"/>
    <w:rsid w:val="00452C8B"/>
    <w:rsid w:val="00452FD6"/>
    <w:rsid w:val="00453191"/>
    <w:rsid w:val="00453516"/>
    <w:rsid w:val="004535D9"/>
    <w:rsid w:val="0045375F"/>
    <w:rsid w:val="004539E9"/>
    <w:rsid w:val="00453BAE"/>
    <w:rsid w:val="00453D2D"/>
    <w:rsid w:val="00453D91"/>
    <w:rsid w:val="00453E7C"/>
    <w:rsid w:val="00453E9A"/>
    <w:rsid w:val="004541B5"/>
    <w:rsid w:val="00454253"/>
    <w:rsid w:val="00454529"/>
    <w:rsid w:val="004546B4"/>
    <w:rsid w:val="004546DC"/>
    <w:rsid w:val="00454A4A"/>
    <w:rsid w:val="00454A50"/>
    <w:rsid w:val="00454B25"/>
    <w:rsid w:val="00454D39"/>
    <w:rsid w:val="00455597"/>
    <w:rsid w:val="0045582C"/>
    <w:rsid w:val="0045595A"/>
    <w:rsid w:val="00455BE4"/>
    <w:rsid w:val="00455E86"/>
    <w:rsid w:val="00455EAC"/>
    <w:rsid w:val="00455FE8"/>
    <w:rsid w:val="00456270"/>
    <w:rsid w:val="00456625"/>
    <w:rsid w:val="00456644"/>
    <w:rsid w:val="00456716"/>
    <w:rsid w:val="0045678D"/>
    <w:rsid w:val="0045691F"/>
    <w:rsid w:val="00456C57"/>
    <w:rsid w:val="00456C7A"/>
    <w:rsid w:val="00456FC9"/>
    <w:rsid w:val="0045763A"/>
    <w:rsid w:val="004576F1"/>
    <w:rsid w:val="00457733"/>
    <w:rsid w:val="0045793F"/>
    <w:rsid w:val="004579A4"/>
    <w:rsid w:val="00457DFC"/>
    <w:rsid w:val="00457E06"/>
    <w:rsid w:val="004604B8"/>
    <w:rsid w:val="00460AD6"/>
    <w:rsid w:val="00460C5B"/>
    <w:rsid w:val="00460C88"/>
    <w:rsid w:val="00460D51"/>
    <w:rsid w:val="00460F5B"/>
    <w:rsid w:val="0046102A"/>
    <w:rsid w:val="0046133E"/>
    <w:rsid w:val="004613AD"/>
    <w:rsid w:val="0046148B"/>
    <w:rsid w:val="00461669"/>
    <w:rsid w:val="00461799"/>
    <w:rsid w:val="004617F0"/>
    <w:rsid w:val="00462106"/>
    <w:rsid w:val="0046212F"/>
    <w:rsid w:val="0046220B"/>
    <w:rsid w:val="004622B4"/>
    <w:rsid w:val="004626FA"/>
    <w:rsid w:val="0046286D"/>
    <w:rsid w:val="00462922"/>
    <w:rsid w:val="00462C18"/>
    <w:rsid w:val="00462D48"/>
    <w:rsid w:val="00462DE3"/>
    <w:rsid w:val="00462F11"/>
    <w:rsid w:val="004630E2"/>
    <w:rsid w:val="0046319C"/>
    <w:rsid w:val="00463212"/>
    <w:rsid w:val="004632CB"/>
    <w:rsid w:val="004632DB"/>
    <w:rsid w:val="0046333D"/>
    <w:rsid w:val="0046339B"/>
    <w:rsid w:val="004634B7"/>
    <w:rsid w:val="0046353C"/>
    <w:rsid w:val="004635A8"/>
    <w:rsid w:val="004636FF"/>
    <w:rsid w:val="00463A31"/>
    <w:rsid w:val="00463DD9"/>
    <w:rsid w:val="00463FC7"/>
    <w:rsid w:val="00464692"/>
    <w:rsid w:val="00464CCF"/>
    <w:rsid w:val="00464DED"/>
    <w:rsid w:val="00464EEC"/>
    <w:rsid w:val="00464F23"/>
    <w:rsid w:val="00464F74"/>
    <w:rsid w:val="0046539A"/>
    <w:rsid w:val="00465964"/>
    <w:rsid w:val="00465FD0"/>
    <w:rsid w:val="00466439"/>
    <w:rsid w:val="0046647A"/>
    <w:rsid w:val="0046656E"/>
    <w:rsid w:val="0046671F"/>
    <w:rsid w:val="004667F3"/>
    <w:rsid w:val="00466906"/>
    <w:rsid w:val="00466BBA"/>
    <w:rsid w:val="00466D09"/>
    <w:rsid w:val="00466E53"/>
    <w:rsid w:val="00466EE2"/>
    <w:rsid w:val="00467192"/>
    <w:rsid w:val="0046736A"/>
    <w:rsid w:val="00467432"/>
    <w:rsid w:val="00467482"/>
    <w:rsid w:val="004674E3"/>
    <w:rsid w:val="00467974"/>
    <w:rsid w:val="00467D45"/>
    <w:rsid w:val="00467D75"/>
    <w:rsid w:val="0047008C"/>
    <w:rsid w:val="0047033A"/>
    <w:rsid w:val="004703AB"/>
    <w:rsid w:val="004703E8"/>
    <w:rsid w:val="004706E1"/>
    <w:rsid w:val="004707BE"/>
    <w:rsid w:val="00470988"/>
    <w:rsid w:val="00470C07"/>
    <w:rsid w:val="00470C57"/>
    <w:rsid w:val="00470EC0"/>
    <w:rsid w:val="00470F03"/>
    <w:rsid w:val="00471115"/>
    <w:rsid w:val="0047111A"/>
    <w:rsid w:val="00471151"/>
    <w:rsid w:val="004711B8"/>
    <w:rsid w:val="0047153A"/>
    <w:rsid w:val="00471634"/>
    <w:rsid w:val="0047171E"/>
    <w:rsid w:val="00471776"/>
    <w:rsid w:val="004717E6"/>
    <w:rsid w:val="00471873"/>
    <w:rsid w:val="004718F7"/>
    <w:rsid w:val="004719DF"/>
    <w:rsid w:val="00471A1B"/>
    <w:rsid w:val="00471D76"/>
    <w:rsid w:val="00472300"/>
    <w:rsid w:val="00472546"/>
    <w:rsid w:val="00472570"/>
    <w:rsid w:val="0047279C"/>
    <w:rsid w:val="0047294F"/>
    <w:rsid w:val="00472B65"/>
    <w:rsid w:val="00472C97"/>
    <w:rsid w:val="00472D8F"/>
    <w:rsid w:val="004732B5"/>
    <w:rsid w:val="004734D6"/>
    <w:rsid w:val="004735AB"/>
    <w:rsid w:val="00473650"/>
    <w:rsid w:val="004737B2"/>
    <w:rsid w:val="00473A35"/>
    <w:rsid w:val="00473E23"/>
    <w:rsid w:val="00473EE3"/>
    <w:rsid w:val="0047418F"/>
    <w:rsid w:val="0047431B"/>
    <w:rsid w:val="00474382"/>
    <w:rsid w:val="004743E5"/>
    <w:rsid w:val="00474766"/>
    <w:rsid w:val="004747EE"/>
    <w:rsid w:val="00474BE3"/>
    <w:rsid w:val="00474E2C"/>
    <w:rsid w:val="004754F2"/>
    <w:rsid w:val="004757D2"/>
    <w:rsid w:val="004758AB"/>
    <w:rsid w:val="00475DC7"/>
    <w:rsid w:val="00475EE8"/>
    <w:rsid w:val="00475F7E"/>
    <w:rsid w:val="00475FA7"/>
    <w:rsid w:val="00476138"/>
    <w:rsid w:val="00476198"/>
    <w:rsid w:val="004765AB"/>
    <w:rsid w:val="00476726"/>
    <w:rsid w:val="00476768"/>
    <w:rsid w:val="0047684B"/>
    <w:rsid w:val="00476931"/>
    <w:rsid w:val="004769BD"/>
    <w:rsid w:val="00476E61"/>
    <w:rsid w:val="00477013"/>
    <w:rsid w:val="00477049"/>
    <w:rsid w:val="0047747E"/>
    <w:rsid w:val="004774C0"/>
    <w:rsid w:val="0047750E"/>
    <w:rsid w:val="004776BE"/>
    <w:rsid w:val="004777D4"/>
    <w:rsid w:val="00477C2F"/>
    <w:rsid w:val="00477F0A"/>
    <w:rsid w:val="00480030"/>
    <w:rsid w:val="004800ED"/>
    <w:rsid w:val="004804E2"/>
    <w:rsid w:val="004806A3"/>
    <w:rsid w:val="0048076E"/>
    <w:rsid w:val="00480C37"/>
    <w:rsid w:val="00480C61"/>
    <w:rsid w:val="00480CE4"/>
    <w:rsid w:val="00480F06"/>
    <w:rsid w:val="00480F35"/>
    <w:rsid w:val="004815E1"/>
    <w:rsid w:val="00481641"/>
    <w:rsid w:val="004816A9"/>
    <w:rsid w:val="004816C6"/>
    <w:rsid w:val="00481805"/>
    <w:rsid w:val="00481C40"/>
    <w:rsid w:val="004821C0"/>
    <w:rsid w:val="004821CE"/>
    <w:rsid w:val="00482398"/>
    <w:rsid w:val="004824B7"/>
    <w:rsid w:val="0048273E"/>
    <w:rsid w:val="00482825"/>
    <w:rsid w:val="004830B9"/>
    <w:rsid w:val="0048363C"/>
    <w:rsid w:val="00483667"/>
    <w:rsid w:val="004836C0"/>
    <w:rsid w:val="00483729"/>
    <w:rsid w:val="00483741"/>
    <w:rsid w:val="004838B6"/>
    <w:rsid w:val="00483969"/>
    <w:rsid w:val="0048421B"/>
    <w:rsid w:val="0048426C"/>
    <w:rsid w:val="00484379"/>
    <w:rsid w:val="004845A6"/>
    <w:rsid w:val="0048463E"/>
    <w:rsid w:val="004847AB"/>
    <w:rsid w:val="004848AD"/>
    <w:rsid w:val="00484A8B"/>
    <w:rsid w:val="00484C0E"/>
    <w:rsid w:val="00484EDA"/>
    <w:rsid w:val="004851E8"/>
    <w:rsid w:val="00485246"/>
    <w:rsid w:val="00485253"/>
    <w:rsid w:val="00485267"/>
    <w:rsid w:val="004854F8"/>
    <w:rsid w:val="004857BF"/>
    <w:rsid w:val="00485952"/>
    <w:rsid w:val="00485C97"/>
    <w:rsid w:val="00485D4A"/>
    <w:rsid w:val="00485EF2"/>
    <w:rsid w:val="0048602D"/>
    <w:rsid w:val="004862DC"/>
    <w:rsid w:val="0048649A"/>
    <w:rsid w:val="00486C68"/>
    <w:rsid w:val="00486CFA"/>
    <w:rsid w:val="00486D70"/>
    <w:rsid w:val="0048700C"/>
    <w:rsid w:val="00487072"/>
    <w:rsid w:val="004870BA"/>
    <w:rsid w:val="00487444"/>
    <w:rsid w:val="004875B6"/>
    <w:rsid w:val="004877E6"/>
    <w:rsid w:val="00487966"/>
    <w:rsid w:val="00487B26"/>
    <w:rsid w:val="00487F52"/>
    <w:rsid w:val="00490019"/>
    <w:rsid w:val="00490126"/>
    <w:rsid w:val="004902E8"/>
    <w:rsid w:val="00490322"/>
    <w:rsid w:val="0049038E"/>
    <w:rsid w:val="0049043B"/>
    <w:rsid w:val="0049058C"/>
    <w:rsid w:val="00490640"/>
    <w:rsid w:val="00490941"/>
    <w:rsid w:val="00490A32"/>
    <w:rsid w:val="00490D2F"/>
    <w:rsid w:val="0049103E"/>
    <w:rsid w:val="004914CD"/>
    <w:rsid w:val="0049178D"/>
    <w:rsid w:val="004917BB"/>
    <w:rsid w:val="00491822"/>
    <w:rsid w:val="00491EA1"/>
    <w:rsid w:val="00491FAC"/>
    <w:rsid w:val="004925A0"/>
    <w:rsid w:val="00492661"/>
    <w:rsid w:val="00492CBC"/>
    <w:rsid w:val="00492D91"/>
    <w:rsid w:val="00492F26"/>
    <w:rsid w:val="00493072"/>
    <w:rsid w:val="00493111"/>
    <w:rsid w:val="0049313A"/>
    <w:rsid w:val="00493413"/>
    <w:rsid w:val="004935FA"/>
    <w:rsid w:val="00493A0E"/>
    <w:rsid w:val="00493A46"/>
    <w:rsid w:val="00493B18"/>
    <w:rsid w:val="00493B74"/>
    <w:rsid w:val="00493E05"/>
    <w:rsid w:val="00493E2A"/>
    <w:rsid w:val="00494608"/>
    <w:rsid w:val="00494817"/>
    <w:rsid w:val="004948CC"/>
    <w:rsid w:val="004948FA"/>
    <w:rsid w:val="00494903"/>
    <w:rsid w:val="00494C1A"/>
    <w:rsid w:val="00495177"/>
    <w:rsid w:val="004953C2"/>
    <w:rsid w:val="0049574C"/>
    <w:rsid w:val="004958AE"/>
    <w:rsid w:val="00495B5F"/>
    <w:rsid w:val="00495BE9"/>
    <w:rsid w:val="00495EA4"/>
    <w:rsid w:val="004960DF"/>
    <w:rsid w:val="0049658E"/>
    <w:rsid w:val="00496799"/>
    <w:rsid w:val="00496B8A"/>
    <w:rsid w:val="00496B93"/>
    <w:rsid w:val="0049751D"/>
    <w:rsid w:val="00497613"/>
    <w:rsid w:val="004977F8"/>
    <w:rsid w:val="00497BDB"/>
    <w:rsid w:val="00497C47"/>
    <w:rsid w:val="00497CF6"/>
    <w:rsid w:val="00497E54"/>
    <w:rsid w:val="00497FEC"/>
    <w:rsid w:val="004A03E1"/>
    <w:rsid w:val="004A0564"/>
    <w:rsid w:val="004A0EE5"/>
    <w:rsid w:val="004A0FF1"/>
    <w:rsid w:val="004A105B"/>
    <w:rsid w:val="004A10F1"/>
    <w:rsid w:val="004A13E7"/>
    <w:rsid w:val="004A16FC"/>
    <w:rsid w:val="004A17D4"/>
    <w:rsid w:val="004A17EF"/>
    <w:rsid w:val="004A18AF"/>
    <w:rsid w:val="004A1A7B"/>
    <w:rsid w:val="004A1E31"/>
    <w:rsid w:val="004A1E32"/>
    <w:rsid w:val="004A21E5"/>
    <w:rsid w:val="004A2523"/>
    <w:rsid w:val="004A2531"/>
    <w:rsid w:val="004A26D9"/>
    <w:rsid w:val="004A2791"/>
    <w:rsid w:val="004A27D6"/>
    <w:rsid w:val="004A2828"/>
    <w:rsid w:val="004A2929"/>
    <w:rsid w:val="004A2BA6"/>
    <w:rsid w:val="004A2C0C"/>
    <w:rsid w:val="004A2C9E"/>
    <w:rsid w:val="004A2CF5"/>
    <w:rsid w:val="004A2D03"/>
    <w:rsid w:val="004A2D17"/>
    <w:rsid w:val="004A2DD0"/>
    <w:rsid w:val="004A2EA6"/>
    <w:rsid w:val="004A2EAE"/>
    <w:rsid w:val="004A2FB4"/>
    <w:rsid w:val="004A30EB"/>
    <w:rsid w:val="004A3107"/>
    <w:rsid w:val="004A34B6"/>
    <w:rsid w:val="004A3888"/>
    <w:rsid w:val="004A38A9"/>
    <w:rsid w:val="004A3C38"/>
    <w:rsid w:val="004A3E36"/>
    <w:rsid w:val="004A3E92"/>
    <w:rsid w:val="004A3EA5"/>
    <w:rsid w:val="004A43A2"/>
    <w:rsid w:val="004A43C5"/>
    <w:rsid w:val="004A47A9"/>
    <w:rsid w:val="004A4C06"/>
    <w:rsid w:val="004A4C28"/>
    <w:rsid w:val="004A4DBA"/>
    <w:rsid w:val="004A543C"/>
    <w:rsid w:val="004A54C8"/>
    <w:rsid w:val="004A55C6"/>
    <w:rsid w:val="004A561E"/>
    <w:rsid w:val="004A5970"/>
    <w:rsid w:val="004A5A51"/>
    <w:rsid w:val="004A5CF4"/>
    <w:rsid w:val="004A5E6A"/>
    <w:rsid w:val="004A614D"/>
    <w:rsid w:val="004A6173"/>
    <w:rsid w:val="004A635E"/>
    <w:rsid w:val="004A6593"/>
    <w:rsid w:val="004A6BAE"/>
    <w:rsid w:val="004A6C26"/>
    <w:rsid w:val="004A6D24"/>
    <w:rsid w:val="004A6E05"/>
    <w:rsid w:val="004A72F8"/>
    <w:rsid w:val="004A7304"/>
    <w:rsid w:val="004A7368"/>
    <w:rsid w:val="004A7454"/>
    <w:rsid w:val="004A746C"/>
    <w:rsid w:val="004A78E9"/>
    <w:rsid w:val="004A7D07"/>
    <w:rsid w:val="004B0040"/>
    <w:rsid w:val="004B02A8"/>
    <w:rsid w:val="004B02AE"/>
    <w:rsid w:val="004B0441"/>
    <w:rsid w:val="004B06F8"/>
    <w:rsid w:val="004B0AE3"/>
    <w:rsid w:val="004B0D99"/>
    <w:rsid w:val="004B0F4C"/>
    <w:rsid w:val="004B1263"/>
    <w:rsid w:val="004B12A2"/>
    <w:rsid w:val="004B1329"/>
    <w:rsid w:val="004B1435"/>
    <w:rsid w:val="004B14DC"/>
    <w:rsid w:val="004B1566"/>
    <w:rsid w:val="004B1569"/>
    <w:rsid w:val="004B15DE"/>
    <w:rsid w:val="004B15E9"/>
    <w:rsid w:val="004B18CE"/>
    <w:rsid w:val="004B1AC3"/>
    <w:rsid w:val="004B1B35"/>
    <w:rsid w:val="004B1B92"/>
    <w:rsid w:val="004B20D1"/>
    <w:rsid w:val="004B228D"/>
    <w:rsid w:val="004B247F"/>
    <w:rsid w:val="004B2B0D"/>
    <w:rsid w:val="004B31A2"/>
    <w:rsid w:val="004B3338"/>
    <w:rsid w:val="004B350E"/>
    <w:rsid w:val="004B3923"/>
    <w:rsid w:val="004B3D23"/>
    <w:rsid w:val="004B3F4B"/>
    <w:rsid w:val="004B3F79"/>
    <w:rsid w:val="004B3F7B"/>
    <w:rsid w:val="004B4296"/>
    <w:rsid w:val="004B42F7"/>
    <w:rsid w:val="004B4B40"/>
    <w:rsid w:val="004B4F06"/>
    <w:rsid w:val="004B5070"/>
    <w:rsid w:val="004B5A0F"/>
    <w:rsid w:val="004B5A72"/>
    <w:rsid w:val="004B5E81"/>
    <w:rsid w:val="004B5FBB"/>
    <w:rsid w:val="004B60A5"/>
    <w:rsid w:val="004B62ED"/>
    <w:rsid w:val="004B6668"/>
    <w:rsid w:val="004B668B"/>
    <w:rsid w:val="004B66FA"/>
    <w:rsid w:val="004B66FF"/>
    <w:rsid w:val="004B67F5"/>
    <w:rsid w:val="004B6849"/>
    <w:rsid w:val="004B68AA"/>
    <w:rsid w:val="004B6C24"/>
    <w:rsid w:val="004B6D97"/>
    <w:rsid w:val="004B6DAF"/>
    <w:rsid w:val="004B705F"/>
    <w:rsid w:val="004B7216"/>
    <w:rsid w:val="004B72E3"/>
    <w:rsid w:val="004B73CF"/>
    <w:rsid w:val="004B762C"/>
    <w:rsid w:val="004B763F"/>
    <w:rsid w:val="004B7675"/>
    <w:rsid w:val="004B7ABF"/>
    <w:rsid w:val="004B7FF4"/>
    <w:rsid w:val="004C0005"/>
    <w:rsid w:val="004C0735"/>
    <w:rsid w:val="004C0A25"/>
    <w:rsid w:val="004C0AA1"/>
    <w:rsid w:val="004C0B83"/>
    <w:rsid w:val="004C0C05"/>
    <w:rsid w:val="004C0C48"/>
    <w:rsid w:val="004C0CA4"/>
    <w:rsid w:val="004C0E72"/>
    <w:rsid w:val="004C0F5C"/>
    <w:rsid w:val="004C0F9B"/>
    <w:rsid w:val="004C12E7"/>
    <w:rsid w:val="004C14C2"/>
    <w:rsid w:val="004C1581"/>
    <w:rsid w:val="004C1714"/>
    <w:rsid w:val="004C17D7"/>
    <w:rsid w:val="004C1856"/>
    <w:rsid w:val="004C19FA"/>
    <w:rsid w:val="004C1AFB"/>
    <w:rsid w:val="004C1B9F"/>
    <w:rsid w:val="004C1DFD"/>
    <w:rsid w:val="004C1E11"/>
    <w:rsid w:val="004C1ED6"/>
    <w:rsid w:val="004C2109"/>
    <w:rsid w:val="004C231C"/>
    <w:rsid w:val="004C23D0"/>
    <w:rsid w:val="004C24DA"/>
    <w:rsid w:val="004C2511"/>
    <w:rsid w:val="004C262B"/>
    <w:rsid w:val="004C26A9"/>
    <w:rsid w:val="004C2874"/>
    <w:rsid w:val="004C2B78"/>
    <w:rsid w:val="004C2FE6"/>
    <w:rsid w:val="004C31E8"/>
    <w:rsid w:val="004C31ED"/>
    <w:rsid w:val="004C32D7"/>
    <w:rsid w:val="004C341E"/>
    <w:rsid w:val="004C34B9"/>
    <w:rsid w:val="004C371C"/>
    <w:rsid w:val="004C37C3"/>
    <w:rsid w:val="004C38B9"/>
    <w:rsid w:val="004C3902"/>
    <w:rsid w:val="004C3979"/>
    <w:rsid w:val="004C3DCC"/>
    <w:rsid w:val="004C3F1A"/>
    <w:rsid w:val="004C4340"/>
    <w:rsid w:val="004C4417"/>
    <w:rsid w:val="004C4486"/>
    <w:rsid w:val="004C4495"/>
    <w:rsid w:val="004C455B"/>
    <w:rsid w:val="004C489D"/>
    <w:rsid w:val="004C49DD"/>
    <w:rsid w:val="004C4B70"/>
    <w:rsid w:val="004C5016"/>
    <w:rsid w:val="004C515D"/>
    <w:rsid w:val="004C558F"/>
    <w:rsid w:val="004C57D3"/>
    <w:rsid w:val="004C581B"/>
    <w:rsid w:val="004C5F83"/>
    <w:rsid w:val="004C6453"/>
    <w:rsid w:val="004C6857"/>
    <w:rsid w:val="004C6D0E"/>
    <w:rsid w:val="004C748E"/>
    <w:rsid w:val="004C7673"/>
    <w:rsid w:val="004C7744"/>
    <w:rsid w:val="004C79F4"/>
    <w:rsid w:val="004C7D2B"/>
    <w:rsid w:val="004D0005"/>
    <w:rsid w:val="004D0155"/>
    <w:rsid w:val="004D09F9"/>
    <w:rsid w:val="004D0A71"/>
    <w:rsid w:val="004D0E76"/>
    <w:rsid w:val="004D1211"/>
    <w:rsid w:val="004D1287"/>
    <w:rsid w:val="004D12DB"/>
    <w:rsid w:val="004D16ED"/>
    <w:rsid w:val="004D1A8A"/>
    <w:rsid w:val="004D1E67"/>
    <w:rsid w:val="004D1FE7"/>
    <w:rsid w:val="004D210A"/>
    <w:rsid w:val="004D21EC"/>
    <w:rsid w:val="004D2249"/>
    <w:rsid w:val="004D2394"/>
    <w:rsid w:val="004D261C"/>
    <w:rsid w:val="004D2629"/>
    <w:rsid w:val="004D2764"/>
    <w:rsid w:val="004D2772"/>
    <w:rsid w:val="004D2DE6"/>
    <w:rsid w:val="004D3046"/>
    <w:rsid w:val="004D380E"/>
    <w:rsid w:val="004D3A8F"/>
    <w:rsid w:val="004D3B54"/>
    <w:rsid w:val="004D3C3E"/>
    <w:rsid w:val="004D3DF9"/>
    <w:rsid w:val="004D403B"/>
    <w:rsid w:val="004D4053"/>
    <w:rsid w:val="004D41FF"/>
    <w:rsid w:val="004D433C"/>
    <w:rsid w:val="004D435A"/>
    <w:rsid w:val="004D4423"/>
    <w:rsid w:val="004D44A6"/>
    <w:rsid w:val="004D4664"/>
    <w:rsid w:val="004D46B7"/>
    <w:rsid w:val="004D484D"/>
    <w:rsid w:val="004D50D8"/>
    <w:rsid w:val="004D5112"/>
    <w:rsid w:val="004D54B5"/>
    <w:rsid w:val="004D5BDD"/>
    <w:rsid w:val="004D5C33"/>
    <w:rsid w:val="004D5F08"/>
    <w:rsid w:val="004D5F45"/>
    <w:rsid w:val="004D5F52"/>
    <w:rsid w:val="004D628A"/>
    <w:rsid w:val="004D638A"/>
    <w:rsid w:val="004D645E"/>
    <w:rsid w:val="004D6762"/>
    <w:rsid w:val="004D6A5E"/>
    <w:rsid w:val="004D6B8D"/>
    <w:rsid w:val="004D6D78"/>
    <w:rsid w:val="004D6E4B"/>
    <w:rsid w:val="004D72CD"/>
    <w:rsid w:val="004D74F1"/>
    <w:rsid w:val="004D7516"/>
    <w:rsid w:val="004D7AF7"/>
    <w:rsid w:val="004D7B2A"/>
    <w:rsid w:val="004D7B3A"/>
    <w:rsid w:val="004D7CD6"/>
    <w:rsid w:val="004E0362"/>
    <w:rsid w:val="004E03A7"/>
    <w:rsid w:val="004E03EF"/>
    <w:rsid w:val="004E0588"/>
    <w:rsid w:val="004E07A4"/>
    <w:rsid w:val="004E0CAE"/>
    <w:rsid w:val="004E0D52"/>
    <w:rsid w:val="004E0DB7"/>
    <w:rsid w:val="004E0FC2"/>
    <w:rsid w:val="004E117E"/>
    <w:rsid w:val="004E1825"/>
    <w:rsid w:val="004E19CD"/>
    <w:rsid w:val="004E1B60"/>
    <w:rsid w:val="004E20BC"/>
    <w:rsid w:val="004E210E"/>
    <w:rsid w:val="004E2136"/>
    <w:rsid w:val="004E218C"/>
    <w:rsid w:val="004E24B3"/>
    <w:rsid w:val="004E291C"/>
    <w:rsid w:val="004E3306"/>
    <w:rsid w:val="004E33A4"/>
    <w:rsid w:val="004E37D3"/>
    <w:rsid w:val="004E37FD"/>
    <w:rsid w:val="004E3BC5"/>
    <w:rsid w:val="004E3FD7"/>
    <w:rsid w:val="004E40FA"/>
    <w:rsid w:val="004E45D4"/>
    <w:rsid w:val="004E46BD"/>
    <w:rsid w:val="004E4952"/>
    <w:rsid w:val="004E49A0"/>
    <w:rsid w:val="004E4A7C"/>
    <w:rsid w:val="004E4B3A"/>
    <w:rsid w:val="004E4CF4"/>
    <w:rsid w:val="004E4D73"/>
    <w:rsid w:val="004E4D81"/>
    <w:rsid w:val="004E51FA"/>
    <w:rsid w:val="004E5359"/>
    <w:rsid w:val="004E5369"/>
    <w:rsid w:val="004E54B2"/>
    <w:rsid w:val="004E56FF"/>
    <w:rsid w:val="004E5744"/>
    <w:rsid w:val="004E5826"/>
    <w:rsid w:val="004E58A6"/>
    <w:rsid w:val="004E5B9E"/>
    <w:rsid w:val="004E5BD3"/>
    <w:rsid w:val="004E5CC3"/>
    <w:rsid w:val="004E6490"/>
    <w:rsid w:val="004E649D"/>
    <w:rsid w:val="004E6676"/>
    <w:rsid w:val="004E66CF"/>
    <w:rsid w:val="004E675C"/>
    <w:rsid w:val="004E6793"/>
    <w:rsid w:val="004E680F"/>
    <w:rsid w:val="004E6953"/>
    <w:rsid w:val="004E6B28"/>
    <w:rsid w:val="004E6BFB"/>
    <w:rsid w:val="004E6D08"/>
    <w:rsid w:val="004E756F"/>
    <w:rsid w:val="004E7B36"/>
    <w:rsid w:val="004E7E5A"/>
    <w:rsid w:val="004F012C"/>
    <w:rsid w:val="004F019A"/>
    <w:rsid w:val="004F01EF"/>
    <w:rsid w:val="004F04B8"/>
    <w:rsid w:val="004F04CB"/>
    <w:rsid w:val="004F0503"/>
    <w:rsid w:val="004F08CA"/>
    <w:rsid w:val="004F09A8"/>
    <w:rsid w:val="004F0AA1"/>
    <w:rsid w:val="004F0CEB"/>
    <w:rsid w:val="004F0D20"/>
    <w:rsid w:val="004F0EB4"/>
    <w:rsid w:val="004F0EC0"/>
    <w:rsid w:val="004F1037"/>
    <w:rsid w:val="004F10B5"/>
    <w:rsid w:val="004F1121"/>
    <w:rsid w:val="004F112E"/>
    <w:rsid w:val="004F149E"/>
    <w:rsid w:val="004F17DD"/>
    <w:rsid w:val="004F1975"/>
    <w:rsid w:val="004F1A83"/>
    <w:rsid w:val="004F1BB8"/>
    <w:rsid w:val="004F1C0A"/>
    <w:rsid w:val="004F1C4E"/>
    <w:rsid w:val="004F1F71"/>
    <w:rsid w:val="004F1F7A"/>
    <w:rsid w:val="004F2002"/>
    <w:rsid w:val="004F2048"/>
    <w:rsid w:val="004F20A5"/>
    <w:rsid w:val="004F2458"/>
    <w:rsid w:val="004F2643"/>
    <w:rsid w:val="004F2785"/>
    <w:rsid w:val="004F28A9"/>
    <w:rsid w:val="004F2B41"/>
    <w:rsid w:val="004F3004"/>
    <w:rsid w:val="004F33F0"/>
    <w:rsid w:val="004F34A9"/>
    <w:rsid w:val="004F34F4"/>
    <w:rsid w:val="004F350B"/>
    <w:rsid w:val="004F3794"/>
    <w:rsid w:val="004F38F0"/>
    <w:rsid w:val="004F3A37"/>
    <w:rsid w:val="004F3A4F"/>
    <w:rsid w:val="004F3DA1"/>
    <w:rsid w:val="004F3EAC"/>
    <w:rsid w:val="004F3EC2"/>
    <w:rsid w:val="004F3F2C"/>
    <w:rsid w:val="004F3FA7"/>
    <w:rsid w:val="004F3FCB"/>
    <w:rsid w:val="004F419B"/>
    <w:rsid w:val="004F4292"/>
    <w:rsid w:val="004F4395"/>
    <w:rsid w:val="004F44E3"/>
    <w:rsid w:val="004F454F"/>
    <w:rsid w:val="004F45A7"/>
    <w:rsid w:val="004F484B"/>
    <w:rsid w:val="004F4868"/>
    <w:rsid w:val="004F49E7"/>
    <w:rsid w:val="004F4BAD"/>
    <w:rsid w:val="004F4BC1"/>
    <w:rsid w:val="004F4E09"/>
    <w:rsid w:val="004F4FED"/>
    <w:rsid w:val="004F52FF"/>
    <w:rsid w:val="004F563C"/>
    <w:rsid w:val="004F5688"/>
    <w:rsid w:val="004F572F"/>
    <w:rsid w:val="004F5747"/>
    <w:rsid w:val="004F5C8A"/>
    <w:rsid w:val="004F6398"/>
    <w:rsid w:val="004F63B8"/>
    <w:rsid w:val="004F6405"/>
    <w:rsid w:val="004F6473"/>
    <w:rsid w:val="004F64D8"/>
    <w:rsid w:val="004F6540"/>
    <w:rsid w:val="004F6609"/>
    <w:rsid w:val="004F6A3B"/>
    <w:rsid w:val="004F6A6E"/>
    <w:rsid w:val="004F6F73"/>
    <w:rsid w:val="004F712B"/>
    <w:rsid w:val="004F7250"/>
    <w:rsid w:val="004F75A6"/>
    <w:rsid w:val="004F777D"/>
    <w:rsid w:val="004F78F1"/>
    <w:rsid w:val="004F7B61"/>
    <w:rsid w:val="004F7B7F"/>
    <w:rsid w:val="004F7EC5"/>
    <w:rsid w:val="005000F5"/>
    <w:rsid w:val="00500456"/>
    <w:rsid w:val="0050060F"/>
    <w:rsid w:val="00500930"/>
    <w:rsid w:val="00500B7F"/>
    <w:rsid w:val="00500D3A"/>
    <w:rsid w:val="00500FE9"/>
    <w:rsid w:val="00501382"/>
    <w:rsid w:val="005015A6"/>
    <w:rsid w:val="00501614"/>
    <w:rsid w:val="0050178A"/>
    <w:rsid w:val="005017A3"/>
    <w:rsid w:val="005017ED"/>
    <w:rsid w:val="005017F9"/>
    <w:rsid w:val="00501836"/>
    <w:rsid w:val="00501A19"/>
    <w:rsid w:val="00501E1C"/>
    <w:rsid w:val="0050218B"/>
    <w:rsid w:val="005021AA"/>
    <w:rsid w:val="00502349"/>
    <w:rsid w:val="005023AF"/>
    <w:rsid w:val="005023BE"/>
    <w:rsid w:val="00502413"/>
    <w:rsid w:val="00502528"/>
    <w:rsid w:val="0050265E"/>
    <w:rsid w:val="00502D21"/>
    <w:rsid w:val="00502FA3"/>
    <w:rsid w:val="005030CA"/>
    <w:rsid w:val="0050331D"/>
    <w:rsid w:val="00503A6D"/>
    <w:rsid w:val="00503DEB"/>
    <w:rsid w:val="00504102"/>
    <w:rsid w:val="00504289"/>
    <w:rsid w:val="005042CD"/>
    <w:rsid w:val="005043F4"/>
    <w:rsid w:val="00504549"/>
    <w:rsid w:val="005045F0"/>
    <w:rsid w:val="005046CC"/>
    <w:rsid w:val="005047A0"/>
    <w:rsid w:val="00504B36"/>
    <w:rsid w:val="00504C61"/>
    <w:rsid w:val="00504DF6"/>
    <w:rsid w:val="00504E3A"/>
    <w:rsid w:val="005051E7"/>
    <w:rsid w:val="005053A9"/>
    <w:rsid w:val="005054CC"/>
    <w:rsid w:val="00505560"/>
    <w:rsid w:val="0050565A"/>
    <w:rsid w:val="0050594D"/>
    <w:rsid w:val="00505968"/>
    <w:rsid w:val="00505C02"/>
    <w:rsid w:val="00505FA3"/>
    <w:rsid w:val="00506034"/>
    <w:rsid w:val="005062A7"/>
    <w:rsid w:val="005064C9"/>
    <w:rsid w:val="005064F7"/>
    <w:rsid w:val="0050666D"/>
    <w:rsid w:val="00506760"/>
    <w:rsid w:val="0050688A"/>
    <w:rsid w:val="005068F2"/>
    <w:rsid w:val="00506A3C"/>
    <w:rsid w:val="00506D39"/>
    <w:rsid w:val="00507071"/>
    <w:rsid w:val="00507305"/>
    <w:rsid w:val="00507A6E"/>
    <w:rsid w:val="00507AB2"/>
    <w:rsid w:val="00510091"/>
    <w:rsid w:val="0051013E"/>
    <w:rsid w:val="005101A7"/>
    <w:rsid w:val="005101B0"/>
    <w:rsid w:val="0051034C"/>
    <w:rsid w:val="0051041F"/>
    <w:rsid w:val="00510E07"/>
    <w:rsid w:val="00511001"/>
    <w:rsid w:val="0051118B"/>
    <w:rsid w:val="00511220"/>
    <w:rsid w:val="005112AA"/>
    <w:rsid w:val="0051156A"/>
    <w:rsid w:val="005117C3"/>
    <w:rsid w:val="00511BDD"/>
    <w:rsid w:val="00511E0D"/>
    <w:rsid w:val="0051230A"/>
    <w:rsid w:val="00512514"/>
    <w:rsid w:val="0051257E"/>
    <w:rsid w:val="005126E4"/>
    <w:rsid w:val="00512BDF"/>
    <w:rsid w:val="0051328A"/>
    <w:rsid w:val="005132C7"/>
    <w:rsid w:val="00513333"/>
    <w:rsid w:val="00513379"/>
    <w:rsid w:val="0051397A"/>
    <w:rsid w:val="00513ADC"/>
    <w:rsid w:val="00513B5A"/>
    <w:rsid w:val="00513F04"/>
    <w:rsid w:val="00514058"/>
    <w:rsid w:val="005142D3"/>
    <w:rsid w:val="005144E6"/>
    <w:rsid w:val="0051452E"/>
    <w:rsid w:val="005145A0"/>
    <w:rsid w:val="0051472F"/>
    <w:rsid w:val="00514921"/>
    <w:rsid w:val="00514AD6"/>
    <w:rsid w:val="00515329"/>
    <w:rsid w:val="005153B5"/>
    <w:rsid w:val="005154A4"/>
    <w:rsid w:val="0051550E"/>
    <w:rsid w:val="00515725"/>
    <w:rsid w:val="005157A5"/>
    <w:rsid w:val="0051598D"/>
    <w:rsid w:val="00515AC3"/>
    <w:rsid w:val="00515BA6"/>
    <w:rsid w:val="00515BDE"/>
    <w:rsid w:val="00515D84"/>
    <w:rsid w:val="00516768"/>
    <w:rsid w:val="005168D7"/>
    <w:rsid w:val="00516B60"/>
    <w:rsid w:val="00516BBA"/>
    <w:rsid w:val="00516BCE"/>
    <w:rsid w:val="00516C6F"/>
    <w:rsid w:val="00516D86"/>
    <w:rsid w:val="00517245"/>
    <w:rsid w:val="00517274"/>
    <w:rsid w:val="0051731B"/>
    <w:rsid w:val="005173C9"/>
    <w:rsid w:val="005173D9"/>
    <w:rsid w:val="0051754D"/>
    <w:rsid w:val="00517583"/>
    <w:rsid w:val="00517593"/>
    <w:rsid w:val="0051775B"/>
    <w:rsid w:val="005200A4"/>
    <w:rsid w:val="00520167"/>
    <w:rsid w:val="0052053F"/>
    <w:rsid w:val="0052069E"/>
    <w:rsid w:val="00520910"/>
    <w:rsid w:val="0052094C"/>
    <w:rsid w:val="005209E8"/>
    <w:rsid w:val="00520B79"/>
    <w:rsid w:val="00521012"/>
    <w:rsid w:val="005212AD"/>
    <w:rsid w:val="00521440"/>
    <w:rsid w:val="00521556"/>
    <w:rsid w:val="00521593"/>
    <w:rsid w:val="005215FD"/>
    <w:rsid w:val="00521613"/>
    <w:rsid w:val="00521724"/>
    <w:rsid w:val="0052177E"/>
    <w:rsid w:val="0052179F"/>
    <w:rsid w:val="00521AFF"/>
    <w:rsid w:val="00521C32"/>
    <w:rsid w:val="00521EAA"/>
    <w:rsid w:val="00521FE1"/>
    <w:rsid w:val="005220E0"/>
    <w:rsid w:val="00522161"/>
    <w:rsid w:val="0052227A"/>
    <w:rsid w:val="0052245B"/>
    <w:rsid w:val="00522532"/>
    <w:rsid w:val="00522783"/>
    <w:rsid w:val="00522845"/>
    <w:rsid w:val="00522C3A"/>
    <w:rsid w:val="00522CE7"/>
    <w:rsid w:val="005230EE"/>
    <w:rsid w:val="00523471"/>
    <w:rsid w:val="005235C1"/>
    <w:rsid w:val="0052361D"/>
    <w:rsid w:val="005236A1"/>
    <w:rsid w:val="005236B6"/>
    <w:rsid w:val="0052374A"/>
    <w:rsid w:val="0052380A"/>
    <w:rsid w:val="0052391B"/>
    <w:rsid w:val="00523978"/>
    <w:rsid w:val="00523B61"/>
    <w:rsid w:val="00523B91"/>
    <w:rsid w:val="00524057"/>
    <w:rsid w:val="00524395"/>
    <w:rsid w:val="005243EE"/>
    <w:rsid w:val="00524517"/>
    <w:rsid w:val="005245AE"/>
    <w:rsid w:val="0052461E"/>
    <w:rsid w:val="0052469B"/>
    <w:rsid w:val="00524781"/>
    <w:rsid w:val="00524D53"/>
    <w:rsid w:val="00525054"/>
    <w:rsid w:val="0052509D"/>
    <w:rsid w:val="00525288"/>
    <w:rsid w:val="0052583B"/>
    <w:rsid w:val="00525A43"/>
    <w:rsid w:val="00525D85"/>
    <w:rsid w:val="0052627B"/>
    <w:rsid w:val="00526289"/>
    <w:rsid w:val="00526508"/>
    <w:rsid w:val="005267FC"/>
    <w:rsid w:val="00526A9B"/>
    <w:rsid w:val="00526CFC"/>
    <w:rsid w:val="00526D30"/>
    <w:rsid w:val="00526F03"/>
    <w:rsid w:val="00526F35"/>
    <w:rsid w:val="00526FBE"/>
    <w:rsid w:val="0052703B"/>
    <w:rsid w:val="00527047"/>
    <w:rsid w:val="0052708D"/>
    <w:rsid w:val="00527669"/>
    <w:rsid w:val="00527C8A"/>
    <w:rsid w:val="00527DCB"/>
    <w:rsid w:val="005302D9"/>
    <w:rsid w:val="00530881"/>
    <w:rsid w:val="00530B4F"/>
    <w:rsid w:val="00530FE2"/>
    <w:rsid w:val="00531121"/>
    <w:rsid w:val="00531351"/>
    <w:rsid w:val="00531580"/>
    <w:rsid w:val="00531C4C"/>
    <w:rsid w:val="00531FBD"/>
    <w:rsid w:val="00532313"/>
    <w:rsid w:val="00532354"/>
    <w:rsid w:val="005323DA"/>
    <w:rsid w:val="00532519"/>
    <w:rsid w:val="0053265A"/>
    <w:rsid w:val="005326EA"/>
    <w:rsid w:val="0053299C"/>
    <w:rsid w:val="00532AFE"/>
    <w:rsid w:val="00532C9E"/>
    <w:rsid w:val="00532DB2"/>
    <w:rsid w:val="00532F36"/>
    <w:rsid w:val="0053327B"/>
    <w:rsid w:val="005332FD"/>
    <w:rsid w:val="00533682"/>
    <w:rsid w:val="005337EC"/>
    <w:rsid w:val="00533D59"/>
    <w:rsid w:val="00533E27"/>
    <w:rsid w:val="005340D1"/>
    <w:rsid w:val="0053420C"/>
    <w:rsid w:val="00534250"/>
    <w:rsid w:val="00534425"/>
    <w:rsid w:val="005344E6"/>
    <w:rsid w:val="00534625"/>
    <w:rsid w:val="005346A7"/>
    <w:rsid w:val="00534B15"/>
    <w:rsid w:val="00534B1D"/>
    <w:rsid w:val="00534D19"/>
    <w:rsid w:val="00534E61"/>
    <w:rsid w:val="00534F61"/>
    <w:rsid w:val="00534FC0"/>
    <w:rsid w:val="00535073"/>
    <w:rsid w:val="00535735"/>
    <w:rsid w:val="00535863"/>
    <w:rsid w:val="00535AE6"/>
    <w:rsid w:val="00535D7B"/>
    <w:rsid w:val="00536146"/>
    <w:rsid w:val="00536527"/>
    <w:rsid w:val="005365AE"/>
    <w:rsid w:val="0053682C"/>
    <w:rsid w:val="00536A73"/>
    <w:rsid w:val="00536B86"/>
    <w:rsid w:val="00536BAB"/>
    <w:rsid w:val="00536F4E"/>
    <w:rsid w:val="0053718E"/>
    <w:rsid w:val="0053735C"/>
    <w:rsid w:val="00537380"/>
    <w:rsid w:val="00537610"/>
    <w:rsid w:val="00537750"/>
    <w:rsid w:val="005377B7"/>
    <w:rsid w:val="005377F1"/>
    <w:rsid w:val="00537B2D"/>
    <w:rsid w:val="00537EBC"/>
    <w:rsid w:val="00537FAB"/>
    <w:rsid w:val="00540332"/>
    <w:rsid w:val="00540374"/>
    <w:rsid w:val="005403C7"/>
    <w:rsid w:val="005404B7"/>
    <w:rsid w:val="005406ED"/>
    <w:rsid w:val="00540EE3"/>
    <w:rsid w:val="00541078"/>
    <w:rsid w:val="00541221"/>
    <w:rsid w:val="00541234"/>
    <w:rsid w:val="005417D1"/>
    <w:rsid w:val="00541A61"/>
    <w:rsid w:val="00541B08"/>
    <w:rsid w:val="00541B42"/>
    <w:rsid w:val="00541ED8"/>
    <w:rsid w:val="00542544"/>
    <w:rsid w:val="00542592"/>
    <w:rsid w:val="005426F0"/>
    <w:rsid w:val="00542912"/>
    <w:rsid w:val="00542BCE"/>
    <w:rsid w:val="00542C19"/>
    <w:rsid w:val="00542CE2"/>
    <w:rsid w:val="00543386"/>
    <w:rsid w:val="00543480"/>
    <w:rsid w:val="005434C6"/>
    <w:rsid w:val="005435E6"/>
    <w:rsid w:val="005436AA"/>
    <w:rsid w:val="005438E1"/>
    <w:rsid w:val="00543AE4"/>
    <w:rsid w:val="00543B06"/>
    <w:rsid w:val="00543E42"/>
    <w:rsid w:val="00543ED7"/>
    <w:rsid w:val="005440B5"/>
    <w:rsid w:val="005441B4"/>
    <w:rsid w:val="00544399"/>
    <w:rsid w:val="0054473B"/>
    <w:rsid w:val="00544B76"/>
    <w:rsid w:val="00545138"/>
    <w:rsid w:val="0054519C"/>
    <w:rsid w:val="005455A2"/>
    <w:rsid w:val="005456FE"/>
    <w:rsid w:val="00545B22"/>
    <w:rsid w:val="00545B3D"/>
    <w:rsid w:val="00545C3E"/>
    <w:rsid w:val="00545C56"/>
    <w:rsid w:val="00545EB3"/>
    <w:rsid w:val="00545EDE"/>
    <w:rsid w:val="00545EF0"/>
    <w:rsid w:val="005460A5"/>
    <w:rsid w:val="00546207"/>
    <w:rsid w:val="0054655D"/>
    <w:rsid w:val="005468E1"/>
    <w:rsid w:val="00546AC0"/>
    <w:rsid w:val="00546BD1"/>
    <w:rsid w:val="00546ECC"/>
    <w:rsid w:val="00546F33"/>
    <w:rsid w:val="00546F7A"/>
    <w:rsid w:val="00547185"/>
    <w:rsid w:val="005471B2"/>
    <w:rsid w:val="00547500"/>
    <w:rsid w:val="00547586"/>
    <w:rsid w:val="00547880"/>
    <w:rsid w:val="005478A0"/>
    <w:rsid w:val="00547C09"/>
    <w:rsid w:val="00547C33"/>
    <w:rsid w:val="00547CA3"/>
    <w:rsid w:val="00547CA9"/>
    <w:rsid w:val="00547D38"/>
    <w:rsid w:val="00547EED"/>
    <w:rsid w:val="0055003D"/>
    <w:rsid w:val="0055020B"/>
    <w:rsid w:val="0055021E"/>
    <w:rsid w:val="005502C5"/>
    <w:rsid w:val="0055065A"/>
    <w:rsid w:val="00550699"/>
    <w:rsid w:val="0055072E"/>
    <w:rsid w:val="00550A2A"/>
    <w:rsid w:val="00550BA7"/>
    <w:rsid w:val="00550D12"/>
    <w:rsid w:val="005510D0"/>
    <w:rsid w:val="0055114D"/>
    <w:rsid w:val="005511FD"/>
    <w:rsid w:val="00551204"/>
    <w:rsid w:val="00551270"/>
    <w:rsid w:val="00551311"/>
    <w:rsid w:val="00551441"/>
    <w:rsid w:val="00551942"/>
    <w:rsid w:val="00551ACF"/>
    <w:rsid w:val="00551CD8"/>
    <w:rsid w:val="00551CEB"/>
    <w:rsid w:val="00551DD6"/>
    <w:rsid w:val="00551E06"/>
    <w:rsid w:val="005521B7"/>
    <w:rsid w:val="005521D7"/>
    <w:rsid w:val="00552570"/>
    <w:rsid w:val="005526C5"/>
    <w:rsid w:val="00552799"/>
    <w:rsid w:val="005527E0"/>
    <w:rsid w:val="00552846"/>
    <w:rsid w:val="005529CB"/>
    <w:rsid w:val="00552DF1"/>
    <w:rsid w:val="00552E9F"/>
    <w:rsid w:val="00553052"/>
    <w:rsid w:val="0055334D"/>
    <w:rsid w:val="00553476"/>
    <w:rsid w:val="005537FE"/>
    <w:rsid w:val="00553BED"/>
    <w:rsid w:val="00553D8B"/>
    <w:rsid w:val="00553FD5"/>
    <w:rsid w:val="00554063"/>
    <w:rsid w:val="0055415C"/>
    <w:rsid w:val="00554E35"/>
    <w:rsid w:val="00554FB1"/>
    <w:rsid w:val="00555200"/>
    <w:rsid w:val="005554A6"/>
    <w:rsid w:val="00555550"/>
    <w:rsid w:val="0055599B"/>
    <w:rsid w:val="00555D13"/>
    <w:rsid w:val="00555E61"/>
    <w:rsid w:val="005564B8"/>
    <w:rsid w:val="005564E1"/>
    <w:rsid w:val="0055657E"/>
    <w:rsid w:val="00556F16"/>
    <w:rsid w:val="00556F92"/>
    <w:rsid w:val="00557131"/>
    <w:rsid w:val="00557275"/>
    <w:rsid w:val="0055732F"/>
    <w:rsid w:val="00557359"/>
    <w:rsid w:val="005575BF"/>
    <w:rsid w:val="00557D16"/>
    <w:rsid w:val="00557E95"/>
    <w:rsid w:val="00557F42"/>
    <w:rsid w:val="00557F58"/>
    <w:rsid w:val="00557FED"/>
    <w:rsid w:val="0056013A"/>
    <w:rsid w:val="00560181"/>
    <w:rsid w:val="005603FF"/>
    <w:rsid w:val="00560600"/>
    <w:rsid w:val="0056071F"/>
    <w:rsid w:val="0056091B"/>
    <w:rsid w:val="00560C8D"/>
    <w:rsid w:val="00560D1E"/>
    <w:rsid w:val="00561002"/>
    <w:rsid w:val="005610AE"/>
    <w:rsid w:val="005610E0"/>
    <w:rsid w:val="00561280"/>
    <w:rsid w:val="005612BD"/>
    <w:rsid w:val="005612DF"/>
    <w:rsid w:val="005615DD"/>
    <w:rsid w:val="00561851"/>
    <w:rsid w:val="00561889"/>
    <w:rsid w:val="00561CB5"/>
    <w:rsid w:val="00561D76"/>
    <w:rsid w:val="00561EB1"/>
    <w:rsid w:val="00561F47"/>
    <w:rsid w:val="00562358"/>
    <w:rsid w:val="0056284F"/>
    <w:rsid w:val="00562931"/>
    <w:rsid w:val="0056293B"/>
    <w:rsid w:val="00562CB1"/>
    <w:rsid w:val="00562DD0"/>
    <w:rsid w:val="00562E64"/>
    <w:rsid w:val="00562FD5"/>
    <w:rsid w:val="00563510"/>
    <w:rsid w:val="0056381A"/>
    <w:rsid w:val="0056387A"/>
    <w:rsid w:val="00563B42"/>
    <w:rsid w:val="00563C6E"/>
    <w:rsid w:val="00563E06"/>
    <w:rsid w:val="00563E1C"/>
    <w:rsid w:val="00563ED3"/>
    <w:rsid w:val="00563EFD"/>
    <w:rsid w:val="005642C1"/>
    <w:rsid w:val="0056439E"/>
    <w:rsid w:val="005647A0"/>
    <w:rsid w:val="005649DF"/>
    <w:rsid w:val="00564A97"/>
    <w:rsid w:val="00564CD8"/>
    <w:rsid w:val="00564F02"/>
    <w:rsid w:val="00565006"/>
    <w:rsid w:val="005650D6"/>
    <w:rsid w:val="00565444"/>
    <w:rsid w:val="00565563"/>
    <w:rsid w:val="00565899"/>
    <w:rsid w:val="005659FB"/>
    <w:rsid w:val="00565BC1"/>
    <w:rsid w:val="00565C71"/>
    <w:rsid w:val="00565C73"/>
    <w:rsid w:val="0056616B"/>
    <w:rsid w:val="005661F5"/>
    <w:rsid w:val="0056635E"/>
    <w:rsid w:val="005663E4"/>
    <w:rsid w:val="0056645F"/>
    <w:rsid w:val="005665BA"/>
    <w:rsid w:val="00566639"/>
    <w:rsid w:val="00566A47"/>
    <w:rsid w:val="00566AB6"/>
    <w:rsid w:val="00566D09"/>
    <w:rsid w:val="00566E19"/>
    <w:rsid w:val="00566FC7"/>
    <w:rsid w:val="005671EE"/>
    <w:rsid w:val="00567497"/>
    <w:rsid w:val="005674A0"/>
    <w:rsid w:val="00567581"/>
    <w:rsid w:val="005675A3"/>
    <w:rsid w:val="00567ACC"/>
    <w:rsid w:val="00567CF7"/>
    <w:rsid w:val="00567E53"/>
    <w:rsid w:val="00570150"/>
    <w:rsid w:val="005701F2"/>
    <w:rsid w:val="0057053B"/>
    <w:rsid w:val="005707C1"/>
    <w:rsid w:val="00570E3C"/>
    <w:rsid w:val="00570E5F"/>
    <w:rsid w:val="00571009"/>
    <w:rsid w:val="0057106F"/>
    <w:rsid w:val="00571291"/>
    <w:rsid w:val="00571369"/>
    <w:rsid w:val="00571564"/>
    <w:rsid w:val="005716FB"/>
    <w:rsid w:val="00571B16"/>
    <w:rsid w:val="00571C57"/>
    <w:rsid w:val="00571F81"/>
    <w:rsid w:val="00572047"/>
    <w:rsid w:val="005720A8"/>
    <w:rsid w:val="005721D2"/>
    <w:rsid w:val="00572259"/>
    <w:rsid w:val="005723B4"/>
    <w:rsid w:val="005724EC"/>
    <w:rsid w:val="005725B2"/>
    <w:rsid w:val="0057274C"/>
    <w:rsid w:val="005728B6"/>
    <w:rsid w:val="00572903"/>
    <w:rsid w:val="00572C3E"/>
    <w:rsid w:val="00572CF2"/>
    <w:rsid w:val="00572E26"/>
    <w:rsid w:val="00572F51"/>
    <w:rsid w:val="00573143"/>
    <w:rsid w:val="005731F0"/>
    <w:rsid w:val="005731F7"/>
    <w:rsid w:val="00573311"/>
    <w:rsid w:val="0057340C"/>
    <w:rsid w:val="005734DD"/>
    <w:rsid w:val="005735D2"/>
    <w:rsid w:val="0057361C"/>
    <w:rsid w:val="005736E7"/>
    <w:rsid w:val="005737BE"/>
    <w:rsid w:val="00573ABD"/>
    <w:rsid w:val="00573E1D"/>
    <w:rsid w:val="00573FEA"/>
    <w:rsid w:val="0057400F"/>
    <w:rsid w:val="005740BD"/>
    <w:rsid w:val="0057428C"/>
    <w:rsid w:val="0057453B"/>
    <w:rsid w:val="00574742"/>
    <w:rsid w:val="005747D3"/>
    <w:rsid w:val="00574836"/>
    <w:rsid w:val="0057499E"/>
    <w:rsid w:val="00574A47"/>
    <w:rsid w:val="00574C66"/>
    <w:rsid w:val="00574D51"/>
    <w:rsid w:val="00574FD8"/>
    <w:rsid w:val="005752E8"/>
    <w:rsid w:val="0057536D"/>
    <w:rsid w:val="0057542C"/>
    <w:rsid w:val="005755FF"/>
    <w:rsid w:val="00575716"/>
    <w:rsid w:val="0057575A"/>
    <w:rsid w:val="00575A06"/>
    <w:rsid w:val="00575A11"/>
    <w:rsid w:val="00575A2A"/>
    <w:rsid w:val="00575E1A"/>
    <w:rsid w:val="00576217"/>
    <w:rsid w:val="00576229"/>
    <w:rsid w:val="00576324"/>
    <w:rsid w:val="00576591"/>
    <w:rsid w:val="005765A4"/>
    <w:rsid w:val="005765DE"/>
    <w:rsid w:val="00576887"/>
    <w:rsid w:val="00576A12"/>
    <w:rsid w:val="00576D74"/>
    <w:rsid w:val="00576F03"/>
    <w:rsid w:val="00576F85"/>
    <w:rsid w:val="00576FBC"/>
    <w:rsid w:val="0057710B"/>
    <w:rsid w:val="005773F5"/>
    <w:rsid w:val="00577510"/>
    <w:rsid w:val="00577694"/>
    <w:rsid w:val="00577734"/>
    <w:rsid w:val="005779C3"/>
    <w:rsid w:val="00580138"/>
    <w:rsid w:val="005802F6"/>
    <w:rsid w:val="00580319"/>
    <w:rsid w:val="005803EA"/>
    <w:rsid w:val="0058043A"/>
    <w:rsid w:val="005806C2"/>
    <w:rsid w:val="00580717"/>
    <w:rsid w:val="00580B6D"/>
    <w:rsid w:val="005810AF"/>
    <w:rsid w:val="005812BD"/>
    <w:rsid w:val="00581798"/>
    <w:rsid w:val="005817BA"/>
    <w:rsid w:val="005819D8"/>
    <w:rsid w:val="00581A15"/>
    <w:rsid w:val="00581F48"/>
    <w:rsid w:val="0058222E"/>
    <w:rsid w:val="005823BA"/>
    <w:rsid w:val="005825DE"/>
    <w:rsid w:val="00582601"/>
    <w:rsid w:val="005826CA"/>
    <w:rsid w:val="005826DF"/>
    <w:rsid w:val="005832DC"/>
    <w:rsid w:val="005833F3"/>
    <w:rsid w:val="00583537"/>
    <w:rsid w:val="005836B2"/>
    <w:rsid w:val="005839BD"/>
    <w:rsid w:val="00583C71"/>
    <w:rsid w:val="005840FE"/>
    <w:rsid w:val="00584121"/>
    <w:rsid w:val="0058414A"/>
    <w:rsid w:val="005843EF"/>
    <w:rsid w:val="0058463D"/>
    <w:rsid w:val="0058476D"/>
    <w:rsid w:val="00584CB7"/>
    <w:rsid w:val="0058505D"/>
    <w:rsid w:val="0058544E"/>
    <w:rsid w:val="0058550E"/>
    <w:rsid w:val="005855C3"/>
    <w:rsid w:val="005857CE"/>
    <w:rsid w:val="00585B5B"/>
    <w:rsid w:val="00585C51"/>
    <w:rsid w:val="0058611D"/>
    <w:rsid w:val="005864F8"/>
    <w:rsid w:val="005865D4"/>
    <w:rsid w:val="00586B9F"/>
    <w:rsid w:val="00586E50"/>
    <w:rsid w:val="00586F31"/>
    <w:rsid w:val="00586F74"/>
    <w:rsid w:val="0058710A"/>
    <w:rsid w:val="0058727B"/>
    <w:rsid w:val="00587391"/>
    <w:rsid w:val="00587394"/>
    <w:rsid w:val="0058748B"/>
    <w:rsid w:val="005875CA"/>
    <w:rsid w:val="00587872"/>
    <w:rsid w:val="00587A50"/>
    <w:rsid w:val="00587B5C"/>
    <w:rsid w:val="00590073"/>
    <w:rsid w:val="005901DC"/>
    <w:rsid w:val="005905C9"/>
    <w:rsid w:val="0059065B"/>
    <w:rsid w:val="0059074C"/>
    <w:rsid w:val="00590D78"/>
    <w:rsid w:val="00590E02"/>
    <w:rsid w:val="00591181"/>
    <w:rsid w:val="00591254"/>
    <w:rsid w:val="005917C4"/>
    <w:rsid w:val="00591D1C"/>
    <w:rsid w:val="00592166"/>
    <w:rsid w:val="005924FE"/>
    <w:rsid w:val="005926DB"/>
    <w:rsid w:val="00592772"/>
    <w:rsid w:val="005928C5"/>
    <w:rsid w:val="00592B12"/>
    <w:rsid w:val="00592BD7"/>
    <w:rsid w:val="00592E76"/>
    <w:rsid w:val="005931F9"/>
    <w:rsid w:val="00593283"/>
    <w:rsid w:val="005932A9"/>
    <w:rsid w:val="0059336E"/>
    <w:rsid w:val="0059354B"/>
    <w:rsid w:val="00593AB9"/>
    <w:rsid w:val="00593D5A"/>
    <w:rsid w:val="00593FE2"/>
    <w:rsid w:val="005942BB"/>
    <w:rsid w:val="0059450F"/>
    <w:rsid w:val="00594587"/>
    <w:rsid w:val="0059470D"/>
    <w:rsid w:val="005947C9"/>
    <w:rsid w:val="005949DB"/>
    <w:rsid w:val="00594A27"/>
    <w:rsid w:val="00594FF3"/>
    <w:rsid w:val="00595035"/>
    <w:rsid w:val="00595558"/>
    <w:rsid w:val="00595573"/>
    <w:rsid w:val="005957DC"/>
    <w:rsid w:val="00595A59"/>
    <w:rsid w:val="00595B40"/>
    <w:rsid w:val="00595DC5"/>
    <w:rsid w:val="00595F63"/>
    <w:rsid w:val="005960C9"/>
    <w:rsid w:val="005962D7"/>
    <w:rsid w:val="0059632C"/>
    <w:rsid w:val="0059661F"/>
    <w:rsid w:val="005969A5"/>
    <w:rsid w:val="005969D8"/>
    <w:rsid w:val="00596B71"/>
    <w:rsid w:val="00596C86"/>
    <w:rsid w:val="00596F59"/>
    <w:rsid w:val="005972C4"/>
    <w:rsid w:val="005972D9"/>
    <w:rsid w:val="005972E6"/>
    <w:rsid w:val="005974B0"/>
    <w:rsid w:val="005974C9"/>
    <w:rsid w:val="005979F0"/>
    <w:rsid w:val="005979FD"/>
    <w:rsid w:val="00597D2D"/>
    <w:rsid w:val="00597FD7"/>
    <w:rsid w:val="005A01A3"/>
    <w:rsid w:val="005A01F5"/>
    <w:rsid w:val="005A057A"/>
    <w:rsid w:val="005A06EC"/>
    <w:rsid w:val="005A070D"/>
    <w:rsid w:val="005A081D"/>
    <w:rsid w:val="005A081E"/>
    <w:rsid w:val="005A0AF1"/>
    <w:rsid w:val="005A0B6D"/>
    <w:rsid w:val="005A0D7E"/>
    <w:rsid w:val="005A116B"/>
    <w:rsid w:val="005A128D"/>
    <w:rsid w:val="005A152D"/>
    <w:rsid w:val="005A1649"/>
    <w:rsid w:val="005A1781"/>
    <w:rsid w:val="005A17CA"/>
    <w:rsid w:val="005A1A0D"/>
    <w:rsid w:val="005A1A33"/>
    <w:rsid w:val="005A1D08"/>
    <w:rsid w:val="005A1E21"/>
    <w:rsid w:val="005A253C"/>
    <w:rsid w:val="005A27CE"/>
    <w:rsid w:val="005A2895"/>
    <w:rsid w:val="005A2BC2"/>
    <w:rsid w:val="005A2D28"/>
    <w:rsid w:val="005A2D4B"/>
    <w:rsid w:val="005A3206"/>
    <w:rsid w:val="005A32C8"/>
    <w:rsid w:val="005A33D3"/>
    <w:rsid w:val="005A34F8"/>
    <w:rsid w:val="005A353E"/>
    <w:rsid w:val="005A35B8"/>
    <w:rsid w:val="005A3752"/>
    <w:rsid w:val="005A3788"/>
    <w:rsid w:val="005A38EF"/>
    <w:rsid w:val="005A39A2"/>
    <w:rsid w:val="005A3B57"/>
    <w:rsid w:val="005A3D1A"/>
    <w:rsid w:val="005A3DEA"/>
    <w:rsid w:val="005A3E78"/>
    <w:rsid w:val="005A3F06"/>
    <w:rsid w:val="005A3F51"/>
    <w:rsid w:val="005A40F5"/>
    <w:rsid w:val="005A443B"/>
    <w:rsid w:val="005A44C8"/>
    <w:rsid w:val="005A46F6"/>
    <w:rsid w:val="005A4ABF"/>
    <w:rsid w:val="005A4B02"/>
    <w:rsid w:val="005A4C5A"/>
    <w:rsid w:val="005A4D34"/>
    <w:rsid w:val="005A4E8C"/>
    <w:rsid w:val="005A4FDA"/>
    <w:rsid w:val="005A51AC"/>
    <w:rsid w:val="005A5290"/>
    <w:rsid w:val="005A56A1"/>
    <w:rsid w:val="005A5C1D"/>
    <w:rsid w:val="005A5E7B"/>
    <w:rsid w:val="005A603E"/>
    <w:rsid w:val="005A6236"/>
    <w:rsid w:val="005A63EC"/>
    <w:rsid w:val="005A6525"/>
    <w:rsid w:val="005A698F"/>
    <w:rsid w:val="005A6C69"/>
    <w:rsid w:val="005A6DD3"/>
    <w:rsid w:val="005A6DE4"/>
    <w:rsid w:val="005A6E73"/>
    <w:rsid w:val="005A7127"/>
    <w:rsid w:val="005A7253"/>
    <w:rsid w:val="005A726B"/>
    <w:rsid w:val="005A744A"/>
    <w:rsid w:val="005A75E9"/>
    <w:rsid w:val="005A773A"/>
    <w:rsid w:val="005A7946"/>
    <w:rsid w:val="005A7A3C"/>
    <w:rsid w:val="005A7A9C"/>
    <w:rsid w:val="005A7D53"/>
    <w:rsid w:val="005A7F4E"/>
    <w:rsid w:val="005A7F6F"/>
    <w:rsid w:val="005A7F7A"/>
    <w:rsid w:val="005A7FCA"/>
    <w:rsid w:val="005B0005"/>
    <w:rsid w:val="005B0033"/>
    <w:rsid w:val="005B007F"/>
    <w:rsid w:val="005B03C3"/>
    <w:rsid w:val="005B06D3"/>
    <w:rsid w:val="005B095B"/>
    <w:rsid w:val="005B0EDA"/>
    <w:rsid w:val="005B115B"/>
    <w:rsid w:val="005B14A6"/>
    <w:rsid w:val="005B1775"/>
    <w:rsid w:val="005B1835"/>
    <w:rsid w:val="005B1925"/>
    <w:rsid w:val="005B19D1"/>
    <w:rsid w:val="005B1AAB"/>
    <w:rsid w:val="005B1AC6"/>
    <w:rsid w:val="005B1C96"/>
    <w:rsid w:val="005B1D82"/>
    <w:rsid w:val="005B215C"/>
    <w:rsid w:val="005B245F"/>
    <w:rsid w:val="005B25BA"/>
    <w:rsid w:val="005B2640"/>
    <w:rsid w:val="005B2764"/>
    <w:rsid w:val="005B2912"/>
    <w:rsid w:val="005B298E"/>
    <w:rsid w:val="005B2B4D"/>
    <w:rsid w:val="005B2BAD"/>
    <w:rsid w:val="005B3253"/>
    <w:rsid w:val="005B3273"/>
    <w:rsid w:val="005B32D6"/>
    <w:rsid w:val="005B335B"/>
    <w:rsid w:val="005B3452"/>
    <w:rsid w:val="005B36C8"/>
    <w:rsid w:val="005B36D7"/>
    <w:rsid w:val="005B3727"/>
    <w:rsid w:val="005B37E6"/>
    <w:rsid w:val="005B398B"/>
    <w:rsid w:val="005B39B4"/>
    <w:rsid w:val="005B3A61"/>
    <w:rsid w:val="005B3F14"/>
    <w:rsid w:val="005B410B"/>
    <w:rsid w:val="005B42D9"/>
    <w:rsid w:val="005B4405"/>
    <w:rsid w:val="005B4AD3"/>
    <w:rsid w:val="005B4C28"/>
    <w:rsid w:val="005B4F60"/>
    <w:rsid w:val="005B50F6"/>
    <w:rsid w:val="005B56B8"/>
    <w:rsid w:val="005B57E0"/>
    <w:rsid w:val="005B5A53"/>
    <w:rsid w:val="005B5AC2"/>
    <w:rsid w:val="005B5C6F"/>
    <w:rsid w:val="005B5C86"/>
    <w:rsid w:val="005B5F1D"/>
    <w:rsid w:val="005B60BD"/>
    <w:rsid w:val="005B6194"/>
    <w:rsid w:val="005B61AB"/>
    <w:rsid w:val="005B6561"/>
    <w:rsid w:val="005B65E7"/>
    <w:rsid w:val="005B693C"/>
    <w:rsid w:val="005B6DEE"/>
    <w:rsid w:val="005B7107"/>
    <w:rsid w:val="005B7152"/>
    <w:rsid w:val="005B7682"/>
    <w:rsid w:val="005B78B4"/>
    <w:rsid w:val="005B7950"/>
    <w:rsid w:val="005B79A7"/>
    <w:rsid w:val="005B7B3F"/>
    <w:rsid w:val="005B7BD8"/>
    <w:rsid w:val="005B7DB5"/>
    <w:rsid w:val="005B7E90"/>
    <w:rsid w:val="005B7FEA"/>
    <w:rsid w:val="005C000A"/>
    <w:rsid w:val="005C019C"/>
    <w:rsid w:val="005C035B"/>
    <w:rsid w:val="005C03CA"/>
    <w:rsid w:val="005C04FA"/>
    <w:rsid w:val="005C0587"/>
    <w:rsid w:val="005C05AC"/>
    <w:rsid w:val="005C05B5"/>
    <w:rsid w:val="005C089B"/>
    <w:rsid w:val="005C08B8"/>
    <w:rsid w:val="005C08EC"/>
    <w:rsid w:val="005C0AF6"/>
    <w:rsid w:val="005C0D9D"/>
    <w:rsid w:val="005C0F42"/>
    <w:rsid w:val="005C1060"/>
    <w:rsid w:val="005C107C"/>
    <w:rsid w:val="005C14DC"/>
    <w:rsid w:val="005C1693"/>
    <w:rsid w:val="005C178A"/>
    <w:rsid w:val="005C17DD"/>
    <w:rsid w:val="005C17FE"/>
    <w:rsid w:val="005C199A"/>
    <w:rsid w:val="005C1A32"/>
    <w:rsid w:val="005C1DD6"/>
    <w:rsid w:val="005C1E7E"/>
    <w:rsid w:val="005C1F4E"/>
    <w:rsid w:val="005C22AD"/>
    <w:rsid w:val="005C22D0"/>
    <w:rsid w:val="005C26B5"/>
    <w:rsid w:val="005C27EC"/>
    <w:rsid w:val="005C287A"/>
    <w:rsid w:val="005C29FC"/>
    <w:rsid w:val="005C2BA4"/>
    <w:rsid w:val="005C2CDE"/>
    <w:rsid w:val="005C2E96"/>
    <w:rsid w:val="005C3003"/>
    <w:rsid w:val="005C311F"/>
    <w:rsid w:val="005C31D2"/>
    <w:rsid w:val="005C31F9"/>
    <w:rsid w:val="005C31FC"/>
    <w:rsid w:val="005C3DC3"/>
    <w:rsid w:val="005C3FA0"/>
    <w:rsid w:val="005C40E0"/>
    <w:rsid w:val="005C4255"/>
    <w:rsid w:val="005C45D6"/>
    <w:rsid w:val="005C475B"/>
    <w:rsid w:val="005C47D6"/>
    <w:rsid w:val="005C497C"/>
    <w:rsid w:val="005C4B83"/>
    <w:rsid w:val="005C4BCF"/>
    <w:rsid w:val="005C504D"/>
    <w:rsid w:val="005C5187"/>
    <w:rsid w:val="005C5323"/>
    <w:rsid w:val="005C54D2"/>
    <w:rsid w:val="005C572D"/>
    <w:rsid w:val="005C5731"/>
    <w:rsid w:val="005C5827"/>
    <w:rsid w:val="005C5B1A"/>
    <w:rsid w:val="005C5B78"/>
    <w:rsid w:val="005C5C39"/>
    <w:rsid w:val="005C5CE7"/>
    <w:rsid w:val="005C5E12"/>
    <w:rsid w:val="005C5FED"/>
    <w:rsid w:val="005C67C1"/>
    <w:rsid w:val="005C6854"/>
    <w:rsid w:val="005C6A1C"/>
    <w:rsid w:val="005C6AE5"/>
    <w:rsid w:val="005C6C07"/>
    <w:rsid w:val="005C6CB7"/>
    <w:rsid w:val="005C6CD5"/>
    <w:rsid w:val="005C6E46"/>
    <w:rsid w:val="005C6E82"/>
    <w:rsid w:val="005C6EA5"/>
    <w:rsid w:val="005C71B0"/>
    <w:rsid w:val="005C7327"/>
    <w:rsid w:val="005C732B"/>
    <w:rsid w:val="005C73EC"/>
    <w:rsid w:val="005C745D"/>
    <w:rsid w:val="005C7592"/>
    <w:rsid w:val="005C759E"/>
    <w:rsid w:val="005C75ED"/>
    <w:rsid w:val="005C77E9"/>
    <w:rsid w:val="005C7C9F"/>
    <w:rsid w:val="005C7CA6"/>
    <w:rsid w:val="005C7EC2"/>
    <w:rsid w:val="005C7EC5"/>
    <w:rsid w:val="005C7ED5"/>
    <w:rsid w:val="005C7ED9"/>
    <w:rsid w:val="005C7FC8"/>
    <w:rsid w:val="005D0083"/>
    <w:rsid w:val="005D01B1"/>
    <w:rsid w:val="005D0326"/>
    <w:rsid w:val="005D08C1"/>
    <w:rsid w:val="005D0B52"/>
    <w:rsid w:val="005D0CB6"/>
    <w:rsid w:val="005D0DE6"/>
    <w:rsid w:val="005D0FB3"/>
    <w:rsid w:val="005D10B2"/>
    <w:rsid w:val="005D12C3"/>
    <w:rsid w:val="005D136C"/>
    <w:rsid w:val="005D1B2D"/>
    <w:rsid w:val="005D1E1D"/>
    <w:rsid w:val="005D1F36"/>
    <w:rsid w:val="005D21D5"/>
    <w:rsid w:val="005D283F"/>
    <w:rsid w:val="005D2844"/>
    <w:rsid w:val="005D2B27"/>
    <w:rsid w:val="005D2DE7"/>
    <w:rsid w:val="005D2DE9"/>
    <w:rsid w:val="005D2FF0"/>
    <w:rsid w:val="005D38B4"/>
    <w:rsid w:val="005D3993"/>
    <w:rsid w:val="005D3B9C"/>
    <w:rsid w:val="005D462A"/>
    <w:rsid w:val="005D4AB1"/>
    <w:rsid w:val="005D4DCF"/>
    <w:rsid w:val="005D4FD1"/>
    <w:rsid w:val="005D50E6"/>
    <w:rsid w:val="005D50FD"/>
    <w:rsid w:val="005D516E"/>
    <w:rsid w:val="005D56E1"/>
    <w:rsid w:val="005D582E"/>
    <w:rsid w:val="005D596F"/>
    <w:rsid w:val="005D5B63"/>
    <w:rsid w:val="005D5D26"/>
    <w:rsid w:val="005D5E1B"/>
    <w:rsid w:val="005D60DD"/>
    <w:rsid w:val="005D6254"/>
    <w:rsid w:val="005D63B6"/>
    <w:rsid w:val="005D657F"/>
    <w:rsid w:val="005D668F"/>
    <w:rsid w:val="005D69EB"/>
    <w:rsid w:val="005D6BE2"/>
    <w:rsid w:val="005D6C64"/>
    <w:rsid w:val="005D6D0B"/>
    <w:rsid w:val="005D6DC6"/>
    <w:rsid w:val="005D6DE2"/>
    <w:rsid w:val="005D6FC7"/>
    <w:rsid w:val="005D6FD3"/>
    <w:rsid w:val="005D7465"/>
    <w:rsid w:val="005D75CE"/>
    <w:rsid w:val="005D75D2"/>
    <w:rsid w:val="005D7849"/>
    <w:rsid w:val="005D7A86"/>
    <w:rsid w:val="005D7D29"/>
    <w:rsid w:val="005D7D8F"/>
    <w:rsid w:val="005D7EB1"/>
    <w:rsid w:val="005D7ECC"/>
    <w:rsid w:val="005E04DA"/>
    <w:rsid w:val="005E05B5"/>
    <w:rsid w:val="005E06B9"/>
    <w:rsid w:val="005E0745"/>
    <w:rsid w:val="005E0902"/>
    <w:rsid w:val="005E0953"/>
    <w:rsid w:val="005E098F"/>
    <w:rsid w:val="005E0AB9"/>
    <w:rsid w:val="005E0B6B"/>
    <w:rsid w:val="005E10C1"/>
    <w:rsid w:val="005E1127"/>
    <w:rsid w:val="005E1225"/>
    <w:rsid w:val="005E12C4"/>
    <w:rsid w:val="005E136F"/>
    <w:rsid w:val="005E1390"/>
    <w:rsid w:val="005E15E5"/>
    <w:rsid w:val="005E1636"/>
    <w:rsid w:val="005E1688"/>
    <w:rsid w:val="005E16CA"/>
    <w:rsid w:val="005E1760"/>
    <w:rsid w:val="005E190E"/>
    <w:rsid w:val="005E1AEF"/>
    <w:rsid w:val="005E1D47"/>
    <w:rsid w:val="005E1E12"/>
    <w:rsid w:val="005E1E71"/>
    <w:rsid w:val="005E2181"/>
    <w:rsid w:val="005E22AA"/>
    <w:rsid w:val="005E2347"/>
    <w:rsid w:val="005E235B"/>
    <w:rsid w:val="005E2475"/>
    <w:rsid w:val="005E2895"/>
    <w:rsid w:val="005E2A15"/>
    <w:rsid w:val="005E2DB4"/>
    <w:rsid w:val="005E3006"/>
    <w:rsid w:val="005E30FE"/>
    <w:rsid w:val="005E335E"/>
    <w:rsid w:val="005E33BD"/>
    <w:rsid w:val="005E3445"/>
    <w:rsid w:val="005E396C"/>
    <w:rsid w:val="005E3ACB"/>
    <w:rsid w:val="005E3AD8"/>
    <w:rsid w:val="005E3E29"/>
    <w:rsid w:val="005E3F08"/>
    <w:rsid w:val="005E3F9A"/>
    <w:rsid w:val="005E4169"/>
    <w:rsid w:val="005E434B"/>
    <w:rsid w:val="005E448D"/>
    <w:rsid w:val="005E4669"/>
    <w:rsid w:val="005E4D4A"/>
    <w:rsid w:val="005E4F3E"/>
    <w:rsid w:val="005E4F8B"/>
    <w:rsid w:val="005E50EC"/>
    <w:rsid w:val="005E522F"/>
    <w:rsid w:val="005E5676"/>
    <w:rsid w:val="005E577F"/>
    <w:rsid w:val="005E5855"/>
    <w:rsid w:val="005E5978"/>
    <w:rsid w:val="005E616D"/>
    <w:rsid w:val="005E625E"/>
    <w:rsid w:val="005E66E3"/>
    <w:rsid w:val="005E6925"/>
    <w:rsid w:val="005E694F"/>
    <w:rsid w:val="005E6965"/>
    <w:rsid w:val="005E6EA5"/>
    <w:rsid w:val="005E6F0B"/>
    <w:rsid w:val="005E6F63"/>
    <w:rsid w:val="005E7079"/>
    <w:rsid w:val="005E7142"/>
    <w:rsid w:val="005E73CE"/>
    <w:rsid w:val="005E74E2"/>
    <w:rsid w:val="005E7737"/>
    <w:rsid w:val="005E789F"/>
    <w:rsid w:val="005E7FAD"/>
    <w:rsid w:val="005F0272"/>
    <w:rsid w:val="005F06E6"/>
    <w:rsid w:val="005F0757"/>
    <w:rsid w:val="005F076A"/>
    <w:rsid w:val="005F0AD4"/>
    <w:rsid w:val="005F0BFF"/>
    <w:rsid w:val="005F0C21"/>
    <w:rsid w:val="005F1021"/>
    <w:rsid w:val="005F1026"/>
    <w:rsid w:val="005F1137"/>
    <w:rsid w:val="005F1220"/>
    <w:rsid w:val="005F15BB"/>
    <w:rsid w:val="005F1AC6"/>
    <w:rsid w:val="005F1B15"/>
    <w:rsid w:val="005F1C09"/>
    <w:rsid w:val="005F1C14"/>
    <w:rsid w:val="005F1D2C"/>
    <w:rsid w:val="005F1DD2"/>
    <w:rsid w:val="005F1EF7"/>
    <w:rsid w:val="005F20E8"/>
    <w:rsid w:val="005F20FD"/>
    <w:rsid w:val="005F222A"/>
    <w:rsid w:val="005F22F0"/>
    <w:rsid w:val="005F231E"/>
    <w:rsid w:val="005F253A"/>
    <w:rsid w:val="005F2707"/>
    <w:rsid w:val="005F297C"/>
    <w:rsid w:val="005F2CEB"/>
    <w:rsid w:val="005F2EBF"/>
    <w:rsid w:val="005F2EF4"/>
    <w:rsid w:val="005F3047"/>
    <w:rsid w:val="005F321A"/>
    <w:rsid w:val="005F32C8"/>
    <w:rsid w:val="005F3363"/>
    <w:rsid w:val="005F3546"/>
    <w:rsid w:val="005F3575"/>
    <w:rsid w:val="005F3AF9"/>
    <w:rsid w:val="005F3B37"/>
    <w:rsid w:val="005F3BD0"/>
    <w:rsid w:val="005F3C51"/>
    <w:rsid w:val="005F3EC2"/>
    <w:rsid w:val="005F3F43"/>
    <w:rsid w:val="005F42EE"/>
    <w:rsid w:val="005F4591"/>
    <w:rsid w:val="005F465B"/>
    <w:rsid w:val="005F49C6"/>
    <w:rsid w:val="005F4B65"/>
    <w:rsid w:val="005F51A7"/>
    <w:rsid w:val="005F51AB"/>
    <w:rsid w:val="005F51FD"/>
    <w:rsid w:val="005F53D6"/>
    <w:rsid w:val="005F559A"/>
    <w:rsid w:val="005F561F"/>
    <w:rsid w:val="005F5718"/>
    <w:rsid w:val="005F5ABA"/>
    <w:rsid w:val="005F5ACC"/>
    <w:rsid w:val="005F5CAF"/>
    <w:rsid w:val="005F5DBF"/>
    <w:rsid w:val="005F5F17"/>
    <w:rsid w:val="005F62AD"/>
    <w:rsid w:val="005F63EA"/>
    <w:rsid w:val="005F6427"/>
    <w:rsid w:val="005F64EA"/>
    <w:rsid w:val="005F66C7"/>
    <w:rsid w:val="005F6923"/>
    <w:rsid w:val="005F6D1F"/>
    <w:rsid w:val="005F6D21"/>
    <w:rsid w:val="005F6D5C"/>
    <w:rsid w:val="005F7103"/>
    <w:rsid w:val="005F7271"/>
    <w:rsid w:val="005F728B"/>
    <w:rsid w:val="005F7523"/>
    <w:rsid w:val="005F76E7"/>
    <w:rsid w:val="005F77B5"/>
    <w:rsid w:val="005F7A9D"/>
    <w:rsid w:val="005F7AE0"/>
    <w:rsid w:val="005F7B5C"/>
    <w:rsid w:val="005F7B84"/>
    <w:rsid w:val="005F7BA8"/>
    <w:rsid w:val="005F7E11"/>
    <w:rsid w:val="005F7F55"/>
    <w:rsid w:val="0060002E"/>
    <w:rsid w:val="00600270"/>
    <w:rsid w:val="006006A2"/>
    <w:rsid w:val="00600700"/>
    <w:rsid w:val="00600796"/>
    <w:rsid w:val="00600869"/>
    <w:rsid w:val="00600B31"/>
    <w:rsid w:val="00600CE9"/>
    <w:rsid w:val="006011A8"/>
    <w:rsid w:val="0060144C"/>
    <w:rsid w:val="00601563"/>
    <w:rsid w:val="006015FC"/>
    <w:rsid w:val="00601B09"/>
    <w:rsid w:val="00601CA6"/>
    <w:rsid w:val="00601DE6"/>
    <w:rsid w:val="0060214C"/>
    <w:rsid w:val="0060291B"/>
    <w:rsid w:val="00602C87"/>
    <w:rsid w:val="00602CA9"/>
    <w:rsid w:val="00602DD0"/>
    <w:rsid w:val="00602EAA"/>
    <w:rsid w:val="00602F4A"/>
    <w:rsid w:val="00603114"/>
    <w:rsid w:val="0060342C"/>
    <w:rsid w:val="0060367E"/>
    <w:rsid w:val="00603BCE"/>
    <w:rsid w:val="00603C84"/>
    <w:rsid w:val="00603D7C"/>
    <w:rsid w:val="00603DF4"/>
    <w:rsid w:val="00603E12"/>
    <w:rsid w:val="00603EE8"/>
    <w:rsid w:val="0060403D"/>
    <w:rsid w:val="006040F9"/>
    <w:rsid w:val="0060459B"/>
    <w:rsid w:val="00604BDD"/>
    <w:rsid w:val="00604C21"/>
    <w:rsid w:val="00604CF0"/>
    <w:rsid w:val="00605248"/>
    <w:rsid w:val="00605273"/>
    <w:rsid w:val="0060556F"/>
    <w:rsid w:val="00605635"/>
    <w:rsid w:val="006056E7"/>
    <w:rsid w:val="00605B71"/>
    <w:rsid w:val="00605F3E"/>
    <w:rsid w:val="006060DA"/>
    <w:rsid w:val="00606212"/>
    <w:rsid w:val="0060639F"/>
    <w:rsid w:val="00606400"/>
    <w:rsid w:val="00606B96"/>
    <w:rsid w:val="00606C99"/>
    <w:rsid w:val="00606D99"/>
    <w:rsid w:val="00606EB6"/>
    <w:rsid w:val="0060701D"/>
    <w:rsid w:val="006073FC"/>
    <w:rsid w:val="0060744A"/>
    <w:rsid w:val="00607477"/>
    <w:rsid w:val="006075A7"/>
    <w:rsid w:val="00607AF3"/>
    <w:rsid w:val="00607CB0"/>
    <w:rsid w:val="00607F8C"/>
    <w:rsid w:val="00610193"/>
    <w:rsid w:val="006101DB"/>
    <w:rsid w:val="00610210"/>
    <w:rsid w:val="00610283"/>
    <w:rsid w:val="006106E8"/>
    <w:rsid w:val="006106FA"/>
    <w:rsid w:val="00610900"/>
    <w:rsid w:val="00610959"/>
    <w:rsid w:val="00610A65"/>
    <w:rsid w:val="00610B97"/>
    <w:rsid w:val="00610D22"/>
    <w:rsid w:val="00610D36"/>
    <w:rsid w:val="00610F8F"/>
    <w:rsid w:val="0061112D"/>
    <w:rsid w:val="00611133"/>
    <w:rsid w:val="006113A5"/>
    <w:rsid w:val="0061183B"/>
    <w:rsid w:val="00611C8D"/>
    <w:rsid w:val="00611C91"/>
    <w:rsid w:val="00611DD0"/>
    <w:rsid w:val="00611E57"/>
    <w:rsid w:val="00612379"/>
    <w:rsid w:val="006126E7"/>
    <w:rsid w:val="006127E7"/>
    <w:rsid w:val="00612A20"/>
    <w:rsid w:val="00612B3F"/>
    <w:rsid w:val="00612C17"/>
    <w:rsid w:val="00612C85"/>
    <w:rsid w:val="00612F07"/>
    <w:rsid w:val="00612F1D"/>
    <w:rsid w:val="00613004"/>
    <w:rsid w:val="006130CA"/>
    <w:rsid w:val="006132BF"/>
    <w:rsid w:val="006132D4"/>
    <w:rsid w:val="006136E1"/>
    <w:rsid w:val="0061370B"/>
    <w:rsid w:val="006137B7"/>
    <w:rsid w:val="0061387E"/>
    <w:rsid w:val="00613F1E"/>
    <w:rsid w:val="00613F55"/>
    <w:rsid w:val="0061406C"/>
    <w:rsid w:val="00614140"/>
    <w:rsid w:val="00614623"/>
    <w:rsid w:val="006147BD"/>
    <w:rsid w:val="006148DF"/>
    <w:rsid w:val="006157D7"/>
    <w:rsid w:val="00615F29"/>
    <w:rsid w:val="00615F77"/>
    <w:rsid w:val="00616375"/>
    <w:rsid w:val="0061648A"/>
    <w:rsid w:val="00616596"/>
    <w:rsid w:val="006166F9"/>
    <w:rsid w:val="00616863"/>
    <w:rsid w:val="00616917"/>
    <w:rsid w:val="00616B99"/>
    <w:rsid w:val="00616E59"/>
    <w:rsid w:val="00616E5B"/>
    <w:rsid w:val="00616EE6"/>
    <w:rsid w:val="00617066"/>
    <w:rsid w:val="00617176"/>
    <w:rsid w:val="00617761"/>
    <w:rsid w:val="0061792D"/>
    <w:rsid w:val="00617939"/>
    <w:rsid w:val="00617990"/>
    <w:rsid w:val="00617AC3"/>
    <w:rsid w:val="00617B70"/>
    <w:rsid w:val="00617F59"/>
    <w:rsid w:val="0062004A"/>
    <w:rsid w:val="006200A6"/>
    <w:rsid w:val="006202BD"/>
    <w:rsid w:val="006202CB"/>
    <w:rsid w:val="0062072B"/>
    <w:rsid w:val="006207C6"/>
    <w:rsid w:val="00620B1F"/>
    <w:rsid w:val="00620C88"/>
    <w:rsid w:val="00620E75"/>
    <w:rsid w:val="00621487"/>
    <w:rsid w:val="00621787"/>
    <w:rsid w:val="0062189B"/>
    <w:rsid w:val="006218D7"/>
    <w:rsid w:val="00621FCA"/>
    <w:rsid w:val="00622086"/>
    <w:rsid w:val="006221A8"/>
    <w:rsid w:val="006221F1"/>
    <w:rsid w:val="0062221B"/>
    <w:rsid w:val="006229DF"/>
    <w:rsid w:val="00622CA6"/>
    <w:rsid w:val="006231D4"/>
    <w:rsid w:val="0062340B"/>
    <w:rsid w:val="00623491"/>
    <w:rsid w:val="006235BE"/>
    <w:rsid w:val="006236B8"/>
    <w:rsid w:val="006237DE"/>
    <w:rsid w:val="00623AD8"/>
    <w:rsid w:val="00623B8F"/>
    <w:rsid w:val="0062418C"/>
    <w:rsid w:val="006243A4"/>
    <w:rsid w:val="00624646"/>
    <w:rsid w:val="00624997"/>
    <w:rsid w:val="00624BB2"/>
    <w:rsid w:val="00625416"/>
    <w:rsid w:val="006254D6"/>
    <w:rsid w:val="006254F9"/>
    <w:rsid w:val="006255BC"/>
    <w:rsid w:val="006257C8"/>
    <w:rsid w:val="00625A00"/>
    <w:rsid w:val="00625A40"/>
    <w:rsid w:val="00625AC5"/>
    <w:rsid w:val="00625CB3"/>
    <w:rsid w:val="00625DB3"/>
    <w:rsid w:val="00625E96"/>
    <w:rsid w:val="00625F63"/>
    <w:rsid w:val="00626343"/>
    <w:rsid w:val="0062664B"/>
    <w:rsid w:val="006268C0"/>
    <w:rsid w:val="00626A2E"/>
    <w:rsid w:val="00626E28"/>
    <w:rsid w:val="00626F09"/>
    <w:rsid w:val="0062710C"/>
    <w:rsid w:val="0062710F"/>
    <w:rsid w:val="006274C3"/>
    <w:rsid w:val="006274E6"/>
    <w:rsid w:val="00627846"/>
    <w:rsid w:val="00627A5B"/>
    <w:rsid w:val="00627FA6"/>
    <w:rsid w:val="0063024D"/>
    <w:rsid w:val="006302A5"/>
    <w:rsid w:val="006303F9"/>
    <w:rsid w:val="0063050A"/>
    <w:rsid w:val="006306FB"/>
    <w:rsid w:val="0063083E"/>
    <w:rsid w:val="00630850"/>
    <w:rsid w:val="00630D3A"/>
    <w:rsid w:val="00630DA3"/>
    <w:rsid w:val="00630EAD"/>
    <w:rsid w:val="00631028"/>
    <w:rsid w:val="0063122A"/>
    <w:rsid w:val="00631644"/>
    <w:rsid w:val="006317CC"/>
    <w:rsid w:val="00631D4B"/>
    <w:rsid w:val="006324A6"/>
    <w:rsid w:val="0063257D"/>
    <w:rsid w:val="00632611"/>
    <w:rsid w:val="0063264F"/>
    <w:rsid w:val="0063268D"/>
    <w:rsid w:val="00632C04"/>
    <w:rsid w:val="00632C95"/>
    <w:rsid w:val="00632DF8"/>
    <w:rsid w:val="00632F24"/>
    <w:rsid w:val="0063300D"/>
    <w:rsid w:val="00633207"/>
    <w:rsid w:val="006334B5"/>
    <w:rsid w:val="0063367B"/>
    <w:rsid w:val="00633762"/>
    <w:rsid w:val="006337B1"/>
    <w:rsid w:val="0063391B"/>
    <w:rsid w:val="00633C2B"/>
    <w:rsid w:val="00633DF1"/>
    <w:rsid w:val="00633E65"/>
    <w:rsid w:val="00634193"/>
    <w:rsid w:val="00634347"/>
    <w:rsid w:val="0063442F"/>
    <w:rsid w:val="006344F2"/>
    <w:rsid w:val="00634D12"/>
    <w:rsid w:val="00634D45"/>
    <w:rsid w:val="00635027"/>
    <w:rsid w:val="006352AE"/>
    <w:rsid w:val="006353E6"/>
    <w:rsid w:val="00635424"/>
    <w:rsid w:val="00635564"/>
    <w:rsid w:val="0063590E"/>
    <w:rsid w:val="00635A36"/>
    <w:rsid w:val="00635AB3"/>
    <w:rsid w:val="00635B0D"/>
    <w:rsid w:val="00636117"/>
    <w:rsid w:val="006362B6"/>
    <w:rsid w:val="00636359"/>
    <w:rsid w:val="00636481"/>
    <w:rsid w:val="0063658A"/>
    <w:rsid w:val="006365FD"/>
    <w:rsid w:val="00636883"/>
    <w:rsid w:val="006369B4"/>
    <w:rsid w:val="006369B7"/>
    <w:rsid w:val="00636A06"/>
    <w:rsid w:val="00636BEE"/>
    <w:rsid w:val="00636C2B"/>
    <w:rsid w:val="00636CA7"/>
    <w:rsid w:val="00636CD3"/>
    <w:rsid w:val="00637022"/>
    <w:rsid w:val="00637342"/>
    <w:rsid w:val="00637698"/>
    <w:rsid w:val="006377DD"/>
    <w:rsid w:val="00637885"/>
    <w:rsid w:val="006379D4"/>
    <w:rsid w:val="00637A65"/>
    <w:rsid w:val="00637D0B"/>
    <w:rsid w:val="00640115"/>
    <w:rsid w:val="006406E6"/>
    <w:rsid w:val="00640722"/>
    <w:rsid w:val="00640812"/>
    <w:rsid w:val="0064089F"/>
    <w:rsid w:val="006410F8"/>
    <w:rsid w:val="00641172"/>
    <w:rsid w:val="0064159F"/>
    <w:rsid w:val="006418E2"/>
    <w:rsid w:val="006419E7"/>
    <w:rsid w:val="00641B23"/>
    <w:rsid w:val="00641C50"/>
    <w:rsid w:val="00641D5A"/>
    <w:rsid w:val="00641EB9"/>
    <w:rsid w:val="00641F09"/>
    <w:rsid w:val="00641F11"/>
    <w:rsid w:val="006420E2"/>
    <w:rsid w:val="0064288D"/>
    <w:rsid w:val="00642A52"/>
    <w:rsid w:val="00642A9F"/>
    <w:rsid w:val="00642D21"/>
    <w:rsid w:val="006430AE"/>
    <w:rsid w:val="006433C2"/>
    <w:rsid w:val="006435CF"/>
    <w:rsid w:val="0064373A"/>
    <w:rsid w:val="0064385B"/>
    <w:rsid w:val="0064391A"/>
    <w:rsid w:val="00643962"/>
    <w:rsid w:val="0064399C"/>
    <w:rsid w:val="00643A35"/>
    <w:rsid w:val="00643D0C"/>
    <w:rsid w:val="00643F0E"/>
    <w:rsid w:val="00643F36"/>
    <w:rsid w:val="00644056"/>
    <w:rsid w:val="00644088"/>
    <w:rsid w:val="006441EA"/>
    <w:rsid w:val="006441F8"/>
    <w:rsid w:val="0064444B"/>
    <w:rsid w:val="006446C5"/>
    <w:rsid w:val="00644880"/>
    <w:rsid w:val="00644AD1"/>
    <w:rsid w:val="0064504C"/>
    <w:rsid w:val="00645303"/>
    <w:rsid w:val="00645621"/>
    <w:rsid w:val="006456C3"/>
    <w:rsid w:val="006457B1"/>
    <w:rsid w:val="006457BC"/>
    <w:rsid w:val="006458D7"/>
    <w:rsid w:val="006459C3"/>
    <w:rsid w:val="00645ADE"/>
    <w:rsid w:val="00645AFC"/>
    <w:rsid w:val="00645F71"/>
    <w:rsid w:val="00646159"/>
    <w:rsid w:val="006461E0"/>
    <w:rsid w:val="0064633B"/>
    <w:rsid w:val="00646409"/>
    <w:rsid w:val="00646530"/>
    <w:rsid w:val="006466E5"/>
    <w:rsid w:val="006468BD"/>
    <w:rsid w:val="0064692F"/>
    <w:rsid w:val="00646A5B"/>
    <w:rsid w:val="00646DB8"/>
    <w:rsid w:val="00647443"/>
    <w:rsid w:val="006478A0"/>
    <w:rsid w:val="00647939"/>
    <w:rsid w:val="006479A2"/>
    <w:rsid w:val="00647AA2"/>
    <w:rsid w:val="00647B07"/>
    <w:rsid w:val="00650591"/>
    <w:rsid w:val="00650711"/>
    <w:rsid w:val="00650A52"/>
    <w:rsid w:val="00650A72"/>
    <w:rsid w:val="00650BE3"/>
    <w:rsid w:val="00650C9C"/>
    <w:rsid w:val="00650EFD"/>
    <w:rsid w:val="00651046"/>
    <w:rsid w:val="006511D3"/>
    <w:rsid w:val="00651561"/>
    <w:rsid w:val="006515E3"/>
    <w:rsid w:val="00651AB2"/>
    <w:rsid w:val="00651BE2"/>
    <w:rsid w:val="00652239"/>
    <w:rsid w:val="00652295"/>
    <w:rsid w:val="00652350"/>
    <w:rsid w:val="0065236F"/>
    <w:rsid w:val="006525FD"/>
    <w:rsid w:val="00652728"/>
    <w:rsid w:val="00652B16"/>
    <w:rsid w:val="006530D8"/>
    <w:rsid w:val="0065334C"/>
    <w:rsid w:val="00653520"/>
    <w:rsid w:val="00653D77"/>
    <w:rsid w:val="00653DCA"/>
    <w:rsid w:val="0065441E"/>
    <w:rsid w:val="006544BA"/>
    <w:rsid w:val="00654589"/>
    <w:rsid w:val="006547D4"/>
    <w:rsid w:val="00654938"/>
    <w:rsid w:val="00654AB9"/>
    <w:rsid w:val="00654C0B"/>
    <w:rsid w:val="00654C0D"/>
    <w:rsid w:val="00654E08"/>
    <w:rsid w:val="00654EE8"/>
    <w:rsid w:val="0065524D"/>
    <w:rsid w:val="006552AB"/>
    <w:rsid w:val="0065549B"/>
    <w:rsid w:val="00655771"/>
    <w:rsid w:val="00655967"/>
    <w:rsid w:val="00655AD4"/>
    <w:rsid w:val="00655D1E"/>
    <w:rsid w:val="00655E36"/>
    <w:rsid w:val="00655E52"/>
    <w:rsid w:val="0065627E"/>
    <w:rsid w:val="006565FD"/>
    <w:rsid w:val="00656736"/>
    <w:rsid w:val="00656A65"/>
    <w:rsid w:val="00656B16"/>
    <w:rsid w:val="00656ED7"/>
    <w:rsid w:val="00657288"/>
    <w:rsid w:val="00657318"/>
    <w:rsid w:val="00657983"/>
    <w:rsid w:val="006579A9"/>
    <w:rsid w:val="00657A32"/>
    <w:rsid w:val="00657C8D"/>
    <w:rsid w:val="00657CF0"/>
    <w:rsid w:val="00657CF6"/>
    <w:rsid w:val="00660080"/>
    <w:rsid w:val="0066060E"/>
    <w:rsid w:val="00660A65"/>
    <w:rsid w:val="00660B8F"/>
    <w:rsid w:val="00660C49"/>
    <w:rsid w:val="00660D3D"/>
    <w:rsid w:val="00660E20"/>
    <w:rsid w:val="00660F03"/>
    <w:rsid w:val="00660FE3"/>
    <w:rsid w:val="00661284"/>
    <w:rsid w:val="006613F8"/>
    <w:rsid w:val="0066163C"/>
    <w:rsid w:val="00661688"/>
    <w:rsid w:val="0066186D"/>
    <w:rsid w:val="00661ACA"/>
    <w:rsid w:val="00661BDC"/>
    <w:rsid w:val="00661C0D"/>
    <w:rsid w:val="00661CB2"/>
    <w:rsid w:val="00661CE3"/>
    <w:rsid w:val="00661D1E"/>
    <w:rsid w:val="00661E8E"/>
    <w:rsid w:val="00661F96"/>
    <w:rsid w:val="00662151"/>
    <w:rsid w:val="006622DE"/>
    <w:rsid w:val="006622E8"/>
    <w:rsid w:val="00662489"/>
    <w:rsid w:val="0066294C"/>
    <w:rsid w:val="006629E2"/>
    <w:rsid w:val="00662AA8"/>
    <w:rsid w:val="00662D03"/>
    <w:rsid w:val="00662D11"/>
    <w:rsid w:val="006630F1"/>
    <w:rsid w:val="006635DA"/>
    <w:rsid w:val="00663603"/>
    <w:rsid w:val="0066360E"/>
    <w:rsid w:val="00663FC6"/>
    <w:rsid w:val="00664167"/>
    <w:rsid w:val="0066416E"/>
    <w:rsid w:val="006643FD"/>
    <w:rsid w:val="006644C5"/>
    <w:rsid w:val="00664C64"/>
    <w:rsid w:val="00664F41"/>
    <w:rsid w:val="006652EE"/>
    <w:rsid w:val="0066535C"/>
    <w:rsid w:val="00665388"/>
    <w:rsid w:val="006653CD"/>
    <w:rsid w:val="0066546D"/>
    <w:rsid w:val="00665564"/>
    <w:rsid w:val="0066642C"/>
    <w:rsid w:val="00666436"/>
    <w:rsid w:val="00666587"/>
    <w:rsid w:val="00666655"/>
    <w:rsid w:val="006667A3"/>
    <w:rsid w:val="00666982"/>
    <w:rsid w:val="006669E5"/>
    <w:rsid w:val="00666A91"/>
    <w:rsid w:val="00666CB2"/>
    <w:rsid w:val="00666D39"/>
    <w:rsid w:val="00666E2D"/>
    <w:rsid w:val="0066700C"/>
    <w:rsid w:val="006671BD"/>
    <w:rsid w:val="006675E3"/>
    <w:rsid w:val="0066771A"/>
    <w:rsid w:val="0066772A"/>
    <w:rsid w:val="00667783"/>
    <w:rsid w:val="006677FE"/>
    <w:rsid w:val="00667875"/>
    <w:rsid w:val="00667C5E"/>
    <w:rsid w:val="00667D03"/>
    <w:rsid w:val="006701EB"/>
    <w:rsid w:val="00670363"/>
    <w:rsid w:val="00670590"/>
    <w:rsid w:val="006709A2"/>
    <w:rsid w:val="00670A27"/>
    <w:rsid w:val="00670AF0"/>
    <w:rsid w:val="0067100D"/>
    <w:rsid w:val="006715B8"/>
    <w:rsid w:val="0067194F"/>
    <w:rsid w:val="00671AA7"/>
    <w:rsid w:val="00671ADF"/>
    <w:rsid w:val="00671B1E"/>
    <w:rsid w:val="00671B7B"/>
    <w:rsid w:val="00671E7E"/>
    <w:rsid w:val="00671F72"/>
    <w:rsid w:val="006723AC"/>
    <w:rsid w:val="00672436"/>
    <w:rsid w:val="00672518"/>
    <w:rsid w:val="00672562"/>
    <w:rsid w:val="006727B8"/>
    <w:rsid w:val="00672868"/>
    <w:rsid w:val="00672D2F"/>
    <w:rsid w:val="00672E17"/>
    <w:rsid w:val="00672E8D"/>
    <w:rsid w:val="006731C8"/>
    <w:rsid w:val="00673359"/>
    <w:rsid w:val="00673525"/>
    <w:rsid w:val="0067355B"/>
    <w:rsid w:val="0067362C"/>
    <w:rsid w:val="00673C2B"/>
    <w:rsid w:val="00673EFB"/>
    <w:rsid w:val="00674082"/>
    <w:rsid w:val="0067419F"/>
    <w:rsid w:val="0067447D"/>
    <w:rsid w:val="006744DE"/>
    <w:rsid w:val="006746DD"/>
    <w:rsid w:val="0067486D"/>
    <w:rsid w:val="006753F0"/>
    <w:rsid w:val="00675488"/>
    <w:rsid w:val="006754CC"/>
    <w:rsid w:val="006754EF"/>
    <w:rsid w:val="00675C9D"/>
    <w:rsid w:val="0067600A"/>
    <w:rsid w:val="006761CB"/>
    <w:rsid w:val="0067650C"/>
    <w:rsid w:val="00676934"/>
    <w:rsid w:val="00676BE5"/>
    <w:rsid w:val="00676C7C"/>
    <w:rsid w:val="00676D9B"/>
    <w:rsid w:val="00676FEB"/>
    <w:rsid w:val="006770B2"/>
    <w:rsid w:val="00677172"/>
    <w:rsid w:val="0067717F"/>
    <w:rsid w:val="006779E5"/>
    <w:rsid w:val="00677B61"/>
    <w:rsid w:val="00680074"/>
    <w:rsid w:val="006807A1"/>
    <w:rsid w:val="00680F6E"/>
    <w:rsid w:val="006813E2"/>
    <w:rsid w:val="00681456"/>
    <w:rsid w:val="006816BB"/>
    <w:rsid w:val="006817BA"/>
    <w:rsid w:val="00681D50"/>
    <w:rsid w:val="00681F27"/>
    <w:rsid w:val="00682247"/>
    <w:rsid w:val="00682313"/>
    <w:rsid w:val="0068234F"/>
    <w:rsid w:val="0068239D"/>
    <w:rsid w:val="00682494"/>
    <w:rsid w:val="0068258C"/>
    <w:rsid w:val="006825D4"/>
    <w:rsid w:val="006825E7"/>
    <w:rsid w:val="00682828"/>
    <w:rsid w:val="00682861"/>
    <w:rsid w:val="00682B6A"/>
    <w:rsid w:val="00683636"/>
    <w:rsid w:val="00683711"/>
    <w:rsid w:val="0068374B"/>
    <w:rsid w:val="00683952"/>
    <w:rsid w:val="00683D8E"/>
    <w:rsid w:val="00683F43"/>
    <w:rsid w:val="00683F66"/>
    <w:rsid w:val="00684010"/>
    <w:rsid w:val="00684202"/>
    <w:rsid w:val="00684220"/>
    <w:rsid w:val="0068427B"/>
    <w:rsid w:val="00684558"/>
    <w:rsid w:val="006845BA"/>
    <w:rsid w:val="006846DE"/>
    <w:rsid w:val="006848AD"/>
    <w:rsid w:val="006849CE"/>
    <w:rsid w:val="00684D70"/>
    <w:rsid w:val="00684EC2"/>
    <w:rsid w:val="00684ED9"/>
    <w:rsid w:val="006855AC"/>
    <w:rsid w:val="00685683"/>
    <w:rsid w:val="0068583F"/>
    <w:rsid w:val="00685841"/>
    <w:rsid w:val="0068595D"/>
    <w:rsid w:val="00685970"/>
    <w:rsid w:val="006859AF"/>
    <w:rsid w:val="00685A9B"/>
    <w:rsid w:val="00685B1E"/>
    <w:rsid w:val="00685FE1"/>
    <w:rsid w:val="006860D0"/>
    <w:rsid w:val="00686126"/>
    <w:rsid w:val="00686171"/>
    <w:rsid w:val="006865B5"/>
    <w:rsid w:val="006866F4"/>
    <w:rsid w:val="00686992"/>
    <w:rsid w:val="00686A1A"/>
    <w:rsid w:val="00686AC0"/>
    <w:rsid w:val="00686D20"/>
    <w:rsid w:val="00686DC0"/>
    <w:rsid w:val="00686F28"/>
    <w:rsid w:val="00687016"/>
    <w:rsid w:val="0068733B"/>
    <w:rsid w:val="00687447"/>
    <w:rsid w:val="006875E0"/>
    <w:rsid w:val="00687602"/>
    <w:rsid w:val="00687650"/>
    <w:rsid w:val="006877FE"/>
    <w:rsid w:val="00687B37"/>
    <w:rsid w:val="00687E33"/>
    <w:rsid w:val="00690095"/>
    <w:rsid w:val="006900F5"/>
    <w:rsid w:val="00690416"/>
    <w:rsid w:val="006905FB"/>
    <w:rsid w:val="006907E9"/>
    <w:rsid w:val="00690A08"/>
    <w:rsid w:val="00690D30"/>
    <w:rsid w:val="00690E57"/>
    <w:rsid w:val="00690F1C"/>
    <w:rsid w:val="0069107C"/>
    <w:rsid w:val="006914C2"/>
    <w:rsid w:val="00691586"/>
    <w:rsid w:val="006918D6"/>
    <w:rsid w:val="006918D8"/>
    <w:rsid w:val="00691BC8"/>
    <w:rsid w:val="00691CF2"/>
    <w:rsid w:val="00691E28"/>
    <w:rsid w:val="00691F00"/>
    <w:rsid w:val="00691F7E"/>
    <w:rsid w:val="00691FFB"/>
    <w:rsid w:val="006920B5"/>
    <w:rsid w:val="00692238"/>
    <w:rsid w:val="006922BD"/>
    <w:rsid w:val="0069240C"/>
    <w:rsid w:val="0069250A"/>
    <w:rsid w:val="00692523"/>
    <w:rsid w:val="00692907"/>
    <w:rsid w:val="00692AA4"/>
    <w:rsid w:val="00692B96"/>
    <w:rsid w:val="00692CCF"/>
    <w:rsid w:val="00692D1B"/>
    <w:rsid w:val="00692D33"/>
    <w:rsid w:val="0069315E"/>
    <w:rsid w:val="006932D0"/>
    <w:rsid w:val="00693302"/>
    <w:rsid w:val="0069334D"/>
    <w:rsid w:val="00693385"/>
    <w:rsid w:val="006933CA"/>
    <w:rsid w:val="0069359F"/>
    <w:rsid w:val="00693734"/>
    <w:rsid w:val="00693876"/>
    <w:rsid w:val="006939C3"/>
    <w:rsid w:val="0069426E"/>
    <w:rsid w:val="006942A4"/>
    <w:rsid w:val="006942AF"/>
    <w:rsid w:val="00694595"/>
    <w:rsid w:val="00694830"/>
    <w:rsid w:val="00694A9F"/>
    <w:rsid w:val="00694E4E"/>
    <w:rsid w:val="00694F65"/>
    <w:rsid w:val="0069510F"/>
    <w:rsid w:val="0069547A"/>
    <w:rsid w:val="0069572E"/>
    <w:rsid w:val="00695A3C"/>
    <w:rsid w:val="00695E53"/>
    <w:rsid w:val="00695FDA"/>
    <w:rsid w:val="006960A7"/>
    <w:rsid w:val="006961ED"/>
    <w:rsid w:val="0069649A"/>
    <w:rsid w:val="006964F0"/>
    <w:rsid w:val="006966D8"/>
    <w:rsid w:val="006967B4"/>
    <w:rsid w:val="00696935"/>
    <w:rsid w:val="00696970"/>
    <w:rsid w:val="0069708D"/>
    <w:rsid w:val="006971C7"/>
    <w:rsid w:val="00697674"/>
    <w:rsid w:val="006976E2"/>
    <w:rsid w:val="00697754"/>
    <w:rsid w:val="006977CC"/>
    <w:rsid w:val="006978A5"/>
    <w:rsid w:val="00697AE1"/>
    <w:rsid w:val="00697CDD"/>
    <w:rsid w:val="00697DD6"/>
    <w:rsid w:val="00697F52"/>
    <w:rsid w:val="006A02DD"/>
    <w:rsid w:val="006A034A"/>
    <w:rsid w:val="006A049F"/>
    <w:rsid w:val="006A05DD"/>
    <w:rsid w:val="006A0900"/>
    <w:rsid w:val="006A093D"/>
    <w:rsid w:val="006A0CDA"/>
    <w:rsid w:val="006A0D06"/>
    <w:rsid w:val="006A0DBC"/>
    <w:rsid w:val="006A0F26"/>
    <w:rsid w:val="006A0F41"/>
    <w:rsid w:val="006A0FAC"/>
    <w:rsid w:val="006A1135"/>
    <w:rsid w:val="006A1285"/>
    <w:rsid w:val="006A12D9"/>
    <w:rsid w:val="006A153B"/>
    <w:rsid w:val="006A1550"/>
    <w:rsid w:val="006A1827"/>
    <w:rsid w:val="006A1DD3"/>
    <w:rsid w:val="006A2127"/>
    <w:rsid w:val="006A2214"/>
    <w:rsid w:val="006A23DF"/>
    <w:rsid w:val="006A24A5"/>
    <w:rsid w:val="006A24BD"/>
    <w:rsid w:val="006A283B"/>
    <w:rsid w:val="006A285E"/>
    <w:rsid w:val="006A2ABA"/>
    <w:rsid w:val="006A2BD0"/>
    <w:rsid w:val="006A2BDA"/>
    <w:rsid w:val="006A3169"/>
    <w:rsid w:val="006A3233"/>
    <w:rsid w:val="006A33ED"/>
    <w:rsid w:val="006A346C"/>
    <w:rsid w:val="006A347A"/>
    <w:rsid w:val="006A359C"/>
    <w:rsid w:val="006A3C28"/>
    <w:rsid w:val="006A3CEB"/>
    <w:rsid w:val="006A3DC0"/>
    <w:rsid w:val="006A422B"/>
    <w:rsid w:val="006A451D"/>
    <w:rsid w:val="006A4596"/>
    <w:rsid w:val="006A46A1"/>
    <w:rsid w:val="006A47DF"/>
    <w:rsid w:val="006A4906"/>
    <w:rsid w:val="006A4A9E"/>
    <w:rsid w:val="006A4AFB"/>
    <w:rsid w:val="006A5193"/>
    <w:rsid w:val="006A53DF"/>
    <w:rsid w:val="006A5479"/>
    <w:rsid w:val="006A5619"/>
    <w:rsid w:val="006A5833"/>
    <w:rsid w:val="006A591D"/>
    <w:rsid w:val="006A5BDA"/>
    <w:rsid w:val="006A6011"/>
    <w:rsid w:val="006A613D"/>
    <w:rsid w:val="006A6208"/>
    <w:rsid w:val="006A638E"/>
    <w:rsid w:val="006A63F6"/>
    <w:rsid w:val="006A6432"/>
    <w:rsid w:val="006A6523"/>
    <w:rsid w:val="006A68FA"/>
    <w:rsid w:val="006A6B06"/>
    <w:rsid w:val="006A6F23"/>
    <w:rsid w:val="006A6F4C"/>
    <w:rsid w:val="006A6FE7"/>
    <w:rsid w:val="006A7226"/>
    <w:rsid w:val="006A729A"/>
    <w:rsid w:val="006A736C"/>
    <w:rsid w:val="006A7399"/>
    <w:rsid w:val="006A7599"/>
    <w:rsid w:val="006A7BFC"/>
    <w:rsid w:val="006B0181"/>
    <w:rsid w:val="006B020C"/>
    <w:rsid w:val="006B063A"/>
    <w:rsid w:val="006B0813"/>
    <w:rsid w:val="006B08D1"/>
    <w:rsid w:val="006B0E49"/>
    <w:rsid w:val="006B0EC3"/>
    <w:rsid w:val="006B1182"/>
    <w:rsid w:val="006B186C"/>
    <w:rsid w:val="006B1E62"/>
    <w:rsid w:val="006B1F94"/>
    <w:rsid w:val="006B2011"/>
    <w:rsid w:val="006B20D9"/>
    <w:rsid w:val="006B21C0"/>
    <w:rsid w:val="006B225F"/>
    <w:rsid w:val="006B2269"/>
    <w:rsid w:val="006B22AE"/>
    <w:rsid w:val="006B23B3"/>
    <w:rsid w:val="006B23DD"/>
    <w:rsid w:val="006B2765"/>
    <w:rsid w:val="006B2820"/>
    <w:rsid w:val="006B2A50"/>
    <w:rsid w:val="006B2B35"/>
    <w:rsid w:val="006B2BC1"/>
    <w:rsid w:val="006B2BD5"/>
    <w:rsid w:val="006B2CA0"/>
    <w:rsid w:val="006B2D78"/>
    <w:rsid w:val="006B2E77"/>
    <w:rsid w:val="006B2F04"/>
    <w:rsid w:val="006B2F6E"/>
    <w:rsid w:val="006B2F77"/>
    <w:rsid w:val="006B306A"/>
    <w:rsid w:val="006B3195"/>
    <w:rsid w:val="006B3234"/>
    <w:rsid w:val="006B3500"/>
    <w:rsid w:val="006B3559"/>
    <w:rsid w:val="006B3665"/>
    <w:rsid w:val="006B37F7"/>
    <w:rsid w:val="006B39C6"/>
    <w:rsid w:val="006B3AD2"/>
    <w:rsid w:val="006B3DEE"/>
    <w:rsid w:val="006B3F2A"/>
    <w:rsid w:val="006B3FBF"/>
    <w:rsid w:val="006B403C"/>
    <w:rsid w:val="006B466D"/>
    <w:rsid w:val="006B4755"/>
    <w:rsid w:val="006B4912"/>
    <w:rsid w:val="006B4C0F"/>
    <w:rsid w:val="006B4CBE"/>
    <w:rsid w:val="006B4D0F"/>
    <w:rsid w:val="006B4E50"/>
    <w:rsid w:val="006B4EBF"/>
    <w:rsid w:val="006B5043"/>
    <w:rsid w:val="006B5308"/>
    <w:rsid w:val="006B53C8"/>
    <w:rsid w:val="006B570D"/>
    <w:rsid w:val="006B5780"/>
    <w:rsid w:val="006B5879"/>
    <w:rsid w:val="006B5C67"/>
    <w:rsid w:val="006B5CAB"/>
    <w:rsid w:val="006B5E65"/>
    <w:rsid w:val="006B5F9B"/>
    <w:rsid w:val="006B600B"/>
    <w:rsid w:val="006B6127"/>
    <w:rsid w:val="006B639B"/>
    <w:rsid w:val="006B6514"/>
    <w:rsid w:val="006B66AE"/>
    <w:rsid w:val="006B6A56"/>
    <w:rsid w:val="006B6BC6"/>
    <w:rsid w:val="006B6BF3"/>
    <w:rsid w:val="006B6C5F"/>
    <w:rsid w:val="006B6DAD"/>
    <w:rsid w:val="006B702A"/>
    <w:rsid w:val="006B7058"/>
    <w:rsid w:val="006B7097"/>
    <w:rsid w:val="006B71A6"/>
    <w:rsid w:val="006B72AB"/>
    <w:rsid w:val="006B7560"/>
    <w:rsid w:val="006B77AA"/>
    <w:rsid w:val="006B7A63"/>
    <w:rsid w:val="006B7D91"/>
    <w:rsid w:val="006B7DFC"/>
    <w:rsid w:val="006B7E3E"/>
    <w:rsid w:val="006B7F7B"/>
    <w:rsid w:val="006C01AD"/>
    <w:rsid w:val="006C060B"/>
    <w:rsid w:val="006C0909"/>
    <w:rsid w:val="006C0994"/>
    <w:rsid w:val="006C0B97"/>
    <w:rsid w:val="006C0BB7"/>
    <w:rsid w:val="006C0BF4"/>
    <w:rsid w:val="006C0CC7"/>
    <w:rsid w:val="006C124E"/>
    <w:rsid w:val="006C1251"/>
    <w:rsid w:val="006C13A0"/>
    <w:rsid w:val="006C160D"/>
    <w:rsid w:val="006C166B"/>
    <w:rsid w:val="006C17B0"/>
    <w:rsid w:val="006C1BA4"/>
    <w:rsid w:val="006C1BC9"/>
    <w:rsid w:val="006C1EC8"/>
    <w:rsid w:val="006C223D"/>
    <w:rsid w:val="006C23D5"/>
    <w:rsid w:val="006C24E3"/>
    <w:rsid w:val="006C28B0"/>
    <w:rsid w:val="006C28C4"/>
    <w:rsid w:val="006C30A2"/>
    <w:rsid w:val="006C333D"/>
    <w:rsid w:val="006C346B"/>
    <w:rsid w:val="006C37ED"/>
    <w:rsid w:val="006C39E2"/>
    <w:rsid w:val="006C3F9D"/>
    <w:rsid w:val="006C3FF6"/>
    <w:rsid w:val="006C42E5"/>
    <w:rsid w:val="006C42EA"/>
    <w:rsid w:val="006C4317"/>
    <w:rsid w:val="006C437C"/>
    <w:rsid w:val="006C470F"/>
    <w:rsid w:val="006C4796"/>
    <w:rsid w:val="006C47C0"/>
    <w:rsid w:val="006C4930"/>
    <w:rsid w:val="006C4AAD"/>
    <w:rsid w:val="006C4E59"/>
    <w:rsid w:val="006C509E"/>
    <w:rsid w:val="006C50D7"/>
    <w:rsid w:val="006C52FC"/>
    <w:rsid w:val="006C551F"/>
    <w:rsid w:val="006C595F"/>
    <w:rsid w:val="006C611A"/>
    <w:rsid w:val="006C64D3"/>
    <w:rsid w:val="006C64F7"/>
    <w:rsid w:val="006C67CB"/>
    <w:rsid w:val="006C6BF1"/>
    <w:rsid w:val="006C6D61"/>
    <w:rsid w:val="006C720D"/>
    <w:rsid w:val="006C7340"/>
    <w:rsid w:val="006C76E1"/>
    <w:rsid w:val="006C79DA"/>
    <w:rsid w:val="006D0020"/>
    <w:rsid w:val="006D004A"/>
    <w:rsid w:val="006D00C6"/>
    <w:rsid w:val="006D02CE"/>
    <w:rsid w:val="006D0504"/>
    <w:rsid w:val="006D057F"/>
    <w:rsid w:val="006D06AA"/>
    <w:rsid w:val="006D0729"/>
    <w:rsid w:val="006D0744"/>
    <w:rsid w:val="006D0B7C"/>
    <w:rsid w:val="006D0BA7"/>
    <w:rsid w:val="006D0BD5"/>
    <w:rsid w:val="006D0E45"/>
    <w:rsid w:val="006D0E5C"/>
    <w:rsid w:val="006D0E84"/>
    <w:rsid w:val="006D0E9D"/>
    <w:rsid w:val="006D0F29"/>
    <w:rsid w:val="006D0F6B"/>
    <w:rsid w:val="006D11FE"/>
    <w:rsid w:val="006D1443"/>
    <w:rsid w:val="006D1464"/>
    <w:rsid w:val="006D1843"/>
    <w:rsid w:val="006D1BB8"/>
    <w:rsid w:val="006D1C5D"/>
    <w:rsid w:val="006D1DB9"/>
    <w:rsid w:val="006D1E55"/>
    <w:rsid w:val="006D2064"/>
    <w:rsid w:val="006D220A"/>
    <w:rsid w:val="006D24CA"/>
    <w:rsid w:val="006D269C"/>
    <w:rsid w:val="006D277B"/>
    <w:rsid w:val="006D2882"/>
    <w:rsid w:val="006D28CD"/>
    <w:rsid w:val="006D2A24"/>
    <w:rsid w:val="006D2C32"/>
    <w:rsid w:val="006D2FB6"/>
    <w:rsid w:val="006D352D"/>
    <w:rsid w:val="006D3856"/>
    <w:rsid w:val="006D3A06"/>
    <w:rsid w:val="006D3D37"/>
    <w:rsid w:val="006D3DE4"/>
    <w:rsid w:val="006D401C"/>
    <w:rsid w:val="006D40B7"/>
    <w:rsid w:val="006D428E"/>
    <w:rsid w:val="006D4360"/>
    <w:rsid w:val="006D457E"/>
    <w:rsid w:val="006D459E"/>
    <w:rsid w:val="006D45CF"/>
    <w:rsid w:val="006D4D0D"/>
    <w:rsid w:val="006D4F42"/>
    <w:rsid w:val="006D4FA6"/>
    <w:rsid w:val="006D5143"/>
    <w:rsid w:val="006D5189"/>
    <w:rsid w:val="006D5517"/>
    <w:rsid w:val="006D5612"/>
    <w:rsid w:val="006D57C0"/>
    <w:rsid w:val="006D5901"/>
    <w:rsid w:val="006D5963"/>
    <w:rsid w:val="006D5B5A"/>
    <w:rsid w:val="006D5D2E"/>
    <w:rsid w:val="006D5E5C"/>
    <w:rsid w:val="006D5F39"/>
    <w:rsid w:val="006D5F8A"/>
    <w:rsid w:val="006D60D3"/>
    <w:rsid w:val="006D62B7"/>
    <w:rsid w:val="006D63D7"/>
    <w:rsid w:val="006D7170"/>
    <w:rsid w:val="006D75E7"/>
    <w:rsid w:val="006D76D1"/>
    <w:rsid w:val="006D773D"/>
    <w:rsid w:val="006D7845"/>
    <w:rsid w:val="006D793C"/>
    <w:rsid w:val="006D7989"/>
    <w:rsid w:val="006D7A31"/>
    <w:rsid w:val="006D7C1B"/>
    <w:rsid w:val="006D7D5B"/>
    <w:rsid w:val="006D7D84"/>
    <w:rsid w:val="006E05BC"/>
    <w:rsid w:val="006E0AC5"/>
    <w:rsid w:val="006E0B56"/>
    <w:rsid w:val="006E0BEB"/>
    <w:rsid w:val="006E103F"/>
    <w:rsid w:val="006E11E7"/>
    <w:rsid w:val="006E14DD"/>
    <w:rsid w:val="006E16BB"/>
    <w:rsid w:val="006E1733"/>
    <w:rsid w:val="006E17E7"/>
    <w:rsid w:val="006E18A3"/>
    <w:rsid w:val="006E18FC"/>
    <w:rsid w:val="006E1942"/>
    <w:rsid w:val="006E1C7F"/>
    <w:rsid w:val="006E1EDC"/>
    <w:rsid w:val="006E1F8D"/>
    <w:rsid w:val="006E1FB0"/>
    <w:rsid w:val="006E21E4"/>
    <w:rsid w:val="006E2307"/>
    <w:rsid w:val="006E24FD"/>
    <w:rsid w:val="006E26D7"/>
    <w:rsid w:val="006E2732"/>
    <w:rsid w:val="006E2CC9"/>
    <w:rsid w:val="006E34A4"/>
    <w:rsid w:val="006E3765"/>
    <w:rsid w:val="006E395E"/>
    <w:rsid w:val="006E3B02"/>
    <w:rsid w:val="006E3B35"/>
    <w:rsid w:val="006E3E13"/>
    <w:rsid w:val="006E418C"/>
    <w:rsid w:val="006E4269"/>
    <w:rsid w:val="006E42D6"/>
    <w:rsid w:val="006E44BF"/>
    <w:rsid w:val="006E48BE"/>
    <w:rsid w:val="006E4901"/>
    <w:rsid w:val="006E49F2"/>
    <w:rsid w:val="006E4A15"/>
    <w:rsid w:val="006E4C4B"/>
    <w:rsid w:val="006E4CB7"/>
    <w:rsid w:val="006E4E1E"/>
    <w:rsid w:val="006E4EDD"/>
    <w:rsid w:val="006E53F2"/>
    <w:rsid w:val="006E545F"/>
    <w:rsid w:val="006E55FD"/>
    <w:rsid w:val="006E58E3"/>
    <w:rsid w:val="006E5C32"/>
    <w:rsid w:val="006E5C6B"/>
    <w:rsid w:val="006E5CB7"/>
    <w:rsid w:val="006E5CD0"/>
    <w:rsid w:val="006E6051"/>
    <w:rsid w:val="006E654A"/>
    <w:rsid w:val="006E65F3"/>
    <w:rsid w:val="006E66AB"/>
    <w:rsid w:val="006E672A"/>
    <w:rsid w:val="006E6958"/>
    <w:rsid w:val="006E6AC3"/>
    <w:rsid w:val="006E6C47"/>
    <w:rsid w:val="006E7133"/>
    <w:rsid w:val="006E7376"/>
    <w:rsid w:val="006E75A1"/>
    <w:rsid w:val="006E7810"/>
    <w:rsid w:val="006E783D"/>
    <w:rsid w:val="006E7A14"/>
    <w:rsid w:val="006E7D4B"/>
    <w:rsid w:val="006F00DC"/>
    <w:rsid w:val="006F0173"/>
    <w:rsid w:val="006F02C1"/>
    <w:rsid w:val="006F02FA"/>
    <w:rsid w:val="006F05AF"/>
    <w:rsid w:val="006F07D1"/>
    <w:rsid w:val="006F0C11"/>
    <w:rsid w:val="006F0E21"/>
    <w:rsid w:val="006F0FCD"/>
    <w:rsid w:val="006F10FD"/>
    <w:rsid w:val="006F112A"/>
    <w:rsid w:val="006F1233"/>
    <w:rsid w:val="006F1288"/>
    <w:rsid w:val="006F1680"/>
    <w:rsid w:val="006F1695"/>
    <w:rsid w:val="006F17FF"/>
    <w:rsid w:val="006F18C3"/>
    <w:rsid w:val="006F1CD9"/>
    <w:rsid w:val="006F1CED"/>
    <w:rsid w:val="006F1F1E"/>
    <w:rsid w:val="006F1FE2"/>
    <w:rsid w:val="006F220A"/>
    <w:rsid w:val="006F2215"/>
    <w:rsid w:val="006F23E8"/>
    <w:rsid w:val="006F240C"/>
    <w:rsid w:val="006F26C4"/>
    <w:rsid w:val="006F29B0"/>
    <w:rsid w:val="006F2AFE"/>
    <w:rsid w:val="006F2BBC"/>
    <w:rsid w:val="006F2C65"/>
    <w:rsid w:val="006F2D44"/>
    <w:rsid w:val="006F2DA2"/>
    <w:rsid w:val="006F2F28"/>
    <w:rsid w:val="006F32B4"/>
    <w:rsid w:val="006F335C"/>
    <w:rsid w:val="006F33AB"/>
    <w:rsid w:val="006F34EF"/>
    <w:rsid w:val="006F3538"/>
    <w:rsid w:val="006F3617"/>
    <w:rsid w:val="006F36C4"/>
    <w:rsid w:val="006F38EC"/>
    <w:rsid w:val="006F3902"/>
    <w:rsid w:val="006F3E73"/>
    <w:rsid w:val="006F3FD3"/>
    <w:rsid w:val="006F4169"/>
    <w:rsid w:val="006F423A"/>
    <w:rsid w:val="006F4310"/>
    <w:rsid w:val="006F44F4"/>
    <w:rsid w:val="006F4597"/>
    <w:rsid w:val="006F45F7"/>
    <w:rsid w:val="006F46A5"/>
    <w:rsid w:val="006F4990"/>
    <w:rsid w:val="006F4C56"/>
    <w:rsid w:val="006F4D8B"/>
    <w:rsid w:val="006F4DBB"/>
    <w:rsid w:val="006F4E59"/>
    <w:rsid w:val="006F51FF"/>
    <w:rsid w:val="006F565F"/>
    <w:rsid w:val="006F5787"/>
    <w:rsid w:val="006F591B"/>
    <w:rsid w:val="006F5A2F"/>
    <w:rsid w:val="006F5CB3"/>
    <w:rsid w:val="006F6046"/>
    <w:rsid w:val="006F6215"/>
    <w:rsid w:val="006F6551"/>
    <w:rsid w:val="006F6612"/>
    <w:rsid w:val="006F6A91"/>
    <w:rsid w:val="006F6CC4"/>
    <w:rsid w:val="006F6DC2"/>
    <w:rsid w:val="006F6F65"/>
    <w:rsid w:val="006F6F7F"/>
    <w:rsid w:val="006F6F8A"/>
    <w:rsid w:val="006F6FFD"/>
    <w:rsid w:val="006F709D"/>
    <w:rsid w:val="006F70C2"/>
    <w:rsid w:val="006F711D"/>
    <w:rsid w:val="006F71B1"/>
    <w:rsid w:val="006F71B3"/>
    <w:rsid w:val="006F722F"/>
    <w:rsid w:val="006F72DC"/>
    <w:rsid w:val="006F74AF"/>
    <w:rsid w:val="006F74D0"/>
    <w:rsid w:val="006F76D7"/>
    <w:rsid w:val="006F791A"/>
    <w:rsid w:val="006F797B"/>
    <w:rsid w:val="006F7B96"/>
    <w:rsid w:val="0070011A"/>
    <w:rsid w:val="0070029D"/>
    <w:rsid w:val="00700522"/>
    <w:rsid w:val="00700628"/>
    <w:rsid w:val="00700916"/>
    <w:rsid w:val="007009CF"/>
    <w:rsid w:val="00700A4E"/>
    <w:rsid w:val="00700DBF"/>
    <w:rsid w:val="00700E39"/>
    <w:rsid w:val="007010A8"/>
    <w:rsid w:val="00701151"/>
    <w:rsid w:val="0070148D"/>
    <w:rsid w:val="007016D3"/>
    <w:rsid w:val="007016EC"/>
    <w:rsid w:val="00701833"/>
    <w:rsid w:val="00701CB7"/>
    <w:rsid w:val="00701DE6"/>
    <w:rsid w:val="00701E1A"/>
    <w:rsid w:val="00701F62"/>
    <w:rsid w:val="00702141"/>
    <w:rsid w:val="007022B1"/>
    <w:rsid w:val="00702EF2"/>
    <w:rsid w:val="00702FFD"/>
    <w:rsid w:val="00703189"/>
    <w:rsid w:val="00703418"/>
    <w:rsid w:val="007035BD"/>
    <w:rsid w:val="00703603"/>
    <w:rsid w:val="0070371B"/>
    <w:rsid w:val="007037CB"/>
    <w:rsid w:val="00703AB5"/>
    <w:rsid w:val="00703BD1"/>
    <w:rsid w:val="00703C26"/>
    <w:rsid w:val="0070436B"/>
    <w:rsid w:val="007048A6"/>
    <w:rsid w:val="00704A82"/>
    <w:rsid w:val="00704AFA"/>
    <w:rsid w:val="00704C86"/>
    <w:rsid w:val="00704CD7"/>
    <w:rsid w:val="00704D9D"/>
    <w:rsid w:val="00704DEF"/>
    <w:rsid w:val="00704E62"/>
    <w:rsid w:val="007053FD"/>
    <w:rsid w:val="007055F0"/>
    <w:rsid w:val="00705674"/>
    <w:rsid w:val="007058CC"/>
    <w:rsid w:val="00705A60"/>
    <w:rsid w:val="00705B91"/>
    <w:rsid w:val="00705B9A"/>
    <w:rsid w:val="00705BB7"/>
    <w:rsid w:val="00705C64"/>
    <w:rsid w:val="00705EF9"/>
    <w:rsid w:val="00706039"/>
    <w:rsid w:val="007067D4"/>
    <w:rsid w:val="0070685F"/>
    <w:rsid w:val="00706A71"/>
    <w:rsid w:val="00706AA7"/>
    <w:rsid w:val="00706BA7"/>
    <w:rsid w:val="00706D5D"/>
    <w:rsid w:val="00706E66"/>
    <w:rsid w:val="00707018"/>
    <w:rsid w:val="0070730A"/>
    <w:rsid w:val="0070778B"/>
    <w:rsid w:val="00707810"/>
    <w:rsid w:val="00707D38"/>
    <w:rsid w:val="00710031"/>
    <w:rsid w:val="0071015E"/>
    <w:rsid w:val="00710586"/>
    <w:rsid w:val="00710646"/>
    <w:rsid w:val="00710661"/>
    <w:rsid w:val="0071104A"/>
    <w:rsid w:val="00711366"/>
    <w:rsid w:val="00711565"/>
    <w:rsid w:val="0071199B"/>
    <w:rsid w:val="00711A72"/>
    <w:rsid w:val="00711AFA"/>
    <w:rsid w:val="00711D5F"/>
    <w:rsid w:val="00711ECB"/>
    <w:rsid w:val="00711FB5"/>
    <w:rsid w:val="0071204A"/>
    <w:rsid w:val="0071206D"/>
    <w:rsid w:val="0071211E"/>
    <w:rsid w:val="00712290"/>
    <w:rsid w:val="00712319"/>
    <w:rsid w:val="0071243C"/>
    <w:rsid w:val="007126CD"/>
    <w:rsid w:val="0071287F"/>
    <w:rsid w:val="00712B43"/>
    <w:rsid w:val="00712C7A"/>
    <w:rsid w:val="00712DB5"/>
    <w:rsid w:val="00712DCF"/>
    <w:rsid w:val="00712DFE"/>
    <w:rsid w:val="00712ED9"/>
    <w:rsid w:val="00712F85"/>
    <w:rsid w:val="00712FA3"/>
    <w:rsid w:val="0071317B"/>
    <w:rsid w:val="007131D3"/>
    <w:rsid w:val="007133E0"/>
    <w:rsid w:val="007134EE"/>
    <w:rsid w:val="007135E8"/>
    <w:rsid w:val="0071367F"/>
    <w:rsid w:val="007136F8"/>
    <w:rsid w:val="0071374B"/>
    <w:rsid w:val="007137D2"/>
    <w:rsid w:val="007138A9"/>
    <w:rsid w:val="00713AC8"/>
    <w:rsid w:val="00713BD9"/>
    <w:rsid w:val="00713F73"/>
    <w:rsid w:val="00714007"/>
    <w:rsid w:val="0071400B"/>
    <w:rsid w:val="00714650"/>
    <w:rsid w:val="00714ADE"/>
    <w:rsid w:val="00714B68"/>
    <w:rsid w:val="00714C85"/>
    <w:rsid w:val="00715123"/>
    <w:rsid w:val="007152A5"/>
    <w:rsid w:val="00715344"/>
    <w:rsid w:val="007153DA"/>
    <w:rsid w:val="00715864"/>
    <w:rsid w:val="00715C3D"/>
    <w:rsid w:val="00715C97"/>
    <w:rsid w:val="00715E7F"/>
    <w:rsid w:val="00715EBF"/>
    <w:rsid w:val="00715F34"/>
    <w:rsid w:val="00715F85"/>
    <w:rsid w:val="007160DB"/>
    <w:rsid w:val="0071630D"/>
    <w:rsid w:val="00716C56"/>
    <w:rsid w:val="00716D19"/>
    <w:rsid w:val="00717186"/>
    <w:rsid w:val="0071754C"/>
    <w:rsid w:val="0071764A"/>
    <w:rsid w:val="007177B9"/>
    <w:rsid w:val="00717963"/>
    <w:rsid w:val="00717A6F"/>
    <w:rsid w:val="00717D2E"/>
    <w:rsid w:val="00717E4B"/>
    <w:rsid w:val="00717FE2"/>
    <w:rsid w:val="007200B6"/>
    <w:rsid w:val="007200E9"/>
    <w:rsid w:val="00720175"/>
    <w:rsid w:val="0072025B"/>
    <w:rsid w:val="00720389"/>
    <w:rsid w:val="0072063E"/>
    <w:rsid w:val="00720710"/>
    <w:rsid w:val="00720794"/>
    <w:rsid w:val="00720DC7"/>
    <w:rsid w:val="00720F10"/>
    <w:rsid w:val="00720F94"/>
    <w:rsid w:val="0072166E"/>
    <w:rsid w:val="0072168B"/>
    <w:rsid w:val="00721AB0"/>
    <w:rsid w:val="00721C3D"/>
    <w:rsid w:val="00721D01"/>
    <w:rsid w:val="00721DA1"/>
    <w:rsid w:val="00722012"/>
    <w:rsid w:val="0072203F"/>
    <w:rsid w:val="00722387"/>
    <w:rsid w:val="007226AD"/>
    <w:rsid w:val="00722888"/>
    <w:rsid w:val="00722EB4"/>
    <w:rsid w:val="0072307F"/>
    <w:rsid w:val="007232A0"/>
    <w:rsid w:val="007235DE"/>
    <w:rsid w:val="00723A22"/>
    <w:rsid w:val="00723BF7"/>
    <w:rsid w:val="00724710"/>
    <w:rsid w:val="007247A1"/>
    <w:rsid w:val="0072481B"/>
    <w:rsid w:val="00724BF9"/>
    <w:rsid w:val="00724DAE"/>
    <w:rsid w:val="00724F62"/>
    <w:rsid w:val="00725016"/>
    <w:rsid w:val="007251BB"/>
    <w:rsid w:val="007256EE"/>
    <w:rsid w:val="00725921"/>
    <w:rsid w:val="00725953"/>
    <w:rsid w:val="007259DB"/>
    <w:rsid w:val="00725C83"/>
    <w:rsid w:val="00725DFD"/>
    <w:rsid w:val="00725F1A"/>
    <w:rsid w:val="00725F5D"/>
    <w:rsid w:val="00726094"/>
    <w:rsid w:val="0072614B"/>
    <w:rsid w:val="00726162"/>
    <w:rsid w:val="0072639B"/>
    <w:rsid w:val="00726415"/>
    <w:rsid w:val="007264FF"/>
    <w:rsid w:val="007269B2"/>
    <w:rsid w:val="00726CF2"/>
    <w:rsid w:val="00726E63"/>
    <w:rsid w:val="00726F13"/>
    <w:rsid w:val="007271C8"/>
    <w:rsid w:val="00727366"/>
    <w:rsid w:val="00727846"/>
    <w:rsid w:val="007278EF"/>
    <w:rsid w:val="00727B9F"/>
    <w:rsid w:val="00727C64"/>
    <w:rsid w:val="0073014E"/>
    <w:rsid w:val="00730161"/>
    <w:rsid w:val="00730198"/>
    <w:rsid w:val="007302AC"/>
    <w:rsid w:val="007303C2"/>
    <w:rsid w:val="00730549"/>
    <w:rsid w:val="0073062B"/>
    <w:rsid w:val="007306BF"/>
    <w:rsid w:val="00730997"/>
    <w:rsid w:val="00730EF7"/>
    <w:rsid w:val="00730F19"/>
    <w:rsid w:val="00730FCE"/>
    <w:rsid w:val="0073111F"/>
    <w:rsid w:val="00731125"/>
    <w:rsid w:val="0073119D"/>
    <w:rsid w:val="007314C9"/>
    <w:rsid w:val="0073186C"/>
    <w:rsid w:val="007318DD"/>
    <w:rsid w:val="00731A6F"/>
    <w:rsid w:val="0073223E"/>
    <w:rsid w:val="0073230E"/>
    <w:rsid w:val="00732547"/>
    <w:rsid w:val="00732FAC"/>
    <w:rsid w:val="0073305A"/>
    <w:rsid w:val="00733249"/>
    <w:rsid w:val="00733270"/>
    <w:rsid w:val="007332CB"/>
    <w:rsid w:val="007333CB"/>
    <w:rsid w:val="00733434"/>
    <w:rsid w:val="007335A2"/>
    <w:rsid w:val="007335E4"/>
    <w:rsid w:val="00733AED"/>
    <w:rsid w:val="00733B48"/>
    <w:rsid w:val="00733B9A"/>
    <w:rsid w:val="00733E8E"/>
    <w:rsid w:val="00733F30"/>
    <w:rsid w:val="00734198"/>
    <w:rsid w:val="007345C1"/>
    <w:rsid w:val="007349A3"/>
    <w:rsid w:val="00734DEC"/>
    <w:rsid w:val="00734E81"/>
    <w:rsid w:val="00734F89"/>
    <w:rsid w:val="00734F8A"/>
    <w:rsid w:val="0073515B"/>
    <w:rsid w:val="0073526E"/>
    <w:rsid w:val="007352D3"/>
    <w:rsid w:val="00735909"/>
    <w:rsid w:val="00735A11"/>
    <w:rsid w:val="00735A5D"/>
    <w:rsid w:val="00735B01"/>
    <w:rsid w:val="00735BB7"/>
    <w:rsid w:val="00735C4F"/>
    <w:rsid w:val="00735ECF"/>
    <w:rsid w:val="00736349"/>
    <w:rsid w:val="007363BC"/>
    <w:rsid w:val="00736577"/>
    <w:rsid w:val="007366AB"/>
    <w:rsid w:val="00736765"/>
    <w:rsid w:val="00736939"/>
    <w:rsid w:val="00736A15"/>
    <w:rsid w:val="00736BC5"/>
    <w:rsid w:val="007371B3"/>
    <w:rsid w:val="007371E0"/>
    <w:rsid w:val="00737325"/>
    <w:rsid w:val="007373D8"/>
    <w:rsid w:val="00737544"/>
    <w:rsid w:val="007375DD"/>
    <w:rsid w:val="00737792"/>
    <w:rsid w:val="00737866"/>
    <w:rsid w:val="00737C85"/>
    <w:rsid w:val="00737CB8"/>
    <w:rsid w:val="00737D8E"/>
    <w:rsid w:val="0074012B"/>
    <w:rsid w:val="007404A6"/>
    <w:rsid w:val="0074050F"/>
    <w:rsid w:val="007405EC"/>
    <w:rsid w:val="00740781"/>
    <w:rsid w:val="00740AEC"/>
    <w:rsid w:val="00740B39"/>
    <w:rsid w:val="00740F98"/>
    <w:rsid w:val="00741009"/>
    <w:rsid w:val="00741128"/>
    <w:rsid w:val="00741539"/>
    <w:rsid w:val="007415AC"/>
    <w:rsid w:val="0074160C"/>
    <w:rsid w:val="00741A16"/>
    <w:rsid w:val="00741D59"/>
    <w:rsid w:val="00741D78"/>
    <w:rsid w:val="00741F06"/>
    <w:rsid w:val="00741F5D"/>
    <w:rsid w:val="0074202B"/>
    <w:rsid w:val="007420E9"/>
    <w:rsid w:val="0074252B"/>
    <w:rsid w:val="007426F1"/>
    <w:rsid w:val="0074272A"/>
    <w:rsid w:val="00742786"/>
    <w:rsid w:val="007427D7"/>
    <w:rsid w:val="00742804"/>
    <w:rsid w:val="00742888"/>
    <w:rsid w:val="00742A03"/>
    <w:rsid w:val="00742A1F"/>
    <w:rsid w:val="00742A8B"/>
    <w:rsid w:val="00742B2B"/>
    <w:rsid w:val="00742B9B"/>
    <w:rsid w:val="00742D10"/>
    <w:rsid w:val="00742D9F"/>
    <w:rsid w:val="00742DE6"/>
    <w:rsid w:val="00742EF5"/>
    <w:rsid w:val="00742F18"/>
    <w:rsid w:val="007430A6"/>
    <w:rsid w:val="00743254"/>
    <w:rsid w:val="00743297"/>
    <w:rsid w:val="0074344F"/>
    <w:rsid w:val="00743606"/>
    <w:rsid w:val="00743A7D"/>
    <w:rsid w:val="00743A94"/>
    <w:rsid w:val="00743D83"/>
    <w:rsid w:val="00743EEA"/>
    <w:rsid w:val="00743FFA"/>
    <w:rsid w:val="00744177"/>
    <w:rsid w:val="0074446E"/>
    <w:rsid w:val="007447B4"/>
    <w:rsid w:val="00744964"/>
    <w:rsid w:val="00744E51"/>
    <w:rsid w:val="00744E75"/>
    <w:rsid w:val="00745581"/>
    <w:rsid w:val="007457BC"/>
    <w:rsid w:val="00745A95"/>
    <w:rsid w:val="00745CBB"/>
    <w:rsid w:val="00745D31"/>
    <w:rsid w:val="00745D9D"/>
    <w:rsid w:val="0074608A"/>
    <w:rsid w:val="0074628E"/>
    <w:rsid w:val="0074647F"/>
    <w:rsid w:val="0074649D"/>
    <w:rsid w:val="007468B8"/>
    <w:rsid w:val="0074734F"/>
    <w:rsid w:val="00747375"/>
    <w:rsid w:val="007474DC"/>
    <w:rsid w:val="0074766A"/>
    <w:rsid w:val="00747964"/>
    <w:rsid w:val="00747AB8"/>
    <w:rsid w:val="00747CAB"/>
    <w:rsid w:val="00747EA1"/>
    <w:rsid w:val="007500A3"/>
    <w:rsid w:val="00750202"/>
    <w:rsid w:val="00750248"/>
    <w:rsid w:val="0075035E"/>
    <w:rsid w:val="00750629"/>
    <w:rsid w:val="00750821"/>
    <w:rsid w:val="0075084E"/>
    <w:rsid w:val="0075090C"/>
    <w:rsid w:val="00750921"/>
    <w:rsid w:val="00750DE5"/>
    <w:rsid w:val="00750DF9"/>
    <w:rsid w:val="00750E2E"/>
    <w:rsid w:val="00750EBD"/>
    <w:rsid w:val="00751124"/>
    <w:rsid w:val="007511A2"/>
    <w:rsid w:val="007513D7"/>
    <w:rsid w:val="00751426"/>
    <w:rsid w:val="00751769"/>
    <w:rsid w:val="00751799"/>
    <w:rsid w:val="00751892"/>
    <w:rsid w:val="00751919"/>
    <w:rsid w:val="00751A43"/>
    <w:rsid w:val="00751AA7"/>
    <w:rsid w:val="00751CE8"/>
    <w:rsid w:val="00752230"/>
    <w:rsid w:val="0075233D"/>
    <w:rsid w:val="007523ED"/>
    <w:rsid w:val="00752438"/>
    <w:rsid w:val="007528B1"/>
    <w:rsid w:val="00752A74"/>
    <w:rsid w:val="00752B82"/>
    <w:rsid w:val="00752DA5"/>
    <w:rsid w:val="00752E31"/>
    <w:rsid w:val="00752E71"/>
    <w:rsid w:val="00752FF3"/>
    <w:rsid w:val="0075338E"/>
    <w:rsid w:val="007538BC"/>
    <w:rsid w:val="007539D4"/>
    <w:rsid w:val="00754276"/>
    <w:rsid w:val="00754402"/>
    <w:rsid w:val="0075443B"/>
    <w:rsid w:val="0075459C"/>
    <w:rsid w:val="00754701"/>
    <w:rsid w:val="007547E5"/>
    <w:rsid w:val="00754D10"/>
    <w:rsid w:val="00755267"/>
    <w:rsid w:val="007553F6"/>
    <w:rsid w:val="007555F6"/>
    <w:rsid w:val="007559DC"/>
    <w:rsid w:val="00755D7C"/>
    <w:rsid w:val="00756117"/>
    <w:rsid w:val="00756142"/>
    <w:rsid w:val="0075623B"/>
    <w:rsid w:val="0075623F"/>
    <w:rsid w:val="00756360"/>
    <w:rsid w:val="00756631"/>
    <w:rsid w:val="007567B1"/>
    <w:rsid w:val="00756902"/>
    <w:rsid w:val="00757039"/>
    <w:rsid w:val="00757306"/>
    <w:rsid w:val="00757409"/>
    <w:rsid w:val="00757680"/>
    <w:rsid w:val="007576A3"/>
    <w:rsid w:val="0075776A"/>
    <w:rsid w:val="00757771"/>
    <w:rsid w:val="00757A1D"/>
    <w:rsid w:val="00757A61"/>
    <w:rsid w:val="00760044"/>
    <w:rsid w:val="00760052"/>
    <w:rsid w:val="007603F1"/>
    <w:rsid w:val="007604E4"/>
    <w:rsid w:val="0076055E"/>
    <w:rsid w:val="007609E8"/>
    <w:rsid w:val="00760A62"/>
    <w:rsid w:val="00760AA6"/>
    <w:rsid w:val="00760C3C"/>
    <w:rsid w:val="00760D28"/>
    <w:rsid w:val="007610F1"/>
    <w:rsid w:val="00761164"/>
    <w:rsid w:val="00761378"/>
    <w:rsid w:val="00761634"/>
    <w:rsid w:val="00761731"/>
    <w:rsid w:val="00761A87"/>
    <w:rsid w:val="00761AE9"/>
    <w:rsid w:val="00761E98"/>
    <w:rsid w:val="00762038"/>
    <w:rsid w:val="00762078"/>
    <w:rsid w:val="00762086"/>
    <w:rsid w:val="007620CA"/>
    <w:rsid w:val="0076214B"/>
    <w:rsid w:val="007624DD"/>
    <w:rsid w:val="007624EB"/>
    <w:rsid w:val="0076253C"/>
    <w:rsid w:val="0076271C"/>
    <w:rsid w:val="00762798"/>
    <w:rsid w:val="00762C67"/>
    <w:rsid w:val="00762D87"/>
    <w:rsid w:val="00762DDD"/>
    <w:rsid w:val="00762E57"/>
    <w:rsid w:val="00762FC4"/>
    <w:rsid w:val="0076303D"/>
    <w:rsid w:val="0076319B"/>
    <w:rsid w:val="007631A8"/>
    <w:rsid w:val="0076355E"/>
    <w:rsid w:val="0076379C"/>
    <w:rsid w:val="00763BFE"/>
    <w:rsid w:val="00763E09"/>
    <w:rsid w:val="00763F22"/>
    <w:rsid w:val="00764170"/>
    <w:rsid w:val="0076433E"/>
    <w:rsid w:val="00764575"/>
    <w:rsid w:val="00764A61"/>
    <w:rsid w:val="00764C78"/>
    <w:rsid w:val="00764D90"/>
    <w:rsid w:val="00764EDE"/>
    <w:rsid w:val="00764F55"/>
    <w:rsid w:val="00764F74"/>
    <w:rsid w:val="00765206"/>
    <w:rsid w:val="00765326"/>
    <w:rsid w:val="0076548A"/>
    <w:rsid w:val="00765602"/>
    <w:rsid w:val="00765714"/>
    <w:rsid w:val="00765799"/>
    <w:rsid w:val="007657BE"/>
    <w:rsid w:val="00765CEE"/>
    <w:rsid w:val="00765EA7"/>
    <w:rsid w:val="00765EFE"/>
    <w:rsid w:val="00765F4A"/>
    <w:rsid w:val="007663EE"/>
    <w:rsid w:val="00766548"/>
    <w:rsid w:val="0076656A"/>
    <w:rsid w:val="00766707"/>
    <w:rsid w:val="00766776"/>
    <w:rsid w:val="007667AD"/>
    <w:rsid w:val="00766897"/>
    <w:rsid w:val="00766DC1"/>
    <w:rsid w:val="0076734D"/>
    <w:rsid w:val="007673F6"/>
    <w:rsid w:val="0076782C"/>
    <w:rsid w:val="00767A6C"/>
    <w:rsid w:val="00767AF2"/>
    <w:rsid w:val="00767DE4"/>
    <w:rsid w:val="0077019B"/>
    <w:rsid w:val="00770228"/>
    <w:rsid w:val="007704AF"/>
    <w:rsid w:val="00770651"/>
    <w:rsid w:val="00770757"/>
    <w:rsid w:val="0077097D"/>
    <w:rsid w:val="007709C5"/>
    <w:rsid w:val="00770BD2"/>
    <w:rsid w:val="00770BE7"/>
    <w:rsid w:val="00770D77"/>
    <w:rsid w:val="00770DC3"/>
    <w:rsid w:val="00770FAA"/>
    <w:rsid w:val="00771147"/>
    <w:rsid w:val="0077135A"/>
    <w:rsid w:val="00771569"/>
    <w:rsid w:val="00771795"/>
    <w:rsid w:val="00771886"/>
    <w:rsid w:val="00771957"/>
    <w:rsid w:val="00771A59"/>
    <w:rsid w:val="00771B26"/>
    <w:rsid w:val="00771E3E"/>
    <w:rsid w:val="00771EB9"/>
    <w:rsid w:val="00771EDD"/>
    <w:rsid w:val="007727E4"/>
    <w:rsid w:val="00772AF9"/>
    <w:rsid w:val="00772B6F"/>
    <w:rsid w:val="00772C11"/>
    <w:rsid w:val="00772D66"/>
    <w:rsid w:val="00772F1D"/>
    <w:rsid w:val="00772F66"/>
    <w:rsid w:val="00772FED"/>
    <w:rsid w:val="0077315F"/>
    <w:rsid w:val="007731DB"/>
    <w:rsid w:val="00773253"/>
    <w:rsid w:val="007736A8"/>
    <w:rsid w:val="0077372F"/>
    <w:rsid w:val="00773751"/>
    <w:rsid w:val="00773884"/>
    <w:rsid w:val="007739D7"/>
    <w:rsid w:val="00773A8D"/>
    <w:rsid w:val="00773ACF"/>
    <w:rsid w:val="00773AD4"/>
    <w:rsid w:val="00773C04"/>
    <w:rsid w:val="00773F05"/>
    <w:rsid w:val="00773F7C"/>
    <w:rsid w:val="00774052"/>
    <w:rsid w:val="00774315"/>
    <w:rsid w:val="00774428"/>
    <w:rsid w:val="007744AD"/>
    <w:rsid w:val="007747E8"/>
    <w:rsid w:val="007748B1"/>
    <w:rsid w:val="007748F4"/>
    <w:rsid w:val="00774C77"/>
    <w:rsid w:val="0077518F"/>
    <w:rsid w:val="0077523C"/>
    <w:rsid w:val="007753E3"/>
    <w:rsid w:val="00775721"/>
    <w:rsid w:val="007757D5"/>
    <w:rsid w:val="00775971"/>
    <w:rsid w:val="00775B87"/>
    <w:rsid w:val="00775CE6"/>
    <w:rsid w:val="00775EE1"/>
    <w:rsid w:val="00776344"/>
    <w:rsid w:val="00776539"/>
    <w:rsid w:val="007768D5"/>
    <w:rsid w:val="007769E4"/>
    <w:rsid w:val="00776ADB"/>
    <w:rsid w:val="00776AF8"/>
    <w:rsid w:val="00776C6C"/>
    <w:rsid w:val="00776F42"/>
    <w:rsid w:val="00776FD3"/>
    <w:rsid w:val="00776FFA"/>
    <w:rsid w:val="00777115"/>
    <w:rsid w:val="0077766D"/>
    <w:rsid w:val="0077770E"/>
    <w:rsid w:val="0077771E"/>
    <w:rsid w:val="00777790"/>
    <w:rsid w:val="007778CB"/>
    <w:rsid w:val="00777BF5"/>
    <w:rsid w:val="00777E11"/>
    <w:rsid w:val="00777F65"/>
    <w:rsid w:val="00780091"/>
    <w:rsid w:val="007800BD"/>
    <w:rsid w:val="007801FD"/>
    <w:rsid w:val="007802F4"/>
    <w:rsid w:val="00780AEB"/>
    <w:rsid w:val="00780AEC"/>
    <w:rsid w:val="00780D1D"/>
    <w:rsid w:val="00780D8C"/>
    <w:rsid w:val="00781179"/>
    <w:rsid w:val="0078133C"/>
    <w:rsid w:val="0078136A"/>
    <w:rsid w:val="0078165A"/>
    <w:rsid w:val="007817BE"/>
    <w:rsid w:val="007818BA"/>
    <w:rsid w:val="00781AC5"/>
    <w:rsid w:val="00781EF2"/>
    <w:rsid w:val="00782017"/>
    <w:rsid w:val="007822CB"/>
    <w:rsid w:val="0078263A"/>
    <w:rsid w:val="007827A4"/>
    <w:rsid w:val="0078297F"/>
    <w:rsid w:val="00782F0A"/>
    <w:rsid w:val="007832DF"/>
    <w:rsid w:val="0078339E"/>
    <w:rsid w:val="00784058"/>
    <w:rsid w:val="0078419A"/>
    <w:rsid w:val="007841DF"/>
    <w:rsid w:val="0078476E"/>
    <w:rsid w:val="00784829"/>
    <w:rsid w:val="00784868"/>
    <w:rsid w:val="007848DC"/>
    <w:rsid w:val="00784CB0"/>
    <w:rsid w:val="00784D88"/>
    <w:rsid w:val="00784F41"/>
    <w:rsid w:val="007855D4"/>
    <w:rsid w:val="00785829"/>
    <w:rsid w:val="00785856"/>
    <w:rsid w:val="00785970"/>
    <w:rsid w:val="00785AEC"/>
    <w:rsid w:val="00785B60"/>
    <w:rsid w:val="00785C7D"/>
    <w:rsid w:val="00785DDF"/>
    <w:rsid w:val="00785E8D"/>
    <w:rsid w:val="00786301"/>
    <w:rsid w:val="00786818"/>
    <w:rsid w:val="00786BE6"/>
    <w:rsid w:val="00786C2E"/>
    <w:rsid w:val="00786E4C"/>
    <w:rsid w:val="0078724E"/>
    <w:rsid w:val="00787636"/>
    <w:rsid w:val="007876CE"/>
    <w:rsid w:val="0078787C"/>
    <w:rsid w:val="00787A10"/>
    <w:rsid w:val="00787B25"/>
    <w:rsid w:val="00787B2F"/>
    <w:rsid w:val="00787E5E"/>
    <w:rsid w:val="0079045B"/>
    <w:rsid w:val="0079055D"/>
    <w:rsid w:val="007907F3"/>
    <w:rsid w:val="0079085B"/>
    <w:rsid w:val="00790AC5"/>
    <w:rsid w:val="00790C05"/>
    <w:rsid w:val="00790D49"/>
    <w:rsid w:val="007910AF"/>
    <w:rsid w:val="00791195"/>
    <w:rsid w:val="007911CE"/>
    <w:rsid w:val="007916BF"/>
    <w:rsid w:val="00791782"/>
    <w:rsid w:val="0079178D"/>
    <w:rsid w:val="00791922"/>
    <w:rsid w:val="00792257"/>
    <w:rsid w:val="007923DB"/>
    <w:rsid w:val="00792739"/>
    <w:rsid w:val="007928FA"/>
    <w:rsid w:val="00792AC7"/>
    <w:rsid w:val="00792BFD"/>
    <w:rsid w:val="00792CA9"/>
    <w:rsid w:val="00792DD5"/>
    <w:rsid w:val="00792E9A"/>
    <w:rsid w:val="00792F61"/>
    <w:rsid w:val="00792F76"/>
    <w:rsid w:val="0079302A"/>
    <w:rsid w:val="007930BA"/>
    <w:rsid w:val="00793172"/>
    <w:rsid w:val="00793356"/>
    <w:rsid w:val="007936DB"/>
    <w:rsid w:val="00793867"/>
    <w:rsid w:val="007939CB"/>
    <w:rsid w:val="00793C75"/>
    <w:rsid w:val="00794200"/>
    <w:rsid w:val="00794536"/>
    <w:rsid w:val="007948CB"/>
    <w:rsid w:val="007948FF"/>
    <w:rsid w:val="00794D6A"/>
    <w:rsid w:val="00794DFA"/>
    <w:rsid w:val="00794F33"/>
    <w:rsid w:val="00795088"/>
    <w:rsid w:val="00795473"/>
    <w:rsid w:val="0079581F"/>
    <w:rsid w:val="007959A0"/>
    <w:rsid w:val="00795BC0"/>
    <w:rsid w:val="00795BFC"/>
    <w:rsid w:val="00795C2A"/>
    <w:rsid w:val="00795DB1"/>
    <w:rsid w:val="00795E32"/>
    <w:rsid w:val="00796058"/>
    <w:rsid w:val="00796416"/>
    <w:rsid w:val="00796477"/>
    <w:rsid w:val="007964F8"/>
    <w:rsid w:val="0079674E"/>
    <w:rsid w:val="00796787"/>
    <w:rsid w:val="00796DA3"/>
    <w:rsid w:val="00796DB3"/>
    <w:rsid w:val="00797055"/>
    <w:rsid w:val="00797089"/>
    <w:rsid w:val="007970AC"/>
    <w:rsid w:val="007970D8"/>
    <w:rsid w:val="00797297"/>
    <w:rsid w:val="007972D6"/>
    <w:rsid w:val="00797480"/>
    <w:rsid w:val="0079779A"/>
    <w:rsid w:val="007977EE"/>
    <w:rsid w:val="0079799D"/>
    <w:rsid w:val="00797AD6"/>
    <w:rsid w:val="00797B57"/>
    <w:rsid w:val="00797BBA"/>
    <w:rsid w:val="00797C77"/>
    <w:rsid w:val="00797EB1"/>
    <w:rsid w:val="007A001F"/>
    <w:rsid w:val="007A012C"/>
    <w:rsid w:val="007A01DE"/>
    <w:rsid w:val="007A028A"/>
    <w:rsid w:val="007A0750"/>
    <w:rsid w:val="007A078E"/>
    <w:rsid w:val="007A0873"/>
    <w:rsid w:val="007A0961"/>
    <w:rsid w:val="007A0AE8"/>
    <w:rsid w:val="007A0C4F"/>
    <w:rsid w:val="007A0FB7"/>
    <w:rsid w:val="007A1025"/>
    <w:rsid w:val="007A1147"/>
    <w:rsid w:val="007A1158"/>
    <w:rsid w:val="007A1205"/>
    <w:rsid w:val="007A136B"/>
    <w:rsid w:val="007A138F"/>
    <w:rsid w:val="007A1392"/>
    <w:rsid w:val="007A1EB8"/>
    <w:rsid w:val="007A1F8F"/>
    <w:rsid w:val="007A20BF"/>
    <w:rsid w:val="007A2472"/>
    <w:rsid w:val="007A2586"/>
    <w:rsid w:val="007A29F7"/>
    <w:rsid w:val="007A2BC9"/>
    <w:rsid w:val="007A2DD4"/>
    <w:rsid w:val="007A2DDC"/>
    <w:rsid w:val="007A2F7D"/>
    <w:rsid w:val="007A2FE8"/>
    <w:rsid w:val="007A3062"/>
    <w:rsid w:val="007A30DC"/>
    <w:rsid w:val="007A310A"/>
    <w:rsid w:val="007A31AC"/>
    <w:rsid w:val="007A3492"/>
    <w:rsid w:val="007A3984"/>
    <w:rsid w:val="007A3AE4"/>
    <w:rsid w:val="007A3C05"/>
    <w:rsid w:val="007A3C09"/>
    <w:rsid w:val="007A3D7F"/>
    <w:rsid w:val="007A3E22"/>
    <w:rsid w:val="007A3F9E"/>
    <w:rsid w:val="007A3FEF"/>
    <w:rsid w:val="007A4131"/>
    <w:rsid w:val="007A436F"/>
    <w:rsid w:val="007A4736"/>
    <w:rsid w:val="007A4792"/>
    <w:rsid w:val="007A48D2"/>
    <w:rsid w:val="007A4975"/>
    <w:rsid w:val="007A499A"/>
    <w:rsid w:val="007A4B78"/>
    <w:rsid w:val="007A4ED9"/>
    <w:rsid w:val="007A4FDA"/>
    <w:rsid w:val="007A55F4"/>
    <w:rsid w:val="007A560B"/>
    <w:rsid w:val="007A5632"/>
    <w:rsid w:val="007A5727"/>
    <w:rsid w:val="007A6182"/>
    <w:rsid w:val="007A635A"/>
    <w:rsid w:val="007A654F"/>
    <w:rsid w:val="007A65F1"/>
    <w:rsid w:val="007A6610"/>
    <w:rsid w:val="007A679D"/>
    <w:rsid w:val="007A6BF7"/>
    <w:rsid w:val="007A7107"/>
    <w:rsid w:val="007A715D"/>
    <w:rsid w:val="007A7217"/>
    <w:rsid w:val="007A7365"/>
    <w:rsid w:val="007A739A"/>
    <w:rsid w:val="007A73C6"/>
    <w:rsid w:val="007A746D"/>
    <w:rsid w:val="007A74B4"/>
    <w:rsid w:val="007A7508"/>
    <w:rsid w:val="007A75F7"/>
    <w:rsid w:val="007A7ADA"/>
    <w:rsid w:val="007A7F3B"/>
    <w:rsid w:val="007B015F"/>
    <w:rsid w:val="007B0346"/>
    <w:rsid w:val="007B0747"/>
    <w:rsid w:val="007B0B03"/>
    <w:rsid w:val="007B0D46"/>
    <w:rsid w:val="007B0D7F"/>
    <w:rsid w:val="007B0DA8"/>
    <w:rsid w:val="007B1369"/>
    <w:rsid w:val="007B1613"/>
    <w:rsid w:val="007B16A8"/>
    <w:rsid w:val="007B16B5"/>
    <w:rsid w:val="007B1946"/>
    <w:rsid w:val="007B1DA3"/>
    <w:rsid w:val="007B1FA6"/>
    <w:rsid w:val="007B212D"/>
    <w:rsid w:val="007B21F0"/>
    <w:rsid w:val="007B240C"/>
    <w:rsid w:val="007B2674"/>
    <w:rsid w:val="007B2902"/>
    <w:rsid w:val="007B29B7"/>
    <w:rsid w:val="007B3734"/>
    <w:rsid w:val="007B374E"/>
    <w:rsid w:val="007B37BF"/>
    <w:rsid w:val="007B37F8"/>
    <w:rsid w:val="007B39D1"/>
    <w:rsid w:val="007B3B43"/>
    <w:rsid w:val="007B3DC0"/>
    <w:rsid w:val="007B4348"/>
    <w:rsid w:val="007B437C"/>
    <w:rsid w:val="007B4395"/>
    <w:rsid w:val="007B4535"/>
    <w:rsid w:val="007B4658"/>
    <w:rsid w:val="007B46DC"/>
    <w:rsid w:val="007B4708"/>
    <w:rsid w:val="007B4711"/>
    <w:rsid w:val="007B4A28"/>
    <w:rsid w:val="007B4BA7"/>
    <w:rsid w:val="007B4C2B"/>
    <w:rsid w:val="007B4FE4"/>
    <w:rsid w:val="007B524A"/>
    <w:rsid w:val="007B52EE"/>
    <w:rsid w:val="007B53A5"/>
    <w:rsid w:val="007B540E"/>
    <w:rsid w:val="007B5B9D"/>
    <w:rsid w:val="007B5F51"/>
    <w:rsid w:val="007B5FF0"/>
    <w:rsid w:val="007B6069"/>
    <w:rsid w:val="007B628D"/>
    <w:rsid w:val="007B631B"/>
    <w:rsid w:val="007B6379"/>
    <w:rsid w:val="007B6551"/>
    <w:rsid w:val="007B68A6"/>
    <w:rsid w:val="007B69AC"/>
    <w:rsid w:val="007B6DBD"/>
    <w:rsid w:val="007B6E2B"/>
    <w:rsid w:val="007B6F3B"/>
    <w:rsid w:val="007B6F71"/>
    <w:rsid w:val="007B6F7B"/>
    <w:rsid w:val="007B6FCE"/>
    <w:rsid w:val="007B70DB"/>
    <w:rsid w:val="007B71E7"/>
    <w:rsid w:val="007B75AC"/>
    <w:rsid w:val="007B7919"/>
    <w:rsid w:val="007B7A6B"/>
    <w:rsid w:val="007B7D96"/>
    <w:rsid w:val="007B7F43"/>
    <w:rsid w:val="007C0038"/>
    <w:rsid w:val="007C0088"/>
    <w:rsid w:val="007C026B"/>
    <w:rsid w:val="007C0649"/>
    <w:rsid w:val="007C0801"/>
    <w:rsid w:val="007C08FE"/>
    <w:rsid w:val="007C095B"/>
    <w:rsid w:val="007C0989"/>
    <w:rsid w:val="007C0C65"/>
    <w:rsid w:val="007C0CC0"/>
    <w:rsid w:val="007C0DE5"/>
    <w:rsid w:val="007C0DF3"/>
    <w:rsid w:val="007C0F1A"/>
    <w:rsid w:val="007C10CF"/>
    <w:rsid w:val="007C11A9"/>
    <w:rsid w:val="007C1332"/>
    <w:rsid w:val="007C141C"/>
    <w:rsid w:val="007C1796"/>
    <w:rsid w:val="007C1997"/>
    <w:rsid w:val="007C1C5E"/>
    <w:rsid w:val="007C228C"/>
    <w:rsid w:val="007C2444"/>
    <w:rsid w:val="007C244E"/>
    <w:rsid w:val="007C26B5"/>
    <w:rsid w:val="007C2735"/>
    <w:rsid w:val="007C28DE"/>
    <w:rsid w:val="007C2B19"/>
    <w:rsid w:val="007C2B69"/>
    <w:rsid w:val="007C2D14"/>
    <w:rsid w:val="007C2D34"/>
    <w:rsid w:val="007C2DF7"/>
    <w:rsid w:val="007C2E1D"/>
    <w:rsid w:val="007C2FA2"/>
    <w:rsid w:val="007C30A1"/>
    <w:rsid w:val="007C34F1"/>
    <w:rsid w:val="007C3573"/>
    <w:rsid w:val="007C38A7"/>
    <w:rsid w:val="007C3D1D"/>
    <w:rsid w:val="007C3DFD"/>
    <w:rsid w:val="007C3FA0"/>
    <w:rsid w:val="007C4047"/>
    <w:rsid w:val="007C40CE"/>
    <w:rsid w:val="007C4139"/>
    <w:rsid w:val="007C4233"/>
    <w:rsid w:val="007C431C"/>
    <w:rsid w:val="007C4370"/>
    <w:rsid w:val="007C43E1"/>
    <w:rsid w:val="007C47EF"/>
    <w:rsid w:val="007C4A2D"/>
    <w:rsid w:val="007C4A8A"/>
    <w:rsid w:val="007C4C06"/>
    <w:rsid w:val="007C4C3F"/>
    <w:rsid w:val="007C5181"/>
    <w:rsid w:val="007C5924"/>
    <w:rsid w:val="007C5BC9"/>
    <w:rsid w:val="007C6137"/>
    <w:rsid w:val="007C6176"/>
    <w:rsid w:val="007C63C7"/>
    <w:rsid w:val="007C6588"/>
    <w:rsid w:val="007C679E"/>
    <w:rsid w:val="007C6803"/>
    <w:rsid w:val="007C68CE"/>
    <w:rsid w:val="007C6A5B"/>
    <w:rsid w:val="007C6B3F"/>
    <w:rsid w:val="007C6FA1"/>
    <w:rsid w:val="007C7029"/>
    <w:rsid w:val="007C70AB"/>
    <w:rsid w:val="007C70B7"/>
    <w:rsid w:val="007C71C8"/>
    <w:rsid w:val="007C7229"/>
    <w:rsid w:val="007C74FC"/>
    <w:rsid w:val="007C7906"/>
    <w:rsid w:val="007C7DF1"/>
    <w:rsid w:val="007C7E5A"/>
    <w:rsid w:val="007D011C"/>
    <w:rsid w:val="007D0294"/>
    <w:rsid w:val="007D05D6"/>
    <w:rsid w:val="007D05F7"/>
    <w:rsid w:val="007D0678"/>
    <w:rsid w:val="007D069E"/>
    <w:rsid w:val="007D0761"/>
    <w:rsid w:val="007D08D3"/>
    <w:rsid w:val="007D0B41"/>
    <w:rsid w:val="007D0BED"/>
    <w:rsid w:val="007D0CC9"/>
    <w:rsid w:val="007D0D00"/>
    <w:rsid w:val="007D0FF7"/>
    <w:rsid w:val="007D13A1"/>
    <w:rsid w:val="007D1458"/>
    <w:rsid w:val="007D151F"/>
    <w:rsid w:val="007D16A6"/>
    <w:rsid w:val="007D1A43"/>
    <w:rsid w:val="007D1E44"/>
    <w:rsid w:val="007D1E55"/>
    <w:rsid w:val="007D207D"/>
    <w:rsid w:val="007D2126"/>
    <w:rsid w:val="007D242C"/>
    <w:rsid w:val="007D2536"/>
    <w:rsid w:val="007D27A5"/>
    <w:rsid w:val="007D2963"/>
    <w:rsid w:val="007D2C75"/>
    <w:rsid w:val="007D3223"/>
    <w:rsid w:val="007D332E"/>
    <w:rsid w:val="007D333A"/>
    <w:rsid w:val="007D38B2"/>
    <w:rsid w:val="007D3C2E"/>
    <w:rsid w:val="007D3D40"/>
    <w:rsid w:val="007D3EB5"/>
    <w:rsid w:val="007D41B8"/>
    <w:rsid w:val="007D43A5"/>
    <w:rsid w:val="007D4466"/>
    <w:rsid w:val="007D469F"/>
    <w:rsid w:val="007D4773"/>
    <w:rsid w:val="007D47EF"/>
    <w:rsid w:val="007D482E"/>
    <w:rsid w:val="007D4D30"/>
    <w:rsid w:val="007D4E69"/>
    <w:rsid w:val="007D4EC3"/>
    <w:rsid w:val="007D5071"/>
    <w:rsid w:val="007D51DF"/>
    <w:rsid w:val="007D5296"/>
    <w:rsid w:val="007D54FD"/>
    <w:rsid w:val="007D5746"/>
    <w:rsid w:val="007D58CB"/>
    <w:rsid w:val="007D58FB"/>
    <w:rsid w:val="007D599F"/>
    <w:rsid w:val="007D5CEB"/>
    <w:rsid w:val="007D61C8"/>
    <w:rsid w:val="007D65A7"/>
    <w:rsid w:val="007D6762"/>
    <w:rsid w:val="007D6AFA"/>
    <w:rsid w:val="007D6B54"/>
    <w:rsid w:val="007D6E60"/>
    <w:rsid w:val="007D704B"/>
    <w:rsid w:val="007D7169"/>
    <w:rsid w:val="007D7243"/>
    <w:rsid w:val="007D730A"/>
    <w:rsid w:val="007D73B8"/>
    <w:rsid w:val="007D7803"/>
    <w:rsid w:val="007D7BEB"/>
    <w:rsid w:val="007D7E77"/>
    <w:rsid w:val="007E004F"/>
    <w:rsid w:val="007E0058"/>
    <w:rsid w:val="007E0066"/>
    <w:rsid w:val="007E043A"/>
    <w:rsid w:val="007E0763"/>
    <w:rsid w:val="007E081E"/>
    <w:rsid w:val="007E085B"/>
    <w:rsid w:val="007E09E3"/>
    <w:rsid w:val="007E0E82"/>
    <w:rsid w:val="007E0F47"/>
    <w:rsid w:val="007E128E"/>
    <w:rsid w:val="007E12C0"/>
    <w:rsid w:val="007E131D"/>
    <w:rsid w:val="007E14AC"/>
    <w:rsid w:val="007E1AB5"/>
    <w:rsid w:val="007E2229"/>
    <w:rsid w:val="007E2369"/>
    <w:rsid w:val="007E2398"/>
    <w:rsid w:val="007E23CD"/>
    <w:rsid w:val="007E24C2"/>
    <w:rsid w:val="007E25DD"/>
    <w:rsid w:val="007E261B"/>
    <w:rsid w:val="007E275E"/>
    <w:rsid w:val="007E2767"/>
    <w:rsid w:val="007E2779"/>
    <w:rsid w:val="007E2AE1"/>
    <w:rsid w:val="007E2B15"/>
    <w:rsid w:val="007E2E34"/>
    <w:rsid w:val="007E2E63"/>
    <w:rsid w:val="007E2EDF"/>
    <w:rsid w:val="007E30C1"/>
    <w:rsid w:val="007E31BE"/>
    <w:rsid w:val="007E3685"/>
    <w:rsid w:val="007E37A6"/>
    <w:rsid w:val="007E3905"/>
    <w:rsid w:val="007E39C1"/>
    <w:rsid w:val="007E3E06"/>
    <w:rsid w:val="007E41A4"/>
    <w:rsid w:val="007E42CC"/>
    <w:rsid w:val="007E42FD"/>
    <w:rsid w:val="007E44B3"/>
    <w:rsid w:val="007E4537"/>
    <w:rsid w:val="007E478C"/>
    <w:rsid w:val="007E4AF9"/>
    <w:rsid w:val="007E4D3B"/>
    <w:rsid w:val="007E4DF8"/>
    <w:rsid w:val="007E5123"/>
    <w:rsid w:val="007E51AD"/>
    <w:rsid w:val="007E525D"/>
    <w:rsid w:val="007E53B0"/>
    <w:rsid w:val="007E5767"/>
    <w:rsid w:val="007E5851"/>
    <w:rsid w:val="007E5908"/>
    <w:rsid w:val="007E5C87"/>
    <w:rsid w:val="007E5EDB"/>
    <w:rsid w:val="007E5FC1"/>
    <w:rsid w:val="007E5FE7"/>
    <w:rsid w:val="007E600B"/>
    <w:rsid w:val="007E64D0"/>
    <w:rsid w:val="007E695C"/>
    <w:rsid w:val="007E6C66"/>
    <w:rsid w:val="007E703A"/>
    <w:rsid w:val="007E71FE"/>
    <w:rsid w:val="007E7779"/>
    <w:rsid w:val="007E7B2D"/>
    <w:rsid w:val="007E7E0D"/>
    <w:rsid w:val="007F021F"/>
    <w:rsid w:val="007F0305"/>
    <w:rsid w:val="007F0441"/>
    <w:rsid w:val="007F053A"/>
    <w:rsid w:val="007F0634"/>
    <w:rsid w:val="007F0BE2"/>
    <w:rsid w:val="007F0BF0"/>
    <w:rsid w:val="007F0D53"/>
    <w:rsid w:val="007F0EC7"/>
    <w:rsid w:val="007F0EDA"/>
    <w:rsid w:val="007F0EEC"/>
    <w:rsid w:val="007F0FC8"/>
    <w:rsid w:val="007F0FED"/>
    <w:rsid w:val="007F1015"/>
    <w:rsid w:val="007F102A"/>
    <w:rsid w:val="007F116A"/>
    <w:rsid w:val="007F12D2"/>
    <w:rsid w:val="007F1321"/>
    <w:rsid w:val="007F134D"/>
    <w:rsid w:val="007F1686"/>
    <w:rsid w:val="007F1891"/>
    <w:rsid w:val="007F1951"/>
    <w:rsid w:val="007F1CBC"/>
    <w:rsid w:val="007F1F58"/>
    <w:rsid w:val="007F2496"/>
    <w:rsid w:val="007F2581"/>
    <w:rsid w:val="007F268C"/>
    <w:rsid w:val="007F2775"/>
    <w:rsid w:val="007F27DF"/>
    <w:rsid w:val="007F2944"/>
    <w:rsid w:val="007F29D0"/>
    <w:rsid w:val="007F2A8B"/>
    <w:rsid w:val="007F2C2B"/>
    <w:rsid w:val="007F2DCF"/>
    <w:rsid w:val="007F3042"/>
    <w:rsid w:val="007F3177"/>
    <w:rsid w:val="007F3624"/>
    <w:rsid w:val="007F39AB"/>
    <w:rsid w:val="007F3B24"/>
    <w:rsid w:val="007F3BBD"/>
    <w:rsid w:val="007F3D3E"/>
    <w:rsid w:val="007F4113"/>
    <w:rsid w:val="007F4170"/>
    <w:rsid w:val="007F42E1"/>
    <w:rsid w:val="007F44A9"/>
    <w:rsid w:val="007F468A"/>
    <w:rsid w:val="007F49AC"/>
    <w:rsid w:val="007F4C61"/>
    <w:rsid w:val="007F4E28"/>
    <w:rsid w:val="007F50CC"/>
    <w:rsid w:val="007F5103"/>
    <w:rsid w:val="007F5781"/>
    <w:rsid w:val="007F5CDA"/>
    <w:rsid w:val="007F6130"/>
    <w:rsid w:val="007F6289"/>
    <w:rsid w:val="007F6647"/>
    <w:rsid w:val="007F6689"/>
    <w:rsid w:val="007F6815"/>
    <w:rsid w:val="007F69C7"/>
    <w:rsid w:val="007F6F7D"/>
    <w:rsid w:val="007F7157"/>
    <w:rsid w:val="007F72CA"/>
    <w:rsid w:val="007F7485"/>
    <w:rsid w:val="007F74CF"/>
    <w:rsid w:val="007F7783"/>
    <w:rsid w:val="007F7B45"/>
    <w:rsid w:val="007F7BC4"/>
    <w:rsid w:val="007F7C65"/>
    <w:rsid w:val="007F7D5B"/>
    <w:rsid w:val="007F7EC2"/>
    <w:rsid w:val="007F7F50"/>
    <w:rsid w:val="008002AF"/>
    <w:rsid w:val="008002F5"/>
    <w:rsid w:val="00800312"/>
    <w:rsid w:val="00800571"/>
    <w:rsid w:val="008005FE"/>
    <w:rsid w:val="00800B2B"/>
    <w:rsid w:val="00800DCB"/>
    <w:rsid w:val="00800F38"/>
    <w:rsid w:val="00801035"/>
    <w:rsid w:val="00801255"/>
    <w:rsid w:val="0080164B"/>
    <w:rsid w:val="0080177D"/>
    <w:rsid w:val="008018B6"/>
    <w:rsid w:val="008019A5"/>
    <w:rsid w:val="00801BA5"/>
    <w:rsid w:val="00801F33"/>
    <w:rsid w:val="00802161"/>
    <w:rsid w:val="008023E3"/>
    <w:rsid w:val="008024F7"/>
    <w:rsid w:val="008027A4"/>
    <w:rsid w:val="0080288B"/>
    <w:rsid w:val="00802927"/>
    <w:rsid w:val="0080295B"/>
    <w:rsid w:val="00802C82"/>
    <w:rsid w:val="00802D76"/>
    <w:rsid w:val="008030C4"/>
    <w:rsid w:val="008031E8"/>
    <w:rsid w:val="00803272"/>
    <w:rsid w:val="008035F5"/>
    <w:rsid w:val="00803827"/>
    <w:rsid w:val="00803966"/>
    <w:rsid w:val="008039C3"/>
    <w:rsid w:val="00803AC9"/>
    <w:rsid w:val="00803BF7"/>
    <w:rsid w:val="00803CE6"/>
    <w:rsid w:val="00803DCD"/>
    <w:rsid w:val="00803EF2"/>
    <w:rsid w:val="00804136"/>
    <w:rsid w:val="008042AF"/>
    <w:rsid w:val="00804735"/>
    <w:rsid w:val="00804B5B"/>
    <w:rsid w:val="00804C2B"/>
    <w:rsid w:val="00804D6A"/>
    <w:rsid w:val="008051B7"/>
    <w:rsid w:val="008058AC"/>
    <w:rsid w:val="00805B5B"/>
    <w:rsid w:val="00805B67"/>
    <w:rsid w:val="00805C2B"/>
    <w:rsid w:val="00806096"/>
    <w:rsid w:val="0080628B"/>
    <w:rsid w:val="008062D8"/>
    <w:rsid w:val="0080635B"/>
    <w:rsid w:val="00806ADC"/>
    <w:rsid w:val="00806E7D"/>
    <w:rsid w:val="00806EEC"/>
    <w:rsid w:val="00807228"/>
    <w:rsid w:val="00807244"/>
    <w:rsid w:val="008072D3"/>
    <w:rsid w:val="00807388"/>
    <w:rsid w:val="008074D5"/>
    <w:rsid w:val="00807968"/>
    <w:rsid w:val="008079EC"/>
    <w:rsid w:val="00807AF7"/>
    <w:rsid w:val="00807EF3"/>
    <w:rsid w:val="00810133"/>
    <w:rsid w:val="00810196"/>
    <w:rsid w:val="008102F7"/>
    <w:rsid w:val="008103A4"/>
    <w:rsid w:val="00810654"/>
    <w:rsid w:val="0081080F"/>
    <w:rsid w:val="00810859"/>
    <w:rsid w:val="00810877"/>
    <w:rsid w:val="008108C8"/>
    <w:rsid w:val="00810E65"/>
    <w:rsid w:val="00810E6A"/>
    <w:rsid w:val="00810EFF"/>
    <w:rsid w:val="00810FB3"/>
    <w:rsid w:val="00811005"/>
    <w:rsid w:val="0081111E"/>
    <w:rsid w:val="008111C8"/>
    <w:rsid w:val="00811297"/>
    <w:rsid w:val="00811418"/>
    <w:rsid w:val="00811537"/>
    <w:rsid w:val="00811A53"/>
    <w:rsid w:val="00811C31"/>
    <w:rsid w:val="00812155"/>
    <w:rsid w:val="008121E4"/>
    <w:rsid w:val="00812216"/>
    <w:rsid w:val="0081222B"/>
    <w:rsid w:val="008122C5"/>
    <w:rsid w:val="008122D0"/>
    <w:rsid w:val="008122D4"/>
    <w:rsid w:val="008122EF"/>
    <w:rsid w:val="0081261E"/>
    <w:rsid w:val="008129A4"/>
    <w:rsid w:val="00812E20"/>
    <w:rsid w:val="008132F9"/>
    <w:rsid w:val="008133C1"/>
    <w:rsid w:val="008135E6"/>
    <w:rsid w:val="00813774"/>
    <w:rsid w:val="008137D6"/>
    <w:rsid w:val="0081394C"/>
    <w:rsid w:val="00813BC9"/>
    <w:rsid w:val="00813BE1"/>
    <w:rsid w:val="00813EA9"/>
    <w:rsid w:val="008140BF"/>
    <w:rsid w:val="008149EF"/>
    <w:rsid w:val="00814AF8"/>
    <w:rsid w:val="00814BEA"/>
    <w:rsid w:val="00814ED7"/>
    <w:rsid w:val="0081501C"/>
    <w:rsid w:val="0081504C"/>
    <w:rsid w:val="0081511C"/>
    <w:rsid w:val="0081512B"/>
    <w:rsid w:val="00815220"/>
    <w:rsid w:val="00815382"/>
    <w:rsid w:val="0081541E"/>
    <w:rsid w:val="00815513"/>
    <w:rsid w:val="00815CA9"/>
    <w:rsid w:val="00815D59"/>
    <w:rsid w:val="00815F58"/>
    <w:rsid w:val="00815FE1"/>
    <w:rsid w:val="00816095"/>
    <w:rsid w:val="0081621F"/>
    <w:rsid w:val="0081632F"/>
    <w:rsid w:val="00816460"/>
    <w:rsid w:val="00816476"/>
    <w:rsid w:val="0081661B"/>
    <w:rsid w:val="00816AFC"/>
    <w:rsid w:val="00816B02"/>
    <w:rsid w:val="00816D25"/>
    <w:rsid w:val="00816E9D"/>
    <w:rsid w:val="00817119"/>
    <w:rsid w:val="008172B3"/>
    <w:rsid w:val="008172D6"/>
    <w:rsid w:val="00817F82"/>
    <w:rsid w:val="0082017E"/>
    <w:rsid w:val="008201C9"/>
    <w:rsid w:val="0082027B"/>
    <w:rsid w:val="00820295"/>
    <w:rsid w:val="008206CB"/>
    <w:rsid w:val="008207B4"/>
    <w:rsid w:val="00820A6B"/>
    <w:rsid w:val="00820D18"/>
    <w:rsid w:val="008211B0"/>
    <w:rsid w:val="00821334"/>
    <w:rsid w:val="008214DC"/>
    <w:rsid w:val="00821A3C"/>
    <w:rsid w:val="00821BE4"/>
    <w:rsid w:val="00821C8E"/>
    <w:rsid w:val="00821D40"/>
    <w:rsid w:val="00821FC5"/>
    <w:rsid w:val="0082221A"/>
    <w:rsid w:val="00822264"/>
    <w:rsid w:val="008223AF"/>
    <w:rsid w:val="00822598"/>
    <w:rsid w:val="00822740"/>
    <w:rsid w:val="0082289C"/>
    <w:rsid w:val="00822940"/>
    <w:rsid w:val="008229DB"/>
    <w:rsid w:val="00822E04"/>
    <w:rsid w:val="00822E2A"/>
    <w:rsid w:val="00822E7F"/>
    <w:rsid w:val="00822EFD"/>
    <w:rsid w:val="00822FA7"/>
    <w:rsid w:val="0082315B"/>
    <w:rsid w:val="00823319"/>
    <w:rsid w:val="00823369"/>
    <w:rsid w:val="0082349D"/>
    <w:rsid w:val="008235D1"/>
    <w:rsid w:val="00823923"/>
    <w:rsid w:val="00823944"/>
    <w:rsid w:val="00823B7B"/>
    <w:rsid w:val="00823BFA"/>
    <w:rsid w:val="00823E9C"/>
    <w:rsid w:val="00823ED7"/>
    <w:rsid w:val="0082452E"/>
    <w:rsid w:val="00824834"/>
    <w:rsid w:val="0082485E"/>
    <w:rsid w:val="008248C8"/>
    <w:rsid w:val="00824D9C"/>
    <w:rsid w:val="00824E92"/>
    <w:rsid w:val="00824EEB"/>
    <w:rsid w:val="00824EF8"/>
    <w:rsid w:val="008250B3"/>
    <w:rsid w:val="008253A3"/>
    <w:rsid w:val="008253C2"/>
    <w:rsid w:val="0082543F"/>
    <w:rsid w:val="008254E8"/>
    <w:rsid w:val="00825729"/>
    <w:rsid w:val="00825BCE"/>
    <w:rsid w:val="00825BF4"/>
    <w:rsid w:val="00825BFD"/>
    <w:rsid w:val="00825C87"/>
    <w:rsid w:val="00825F25"/>
    <w:rsid w:val="00825F8E"/>
    <w:rsid w:val="0082607C"/>
    <w:rsid w:val="00826434"/>
    <w:rsid w:val="0082655C"/>
    <w:rsid w:val="00826B8E"/>
    <w:rsid w:val="008272E1"/>
    <w:rsid w:val="008273CF"/>
    <w:rsid w:val="0082774B"/>
    <w:rsid w:val="00827D60"/>
    <w:rsid w:val="008302B7"/>
    <w:rsid w:val="00830372"/>
    <w:rsid w:val="00830480"/>
    <w:rsid w:val="008305D6"/>
    <w:rsid w:val="00830899"/>
    <w:rsid w:val="00830B9A"/>
    <w:rsid w:val="00830DD3"/>
    <w:rsid w:val="00830DEB"/>
    <w:rsid w:val="00830F45"/>
    <w:rsid w:val="00831153"/>
    <w:rsid w:val="0083121B"/>
    <w:rsid w:val="00831387"/>
    <w:rsid w:val="00831787"/>
    <w:rsid w:val="00831869"/>
    <w:rsid w:val="00831E3F"/>
    <w:rsid w:val="00831E5D"/>
    <w:rsid w:val="00831FF7"/>
    <w:rsid w:val="0083204E"/>
    <w:rsid w:val="00832346"/>
    <w:rsid w:val="0083239B"/>
    <w:rsid w:val="008326F0"/>
    <w:rsid w:val="00832C32"/>
    <w:rsid w:val="00832D50"/>
    <w:rsid w:val="00832ECE"/>
    <w:rsid w:val="0083367E"/>
    <w:rsid w:val="00833BB5"/>
    <w:rsid w:val="00833FDD"/>
    <w:rsid w:val="00834200"/>
    <w:rsid w:val="008342F5"/>
    <w:rsid w:val="00834380"/>
    <w:rsid w:val="00834B69"/>
    <w:rsid w:val="00835074"/>
    <w:rsid w:val="00835130"/>
    <w:rsid w:val="008355EE"/>
    <w:rsid w:val="0083576F"/>
    <w:rsid w:val="00835851"/>
    <w:rsid w:val="00835960"/>
    <w:rsid w:val="008360EB"/>
    <w:rsid w:val="00836395"/>
    <w:rsid w:val="00836637"/>
    <w:rsid w:val="00836A12"/>
    <w:rsid w:val="00836A58"/>
    <w:rsid w:val="00836D98"/>
    <w:rsid w:val="00836E27"/>
    <w:rsid w:val="00836FAA"/>
    <w:rsid w:val="0083716B"/>
    <w:rsid w:val="0083724E"/>
    <w:rsid w:val="00837281"/>
    <w:rsid w:val="008372A1"/>
    <w:rsid w:val="008372F6"/>
    <w:rsid w:val="008373D8"/>
    <w:rsid w:val="00837676"/>
    <w:rsid w:val="00837826"/>
    <w:rsid w:val="00837C8F"/>
    <w:rsid w:val="00837DF3"/>
    <w:rsid w:val="00837FB6"/>
    <w:rsid w:val="0084017A"/>
    <w:rsid w:val="008401B0"/>
    <w:rsid w:val="008401F9"/>
    <w:rsid w:val="00840781"/>
    <w:rsid w:val="00840A9E"/>
    <w:rsid w:val="00840D03"/>
    <w:rsid w:val="00840F42"/>
    <w:rsid w:val="00840FAA"/>
    <w:rsid w:val="00840FEB"/>
    <w:rsid w:val="00841296"/>
    <w:rsid w:val="0084134E"/>
    <w:rsid w:val="008415AF"/>
    <w:rsid w:val="0084169C"/>
    <w:rsid w:val="0084198C"/>
    <w:rsid w:val="00841A69"/>
    <w:rsid w:val="00841B2D"/>
    <w:rsid w:val="00841C04"/>
    <w:rsid w:val="00841D84"/>
    <w:rsid w:val="00842111"/>
    <w:rsid w:val="00842133"/>
    <w:rsid w:val="00842509"/>
    <w:rsid w:val="00842565"/>
    <w:rsid w:val="0084272C"/>
    <w:rsid w:val="0084286C"/>
    <w:rsid w:val="00842954"/>
    <w:rsid w:val="008429E7"/>
    <w:rsid w:val="00842D63"/>
    <w:rsid w:val="00842F0E"/>
    <w:rsid w:val="00843038"/>
    <w:rsid w:val="00843159"/>
    <w:rsid w:val="00843228"/>
    <w:rsid w:val="00843263"/>
    <w:rsid w:val="008437E8"/>
    <w:rsid w:val="008438B4"/>
    <w:rsid w:val="00843C4C"/>
    <w:rsid w:val="008442F1"/>
    <w:rsid w:val="0084443F"/>
    <w:rsid w:val="0084444A"/>
    <w:rsid w:val="00844476"/>
    <w:rsid w:val="00844684"/>
    <w:rsid w:val="008446A2"/>
    <w:rsid w:val="008446F1"/>
    <w:rsid w:val="008448B7"/>
    <w:rsid w:val="00844967"/>
    <w:rsid w:val="0084496A"/>
    <w:rsid w:val="00844B7B"/>
    <w:rsid w:val="00844C77"/>
    <w:rsid w:val="00844D42"/>
    <w:rsid w:val="00844D99"/>
    <w:rsid w:val="008450CB"/>
    <w:rsid w:val="008451E2"/>
    <w:rsid w:val="00845285"/>
    <w:rsid w:val="00845379"/>
    <w:rsid w:val="00845458"/>
    <w:rsid w:val="00845561"/>
    <w:rsid w:val="00845A12"/>
    <w:rsid w:val="00845C89"/>
    <w:rsid w:val="00845C96"/>
    <w:rsid w:val="00846061"/>
    <w:rsid w:val="0084627E"/>
    <w:rsid w:val="00846626"/>
    <w:rsid w:val="008467D1"/>
    <w:rsid w:val="00846879"/>
    <w:rsid w:val="00846FB2"/>
    <w:rsid w:val="0084708A"/>
    <w:rsid w:val="00847102"/>
    <w:rsid w:val="0084715D"/>
    <w:rsid w:val="00847166"/>
    <w:rsid w:val="008471F3"/>
    <w:rsid w:val="008472EC"/>
    <w:rsid w:val="0084773D"/>
    <w:rsid w:val="00847886"/>
    <w:rsid w:val="00847910"/>
    <w:rsid w:val="008479A7"/>
    <w:rsid w:val="008479E5"/>
    <w:rsid w:val="00847ACE"/>
    <w:rsid w:val="00847CB8"/>
    <w:rsid w:val="00847E86"/>
    <w:rsid w:val="00847EEB"/>
    <w:rsid w:val="0085021A"/>
    <w:rsid w:val="00850390"/>
    <w:rsid w:val="0085055F"/>
    <w:rsid w:val="0085059C"/>
    <w:rsid w:val="00850B11"/>
    <w:rsid w:val="00850E7C"/>
    <w:rsid w:val="00850EFB"/>
    <w:rsid w:val="00851058"/>
    <w:rsid w:val="008510F9"/>
    <w:rsid w:val="0085111F"/>
    <w:rsid w:val="00851411"/>
    <w:rsid w:val="0085143E"/>
    <w:rsid w:val="0085145F"/>
    <w:rsid w:val="0085187C"/>
    <w:rsid w:val="00851C69"/>
    <w:rsid w:val="00852065"/>
    <w:rsid w:val="008521C7"/>
    <w:rsid w:val="0085220C"/>
    <w:rsid w:val="008522F2"/>
    <w:rsid w:val="00852811"/>
    <w:rsid w:val="00852870"/>
    <w:rsid w:val="00852A39"/>
    <w:rsid w:val="00852E45"/>
    <w:rsid w:val="0085355A"/>
    <w:rsid w:val="00853698"/>
    <w:rsid w:val="008537D9"/>
    <w:rsid w:val="00853831"/>
    <w:rsid w:val="0085398F"/>
    <w:rsid w:val="00853A93"/>
    <w:rsid w:val="00853B3B"/>
    <w:rsid w:val="00853C23"/>
    <w:rsid w:val="00853D1C"/>
    <w:rsid w:val="00853DB8"/>
    <w:rsid w:val="0085407F"/>
    <w:rsid w:val="008540B0"/>
    <w:rsid w:val="0085423E"/>
    <w:rsid w:val="00854744"/>
    <w:rsid w:val="008547D9"/>
    <w:rsid w:val="00854977"/>
    <w:rsid w:val="0085499F"/>
    <w:rsid w:val="00854AF1"/>
    <w:rsid w:val="00854F99"/>
    <w:rsid w:val="0085513C"/>
    <w:rsid w:val="00855386"/>
    <w:rsid w:val="00855627"/>
    <w:rsid w:val="0085573C"/>
    <w:rsid w:val="00855B72"/>
    <w:rsid w:val="00855D71"/>
    <w:rsid w:val="00856391"/>
    <w:rsid w:val="00856563"/>
    <w:rsid w:val="008568E4"/>
    <w:rsid w:val="00856B8F"/>
    <w:rsid w:val="00856BAC"/>
    <w:rsid w:val="00856E38"/>
    <w:rsid w:val="00856FAD"/>
    <w:rsid w:val="008570B1"/>
    <w:rsid w:val="0085744A"/>
    <w:rsid w:val="008574CB"/>
    <w:rsid w:val="008574DA"/>
    <w:rsid w:val="008577F4"/>
    <w:rsid w:val="00857BC4"/>
    <w:rsid w:val="00860125"/>
    <w:rsid w:val="00860214"/>
    <w:rsid w:val="0086035E"/>
    <w:rsid w:val="00860693"/>
    <w:rsid w:val="008606A3"/>
    <w:rsid w:val="00860797"/>
    <w:rsid w:val="00860B22"/>
    <w:rsid w:val="00860D23"/>
    <w:rsid w:val="008611EA"/>
    <w:rsid w:val="00861454"/>
    <w:rsid w:val="00861A3D"/>
    <w:rsid w:val="00861B01"/>
    <w:rsid w:val="008621A6"/>
    <w:rsid w:val="008621F0"/>
    <w:rsid w:val="008626F2"/>
    <w:rsid w:val="00862AAC"/>
    <w:rsid w:val="00862E03"/>
    <w:rsid w:val="00862EFE"/>
    <w:rsid w:val="00862FBB"/>
    <w:rsid w:val="0086309E"/>
    <w:rsid w:val="008632CD"/>
    <w:rsid w:val="008632DC"/>
    <w:rsid w:val="00863305"/>
    <w:rsid w:val="00863368"/>
    <w:rsid w:val="008634FF"/>
    <w:rsid w:val="008636A3"/>
    <w:rsid w:val="008639BC"/>
    <w:rsid w:val="008639E9"/>
    <w:rsid w:val="00863C6E"/>
    <w:rsid w:val="00863D50"/>
    <w:rsid w:val="0086446B"/>
    <w:rsid w:val="008644A2"/>
    <w:rsid w:val="0086460B"/>
    <w:rsid w:val="008648B5"/>
    <w:rsid w:val="008648D8"/>
    <w:rsid w:val="00864D6B"/>
    <w:rsid w:val="008650C4"/>
    <w:rsid w:val="00865279"/>
    <w:rsid w:val="008653BC"/>
    <w:rsid w:val="00865558"/>
    <w:rsid w:val="0086559D"/>
    <w:rsid w:val="0086573C"/>
    <w:rsid w:val="008658BA"/>
    <w:rsid w:val="008658F6"/>
    <w:rsid w:val="00865A82"/>
    <w:rsid w:val="00865FDE"/>
    <w:rsid w:val="00865FEE"/>
    <w:rsid w:val="00866711"/>
    <w:rsid w:val="00866745"/>
    <w:rsid w:val="008667EE"/>
    <w:rsid w:val="008667FE"/>
    <w:rsid w:val="00866A8E"/>
    <w:rsid w:val="00866BC4"/>
    <w:rsid w:val="00866C04"/>
    <w:rsid w:val="00866D12"/>
    <w:rsid w:val="00866D5E"/>
    <w:rsid w:val="00866E2B"/>
    <w:rsid w:val="008674FD"/>
    <w:rsid w:val="00867643"/>
    <w:rsid w:val="00867945"/>
    <w:rsid w:val="00867B3D"/>
    <w:rsid w:val="00867B48"/>
    <w:rsid w:val="00867C63"/>
    <w:rsid w:val="00867D9A"/>
    <w:rsid w:val="00867E8E"/>
    <w:rsid w:val="008700FB"/>
    <w:rsid w:val="00870342"/>
    <w:rsid w:val="008703E9"/>
    <w:rsid w:val="008704C8"/>
    <w:rsid w:val="00870557"/>
    <w:rsid w:val="00870684"/>
    <w:rsid w:val="0087082B"/>
    <w:rsid w:val="008708DC"/>
    <w:rsid w:val="008708DF"/>
    <w:rsid w:val="008708F7"/>
    <w:rsid w:val="008709D8"/>
    <w:rsid w:val="00870D4F"/>
    <w:rsid w:val="00870F4C"/>
    <w:rsid w:val="00870FA5"/>
    <w:rsid w:val="00871031"/>
    <w:rsid w:val="00871207"/>
    <w:rsid w:val="00871231"/>
    <w:rsid w:val="00871250"/>
    <w:rsid w:val="00871581"/>
    <w:rsid w:val="00871C06"/>
    <w:rsid w:val="00872087"/>
    <w:rsid w:val="008720B8"/>
    <w:rsid w:val="0087218E"/>
    <w:rsid w:val="00872238"/>
    <w:rsid w:val="0087225A"/>
    <w:rsid w:val="00872326"/>
    <w:rsid w:val="0087236D"/>
    <w:rsid w:val="00872492"/>
    <w:rsid w:val="00872530"/>
    <w:rsid w:val="008728FF"/>
    <w:rsid w:val="00872B33"/>
    <w:rsid w:val="00872D3E"/>
    <w:rsid w:val="00872FC4"/>
    <w:rsid w:val="008731E8"/>
    <w:rsid w:val="0087342C"/>
    <w:rsid w:val="0087359F"/>
    <w:rsid w:val="008738E5"/>
    <w:rsid w:val="00873C17"/>
    <w:rsid w:val="00873DD8"/>
    <w:rsid w:val="00873E36"/>
    <w:rsid w:val="00873F73"/>
    <w:rsid w:val="0087424D"/>
    <w:rsid w:val="00874459"/>
    <w:rsid w:val="00874674"/>
    <w:rsid w:val="00874740"/>
    <w:rsid w:val="00874860"/>
    <w:rsid w:val="00874A97"/>
    <w:rsid w:val="00874D9B"/>
    <w:rsid w:val="00875078"/>
    <w:rsid w:val="00875165"/>
    <w:rsid w:val="008756A5"/>
    <w:rsid w:val="00875911"/>
    <w:rsid w:val="008759E8"/>
    <w:rsid w:val="00875C50"/>
    <w:rsid w:val="00875D4C"/>
    <w:rsid w:val="0087643F"/>
    <w:rsid w:val="0087648D"/>
    <w:rsid w:val="0087673E"/>
    <w:rsid w:val="00876A76"/>
    <w:rsid w:val="00876A97"/>
    <w:rsid w:val="00876B6D"/>
    <w:rsid w:val="00876E8B"/>
    <w:rsid w:val="00877102"/>
    <w:rsid w:val="00877367"/>
    <w:rsid w:val="00877448"/>
    <w:rsid w:val="0087762C"/>
    <w:rsid w:val="00877688"/>
    <w:rsid w:val="008777FF"/>
    <w:rsid w:val="00877DB1"/>
    <w:rsid w:val="00880275"/>
    <w:rsid w:val="008802D9"/>
    <w:rsid w:val="00880365"/>
    <w:rsid w:val="008805B4"/>
    <w:rsid w:val="0088079A"/>
    <w:rsid w:val="008807CF"/>
    <w:rsid w:val="00880856"/>
    <w:rsid w:val="0088091A"/>
    <w:rsid w:val="00880B45"/>
    <w:rsid w:val="00880CB5"/>
    <w:rsid w:val="00880F4C"/>
    <w:rsid w:val="00881051"/>
    <w:rsid w:val="0088110E"/>
    <w:rsid w:val="00881205"/>
    <w:rsid w:val="008816CD"/>
    <w:rsid w:val="0088187C"/>
    <w:rsid w:val="00881906"/>
    <w:rsid w:val="0088190D"/>
    <w:rsid w:val="00881957"/>
    <w:rsid w:val="0088196E"/>
    <w:rsid w:val="00881B0D"/>
    <w:rsid w:val="00881F71"/>
    <w:rsid w:val="008822AD"/>
    <w:rsid w:val="0088249F"/>
    <w:rsid w:val="008825C2"/>
    <w:rsid w:val="00882617"/>
    <w:rsid w:val="0088266D"/>
    <w:rsid w:val="00882C51"/>
    <w:rsid w:val="00882D29"/>
    <w:rsid w:val="00882E75"/>
    <w:rsid w:val="00883044"/>
    <w:rsid w:val="00883121"/>
    <w:rsid w:val="00883231"/>
    <w:rsid w:val="0088346C"/>
    <w:rsid w:val="008835C1"/>
    <w:rsid w:val="0088366A"/>
    <w:rsid w:val="008836F7"/>
    <w:rsid w:val="0088378A"/>
    <w:rsid w:val="00883D96"/>
    <w:rsid w:val="00883F45"/>
    <w:rsid w:val="0088410C"/>
    <w:rsid w:val="00884212"/>
    <w:rsid w:val="00884489"/>
    <w:rsid w:val="00884513"/>
    <w:rsid w:val="008845CB"/>
    <w:rsid w:val="008847FA"/>
    <w:rsid w:val="00884BF6"/>
    <w:rsid w:val="00884CF2"/>
    <w:rsid w:val="00884D27"/>
    <w:rsid w:val="00884E97"/>
    <w:rsid w:val="00885095"/>
    <w:rsid w:val="008851B2"/>
    <w:rsid w:val="008851F8"/>
    <w:rsid w:val="00885414"/>
    <w:rsid w:val="00885506"/>
    <w:rsid w:val="0088576E"/>
    <w:rsid w:val="0088584D"/>
    <w:rsid w:val="008859EE"/>
    <w:rsid w:val="008859FA"/>
    <w:rsid w:val="00885B1B"/>
    <w:rsid w:val="00885C44"/>
    <w:rsid w:val="00885D51"/>
    <w:rsid w:val="00885D8F"/>
    <w:rsid w:val="00885E4E"/>
    <w:rsid w:val="00885F0C"/>
    <w:rsid w:val="00885F96"/>
    <w:rsid w:val="00885F98"/>
    <w:rsid w:val="00885FE2"/>
    <w:rsid w:val="00886466"/>
    <w:rsid w:val="00886547"/>
    <w:rsid w:val="00886AA3"/>
    <w:rsid w:val="00886CD3"/>
    <w:rsid w:val="00886E4E"/>
    <w:rsid w:val="0088706B"/>
    <w:rsid w:val="00887189"/>
    <w:rsid w:val="00887224"/>
    <w:rsid w:val="00887299"/>
    <w:rsid w:val="00887325"/>
    <w:rsid w:val="008873AC"/>
    <w:rsid w:val="00887505"/>
    <w:rsid w:val="00887513"/>
    <w:rsid w:val="00887700"/>
    <w:rsid w:val="008877AA"/>
    <w:rsid w:val="008879DE"/>
    <w:rsid w:val="0089006D"/>
    <w:rsid w:val="008901B6"/>
    <w:rsid w:val="00890843"/>
    <w:rsid w:val="00890C01"/>
    <w:rsid w:val="00890D2E"/>
    <w:rsid w:val="00890F3D"/>
    <w:rsid w:val="00891237"/>
    <w:rsid w:val="008912F6"/>
    <w:rsid w:val="008912F8"/>
    <w:rsid w:val="00891364"/>
    <w:rsid w:val="00891B5D"/>
    <w:rsid w:val="00891CD3"/>
    <w:rsid w:val="00892063"/>
    <w:rsid w:val="00892176"/>
    <w:rsid w:val="00892244"/>
    <w:rsid w:val="0089255C"/>
    <w:rsid w:val="00892A21"/>
    <w:rsid w:val="00892B7D"/>
    <w:rsid w:val="00892C2A"/>
    <w:rsid w:val="00892C74"/>
    <w:rsid w:val="00892F5E"/>
    <w:rsid w:val="008930CE"/>
    <w:rsid w:val="0089316A"/>
    <w:rsid w:val="0089336D"/>
    <w:rsid w:val="0089344F"/>
    <w:rsid w:val="0089356D"/>
    <w:rsid w:val="008935BB"/>
    <w:rsid w:val="00893656"/>
    <w:rsid w:val="008937DD"/>
    <w:rsid w:val="00893AED"/>
    <w:rsid w:val="00893B14"/>
    <w:rsid w:val="00893D37"/>
    <w:rsid w:val="00893E77"/>
    <w:rsid w:val="0089421C"/>
    <w:rsid w:val="008943D2"/>
    <w:rsid w:val="008943FC"/>
    <w:rsid w:val="00894541"/>
    <w:rsid w:val="00894C43"/>
    <w:rsid w:val="00895066"/>
    <w:rsid w:val="00895089"/>
    <w:rsid w:val="008952E5"/>
    <w:rsid w:val="0089536A"/>
    <w:rsid w:val="008956F1"/>
    <w:rsid w:val="00895909"/>
    <w:rsid w:val="00895B0A"/>
    <w:rsid w:val="00895DB9"/>
    <w:rsid w:val="00895EBE"/>
    <w:rsid w:val="00895F03"/>
    <w:rsid w:val="0089613C"/>
    <w:rsid w:val="0089627D"/>
    <w:rsid w:val="008964C2"/>
    <w:rsid w:val="0089662F"/>
    <w:rsid w:val="00896704"/>
    <w:rsid w:val="0089694A"/>
    <w:rsid w:val="00896A26"/>
    <w:rsid w:val="00896AC4"/>
    <w:rsid w:val="00896B6B"/>
    <w:rsid w:val="00896C25"/>
    <w:rsid w:val="00896D36"/>
    <w:rsid w:val="00896EB5"/>
    <w:rsid w:val="0089716F"/>
    <w:rsid w:val="00897320"/>
    <w:rsid w:val="00897437"/>
    <w:rsid w:val="008974B9"/>
    <w:rsid w:val="008974E7"/>
    <w:rsid w:val="0089759A"/>
    <w:rsid w:val="008976BC"/>
    <w:rsid w:val="00897757"/>
    <w:rsid w:val="008978C5"/>
    <w:rsid w:val="0089795F"/>
    <w:rsid w:val="00897AC7"/>
    <w:rsid w:val="00897B8D"/>
    <w:rsid w:val="00897D2F"/>
    <w:rsid w:val="00897ECE"/>
    <w:rsid w:val="00897FF6"/>
    <w:rsid w:val="008A0249"/>
    <w:rsid w:val="008A039D"/>
    <w:rsid w:val="008A03FE"/>
    <w:rsid w:val="008A0556"/>
    <w:rsid w:val="008A065A"/>
    <w:rsid w:val="008A06AE"/>
    <w:rsid w:val="008A0765"/>
    <w:rsid w:val="008A09D7"/>
    <w:rsid w:val="008A0B08"/>
    <w:rsid w:val="008A0C4E"/>
    <w:rsid w:val="008A0F82"/>
    <w:rsid w:val="008A0FD7"/>
    <w:rsid w:val="008A11A8"/>
    <w:rsid w:val="008A124A"/>
    <w:rsid w:val="008A1719"/>
    <w:rsid w:val="008A1852"/>
    <w:rsid w:val="008A198C"/>
    <w:rsid w:val="008A1CFF"/>
    <w:rsid w:val="008A1E04"/>
    <w:rsid w:val="008A1E61"/>
    <w:rsid w:val="008A1E7E"/>
    <w:rsid w:val="008A1EF4"/>
    <w:rsid w:val="008A2629"/>
    <w:rsid w:val="008A269A"/>
    <w:rsid w:val="008A27A0"/>
    <w:rsid w:val="008A28DC"/>
    <w:rsid w:val="008A2A39"/>
    <w:rsid w:val="008A2C50"/>
    <w:rsid w:val="008A2DD4"/>
    <w:rsid w:val="008A2F2E"/>
    <w:rsid w:val="008A2FB7"/>
    <w:rsid w:val="008A314E"/>
    <w:rsid w:val="008A3568"/>
    <w:rsid w:val="008A357E"/>
    <w:rsid w:val="008A3594"/>
    <w:rsid w:val="008A3A29"/>
    <w:rsid w:val="008A3A32"/>
    <w:rsid w:val="008A3B2F"/>
    <w:rsid w:val="008A3E01"/>
    <w:rsid w:val="008A3F2A"/>
    <w:rsid w:val="008A3F91"/>
    <w:rsid w:val="008A419D"/>
    <w:rsid w:val="008A43F3"/>
    <w:rsid w:val="008A46C1"/>
    <w:rsid w:val="008A4B36"/>
    <w:rsid w:val="008A4EF2"/>
    <w:rsid w:val="008A5035"/>
    <w:rsid w:val="008A53A8"/>
    <w:rsid w:val="008A5693"/>
    <w:rsid w:val="008A5717"/>
    <w:rsid w:val="008A5A42"/>
    <w:rsid w:val="008A5DBB"/>
    <w:rsid w:val="008A5E2B"/>
    <w:rsid w:val="008A640D"/>
    <w:rsid w:val="008A644A"/>
    <w:rsid w:val="008A6467"/>
    <w:rsid w:val="008A68BA"/>
    <w:rsid w:val="008A6926"/>
    <w:rsid w:val="008A6AA3"/>
    <w:rsid w:val="008A6BFC"/>
    <w:rsid w:val="008A6D21"/>
    <w:rsid w:val="008A6F29"/>
    <w:rsid w:val="008A6F2F"/>
    <w:rsid w:val="008A7051"/>
    <w:rsid w:val="008A7092"/>
    <w:rsid w:val="008A756E"/>
    <w:rsid w:val="008A7842"/>
    <w:rsid w:val="008A7926"/>
    <w:rsid w:val="008A7BBD"/>
    <w:rsid w:val="008A7BCE"/>
    <w:rsid w:val="008A7C48"/>
    <w:rsid w:val="008A7F1F"/>
    <w:rsid w:val="008B0263"/>
    <w:rsid w:val="008B076E"/>
    <w:rsid w:val="008B0839"/>
    <w:rsid w:val="008B0970"/>
    <w:rsid w:val="008B0AA2"/>
    <w:rsid w:val="008B0D8C"/>
    <w:rsid w:val="008B0F62"/>
    <w:rsid w:val="008B1025"/>
    <w:rsid w:val="008B12A3"/>
    <w:rsid w:val="008B12A4"/>
    <w:rsid w:val="008B1597"/>
    <w:rsid w:val="008B15D7"/>
    <w:rsid w:val="008B1967"/>
    <w:rsid w:val="008B1D75"/>
    <w:rsid w:val="008B2074"/>
    <w:rsid w:val="008B2094"/>
    <w:rsid w:val="008B20E1"/>
    <w:rsid w:val="008B2216"/>
    <w:rsid w:val="008B2417"/>
    <w:rsid w:val="008B245D"/>
    <w:rsid w:val="008B25B7"/>
    <w:rsid w:val="008B2744"/>
    <w:rsid w:val="008B2753"/>
    <w:rsid w:val="008B2C57"/>
    <w:rsid w:val="008B2D40"/>
    <w:rsid w:val="008B2FF1"/>
    <w:rsid w:val="008B32F4"/>
    <w:rsid w:val="008B3389"/>
    <w:rsid w:val="008B3AA9"/>
    <w:rsid w:val="008B3C3E"/>
    <w:rsid w:val="008B3D6B"/>
    <w:rsid w:val="008B4220"/>
    <w:rsid w:val="008B42EE"/>
    <w:rsid w:val="008B4398"/>
    <w:rsid w:val="008B44E3"/>
    <w:rsid w:val="008B48C1"/>
    <w:rsid w:val="008B49F2"/>
    <w:rsid w:val="008B4A6E"/>
    <w:rsid w:val="008B4AB6"/>
    <w:rsid w:val="008B4C16"/>
    <w:rsid w:val="008B5228"/>
    <w:rsid w:val="008B5470"/>
    <w:rsid w:val="008B558C"/>
    <w:rsid w:val="008B55D8"/>
    <w:rsid w:val="008B584E"/>
    <w:rsid w:val="008B58FA"/>
    <w:rsid w:val="008B5995"/>
    <w:rsid w:val="008B5A8B"/>
    <w:rsid w:val="008B6271"/>
    <w:rsid w:val="008B627C"/>
    <w:rsid w:val="008B63F6"/>
    <w:rsid w:val="008B6459"/>
    <w:rsid w:val="008B64B2"/>
    <w:rsid w:val="008B64B8"/>
    <w:rsid w:val="008B6722"/>
    <w:rsid w:val="008B67A7"/>
    <w:rsid w:val="008B6844"/>
    <w:rsid w:val="008B6928"/>
    <w:rsid w:val="008B699B"/>
    <w:rsid w:val="008B6E9F"/>
    <w:rsid w:val="008B6F63"/>
    <w:rsid w:val="008B740D"/>
    <w:rsid w:val="008B743D"/>
    <w:rsid w:val="008B75BB"/>
    <w:rsid w:val="008B7750"/>
    <w:rsid w:val="008B789F"/>
    <w:rsid w:val="008B79B2"/>
    <w:rsid w:val="008B7E6B"/>
    <w:rsid w:val="008B7FF3"/>
    <w:rsid w:val="008C0006"/>
    <w:rsid w:val="008C00AD"/>
    <w:rsid w:val="008C0352"/>
    <w:rsid w:val="008C0462"/>
    <w:rsid w:val="008C052F"/>
    <w:rsid w:val="008C0C43"/>
    <w:rsid w:val="008C1035"/>
    <w:rsid w:val="008C11D6"/>
    <w:rsid w:val="008C1310"/>
    <w:rsid w:val="008C1391"/>
    <w:rsid w:val="008C153A"/>
    <w:rsid w:val="008C16AA"/>
    <w:rsid w:val="008C17F7"/>
    <w:rsid w:val="008C18EC"/>
    <w:rsid w:val="008C19C8"/>
    <w:rsid w:val="008C1C2B"/>
    <w:rsid w:val="008C1F37"/>
    <w:rsid w:val="008C24D1"/>
    <w:rsid w:val="008C2A49"/>
    <w:rsid w:val="008C2BAF"/>
    <w:rsid w:val="008C2C3A"/>
    <w:rsid w:val="008C2DBE"/>
    <w:rsid w:val="008C30A6"/>
    <w:rsid w:val="008C3358"/>
    <w:rsid w:val="008C3553"/>
    <w:rsid w:val="008C3A46"/>
    <w:rsid w:val="008C3AB4"/>
    <w:rsid w:val="008C3BBA"/>
    <w:rsid w:val="008C3C17"/>
    <w:rsid w:val="008C3C58"/>
    <w:rsid w:val="008C3E62"/>
    <w:rsid w:val="008C4112"/>
    <w:rsid w:val="008C441C"/>
    <w:rsid w:val="008C44CD"/>
    <w:rsid w:val="008C4667"/>
    <w:rsid w:val="008C4816"/>
    <w:rsid w:val="008C490D"/>
    <w:rsid w:val="008C49E6"/>
    <w:rsid w:val="008C4C71"/>
    <w:rsid w:val="008C4DF6"/>
    <w:rsid w:val="008C5674"/>
    <w:rsid w:val="008C5982"/>
    <w:rsid w:val="008C5A7D"/>
    <w:rsid w:val="008C6A40"/>
    <w:rsid w:val="008C6AA1"/>
    <w:rsid w:val="008C6BAE"/>
    <w:rsid w:val="008C6BF1"/>
    <w:rsid w:val="008C6C19"/>
    <w:rsid w:val="008C7052"/>
    <w:rsid w:val="008C7285"/>
    <w:rsid w:val="008C72FD"/>
    <w:rsid w:val="008C74F8"/>
    <w:rsid w:val="008C74FF"/>
    <w:rsid w:val="008C79D4"/>
    <w:rsid w:val="008C7B65"/>
    <w:rsid w:val="008C7B8B"/>
    <w:rsid w:val="008C7F75"/>
    <w:rsid w:val="008D006C"/>
    <w:rsid w:val="008D03AD"/>
    <w:rsid w:val="008D03CB"/>
    <w:rsid w:val="008D06A9"/>
    <w:rsid w:val="008D0C41"/>
    <w:rsid w:val="008D0D0C"/>
    <w:rsid w:val="008D0DC5"/>
    <w:rsid w:val="008D11C1"/>
    <w:rsid w:val="008D19C4"/>
    <w:rsid w:val="008D1B70"/>
    <w:rsid w:val="008D23F3"/>
    <w:rsid w:val="008D255F"/>
    <w:rsid w:val="008D25D4"/>
    <w:rsid w:val="008D27F0"/>
    <w:rsid w:val="008D2A22"/>
    <w:rsid w:val="008D2B7E"/>
    <w:rsid w:val="008D2FA4"/>
    <w:rsid w:val="008D331F"/>
    <w:rsid w:val="008D3549"/>
    <w:rsid w:val="008D3851"/>
    <w:rsid w:val="008D3AA5"/>
    <w:rsid w:val="008D405D"/>
    <w:rsid w:val="008D4103"/>
    <w:rsid w:val="008D4104"/>
    <w:rsid w:val="008D42E4"/>
    <w:rsid w:val="008D4304"/>
    <w:rsid w:val="008D44D1"/>
    <w:rsid w:val="008D44D4"/>
    <w:rsid w:val="008D45E5"/>
    <w:rsid w:val="008D462E"/>
    <w:rsid w:val="008D4745"/>
    <w:rsid w:val="008D47CC"/>
    <w:rsid w:val="008D493D"/>
    <w:rsid w:val="008D4952"/>
    <w:rsid w:val="008D4BA6"/>
    <w:rsid w:val="008D4CB5"/>
    <w:rsid w:val="008D4D3E"/>
    <w:rsid w:val="008D4E76"/>
    <w:rsid w:val="008D509D"/>
    <w:rsid w:val="008D511C"/>
    <w:rsid w:val="008D5504"/>
    <w:rsid w:val="008D5564"/>
    <w:rsid w:val="008D5828"/>
    <w:rsid w:val="008D5878"/>
    <w:rsid w:val="008D5AA2"/>
    <w:rsid w:val="008D5ACA"/>
    <w:rsid w:val="008D5C2F"/>
    <w:rsid w:val="008D5CE3"/>
    <w:rsid w:val="008D5EF9"/>
    <w:rsid w:val="008D635E"/>
    <w:rsid w:val="008D6492"/>
    <w:rsid w:val="008D65E2"/>
    <w:rsid w:val="008D695E"/>
    <w:rsid w:val="008D6BA9"/>
    <w:rsid w:val="008D6CEC"/>
    <w:rsid w:val="008D6DA5"/>
    <w:rsid w:val="008D6EB9"/>
    <w:rsid w:val="008D6F01"/>
    <w:rsid w:val="008D6F4A"/>
    <w:rsid w:val="008D77A4"/>
    <w:rsid w:val="008E01B0"/>
    <w:rsid w:val="008E0659"/>
    <w:rsid w:val="008E07DB"/>
    <w:rsid w:val="008E0AA6"/>
    <w:rsid w:val="008E0C37"/>
    <w:rsid w:val="008E11EA"/>
    <w:rsid w:val="008E141D"/>
    <w:rsid w:val="008E15C7"/>
    <w:rsid w:val="008E1718"/>
    <w:rsid w:val="008E1917"/>
    <w:rsid w:val="008E1C24"/>
    <w:rsid w:val="008E1C58"/>
    <w:rsid w:val="008E1D59"/>
    <w:rsid w:val="008E1DBC"/>
    <w:rsid w:val="008E1DD2"/>
    <w:rsid w:val="008E1EAD"/>
    <w:rsid w:val="008E2376"/>
    <w:rsid w:val="008E2683"/>
    <w:rsid w:val="008E2845"/>
    <w:rsid w:val="008E28E9"/>
    <w:rsid w:val="008E2915"/>
    <w:rsid w:val="008E2D78"/>
    <w:rsid w:val="008E2EA8"/>
    <w:rsid w:val="008E30C4"/>
    <w:rsid w:val="008E3216"/>
    <w:rsid w:val="008E321E"/>
    <w:rsid w:val="008E3420"/>
    <w:rsid w:val="008E365B"/>
    <w:rsid w:val="008E377B"/>
    <w:rsid w:val="008E3B86"/>
    <w:rsid w:val="008E3BF4"/>
    <w:rsid w:val="008E3C10"/>
    <w:rsid w:val="008E3C90"/>
    <w:rsid w:val="008E3EDA"/>
    <w:rsid w:val="008E470F"/>
    <w:rsid w:val="008E482F"/>
    <w:rsid w:val="008E4CE1"/>
    <w:rsid w:val="008E4E5E"/>
    <w:rsid w:val="008E50A0"/>
    <w:rsid w:val="008E51ED"/>
    <w:rsid w:val="008E56D8"/>
    <w:rsid w:val="008E5760"/>
    <w:rsid w:val="008E582F"/>
    <w:rsid w:val="008E5BFA"/>
    <w:rsid w:val="008E5EB8"/>
    <w:rsid w:val="008E632E"/>
    <w:rsid w:val="008E6662"/>
    <w:rsid w:val="008E676B"/>
    <w:rsid w:val="008E681E"/>
    <w:rsid w:val="008E692F"/>
    <w:rsid w:val="008E6F35"/>
    <w:rsid w:val="008E6F9B"/>
    <w:rsid w:val="008E7255"/>
    <w:rsid w:val="008E73A0"/>
    <w:rsid w:val="008E73D3"/>
    <w:rsid w:val="008E7509"/>
    <w:rsid w:val="008E752D"/>
    <w:rsid w:val="008E7734"/>
    <w:rsid w:val="008E77C2"/>
    <w:rsid w:val="008E7D72"/>
    <w:rsid w:val="008E7EAA"/>
    <w:rsid w:val="008F030D"/>
    <w:rsid w:val="008F08B8"/>
    <w:rsid w:val="008F090E"/>
    <w:rsid w:val="008F0995"/>
    <w:rsid w:val="008F09D7"/>
    <w:rsid w:val="008F0F0A"/>
    <w:rsid w:val="008F108D"/>
    <w:rsid w:val="008F117A"/>
    <w:rsid w:val="008F1A02"/>
    <w:rsid w:val="008F1D47"/>
    <w:rsid w:val="008F1D53"/>
    <w:rsid w:val="008F1D64"/>
    <w:rsid w:val="008F1DE5"/>
    <w:rsid w:val="008F1F5B"/>
    <w:rsid w:val="008F244F"/>
    <w:rsid w:val="008F2521"/>
    <w:rsid w:val="008F26A4"/>
    <w:rsid w:val="008F28B0"/>
    <w:rsid w:val="008F294D"/>
    <w:rsid w:val="008F295F"/>
    <w:rsid w:val="008F2978"/>
    <w:rsid w:val="008F2BC7"/>
    <w:rsid w:val="008F2CED"/>
    <w:rsid w:val="008F2D69"/>
    <w:rsid w:val="008F2F20"/>
    <w:rsid w:val="008F31C4"/>
    <w:rsid w:val="008F3424"/>
    <w:rsid w:val="008F36B2"/>
    <w:rsid w:val="008F36DE"/>
    <w:rsid w:val="008F3C6E"/>
    <w:rsid w:val="008F3C7A"/>
    <w:rsid w:val="008F404A"/>
    <w:rsid w:val="008F4AF5"/>
    <w:rsid w:val="008F4EF0"/>
    <w:rsid w:val="008F523B"/>
    <w:rsid w:val="008F5299"/>
    <w:rsid w:val="008F58B4"/>
    <w:rsid w:val="008F591C"/>
    <w:rsid w:val="008F592A"/>
    <w:rsid w:val="008F5A1E"/>
    <w:rsid w:val="008F5AFE"/>
    <w:rsid w:val="008F5B66"/>
    <w:rsid w:val="008F6023"/>
    <w:rsid w:val="008F6094"/>
    <w:rsid w:val="008F6553"/>
    <w:rsid w:val="008F6784"/>
    <w:rsid w:val="008F67BE"/>
    <w:rsid w:val="008F6C69"/>
    <w:rsid w:val="008F6CCD"/>
    <w:rsid w:val="008F6D0B"/>
    <w:rsid w:val="008F712F"/>
    <w:rsid w:val="008F71E4"/>
    <w:rsid w:val="008F72A4"/>
    <w:rsid w:val="008F750B"/>
    <w:rsid w:val="008F7715"/>
    <w:rsid w:val="008F77EC"/>
    <w:rsid w:val="008F7891"/>
    <w:rsid w:val="008F7893"/>
    <w:rsid w:val="008F792B"/>
    <w:rsid w:val="008F7938"/>
    <w:rsid w:val="008F7A0C"/>
    <w:rsid w:val="008F7C96"/>
    <w:rsid w:val="008F7D8A"/>
    <w:rsid w:val="008F7F22"/>
    <w:rsid w:val="008F7F96"/>
    <w:rsid w:val="009003DD"/>
    <w:rsid w:val="0090041D"/>
    <w:rsid w:val="00900870"/>
    <w:rsid w:val="00900B73"/>
    <w:rsid w:val="00900F7D"/>
    <w:rsid w:val="00900F93"/>
    <w:rsid w:val="00900FA6"/>
    <w:rsid w:val="00900FB3"/>
    <w:rsid w:val="009010E5"/>
    <w:rsid w:val="009015A2"/>
    <w:rsid w:val="0090173A"/>
    <w:rsid w:val="0090186F"/>
    <w:rsid w:val="009018E4"/>
    <w:rsid w:val="00901A7E"/>
    <w:rsid w:val="00901AA4"/>
    <w:rsid w:val="00901CA0"/>
    <w:rsid w:val="00901D1F"/>
    <w:rsid w:val="00901F3B"/>
    <w:rsid w:val="00901F48"/>
    <w:rsid w:val="00901FC7"/>
    <w:rsid w:val="00902046"/>
    <w:rsid w:val="009020EC"/>
    <w:rsid w:val="0090225B"/>
    <w:rsid w:val="00902888"/>
    <w:rsid w:val="00902991"/>
    <w:rsid w:val="00902A2A"/>
    <w:rsid w:val="00902A94"/>
    <w:rsid w:val="00902B7A"/>
    <w:rsid w:val="00902E73"/>
    <w:rsid w:val="00902FD2"/>
    <w:rsid w:val="00902FDF"/>
    <w:rsid w:val="009034FE"/>
    <w:rsid w:val="009035F5"/>
    <w:rsid w:val="009037F1"/>
    <w:rsid w:val="009038EC"/>
    <w:rsid w:val="00903A4E"/>
    <w:rsid w:val="00903AC9"/>
    <w:rsid w:val="00904028"/>
    <w:rsid w:val="009041A5"/>
    <w:rsid w:val="0090436B"/>
    <w:rsid w:val="00904399"/>
    <w:rsid w:val="009047BC"/>
    <w:rsid w:val="009049EB"/>
    <w:rsid w:val="00904FC0"/>
    <w:rsid w:val="00905100"/>
    <w:rsid w:val="00905300"/>
    <w:rsid w:val="00905632"/>
    <w:rsid w:val="0090570B"/>
    <w:rsid w:val="00905CF5"/>
    <w:rsid w:val="00905D83"/>
    <w:rsid w:val="00905DA3"/>
    <w:rsid w:val="00905E5D"/>
    <w:rsid w:val="009062FD"/>
    <w:rsid w:val="00906348"/>
    <w:rsid w:val="009066EF"/>
    <w:rsid w:val="0090676E"/>
    <w:rsid w:val="0090679E"/>
    <w:rsid w:val="009067E4"/>
    <w:rsid w:val="009068D1"/>
    <w:rsid w:val="00906920"/>
    <w:rsid w:val="00906D64"/>
    <w:rsid w:val="00906DCC"/>
    <w:rsid w:val="00906FEF"/>
    <w:rsid w:val="00907039"/>
    <w:rsid w:val="00907112"/>
    <w:rsid w:val="009072A3"/>
    <w:rsid w:val="00907783"/>
    <w:rsid w:val="009079B9"/>
    <w:rsid w:val="009079C3"/>
    <w:rsid w:val="00907D0B"/>
    <w:rsid w:val="00907E0C"/>
    <w:rsid w:val="0091022D"/>
    <w:rsid w:val="0091053A"/>
    <w:rsid w:val="0091075C"/>
    <w:rsid w:val="00910844"/>
    <w:rsid w:val="00910A31"/>
    <w:rsid w:val="00910D3A"/>
    <w:rsid w:val="00910DAD"/>
    <w:rsid w:val="00910E3D"/>
    <w:rsid w:val="00910F20"/>
    <w:rsid w:val="0091139F"/>
    <w:rsid w:val="0091148C"/>
    <w:rsid w:val="00911761"/>
    <w:rsid w:val="00911C00"/>
    <w:rsid w:val="00911C56"/>
    <w:rsid w:val="00911F9A"/>
    <w:rsid w:val="00911FC4"/>
    <w:rsid w:val="0091222C"/>
    <w:rsid w:val="00912531"/>
    <w:rsid w:val="009125A4"/>
    <w:rsid w:val="009129E5"/>
    <w:rsid w:val="00912BB6"/>
    <w:rsid w:val="0091303A"/>
    <w:rsid w:val="0091341B"/>
    <w:rsid w:val="00913439"/>
    <w:rsid w:val="00913492"/>
    <w:rsid w:val="009136AE"/>
    <w:rsid w:val="00913717"/>
    <w:rsid w:val="009138F8"/>
    <w:rsid w:val="009139D4"/>
    <w:rsid w:val="00913A42"/>
    <w:rsid w:val="00913F63"/>
    <w:rsid w:val="009142F9"/>
    <w:rsid w:val="00914374"/>
    <w:rsid w:val="0091452E"/>
    <w:rsid w:val="009148C0"/>
    <w:rsid w:val="009148DA"/>
    <w:rsid w:val="00914ACD"/>
    <w:rsid w:val="00914B77"/>
    <w:rsid w:val="00914BD0"/>
    <w:rsid w:val="0091509E"/>
    <w:rsid w:val="009156AC"/>
    <w:rsid w:val="009156ED"/>
    <w:rsid w:val="00915753"/>
    <w:rsid w:val="0091578E"/>
    <w:rsid w:val="0091596F"/>
    <w:rsid w:val="00915CD9"/>
    <w:rsid w:val="00915D33"/>
    <w:rsid w:val="00915DC9"/>
    <w:rsid w:val="00915FED"/>
    <w:rsid w:val="00916113"/>
    <w:rsid w:val="009162E9"/>
    <w:rsid w:val="009165D9"/>
    <w:rsid w:val="0091697A"/>
    <w:rsid w:val="00916A77"/>
    <w:rsid w:val="00916B69"/>
    <w:rsid w:val="00916E18"/>
    <w:rsid w:val="00916F37"/>
    <w:rsid w:val="00917038"/>
    <w:rsid w:val="0091719D"/>
    <w:rsid w:val="009171B5"/>
    <w:rsid w:val="0091741D"/>
    <w:rsid w:val="00917420"/>
    <w:rsid w:val="009174E2"/>
    <w:rsid w:val="00917672"/>
    <w:rsid w:val="009176EF"/>
    <w:rsid w:val="0091778C"/>
    <w:rsid w:val="0091787B"/>
    <w:rsid w:val="009178EC"/>
    <w:rsid w:val="00917CFE"/>
    <w:rsid w:val="00917D6D"/>
    <w:rsid w:val="00917D9F"/>
    <w:rsid w:val="00917F65"/>
    <w:rsid w:val="00920652"/>
    <w:rsid w:val="0092089B"/>
    <w:rsid w:val="009209ED"/>
    <w:rsid w:val="009209FA"/>
    <w:rsid w:val="00920AD5"/>
    <w:rsid w:val="00920BE1"/>
    <w:rsid w:val="00920C14"/>
    <w:rsid w:val="00920D0A"/>
    <w:rsid w:val="009217B5"/>
    <w:rsid w:val="00921CC8"/>
    <w:rsid w:val="00921FA0"/>
    <w:rsid w:val="00921FE2"/>
    <w:rsid w:val="00922072"/>
    <w:rsid w:val="00922211"/>
    <w:rsid w:val="0092226B"/>
    <w:rsid w:val="00922391"/>
    <w:rsid w:val="009223F3"/>
    <w:rsid w:val="0092248A"/>
    <w:rsid w:val="00922825"/>
    <w:rsid w:val="00922AF0"/>
    <w:rsid w:val="0092343F"/>
    <w:rsid w:val="0092347E"/>
    <w:rsid w:val="00923696"/>
    <w:rsid w:val="0092379C"/>
    <w:rsid w:val="009238E8"/>
    <w:rsid w:val="00923CF6"/>
    <w:rsid w:val="00923FF1"/>
    <w:rsid w:val="00924048"/>
    <w:rsid w:val="00924262"/>
    <w:rsid w:val="00924287"/>
    <w:rsid w:val="0092449A"/>
    <w:rsid w:val="009245BA"/>
    <w:rsid w:val="00924640"/>
    <w:rsid w:val="009247FD"/>
    <w:rsid w:val="009248FD"/>
    <w:rsid w:val="0092498D"/>
    <w:rsid w:val="00924B1F"/>
    <w:rsid w:val="00924BC2"/>
    <w:rsid w:val="00924D89"/>
    <w:rsid w:val="00925565"/>
    <w:rsid w:val="00925580"/>
    <w:rsid w:val="009258A9"/>
    <w:rsid w:val="00925AF7"/>
    <w:rsid w:val="00925D9C"/>
    <w:rsid w:val="00925DC5"/>
    <w:rsid w:val="00925E20"/>
    <w:rsid w:val="00926261"/>
    <w:rsid w:val="00926339"/>
    <w:rsid w:val="0092635C"/>
    <w:rsid w:val="009267E3"/>
    <w:rsid w:val="00926891"/>
    <w:rsid w:val="009269EE"/>
    <w:rsid w:val="00926BE9"/>
    <w:rsid w:val="00926C1A"/>
    <w:rsid w:val="00926CFE"/>
    <w:rsid w:val="00926E66"/>
    <w:rsid w:val="0092702C"/>
    <w:rsid w:val="009273D1"/>
    <w:rsid w:val="00927D92"/>
    <w:rsid w:val="009301FC"/>
    <w:rsid w:val="009303B4"/>
    <w:rsid w:val="0093074B"/>
    <w:rsid w:val="00930C14"/>
    <w:rsid w:val="00930FF4"/>
    <w:rsid w:val="00931491"/>
    <w:rsid w:val="00931746"/>
    <w:rsid w:val="00931B91"/>
    <w:rsid w:val="00931C72"/>
    <w:rsid w:val="00931DBC"/>
    <w:rsid w:val="00931EDB"/>
    <w:rsid w:val="00931F5C"/>
    <w:rsid w:val="009320AE"/>
    <w:rsid w:val="00932188"/>
    <w:rsid w:val="00932471"/>
    <w:rsid w:val="00932692"/>
    <w:rsid w:val="0093273F"/>
    <w:rsid w:val="00932B15"/>
    <w:rsid w:val="0093329C"/>
    <w:rsid w:val="009338F6"/>
    <w:rsid w:val="00933B05"/>
    <w:rsid w:val="00933C58"/>
    <w:rsid w:val="00933ED9"/>
    <w:rsid w:val="0093418A"/>
    <w:rsid w:val="009341BF"/>
    <w:rsid w:val="00934320"/>
    <w:rsid w:val="00934587"/>
    <w:rsid w:val="009347CF"/>
    <w:rsid w:val="00934A71"/>
    <w:rsid w:val="00934DE6"/>
    <w:rsid w:val="00934DF9"/>
    <w:rsid w:val="009353F3"/>
    <w:rsid w:val="009355AB"/>
    <w:rsid w:val="0093581A"/>
    <w:rsid w:val="00935827"/>
    <w:rsid w:val="00935AEF"/>
    <w:rsid w:val="00935BD1"/>
    <w:rsid w:val="00935D78"/>
    <w:rsid w:val="00935F4D"/>
    <w:rsid w:val="009363FD"/>
    <w:rsid w:val="009366C3"/>
    <w:rsid w:val="00936723"/>
    <w:rsid w:val="00936DB1"/>
    <w:rsid w:val="00936F2D"/>
    <w:rsid w:val="00936F53"/>
    <w:rsid w:val="0093703B"/>
    <w:rsid w:val="00937410"/>
    <w:rsid w:val="00937771"/>
    <w:rsid w:val="009377BE"/>
    <w:rsid w:val="009379BE"/>
    <w:rsid w:val="00937C13"/>
    <w:rsid w:val="00937C58"/>
    <w:rsid w:val="00937CA5"/>
    <w:rsid w:val="00937EAA"/>
    <w:rsid w:val="00937FF8"/>
    <w:rsid w:val="00940067"/>
    <w:rsid w:val="0094031E"/>
    <w:rsid w:val="00940376"/>
    <w:rsid w:val="00940A12"/>
    <w:rsid w:val="00940AC8"/>
    <w:rsid w:val="00940AED"/>
    <w:rsid w:val="00940C45"/>
    <w:rsid w:val="00940D83"/>
    <w:rsid w:val="00940F1E"/>
    <w:rsid w:val="00940F5E"/>
    <w:rsid w:val="009411AA"/>
    <w:rsid w:val="009412E8"/>
    <w:rsid w:val="00941418"/>
    <w:rsid w:val="00941C29"/>
    <w:rsid w:val="00941EF7"/>
    <w:rsid w:val="00942099"/>
    <w:rsid w:val="009426AC"/>
    <w:rsid w:val="00942907"/>
    <w:rsid w:val="00942A52"/>
    <w:rsid w:val="00942D4B"/>
    <w:rsid w:val="00942E72"/>
    <w:rsid w:val="009432D1"/>
    <w:rsid w:val="0094344B"/>
    <w:rsid w:val="009436EC"/>
    <w:rsid w:val="00943735"/>
    <w:rsid w:val="0094375E"/>
    <w:rsid w:val="0094383F"/>
    <w:rsid w:val="00943C72"/>
    <w:rsid w:val="009443FD"/>
    <w:rsid w:val="00944511"/>
    <w:rsid w:val="009445CD"/>
    <w:rsid w:val="00944909"/>
    <w:rsid w:val="00944A1E"/>
    <w:rsid w:val="00944AE3"/>
    <w:rsid w:val="00944E0E"/>
    <w:rsid w:val="00944E51"/>
    <w:rsid w:val="00945251"/>
    <w:rsid w:val="00945505"/>
    <w:rsid w:val="0094583D"/>
    <w:rsid w:val="00945AC3"/>
    <w:rsid w:val="00945B63"/>
    <w:rsid w:val="00945BE8"/>
    <w:rsid w:val="00945BEF"/>
    <w:rsid w:val="00945D81"/>
    <w:rsid w:val="00945F8D"/>
    <w:rsid w:val="009460CE"/>
    <w:rsid w:val="00946286"/>
    <w:rsid w:val="0094644F"/>
    <w:rsid w:val="0094648B"/>
    <w:rsid w:val="009464CC"/>
    <w:rsid w:val="009466FA"/>
    <w:rsid w:val="00946845"/>
    <w:rsid w:val="00946BF3"/>
    <w:rsid w:val="00946C3D"/>
    <w:rsid w:val="00946CF2"/>
    <w:rsid w:val="009470C8"/>
    <w:rsid w:val="009471A2"/>
    <w:rsid w:val="00947936"/>
    <w:rsid w:val="00947B18"/>
    <w:rsid w:val="00947D93"/>
    <w:rsid w:val="00947E31"/>
    <w:rsid w:val="0095019A"/>
    <w:rsid w:val="009503C4"/>
    <w:rsid w:val="009506AF"/>
    <w:rsid w:val="00950A40"/>
    <w:rsid w:val="00950B25"/>
    <w:rsid w:val="00950DD8"/>
    <w:rsid w:val="00950DDC"/>
    <w:rsid w:val="00950E2B"/>
    <w:rsid w:val="00951121"/>
    <w:rsid w:val="00951550"/>
    <w:rsid w:val="0095182D"/>
    <w:rsid w:val="00951976"/>
    <w:rsid w:val="00951B27"/>
    <w:rsid w:val="00952061"/>
    <w:rsid w:val="00952157"/>
    <w:rsid w:val="00952439"/>
    <w:rsid w:val="00952517"/>
    <w:rsid w:val="00952715"/>
    <w:rsid w:val="0095287F"/>
    <w:rsid w:val="00952892"/>
    <w:rsid w:val="00952922"/>
    <w:rsid w:val="00952947"/>
    <w:rsid w:val="00952B72"/>
    <w:rsid w:val="00952CE3"/>
    <w:rsid w:val="00953325"/>
    <w:rsid w:val="00953495"/>
    <w:rsid w:val="00953C7E"/>
    <w:rsid w:val="00953CFC"/>
    <w:rsid w:val="00953ECC"/>
    <w:rsid w:val="00953FAE"/>
    <w:rsid w:val="009544FB"/>
    <w:rsid w:val="009545F8"/>
    <w:rsid w:val="0095470A"/>
    <w:rsid w:val="0095471B"/>
    <w:rsid w:val="009547A1"/>
    <w:rsid w:val="00954986"/>
    <w:rsid w:val="00954A22"/>
    <w:rsid w:val="00954A45"/>
    <w:rsid w:val="00954B83"/>
    <w:rsid w:val="00954CC1"/>
    <w:rsid w:val="00954DEB"/>
    <w:rsid w:val="00954F91"/>
    <w:rsid w:val="00955396"/>
    <w:rsid w:val="009554B9"/>
    <w:rsid w:val="00955500"/>
    <w:rsid w:val="0095561C"/>
    <w:rsid w:val="00955958"/>
    <w:rsid w:val="00955B87"/>
    <w:rsid w:val="00956154"/>
    <w:rsid w:val="009563C9"/>
    <w:rsid w:val="009563FB"/>
    <w:rsid w:val="009564F8"/>
    <w:rsid w:val="009565BC"/>
    <w:rsid w:val="00956B4C"/>
    <w:rsid w:val="00956B66"/>
    <w:rsid w:val="00956E9A"/>
    <w:rsid w:val="00957632"/>
    <w:rsid w:val="0095775C"/>
    <w:rsid w:val="009577DF"/>
    <w:rsid w:val="0095796E"/>
    <w:rsid w:val="009579AA"/>
    <w:rsid w:val="00957E2A"/>
    <w:rsid w:val="00957EA6"/>
    <w:rsid w:val="00957FC2"/>
    <w:rsid w:val="009604EE"/>
    <w:rsid w:val="00960BE1"/>
    <w:rsid w:val="00960D3C"/>
    <w:rsid w:val="009611D8"/>
    <w:rsid w:val="00961821"/>
    <w:rsid w:val="00961E1E"/>
    <w:rsid w:val="00961F2B"/>
    <w:rsid w:val="00962175"/>
    <w:rsid w:val="009621C7"/>
    <w:rsid w:val="0096224B"/>
    <w:rsid w:val="0096246D"/>
    <w:rsid w:val="00962836"/>
    <w:rsid w:val="00962845"/>
    <w:rsid w:val="0096287F"/>
    <w:rsid w:val="00962AC3"/>
    <w:rsid w:val="00962C16"/>
    <w:rsid w:val="00962CD7"/>
    <w:rsid w:val="00962D5C"/>
    <w:rsid w:val="00962E28"/>
    <w:rsid w:val="00962EF7"/>
    <w:rsid w:val="00962F04"/>
    <w:rsid w:val="00962F43"/>
    <w:rsid w:val="009630A4"/>
    <w:rsid w:val="009631FC"/>
    <w:rsid w:val="009632BD"/>
    <w:rsid w:val="009632DB"/>
    <w:rsid w:val="00963998"/>
    <w:rsid w:val="00963C6A"/>
    <w:rsid w:val="00963E58"/>
    <w:rsid w:val="009643B8"/>
    <w:rsid w:val="0096442A"/>
    <w:rsid w:val="00964993"/>
    <w:rsid w:val="00964A6E"/>
    <w:rsid w:val="00964FCC"/>
    <w:rsid w:val="00964FD9"/>
    <w:rsid w:val="00965000"/>
    <w:rsid w:val="00965120"/>
    <w:rsid w:val="00965276"/>
    <w:rsid w:val="0096536D"/>
    <w:rsid w:val="009657DE"/>
    <w:rsid w:val="00965B37"/>
    <w:rsid w:val="00965C6A"/>
    <w:rsid w:val="00965DCA"/>
    <w:rsid w:val="00965E8B"/>
    <w:rsid w:val="0096611F"/>
    <w:rsid w:val="00966197"/>
    <w:rsid w:val="00966489"/>
    <w:rsid w:val="009664BD"/>
    <w:rsid w:val="009665A3"/>
    <w:rsid w:val="00966771"/>
    <w:rsid w:val="009668CF"/>
    <w:rsid w:val="009668F0"/>
    <w:rsid w:val="00966917"/>
    <w:rsid w:val="00966A26"/>
    <w:rsid w:val="00966CB2"/>
    <w:rsid w:val="00967774"/>
    <w:rsid w:val="0096782E"/>
    <w:rsid w:val="00967C1E"/>
    <w:rsid w:val="00967E77"/>
    <w:rsid w:val="00970086"/>
    <w:rsid w:val="0097008D"/>
    <w:rsid w:val="00970098"/>
    <w:rsid w:val="0097009B"/>
    <w:rsid w:val="0097018A"/>
    <w:rsid w:val="0097018E"/>
    <w:rsid w:val="00970327"/>
    <w:rsid w:val="009703E3"/>
    <w:rsid w:val="009704BD"/>
    <w:rsid w:val="009706CF"/>
    <w:rsid w:val="00970E30"/>
    <w:rsid w:val="009714EA"/>
    <w:rsid w:val="0097177C"/>
    <w:rsid w:val="00971838"/>
    <w:rsid w:val="0097198E"/>
    <w:rsid w:val="00971AED"/>
    <w:rsid w:val="00971CFA"/>
    <w:rsid w:val="00971F02"/>
    <w:rsid w:val="009723F4"/>
    <w:rsid w:val="00972720"/>
    <w:rsid w:val="009727F1"/>
    <w:rsid w:val="009728EC"/>
    <w:rsid w:val="00972B5D"/>
    <w:rsid w:val="00972B74"/>
    <w:rsid w:val="00972DC1"/>
    <w:rsid w:val="00973107"/>
    <w:rsid w:val="00973261"/>
    <w:rsid w:val="00973379"/>
    <w:rsid w:val="009735EA"/>
    <w:rsid w:val="009736D7"/>
    <w:rsid w:val="009738FB"/>
    <w:rsid w:val="00973AC1"/>
    <w:rsid w:val="00973C6E"/>
    <w:rsid w:val="00973CC8"/>
    <w:rsid w:val="00973D11"/>
    <w:rsid w:val="00973EE1"/>
    <w:rsid w:val="00974062"/>
    <w:rsid w:val="0097441F"/>
    <w:rsid w:val="00974A51"/>
    <w:rsid w:val="00974D09"/>
    <w:rsid w:val="00974EB0"/>
    <w:rsid w:val="00974FD2"/>
    <w:rsid w:val="00975076"/>
    <w:rsid w:val="00975199"/>
    <w:rsid w:val="00975256"/>
    <w:rsid w:val="0097525D"/>
    <w:rsid w:val="00975357"/>
    <w:rsid w:val="00975385"/>
    <w:rsid w:val="009753AD"/>
    <w:rsid w:val="00975753"/>
    <w:rsid w:val="00975E0B"/>
    <w:rsid w:val="0097630D"/>
    <w:rsid w:val="0097631A"/>
    <w:rsid w:val="0097637B"/>
    <w:rsid w:val="0097647D"/>
    <w:rsid w:val="00976731"/>
    <w:rsid w:val="00976747"/>
    <w:rsid w:val="00976D16"/>
    <w:rsid w:val="00976FB8"/>
    <w:rsid w:val="009772FC"/>
    <w:rsid w:val="0097796F"/>
    <w:rsid w:val="00977B40"/>
    <w:rsid w:val="00977F0F"/>
    <w:rsid w:val="00980014"/>
    <w:rsid w:val="00980050"/>
    <w:rsid w:val="009802E0"/>
    <w:rsid w:val="0098048A"/>
    <w:rsid w:val="00980754"/>
    <w:rsid w:val="00980CA1"/>
    <w:rsid w:val="00980E66"/>
    <w:rsid w:val="009810EB"/>
    <w:rsid w:val="00981103"/>
    <w:rsid w:val="0098114C"/>
    <w:rsid w:val="009811DC"/>
    <w:rsid w:val="00981606"/>
    <w:rsid w:val="0098233E"/>
    <w:rsid w:val="009824F7"/>
    <w:rsid w:val="0098272A"/>
    <w:rsid w:val="0098276E"/>
    <w:rsid w:val="00982D62"/>
    <w:rsid w:val="0098356B"/>
    <w:rsid w:val="00983707"/>
    <w:rsid w:val="0098387D"/>
    <w:rsid w:val="00983D8C"/>
    <w:rsid w:val="00983DCB"/>
    <w:rsid w:val="00984092"/>
    <w:rsid w:val="009842D3"/>
    <w:rsid w:val="00984341"/>
    <w:rsid w:val="00984413"/>
    <w:rsid w:val="00984606"/>
    <w:rsid w:val="009847CC"/>
    <w:rsid w:val="009849E4"/>
    <w:rsid w:val="00984C5C"/>
    <w:rsid w:val="0098527A"/>
    <w:rsid w:val="009859D0"/>
    <w:rsid w:val="00985A36"/>
    <w:rsid w:val="00985AA4"/>
    <w:rsid w:val="00985DF7"/>
    <w:rsid w:val="00985FEB"/>
    <w:rsid w:val="009861AD"/>
    <w:rsid w:val="009865EC"/>
    <w:rsid w:val="00986F20"/>
    <w:rsid w:val="00986F4C"/>
    <w:rsid w:val="009871EB"/>
    <w:rsid w:val="00987367"/>
    <w:rsid w:val="0098743C"/>
    <w:rsid w:val="0098757E"/>
    <w:rsid w:val="00987666"/>
    <w:rsid w:val="00987787"/>
    <w:rsid w:val="00987DAF"/>
    <w:rsid w:val="00987DB1"/>
    <w:rsid w:val="00990114"/>
    <w:rsid w:val="009902BE"/>
    <w:rsid w:val="009903B2"/>
    <w:rsid w:val="009903F5"/>
    <w:rsid w:val="00990472"/>
    <w:rsid w:val="009906D8"/>
    <w:rsid w:val="009908C6"/>
    <w:rsid w:val="009909EE"/>
    <w:rsid w:val="00990A4C"/>
    <w:rsid w:val="00990BB6"/>
    <w:rsid w:val="00990BE3"/>
    <w:rsid w:val="009910C3"/>
    <w:rsid w:val="009911A0"/>
    <w:rsid w:val="00991449"/>
    <w:rsid w:val="00991560"/>
    <w:rsid w:val="00991592"/>
    <w:rsid w:val="009916B9"/>
    <w:rsid w:val="00991722"/>
    <w:rsid w:val="009918EF"/>
    <w:rsid w:val="0099193E"/>
    <w:rsid w:val="0099224B"/>
    <w:rsid w:val="0099225C"/>
    <w:rsid w:val="009928D4"/>
    <w:rsid w:val="009928E8"/>
    <w:rsid w:val="0099294D"/>
    <w:rsid w:val="00992B46"/>
    <w:rsid w:val="00992C9E"/>
    <w:rsid w:val="00993122"/>
    <w:rsid w:val="00993AA9"/>
    <w:rsid w:val="00993D41"/>
    <w:rsid w:val="00993E8B"/>
    <w:rsid w:val="00993FEF"/>
    <w:rsid w:val="009941D8"/>
    <w:rsid w:val="009944A9"/>
    <w:rsid w:val="0099485A"/>
    <w:rsid w:val="00994BDC"/>
    <w:rsid w:val="00994F53"/>
    <w:rsid w:val="00994FBE"/>
    <w:rsid w:val="00994FC1"/>
    <w:rsid w:val="009950AC"/>
    <w:rsid w:val="00995296"/>
    <w:rsid w:val="00995379"/>
    <w:rsid w:val="009954EC"/>
    <w:rsid w:val="00995560"/>
    <w:rsid w:val="00995642"/>
    <w:rsid w:val="00995680"/>
    <w:rsid w:val="00995E80"/>
    <w:rsid w:val="00995E97"/>
    <w:rsid w:val="0099609C"/>
    <w:rsid w:val="00996217"/>
    <w:rsid w:val="00996370"/>
    <w:rsid w:val="00996559"/>
    <w:rsid w:val="00996753"/>
    <w:rsid w:val="00996814"/>
    <w:rsid w:val="009969DE"/>
    <w:rsid w:val="00996B39"/>
    <w:rsid w:val="00996C14"/>
    <w:rsid w:val="00996E95"/>
    <w:rsid w:val="0099737C"/>
    <w:rsid w:val="0099763D"/>
    <w:rsid w:val="0099765C"/>
    <w:rsid w:val="009978D0"/>
    <w:rsid w:val="00997AAA"/>
    <w:rsid w:val="00997B34"/>
    <w:rsid w:val="00997D33"/>
    <w:rsid w:val="00997E18"/>
    <w:rsid w:val="009A014E"/>
    <w:rsid w:val="009A0217"/>
    <w:rsid w:val="009A036A"/>
    <w:rsid w:val="009A0380"/>
    <w:rsid w:val="009A0451"/>
    <w:rsid w:val="009A04A3"/>
    <w:rsid w:val="009A0A1C"/>
    <w:rsid w:val="009A0BD0"/>
    <w:rsid w:val="009A0CC1"/>
    <w:rsid w:val="009A0E60"/>
    <w:rsid w:val="009A1311"/>
    <w:rsid w:val="009A1436"/>
    <w:rsid w:val="009A1563"/>
    <w:rsid w:val="009A1708"/>
    <w:rsid w:val="009A1789"/>
    <w:rsid w:val="009A178F"/>
    <w:rsid w:val="009A1860"/>
    <w:rsid w:val="009A189B"/>
    <w:rsid w:val="009A1EDE"/>
    <w:rsid w:val="009A1F38"/>
    <w:rsid w:val="009A1F81"/>
    <w:rsid w:val="009A2563"/>
    <w:rsid w:val="009A2685"/>
    <w:rsid w:val="009A2A0E"/>
    <w:rsid w:val="009A3353"/>
    <w:rsid w:val="009A33DC"/>
    <w:rsid w:val="009A3521"/>
    <w:rsid w:val="009A35C7"/>
    <w:rsid w:val="009A3639"/>
    <w:rsid w:val="009A3711"/>
    <w:rsid w:val="009A3B2A"/>
    <w:rsid w:val="009A3F27"/>
    <w:rsid w:val="009A41AD"/>
    <w:rsid w:val="009A456E"/>
    <w:rsid w:val="009A46F5"/>
    <w:rsid w:val="009A4903"/>
    <w:rsid w:val="009A4B31"/>
    <w:rsid w:val="009A4C03"/>
    <w:rsid w:val="009A4F8F"/>
    <w:rsid w:val="009A515F"/>
    <w:rsid w:val="009A522E"/>
    <w:rsid w:val="009A57AF"/>
    <w:rsid w:val="009A587D"/>
    <w:rsid w:val="009A63FF"/>
    <w:rsid w:val="009A6422"/>
    <w:rsid w:val="009A64AB"/>
    <w:rsid w:val="009A6692"/>
    <w:rsid w:val="009A66D6"/>
    <w:rsid w:val="009A67FC"/>
    <w:rsid w:val="009A69E8"/>
    <w:rsid w:val="009A6ACE"/>
    <w:rsid w:val="009A71C0"/>
    <w:rsid w:val="009A7261"/>
    <w:rsid w:val="009A7300"/>
    <w:rsid w:val="009A7439"/>
    <w:rsid w:val="009A74D5"/>
    <w:rsid w:val="009A77BE"/>
    <w:rsid w:val="009A78E8"/>
    <w:rsid w:val="009A7B77"/>
    <w:rsid w:val="009A7C31"/>
    <w:rsid w:val="009A7C61"/>
    <w:rsid w:val="009A7DB5"/>
    <w:rsid w:val="009A7EA7"/>
    <w:rsid w:val="009B009C"/>
    <w:rsid w:val="009B0127"/>
    <w:rsid w:val="009B0131"/>
    <w:rsid w:val="009B027D"/>
    <w:rsid w:val="009B03F0"/>
    <w:rsid w:val="009B04F7"/>
    <w:rsid w:val="009B0656"/>
    <w:rsid w:val="009B0748"/>
    <w:rsid w:val="009B0759"/>
    <w:rsid w:val="009B0802"/>
    <w:rsid w:val="009B1013"/>
    <w:rsid w:val="009B10F6"/>
    <w:rsid w:val="009B1107"/>
    <w:rsid w:val="009B1123"/>
    <w:rsid w:val="009B133F"/>
    <w:rsid w:val="009B1568"/>
    <w:rsid w:val="009B1647"/>
    <w:rsid w:val="009B189C"/>
    <w:rsid w:val="009B197C"/>
    <w:rsid w:val="009B198F"/>
    <w:rsid w:val="009B1A1F"/>
    <w:rsid w:val="009B1A26"/>
    <w:rsid w:val="009B1C45"/>
    <w:rsid w:val="009B2960"/>
    <w:rsid w:val="009B29E1"/>
    <w:rsid w:val="009B2B7B"/>
    <w:rsid w:val="009B2DF1"/>
    <w:rsid w:val="009B2FFC"/>
    <w:rsid w:val="009B3248"/>
    <w:rsid w:val="009B34CD"/>
    <w:rsid w:val="009B37E2"/>
    <w:rsid w:val="009B3AC4"/>
    <w:rsid w:val="009B3CBA"/>
    <w:rsid w:val="009B3D1B"/>
    <w:rsid w:val="009B3D94"/>
    <w:rsid w:val="009B3DB9"/>
    <w:rsid w:val="009B40B7"/>
    <w:rsid w:val="009B4E28"/>
    <w:rsid w:val="009B4E4E"/>
    <w:rsid w:val="009B506B"/>
    <w:rsid w:val="009B52CD"/>
    <w:rsid w:val="009B5509"/>
    <w:rsid w:val="009B5900"/>
    <w:rsid w:val="009B5986"/>
    <w:rsid w:val="009B5AC5"/>
    <w:rsid w:val="009B5C37"/>
    <w:rsid w:val="009B6548"/>
    <w:rsid w:val="009B68A2"/>
    <w:rsid w:val="009B68CB"/>
    <w:rsid w:val="009B69D4"/>
    <w:rsid w:val="009B6D6B"/>
    <w:rsid w:val="009B6FED"/>
    <w:rsid w:val="009B7010"/>
    <w:rsid w:val="009B72C3"/>
    <w:rsid w:val="009B72D8"/>
    <w:rsid w:val="009B7491"/>
    <w:rsid w:val="009B76E7"/>
    <w:rsid w:val="009B77E5"/>
    <w:rsid w:val="009B79D2"/>
    <w:rsid w:val="009B7D3B"/>
    <w:rsid w:val="009B7D47"/>
    <w:rsid w:val="009B7FCA"/>
    <w:rsid w:val="009C0A83"/>
    <w:rsid w:val="009C0CCF"/>
    <w:rsid w:val="009C0D02"/>
    <w:rsid w:val="009C10E5"/>
    <w:rsid w:val="009C10F3"/>
    <w:rsid w:val="009C1396"/>
    <w:rsid w:val="009C1576"/>
    <w:rsid w:val="009C17F2"/>
    <w:rsid w:val="009C18DE"/>
    <w:rsid w:val="009C1AFE"/>
    <w:rsid w:val="009C1C15"/>
    <w:rsid w:val="009C1E0F"/>
    <w:rsid w:val="009C1EE2"/>
    <w:rsid w:val="009C2595"/>
    <w:rsid w:val="009C25A9"/>
    <w:rsid w:val="009C263C"/>
    <w:rsid w:val="009C263D"/>
    <w:rsid w:val="009C2727"/>
    <w:rsid w:val="009C27BB"/>
    <w:rsid w:val="009C291B"/>
    <w:rsid w:val="009C2C21"/>
    <w:rsid w:val="009C2C33"/>
    <w:rsid w:val="009C2CE2"/>
    <w:rsid w:val="009C2F70"/>
    <w:rsid w:val="009C30DA"/>
    <w:rsid w:val="009C3145"/>
    <w:rsid w:val="009C3187"/>
    <w:rsid w:val="009C34BB"/>
    <w:rsid w:val="009C352D"/>
    <w:rsid w:val="009C3622"/>
    <w:rsid w:val="009C3872"/>
    <w:rsid w:val="009C3D6F"/>
    <w:rsid w:val="009C4312"/>
    <w:rsid w:val="009C4576"/>
    <w:rsid w:val="009C4920"/>
    <w:rsid w:val="009C4B18"/>
    <w:rsid w:val="009C4B90"/>
    <w:rsid w:val="009C4E49"/>
    <w:rsid w:val="009C4EAE"/>
    <w:rsid w:val="009C4EC0"/>
    <w:rsid w:val="009C53B2"/>
    <w:rsid w:val="009C5B61"/>
    <w:rsid w:val="009C5C46"/>
    <w:rsid w:val="009C5F63"/>
    <w:rsid w:val="009C5FBB"/>
    <w:rsid w:val="009C6124"/>
    <w:rsid w:val="009C6671"/>
    <w:rsid w:val="009C684F"/>
    <w:rsid w:val="009C6908"/>
    <w:rsid w:val="009C6BEF"/>
    <w:rsid w:val="009C6D4B"/>
    <w:rsid w:val="009C7157"/>
    <w:rsid w:val="009C7169"/>
    <w:rsid w:val="009C73C6"/>
    <w:rsid w:val="009C75E3"/>
    <w:rsid w:val="009C761F"/>
    <w:rsid w:val="009C7CA1"/>
    <w:rsid w:val="009C7CC5"/>
    <w:rsid w:val="009C7DFB"/>
    <w:rsid w:val="009D036F"/>
    <w:rsid w:val="009D042B"/>
    <w:rsid w:val="009D062A"/>
    <w:rsid w:val="009D0916"/>
    <w:rsid w:val="009D09D9"/>
    <w:rsid w:val="009D0C5B"/>
    <w:rsid w:val="009D0D30"/>
    <w:rsid w:val="009D0FEA"/>
    <w:rsid w:val="009D11A4"/>
    <w:rsid w:val="009D11BA"/>
    <w:rsid w:val="009D1482"/>
    <w:rsid w:val="009D1739"/>
    <w:rsid w:val="009D174A"/>
    <w:rsid w:val="009D1AF1"/>
    <w:rsid w:val="009D1B09"/>
    <w:rsid w:val="009D1B4B"/>
    <w:rsid w:val="009D1B84"/>
    <w:rsid w:val="009D1E5E"/>
    <w:rsid w:val="009D216F"/>
    <w:rsid w:val="009D22DE"/>
    <w:rsid w:val="009D234F"/>
    <w:rsid w:val="009D2497"/>
    <w:rsid w:val="009D2815"/>
    <w:rsid w:val="009D2CB7"/>
    <w:rsid w:val="009D3003"/>
    <w:rsid w:val="009D3129"/>
    <w:rsid w:val="009D3232"/>
    <w:rsid w:val="009D32EF"/>
    <w:rsid w:val="009D35AF"/>
    <w:rsid w:val="009D3877"/>
    <w:rsid w:val="009D4000"/>
    <w:rsid w:val="009D4178"/>
    <w:rsid w:val="009D42C7"/>
    <w:rsid w:val="009D42DF"/>
    <w:rsid w:val="009D4833"/>
    <w:rsid w:val="009D4A47"/>
    <w:rsid w:val="009D4A8F"/>
    <w:rsid w:val="009D4B9B"/>
    <w:rsid w:val="009D4E14"/>
    <w:rsid w:val="009D4F2C"/>
    <w:rsid w:val="009D5006"/>
    <w:rsid w:val="009D5125"/>
    <w:rsid w:val="009D548A"/>
    <w:rsid w:val="009D54BF"/>
    <w:rsid w:val="009D5764"/>
    <w:rsid w:val="009D580C"/>
    <w:rsid w:val="009D59AF"/>
    <w:rsid w:val="009D5A11"/>
    <w:rsid w:val="009D60B7"/>
    <w:rsid w:val="009D620D"/>
    <w:rsid w:val="009D6401"/>
    <w:rsid w:val="009D68B2"/>
    <w:rsid w:val="009D68FB"/>
    <w:rsid w:val="009D6D1E"/>
    <w:rsid w:val="009D6F60"/>
    <w:rsid w:val="009D6FED"/>
    <w:rsid w:val="009D710D"/>
    <w:rsid w:val="009D7130"/>
    <w:rsid w:val="009D736E"/>
    <w:rsid w:val="009D7378"/>
    <w:rsid w:val="009D7898"/>
    <w:rsid w:val="009D7ACF"/>
    <w:rsid w:val="009D7B0F"/>
    <w:rsid w:val="009D7B41"/>
    <w:rsid w:val="009D7B80"/>
    <w:rsid w:val="009D7D2B"/>
    <w:rsid w:val="009D7D48"/>
    <w:rsid w:val="009D7E47"/>
    <w:rsid w:val="009D7E83"/>
    <w:rsid w:val="009D7FEB"/>
    <w:rsid w:val="009E023B"/>
    <w:rsid w:val="009E027E"/>
    <w:rsid w:val="009E041D"/>
    <w:rsid w:val="009E0525"/>
    <w:rsid w:val="009E07C3"/>
    <w:rsid w:val="009E07E8"/>
    <w:rsid w:val="009E0ADE"/>
    <w:rsid w:val="009E0AE1"/>
    <w:rsid w:val="009E0B2C"/>
    <w:rsid w:val="009E0BA6"/>
    <w:rsid w:val="009E0C5C"/>
    <w:rsid w:val="009E0CAF"/>
    <w:rsid w:val="009E0CF0"/>
    <w:rsid w:val="009E0E3C"/>
    <w:rsid w:val="009E0EC9"/>
    <w:rsid w:val="009E0FDE"/>
    <w:rsid w:val="009E10EA"/>
    <w:rsid w:val="009E13A7"/>
    <w:rsid w:val="009E162E"/>
    <w:rsid w:val="009E1709"/>
    <w:rsid w:val="009E1924"/>
    <w:rsid w:val="009E1A2D"/>
    <w:rsid w:val="009E1B27"/>
    <w:rsid w:val="009E1D29"/>
    <w:rsid w:val="009E1F63"/>
    <w:rsid w:val="009E1FAA"/>
    <w:rsid w:val="009E204F"/>
    <w:rsid w:val="009E2200"/>
    <w:rsid w:val="009E2642"/>
    <w:rsid w:val="009E2649"/>
    <w:rsid w:val="009E2662"/>
    <w:rsid w:val="009E2A23"/>
    <w:rsid w:val="009E2C89"/>
    <w:rsid w:val="009E2EAC"/>
    <w:rsid w:val="009E2F17"/>
    <w:rsid w:val="009E3003"/>
    <w:rsid w:val="009E3021"/>
    <w:rsid w:val="009E342B"/>
    <w:rsid w:val="009E3497"/>
    <w:rsid w:val="009E351B"/>
    <w:rsid w:val="009E36D8"/>
    <w:rsid w:val="009E3703"/>
    <w:rsid w:val="009E375A"/>
    <w:rsid w:val="009E38E6"/>
    <w:rsid w:val="009E3B47"/>
    <w:rsid w:val="009E3C64"/>
    <w:rsid w:val="009E40CB"/>
    <w:rsid w:val="009E41FD"/>
    <w:rsid w:val="009E43AE"/>
    <w:rsid w:val="009E43E4"/>
    <w:rsid w:val="009E4551"/>
    <w:rsid w:val="009E4654"/>
    <w:rsid w:val="009E492B"/>
    <w:rsid w:val="009E4A2C"/>
    <w:rsid w:val="009E4AB1"/>
    <w:rsid w:val="009E4C6A"/>
    <w:rsid w:val="009E504A"/>
    <w:rsid w:val="009E5175"/>
    <w:rsid w:val="009E51DD"/>
    <w:rsid w:val="009E52D9"/>
    <w:rsid w:val="009E52EE"/>
    <w:rsid w:val="009E541A"/>
    <w:rsid w:val="009E5452"/>
    <w:rsid w:val="009E5561"/>
    <w:rsid w:val="009E5710"/>
    <w:rsid w:val="009E58A0"/>
    <w:rsid w:val="009E593E"/>
    <w:rsid w:val="009E5BB7"/>
    <w:rsid w:val="009E5C7C"/>
    <w:rsid w:val="009E5CAA"/>
    <w:rsid w:val="009E5CAD"/>
    <w:rsid w:val="009E5F36"/>
    <w:rsid w:val="009E5F57"/>
    <w:rsid w:val="009E62F5"/>
    <w:rsid w:val="009E65AB"/>
    <w:rsid w:val="009E6644"/>
    <w:rsid w:val="009E6979"/>
    <w:rsid w:val="009E6B9D"/>
    <w:rsid w:val="009E6BDD"/>
    <w:rsid w:val="009E72A0"/>
    <w:rsid w:val="009E72C8"/>
    <w:rsid w:val="009E75E2"/>
    <w:rsid w:val="009E76DB"/>
    <w:rsid w:val="009E7B14"/>
    <w:rsid w:val="009E7C9A"/>
    <w:rsid w:val="009F0037"/>
    <w:rsid w:val="009F00AA"/>
    <w:rsid w:val="009F029E"/>
    <w:rsid w:val="009F0C4C"/>
    <w:rsid w:val="009F0C7A"/>
    <w:rsid w:val="009F0E08"/>
    <w:rsid w:val="009F0EAD"/>
    <w:rsid w:val="009F1A59"/>
    <w:rsid w:val="009F1AD7"/>
    <w:rsid w:val="009F1E12"/>
    <w:rsid w:val="009F2524"/>
    <w:rsid w:val="009F2754"/>
    <w:rsid w:val="009F27EA"/>
    <w:rsid w:val="009F2EF5"/>
    <w:rsid w:val="009F302F"/>
    <w:rsid w:val="009F309C"/>
    <w:rsid w:val="009F326C"/>
    <w:rsid w:val="009F339D"/>
    <w:rsid w:val="009F3450"/>
    <w:rsid w:val="009F364B"/>
    <w:rsid w:val="009F368C"/>
    <w:rsid w:val="009F36B3"/>
    <w:rsid w:val="009F375A"/>
    <w:rsid w:val="009F37C6"/>
    <w:rsid w:val="009F3CA9"/>
    <w:rsid w:val="009F3ECF"/>
    <w:rsid w:val="009F4585"/>
    <w:rsid w:val="009F48E4"/>
    <w:rsid w:val="009F49D1"/>
    <w:rsid w:val="009F4ACB"/>
    <w:rsid w:val="009F4B86"/>
    <w:rsid w:val="009F50D3"/>
    <w:rsid w:val="009F510C"/>
    <w:rsid w:val="009F5156"/>
    <w:rsid w:val="009F5714"/>
    <w:rsid w:val="009F579A"/>
    <w:rsid w:val="009F58B5"/>
    <w:rsid w:val="009F5C0D"/>
    <w:rsid w:val="009F5C90"/>
    <w:rsid w:val="009F5EE3"/>
    <w:rsid w:val="009F5F48"/>
    <w:rsid w:val="009F60D2"/>
    <w:rsid w:val="009F610B"/>
    <w:rsid w:val="009F65AD"/>
    <w:rsid w:val="009F663F"/>
    <w:rsid w:val="009F66E3"/>
    <w:rsid w:val="009F68B9"/>
    <w:rsid w:val="009F69CD"/>
    <w:rsid w:val="009F6A9F"/>
    <w:rsid w:val="009F6BCB"/>
    <w:rsid w:val="009F7240"/>
    <w:rsid w:val="009F7767"/>
    <w:rsid w:val="009F78D0"/>
    <w:rsid w:val="009F7B7E"/>
    <w:rsid w:val="00A001F6"/>
    <w:rsid w:val="00A004BC"/>
    <w:rsid w:val="00A00969"/>
    <w:rsid w:val="00A00A4D"/>
    <w:rsid w:val="00A01022"/>
    <w:rsid w:val="00A012B5"/>
    <w:rsid w:val="00A013D2"/>
    <w:rsid w:val="00A013F4"/>
    <w:rsid w:val="00A0148D"/>
    <w:rsid w:val="00A016B3"/>
    <w:rsid w:val="00A01844"/>
    <w:rsid w:val="00A0189B"/>
    <w:rsid w:val="00A01A1E"/>
    <w:rsid w:val="00A01EC0"/>
    <w:rsid w:val="00A01FF3"/>
    <w:rsid w:val="00A02038"/>
    <w:rsid w:val="00A0204C"/>
    <w:rsid w:val="00A0235B"/>
    <w:rsid w:val="00A0284B"/>
    <w:rsid w:val="00A02915"/>
    <w:rsid w:val="00A02987"/>
    <w:rsid w:val="00A02DED"/>
    <w:rsid w:val="00A03128"/>
    <w:rsid w:val="00A031D9"/>
    <w:rsid w:val="00A0324A"/>
    <w:rsid w:val="00A036DA"/>
    <w:rsid w:val="00A0377D"/>
    <w:rsid w:val="00A03F53"/>
    <w:rsid w:val="00A0403F"/>
    <w:rsid w:val="00A04101"/>
    <w:rsid w:val="00A041FF"/>
    <w:rsid w:val="00A042C8"/>
    <w:rsid w:val="00A042EC"/>
    <w:rsid w:val="00A04443"/>
    <w:rsid w:val="00A04595"/>
    <w:rsid w:val="00A046E7"/>
    <w:rsid w:val="00A048C7"/>
    <w:rsid w:val="00A04AC0"/>
    <w:rsid w:val="00A04B02"/>
    <w:rsid w:val="00A04CFB"/>
    <w:rsid w:val="00A04D56"/>
    <w:rsid w:val="00A063B1"/>
    <w:rsid w:val="00A063CB"/>
    <w:rsid w:val="00A064C0"/>
    <w:rsid w:val="00A0652E"/>
    <w:rsid w:val="00A065FC"/>
    <w:rsid w:val="00A068B9"/>
    <w:rsid w:val="00A06BD0"/>
    <w:rsid w:val="00A06D09"/>
    <w:rsid w:val="00A06E8E"/>
    <w:rsid w:val="00A0747E"/>
    <w:rsid w:val="00A0748B"/>
    <w:rsid w:val="00A074D3"/>
    <w:rsid w:val="00A07BD1"/>
    <w:rsid w:val="00A07F3B"/>
    <w:rsid w:val="00A100E0"/>
    <w:rsid w:val="00A10329"/>
    <w:rsid w:val="00A10430"/>
    <w:rsid w:val="00A104EB"/>
    <w:rsid w:val="00A10765"/>
    <w:rsid w:val="00A1077E"/>
    <w:rsid w:val="00A107A1"/>
    <w:rsid w:val="00A107F2"/>
    <w:rsid w:val="00A1091B"/>
    <w:rsid w:val="00A11013"/>
    <w:rsid w:val="00A1121C"/>
    <w:rsid w:val="00A114C8"/>
    <w:rsid w:val="00A115DF"/>
    <w:rsid w:val="00A11651"/>
    <w:rsid w:val="00A116D2"/>
    <w:rsid w:val="00A118A4"/>
    <w:rsid w:val="00A11DE1"/>
    <w:rsid w:val="00A12634"/>
    <w:rsid w:val="00A12682"/>
    <w:rsid w:val="00A126B0"/>
    <w:rsid w:val="00A127FD"/>
    <w:rsid w:val="00A129CB"/>
    <w:rsid w:val="00A12B2D"/>
    <w:rsid w:val="00A131EF"/>
    <w:rsid w:val="00A134DD"/>
    <w:rsid w:val="00A13571"/>
    <w:rsid w:val="00A139EB"/>
    <w:rsid w:val="00A13A4E"/>
    <w:rsid w:val="00A13ACC"/>
    <w:rsid w:val="00A13E1A"/>
    <w:rsid w:val="00A13F52"/>
    <w:rsid w:val="00A141BE"/>
    <w:rsid w:val="00A1422D"/>
    <w:rsid w:val="00A14256"/>
    <w:rsid w:val="00A142BE"/>
    <w:rsid w:val="00A1485A"/>
    <w:rsid w:val="00A148E5"/>
    <w:rsid w:val="00A14A98"/>
    <w:rsid w:val="00A14ADD"/>
    <w:rsid w:val="00A15070"/>
    <w:rsid w:val="00A15275"/>
    <w:rsid w:val="00A15317"/>
    <w:rsid w:val="00A1537F"/>
    <w:rsid w:val="00A15D50"/>
    <w:rsid w:val="00A15E42"/>
    <w:rsid w:val="00A16207"/>
    <w:rsid w:val="00A16260"/>
    <w:rsid w:val="00A167B2"/>
    <w:rsid w:val="00A16F00"/>
    <w:rsid w:val="00A16FE4"/>
    <w:rsid w:val="00A17698"/>
    <w:rsid w:val="00A1773E"/>
    <w:rsid w:val="00A17A79"/>
    <w:rsid w:val="00A17B7C"/>
    <w:rsid w:val="00A17D72"/>
    <w:rsid w:val="00A20012"/>
    <w:rsid w:val="00A20093"/>
    <w:rsid w:val="00A200BE"/>
    <w:rsid w:val="00A201BC"/>
    <w:rsid w:val="00A201C3"/>
    <w:rsid w:val="00A2069B"/>
    <w:rsid w:val="00A208B0"/>
    <w:rsid w:val="00A20BB0"/>
    <w:rsid w:val="00A20C66"/>
    <w:rsid w:val="00A20D5A"/>
    <w:rsid w:val="00A20FD4"/>
    <w:rsid w:val="00A20FDD"/>
    <w:rsid w:val="00A2100A"/>
    <w:rsid w:val="00A210E1"/>
    <w:rsid w:val="00A2127A"/>
    <w:rsid w:val="00A21301"/>
    <w:rsid w:val="00A213B7"/>
    <w:rsid w:val="00A215F4"/>
    <w:rsid w:val="00A21A55"/>
    <w:rsid w:val="00A21B46"/>
    <w:rsid w:val="00A21F34"/>
    <w:rsid w:val="00A22403"/>
    <w:rsid w:val="00A22698"/>
    <w:rsid w:val="00A22759"/>
    <w:rsid w:val="00A22C25"/>
    <w:rsid w:val="00A22CCF"/>
    <w:rsid w:val="00A22E01"/>
    <w:rsid w:val="00A22E3B"/>
    <w:rsid w:val="00A230CB"/>
    <w:rsid w:val="00A2312E"/>
    <w:rsid w:val="00A23247"/>
    <w:rsid w:val="00A23801"/>
    <w:rsid w:val="00A23C71"/>
    <w:rsid w:val="00A23EB2"/>
    <w:rsid w:val="00A242B2"/>
    <w:rsid w:val="00A242CC"/>
    <w:rsid w:val="00A243B7"/>
    <w:rsid w:val="00A2449C"/>
    <w:rsid w:val="00A245E0"/>
    <w:rsid w:val="00A24713"/>
    <w:rsid w:val="00A24A7D"/>
    <w:rsid w:val="00A24BBC"/>
    <w:rsid w:val="00A24DE1"/>
    <w:rsid w:val="00A250BF"/>
    <w:rsid w:val="00A250FE"/>
    <w:rsid w:val="00A251A5"/>
    <w:rsid w:val="00A2533D"/>
    <w:rsid w:val="00A255FB"/>
    <w:rsid w:val="00A25633"/>
    <w:rsid w:val="00A2597D"/>
    <w:rsid w:val="00A25B40"/>
    <w:rsid w:val="00A25D89"/>
    <w:rsid w:val="00A25E3A"/>
    <w:rsid w:val="00A25E6C"/>
    <w:rsid w:val="00A2603A"/>
    <w:rsid w:val="00A26565"/>
    <w:rsid w:val="00A265CD"/>
    <w:rsid w:val="00A2666A"/>
    <w:rsid w:val="00A26681"/>
    <w:rsid w:val="00A26B6E"/>
    <w:rsid w:val="00A26B8F"/>
    <w:rsid w:val="00A26D91"/>
    <w:rsid w:val="00A26F07"/>
    <w:rsid w:val="00A26F45"/>
    <w:rsid w:val="00A272EC"/>
    <w:rsid w:val="00A27362"/>
    <w:rsid w:val="00A27537"/>
    <w:rsid w:val="00A27815"/>
    <w:rsid w:val="00A27AB4"/>
    <w:rsid w:val="00A27B9C"/>
    <w:rsid w:val="00A27B9E"/>
    <w:rsid w:val="00A27DC7"/>
    <w:rsid w:val="00A3056E"/>
    <w:rsid w:val="00A3066B"/>
    <w:rsid w:val="00A30A21"/>
    <w:rsid w:val="00A30B88"/>
    <w:rsid w:val="00A30CC8"/>
    <w:rsid w:val="00A30E98"/>
    <w:rsid w:val="00A30EE1"/>
    <w:rsid w:val="00A31558"/>
    <w:rsid w:val="00A316A6"/>
    <w:rsid w:val="00A316EA"/>
    <w:rsid w:val="00A3170E"/>
    <w:rsid w:val="00A31926"/>
    <w:rsid w:val="00A31A86"/>
    <w:rsid w:val="00A31B5A"/>
    <w:rsid w:val="00A31C79"/>
    <w:rsid w:val="00A31E37"/>
    <w:rsid w:val="00A32101"/>
    <w:rsid w:val="00A32399"/>
    <w:rsid w:val="00A327DD"/>
    <w:rsid w:val="00A3282E"/>
    <w:rsid w:val="00A32991"/>
    <w:rsid w:val="00A32AB6"/>
    <w:rsid w:val="00A32C90"/>
    <w:rsid w:val="00A32CF2"/>
    <w:rsid w:val="00A32D15"/>
    <w:rsid w:val="00A32E70"/>
    <w:rsid w:val="00A3301F"/>
    <w:rsid w:val="00A33239"/>
    <w:rsid w:val="00A33382"/>
    <w:rsid w:val="00A333D4"/>
    <w:rsid w:val="00A3346C"/>
    <w:rsid w:val="00A335D0"/>
    <w:rsid w:val="00A3362A"/>
    <w:rsid w:val="00A33652"/>
    <w:rsid w:val="00A33666"/>
    <w:rsid w:val="00A336F2"/>
    <w:rsid w:val="00A33807"/>
    <w:rsid w:val="00A33824"/>
    <w:rsid w:val="00A33AD1"/>
    <w:rsid w:val="00A33CFA"/>
    <w:rsid w:val="00A3425B"/>
    <w:rsid w:val="00A34468"/>
    <w:rsid w:val="00A344EA"/>
    <w:rsid w:val="00A34977"/>
    <w:rsid w:val="00A34C77"/>
    <w:rsid w:val="00A34D65"/>
    <w:rsid w:val="00A35006"/>
    <w:rsid w:val="00A350D8"/>
    <w:rsid w:val="00A35329"/>
    <w:rsid w:val="00A35408"/>
    <w:rsid w:val="00A355F7"/>
    <w:rsid w:val="00A35A76"/>
    <w:rsid w:val="00A35F81"/>
    <w:rsid w:val="00A361C2"/>
    <w:rsid w:val="00A36219"/>
    <w:rsid w:val="00A36267"/>
    <w:rsid w:val="00A36297"/>
    <w:rsid w:val="00A363C7"/>
    <w:rsid w:val="00A365DD"/>
    <w:rsid w:val="00A367B0"/>
    <w:rsid w:val="00A36875"/>
    <w:rsid w:val="00A36AEC"/>
    <w:rsid w:val="00A36DD5"/>
    <w:rsid w:val="00A371A7"/>
    <w:rsid w:val="00A3733D"/>
    <w:rsid w:val="00A37633"/>
    <w:rsid w:val="00A3799A"/>
    <w:rsid w:val="00A379BC"/>
    <w:rsid w:val="00A37ADF"/>
    <w:rsid w:val="00A37DF2"/>
    <w:rsid w:val="00A400F6"/>
    <w:rsid w:val="00A40275"/>
    <w:rsid w:val="00A4029A"/>
    <w:rsid w:val="00A4038A"/>
    <w:rsid w:val="00A403DD"/>
    <w:rsid w:val="00A4045D"/>
    <w:rsid w:val="00A4056F"/>
    <w:rsid w:val="00A407A8"/>
    <w:rsid w:val="00A407EC"/>
    <w:rsid w:val="00A40904"/>
    <w:rsid w:val="00A40988"/>
    <w:rsid w:val="00A409C4"/>
    <w:rsid w:val="00A40B6C"/>
    <w:rsid w:val="00A40B7D"/>
    <w:rsid w:val="00A40F5D"/>
    <w:rsid w:val="00A40F8E"/>
    <w:rsid w:val="00A41569"/>
    <w:rsid w:val="00A41571"/>
    <w:rsid w:val="00A415AE"/>
    <w:rsid w:val="00A415CF"/>
    <w:rsid w:val="00A41AC3"/>
    <w:rsid w:val="00A41ACB"/>
    <w:rsid w:val="00A41B2B"/>
    <w:rsid w:val="00A41D52"/>
    <w:rsid w:val="00A41F36"/>
    <w:rsid w:val="00A41FCB"/>
    <w:rsid w:val="00A42185"/>
    <w:rsid w:val="00A421C9"/>
    <w:rsid w:val="00A421CD"/>
    <w:rsid w:val="00A421DF"/>
    <w:rsid w:val="00A4231B"/>
    <w:rsid w:val="00A42579"/>
    <w:rsid w:val="00A42905"/>
    <w:rsid w:val="00A42A35"/>
    <w:rsid w:val="00A42A50"/>
    <w:rsid w:val="00A42B79"/>
    <w:rsid w:val="00A42D1B"/>
    <w:rsid w:val="00A42E19"/>
    <w:rsid w:val="00A4304D"/>
    <w:rsid w:val="00A43163"/>
    <w:rsid w:val="00A432DA"/>
    <w:rsid w:val="00A433E6"/>
    <w:rsid w:val="00A4344C"/>
    <w:rsid w:val="00A43810"/>
    <w:rsid w:val="00A43A4F"/>
    <w:rsid w:val="00A43B8C"/>
    <w:rsid w:val="00A43DB0"/>
    <w:rsid w:val="00A43EC3"/>
    <w:rsid w:val="00A43FB0"/>
    <w:rsid w:val="00A44228"/>
    <w:rsid w:val="00A442BB"/>
    <w:rsid w:val="00A4449E"/>
    <w:rsid w:val="00A444AB"/>
    <w:rsid w:val="00A44664"/>
    <w:rsid w:val="00A44899"/>
    <w:rsid w:val="00A449CF"/>
    <w:rsid w:val="00A44A16"/>
    <w:rsid w:val="00A44BE9"/>
    <w:rsid w:val="00A44D71"/>
    <w:rsid w:val="00A44E71"/>
    <w:rsid w:val="00A44F83"/>
    <w:rsid w:val="00A450B9"/>
    <w:rsid w:val="00A450D7"/>
    <w:rsid w:val="00A454BC"/>
    <w:rsid w:val="00A454E2"/>
    <w:rsid w:val="00A45960"/>
    <w:rsid w:val="00A45A25"/>
    <w:rsid w:val="00A45C60"/>
    <w:rsid w:val="00A45E5D"/>
    <w:rsid w:val="00A45FE3"/>
    <w:rsid w:val="00A46127"/>
    <w:rsid w:val="00A463D3"/>
    <w:rsid w:val="00A464A3"/>
    <w:rsid w:val="00A4683A"/>
    <w:rsid w:val="00A46B7D"/>
    <w:rsid w:val="00A46BDD"/>
    <w:rsid w:val="00A46C0D"/>
    <w:rsid w:val="00A46C89"/>
    <w:rsid w:val="00A46F61"/>
    <w:rsid w:val="00A46FD0"/>
    <w:rsid w:val="00A47297"/>
    <w:rsid w:val="00A473C9"/>
    <w:rsid w:val="00A4755F"/>
    <w:rsid w:val="00A476DF"/>
    <w:rsid w:val="00A47D90"/>
    <w:rsid w:val="00A47E70"/>
    <w:rsid w:val="00A47E82"/>
    <w:rsid w:val="00A47E89"/>
    <w:rsid w:val="00A47EA2"/>
    <w:rsid w:val="00A50374"/>
    <w:rsid w:val="00A50426"/>
    <w:rsid w:val="00A50475"/>
    <w:rsid w:val="00A5075E"/>
    <w:rsid w:val="00A50856"/>
    <w:rsid w:val="00A5098F"/>
    <w:rsid w:val="00A50B6D"/>
    <w:rsid w:val="00A50B9A"/>
    <w:rsid w:val="00A50DE6"/>
    <w:rsid w:val="00A50EFF"/>
    <w:rsid w:val="00A514BC"/>
    <w:rsid w:val="00A51831"/>
    <w:rsid w:val="00A51843"/>
    <w:rsid w:val="00A51874"/>
    <w:rsid w:val="00A51AD6"/>
    <w:rsid w:val="00A51C31"/>
    <w:rsid w:val="00A51D5C"/>
    <w:rsid w:val="00A51D68"/>
    <w:rsid w:val="00A51D84"/>
    <w:rsid w:val="00A51DFA"/>
    <w:rsid w:val="00A5229C"/>
    <w:rsid w:val="00A52422"/>
    <w:rsid w:val="00A52630"/>
    <w:rsid w:val="00A527D9"/>
    <w:rsid w:val="00A52929"/>
    <w:rsid w:val="00A52973"/>
    <w:rsid w:val="00A53100"/>
    <w:rsid w:val="00A53222"/>
    <w:rsid w:val="00A53335"/>
    <w:rsid w:val="00A53569"/>
    <w:rsid w:val="00A53746"/>
    <w:rsid w:val="00A537FE"/>
    <w:rsid w:val="00A53886"/>
    <w:rsid w:val="00A538CE"/>
    <w:rsid w:val="00A53AAD"/>
    <w:rsid w:val="00A53C24"/>
    <w:rsid w:val="00A53E13"/>
    <w:rsid w:val="00A53F0A"/>
    <w:rsid w:val="00A53FF5"/>
    <w:rsid w:val="00A54031"/>
    <w:rsid w:val="00A540C4"/>
    <w:rsid w:val="00A54179"/>
    <w:rsid w:val="00A542A0"/>
    <w:rsid w:val="00A542C7"/>
    <w:rsid w:val="00A54555"/>
    <w:rsid w:val="00A545CF"/>
    <w:rsid w:val="00A54651"/>
    <w:rsid w:val="00A5470E"/>
    <w:rsid w:val="00A5491F"/>
    <w:rsid w:val="00A54A4B"/>
    <w:rsid w:val="00A54A4D"/>
    <w:rsid w:val="00A54EBE"/>
    <w:rsid w:val="00A55739"/>
    <w:rsid w:val="00A558E3"/>
    <w:rsid w:val="00A55B13"/>
    <w:rsid w:val="00A55C50"/>
    <w:rsid w:val="00A55EA1"/>
    <w:rsid w:val="00A56380"/>
    <w:rsid w:val="00A565C9"/>
    <w:rsid w:val="00A5676B"/>
    <w:rsid w:val="00A567EB"/>
    <w:rsid w:val="00A567F7"/>
    <w:rsid w:val="00A568DD"/>
    <w:rsid w:val="00A56901"/>
    <w:rsid w:val="00A56BF8"/>
    <w:rsid w:val="00A56F80"/>
    <w:rsid w:val="00A57276"/>
    <w:rsid w:val="00A57482"/>
    <w:rsid w:val="00A57760"/>
    <w:rsid w:val="00A57B14"/>
    <w:rsid w:val="00A57CD2"/>
    <w:rsid w:val="00A57E71"/>
    <w:rsid w:val="00A6020B"/>
    <w:rsid w:val="00A60570"/>
    <w:rsid w:val="00A60622"/>
    <w:rsid w:val="00A608DD"/>
    <w:rsid w:val="00A60A8F"/>
    <w:rsid w:val="00A60BF7"/>
    <w:rsid w:val="00A60CF9"/>
    <w:rsid w:val="00A60D37"/>
    <w:rsid w:val="00A60FC7"/>
    <w:rsid w:val="00A60FE2"/>
    <w:rsid w:val="00A6109D"/>
    <w:rsid w:val="00A611CE"/>
    <w:rsid w:val="00A61459"/>
    <w:rsid w:val="00A615E0"/>
    <w:rsid w:val="00A616DF"/>
    <w:rsid w:val="00A617C9"/>
    <w:rsid w:val="00A619DC"/>
    <w:rsid w:val="00A61CAA"/>
    <w:rsid w:val="00A61D1F"/>
    <w:rsid w:val="00A61D26"/>
    <w:rsid w:val="00A61D62"/>
    <w:rsid w:val="00A61DD3"/>
    <w:rsid w:val="00A62204"/>
    <w:rsid w:val="00A62257"/>
    <w:rsid w:val="00A6227A"/>
    <w:rsid w:val="00A62460"/>
    <w:rsid w:val="00A6358E"/>
    <w:rsid w:val="00A6370D"/>
    <w:rsid w:val="00A63715"/>
    <w:rsid w:val="00A6395F"/>
    <w:rsid w:val="00A63C89"/>
    <w:rsid w:val="00A63E9D"/>
    <w:rsid w:val="00A63EB2"/>
    <w:rsid w:val="00A63FF4"/>
    <w:rsid w:val="00A6412B"/>
    <w:rsid w:val="00A64208"/>
    <w:rsid w:val="00A644B8"/>
    <w:rsid w:val="00A6469E"/>
    <w:rsid w:val="00A64823"/>
    <w:rsid w:val="00A648C8"/>
    <w:rsid w:val="00A648FF"/>
    <w:rsid w:val="00A6491A"/>
    <w:rsid w:val="00A64A0D"/>
    <w:rsid w:val="00A64A30"/>
    <w:rsid w:val="00A64ACF"/>
    <w:rsid w:val="00A64D71"/>
    <w:rsid w:val="00A64F73"/>
    <w:rsid w:val="00A6595D"/>
    <w:rsid w:val="00A65AA3"/>
    <w:rsid w:val="00A65AA8"/>
    <w:rsid w:val="00A65D96"/>
    <w:rsid w:val="00A65F6E"/>
    <w:rsid w:val="00A66103"/>
    <w:rsid w:val="00A661B4"/>
    <w:rsid w:val="00A6626E"/>
    <w:rsid w:val="00A66402"/>
    <w:rsid w:val="00A66898"/>
    <w:rsid w:val="00A669A7"/>
    <w:rsid w:val="00A66E24"/>
    <w:rsid w:val="00A66E52"/>
    <w:rsid w:val="00A66FA6"/>
    <w:rsid w:val="00A6715F"/>
    <w:rsid w:val="00A671E6"/>
    <w:rsid w:val="00A67311"/>
    <w:rsid w:val="00A67487"/>
    <w:rsid w:val="00A6770D"/>
    <w:rsid w:val="00A677B5"/>
    <w:rsid w:val="00A67ACA"/>
    <w:rsid w:val="00A67B02"/>
    <w:rsid w:val="00A67C01"/>
    <w:rsid w:val="00A67C9A"/>
    <w:rsid w:val="00A703D4"/>
    <w:rsid w:val="00A7052E"/>
    <w:rsid w:val="00A70567"/>
    <w:rsid w:val="00A7058E"/>
    <w:rsid w:val="00A7064E"/>
    <w:rsid w:val="00A70695"/>
    <w:rsid w:val="00A70926"/>
    <w:rsid w:val="00A70AD2"/>
    <w:rsid w:val="00A70ADF"/>
    <w:rsid w:val="00A70BAB"/>
    <w:rsid w:val="00A70D04"/>
    <w:rsid w:val="00A70D23"/>
    <w:rsid w:val="00A70D46"/>
    <w:rsid w:val="00A710AC"/>
    <w:rsid w:val="00A712C9"/>
    <w:rsid w:val="00A714E7"/>
    <w:rsid w:val="00A71629"/>
    <w:rsid w:val="00A71863"/>
    <w:rsid w:val="00A71A0A"/>
    <w:rsid w:val="00A71E17"/>
    <w:rsid w:val="00A722E9"/>
    <w:rsid w:val="00A727BC"/>
    <w:rsid w:val="00A72E69"/>
    <w:rsid w:val="00A72F83"/>
    <w:rsid w:val="00A72F87"/>
    <w:rsid w:val="00A7342C"/>
    <w:rsid w:val="00A73544"/>
    <w:rsid w:val="00A73974"/>
    <w:rsid w:val="00A73989"/>
    <w:rsid w:val="00A73AAA"/>
    <w:rsid w:val="00A74084"/>
    <w:rsid w:val="00A7412A"/>
    <w:rsid w:val="00A74229"/>
    <w:rsid w:val="00A74276"/>
    <w:rsid w:val="00A74601"/>
    <w:rsid w:val="00A7462C"/>
    <w:rsid w:val="00A74A00"/>
    <w:rsid w:val="00A74BD8"/>
    <w:rsid w:val="00A74CCA"/>
    <w:rsid w:val="00A753B3"/>
    <w:rsid w:val="00A7572F"/>
    <w:rsid w:val="00A75830"/>
    <w:rsid w:val="00A75C0B"/>
    <w:rsid w:val="00A75EA0"/>
    <w:rsid w:val="00A75FAA"/>
    <w:rsid w:val="00A762C9"/>
    <w:rsid w:val="00A76B14"/>
    <w:rsid w:val="00A76C0A"/>
    <w:rsid w:val="00A76D6D"/>
    <w:rsid w:val="00A76D78"/>
    <w:rsid w:val="00A77032"/>
    <w:rsid w:val="00A770EB"/>
    <w:rsid w:val="00A770F8"/>
    <w:rsid w:val="00A7720F"/>
    <w:rsid w:val="00A77320"/>
    <w:rsid w:val="00A776A7"/>
    <w:rsid w:val="00A77D33"/>
    <w:rsid w:val="00A77FB2"/>
    <w:rsid w:val="00A80060"/>
    <w:rsid w:val="00A800D5"/>
    <w:rsid w:val="00A80415"/>
    <w:rsid w:val="00A80477"/>
    <w:rsid w:val="00A805B2"/>
    <w:rsid w:val="00A809C2"/>
    <w:rsid w:val="00A80A85"/>
    <w:rsid w:val="00A8117F"/>
    <w:rsid w:val="00A8125A"/>
    <w:rsid w:val="00A8145C"/>
    <w:rsid w:val="00A816B2"/>
    <w:rsid w:val="00A8194D"/>
    <w:rsid w:val="00A819AB"/>
    <w:rsid w:val="00A819FE"/>
    <w:rsid w:val="00A81BD8"/>
    <w:rsid w:val="00A81EB3"/>
    <w:rsid w:val="00A82197"/>
    <w:rsid w:val="00A8259B"/>
    <w:rsid w:val="00A82742"/>
    <w:rsid w:val="00A82926"/>
    <w:rsid w:val="00A82D82"/>
    <w:rsid w:val="00A82E41"/>
    <w:rsid w:val="00A82EAC"/>
    <w:rsid w:val="00A82ECA"/>
    <w:rsid w:val="00A83083"/>
    <w:rsid w:val="00A83290"/>
    <w:rsid w:val="00A83327"/>
    <w:rsid w:val="00A83347"/>
    <w:rsid w:val="00A83401"/>
    <w:rsid w:val="00A8362E"/>
    <w:rsid w:val="00A837BE"/>
    <w:rsid w:val="00A839E6"/>
    <w:rsid w:val="00A83EF9"/>
    <w:rsid w:val="00A83F96"/>
    <w:rsid w:val="00A83FB4"/>
    <w:rsid w:val="00A8405C"/>
    <w:rsid w:val="00A840D4"/>
    <w:rsid w:val="00A841E1"/>
    <w:rsid w:val="00A84261"/>
    <w:rsid w:val="00A844A1"/>
    <w:rsid w:val="00A844D8"/>
    <w:rsid w:val="00A84C9D"/>
    <w:rsid w:val="00A85083"/>
    <w:rsid w:val="00A850D7"/>
    <w:rsid w:val="00A850DE"/>
    <w:rsid w:val="00A85135"/>
    <w:rsid w:val="00A853FF"/>
    <w:rsid w:val="00A8556E"/>
    <w:rsid w:val="00A85654"/>
    <w:rsid w:val="00A85A9C"/>
    <w:rsid w:val="00A85C2B"/>
    <w:rsid w:val="00A85D2D"/>
    <w:rsid w:val="00A85D9B"/>
    <w:rsid w:val="00A85E68"/>
    <w:rsid w:val="00A85F05"/>
    <w:rsid w:val="00A860A1"/>
    <w:rsid w:val="00A860DA"/>
    <w:rsid w:val="00A86169"/>
    <w:rsid w:val="00A86463"/>
    <w:rsid w:val="00A8652A"/>
    <w:rsid w:val="00A86D59"/>
    <w:rsid w:val="00A86F46"/>
    <w:rsid w:val="00A87066"/>
    <w:rsid w:val="00A872DE"/>
    <w:rsid w:val="00A87358"/>
    <w:rsid w:val="00A87C04"/>
    <w:rsid w:val="00A87C9C"/>
    <w:rsid w:val="00A87CA2"/>
    <w:rsid w:val="00A87DE9"/>
    <w:rsid w:val="00A87EAB"/>
    <w:rsid w:val="00A87F16"/>
    <w:rsid w:val="00A87FEA"/>
    <w:rsid w:val="00A90445"/>
    <w:rsid w:val="00A90787"/>
    <w:rsid w:val="00A9095D"/>
    <w:rsid w:val="00A90BE6"/>
    <w:rsid w:val="00A90D2B"/>
    <w:rsid w:val="00A90E0E"/>
    <w:rsid w:val="00A90EF6"/>
    <w:rsid w:val="00A9102C"/>
    <w:rsid w:val="00A910F4"/>
    <w:rsid w:val="00A912BF"/>
    <w:rsid w:val="00A912D0"/>
    <w:rsid w:val="00A917A4"/>
    <w:rsid w:val="00A917CB"/>
    <w:rsid w:val="00A919AE"/>
    <w:rsid w:val="00A919D6"/>
    <w:rsid w:val="00A91CE8"/>
    <w:rsid w:val="00A91E7C"/>
    <w:rsid w:val="00A91EB4"/>
    <w:rsid w:val="00A926B3"/>
    <w:rsid w:val="00A92B07"/>
    <w:rsid w:val="00A92D45"/>
    <w:rsid w:val="00A92D5A"/>
    <w:rsid w:val="00A92DCD"/>
    <w:rsid w:val="00A92E9E"/>
    <w:rsid w:val="00A9358C"/>
    <w:rsid w:val="00A936E5"/>
    <w:rsid w:val="00A937D3"/>
    <w:rsid w:val="00A93EBB"/>
    <w:rsid w:val="00A93EDD"/>
    <w:rsid w:val="00A9415D"/>
    <w:rsid w:val="00A9420C"/>
    <w:rsid w:val="00A9450E"/>
    <w:rsid w:val="00A94A80"/>
    <w:rsid w:val="00A94F6D"/>
    <w:rsid w:val="00A95144"/>
    <w:rsid w:val="00A95429"/>
    <w:rsid w:val="00A9563E"/>
    <w:rsid w:val="00A95735"/>
    <w:rsid w:val="00A958DD"/>
    <w:rsid w:val="00A95E94"/>
    <w:rsid w:val="00A96111"/>
    <w:rsid w:val="00A9618A"/>
    <w:rsid w:val="00A965E0"/>
    <w:rsid w:val="00A966AA"/>
    <w:rsid w:val="00A9678C"/>
    <w:rsid w:val="00A968BC"/>
    <w:rsid w:val="00A96942"/>
    <w:rsid w:val="00A96A8F"/>
    <w:rsid w:val="00A96B4D"/>
    <w:rsid w:val="00A96C41"/>
    <w:rsid w:val="00A96E5C"/>
    <w:rsid w:val="00A96FCE"/>
    <w:rsid w:val="00A97165"/>
    <w:rsid w:val="00A97412"/>
    <w:rsid w:val="00A976BD"/>
    <w:rsid w:val="00A97703"/>
    <w:rsid w:val="00A9795B"/>
    <w:rsid w:val="00A97B17"/>
    <w:rsid w:val="00A97BB6"/>
    <w:rsid w:val="00A97E2D"/>
    <w:rsid w:val="00A97FC1"/>
    <w:rsid w:val="00AA01B0"/>
    <w:rsid w:val="00AA01D0"/>
    <w:rsid w:val="00AA02E1"/>
    <w:rsid w:val="00AA04CE"/>
    <w:rsid w:val="00AA08E8"/>
    <w:rsid w:val="00AA0A89"/>
    <w:rsid w:val="00AA0AF0"/>
    <w:rsid w:val="00AA12D1"/>
    <w:rsid w:val="00AA135C"/>
    <w:rsid w:val="00AA1400"/>
    <w:rsid w:val="00AA15AC"/>
    <w:rsid w:val="00AA16FC"/>
    <w:rsid w:val="00AA1889"/>
    <w:rsid w:val="00AA1B18"/>
    <w:rsid w:val="00AA1CEE"/>
    <w:rsid w:val="00AA20E8"/>
    <w:rsid w:val="00AA21F6"/>
    <w:rsid w:val="00AA23E0"/>
    <w:rsid w:val="00AA28DE"/>
    <w:rsid w:val="00AA2904"/>
    <w:rsid w:val="00AA29F3"/>
    <w:rsid w:val="00AA2E3F"/>
    <w:rsid w:val="00AA2E5F"/>
    <w:rsid w:val="00AA2F86"/>
    <w:rsid w:val="00AA3083"/>
    <w:rsid w:val="00AA3344"/>
    <w:rsid w:val="00AA35DE"/>
    <w:rsid w:val="00AA374B"/>
    <w:rsid w:val="00AA3B82"/>
    <w:rsid w:val="00AA3D4F"/>
    <w:rsid w:val="00AA46DC"/>
    <w:rsid w:val="00AA482C"/>
    <w:rsid w:val="00AA48E7"/>
    <w:rsid w:val="00AA48E9"/>
    <w:rsid w:val="00AA48EC"/>
    <w:rsid w:val="00AA4BBC"/>
    <w:rsid w:val="00AA4DBA"/>
    <w:rsid w:val="00AA4E25"/>
    <w:rsid w:val="00AA4ED9"/>
    <w:rsid w:val="00AA4F24"/>
    <w:rsid w:val="00AA50A9"/>
    <w:rsid w:val="00AA5150"/>
    <w:rsid w:val="00AA5204"/>
    <w:rsid w:val="00AA58AB"/>
    <w:rsid w:val="00AA5C18"/>
    <w:rsid w:val="00AA5D28"/>
    <w:rsid w:val="00AA622D"/>
    <w:rsid w:val="00AA64AB"/>
    <w:rsid w:val="00AA6A57"/>
    <w:rsid w:val="00AA6AD9"/>
    <w:rsid w:val="00AA6DD4"/>
    <w:rsid w:val="00AA70FC"/>
    <w:rsid w:val="00AA72C9"/>
    <w:rsid w:val="00AA73ED"/>
    <w:rsid w:val="00AA75D3"/>
    <w:rsid w:val="00AA773A"/>
    <w:rsid w:val="00AA77AF"/>
    <w:rsid w:val="00AA792A"/>
    <w:rsid w:val="00AA79FD"/>
    <w:rsid w:val="00AA7AC3"/>
    <w:rsid w:val="00AA7D4D"/>
    <w:rsid w:val="00AA7DAD"/>
    <w:rsid w:val="00AA7E06"/>
    <w:rsid w:val="00AA7E3E"/>
    <w:rsid w:val="00AA7F82"/>
    <w:rsid w:val="00AB016C"/>
    <w:rsid w:val="00AB01C9"/>
    <w:rsid w:val="00AB01E0"/>
    <w:rsid w:val="00AB0367"/>
    <w:rsid w:val="00AB0433"/>
    <w:rsid w:val="00AB0791"/>
    <w:rsid w:val="00AB094E"/>
    <w:rsid w:val="00AB09E8"/>
    <w:rsid w:val="00AB0D15"/>
    <w:rsid w:val="00AB0EE6"/>
    <w:rsid w:val="00AB12A0"/>
    <w:rsid w:val="00AB155C"/>
    <w:rsid w:val="00AB1BFB"/>
    <w:rsid w:val="00AB1BFE"/>
    <w:rsid w:val="00AB20BC"/>
    <w:rsid w:val="00AB2159"/>
    <w:rsid w:val="00AB2326"/>
    <w:rsid w:val="00AB2351"/>
    <w:rsid w:val="00AB2598"/>
    <w:rsid w:val="00AB25A8"/>
    <w:rsid w:val="00AB2F87"/>
    <w:rsid w:val="00AB2FA0"/>
    <w:rsid w:val="00AB3060"/>
    <w:rsid w:val="00AB3144"/>
    <w:rsid w:val="00AB318B"/>
    <w:rsid w:val="00AB337E"/>
    <w:rsid w:val="00AB3BD9"/>
    <w:rsid w:val="00AB3BE2"/>
    <w:rsid w:val="00AB3E03"/>
    <w:rsid w:val="00AB3EFA"/>
    <w:rsid w:val="00AB3F11"/>
    <w:rsid w:val="00AB3F14"/>
    <w:rsid w:val="00AB4176"/>
    <w:rsid w:val="00AB41AF"/>
    <w:rsid w:val="00AB41F8"/>
    <w:rsid w:val="00AB4566"/>
    <w:rsid w:val="00AB471E"/>
    <w:rsid w:val="00AB492E"/>
    <w:rsid w:val="00AB4955"/>
    <w:rsid w:val="00AB49C7"/>
    <w:rsid w:val="00AB4CE6"/>
    <w:rsid w:val="00AB5023"/>
    <w:rsid w:val="00AB5181"/>
    <w:rsid w:val="00AB5213"/>
    <w:rsid w:val="00AB58E8"/>
    <w:rsid w:val="00AB5959"/>
    <w:rsid w:val="00AB5AFF"/>
    <w:rsid w:val="00AB5B60"/>
    <w:rsid w:val="00AB5BDF"/>
    <w:rsid w:val="00AB5DC4"/>
    <w:rsid w:val="00AB60D9"/>
    <w:rsid w:val="00AB6773"/>
    <w:rsid w:val="00AB68B6"/>
    <w:rsid w:val="00AB6B77"/>
    <w:rsid w:val="00AB6E81"/>
    <w:rsid w:val="00AB708A"/>
    <w:rsid w:val="00AB785A"/>
    <w:rsid w:val="00AB78A5"/>
    <w:rsid w:val="00AB7AFE"/>
    <w:rsid w:val="00AB7E85"/>
    <w:rsid w:val="00AB7E8D"/>
    <w:rsid w:val="00AC0005"/>
    <w:rsid w:val="00AC009A"/>
    <w:rsid w:val="00AC00C4"/>
    <w:rsid w:val="00AC00D5"/>
    <w:rsid w:val="00AC0252"/>
    <w:rsid w:val="00AC0384"/>
    <w:rsid w:val="00AC0553"/>
    <w:rsid w:val="00AC06FD"/>
    <w:rsid w:val="00AC07DD"/>
    <w:rsid w:val="00AC0C0D"/>
    <w:rsid w:val="00AC0C6A"/>
    <w:rsid w:val="00AC0F98"/>
    <w:rsid w:val="00AC0FF0"/>
    <w:rsid w:val="00AC10CA"/>
    <w:rsid w:val="00AC1177"/>
    <w:rsid w:val="00AC11C4"/>
    <w:rsid w:val="00AC123D"/>
    <w:rsid w:val="00AC125A"/>
    <w:rsid w:val="00AC13A0"/>
    <w:rsid w:val="00AC1427"/>
    <w:rsid w:val="00AC1725"/>
    <w:rsid w:val="00AC1751"/>
    <w:rsid w:val="00AC17C5"/>
    <w:rsid w:val="00AC1830"/>
    <w:rsid w:val="00AC1CE4"/>
    <w:rsid w:val="00AC2290"/>
    <w:rsid w:val="00AC235C"/>
    <w:rsid w:val="00AC2528"/>
    <w:rsid w:val="00AC25AA"/>
    <w:rsid w:val="00AC27CF"/>
    <w:rsid w:val="00AC288E"/>
    <w:rsid w:val="00AC2A1E"/>
    <w:rsid w:val="00AC2A94"/>
    <w:rsid w:val="00AC2E7A"/>
    <w:rsid w:val="00AC2FC2"/>
    <w:rsid w:val="00AC3434"/>
    <w:rsid w:val="00AC36D7"/>
    <w:rsid w:val="00AC37AD"/>
    <w:rsid w:val="00AC39E9"/>
    <w:rsid w:val="00AC3B4A"/>
    <w:rsid w:val="00AC3E72"/>
    <w:rsid w:val="00AC3EFB"/>
    <w:rsid w:val="00AC3F93"/>
    <w:rsid w:val="00AC4079"/>
    <w:rsid w:val="00AC41AB"/>
    <w:rsid w:val="00AC461B"/>
    <w:rsid w:val="00AC479C"/>
    <w:rsid w:val="00AC48BD"/>
    <w:rsid w:val="00AC4B93"/>
    <w:rsid w:val="00AC4CF9"/>
    <w:rsid w:val="00AC4D40"/>
    <w:rsid w:val="00AC4D6C"/>
    <w:rsid w:val="00AC4DEB"/>
    <w:rsid w:val="00AC4E82"/>
    <w:rsid w:val="00AC51E2"/>
    <w:rsid w:val="00AC52E3"/>
    <w:rsid w:val="00AC536F"/>
    <w:rsid w:val="00AC5396"/>
    <w:rsid w:val="00AC53A8"/>
    <w:rsid w:val="00AC5758"/>
    <w:rsid w:val="00AC594A"/>
    <w:rsid w:val="00AC5986"/>
    <w:rsid w:val="00AC5A5F"/>
    <w:rsid w:val="00AC5D5A"/>
    <w:rsid w:val="00AC5E38"/>
    <w:rsid w:val="00AC5E5C"/>
    <w:rsid w:val="00AC643D"/>
    <w:rsid w:val="00AC6A1E"/>
    <w:rsid w:val="00AC6C40"/>
    <w:rsid w:val="00AC6C95"/>
    <w:rsid w:val="00AC6E1B"/>
    <w:rsid w:val="00AC6EDE"/>
    <w:rsid w:val="00AC6FC9"/>
    <w:rsid w:val="00AC7017"/>
    <w:rsid w:val="00AC73EA"/>
    <w:rsid w:val="00AC7AFE"/>
    <w:rsid w:val="00AC7C93"/>
    <w:rsid w:val="00AC7C9B"/>
    <w:rsid w:val="00AD01D4"/>
    <w:rsid w:val="00AD05BB"/>
    <w:rsid w:val="00AD08BF"/>
    <w:rsid w:val="00AD0980"/>
    <w:rsid w:val="00AD0987"/>
    <w:rsid w:val="00AD1001"/>
    <w:rsid w:val="00AD1049"/>
    <w:rsid w:val="00AD132E"/>
    <w:rsid w:val="00AD13CC"/>
    <w:rsid w:val="00AD14B3"/>
    <w:rsid w:val="00AD14D7"/>
    <w:rsid w:val="00AD1765"/>
    <w:rsid w:val="00AD1829"/>
    <w:rsid w:val="00AD18C3"/>
    <w:rsid w:val="00AD1F46"/>
    <w:rsid w:val="00AD2560"/>
    <w:rsid w:val="00AD27C7"/>
    <w:rsid w:val="00AD2865"/>
    <w:rsid w:val="00AD2B63"/>
    <w:rsid w:val="00AD2F08"/>
    <w:rsid w:val="00AD352A"/>
    <w:rsid w:val="00AD3568"/>
    <w:rsid w:val="00AD378A"/>
    <w:rsid w:val="00AD386F"/>
    <w:rsid w:val="00AD3881"/>
    <w:rsid w:val="00AD3A84"/>
    <w:rsid w:val="00AD3E29"/>
    <w:rsid w:val="00AD3EBF"/>
    <w:rsid w:val="00AD40F1"/>
    <w:rsid w:val="00AD4428"/>
    <w:rsid w:val="00AD45F1"/>
    <w:rsid w:val="00AD4A29"/>
    <w:rsid w:val="00AD4A3F"/>
    <w:rsid w:val="00AD4AE0"/>
    <w:rsid w:val="00AD4C17"/>
    <w:rsid w:val="00AD4D63"/>
    <w:rsid w:val="00AD51CA"/>
    <w:rsid w:val="00AD55FD"/>
    <w:rsid w:val="00AD571F"/>
    <w:rsid w:val="00AD57A6"/>
    <w:rsid w:val="00AD5AC1"/>
    <w:rsid w:val="00AD5C4E"/>
    <w:rsid w:val="00AD5D9A"/>
    <w:rsid w:val="00AD5DC2"/>
    <w:rsid w:val="00AD5E41"/>
    <w:rsid w:val="00AD5E42"/>
    <w:rsid w:val="00AD5EBB"/>
    <w:rsid w:val="00AD5FAF"/>
    <w:rsid w:val="00AD6200"/>
    <w:rsid w:val="00AD63C7"/>
    <w:rsid w:val="00AD63ED"/>
    <w:rsid w:val="00AD647D"/>
    <w:rsid w:val="00AD6672"/>
    <w:rsid w:val="00AD6999"/>
    <w:rsid w:val="00AD6A3B"/>
    <w:rsid w:val="00AD6C1B"/>
    <w:rsid w:val="00AD7051"/>
    <w:rsid w:val="00AD734C"/>
    <w:rsid w:val="00AD73BA"/>
    <w:rsid w:val="00AD7634"/>
    <w:rsid w:val="00AD788B"/>
    <w:rsid w:val="00AD79CD"/>
    <w:rsid w:val="00AD7B2E"/>
    <w:rsid w:val="00AD7D96"/>
    <w:rsid w:val="00AE021F"/>
    <w:rsid w:val="00AE02AE"/>
    <w:rsid w:val="00AE0373"/>
    <w:rsid w:val="00AE04C1"/>
    <w:rsid w:val="00AE05D3"/>
    <w:rsid w:val="00AE0716"/>
    <w:rsid w:val="00AE07E1"/>
    <w:rsid w:val="00AE0C22"/>
    <w:rsid w:val="00AE0DEF"/>
    <w:rsid w:val="00AE11F9"/>
    <w:rsid w:val="00AE136D"/>
    <w:rsid w:val="00AE144E"/>
    <w:rsid w:val="00AE15CF"/>
    <w:rsid w:val="00AE1702"/>
    <w:rsid w:val="00AE184C"/>
    <w:rsid w:val="00AE1855"/>
    <w:rsid w:val="00AE1899"/>
    <w:rsid w:val="00AE1909"/>
    <w:rsid w:val="00AE190D"/>
    <w:rsid w:val="00AE1BA7"/>
    <w:rsid w:val="00AE1BC1"/>
    <w:rsid w:val="00AE1C99"/>
    <w:rsid w:val="00AE1D92"/>
    <w:rsid w:val="00AE1DF2"/>
    <w:rsid w:val="00AE1E0A"/>
    <w:rsid w:val="00AE2368"/>
    <w:rsid w:val="00AE2767"/>
    <w:rsid w:val="00AE2A99"/>
    <w:rsid w:val="00AE2B3F"/>
    <w:rsid w:val="00AE2FA7"/>
    <w:rsid w:val="00AE30DA"/>
    <w:rsid w:val="00AE31C8"/>
    <w:rsid w:val="00AE3264"/>
    <w:rsid w:val="00AE3338"/>
    <w:rsid w:val="00AE3499"/>
    <w:rsid w:val="00AE376D"/>
    <w:rsid w:val="00AE37CF"/>
    <w:rsid w:val="00AE38BC"/>
    <w:rsid w:val="00AE3A21"/>
    <w:rsid w:val="00AE3A80"/>
    <w:rsid w:val="00AE3B54"/>
    <w:rsid w:val="00AE3BCC"/>
    <w:rsid w:val="00AE3FD6"/>
    <w:rsid w:val="00AE4007"/>
    <w:rsid w:val="00AE4798"/>
    <w:rsid w:val="00AE4972"/>
    <w:rsid w:val="00AE4EF2"/>
    <w:rsid w:val="00AE4F62"/>
    <w:rsid w:val="00AE5062"/>
    <w:rsid w:val="00AE541C"/>
    <w:rsid w:val="00AE567D"/>
    <w:rsid w:val="00AE5C8E"/>
    <w:rsid w:val="00AE5CF4"/>
    <w:rsid w:val="00AE5DFD"/>
    <w:rsid w:val="00AE5F49"/>
    <w:rsid w:val="00AE5F75"/>
    <w:rsid w:val="00AE5F7E"/>
    <w:rsid w:val="00AE5FC5"/>
    <w:rsid w:val="00AE615F"/>
    <w:rsid w:val="00AE64C6"/>
    <w:rsid w:val="00AE6505"/>
    <w:rsid w:val="00AE6892"/>
    <w:rsid w:val="00AE6B38"/>
    <w:rsid w:val="00AE73C9"/>
    <w:rsid w:val="00AE766F"/>
    <w:rsid w:val="00AE7855"/>
    <w:rsid w:val="00AE7930"/>
    <w:rsid w:val="00AE7B51"/>
    <w:rsid w:val="00AE7C51"/>
    <w:rsid w:val="00AE7E8A"/>
    <w:rsid w:val="00AF025F"/>
    <w:rsid w:val="00AF02EF"/>
    <w:rsid w:val="00AF05E8"/>
    <w:rsid w:val="00AF06AC"/>
    <w:rsid w:val="00AF0783"/>
    <w:rsid w:val="00AF0964"/>
    <w:rsid w:val="00AF0AEF"/>
    <w:rsid w:val="00AF0CD2"/>
    <w:rsid w:val="00AF1099"/>
    <w:rsid w:val="00AF1408"/>
    <w:rsid w:val="00AF152D"/>
    <w:rsid w:val="00AF1531"/>
    <w:rsid w:val="00AF16F9"/>
    <w:rsid w:val="00AF1898"/>
    <w:rsid w:val="00AF1A15"/>
    <w:rsid w:val="00AF1BE0"/>
    <w:rsid w:val="00AF206F"/>
    <w:rsid w:val="00AF207F"/>
    <w:rsid w:val="00AF209B"/>
    <w:rsid w:val="00AF2198"/>
    <w:rsid w:val="00AF23FF"/>
    <w:rsid w:val="00AF24D8"/>
    <w:rsid w:val="00AF26AF"/>
    <w:rsid w:val="00AF2782"/>
    <w:rsid w:val="00AF286E"/>
    <w:rsid w:val="00AF28E8"/>
    <w:rsid w:val="00AF3393"/>
    <w:rsid w:val="00AF346C"/>
    <w:rsid w:val="00AF3629"/>
    <w:rsid w:val="00AF3756"/>
    <w:rsid w:val="00AF38C6"/>
    <w:rsid w:val="00AF39AD"/>
    <w:rsid w:val="00AF3C3C"/>
    <w:rsid w:val="00AF3FB1"/>
    <w:rsid w:val="00AF40E8"/>
    <w:rsid w:val="00AF4144"/>
    <w:rsid w:val="00AF414D"/>
    <w:rsid w:val="00AF41AA"/>
    <w:rsid w:val="00AF445D"/>
    <w:rsid w:val="00AF44D0"/>
    <w:rsid w:val="00AF456C"/>
    <w:rsid w:val="00AF4570"/>
    <w:rsid w:val="00AF4999"/>
    <w:rsid w:val="00AF4AD8"/>
    <w:rsid w:val="00AF4C69"/>
    <w:rsid w:val="00AF4C97"/>
    <w:rsid w:val="00AF4D41"/>
    <w:rsid w:val="00AF4D43"/>
    <w:rsid w:val="00AF4D86"/>
    <w:rsid w:val="00AF4EA1"/>
    <w:rsid w:val="00AF4EFC"/>
    <w:rsid w:val="00AF50F6"/>
    <w:rsid w:val="00AF51A7"/>
    <w:rsid w:val="00AF5347"/>
    <w:rsid w:val="00AF5591"/>
    <w:rsid w:val="00AF560E"/>
    <w:rsid w:val="00AF5D85"/>
    <w:rsid w:val="00AF5DA8"/>
    <w:rsid w:val="00AF5FDF"/>
    <w:rsid w:val="00AF5FE5"/>
    <w:rsid w:val="00AF60B2"/>
    <w:rsid w:val="00AF635D"/>
    <w:rsid w:val="00AF66FD"/>
    <w:rsid w:val="00AF678C"/>
    <w:rsid w:val="00AF688E"/>
    <w:rsid w:val="00AF6974"/>
    <w:rsid w:val="00AF69C0"/>
    <w:rsid w:val="00AF6BC4"/>
    <w:rsid w:val="00AF6EF2"/>
    <w:rsid w:val="00AF6F29"/>
    <w:rsid w:val="00AF724C"/>
    <w:rsid w:val="00AF73C8"/>
    <w:rsid w:val="00AF743B"/>
    <w:rsid w:val="00AF74E8"/>
    <w:rsid w:val="00AF791E"/>
    <w:rsid w:val="00AF7E67"/>
    <w:rsid w:val="00B00327"/>
    <w:rsid w:val="00B00472"/>
    <w:rsid w:val="00B005F5"/>
    <w:rsid w:val="00B00A70"/>
    <w:rsid w:val="00B00B7C"/>
    <w:rsid w:val="00B00B95"/>
    <w:rsid w:val="00B00BEA"/>
    <w:rsid w:val="00B00F22"/>
    <w:rsid w:val="00B0162C"/>
    <w:rsid w:val="00B0164F"/>
    <w:rsid w:val="00B017A7"/>
    <w:rsid w:val="00B019DD"/>
    <w:rsid w:val="00B01A49"/>
    <w:rsid w:val="00B01B88"/>
    <w:rsid w:val="00B01D32"/>
    <w:rsid w:val="00B020F6"/>
    <w:rsid w:val="00B02167"/>
    <w:rsid w:val="00B02274"/>
    <w:rsid w:val="00B022CD"/>
    <w:rsid w:val="00B02556"/>
    <w:rsid w:val="00B025CC"/>
    <w:rsid w:val="00B02641"/>
    <w:rsid w:val="00B02EF7"/>
    <w:rsid w:val="00B03087"/>
    <w:rsid w:val="00B030C1"/>
    <w:rsid w:val="00B03140"/>
    <w:rsid w:val="00B03240"/>
    <w:rsid w:val="00B033B8"/>
    <w:rsid w:val="00B03511"/>
    <w:rsid w:val="00B0355D"/>
    <w:rsid w:val="00B0378A"/>
    <w:rsid w:val="00B037BB"/>
    <w:rsid w:val="00B03877"/>
    <w:rsid w:val="00B03927"/>
    <w:rsid w:val="00B03F92"/>
    <w:rsid w:val="00B0419A"/>
    <w:rsid w:val="00B041B4"/>
    <w:rsid w:val="00B041E5"/>
    <w:rsid w:val="00B047E1"/>
    <w:rsid w:val="00B04C95"/>
    <w:rsid w:val="00B04D3A"/>
    <w:rsid w:val="00B04E51"/>
    <w:rsid w:val="00B04ECE"/>
    <w:rsid w:val="00B05042"/>
    <w:rsid w:val="00B050BF"/>
    <w:rsid w:val="00B051EB"/>
    <w:rsid w:val="00B0522B"/>
    <w:rsid w:val="00B052D1"/>
    <w:rsid w:val="00B05430"/>
    <w:rsid w:val="00B05980"/>
    <w:rsid w:val="00B059EF"/>
    <w:rsid w:val="00B05CAA"/>
    <w:rsid w:val="00B05EE7"/>
    <w:rsid w:val="00B0612A"/>
    <w:rsid w:val="00B0683D"/>
    <w:rsid w:val="00B0694A"/>
    <w:rsid w:val="00B0696C"/>
    <w:rsid w:val="00B069C1"/>
    <w:rsid w:val="00B06B6F"/>
    <w:rsid w:val="00B06C14"/>
    <w:rsid w:val="00B06CCA"/>
    <w:rsid w:val="00B06EE0"/>
    <w:rsid w:val="00B06F42"/>
    <w:rsid w:val="00B06FBF"/>
    <w:rsid w:val="00B07085"/>
    <w:rsid w:val="00B07175"/>
    <w:rsid w:val="00B07382"/>
    <w:rsid w:val="00B073A2"/>
    <w:rsid w:val="00B075A7"/>
    <w:rsid w:val="00B0795C"/>
    <w:rsid w:val="00B07A03"/>
    <w:rsid w:val="00B07A27"/>
    <w:rsid w:val="00B07A41"/>
    <w:rsid w:val="00B07ACA"/>
    <w:rsid w:val="00B07D25"/>
    <w:rsid w:val="00B07E16"/>
    <w:rsid w:val="00B100C7"/>
    <w:rsid w:val="00B1026F"/>
    <w:rsid w:val="00B102C5"/>
    <w:rsid w:val="00B1043A"/>
    <w:rsid w:val="00B1069B"/>
    <w:rsid w:val="00B106CD"/>
    <w:rsid w:val="00B10989"/>
    <w:rsid w:val="00B1108D"/>
    <w:rsid w:val="00B11222"/>
    <w:rsid w:val="00B1147C"/>
    <w:rsid w:val="00B114C1"/>
    <w:rsid w:val="00B1158B"/>
    <w:rsid w:val="00B1183D"/>
    <w:rsid w:val="00B11956"/>
    <w:rsid w:val="00B11992"/>
    <w:rsid w:val="00B11D59"/>
    <w:rsid w:val="00B11DDE"/>
    <w:rsid w:val="00B11E11"/>
    <w:rsid w:val="00B11F6B"/>
    <w:rsid w:val="00B123B6"/>
    <w:rsid w:val="00B127A6"/>
    <w:rsid w:val="00B12BF5"/>
    <w:rsid w:val="00B12F7A"/>
    <w:rsid w:val="00B13031"/>
    <w:rsid w:val="00B132F8"/>
    <w:rsid w:val="00B133D9"/>
    <w:rsid w:val="00B13449"/>
    <w:rsid w:val="00B1370C"/>
    <w:rsid w:val="00B1371F"/>
    <w:rsid w:val="00B137D1"/>
    <w:rsid w:val="00B13834"/>
    <w:rsid w:val="00B13A71"/>
    <w:rsid w:val="00B13A81"/>
    <w:rsid w:val="00B13B94"/>
    <w:rsid w:val="00B13BBF"/>
    <w:rsid w:val="00B13C1E"/>
    <w:rsid w:val="00B13DED"/>
    <w:rsid w:val="00B13F25"/>
    <w:rsid w:val="00B13FBA"/>
    <w:rsid w:val="00B14051"/>
    <w:rsid w:val="00B14077"/>
    <w:rsid w:val="00B141A1"/>
    <w:rsid w:val="00B142A9"/>
    <w:rsid w:val="00B143BB"/>
    <w:rsid w:val="00B14445"/>
    <w:rsid w:val="00B14680"/>
    <w:rsid w:val="00B14751"/>
    <w:rsid w:val="00B148DD"/>
    <w:rsid w:val="00B14A08"/>
    <w:rsid w:val="00B14B47"/>
    <w:rsid w:val="00B14BF9"/>
    <w:rsid w:val="00B151A1"/>
    <w:rsid w:val="00B1527A"/>
    <w:rsid w:val="00B152C6"/>
    <w:rsid w:val="00B15570"/>
    <w:rsid w:val="00B15584"/>
    <w:rsid w:val="00B15764"/>
    <w:rsid w:val="00B15854"/>
    <w:rsid w:val="00B15901"/>
    <w:rsid w:val="00B15B69"/>
    <w:rsid w:val="00B15C94"/>
    <w:rsid w:val="00B15F08"/>
    <w:rsid w:val="00B1603D"/>
    <w:rsid w:val="00B16127"/>
    <w:rsid w:val="00B1645F"/>
    <w:rsid w:val="00B16538"/>
    <w:rsid w:val="00B16819"/>
    <w:rsid w:val="00B16A8F"/>
    <w:rsid w:val="00B16AB3"/>
    <w:rsid w:val="00B16AFA"/>
    <w:rsid w:val="00B16EF6"/>
    <w:rsid w:val="00B17037"/>
    <w:rsid w:val="00B170A2"/>
    <w:rsid w:val="00B1737D"/>
    <w:rsid w:val="00B17695"/>
    <w:rsid w:val="00B17B30"/>
    <w:rsid w:val="00B2009D"/>
    <w:rsid w:val="00B2056E"/>
    <w:rsid w:val="00B205E8"/>
    <w:rsid w:val="00B207DF"/>
    <w:rsid w:val="00B209DF"/>
    <w:rsid w:val="00B20B7F"/>
    <w:rsid w:val="00B20CAE"/>
    <w:rsid w:val="00B20DE2"/>
    <w:rsid w:val="00B20FE3"/>
    <w:rsid w:val="00B210A7"/>
    <w:rsid w:val="00B21521"/>
    <w:rsid w:val="00B215A0"/>
    <w:rsid w:val="00B2169F"/>
    <w:rsid w:val="00B2197D"/>
    <w:rsid w:val="00B21A7F"/>
    <w:rsid w:val="00B21AB4"/>
    <w:rsid w:val="00B21AE3"/>
    <w:rsid w:val="00B21B7F"/>
    <w:rsid w:val="00B21C7E"/>
    <w:rsid w:val="00B21CE8"/>
    <w:rsid w:val="00B22074"/>
    <w:rsid w:val="00B220E0"/>
    <w:rsid w:val="00B223AE"/>
    <w:rsid w:val="00B22462"/>
    <w:rsid w:val="00B2246E"/>
    <w:rsid w:val="00B22A60"/>
    <w:rsid w:val="00B22B08"/>
    <w:rsid w:val="00B238FE"/>
    <w:rsid w:val="00B23BF4"/>
    <w:rsid w:val="00B23C06"/>
    <w:rsid w:val="00B23DBE"/>
    <w:rsid w:val="00B23E0E"/>
    <w:rsid w:val="00B23FFD"/>
    <w:rsid w:val="00B24046"/>
    <w:rsid w:val="00B24241"/>
    <w:rsid w:val="00B243B3"/>
    <w:rsid w:val="00B243C6"/>
    <w:rsid w:val="00B2484D"/>
    <w:rsid w:val="00B24ED3"/>
    <w:rsid w:val="00B250D2"/>
    <w:rsid w:val="00B2528F"/>
    <w:rsid w:val="00B2545E"/>
    <w:rsid w:val="00B254CC"/>
    <w:rsid w:val="00B25988"/>
    <w:rsid w:val="00B25B7D"/>
    <w:rsid w:val="00B25F29"/>
    <w:rsid w:val="00B26123"/>
    <w:rsid w:val="00B2634D"/>
    <w:rsid w:val="00B26550"/>
    <w:rsid w:val="00B265F1"/>
    <w:rsid w:val="00B2677C"/>
    <w:rsid w:val="00B267F1"/>
    <w:rsid w:val="00B26926"/>
    <w:rsid w:val="00B269FD"/>
    <w:rsid w:val="00B26B3C"/>
    <w:rsid w:val="00B26E9B"/>
    <w:rsid w:val="00B2742B"/>
    <w:rsid w:val="00B274B3"/>
    <w:rsid w:val="00B27C63"/>
    <w:rsid w:val="00B27E2A"/>
    <w:rsid w:val="00B27E60"/>
    <w:rsid w:val="00B30077"/>
    <w:rsid w:val="00B30438"/>
    <w:rsid w:val="00B30C4D"/>
    <w:rsid w:val="00B30EB2"/>
    <w:rsid w:val="00B31169"/>
    <w:rsid w:val="00B31505"/>
    <w:rsid w:val="00B3150B"/>
    <w:rsid w:val="00B318B7"/>
    <w:rsid w:val="00B319A1"/>
    <w:rsid w:val="00B319FA"/>
    <w:rsid w:val="00B31A5B"/>
    <w:rsid w:val="00B31A8A"/>
    <w:rsid w:val="00B31D15"/>
    <w:rsid w:val="00B31E3E"/>
    <w:rsid w:val="00B31F40"/>
    <w:rsid w:val="00B31FC2"/>
    <w:rsid w:val="00B3223B"/>
    <w:rsid w:val="00B322DF"/>
    <w:rsid w:val="00B32A7F"/>
    <w:rsid w:val="00B32B62"/>
    <w:rsid w:val="00B32C15"/>
    <w:rsid w:val="00B32D13"/>
    <w:rsid w:val="00B33011"/>
    <w:rsid w:val="00B330BB"/>
    <w:rsid w:val="00B33937"/>
    <w:rsid w:val="00B33985"/>
    <w:rsid w:val="00B339AA"/>
    <w:rsid w:val="00B33B00"/>
    <w:rsid w:val="00B33DA9"/>
    <w:rsid w:val="00B33DF0"/>
    <w:rsid w:val="00B33E22"/>
    <w:rsid w:val="00B33E57"/>
    <w:rsid w:val="00B33F52"/>
    <w:rsid w:val="00B3458F"/>
    <w:rsid w:val="00B34594"/>
    <w:rsid w:val="00B34760"/>
    <w:rsid w:val="00B347B5"/>
    <w:rsid w:val="00B3485E"/>
    <w:rsid w:val="00B348B8"/>
    <w:rsid w:val="00B34CD2"/>
    <w:rsid w:val="00B350EC"/>
    <w:rsid w:val="00B352F2"/>
    <w:rsid w:val="00B3534C"/>
    <w:rsid w:val="00B35460"/>
    <w:rsid w:val="00B35543"/>
    <w:rsid w:val="00B3573F"/>
    <w:rsid w:val="00B3590F"/>
    <w:rsid w:val="00B36212"/>
    <w:rsid w:val="00B3621D"/>
    <w:rsid w:val="00B362A5"/>
    <w:rsid w:val="00B362EB"/>
    <w:rsid w:val="00B3635D"/>
    <w:rsid w:val="00B36526"/>
    <w:rsid w:val="00B36874"/>
    <w:rsid w:val="00B369E0"/>
    <w:rsid w:val="00B36A8D"/>
    <w:rsid w:val="00B373E7"/>
    <w:rsid w:val="00B37449"/>
    <w:rsid w:val="00B375F1"/>
    <w:rsid w:val="00B378F7"/>
    <w:rsid w:val="00B379C2"/>
    <w:rsid w:val="00B379D9"/>
    <w:rsid w:val="00B37B1B"/>
    <w:rsid w:val="00B37B2A"/>
    <w:rsid w:val="00B37CD8"/>
    <w:rsid w:val="00B37D05"/>
    <w:rsid w:val="00B37F72"/>
    <w:rsid w:val="00B37F90"/>
    <w:rsid w:val="00B400BB"/>
    <w:rsid w:val="00B400CE"/>
    <w:rsid w:val="00B4051B"/>
    <w:rsid w:val="00B405AC"/>
    <w:rsid w:val="00B405D8"/>
    <w:rsid w:val="00B40749"/>
    <w:rsid w:val="00B40993"/>
    <w:rsid w:val="00B409AE"/>
    <w:rsid w:val="00B40ABD"/>
    <w:rsid w:val="00B40BEB"/>
    <w:rsid w:val="00B40C8B"/>
    <w:rsid w:val="00B40D1F"/>
    <w:rsid w:val="00B40D69"/>
    <w:rsid w:val="00B40E7D"/>
    <w:rsid w:val="00B4103A"/>
    <w:rsid w:val="00B411EA"/>
    <w:rsid w:val="00B4132E"/>
    <w:rsid w:val="00B41461"/>
    <w:rsid w:val="00B41516"/>
    <w:rsid w:val="00B4180B"/>
    <w:rsid w:val="00B41A7E"/>
    <w:rsid w:val="00B41B4F"/>
    <w:rsid w:val="00B41F52"/>
    <w:rsid w:val="00B42031"/>
    <w:rsid w:val="00B42321"/>
    <w:rsid w:val="00B42437"/>
    <w:rsid w:val="00B424F7"/>
    <w:rsid w:val="00B42A11"/>
    <w:rsid w:val="00B42AE3"/>
    <w:rsid w:val="00B432E3"/>
    <w:rsid w:val="00B4336B"/>
    <w:rsid w:val="00B43618"/>
    <w:rsid w:val="00B43782"/>
    <w:rsid w:val="00B4389B"/>
    <w:rsid w:val="00B438F9"/>
    <w:rsid w:val="00B4398B"/>
    <w:rsid w:val="00B43A19"/>
    <w:rsid w:val="00B43A46"/>
    <w:rsid w:val="00B43B4E"/>
    <w:rsid w:val="00B43C74"/>
    <w:rsid w:val="00B43E61"/>
    <w:rsid w:val="00B43F3C"/>
    <w:rsid w:val="00B440F1"/>
    <w:rsid w:val="00B4456B"/>
    <w:rsid w:val="00B44816"/>
    <w:rsid w:val="00B448D4"/>
    <w:rsid w:val="00B44D37"/>
    <w:rsid w:val="00B44D62"/>
    <w:rsid w:val="00B44F5A"/>
    <w:rsid w:val="00B45150"/>
    <w:rsid w:val="00B45183"/>
    <w:rsid w:val="00B453B8"/>
    <w:rsid w:val="00B453FA"/>
    <w:rsid w:val="00B455B8"/>
    <w:rsid w:val="00B45762"/>
    <w:rsid w:val="00B458AB"/>
    <w:rsid w:val="00B45BA5"/>
    <w:rsid w:val="00B45E08"/>
    <w:rsid w:val="00B466E2"/>
    <w:rsid w:val="00B4676D"/>
    <w:rsid w:val="00B46BA6"/>
    <w:rsid w:val="00B46F59"/>
    <w:rsid w:val="00B46FB2"/>
    <w:rsid w:val="00B47281"/>
    <w:rsid w:val="00B4780B"/>
    <w:rsid w:val="00B47BD8"/>
    <w:rsid w:val="00B47D26"/>
    <w:rsid w:val="00B47D92"/>
    <w:rsid w:val="00B47FA6"/>
    <w:rsid w:val="00B47FD3"/>
    <w:rsid w:val="00B5016F"/>
    <w:rsid w:val="00B501E1"/>
    <w:rsid w:val="00B50284"/>
    <w:rsid w:val="00B503EE"/>
    <w:rsid w:val="00B503FE"/>
    <w:rsid w:val="00B5046C"/>
    <w:rsid w:val="00B5050C"/>
    <w:rsid w:val="00B507F4"/>
    <w:rsid w:val="00B50A5C"/>
    <w:rsid w:val="00B50D73"/>
    <w:rsid w:val="00B51524"/>
    <w:rsid w:val="00B51573"/>
    <w:rsid w:val="00B5161F"/>
    <w:rsid w:val="00B516BD"/>
    <w:rsid w:val="00B51A63"/>
    <w:rsid w:val="00B51C92"/>
    <w:rsid w:val="00B51D16"/>
    <w:rsid w:val="00B5206D"/>
    <w:rsid w:val="00B52238"/>
    <w:rsid w:val="00B52545"/>
    <w:rsid w:val="00B525ED"/>
    <w:rsid w:val="00B52787"/>
    <w:rsid w:val="00B52840"/>
    <w:rsid w:val="00B528C7"/>
    <w:rsid w:val="00B5297C"/>
    <w:rsid w:val="00B529A7"/>
    <w:rsid w:val="00B52A9A"/>
    <w:rsid w:val="00B52ED3"/>
    <w:rsid w:val="00B52F9E"/>
    <w:rsid w:val="00B53161"/>
    <w:rsid w:val="00B5328E"/>
    <w:rsid w:val="00B53355"/>
    <w:rsid w:val="00B5343B"/>
    <w:rsid w:val="00B538EB"/>
    <w:rsid w:val="00B5398B"/>
    <w:rsid w:val="00B539DD"/>
    <w:rsid w:val="00B53E1B"/>
    <w:rsid w:val="00B53EAB"/>
    <w:rsid w:val="00B54125"/>
    <w:rsid w:val="00B54352"/>
    <w:rsid w:val="00B54621"/>
    <w:rsid w:val="00B54AF0"/>
    <w:rsid w:val="00B54CB4"/>
    <w:rsid w:val="00B54CBB"/>
    <w:rsid w:val="00B54FFE"/>
    <w:rsid w:val="00B5517A"/>
    <w:rsid w:val="00B55190"/>
    <w:rsid w:val="00B55237"/>
    <w:rsid w:val="00B552E8"/>
    <w:rsid w:val="00B555D7"/>
    <w:rsid w:val="00B557FE"/>
    <w:rsid w:val="00B55A81"/>
    <w:rsid w:val="00B55D28"/>
    <w:rsid w:val="00B55EA9"/>
    <w:rsid w:val="00B5605D"/>
    <w:rsid w:val="00B560C5"/>
    <w:rsid w:val="00B56200"/>
    <w:rsid w:val="00B56229"/>
    <w:rsid w:val="00B564D4"/>
    <w:rsid w:val="00B56793"/>
    <w:rsid w:val="00B56C24"/>
    <w:rsid w:val="00B56C4C"/>
    <w:rsid w:val="00B56DCB"/>
    <w:rsid w:val="00B57125"/>
    <w:rsid w:val="00B572A6"/>
    <w:rsid w:val="00B572F1"/>
    <w:rsid w:val="00B5746D"/>
    <w:rsid w:val="00B5760A"/>
    <w:rsid w:val="00B576BD"/>
    <w:rsid w:val="00B6039A"/>
    <w:rsid w:val="00B60582"/>
    <w:rsid w:val="00B60C58"/>
    <w:rsid w:val="00B611DE"/>
    <w:rsid w:val="00B61253"/>
    <w:rsid w:val="00B61261"/>
    <w:rsid w:val="00B61312"/>
    <w:rsid w:val="00B6165C"/>
    <w:rsid w:val="00B61761"/>
    <w:rsid w:val="00B6179F"/>
    <w:rsid w:val="00B61A06"/>
    <w:rsid w:val="00B61BF3"/>
    <w:rsid w:val="00B61C81"/>
    <w:rsid w:val="00B61C89"/>
    <w:rsid w:val="00B61F61"/>
    <w:rsid w:val="00B62366"/>
    <w:rsid w:val="00B625C0"/>
    <w:rsid w:val="00B627B8"/>
    <w:rsid w:val="00B628BC"/>
    <w:rsid w:val="00B62B32"/>
    <w:rsid w:val="00B62B76"/>
    <w:rsid w:val="00B62CEB"/>
    <w:rsid w:val="00B62D24"/>
    <w:rsid w:val="00B62ED7"/>
    <w:rsid w:val="00B62F3D"/>
    <w:rsid w:val="00B6353C"/>
    <w:rsid w:val="00B635DA"/>
    <w:rsid w:val="00B63689"/>
    <w:rsid w:val="00B63862"/>
    <w:rsid w:val="00B63AEA"/>
    <w:rsid w:val="00B63E7D"/>
    <w:rsid w:val="00B63FBD"/>
    <w:rsid w:val="00B640E4"/>
    <w:rsid w:val="00B64179"/>
    <w:rsid w:val="00B64553"/>
    <w:rsid w:val="00B647A0"/>
    <w:rsid w:val="00B64A2C"/>
    <w:rsid w:val="00B64B24"/>
    <w:rsid w:val="00B64BD9"/>
    <w:rsid w:val="00B64C21"/>
    <w:rsid w:val="00B64D21"/>
    <w:rsid w:val="00B64D49"/>
    <w:rsid w:val="00B64E22"/>
    <w:rsid w:val="00B650A4"/>
    <w:rsid w:val="00B6510F"/>
    <w:rsid w:val="00B652A3"/>
    <w:rsid w:val="00B65736"/>
    <w:rsid w:val="00B65958"/>
    <w:rsid w:val="00B65A34"/>
    <w:rsid w:val="00B65B9B"/>
    <w:rsid w:val="00B65C8E"/>
    <w:rsid w:val="00B65D37"/>
    <w:rsid w:val="00B65E82"/>
    <w:rsid w:val="00B65ECA"/>
    <w:rsid w:val="00B65F2F"/>
    <w:rsid w:val="00B660A5"/>
    <w:rsid w:val="00B663D4"/>
    <w:rsid w:val="00B66845"/>
    <w:rsid w:val="00B668BE"/>
    <w:rsid w:val="00B66A48"/>
    <w:rsid w:val="00B66A62"/>
    <w:rsid w:val="00B66F4A"/>
    <w:rsid w:val="00B67174"/>
    <w:rsid w:val="00B676A3"/>
    <w:rsid w:val="00B676E0"/>
    <w:rsid w:val="00B678DD"/>
    <w:rsid w:val="00B678EE"/>
    <w:rsid w:val="00B67EFC"/>
    <w:rsid w:val="00B67F0E"/>
    <w:rsid w:val="00B70165"/>
    <w:rsid w:val="00B70184"/>
    <w:rsid w:val="00B705A5"/>
    <w:rsid w:val="00B70664"/>
    <w:rsid w:val="00B7084C"/>
    <w:rsid w:val="00B70E38"/>
    <w:rsid w:val="00B7117D"/>
    <w:rsid w:val="00B7128C"/>
    <w:rsid w:val="00B71488"/>
    <w:rsid w:val="00B71568"/>
    <w:rsid w:val="00B7162A"/>
    <w:rsid w:val="00B71682"/>
    <w:rsid w:val="00B7185E"/>
    <w:rsid w:val="00B718B4"/>
    <w:rsid w:val="00B71CC9"/>
    <w:rsid w:val="00B72046"/>
    <w:rsid w:val="00B720CA"/>
    <w:rsid w:val="00B720D7"/>
    <w:rsid w:val="00B72235"/>
    <w:rsid w:val="00B722A6"/>
    <w:rsid w:val="00B72312"/>
    <w:rsid w:val="00B7241E"/>
    <w:rsid w:val="00B72BA6"/>
    <w:rsid w:val="00B72C73"/>
    <w:rsid w:val="00B72EEB"/>
    <w:rsid w:val="00B72F36"/>
    <w:rsid w:val="00B730D3"/>
    <w:rsid w:val="00B733AC"/>
    <w:rsid w:val="00B7380E"/>
    <w:rsid w:val="00B73B32"/>
    <w:rsid w:val="00B73FF6"/>
    <w:rsid w:val="00B74004"/>
    <w:rsid w:val="00B74160"/>
    <w:rsid w:val="00B7424D"/>
    <w:rsid w:val="00B74803"/>
    <w:rsid w:val="00B74CAC"/>
    <w:rsid w:val="00B74E21"/>
    <w:rsid w:val="00B74EC6"/>
    <w:rsid w:val="00B74F98"/>
    <w:rsid w:val="00B750AA"/>
    <w:rsid w:val="00B752C3"/>
    <w:rsid w:val="00B7541A"/>
    <w:rsid w:val="00B756FA"/>
    <w:rsid w:val="00B7580D"/>
    <w:rsid w:val="00B75ACE"/>
    <w:rsid w:val="00B75AEF"/>
    <w:rsid w:val="00B75D5F"/>
    <w:rsid w:val="00B75DEA"/>
    <w:rsid w:val="00B7639C"/>
    <w:rsid w:val="00B76798"/>
    <w:rsid w:val="00B767F7"/>
    <w:rsid w:val="00B76916"/>
    <w:rsid w:val="00B76B0B"/>
    <w:rsid w:val="00B76B44"/>
    <w:rsid w:val="00B76BE3"/>
    <w:rsid w:val="00B76C1C"/>
    <w:rsid w:val="00B76C3F"/>
    <w:rsid w:val="00B76E2F"/>
    <w:rsid w:val="00B76E4F"/>
    <w:rsid w:val="00B76F83"/>
    <w:rsid w:val="00B77010"/>
    <w:rsid w:val="00B7707D"/>
    <w:rsid w:val="00B7731E"/>
    <w:rsid w:val="00B7758B"/>
    <w:rsid w:val="00B77842"/>
    <w:rsid w:val="00B778C5"/>
    <w:rsid w:val="00B77BA9"/>
    <w:rsid w:val="00B77E73"/>
    <w:rsid w:val="00B77EE3"/>
    <w:rsid w:val="00B77FB9"/>
    <w:rsid w:val="00B8036D"/>
    <w:rsid w:val="00B80493"/>
    <w:rsid w:val="00B807EA"/>
    <w:rsid w:val="00B8084F"/>
    <w:rsid w:val="00B80874"/>
    <w:rsid w:val="00B808FC"/>
    <w:rsid w:val="00B80CF4"/>
    <w:rsid w:val="00B80E79"/>
    <w:rsid w:val="00B80FE4"/>
    <w:rsid w:val="00B81242"/>
    <w:rsid w:val="00B812DF"/>
    <w:rsid w:val="00B81341"/>
    <w:rsid w:val="00B81690"/>
    <w:rsid w:val="00B818A5"/>
    <w:rsid w:val="00B8190B"/>
    <w:rsid w:val="00B819DD"/>
    <w:rsid w:val="00B81A48"/>
    <w:rsid w:val="00B81B73"/>
    <w:rsid w:val="00B81BB7"/>
    <w:rsid w:val="00B81D1C"/>
    <w:rsid w:val="00B81D57"/>
    <w:rsid w:val="00B81DD3"/>
    <w:rsid w:val="00B8203F"/>
    <w:rsid w:val="00B8238C"/>
    <w:rsid w:val="00B8246F"/>
    <w:rsid w:val="00B82780"/>
    <w:rsid w:val="00B828CA"/>
    <w:rsid w:val="00B82B7D"/>
    <w:rsid w:val="00B82E3C"/>
    <w:rsid w:val="00B82EDC"/>
    <w:rsid w:val="00B8323B"/>
    <w:rsid w:val="00B834CD"/>
    <w:rsid w:val="00B83508"/>
    <w:rsid w:val="00B836AD"/>
    <w:rsid w:val="00B838A5"/>
    <w:rsid w:val="00B838FF"/>
    <w:rsid w:val="00B83964"/>
    <w:rsid w:val="00B8399B"/>
    <w:rsid w:val="00B8399E"/>
    <w:rsid w:val="00B83BC0"/>
    <w:rsid w:val="00B83FAA"/>
    <w:rsid w:val="00B84046"/>
    <w:rsid w:val="00B84120"/>
    <w:rsid w:val="00B844AD"/>
    <w:rsid w:val="00B84614"/>
    <w:rsid w:val="00B8464A"/>
    <w:rsid w:val="00B8478F"/>
    <w:rsid w:val="00B848DD"/>
    <w:rsid w:val="00B84AC2"/>
    <w:rsid w:val="00B84B8F"/>
    <w:rsid w:val="00B84BBD"/>
    <w:rsid w:val="00B84FDA"/>
    <w:rsid w:val="00B8538D"/>
    <w:rsid w:val="00B8544F"/>
    <w:rsid w:val="00B855F9"/>
    <w:rsid w:val="00B858FC"/>
    <w:rsid w:val="00B85939"/>
    <w:rsid w:val="00B85A22"/>
    <w:rsid w:val="00B85C89"/>
    <w:rsid w:val="00B85CE6"/>
    <w:rsid w:val="00B85F1B"/>
    <w:rsid w:val="00B85F83"/>
    <w:rsid w:val="00B867B4"/>
    <w:rsid w:val="00B867F1"/>
    <w:rsid w:val="00B867F4"/>
    <w:rsid w:val="00B868D3"/>
    <w:rsid w:val="00B868E4"/>
    <w:rsid w:val="00B869E8"/>
    <w:rsid w:val="00B872A2"/>
    <w:rsid w:val="00B873CC"/>
    <w:rsid w:val="00B87421"/>
    <w:rsid w:val="00B875FA"/>
    <w:rsid w:val="00B87830"/>
    <w:rsid w:val="00B878BF"/>
    <w:rsid w:val="00B87AEF"/>
    <w:rsid w:val="00B87C16"/>
    <w:rsid w:val="00B87D04"/>
    <w:rsid w:val="00B87DEE"/>
    <w:rsid w:val="00B87EC5"/>
    <w:rsid w:val="00B903D2"/>
    <w:rsid w:val="00B9042C"/>
    <w:rsid w:val="00B9048F"/>
    <w:rsid w:val="00B904ED"/>
    <w:rsid w:val="00B9083D"/>
    <w:rsid w:val="00B90930"/>
    <w:rsid w:val="00B90B56"/>
    <w:rsid w:val="00B90BC0"/>
    <w:rsid w:val="00B90ED2"/>
    <w:rsid w:val="00B9109E"/>
    <w:rsid w:val="00B91436"/>
    <w:rsid w:val="00B916A2"/>
    <w:rsid w:val="00B917C1"/>
    <w:rsid w:val="00B91872"/>
    <w:rsid w:val="00B9199B"/>
    <w:rsid w:val="00B91A26"/>
    <w:rsid w:val="00B91A47"/>
    <w:rsid w:val="00B91CD8"/>
    <w:rsid w:val="00B91E18"/>
    <w:rsid w:val="00B91ED9"/>
    <w:rsid w:val="00B9241A"/>
    <w:rsid w:val="00B9249F"/>
    <w:rsid w:val="00B9253F"/>
    <w:rsid w:val="00B92573"/>
    <w:rsid w:val="00B92787"/>
    <w:rsid w:val="00B92A08"/>
    <w:rsid w:val="00B92A30"/>
    <w:rsid w:val="00B92B32"/>
    <w:rsid w:val="00B92B67"/>
    <w:rsid w:val="00B92CB4"/>
    <w:rsid w:val="00B92FF6"/>
    <w:rsid w:val="00B934AD"/>
    <w:rsid w:val="00B9357F"/>
    <w:rsid w:val="00B9394E"/>
    <w:rsid w:val="00B939EB"/>
    <w:rsid w:val="00B93B1F"/>
    <w:rsid w:val="00B93CD1"/>
    <w:rsid w:val="00B93DCE"/>
    <w:rsid w:val="00B93FB9"/>
    <w:rsid w:val="00B94022"/>
    <w:rsid w:val="00B9428B"/>
    <w:rsid w:val="00B944F9"/>
    <w:rsid w:val="00B947FD"/>
    <w:rsid w:val="00B94B36"/>
    <w:rsid w:val="00B94C09"/>
    <w:rsid w:val="00B94C63"/>
    <w:rsid w:val="00B94D20"/>
    <w:rsid w:val="00B94E12"/>
    <w:rsid w:val="00B94F0F"/>
    <w:rsid w:val="00B9503E"/>
    <w:rsid w:val="00B950E1"/>
    <w:rsid w:val="00B951A6"/>
    <w:rsid w:val="00B9533C"/>
    <w:rsid w:val="00B953A6"/>
    <w:rsid w:val="00B95488"/>
    <w:rsid w:val="00B9581A"/>
    <w:rsid w:val="00B95BD0"/>
    <w:rsid w:val="00B95BE5"/>
    <w:rsid w:val="00B95C38"/>
    <w:rsid w:val="00B95E16"/>
    <w:rsid w:val="00B95E4C"/>
    <w:rsid w:val="00B95FDE"/>
    <w:rsid w:val="00B960E5"/>
    <w:rsid w:val="00B969D6"/>
    <w:rsid w:val="00B969DD"/>
    <w:rsid w:val="00B96D4C"/>
    <w:rsid w:val="00B96D71"/>
    <w:rsid w:val="00B970BC"/>
    <w:rsid w:val="00B973D8"/>
    <w:rsid w:val="00B97741"/>
    <w:rsid w:val="00B97785"/>
    <w:rsid w:val="00B977A1"/>
    <w:rsid w:val="00B977F0"/>
    <w:rsid w:val="00B97846"/>
    <w:rsid w:val="00B9797E"/>
    <w:rsid w:val="00B97C1B"/>
    <w:rsid w:val="00B97C3A"/>
    <w:rsid w:val="00B97C47"/>
    <w:rsid w:val="00B97D6E"/>
    <w:rsid w:val="00B97E9F"/>
    <w:rsid w:val="00BA00EF"/>
    <w:rsid w:val="00BA09F2"/>
    <w:rsid w:val="00BA0B61"/>
    <w:rsid w:val="00BA0D8D"/>
    <w:rsid w:val="00BA0DDD"/>
    <w:rsid w:val="00BA0FD5"/>
    <w:rsid w:val="00BA114E"/>
    <w:rsid w:val="00BA125E"/>
    <w:rsid w:val="00BA12EA"/>
    <w:rsid w:val="00BA131A"/>
    <w:rsid w:val="00BA14B6"/>
    <w:rsid w:val="00BA195D"/>
    <w:rsid w:val="00BA19DB"/>
    <w:rsid w:val="00BA1B12"/>
    <w:rsid w:val="00BA1BE6"/>
    <w:rsid w:val="00BA1EF6"/>
    <w:rsid w:val="00BA1F23"/>
    <w:rsid w:val="00BA1FB8"/>
    <w:rsid w:val="00BA22EF"/>
    <w:rsid w:val="00BA2535"/>
    <w:rsid w:val="00BA268B"/>
    <w:rsid w:val="00BA2760"/>
    <w:rsid w:val="00BA286A"/>
    <w:rsid w:val="00BA2968"/>
    <w:rsid w:val="00BA2B3C"/>
    <w:rsid w:val="00BA2E97"/>
    <w:rsid w:val="00BA310D"/>
    <w:rsid w:val="00BA3415"/>
    <w:rsid w:val="00BA3AF1"/>
    <w:rsid w:val="00BA3BD8"/>
    <w:rsid w:val="00BA3C4E"/>
    <w:rsid w:val="00BA3C66"/>
    <w:rsid w:val="00BA3D45"/>
    <w:rsid w:val="00BA3DD0"/>
    <w:rsid w:val="00BA4148"/>
    <w:rsid w:val="00BA4314"/>
    <w:rsid w:val="00BA45FB"/>
    <w:rsid w:val="00BA483C"/>
    <w:rsid w:val="00BA4B37"/>
    <w:rsid w:val="00BA4D13"/>
    <w:rsid w:val="00BA4DB4"/>
    <w:rsid w:val="00BA4DFA"/>
    <w:rsid w:val="00BA4EB4"/>
    <w:rsid w:val="00BA51E8"/>
    <w:rsid w:val="00BA57FA"/>
    <w:rsid w:val="00BA582C"/>
    <w:rsid w:val="00BA591C"/>
    <w:rsid w:val="00BA5C69"/>
    <w:rsid w:val="00BA5C9B"/>
    <w:rsid w:val="00BA5FE0"/>
    <w:rsid w:val="00BA603E"/>
    <w:rsid w:val="00BA6197"/>
    <w:rsid w:val="00BA624C"/>
    <w:rsid w:val="00BA63D3"/>
    <w:rsid w:val="00BA64F3"/>
    <w:rsid w:val="00BA6509"/>
    <w:rsid w:val="00BA66AC"/>
    <w:rsid w:val="00BA66D5"/>
    <w:rsid w:val="00BA6887"/>
    <w:rsid w:val="00BA6E25"/>
    <w:rsid w:val="00BA7022"/>
    <w:rsid w:val="00BA7188"/>
    <w:rsid w:val="00BA71CE"/>
    <w:rsid w:val="00BA728B"/>
    <w:rsid w:val="00BA73E2"/>
    <w:rsid w:val="00BA770A"/>
    <w:rsid w:val="00BA7783"/>
    <w:rsid w:val="00BA7C3D"/>
    <w:rsid w:val="00BA7D22"/>
    <w:rsid w:val="00BA7DD9"/>
    <w:rsid w:val="00BB016A"/>
    <w:rsid w:val="00BB01D8"/>
    <w:rsid w:val="00BB06B3"/>
    <w:rsid w:val="00BB0723"/>
    <w:rsid w:val="00BB079A"/>
    <w:rsid w:val="00BB07FF"/>
    <w:rsid w:val="00BB08F4"/>
    <w:rsid w:val="00BB0B5B"/>
    <w:rsid w:val="00BB116F"/>
    <w:rsid w:val="00BB15D6"/>
    <w:rsid w:val="00BB162A"/>
    <w:rsid w:val="00BB19A6"/>
    <w:rsid w:val="00BB1AA8"/>
    <w:rsid w:val="00BB1CAB"/>
    <w:rsid w:val="00BB1F04"/>
    <w:rsid w:val="00BB1FFA"/>
    <w:rsid w:val="00BB202F"/>
    <w:rsid w:val="00BB2093"/>
    <w:rsid w:val="00BB229A"/>
    <w:rsid w:val="00BB23FF"/>
    <w:rsid w:val="00BB2474"/>
    <w:rsid w:val="00BB290A"/>
    <w:rsid w:val="00BB2D5F"/>
    <w:rsid w:val="00BB2E4A"/>
    <w:rsid w:val="00BB2E98"/>
    <w:rsid w:val="00BB31F0"/>
    <w:rsid w:val="00BB3296"/>
    <w:rsid w:val="00BB3872"/>
    <w:rsid w:val="00BB39DA"/>
    <w:rsid w:val="00BB3A9B"/>
    <w:rsid w:val="00BB4457"/>
    <w:rsid w:val="00BB4461"/>
    <w:rsid w:val="00BB4532"/>
    <w:rsid w:val="00BB4601"/>
    <w:rsid w:val="00BB4625"/>
    <w:rsid w:val="00BB4962"/>
    <w:rsid w:val="00BB499B"/>
    <w:rsid w:val="00BB4BDF"/>
    <w:rsid w:val="00BB4DA1"/>
    <w:rsid w:val="00BB4FE7"/>
    <w:rsid w:val="00BB5253"/>
    <w:rsid w:val="00BB54A8"/>
    <w:rsid w:val="00BB55DD"/>
    <w:rsid w:val="00BB58A9"/>
    <w:rsid w:val="00BB5B47"/>
    <w:rsid w:val="00BB5F5C"/>
    <w:rsid w:val="00BB615D"/>
    <w:rsid w:val="00BB62A4"/>
    <w:rsid w:val="00BB62D7"/>
    <w:rsid w:val="00BB6384"/>
    <w:rsid w:val="00BB6AC1"/>
    <w:rsid w:val="00BB6CCA"/>
    <w:rsid w:val="00BB6F61"/>
    <w:rsid w:val="00BB7366"/>
    <w:rsid w:val="00BB7459"/>
    <w:rsid w:val="00BB7518"/>
    <w:rsid w:val="00BB755A"/>
    <w:rsid w:val="00BB75AC"/>
    <w:rsid w:val="00BB7655"/>
    <w:rsid w:val="00BB7E13"/>
    <w:rsid w:val="00BB7FA3"/>
    <w:rsid w:val="00BC0079"/>
    <w:rsid w:val="00BC009E"/>
    <w:rsid w:val="00BC0318"/>
    <w:rsid w:val="00BC04EC"/>
    <w:rsid w:val="00BC04F0"/>
    <w:rsid w:val="00BC08E9"/>
    <w:rsid w:val="00BC0FB6"/>
    <w:rsid w:val="00BC1559"/>
    <w:rsid w:val="00BC1842"/>
    <w:rsid w:val="00BC1E1D"/>
    <w:rsid w:val="00BC1ECD"/>
    <w:rsid w:val="00BC1FB0"/>
    <w:rsid w:val="00BC2260"/>
    <w:rsid w:val="00BC22AE"/>
    <w:rsid w:val="00BC245F"/>
    <w:rsid w:val="00BC2480"/>
    <w:rsid w:val="00BC2512"/>
    <w:rsid w:val="00BC279C"/>
    <w:rsid w:val="00BC2B27"/>
    <w:rsid w:val="00BC2BF8"/>
    <w:rsid w:val="00BC2CDD"/>
    <w:rsid w:val="00BC2DF0"/>
    <w:rsid w:val="00BC2F1A"/>
    <w:rsid w:val="00BC2FBE"/>
    <w:rsid w:val="00BC303D"/>
    <w:rsid w:val="00BC30B9"/>
    <w:rsid w:val="00BC3399"/>
    <w:rsid w:val="00BC35F2"/>
    <w:rsid w:val="00BC38BE"/>
    <w:rsid w:val="00BC3A47"/>
    <w:rsid w:val="00BC3A63"/>
    <w:rsid w:val="00BC3A8C"/>
    <w:rsid w:val="00BC3D71"/>
    <w:rsid w:val="00BC41FC"/>
    <w:rsid w:val="00BC4220"/>
    <w:rsid w:val="00BC461C"/>
    <w:rsid w:val="00BC47E6"/>
    <w:rsid w:val="00BC490E"/>
    <w:rsid w:val="00BC4A16"/>
    <w:rsid w:val="00BC4C4F"/>
    <w:rsid w:val="00BC4DFE"/>
    <w:rsid w:val="00BC4E1B"/>
    <w:rsid w:val="00BC5167"/>
    <w:rsid w:val="00BC51C6"/>
    <w:rsid w:val="00BC5262"/>
    <w:rsid w:val="00BC5606"/>
    <w:rsid w:val="00BC5783"/>
    <w:rsid w:val="00BC6584"/>
    <w:rsid w:val="00BC6746"/>
    <w:rsid w:val="00BC6749"/>
    <w:rsid w:val="00BC6959"/>
    <w:rsid w:val="00BC6BEC"/>
    <w:rsid w:val="00BC6D87"/>
    <w:rsid w:val="00BC6E22"/>
    <w:rsid w:val="00BC7044"/>
    <w:rsid w:val="00BC709E"/>
    <w:rsid w:val="00BC7217"/>
    <w:rsid w:val="00BC7290"/>
    <w:rsid w:val="00BC7509"/>
    <w:rsid w:val="00BC7528"/>
    <w:rsid w:val="00BC75E2"/>
    <w:rsid w:val="00BC75E7"/>
    <w:rsid w:val="00BC7817"/>
    <w:rsid w:val="00BC7859"/>
    <w:rsid w:val="00BC791E"/>
    <w:rsid w:val="00BC79CE"/>
    <w:rsid w:val="00BC79FB"/>
    <w:rsid w:val="00BC7DDA"/>
    <w:rsid w:val="00BC7E93"/>
    <w:rsid w:val="00BC7EAA"/>
    <w:rsid w:val="00BD0359"/>
    <w:rsid w:val="00BD0958"/>
    <w:rsid w:val="00BD0ACB"/>
    <w:rsid w:val="00BD0CC6"/>
    <w:rsid w:val="00BD0D3E"/>
    <w:rsid w:val="00BD1009"/>
    <w:rsid w:val="00BD128F"/>
    <w:rsid w:val="00BD14EC"/>
    <w:rsid w:val="00BD15C4"/>
    <w:rsid w:val="00BD1CC9"/>
    <w:rsid w:val="00BD1CFA"/>
    <w:rsid w:val="00BD1D11"/>
    <w:rsid w:val="00BD1D15"/>
    <w:rsid w:val="00BD1D8A"/>
    <w:rsid w:val="00BD1F75"/>
    <w:rsid w:val="00BD1F7A"/>
    <w:rsid w:val="00BD2248"/>
    <w:rsid w:val="00BD236D"/>
    <w:rsid w:val="00BD23C9"/>
    <w:rsid w:val="00BD25BE"/>
    <w:rsid w:val="00BD26B5"/>
    <w:rsid w:val="00BD272D"/>
    <w:rsid w:val="00BD28CD"/>
    <w:rsid w:val="00BD29D4"/>
    <w:rsid w:val="00BD2AA9"/>
    <w:rsid w:val="00BD2B6A"/>
    <w:rsid w:val="00BD2C59"/>
    <w:rsid w:val="00BD2E1A"/>
    <w:rsid w:val="00BD30FC"/>
    <w:rsid w:val="00BD3295"/>
    <w:rsid w:val="00BD3901"/>
    <w:rsid w:val="00BD3C22"/>
    <w:rsid w:val="00BD3C36"/>
    <w:rsid w:val="00BD4399"/>
    <w:rsid w:val="00BD4726"/>
    <w:rsid w:val="00BD48C5"/>
    <w:rsid w:val="00BD491F"/>
    <w:rsid w:val="00BD4A35"/>
    <w:rsid w:val="00BD4B7F"/>
    <w:rsid w:val="00BD4EE6"/>
    <w:rsid w:val="00BD4FA8"/>
    <w:rsid w:val="00BD5194"/>
    <w:rsid w:val="00BD520C"/>
    <w:rsid w:val="00BD5296"/>
    <w:rsid w:val="00BD5367"/>
    <w:rsid w:val="00BD5648"/>
    <w:rsid w:val="00BD5976"/>
    <w:rsid w:val="00BD5B47"/>
    <w:rsid w:val="00BD5BE7"/>
    <w:rsid w:val="00BD5C6F"/>
    <w:rsid w:val="00BD5DD6"/>
    <w:rsid w:val="00BD5E03"/>
    <w:rsid w:val="00BD6136"/>
    <w:rsid w:val="00BD630F"/>
    <w:rsid w:val="00BD63BF"/>
    <w:rsid w:val="00BD648E"/>
    <w:rsid w:val="00BD6B08"/>
    <w:rsid w:val="00BD6FE3"/>
    <w:rsid w:val="00BD710D"/>
    <w:rsid w:val="00BD7412"/>
    <w:rsid w:val="00BD7447"/>
    <w:rsid w:val="00BD745B"/>
    <w:rsid w:val="00BD75B9"/>
    <w:rsid w:val="00BD7801"/>
    <w:rsid w:val="00BD7830"/>
    <w:rsid w:val="00BD786C"/>
    <w:rsid w:val="00BD7939"/>
    <w:rsid w:val="00BD7C12"/>
    <w:rsid w:val="00BD7E4D"/>
    <w:rsid w:val="00BD7E50"/>
    <w:rsid w:val="00BD7E9C"/>
    <w:rsid w:val="00BD7F15"/>
    <w:rsid w:val="00BE0081"/>
    <w:rsid w:val="00BE02E6"/>
    <w:rsid w:val="00BE0360"/>
    <w:rsid w:val="00BE0384"/>
    <w:rsid w:val="00BE06A0"/>
    <w:rsid w:val="00BE074C"/>
    <w:rsid w:val="00BE08C5"/>
    <w:rsid w:val="00BE0C88"/>
    <w:rsid w:val="00BE0CFD"/>
    <w:rsid w:val="00BE0D12"/>
    <w:rsid w:val="00BE0E6C"/>
    <w:rsid w:val="00BE0F3E"/>
    <w:rsid w:val="00BE1047"/>
    <w:rsid w:val="00BE10A2"/>
    <w:rsid w:val="00BE1148"/>
    <w:rsid w:val="00BE11E1"/>
    <w:rsid w:val="00BE122D"/>
    <w:rsid w:val="00BE1344"/>
    <w:rsid w:val="00BE13DA"/>
    <w:rsid w:val="00BE14B5"/>
    <w:rsid w:val="00BE1577"/>
    <w:rsid w:val="00BE1636"/>
    <w:rsid w:val="00BE1790"/>
    <w:rsid w:val="00BE17E0"/>
    <w:rsid w:val="00BE1909"/>
    <w:rsid w:val="00BE1A4C"/>
    <w:rsid w:val="00BE1ACC"/>
    <w:rsid w:val="00BE1EF9"/>
    <w:rsid w:val="00BE1F2D"/>
    <w:rsid w:val="00BE1F9C"/>
    <w:rsid w:val="00BE22C2"/>
    <w:rsid w:val="00BE2373"/>
    <w:rsid w:val="00BE23F3"/>
    <w:rsid w:val="00BE24D3"/>
    <w:rsid w:val="00BE2524"/>
    <w:rsid w:val="00BE2723"/>
    <w:rsid w:val="00BE280D"/>
    <w:rsid w:val="00BE2A92"/>
    <w:rsid w:val="00BE2D51"/>
    <w:rsid w:val="00BE2FC0"/>
    <w:rsid w:val="00BE3016"/>
    <w:rsid w:val="00BE306D"/>
    <w:rsid w:val="00BE32AC"/>
    <w:rsid w:val="00BE33F3"/>
    <w:rsid w:val="00BE342D"/>
    <w:rsid w:val="00BE3A55"/>
    <w:rsid w:val="00BE3B1A"/>
    <w:rsid w:val="00BE3D25"/>
    <w:rsid w:val="00BE3D5C"/>
    <w:rsid w:val="00BE3FCE"/>
    <w:rsid w:val="00BE3FF4"/>
    <w:rsid w:val="00BE42BF"/>
    <w:rsid w:val="00BE4337"/>
    <w:rsid w:val="00BE4A5C"/>
    <w:rsid w:val="00BE4AD3"/>
    <w:rsid w:val="00BE4C9A"/>
    <w:rsid w:val="00BE4CBE"/>
    <w:rsid w:val="00BE4DDE"/>
    <w:rsid w:val="00BE5212"/>
    <w:rsid w:val="00BE5320"/>
    <w:rsid w:val="00BE573D"/>
    <w:rsid w:val="00BE5C11"/>
    <w:rsid w:val="00BE6138"/>
    <w:rsid w:val="00BE6667"/>
    <w:rsid w:val="00BE674C"/>
    <w:rsid w:val="00BE68F2"/>
    <w:rsid w:val="00BE6910"/>
    <w:rsid w:val="00BE6996"/>
    <w:rsid w:val="00BE6A7A"/>
    <w:rsid w:val="00BE6AEA"/>
    <w:rsid w:val="00BE6D73"/>
    <w:rsid w:val="00BE6D9E"/>
    <w:rsid w:val="00BE6E3C"/>
    <w:rsid w:val="00BE6F89"/>
    <w:rsid w:val="00BE70C2"/>
    <w:rsid w:val="00BE7432"/>
    <w:rsid w:val="00BE743E"/>
    <w:rsid w:val="00BE7781"/>
    <w:rsid w:val="00BE7952"/>
    <w:rsid w:val="00BE7AB7"/>
    <w:rsid w:val="00BE7B87"/>
    <w:rsid w:val="00BE7DD2"/>
    <w:rsid w:val="00BE7E08"/>
    <w:rsid w:val="00BF01E0"/>
    <w:rsid w:val="00BF03CF"/>
    <w:rsid w:val="00BF03F7"/>
    <w:rsid w:val="00BF0513"/>
    <w:rsid w:val="00BF05E6"/>
    <w:rsid w:val="00BF06EC"/>
    <w:rsid w:val="00BF0783"/>
    <w:rsid w:val="00BF09F8"/>
    <w:rsid w:val="00BF0AD4"/>
    <w:rsid w:val="00BF0B69"/>
    <w:rsid w:val="00BF0D63"/>
    <w:rsid w:val="00BF1198"/>
    <w:rsid w:val="00BF1221"/>
    <w:rsid w:val="00BF13E3"/>
    <w:rsid w:val="00BF19D4"/>
    <w:rsid w:val="00BF1AAA"/>
    <w:rsid w:val="00BF1C3C"/>
    <w:rsid w:val="00BF1F23"/>
    <w:rsid w:val="00BF2268"/>
    <w:rsid w:val="00BF23A5"/>
    <w:rsid w:val="00BF25C7"/>
    <w:rsid w:val="00BF26D9"/>
    <w:rsid w:val="00BF2823"/>
    <w:rsid w:val="00BF2A93"/>
    <w:rsid w:val="00BF2B22"/>
    <w:rsid w:val="00BF2B7E"/>
    <w:rsid w:val="00BF2BAA"/>
    <w:rsid w:val="00BF2D7A"/>
    <w:rsid w:val="00BF2F7F"/>
    <w:rsid w:val="00BF3321"/>
    <w:rsid w:val="00BF3B15"/>
    <w:rsid w:val="00BF3C45"/>
    <w:rsid w:val="00BF3CD5"/>
    <w:rsid w:val="00BF3D09"/>
    <w:rsid w:val="00BF3EDC"/>
    <w:rsid w:val="00BF444C"/>
    <w:rsid w:val="00BF4603"/>
    <w:rsid w:val="00BF465D"/>
    <w:rsid w:val="00BF485F"/>
    <w:rsid w:val="00BF4A0F"/>
    <w:rsid w:val="00BF4CDB"/>
    <w:rsid w:val="00BF4D4F"/>
    <w:rsid w:val="00BF4DFF"/>
    <w:rsid w:val="00BF4E58"/>
    <w:rsid w:val="00BF5075"/>
    <w:rsid w:val="00BF5276"/>
    <w:rsid w:val="00BF5656"/>
    <w:rsid w:val="00BF5773"/>
    <w:rsid w:val="00BF5911"/>
    <w:rsid w:val="00BF5A70"/>
    <w:rsid w:val="00BF5D0E"/>
    <w:rsid w:val="00BF630E"/>
    <w:rsid w:val="00BF69DE"/>
    <w:rsid w:val="00BF6A04"/>
    <w:rsid w:val="00BF6BEE"/>
    <w:rsid w:val="00BF6CE8"/>
    <w:rsid w:val="00BF6CFA"/>
    <w:rsid w:val="00BF6E33"/>
    <w:rsid w:val="00BF70C2"/>
    <w:rsid w:val="00BF74A2"/>
    <w:rsid w:val="00BF750C"/>
    <w:rsid w:val="00BF756C"/>
    <w:rsid w:val="00BF7B72"/>
    <w:rsid w:val="00BF7C3E"/>
    <w:rsid w:val="00BF7D3B"/>
    <w:rsid w:val="00C005A6"/>
    <w:rsid w:val="00C00640"/>
    <w:rsid w:val="00C007FB"/>
    <w:rsid w:val="00C00837"/>
    <w:rsid w:val="00C0085B"/>
    <w:rsid w:val="00C00C7C"/>
    <w:rsid w:val="00C00C8E"/>
    <w:rsid w:val="00C015F5"/>
    <w:rsid w:val="00C01980"/>
    <w:rsid w:val="00C01AFC"/>
    <w:rsid w:val="00C01BB1"/>
    <w:rsid w:val="00C0211A"/>
    <w:rsid w:val="00C025D5"/>
    <w:rsid w:val="00C02601"/>
    <w:rsid w:val="00C02819"/>
    <w:rsid w:val="00C0290A"/>
    <w:rsid w:val="00C02A50"/>
    <w:rsid w:val="00C02A78"/>
    <w:rsid w:val="00C02C5B"/>
    <w:rsid w:val="00C02FC3"/>
    <w:rsid w:val="00C0300F"/>
    <w:rsid w:val="00C0303D"/>
    <w:rsid w:val="00C03165"/>
    <w:rsid w:val="00C0320C"/>
    <w:rsid w:val="00C0342B"/>
    <w:rsid w:val="00C03709"/>
    <w:rsid w:val="00C040A8"/>
    <w:rsid w:val="00C040D2"/>
    <w:rsid w:val="00C045B2"/>
    <w:rsid w:val="00C046AE"/>
    <w:rsid w:val="00C047B0"/>
    <w:rsid w:val="00C047DE"/>
    <w:rsid w:val="00C04C56"/>
    <w:rsid w:val="00C04D43"/>
    <w:rsid w:val="00C04D73"/>
    <w:rsid w:val="00C04E09"/>
    <w:rsid w:val="00C04E32"/>
    <w:rsid w:val="00C0527A"/>
    <w:rsid w:val="00C05761"/>
    <w:rsid w:val="00C057A7"/>
    <w:rsid w:val="00C05A72"/>
    <w:rsid w:val="00C05C5F"/>
    <w:rsid w:val="00C05F10"/>
    <w:rsid w:val="00C0606C"/>
    <w:rsid w:val="00C06170"/>
    <w:rsid w:val="00C06337"/>
    <w:rsid w:val="00C06346"/>
    <w:rsid w:val="00C0639A"/>
    <w:rsid w:val="00C06476"/>
    <w:rsid w:val="00C0664C"/>
    <w:rsid w:val="00C066D4"/>
    <w:rsid w:val="00C0676A"/>
    <w:rsid w:val="00C068B7"/>
    <w:rsid w:val="00C06A77"/>
    <w:rsid w:val="00C06CCA"/>
    <w:rsid w:val="00C06F87"/>
    <w:rsid w:val="00C0725A"/>
    <w:rsid w:val="00C07424"/>
    <w:rsid w:val="00C075C4"/>
    <w:rsid w:val="00C07648"/>
    <w:rsid w:val="00C07BAA"/>
    <w:rsid w:val="00C07E7D"/>
    <w:rsid w:val="00C1009A"/>
    <w:rsid w:val="00C10207"/>
    <w:rsid w:val="00C10264"/>
    <w:rsid w:val="00C102D9"/>
    <w:rsid w:val="00C10301"/>
    <w:rsid w:val="00C105B8"/>
    <w:rsid w:val="00C10778"/>
    <w:rsid w:val="00C1086A"/>
    <w:rsid w:val="00C10F38"/>
    <w:rsid w:val="00C111A9"/>
    <w:rsid w:val="00C115EE"/>
    <w:rsid w:val="00C11B80"/>
    <w:rsid w:val="00C11C8B"/>
    <w:rsid w:val="00C12095"/>
    <w:rsid w:val="00C12245"/>
    <w:rsid w:val="00C12343"/>
    <w:rsid w:val="00C12456"/>
    <w:rsid w:val="00C12854"/>
    <w:rsid w:val="00C128E0"/>
    <w:rsid w:val="00C131E4"/>
    <w:rsid w:val="00C133B9"/>
    <w:rsid w:val="00C134A2"/>
    <w:rsid w:val="00C135B3"/>
    <w:rsid w:val="00C137B8"/>
    <w:rsid w:val="00C138E3"/>
    <w:rsid w:val="00C139A9"/>
    <w:rsid w:val="00C13C97"/>
    <w:rsid w:val="00C13DB2"/>
    <w:rsid w:val="00C13F10"/>
    <w:rsid w:val="00C141B7"/>
    <w:rsid w:val="00C146AB"/>
    <w:rsid w:val="00C14890"/>
    <w:rsid w:val="00C14989"/>
    <w:rsid w:val="00C149CF"/>
    <w:rsid w:val="00C14A2D"/>
    <w:rsid w:val="00C14B21"/>
    <w:rsid w:val="00C14D03"/>
    <w:rsid w:val="00C14D34"/>
    <w:rsid w:val="00C15003"/>
    <w:rsid w:val="00C15133"/>
    <w:rsid w:val="00C15529"/>
    <w:rsid w:val="00C15611"/>
    <w:rsid w:val="00C15805"/>
    <w:rsid w:val="00C15811"/>
    <w:rsid w:val="00C15A96"/>
    <w:rsid w:val="00C15C4F"/>
    <w:rsid w:val="00C15D2C"/>
    <w:rsid w:val="00C162D9"/>
    <w:rsid w:val="00C163FC"/>
    <w:rsid w:val="00C1646D"/>
    <w:rsid w:val="00C1650D"/>
    <w:rsid w:val="00C1652C"/>
    <w:rsid w:val="00C16579"/>
    <w:rsid w:val="00C1670F"/>
    <w:rsid w:val="00C168A3"/>
    <w:rsid w:val="00C1691A"/>
    <w:rsid w:val="00C169F5"/>
    <w:rsid w:val="00C16DEB"/>
    <w:rsid w:val="00C16FA5"/>
    <w:rsid w:val="00C176AF"/>
    <w:rsid w:val="00C177FA"/>
    <w:rsid w:val="00C17815"/>
    <w:rsid w:val="00C17886"/>
    <w:rsid w:val="00C17B62"/>
    <w:rsid w:val="00C17C5E"/>
    <w:rsid w:val="00C17D2D"/>
    <w:rsid w:val="00C17E2A"/>
    <w:rsid w:val="00C2015D"/>
    <w:rsid w:val="00C20251"/>
    <w:rsid w:val="00C2047F"/>
    <w:rsid w:val="00C20A5E"/>
    <w:rsid w:val="00C20BEB"/>
    <w:rsid w:val="00C20E36"/>
    <w:rsid w:val="00C20E4A"/>
    <w:rsid w:val="00C21487"/>
    <w:rsid w:val="00C2158B"/>
    <w:rsid w:val="00C21689"/>
    <w:rsid w:val="00C21DB8"/>
    <w:rsid w:val="00C21ECB"/>
    <w:rsid w:val="00C225BB"/>
    <w:rsid w:val="00C22881"/>
    <w:rsid w:val="00C228D4"/>
    <w:rsid w:val="00C22C41"/>
    <w:rsid w:val="00C22CF8"/>
    <w:rsid w:val="00C22D22"/>
    <w:rsid w:val="00C22D31"/>
    <w:rsid w:val="00C231CE"/>
    <w:rsid w:val="00C234A8"/>
    <w:rsid w:val="00C23505"/>
    <w:rsid w:val="00C23659"/>
    <w:rsid w:val="00C23696"/>
    <w:rsid w:val="00C236A6"/>
    <w:rsid w:val="00C23BC2"/>
    <w:rsid w:val="00C23D40"/>
    <w:rsid w:val="00C24086"/>
    <w:rsid w:val="00C241B1"/>
    <w:rsid w:val="00C2434A"/>
    <w:rsid w:val="00C245AF"/>
    <w:rsid w:val="00C24803"/>
    <w:rsid w:val="00C24B43"/>
    <w:rsid w:val="00C24B73"/>
    <w:rsid w:val="00C24D0A"/>
    <w:rsid w:val="00C24F6F"/>
    <w:rsid w:val="00C24FE4"/>
    <w:rsid w:val="00C2505B"/>
    <w:rsid w:val="00C25170"/>
    <w:rsid w:val="00C252FA"/>
    <w:rsid w:val="00C25550"/>
    <w:rsid w:val="00C25673"/>
    <w:rsid w:val="00C259E2"/>
    <w:rsid w:val="00C25BEA"/>
    <w:rsid w:val="00C25CEE"/>
    <w:rsid w:val="00C25D9C"/>
    <w:rsid w:val="00C26047"/>
    <w:rsid w:val="00C264C7"/>
    <w:rsid w:val="00C265E8"/>
    <w:rsid w:val="00C267C3"/>
    <w:rsid w:val="00C26968"/>
    <w:rsid w:val="00C26B7B"/>
    <w:rsid w:val="00C26C47"/>
    <w:rsid w:val="00C26D09"/>
    <w:rsid w:val="00C26DE6"/>
    <w:rsid w:val="00C26E45"/>
    <w:rsid w:val="00C27393"/>
    <w:rsid w:val="00C2772C"/>
    <w:rsid w:val="00C278BD"/>
    <w:rsid w:val="00C27D65"/>
    <w:rsid w:val="00C27DDD"/>
    <w:rsid w:val="00C303C7"/>
    <w:rsid w:val="00C306DF"/>
    <w:rsid w:val="00C30795"/>
    <w:rsid w:val="00C308DC"/>
    <w:rsid w:val="00C3093C"/>
    <w:rsid w:val="00C309DF"/>
    <w:rsid w:val="00C30B50"/>
    <w:rsid w:val="00C30B83"/>
    <w:rsid w:val="00C31191"/>
    <w:rsid w:val="00C3131E"/>
    <w:rsid w:val="00C31342"/>
    <w:rsid w:val="00C31362"/>
    <w:rsid w:val="00C3169A"/>
    <w:rsid w:val="00C31746"/>
    <w:rsid w:val="00C3174C"/>
    <w:rsid w:val="00C31CD8"/>
    <w:rsid w:val="00C3201F"/>
    <w:rsid w:val="00C320FF"/>
    <w:rsid w:val="00C3213E"/>
    <w:rsid w:val="00C3226D"/>
    <w:rsid w:val="00C3233C"/>
    <w:rsid w:val="00C323F4"/>
    <w:rsid w:val="00C32642"/>
    <w:rsid w:val="00C32A23"/>
    <w:rsid w:val="00C32AB0"/>
    <w:rsid w:val="00C32DBE"/>
    <w:rsid w:val="00C32F66"/>
    <w:rsid w:val="00C333BF"/>
    <w:rsid w:val="00C33431"/>
    <w:rsid w:val="00C33499"/>
    <w:rsid w:val="00C3359E"/>
    <w:rsid w:val="00C33751"/>
    <w:rsid w:val="00C3375B"/>
    <w:rsid w:val="00C33896"/>
    <w:rsid w:val="00C33AF4"/>
    <w:rsid w:val="00C33E1D"/>
    <w:rsid w:val="00C33FA8"/>
    <w:rsid w:val="00C34102"/>
    <w:rsid w:val="00C341E9"/>
    <w:rsid w:val="00C346D9"/>
    <w:rsid w:val="00C347DC"/>
    <w:rsid w:val="00C34D4F"/>
    <w:rsid w:val="00C353BE"/>
    <w:rsid w:val="00C355BB"/>
    <w:rsid w:val="00C35693"/>
    <w:rsid w:val="00C35804"/>
    <w:rsid w:val="00C36012"/>
    <w:rsid w:val="00C36132"/>
    <w:rsid w:val="00C36135"/>
    <w:rsid w:val="00C361A1"/>
    <w:rsid w:val="00C36665"/>
    <w:rsid w:val="00C36AE6"/>
    <w:rsid w:val="00C36D78"/>
    <w:rsid w:val="00C36E07"/>
    <w:rsid w:val="00C36E46"/>
    <w:rsid w:val="00C37806"/>
    <w:rsid w:val="00C37922"/>
    <w:rsid w:val="00C37E67"/>
    <w:rsid w:val="00C4020B"/>
    <w:rsid w:val="00C40278"/>
    <w:rsid w:val="00C4072E"/>
    <w:rsid w:val="00C40ACA"/>
    <w:rsid w:val="00C40CB9"/>
    <w:rsid w:val="00C40D87"/>
    <w:rsid w:val="00C40F4B"/>
    <w:rsid w:val="00C40F59"/>
    <w:rsid w:val="00C412C9"/>
    <w:rsid w:val="00C41453"/>
    <w:rsid w:val="00C41666"/>
    <w:rsid w:val="00C417DA"/>
    <w:rsid w:val="00C418CF"/>
    <w:rsid w:val="00C41C10"/>
    <w:rsid w:val="00C41CFF"/>
    <w:rsid w:val="00C4202B"/>
    <w:rsid w:val="00C421B3"/>
    <w:rsid w:val="00C42364"/>
    <w:rsid w:val="00C423D4"/>
    <w:rsid w:val="00C424ED"/>
    <w:rsid w:val="00C4286B"/>
    <w:rsid w:val="00C42CD2"/>
    <w:rsid w:val="00C42CEF"/>
    <w:rsid w:val="00C42D34"/>
    <w:rsid w:val="00C43173"/>
    <w:rsid w:val="00C432BD"/>
    <w:rsid w:val="00C432D1"/>
    <w:rsid w:val="00C43308"/>
    <w:rsid w:val="00C433E4"/>
    <w:rsid w:val="00C4387C"/>
    <w:rsid w:val="00C439AA"/>
    <w:rsid w:val="00C43A0A"/>
    <w:rsid w:val="00C43AEB"/>
    <w:rsid w:val="00C43CCE"/>
    <w:rsid w:val="00C44034"/>
    <w:rsid w:val="00C441D1"/>
    <w:rsid w:val="00C44232"/>
    <w:rsid w:val="00C4458A"/>
    <w:rsid w:val="00C445A8"/>
    <w:rsid w:val="00C44624"/>
    <w:rsid w:val="00C4479F"/>
    <w:rsid w:val="00C44862"/>
    <w:rsid w:val="00C44938"/>
    <w:rsid w:val="00C44C0D"/>
    <w:rsid w:val="00C44FAF"/>
    <w:rsid w:val="00C45050"/>
    <w:rsid w:val="00C451C7"/>
    <w:rsid w:val="00C453BA"/>
    <w:rsid w:val="00C455DF"/>
    <w:rsid w:val="00C45604"/>
    <w:rsid w:val="00C4583A"/>
    <w:rsid w:val="00C45EF9"/>
    <w:rsid w:val="00C4611C"/>
    <w:rsid w:val="00C46413"/>
    <w:rsid w:val="00C46678"/>
    <w:rsid w:val="00C46AD5"/>
    <w:rsid w:val="00C46C71"/>
    <w:rsid w:val="00C46DE5"/>
    <w:rsid w:val="00C46E90"/>
    <w:rsid w:val="00C46F6B"/>
    <w:rsid w:val="00C46F78"/>
    <w:rsid w:val="00C4704E"/>
    <w:rsid w:val="00C4713A"/>
    <w:rsid w:val="00C471F9"/>
    <w:rsid w:val="00C47263"/>
    <w:rsid w:val="00C475FF"/>
    <w:rsid w:val="00C4767C"/>
    <w:rsid w:val="00C476D9"/>
    <w:rsid w:val="00C47715"/>
    <w:rsid w:val="00C47762"/>
    <w:rsid w:val="00C47D12"/>
    <w:rsid w:val="00C502A5"/>
    <w:rsid w:val="00C50523"/>
    <w:rsid w:val="00C5055E"/>
    <w:rsid w:val="00C505AA"/>
    <w:rsid w:val="00C50771"/>
    <w:rsid w:val="00C50A30"/>
    <w:rsid w:val="00C50B0C"/>
    <w:rsid w:val="00C50BF2"/>
    <w:rsid w:val="00C51031"/>
    <w:rsid w:val="00C510AB"/>
    <w:rsid w:val="00C511F6"/>
    <w:rsid w:val="00C51279"/>
    <w:rsid w:val="00C51652"/>
    <w:rsid w:val="00C516A3"/>
    <w:rsid w:val="00C518DC"/>
    <w:rsid w:val="00C51965"/>
    <w:rsid w:val="00C51C17"/>
    <w:rsid w:val="00C51D8F"/>
    <w:rsid w:val="00C51F84"/>
    <w:rsid w:val="00C520B0"/>
    <w:rsid w:val="00C52236"/>
    <w:rsid w:val="00C522B2"/>
    <w:rsid w:val="00C523BC"/>
    <w:rsid w:val="00C525FE"/>
    <w:rsid w:val="00C52CAB"/>
    <w:rsid w:val="00C52CCE"/>
    <w:rsid w:val="00C52DDA"/>
    <w:rsid w:val="00C52E83"/>
    <w:rsid w:val="00C52EBE"/>
    <w:rsid w:val="00C530E1"/>
    <w:rsid w:val="00C53381"/>
    <w:rsid w:val="00C534F6"/>
    <w:rsid w:val="00C535BE"/>
    <w:rsid w:val="00C535DA"/>
    <w:rsid w:val="00C53634"/>
    <w:rsid w:val="00C5381E"/>
    <w:rsid w:val="00C53820"/>
    <w:rsid w:val="00C539A8"/>
    <w:rsid w:val="00C53A19"/>
    <w:rsid w:val="00C53B0C"/>
    <w:rsid w:val="00C53D11"/>
    <w:rsid w:val="00C53FD8"/>
    <w:rsid w:val="00C54094"/>
    <w:rsid w:val="00C54262"/>
    <w:rsid w:val="00C54394"/>
    <w:rsid w:val="00C5445B"/>
    <w:rsid w:val="00C54702"/>
    <w:rsid w:val="00C5488B"/>
    <w:rsid w:val="00C54CA9"/>
    <w:rsid w:val="00C54CE7"/>
    <w:rsid w:val="00C54E86"/>
    <w:rsid w:val="00C55066"/>
    <w:rsid w:val="00C55838"/>
    <w:rsid w:val="00C55A2B"/>
    <w:rsid w:val="00C55EDA"/>
    <w:rsid w:val="00C55F16"/>
    <w:rsid w:val="00C562E3"/>
    <w:rsid w:val="00C5651F"/>
    <w:rsid w:val="00C5679B"/>
    <w:rsid w:val="00C56A57"/>
    <w:rsid w:val="00C5707B"/>
    <w:rsid w:val="00C5736E"/>
    <w:rsid w:val="00C574BC"/>
    <w:rsid w:val="00C574CD"/>
    <w:rsid w:val="00C57600"/>
    <w:rsid w:val="00C5762A"/>
    <w:rsid w:val="00C57A9B"/>
    <w:rsid w:val="00C57F21"/>
    <w:rsid w:val="00C60139"/>
    <w:rsid w:val="00C60213"/>
    <w:rsid w:val="00C60388"/>
    <w:rsid w:val="00C6055A"/>
    <w:rsid w:val="00C6056E"/>
    <w:rsid w:val="00C60808"/>
    <w:rsid w:val="00C60A5B"/>
    <w:rsid w:val="00C60EF2"/>
    <w:rsid w:val="00C60F5E"/>
    <w:rsid w:val="00C61093"/>
    <w:rsid w:val="00C61124"/>
    <w:rsid w:val="00C61164"/>
    <w:rsid w:val="00C61448"/>
    <w:rsid w:val="00C61487"/>
    <w:rsid w:val="00C615ED"/>
    <w:rsid w:val="00C61604"/>
    <w:rsid w:val="00C61795"/>
    <w:rsid w:val="00C61894"/>
    <w:rsid w:val="00C618F7"/>
    <w:rsid w:val="00C61B13"/>
    <w:rsid w:val="00C620A0"/>
    <w:rsid w:val="00C6236A"/>
    <w:rsid w:val="00C627E2"/>
    <w:rsid w:val="00C62869"/>
    <w:rsid w:val="00C62B4B"/>
    <w:rsid w:val="00C62B87"/>
    <w:rsid w:val="00C62BEC"/>
    <w:rsid w:val="00C62BFC"/>
    <w:rsid w:val="00C62F9A"/>
    <w:rsid w:val="00C62FAC"/>
    <w:rsid w:val="00C63126"/>
    <w:rsid w:val="00C6313F"/>
    <w:rsid w:val="00C6363A"/>
    <w:rsid w:val="00C63866"/>
    <w:rsid w:val="00C638B1"/>
    <w:rsid w:val="00C63AE4"/>
    <w:rsid w:val="00C63EBE"/>
    <w:rsid w:val="00C640D5"/>
    <w:rsid w:val="00C644D6"/>
    <w:rsid w:val="00C64634"/>
    <w:rsid w:val="00C64836"/>
    <w:rsid w:val="00C648A4"/>
    <w:rsid w:val="00C648FE"/>
    <w:rsid w:val="00C64954"/>
    <w:rsid w:val="00C64E84"/>
    <w:rsid w:val="00C65008"/>
    <w:rsid w:val="00C6502E"/>
    <w:rsid w:val="00C650F7"/>
    <w:rsid w:val="00C651EB"/>
    <w:rsid w:val="00C65443"/>
    <w:rsid w:val="00C65524"/>
    <w:rsid w:val="00C6571D"/>
    <w:rsid w:val="00C65753"/>
    <w:rsid w:val="00C658D6"/>
    <w:rsid w:val="00C65E4D"/>
    <w:rsid w:val="00C65E8C"/>
    <w:rsid w:val="00C66259"/>
    <w:rsid w:val="00C6659D"/>
    <w:rsid w:val="00C665B7"/>
    <w:rsid w:val="00C66699"/>
    <w:rsid w:val="00C66791"/>
    <w:rsid w:val="00C66862"/>
    <w:rsid w:val="00C66C61"/>
    <w:rsid w:val="00C6706F"/>
    <w:rsid w:val="00C6738E"/>
    <w:rsid w:val="00C6772E"/>
    <w:rsid w:val="00C67977"/>
    <w:rsid w:val="00C67AF3"/>
    <w:rsid w:val="00C67BCC"/>
    <w:rsid w:val="00C67CC5"/>
    <w:rsid w:val="00C67E63"/>
    <w:rsid w:val="00C67E74"/>
    <w:rsid w:val="00C7023A"/>
    <w:rsid w:val="00C7031F"/>
    <w:rsid w:val="00C70437"/>
    <w:rsid w:val="00C7043E"/>
    <w:rsid w:val="00C7055B"/>
    <w:rsid w:val="00C70789"/>
    <w:rsid w:val="00C707EE"/>
    <w:rsid w:val="00C707FB"/>
    <w:rsid w:val="00C70EB3"/>
    <w:rsid w:val="00C7154F"/>
    <w:rsid w:val="00C71877"/>
    <w:rsid w:val="00C718EE"/>
    <w:rsid w:val="00C71ADC"/>
    <w:rsid w:val="00C71DA4"/>
    <w:rsid w:val="00C71E92"/>
    <w:rsid w:val="00C71EAE"/>
    <w:rsid w:val="00C71F3A"/>
    <w:rsid w:val="00C71F8D"/>
    <w:rsid w:val="00C72192"/>
    <w:rsid w:val="00C72255"/>
    <w:rsid w:val="00C7237A"/>
    <w:rsid w:val="00C72459"/>
    <w:rsid w:val="00C7258F"/>
    <w:rsid w:val="00C72A82"/>
    <w:rsid w:val="00C72C0B"/>
    <w:rsid w:val="00C72DC0"/>
    <w:rsid w:val="00C72F61"/>
    <w:rsid w:val="00C731C3"/>
    <w:rsid w:val="00C733B5"/>
    <w:rsid w:val="00C733C4"/>
    <w:rsid w:val="00C7388D"/>
    <w:rsid w:val="00C73987"/>
    <w:rsid w:val="00C73C23"/>
    <w:rsid w:val="00C73E14"/>
    <w:rsid w:val="00C74037"/>
    <w:rsid w:val="00C74066"/>
    <w:rsid w:val="00C74499"/>
    <w:rsid w:val="00C74908"/>
    <w:rsid w:val="00C74C67"/>
    <w:rsid w:val="00C74E37"/>
    <w:rsid w:val="00C75103"/>
    <w:rsid w:val="00C75192"/>
    <w:rsid w:val="00C752DB"/>
    <w:rsid w:val="00C75310"/>
    <w:rsid w:val="00C75317"/>
    <w:rsid w:val="00C753E4"/>
    <w:rsid w:val="00C75587"/>
    <w:rsid w:val="00C755D8"/>
    <w:rsid w:val="00C758B7"/>
    <w:rsid w:val="00C759C4"/>
    <w:rsid w:val="00C75A87"/>
    <w:rsid w:val="00C75CA7"/>
    <w:rsid w:val="00C75DFA"/>
    <w:rsid w:val="00C75FC5"/>
    <w:rsid w:val="00C7646A"/>
    <w:rsid w:val="00C76475"/>
    <w:rsid w:val="00C765F8"/>
    <w:rsid w:val="00C76666"/>
    <w:rsid w:val="00C76E4A"/>
    <w:rsid w:val="00C76EAF"/>
    <w:rsid w:val="00C77095"/>
    <w:rsid w:val="00C77255"/>
    <w:rsid w:val="00C77272"/>
    <w:rsid w:val="00C77346"/>
    <w:rsid w:val="00C77354"/>
    <w:rsid w:val="00C775FC"/>
    <w:rsid w:val="00C776F6"/>
    <w:rsid w:val="00C778AF"/>
    <w:rsid w:val="00C778E7"/>
    <w:rsid w:val="00C779B1"/>
    <w:rsid w:val="00C77E4C"/>
    <w:rsid w:val="00C8029A"/>
    <w:rsid w:val="00C803A3"/>
    <w:rsid w:val="00C80474"/>
    <w:rsid w:val="00C80884"/>
    <w:rsid w:val="00C80EC8"/>
    <w:rsid w:val="00C80FC4"/>
    <w:rsid w:val="00C81376"/>
    <w:rsid w:val="00C81695"/>
    <w:rsid w:val="00C818F8"/>
    <w:rsid w:val="00C81AF8"/>
    <w:rsid w:val="00C81B14"/>
    <w:rsid w:val="00C81BD9"/>
    <w:rsid w:val="00C8200E"/>
    <w:rsid w:val="00C82019"/>
    <w:rsid w:val="00C82363"/>
    <w:rsid w:val="00C82442"/>
    <w:rsid w:val="00C824A7"/>
    <w:rsid w:val="00C826B8"/>
    <w:rsid w:val="00C82CC7"/>
    <w:rsid w:val="00C82D54"/>
    <w:rsid w:val="00C830CD"/>
    <w:rsid w:val="00C831CD"/>
    <w:rsid w:val="00C8345B"/>
    <w:rsid w:val="00C83505"/>
    <w:rsid w:val="00C83667"/>
    <w:rsid w:val="00C836BF"/>
    <w:rsid w:val="00C836F2"/>
    <w:rsid w:val="00C83763"/>
    <w:rsid w:val="00C8377D"/>
    <w:rsid w:val="00C837E3"/>
    <w:rsid w:val="00C83807"/>
    <w:rsid w:val="00C838AD"/>
    <w:rsid w:val="00C83B4A"/>
    <w:rsid w:val="00C83DB8"/>
    <w:rsid w:val="00C840AA"/>
    <w:rsid w:val="00C845A7"/>
    <w:rsid w:val="00C8472C"/>
    <w:rsid w:val="00C849A2"/>
    <w:rsid w:val="00C84DCA"/>
    <w:rsid w:val="00C85142"/>
    <w:rsid w:val="00C85530"/>
    <w:rsid w:val="00C856B0"/>
    <w:rsid w:val="00C85700"/>
    <w:rsid w:val="00C85B7D"/>
    <w:rsid w:val="00C85C16"/>
    <w:rsid w:val="00C85D70"/>
    <w:rsid w:val="00C86022"/>
    <w:rsid w:val="00C862BA"/>
    <w:rsid w:val="00C8663E"/>
    <w:rsid w:val="00C86927"/>
    <w:rsid w:val="00C869C3"/>
    <w:rsid w:val="00C86A1E"/>
    <w:rsid w:val="00C86C7E"/>
    <w:rsid w:val="00C86E51"/>
    <w:rsid w:val="00C86F1B"/>
    <w:rsid w:val="00C86FBE"/>
    <w:rsid w:val="00C87069"/>
    <w:rsid w:val="00C87155"/>
    <w:rsid w:val="00C87281"/>
    <w:rsid w:val="00C87616"/>
    <w:rsid w:val="00C8768E"/>
    <w:rsid w:val="00C87770"/>
    <w:rsid w:val="00C878C0"/>
    <w:rsid w:val="00C878C8"/>
    <w:rsid w:val="00C87B05"/>
    <w:rsid w:val="00C87B5A"/>
    <w:rsid w:val="00C87B8C"/>
    <w:rsid w:val="00C87DCE"/>
    <w:rsid w:val="00C87E1A"/>
    <w:rsid w:val="00C87FD4"/>
    <w:rsid w:val="00C9009A"/>
    <w:rsid w:val="00C90124"/>
    <w:rsid w:val="00C90282"/>
    <w:rsid w:val="00C9054D"/>
    <w:rsid w:val="00C90715"/>
    <w:rsid w:val="00C907A2"/>
    <w:rsid w:val="00C909F0"/>
    <w:rsid w:val="00C90A12"/>
    <w:rsid w:val="00C90BD1"/>
    <w:rsid w:val="00C90C18"/>
    <w:rsid w:val="00C90C77"/>
    <w:rsid w:val="00C90F61"/>
    <w:rsid w:val="00C910B0"/>
    <w:rsid w:val="00C912C5"/>
    <w:rsid w:val="00C91569"/>
    <w:rsid w:val="00C916A7"/>
    <w:rsid w:val="00C916F6"/>
    <w:rsid w:val="00C91812"/>
    <w:rsid w:val="00C91AE3"/>
    <w:rsid w:val="00C91BA1"/>
    <w:rsid w:val="00C91C42"/>
    <w:rsid w:val="00C91C6E"/>
    <w:rsid w:val="00C91F6D"/>
    <w:rsid w:val="00C920AF"/>
    <w:rsid w:val="00C92239"/>
    <w:rsid w:val="00C92379"/>
    <w:rsid w:val="00C923B0"/>
    <w:rsid w:val="00C9293F"/>
    <w:rsid w:val="00C92CAC"/>
    <w:rsid w:val="00C92E48"/>
    <w:rsid w:val="00C92F88"/>
    <w:rsid w:val="00C931C8"/>
    <w:rsid w:val="00C93215"/>
    <w:rsid w:val="00C93286"/>
    <w:rsid w:val="00C933BD"/>
    <w:rsid w:val="00C933D4"/>
    <w:rsid w:val="00C933F8"/>
    <w:rsid w:val="00C9353D"/>
    <w:rsid w:val="00C9364C"/>
    <w:rsid w:val="00C937A6"/>
    <w:rsid w:val="00C937FD"/>
    <w:rsid w:val="00C93985"/>
    <w:rsid w:val="00C93CD8"/>
    <w:rsid w:val="00C93F23"/>
    <w:rsid w:val="00C942E0"/>
    <w:rsid w:val="00C943EE"/>
    <w:rsid w:val="00C9449E"/>
    <w:rsid w:val="00C9475F"/>
    <w:rsid w:val="00C948C4"/>
    <w:rsid w:val="00C94CAC"/>
    <w:rsid w:val="00C94E78"/>
    <w:rsid w:val="00C95047"/>
    <w:rsid w:val="00C9524C"/>
    <w:rsid w:val="00C95564"/>
    <w:rsid w:val="00C9596E"/>
    <w:rsid w:val="00C95D23"/>
    <w:rsid w:val="00C95DE1"/>
    <w:rsid w:val="00C962B5"/>
    <w:rsid w:val="00C9648B"/>
    <w:rsid w:val="00C9649C"/>
    <w:rsid w:val="00C965EF"/>
    <w:rsid w:val="00C96888"/>
    <w:rsid w:val="00C96B04"/>
    <w:rsid w:val="00C96C79"/>
    <w:rsid w:val="00C96FA1"/>
    <w:rsid w:val="00C973ED"/>
    <w:rsid w:val="00C97559"/>
    <w:rsid w:val="00C97687"/>
    <w:rsid w:val="00C97A51"/>
    <w:rsid w:val="00C97AB5"/>
    <w:rsid w:val="00C97AE8"/>
    <w:rsid w:val="00C97E1A"/>
    <w:rsid w:val="00C97E26"/>
    <w:rsid w:val="00C97FB5"/>
    <w:rsid w:val="00CA049E"/>
    <w:rsid w:val="00CA0553"/>
    <w:rsid w:val="00CA0A07"/>
    <w:rsid w:val="00CA0B7D"/>
    <w:rsid w:val="00CA0C53"/>
    <w:rsid w:val="00CA0D9C"/>
    <w:rsid w:val="00CA1377"/>
    <w:rsid w:val="00CA14EA"/>
    <w:rsid w:val="00CA16D9"/>
    <w:rsid w:val="00CA1B29"/>
    <w:rsid w:val="00CA1BA2"/>
    <w:rsid w:val="00CA1ECE"/>
    <w:rsid w:val="00CA24C9"/>
    <w:rsid w:val="00CA2575"/>
    <w:rsid w:val="00CA2682"/>
    <w:rsid w:val="00CA27CC"/>
    <w:rsid w:val="00CA2980"/>
    <w:rsid w:val="00CA2A0D"/>
    <w:rsid w:val="00CA2B0A"/>
    <w:rsid w:val="00CA2BB5"/>
    <w:rsid w:val="00CA2BBD"/>
    <w:rsid w:val="00CA2F2A"/>
    <w:rsid w:val="00CA3234"/>
    <w:rsid w:val="00CA33AD"/>
    <w:rsid w:val="00CA34C4"/>
    <w:rsid w:val="00CA368C"/>
    <w:rsid w:val="00CA3748"/>
    <w:rsid w:val="00CA3837"/>
    <w:rsid w:val="00CA3A60"/>
    <w:rsid w:val="00CA3D5A"/>
    <w:rsid w:val="00CA3F9E"/>
    <w:rsid w:val="00CA41F1"/>
    <w:rsid w:val="00CA4350"/>
    <w:rsid w:val="00CA47A0"/>
    <w:rsid w:val="00CA4C01"/>
    <w:rsid w:val="00CA4D8F"/>
    <w:rsid w:val="00CA4E58"/>
    <w:rsid w:val="00CA4EB2"/>
    <w:rsid w:val="00CA512C"/>
    <w:rsid w:val="00CA52F8"/>
    <w:rsid w:val="00CA5383"/>
    <w:rsid w:val="00CA5522"/>
    <w:rsid w:val="00CA58AE"/>
    <w:rsid w:val="00CA5D30"/>
    <w:rsid w:val="00CA6178"/>
    <w:rsid w:val="00CA635C"/>
    <w:rsid w:val="00CA66A1"/>
    <w:rsid w:val="00CA6EB9"/>
    <w:rsid w:val="00CA6FBA"/>
    <w:rsid w:val="00CA7238"/>
    <w:rsid w:val="00CA723B"/>
    <w:rsid w:val="00CA7483"/>
    <w:rsid w:val="00CA77CB"/>
    <w:rsid w:val="00CA7965"/>
    <w:rsid w:val="00CA7C71"/>
    <w:rsid w:val="00CA7C87"/>
    <w:rsid w:val="00CB0038"/>
    <w:rsid w:val="00CB00CD"/>
    <w:rsid w:val="00CB048A"/>
    <w:rsid w:val="00CB087A"/>
    <w:rsid w:val="00CB089C"/>
    <w:rsid w:val="00CB0BEF"/>
    <w:rsid w:val="00CB0CB4"/>
    <w:rsid w:val="00CB0E7A"/>
    <w:rsid w:val="00CB110B"/>
    <w:rsid w:val="00CB1393"/>
    <w:rsid w:val="00CB1507"/>
    <w:rsid w:val="00CB1ADD"/>
    <w:rsid w:val="00CB1C09"/>
    <w:rsid w:val="00CB1C3F"/>
    <w:rsid w:val="00CB20D3"/>
    <w:rsid w:val="00CB2609"/>
    <w:rsid w:val="00CB265B"/>
    <w:rsid w:val="00CB27C4"/>
    <w:rsid w:val="00CB299F"/>
    <w:rsid w:val="00CB2C88"/>
    <w:rsid w:val="00CB2F29"/>
    <w:rsid w:val="00CB2FF5"/>
    <w:rsid w:val="00CB3515"/>
    <w:rsid w:val="00CB354C"/>
    <w:rsid w:val="00CB35B9"/>
    <w:rsid w:val="00CB3617"/>
    <w:rsid w:val="00CB3811"/>
    <w:rsid w:val="00CB3833"/>
    <w:rsid w:val="00CB384F"/>
    <w:rsid w:val="00CB39CB"/>
    <w:rsid w:val="00CB39FE"/>
    <w:rsid w:val="00CB3EE9"/>
    <w:rsid w:val="00CB4136"/>
    <w:rsid w:val="00CB41F9"/>
    <w:rsid w:val="00CB4302"/>
    <w:rsid w:val="00CB445A"/>
    <w:rsid w:val="00CB467F"/>
    <w:rsid w:val="00CB47CB"/>
    <w:rsid w:val="00CB4B24"/>
    <w:rsid w:val="00CB4C67"/>
    <w:rsid w:val="00CB5CC8"/>
    <w:rsid w:val="00CB5D94"/>
    <w:rsid w:val="00CB61E5"/>
    <w:rsid w:val="00CB6274"/>
    <w:rsid w:val="00CB628D"/>
    <w:rsid w:val="00CB6387"/>
    <w:rsid w:val="00CB63E5"/>
    <w:rsid w:val="00CB6477"/>
    <w:rsid w:val="00CB6857"/>
    <w:rsid w:val="00CB6B49"/>
    <w:rsid w:val="00CB6CFE"/>
    <w:rsid w:val="00CB72DC"/>
    <w:rsid w:val="00CB7426"/>
    <w:rsid w:val="00CB7468"/>
    <w:rsid w:val="00CB74FF"/>
    <w:rsid w:val="00CB75A1"/>
    <w:rsid w:val="00CB7628"/>
    <w:rsid w:val="00CB78BA"/>
    <w:rsid w:val="00CB7903"/>
    <w:rsid w:val="00CB7A6A"/>
    <w:rsid w:val="00CB7B4C"/>
    <w:rsid w:val="00CB7B76"/>
    <w:rsid w:val="00CB7C5E"/>
    <w:rsid w:val="00CB7DC1"/>
    <w:rsid w:val="00CB7E10"/>
    <w:rsid w:val="00CB7E85"/>
    <w:rsid w:val="00CC0548"/>
    <w:rsid w:val="00CC07DB"/>
    <w:rsid w:val="00CC09FD"/>
    <w:rsid w:val="00CC0B8D"/>
    <w:rsid w:val="00CC0CBB"/>
    <w:rsid w:val="00CC0D42"/>
    <w:rsid w:val="00CC0E10"/>
    <w:rsid w:val="00CC0E74"/>
    <w:rsid w:val="00CC0F88"/>
    <w:rsid w:val="00CC11EF"/>
    <w:rsid w:val="00CC17D1"/>
    <w:rsid w:val="00CC1809"/>
    <w:rsid w:val="00CC180C"/>
    <w:rsid w:val="00CC18C7"/>
    <w:rsid w:val="00CC1BBA"/>
    <w:rsid w:val="00CC2218"/>
    <w:rsid w:val="00CC2304"/>
    <w:rsid w:val="00CC23FE"/>
    <w:rsid w:val="00CC24AF"/>
    <w:rsid w:val="00CC2685"/>
    <w:rsid w:val="00CC2886"/>
    <w:rsid w:val="00CC2A88"/>
    <w:rsid w:val="00CC2E12"/>
    <w:rsid w:val="00CC2E36"/>
    <w:rsid w:val="00CC3063"/>
    <w:rsid w:val="00CC30BD"/>
    <w:rsid w:val="00CC31C7"/>
    <w:rsid w:val="00CC31F1"/>
    <w:rsid w:val="00CC32E9"/>
    <w:rsid w:val="00CC3456"/>
    <w:rsid w:val="00CC3743"/>
    <w:rsid w:val="00CC380B"/>
    <w:rsid w:val="00CC3C69"/>
    <w:rsid w:val="00CC40A0"/>
    <w:rsid w:val="00CC423B"/>
    <w:rsid w:val="00CC4534"/>
    <w:rsid w:val="00CC45B3"/>
    <w:rsid w:val="00CC4718"/>
    <w:rsid w:val="00CC47A3"/>
    <w:rsid w:val="00CC4B20"/>
    <w:rsid w:val="00CC4CAA"/>
    <w:rsid w:val="00CC4DE1"/>
    <w:rsid w:val="00CC5131"/>
    <w:rsid w:val="00CC5378"/>
    <w:rsid w:val="00CC5798"/>
    <w:rsid w:val="00CC586B"/>
    <w:rsid w:val="00CC59A1"/>
    <w:rsid w:val="00CC5A9F"/>
    <w:rsid w:val="00CC5AD5"/>
    <w:rsid w:val="00CC5E79"/>
    <w:rsid w:val="00CC5E98"/>
    <w:rsid w:val="00CC6506"/>
    <w:rsid w:val="00CC6530"/>
    <w:rsid w:val="00CC6638"/>
    <w:rsid w:val="00CC6BE3"/>
    <w:rsid w:val="00CC6ED8"/>
    <w:rsid w:val="00CC72E6"/>
    <w:rsid w:val="00CC773B"/>
    <w:rsid w:val="00CC7A6A"/>
    <w:rsid w:val="00CC7B31"/>
    <w:rsid w:val="00CC7C6D"/>
    <w:rsid w:val="00CC7E64"/>
    <w:rsid w:val="00CC7EAD"/>
    <w:rsid w:val="00CD0236"/>
    <w:rsid w:val="00CD03D3"/>
    <w:rsid w:val="00CD0687"/>
    <w:rsid w:val="00CD072C"/>
    <w:rsid w:val="00CD0904"/>
    <w:rsid w:val="00CD09A7"/>
    <w:rsid w:val="00CD0AD5"/>
    <w:rsid w:val="00CD0CB5"/>
    <w:rsid w:val="00CD186B"/>
    <w:rsid w:val="00CD1981"/>
    <w:rsid w:val="00CD1A12"/>
    <w:rsid w:val="00CD1A15"/>
    <w:rsid w:val="00CD1B0D"/>
    <w:rsid w:val="00CD1B1C"/>
    <w:rsid w:val="00CD1D30"/>
    <w:rsid w:val="00CD20DB"/>
    <w:rsid w:val="00CD20F6"/>
    <w:rsid w:val="00CD2401"/>
    <w:rsid w:val="00CD244C"/>
    <w:rsid w:val="00CD24A1"/>
    <w:rsid w:val="00CD2633"/>
    <w:rsid w:val="00CD2667"/>
    <w:rsid w:val="00CD2AA6"/>
    <w:rsid w:val="00CD2E4C"/>
    <w:rsid w:val="00CD30B6"/>
    <w:rsid w:val="00CD30BB"/>
    <w:rsid w:val="00CD3149"/>
    <w:rsid w:val="00CD319C"/>
    <w:rsid w:val="00CD31BD"/>
    <w:rsid w:val="00CD3277"/>
    <w:rsid w:val="00CD33E9"/>
    <w:rsid w:val="00CD34A0"/>
    <w:rsid w:val="00CD3684"/>
    <w:rsid w:val="00CD375E"/>
    <w:rsid w:val="00CD3837"/>
    <w:rsid w:val="00CD39C6"/>
    <w:rsid w:val="00CD3CBD"/>
    <w:rsid w:val="00CD4058"/>
    <w:rsid w:val="00CD4304"/>
    <w:rsid w:val="00CD4325"/>
    <w:rsid w:val="00CD4551"/>
    <w:rsid w:val="00CD47C4"/>
    <w:rsid w:val="00CD4DA2"/>
    <w:rsid w:val="00CD4ED5"/>
    <w:rsid w:val="00CD5001"/>
    <w:rsid w:val="00CD5024"/>
    <w:rsid w:val="00CD5030"/>
    <w:rsid w:val="00CD532E"/>
    <w:rsid w:val="00CD53C5"/>
    <w:rsid w:val="00CD54CE"/>
    <w:rsid w:val="00CD5600"/>
    <w:rsid w:val="00CD5A60"/>
    <w:rsid w:val="00CD6167"/>
    <w:rsid w:val="00CD6172"/>
    <w:rsid w:val="00CD63FF"/>
    <w:rsid w:val="00CD6524"/>
    <w:rsid w:val="00CD6578"/>
    <w:rsid w:val="00CD6598"/>
    <w:rsid w:val="00CD6716"/>
    <w:rsid w:val="00CD6771"/>
    <w:rsid w:val="00CD6C6E"/>
    <w:rsid w:val="00CD6E62"/>
    <w:rsid w:val="00CD706D"/>
    <w:rsid w:val="00CD738D"/>
    <w:rsid w:val="00CD741C"/>
    <w:rsid w:val="00CD743D"/>
    <w:rsid w:val="00CD764C"/>
    <w:rsid w:val="00CD7ED4"/>
    <w:rsid w:val="00CD7F60"/>
    <w:rsid w:val="00CE03D0"/>
    <w:rsid w:val="00CE042A"/>
    <w:rsid w:val="00CE06E5"/>
    <w:rsid w:val="00CE07B7"/>
    <w:rsid w:val="00CE0979"/>
    <w:rsid w:val="00CE0BFE"/>
    <w:rsid w:val="00CE0D18"/>
    <w:rsid w:val="00CE0E0B"/>
    <w:rsid w:val="00CE0F6B"/>
    <w:rsid w:val="00CE1258"/>
    <w:rsid w:val="00CE126A"/>
    <w:rsid w:val="00CE1304"/>
    <w:rsid w:val="00CE1416"/>
    <w:rsid w:val="00CE144F"/>
    <w:rsid w:val="00CE1529"/>
    <w:rsid w:val="00CE1961"/>
    <w:rsid w:val="00CE19BB"/>
    <w:rsid w:val="00CE1BD5"/>
    <w:rsid w:val="00CE1F02"/>
    <w:rsid w:val="00CE2108"/>
    <w:rsid w:val="00CE2251"/>
    <w:rsid w:val="00CE24AF"/>
    <w:rsid w:val="00CE25A9"/>
    <w:rsid w:val="00CE28C8"/>
    <w:rsid w:val="00CE2AD9"/>
    <w:rsid w:val="00CE2D52"/>
    <w:rsid w:val="00CE2ECF"/>
    <w:rsid w:val="00CE2EED"/>
    <w:rsid w:val="00CE33A6"/>
    <w:rsid w:val="00CE34DB"/>
    <w:rsid w:val="00CE3527"/>
    <w:rsid w:val="00CE356D"/>
    <w:rsid w:val="00CE35AB"/>
    <w:rsid w:val="00CE35E4"/>
    <w:rsid w:val="00CE38DC"/>
    <w:rsid w:val="00CE3C1F"/>
    <w:rsid w:val="00CE3C3B"/>
    <w:rsid w:val="00CE3C52"/>
    <w:rsid w:val="00CE43C2"/>
    <w:rsid w:val="00CE4444"/>
    <w:rsid w:val="00CE4BA4"/>
    <w:rsid w:val="00CE4D86"/>
    <w:rsid w:val="00CE4F0D"/>
    <w:rsid w:val="00CE52A3"/>
    <w:rsid w:val="00CE543B"/>
    <w:rsid w:val="00CE59D6"/>
    <w:rsid w:val="00CE5A6F"/>
    <w:rsid w:val="00CE5B23"/>
    <w:rsid w:val="00CE5B4F"/>
    <w:rsid w:val="00CE5C0E"/>
    <w:rsid w:val="00CE642B"/>
    <w:rsid w:val="00CE661E"/>
    <w:rsid w:val="00CE662C"/>
    <w:rsid w:val="00CE66BB"/>
    <w:rsid w:val="00CE68A0"/>
    <w:rsid w:val="00CE6B15"/>
    <w:rsid w:val="00CE6D43"/>
    <w:rsid w:val="00CE6E4A"/>
    <w:rsid w:val="00CE713E"/>
    <w:rsid w:val="00CE7279"/>
    <w:rsid w:val="00CE72DB"/>
    <w:rsid w:val="00CE739B"/>
    <w:rsid w:val="00CE753B"/>
    <w:rsid w:val="00CE77DA"/>
    <w:rsid w:val="00CE7AEF"/>
    <w:rsid w:val="00CE7C35"/>
    <w:rsid w:val="00CE7CF7"/>
    <w:rsid w:val="00CE7DED"/>
    <w:rsid w:val="00CE7E57"/>
    <w:rsid w:val="00CE7F29"/>
    <w:rsid w:val="00CF009C"/>
    <w:rsid w:val="00CF0154"/>
    <w:rsid w:val="00CF0546"/>
    <w:rsid w:val="00CF084B"/>
    <w:rsid w:val="00CF0880"/>
    <w:rsid w:val="00CF08BD"/>
    <w:rsid w:val="00CF0A8F"/>
    <w:rsid w:val="00CF0BA7"/>
    <w:rsid w:val="00CF0D91"/>
    <w:rsid w:val="00CF103B"/>
    <w:rsid w:val="00CF11E5"/>
    <w:rsid w:val="00CF12A7"/>
    <w:rsid w:val="00CF1361"/>
    <w:rsid w:val="00CF1AED"/>
    <w:rsid w:val="00CF1B27"/>
    <w:rsid w:val="00CF1B90"/>
    <w:rsid w:val="00CF1CDA"/>
    <w:rsid w:val="00CF1D35"/>
    <w:rsid w:val="00CF23BE"/>
    <w:rsid w:val="00CF2624"/>
    <w:rsid w:val="00CF2661"/>
    <w:rsid w:val="00CF27AF"/>
    <w:rsid w:val="00CF29E8"/>
    <w:rsid w:val="00CF2C11"/>
    <w:rsid w:val="00CF301C"/>
    <w:rsid w:val="00CF3151"/>
    <w:rsid w:val="00CF3415"/>
    <w:rsid w:val="00CF38BC"/>
    <w:rsid w:val="00CF396E"/>
    <w:rsid w:val="00CF3A3C"/>
    <w:rsid w:val="00CF3AF1"/>
    <w:rsid w:val="00CF3C7B"/>
    <w:rsid w:val="00CF411B"/>
    <w:rsid w:val="00CF41B8"/>
    <w:rsid w:val="00CF47FA"/>
    <w:rsid w:val="00CF4833"/>
    <w:rsid w:val="00CF49B1"/>
    <w:rsid w:val="00CF4A09"/>
    <w:rsid w:val="00CF4A95"/>
    <w:rsid w:val="00CF4B2A"/>
    <w:rsid w:val="00CF4E42"/>
    <w:rsid w:val="00CF4E66"/>
    <w:rsid w:val="00CF55A4"/>
    <w:rsid w:val="00CF564A"/>
    <w:rsid w:val="00CF5742"/>
    <w:rsid w:val="00CF57E1"/>
    <w:rsid w:val="00CF5CF7"/>
    <w:rsid w:val="00CF60B6"/>
    <w:rsid w:val="00CF61BE"/>
    <w:rsid w:val="00CF6219"/>
    <w:rsid w:val="00CF68F7"/>
    <w:rsid w:val="00CF69A0"/>
    <w:rsid w:val="00CF6A1D"/>
    <w:rsid w:val="00CF6A70"/>
    <w:rsid w:val="00CF724F"/>
    <w:rsid w:val="00CF728B"/>
    <w:rsid w:val="00CF73A9"/>
    <w:rsid w:val="00CF74A8"/>
    <w:rsid w:val="00CF769C"/>
    <w:rsid w:val="00CF7794"/>
    <w:rsid w:val="00CF7814"/>
    <w:rsid w:val="00CF79C4"/>
    <w:rsid w:val="00CF7B1B"/>
    <w:rsid w:val="00CF7B3F"/>
    <w:rsid w:val="00CF7D00"/>
    <w:rsid w:val="00CF7DBB"/>
    <w:rsid w:val="00D0018A"/>
    <w:rsid w:val="00D00229"/>
    <w:rsid w:val="00D004BA"/>
    <w:rsid w:val="00D00581"/>
    <w:rsid w:val="00D005EE"/>
    <w:rsid w:val="00D00768"/>
    <w:rsid w:val="00D007A8"/>
    <w:rsid w:val="00D00B0E"/>
    <w:rsid w:val="00D00B99"/>
    <w:rsid w:val="00D00D84"/>
    <w:rsid w:val="00D00E84"/>
    <w:rsid w:val="00D00EBC"/>
    <w:rsid w:val="00D00EE6"/>
    <w:rsid w:val="00D010F9"/>
    <w:rsid w:val="00D01304"/>
    <w:rsid w:val="00D01646"/>
    <w:rsid w:val="00D01719"/>
    <w:rsid w:val="00D019D6"/>
    <w:rsid w:val="00D01AE6"/>
    <w:rsid w:val="00D01AFD"/>
    <w:rsid w:val="00D01F92"/>
    <w:rsid w:val="00D0216F"/>
    <w:rsid w:val="00D02240"/>
    <w:rsid w:val="00D02467"/>
    <w:rsid w:val="00D02492"/>
    <w:rsid w:val="00D026A1"/>
    <w:rsid w:val="00D02BDF"/>
    <w:rsid w:val="00D02E49"/>
    <w:rsid w:val="00D0312D"/>
    <w:rsid w:val="00D03277"/>
    <w:rsid w:val="00D03315"/>
    <w:rsid w:val="00D035C2"/>
    <w:rsid w:val="00D038DF"/>
    <w:rsid w:val="00D038FF"/>
    <w:rsid w:val="00D03B00"/>
    <w:rsid w:val="00D03E96"/>
    <w:rsid w:val="00D03F2A"/>
    <w:rsid w:val="00D03FAB"/>
    <w:rsid w:val="00D040AC"/>
    <w:rsid w:val="00D043D9"/>
    <w:rsid w:val="00D0440A"/>
    <w:rsid w:val="00D04437"/>
    <w:rsid w:val="00D0447C"/>
    <w:rsid w:val="00D04617"/>
    <w:rsid w:val="00D0498E"/>
    <w:rsid w:val="00D04B69"/>
    <w:rsid w:val="00D04C47"/>
    <w:rsid w:val="00D04F67"/>
    <w:rsid w:val="00D051B2"/>
    <w:rsid w:val="00D053A8"/>
    <w:rsid w:val="00D057D4"/>
    <w:rsid w:val="00D05807"/>
    <w:rsid w:val="00D05A58"/>
    <w:rsid w:val="00D05BEC"/>
    <w:rsid w:val="00D05F0B"/>
    <w:rsid w:val="00D06399"/>
    <w:rsid w:val="00D06422"/>
    <w:rsid w:val="00D064EB"/>
    <w:rsid w:val="00D06518"/>
    <w:rsid w:val="00D06732"/>
    <w:rsid w:val="00D06860"/>
    <w:rsid w:val="00D0697B"/>
    <w:rsid w:val="00D06984"/>
    <w:rsid w:val="00D06D36"/>
    <w:rsid w:val="00D06F44"/>
    <w:rsid w:val="00D07462"/>
    <w:rsid w:val="00D07468"/>
    <w:rsid w:val="00D07787"/>
    <w:rsid w:val="00D077F3"/>
    <w:rsid w:val="00D07BA3"/>
    <w:rsid w:val="00D07F55"/>
    <w:rsid w:val="00D100BE"/>
    <w:rsid w:val="00D1048B"/>
    <w:rsid w:val="00D10FBF"/>
    <w:rsid w:val="00D111D9"/>
    <w:rsid w:val="00D11476"/>
    <w:rsid w:val="00D11536"/>
    <w:rsid w:val="00D11795"/>
    <w:rsid w:val="00D119DD"/>
    <w:rsid w:val="00D11DF1"/>
    <w:rsid w:val="00D11FA8"/>
    <w:rsid w:val="00D12331"/>
    <w:rsid w:val="00D12561"/>
    <w:rsid w:val="00D12FE4"/>
    <w:rsid w:val="00D130D0"/>
    <w:rsid w:val="00D1318E"/>
    <w:rsid w:val="00D131FD"/>
    <w:rsid w:val="00D135D2"/>
    <w:rsid w:val="00D136F5"/>
    <w:rsid w:val="00D13A7E"/>
    <w:rsid w:val="00D13F0B"/>
    <w:rsid w:val="00D14665"/>
    <w:rsid w:val="00D14794"/>
    <w:rsid w:val="00D14A71"/>
    <w:rsid w:val="00D14B27"/>
    <w:rsid w:val="00D14B76"/>
    <w:rsid w:val="00D14B90"/>
    <w:rsid w:val="00D14BF4"/>
    <w:rsid w:val="00D14EC6"/>
    <w:rsid w:val="00D14FD3"/>
    <w:rsid w:val="00D15131"/>
    <w:rsid w:val="00D1549E"/>
    <w:rsid w:val="00D155B8"/>
    <w:rsid w:val="00D155F7"/>
    <w:rsid w:val="00D1588A"/>
    <w:rsid w:val="00D15B34"/>
    <w:rsid w:val="00D15B83"/>
    <w:rsid w:val="00D15E34"/>
    <w:rsid w:val="00D16051"/>
    <w:rsid w:val="00D167EA"/>
    <w:rsid w:val="00D16B0F"/>
    <w:rsid w:val="00D17188"/>
    <w:rsid w:val="00D17189"/>
    <w:rsid w:val="00D17415"/>
    <w:rsid w:val="00D17850"/>
    <w:rsid w:val="00D17ABD"/>
    <w:rsid w:val="00D17E02"/>
    <w:rsid w:val="00D17E07"/>
    <w:rsid w:val="00D2003E"/>
    <w:rsid w:val="00D2005A"/>
    <w:rsid w:val="00D20151"/>
    <w:rsid w:val="00D2026A"/>
    <w:rsid w:val="00D20282"/>
    <w:rsid w:val="00D204F6"/>
    <w:rsid w:val="00D20720"/>
    <w:rsid w:val="00D20744"/>
    <w:rsid w:val="00D209F0"/>
    <w:rsid w:val="00D20AFE"/>
    <w:rsid w:val="00D20C8E"/>
    <w:rsid w:val="00D20CFC"/>
    <w:rsid w:val="00D20E08"/>
    <w:rsid w:val="00D20E65"/>
    <w:rsid w:val="00D211C6"/>
    <w:rsid w:val="00D2158A"/>
    <w:rsid w:val="00D21A8C"/>
    <w:rsid w:val="00D21B4E"/>
    <w:rsid w:val="00D21BB2"/>
    <w:rsid w:val="00D22109"/>
    <w:rsid w:val="00D222A9"/>
    <w:rsid w:val="00D22A83"/>
    <w:rsid w:val="00D22BB0"/>
    <w:rsid w:val="00D22D99"/>
    <w:rsid w:val="00D22F1C"/>
    <w:rsid w:val="00D22F78"/>
    <w:rsid w:val="00D23145"/>
    <w:rsid w:val="00D23AA6"/>
    <w:rsid w:val="00D23CE7"/>
    <w:rsid w:val="00D23D66"/>
    <w:rsid w:val="00D240D4"/>
    <w:rsid w:val="00D2426A"/>
    <w:rsid w:val="00D24286"/>
    <w:rsid w:val="00D242BA"/>
    <w:rsid w:val="00D24484"/>
    <w:rsid w:val="00D24578"/>
    <w:rsid w:val="00D2461E"/>
    <w:rsid w:val="00D24725"/>
    <w:rsid w:val="00D248C1"/>
    <w:rsid w:val="00D2495F"/>
    <w:rsid w:val="00D249B0"/>
    <w:rsid w:val="00D249E5"/>
    <w:rsid w:val="00D24A94"/>
    <w:rsid w:val="00D24FD0"/>
    <w:rsid w:val="00D2503A"/>
    <w:rsid w:val="00D2555B"/>
    <w:rsid w:val="00D2572E"/>
    <w:rsid w:val="00D25954"/>
    <w:rsid w:val="00D259DE"/>
    <w:rsid w:val="00D25BAE"/>
    <w:rsid w:val="00D26096"/>
    <w:rsid w:val="00D262F1"/>
    <w:rsid w:val="00D2647A"/>
    <w:rsid w:val="00D2660E"/>
    <w:rsid w:val="00D2670D"/>
    <w:rsid w:val="00D26729"/>
    <w:rsid w:val="00D26773"/>
    <w:rsid w:val="00D2690A"/>
    <w:rsid w:val="00D2692D"/>
    <w:rsid w:val="00D2692E"/>
    <w:rsid w:val="00D26BE8"/>
    <w:rsid w:val="00D26FF1"/>
    <w:rsid w:val="00D270E4"/>
    <w:rsid w:val="00D271A7"/>
    <w:rsid w:val="00D2744B"/>
    <w:rsid w:val="00D279D1"/>
    <w:rsid w:val="00D27AC6"/>
    <w:rsid w:val="00D27B53"/>
    <w:rsid w:val="00D27F25"/>
    <w:rsid w:val="00D300E5"/>
    <w:rsid w:val="00D300FB"/>
    <w:rsid w:val="00D30215"/>
    <w:rsid w:val="00D30563"/>
    <w:rsid w:val="00D305FA"/>
    <w:rsid w:val="00D3066A"/>
    <w:rsid w:val="00D306ED"/>
    <w:rsid w:val="00D30A3C"/>
    <w:rsid w:val="00D30DD1"/>
    <w:rsid w:val="00D30F48"/>
    <w:rsid w:val="00D31053"/>
    <w:rsid w:val="00D3107F"/>
    <w:rsid w:val="00D3109B"/>
    <w:rsid w:val="00D31333"/>
    <w:rsid w:val="00D314F2"/>
    <w:rsid w:val="00D31794"/>
    <w:rsid w:val="00D31A9B"/>
    <w:rsid w:val="00D31D69"/>
    <w:rsid w:val="00D31EA0"/>
    <w:rsid w:val="00D322AB"/>
    <w:rsid w:val="00D324AC"/>
    <w:rsid w:val="00D32555"/>
    <w:rsid w:val="00D325E8"/>
    <w:rsid w:val="00D3262D"/>
    <w:rsid w:val="00D329B3"/>
    <w:rsid w:val="00D329E9"/>
    <w:rsid w:val="00D32A49"/>
    <w:rsid w:val="00D32C73"/>
    <w:rsid w:val="00D32E63"/>
    <w:rsid w:val="00D33066"/>
    <w:rsid w:val="00D33271"/>
    <w:rsid w:val="00D333C1"/>
    <w:rsid w:val="00D334BB"/>
    <w:rsid w:val="00D33543"/>
    <w:rsid w:val="00D33721"/>
    <w:rsid w:val="00D33725"/>
    <w:rsid w:val="00D33768"/>
    <w:rsid w:val="00D33803"/>
    <w:rsid w:val="00D33848"/>
    <w:rsid w:val="00D3384A"/>
    <w:rsid w:val="00D338D6"/>
    <w:rsid w:val="00D33908"/>
    <w:rsid w:val="00D33A0E"/>
    <w:rsid w:val="00D33BB2"/>
    <w:rsid w:val="00D33F85"/>
    <w:rsid w:val="00D347C7"/>
    <w:rsid w:val="00D348B7"/>
    <w:rsid w:val="00D348F0"/>
    <w:rsid w:val="00D34A38"/>
    <w:rsid w:val="00D34A63"/>
    <w:rsid w:val="00D34AFD"/>
    <w:rsid w:val="00D34C21"/>
    <w:rsid w:val="00D34CB1"/>
    <w:rsid w:val="00D34D8B"/>
    <w:rsid w:val="00D34F88"/>
    <w:rsid w:val="00D3505A"/>
    <w:rsid w:val="00D351BF"/>
    <w:rsid w:val="00D3541A"/>
    <w:rsid w:val="00D358C4"/>
    <w:rsid w:val="00D359EF"/>
    <w:rsid w:val="00D35D1F"/>
    <w:rsid w:val="00D35EB8"/>
    <w:rsid w:val="00D35EF4"/>
    <w:rsid w:val="00D35F68"/>
    <w:rsid w:val="00D36180"/>
    <w:rsid w:val="00D361B8"/>
    <w:rsid w:val="00D36491"/>
    <w:rsid w:val="00D365B5"/>
    <w:rsid w:val="00D366A2"/>
    <w:rsid w:val="00D366F1"/>
    <w:rsid w:val="00D36C14"/>
    <w:rsid w:val="00D36C4D"/>
    <w:rsid w:val="00D36F4B"/>
    <w:rsid w:val="00D36FAA"/>
    <w:rsid w:val="00D3703D"/>
    <w:rsid w:val="00D37303"/>
    <w:rsid w:val="00D3731E"/>
    <w:rsid w:val="00D37424"/>
    <w:rsid w:val="00D376BA"/>
    <w:rsid w:val="00D37C5F"/>
    <w:rsid w:val="00D404BE"/>
    <w:rsid w:val="00D40550"/>
    <w:rsid w:val="00D40862"/>
    <w:rsid w:val="00D40885"/>
    <w:rsid w:val="00D40981"/>
    <w:rsid w:val="00D40B9E"/>
    <w:rsid w:val="00D40CCA"/>
    <w:rsid w:val="00D40D57"/>
    <w:rsid w:val="00D40E63"/>
    <w:rsid w:val="00D40EEC"/>
    <w:rsid w:val="00D41001"/>
    <w:rsid w:val="00D4109E"/>
    <w:rsid w:val="00D410E8"/>
    <w:rsid w:val="00D41158"/>
    <w:rsid w:val="00D4116E"/>
    <w:rsid w:val="00D415F3"/>
    <w:rsid w:val="00D4192B"/>
    <w:rsid w:val="00D41937"/>
    <w:rsid w:val="00D41AE5"/>
    <w:rsid w:val="00D41B34"/>
    <w:rsid w:val="00D41E36"/>
    <w:rsid w:val="00D422C7"/>
    <w:rsid w:val="00D4251B"/>
    <w:rsid w:val="00D427E4"/>
    <w:rsid w:val="00D42846"/>
    <w:rsid w:val="00D42A00"/>
    <w:rsid w:val="00D42ACE"/>
    <w:rsid w:val="00D430B8"/>
    <w:rsid w:val="00D431EE"/>
    <w:rsid w:val="00D43520"/>
    <w:rsid w:val="00D43654"/>
    <w:rsid w:val="00D439C1"/>
    <w:rsid w:val="00D43A2F"/>
    <w:rsid w:val="00D43C07"/>
    <w:rsid w:val="00D43C3E"/>
    <w:rsid w:val="00D43C7A"/>
    <w:rsid w:val="00D43E49"/>
    <w:rsid w:val="00D43EE1"/>
    <w:rsid w:val="00D44076"/>
    <w:rsid w:val="00D4478F"/>
    <w:rsid w:val="00D447ED"/>
    <w:rsid w:val="00D447FA"/>
    <w:rsid w:val="00D4496C"/>
    <w:rsid w:val="00D44B9E"/>
    <w:rsid w:val="00D44E77"/>
    <w:rsid w:val="00D44EBF"/>
    <w:rsid w:val="00D451B8"/>
    <w:rsid w:val="00D4545E"/>
    <w:rsid w:val="00D4555B"/>
    <w:rsid w:val="00D4568F"/>
    <w:rsid w:val="00D45759"/>
    <w:rsid w:val="00D458B0"/>
    <w:rsid w:val="00D45E15"/>
    <w:rsid w:val="00D45E32"/>
    <w:rsid w:val="00D45EE8"/>
    <w:rsid w:val="00D46004"/>
    <w:rsid w:val="00D4619E"/>
    <w:rsid w:val="00D461C2"/>
    <w:rsid w:val="00D461CF"/>
    <w:rsid w:val="00D468C2"/>
    <w:rsid w:val="00D46B65"/>
    <w:rsid w:val="00D46E5E"/>
    <w:rsid w:val="00D46EDA"/>
    <w:rsid w:val="00D4709C"/>
    <w:rsid w:val="00D473CD"/>
    <w:rsid w:val="00D479A3"/>
    <w:rsid w:val="00D47A9F"/>
    <w:rsid w:val="00D47AC1"/>
    <w:rsid w:val="00D47C0F"/>
    <w:rsid w:val="00D47EA4"/>
    <w:rsid w:val="00D5012E"/>
    <w:rsid w:val="00D50228"/>
    <w:rsid w:val="00D5033D"/>
    <w:rsid w:val="00D50844"/>
    <w:rsid w:val="00D50B8A"/>
    <w:rsid w:val="00D50DF5"/>
    <w:rsid w:val="00D5113B"/>
    <w:rsid w:val="00D5120B"/>
    <w:rsid w:val="00D517B4"/>
    <w:rsid w:val="00D51852"/>
    <w:rsid w:val="00D519E8"/>
    <w:rsid w:val="00D51B65"/>
    <w:rsid w:val="00D51C98"/>
    <w:rsid w:val="00D51CDF"/>
    <w:rsid w:val="00D51D36"/>
    <w:rsid w:val="00D51FCC"/>
    <w:rsid w:val="00D52326"/>
    <w:rsid w:val="00D523EA"/>
    <w:rsid w:val="00D5256A"/>
    <w:rsid w:val="00D52697"/>
    <w:rsid w:val="00D527D3"/>
    <w:rsid w:val="00D52833"/>
    <w:rsid w:val="00D52A35"/>
    <w:rsid w:val="00D52AB9"/>
    <w:rsid w:val="00D52AC7"/>
    <w:rsid w:val="00D52E93"/>
    <w:rsid w:val="00D53021"/>
    <w:rsid w:val="00D531F3"/>
    <w:rsid w:val="00D532AC"/>
    <w:rsid w:val="00D53495"/>
    <w:rsid w:val="00D534F2"/>
    <w:rsid w:val="00D53821"/>
    <w:rsid w:val="00D5389F"/>
    <w:rsid w:val="00D53980"/>
    <w:rsid w:val="00D53DEC"/>
    <w:rsid w:val="00D53F75"/>
    <w:rsid w:val="00D54265"/>
    <w:rsid w:val="00D547F3"/>
    <w:rsid w:val="00D54870"/>
    <w:rsid w:val="00D548A2"/>
    <w:rsid w:val="00D54979"/>
    <w:rsid w:val="00D54C4E"/>
    <w:rsid w:val="00D54E04"/>
    <w:rsid w:val="00D54E70"/>
    <w:rsid w:val="00D54EA7"/>
    <w:rsid w:val="00D54F33"/>
    <w:rsid w:val="00D550D4"/>
    <w:rsid w:val="00D55CEB"/>
    <w:rsid w:val="00D55D7F"/>
    <w:rsid w:val="00D55F4E"/>
    <w:rsid w:val="00D55F80"/>
    <w:rsid w:val="00D561DB"/>
    <w:rsid w:val="00D56377"/>
    <w:rsid w:val="00D56424"/>
    <w:rsid w:val="00D56497"/>
    <w:rsid w:val="00D56534"/>
    <w:rsid w:val="00D5653F"/>
    <w:rsid w:val="00D56648"/>
    <w:rsid w:val="00D5674F"/>
    <w:rsid w:val="00D568D3"/>
    <w:rsid w:val="00D56AB8"/>
    <w:rsid w:val="00D56B32"/>
    <w:rsid w:val="00D56B83"/>
    <w:rsid w:val="00D56C63"/>
    <w:rsid w:val="00D56E14"/>
    <w:rsid w:val="00D56E6F"/>
    <w:rsid w:val="00D56E93"/>
    <w:rsid w:val="00D56F56"/>
    <w:rsid w:val="00D575BA"/>
    <w:rsid w:val="00D57603"/>
    <w:rsid w:val="00D576D1"/>
    <w:rsid w:val="00D57781"/>
    <w:rsid w:val="00D57B08"/>
    <w:rsid w:val="00D60034"/>
    <w:rsid w:val="00D6007B"/>
    <w:rsid w:val="00D60744"/>
    <w:rsid w:val="00D6084D"/>
    <w:rsid w:val="00D60A56"/>
    <w:rsid w:val="00D60AC6"/>
    <w:rsid w:val="00D613A0"/>
    <w:rsid w:val="00D6150D"/>
    <w:rsid w:val="00D6150E"/>
    <w:rsid w:val="00D6151B"/>
    <w:rsid w:val="00D616E3"/>
    <w:rsid w:val="00D61AB9"/>
    <w:rsid w:val="00D61D09"/>
    <w:rsid w:val="00D61DAE"/>
    <w:rsid w:val="00D62043"/>
    <w:rsid w:val="00D62439"/>
    <w:rsid w:val="00D624CE"/>
    <w:rsid w:val="00D624FD"/>
    <w:rsid w:val="00D6267D"/>
    <w:rsid w:val="00D626AD"/>
    <w:rsid w:val="00D62891"/>
    <w:rsid w:val="00D628FB"/>
    <w:rsid w:val="00D62C9B"/>
    <w:rsid w:val="00D62DF3"/>
    <w:rsid w:val="00D62F09"/>
    <w:rsid w:val="00D62FFB"/>
    <w:rsid w:val="00D634B3"/>
    <w:rsid w:val="00D63BEF"/>
    <w:rsid w:val="00D63D9B"/>
    <w:rsid w:val="00D63EC7"/>
    <w:rsid w:val="00D6409E"/>
    <w:rsid w:val="00D648DD"/>
    <w:rsid w:val="00D64AF2"/>
    <w:rsid w:val="00D64C50"/>
    <w:rsid w:val="00D64C55"/>
    <w:rsid w:val="00D64CBE"/>
    <w:rsid w:val="00D652C8"/>
    <w:rsid w:val="00D657EB"/>
    <w:rsid w:val="00D65A1B"/>
    <w:rsid w:val="00D65B8E"/>
    <w:rsid w:val="00D666A5"/>
    <w:rsid w:val="00D66743"/>
    <w:rsid w:val="00D66764"/>
    <w:rsid w:val="00D66B8C"/>
    <w:rsid w:val="00D66C2F"/>
    <w:rsid w:val="00D66F01"/>
    <w:rsid w:val="00D66F91"/>
    <w:rsid w:val="00D67055"/>
    <w:rsid w:val="00D67201"/>
    <w:rsid w:val="00D67514"/>
    <w:rsid w:val="00D67518"/>
    <w:rsid w:val="00D67689"/>
    <w:rsid w:val="00D67789"/>
    <w:rsid w:val="00D67DED"/>
    <w:rsid w:val="00D67ECB"/>
    <w:rsid w:val="00D7018B"/>
    <w:rsid w:val="00D70199"/>
    <w:rsid w:val="00D708F4"/>
    <w:rsid w:val="00D70A09"/>
    <w:rsid w:val="00D70AA8"/>
    <w:rsid w:val="00D70C3A"/>
    <w:rsid w:val="00D70C9D"/>
    <w:rsid w:val="00D70CCB"/>
    <w:rsid w:val="00D71074"/>
    <w:rsid w:val="00D7144C"/>
    <w:rsid w:val="00D716DC"/>
    <w:rsid w:val="00D7173A"/>
    <w:rsid w:val="00D7180A"/>
    <w:rsid w:val="00D718D8"/>
    <w:rsid w:val="00D71A33"/>
    <w:rsid w:val="00D71AC7"/>
    <w:rsid w:val="00D71DD3"/>
    <w:rsid w:val="00D71F3F"/>
    <w:rsid w:val="00D72003"/>
    <w:rsid w:val="00D720B2"/>
    <w:rsid w:val="00D72103"/>
    <w:rsid w:val="00D7212C"/>
    <w:rsid w:val="00D72CBF"/>
    <w:rsid w:val="00D72DE5"/>
    <w:rsid w:val="00D72EAD"/>
    <w:rsid w:val="00D730F8"/>
    <w:rsid w:val="00D73510"/>
    <w:rsid w:val="00D735A4"/>
    <w:rsid w:val="00D738D7"/>
    <w:rsid w:val="00D7395C"/>
    <w:rsid w:val="00D739D3"/>
    <w:rsid w:val="00D73B80"/>
    <w:rsid w:val="00D73BA2"/>
    <w:rsid w:val="00D73E14"/>
    <w:rsid w:val="00D73F48"/>
    <w:rsid w:val="00D74163"/>
    <w:rsid w:val="00D74172"/>
    <w:rsid w:val="00D741F2"/>
    <w:rsid w:val="00D74365"/>
    <w:rsid w:val="00D744F1"/>
    <w:rsid w:val="00D74721"/>
    <w:rsid w:val="00D7485B"/>
    <w:rsid w:val="00D74B30"/>
    <w:rsid w:val="00D74BDC"/>
    <w:rsid w:val="00D74EDB"/>
    <w:rsid w:val="00D74F19"/>
    <w:rsid w:val="00D74F85"/>
    <w:rsid w:val="00D752D5"/>
    <w:rsid w:val="00D75736"/>
    <w:rsid w:val="00D758D8"/>
    <w:rsid w:val="00D75C9D"/>
    <w:rsid w:val="00D75EBA"/>
    <w:rsid w:val="00D7671A"/>
    <w:rsid w:val="00D76795"/>
    <w:rsid w:val="00D76907"/>
    <w:rsid w:val="00D76C94"/>
    <w:rsid w:val="00D76EDA"/>
    <w:rsid w:val="00D7700D"/>
    <w:rsid w:val="00D77014"/>
    <w:rsid w:val="00D77184"/>
    <w:rsid w:val="00D774C2"/>
    <w:rsid w:val="00D7765A"/>
    <w:rsid w:val="00D776FD"/>
    <w:rsid w:val="00D7771E"/>
    <w:rsid w:val="00D77CBA"/>
    <w:rsid w:val="00D77DAA"/>
    <w:rsid w:val="00D803A7"/>
    <w:rsid w:val="00D80609"/>
    <w:rsid w:val="00D8066F"/>
    <w:rsid w:val="00D8079F"/>
    <w:rsid w:val="00D8084D"/>
    <w:rsid w:val="00D80957"/>
    <w:rsid w:val="00D80BAE"/>
    <w:rsid w:val="00D80D54"/>
    <w:rsid w:val="00D812AB"/>
    <w:rsid w:val="00D81BA1"/>
    <w:rsid w:val="00D81CF4"/>
    <w:rsid w:val="00D82530"/>
    <w:rsid w:val="00D826E4"/>
    <w:rsid w:val="00D8291A"/>
    <w:rsid w:val="00D82B87"/>
    <w:rsid w:val="00D82E88"/>
    <w:rsid w:val="00D82F6F"/>
    <w:rsid w:val="00D83317"/>
    <w:rsid w:val="00D83594"/>
    <w:rsid w:val="00D8388F"/>
    <w:rsid w:val="00D838BD"/>
    <w:rsid w:val="00D839DC"/>
    <w:rsid w:val="00D83C45"/>
    <w:rsid w:val="00D83DE9"/>
    <w:rsid w:val="00D83DF7"/>
    <w:rsid w:val="00D84093"/>
    <w:rsid w:val="00D8409C"/>
    <w:rsid w:val="00D841D6"/>
    <w:rsid w:val="00D842A7"/>
    <w:rsid w:val="00D842EE"/>
    <w:rsid w:val="00D8431B"/>
    <w:rsid w:val="00D844B3"/>
    <w:rsid w:val="00D847A9"/>
    <w:rsid w:val="00D84A0C"/>
    <w:rsid w:val="00D84C33"/>
    <w:rsid w:val="00D85003"/>
    <w:rsid w:val="00D8509C"/>
    <w:rsid w:val="00D853CE"/>
    <w:rsid w:val="00D856B9"/>
    <w:rsid w:val="00D85C1D"/>
    <w:rsid w:val="00D85F12"/>
    <w:rsid w:val="00D86085"/>
    <w:rsid w:val="00D863DE"/>
    <w:rsid w:val="00D866C7"/>
    <w:rsid w:val="00D868EB"/>
    <w:rsid w:val="00D868FF"/>
    <w:rsid w:val="00D86BC2"/>
    <w:rsid w:val="00D86C48"/>
    <w:rsid w:val="00D871EC"/>
    <w:rsid w:val="00D87402"/>
    <w:rsid w:val="00D874BF"/>
    <w:rsid w:val="00D874C7"/>
    <w:rsid w:val="00D874E9"/>
    <w:rsid w:val="00D87504"/>
    <w:rsid w:val="00D875C4"/>
    <w:rsid w:val="00D875C5"/>
    <w:rsid w:val="00D877DF"/>
    <w:rsid w:val="00D879E6"/>
    <w:rsid w:val="00D87C87"/>
    <w:rsid w:val="00D87EEF"/>
    <w:rsid w:val="00D9010E"/>
    <w:rsid w:val="00D90209"/>
    <w:rsid w:val="00D906B9"/>
    <w:rsid w:val="00D90A2B"/>
    <w:rsid w:val="00D90AC7"/>
    <w:rsid w:val="00D90DA2"/>
    <w:rsid w:val="00D90DF8"/>
    <w:rsid w:val="00D90EAD"/>
    <w:rsid w:val="00D90F0F"/>
    <w:rsid w:val="00D90F19"/>
    <w:rsid w:val="00D915BF"/>
    <w:rsid w:val="00D91902"/>
    <w:rsid w:val="00D91952"/>
    <w:rsid w:val="00D91A30"/>
    <w:rsid w:val="00D91C1C"/>
    <w:rsid w:val="00D91FC2"/>
    <w:rsid w:val="00D92613"/>
    <w:rsid w:val="00D92614"/>
    <w:rsid w:val="00D92770"/>
    <w:rsid w:val="00D92833"/>
    <w:rsid w:val="00D93312"/>
    <w:rsid w:val="00D934DC"/>
    <w:rsid w:val="00D93615"/>
    <w:rsid w:val="00D9365C"/>
    <w:rsid w:val="00D938AF"/>
    <w:rsid w:val="00D93A45"/>
    <w:rsid w:val="00D93ADB"/>
    <w:rsid w:val="00D93CA7"/>
    <w:rsid w:val="00D941CD"/>
    <w:rsid w:val="00D94B29"/>
    <w:rsid w:val="00D94E2C"/>
    <w:rsid w:val="00D95142"/>
    <w:rsid w:val="00D952B5"/>
    <w:rsid w:val="00D953DF"/>
    <w:rsid w:val="00D954DA"/>
    <w:rsid w:val="00D957E0"/>
    <w:rsid w:val="00D959FE"/>
    <w:rsid w:val="00D95A2F"/>
    <w:rsid w:val="00D95B91"/>
    <w:rsid w:val="00D95C8C"/>
    <w:rsid w:val="00D95D48"/>
    <w:rsid w:val="00D962E8"/>
    <w:rsid w:val="00D9641B"/>
    <w:rsid w:val="00D96442"/>
    <w:rsid w:val="00D96544"/>
    <w:rsid w:val="00D966FF"/>
    <w:rsid w:val="00D96749"/>
    <w:rsid w:val="00D96870"/>
    <w:rsid w:val="00D9692C"/>
    <w:rsid w:val="00D96D11"/>
    <w:rsid w:val="00D96D3A"/>
    <w:rsid w:val="00D96E1A"/>
    <w:rsid w:val="00D96E25"/>
    <w:rsid w:val="00D971B8"/>
    <w:rsid w:val="00D973C9"/>
    <w:rsid w:val="00D9755E"/>
    <w:rsid w:val="00D97CE2"/>
    <w:rsid w:val="00DA008E"/>
    <w:rsid w:val="00DA016F"/>
    <w:rsid w:val="00DA02C3"/>
    <w:rsid w:val="00DA045C"/>
    <w:rsid w:val="00DA0698"/>
    <w:rsid w:val="00DA06FC"/>
    <w:rsid w:val="00DA081B"/>
    <w:rsid w:val="00DA0F70"/>
    <w:rsid w:val="00DA1183"/>
    <w:rsid w:val="00DA11C1"/>
    <w:rsid w:val="00DA1217"/>
    <w:rsid w:val="00DA152B"/>
    <w:rsid w:val="00DA1982"/>
    <w:rsid w:val="00DA200A"/>
    <w:rsid w:val="00DA2439"/>
    <w:rsid w:val="00DA251B"/>
    <w:rsid w:val="00DA25BD"/>
    <w:rsid w:val="00DA2718"/>
    <w:rsid w:val="00DA27C8"/>
    <w:rsid w:val="00DA2859"/>
    <w:rsid w:val="00DA2DA7"/>
    <w:rsid w:val="00DA2E7E"/>
    <w:rsid w:val="00DA307E"/>
    <w:rsid w:val="00DA3442"/>
    <w:rsid w:val="00DA34AD"/>
    <w:rsid w:val="00DA37CD"/>
    <w:rsid w:val="00DA3AFE"/>
    <w:rsid w:val="00DA3CE1"/>
    <w:rsid w:val="00DA3D00"/>
    <w:rsid w:val="00DA41C8"/>
    <w:rsid w:val="00DA44D5"/>
    <w:rsid w:val="00DA44F8"/>
    <w:rsid w:val="00DA4756"/>
    <w:rsid w:val="00DA4AD9"/>
    <w:rsid w:val="00DA4BFE"/>
    <w:rsid w:val="00DA4F71"/>
    <w:rsid w:val="00DA5051"/>
    <w:rsid w:val="00DA554D"/>
    <w:rsid w:val="00DA55F5"/>
    <w:rsid w:val="00DA5A51"/>
    <w:rsid w:val="00DA5A6B"/>
    <w:rsid w:val="00DA5C35"/>
    <w:rsid w:val="00DA5CFE"/>
    <w:rsid w:val="00DA5FD0"/>
    <w:rsid w:val="00DA604C"/>
    <w:rsid w:val="00DA60B5"/>
    <w:rsid w:val="00DA612A"/>
    <w:rsid w:val="00DA61C8"/>
    <w:rsid w:val="00DA6276"/>
    <w:rsid w:val="00DA6379"/>
    <w:rsid w:val="00DA69BB"/>
    <w:rsid w:val="00DA6B30"/>
    <w:rsid w:val="00DA6BD4"/>
    <w:rsid w:val="00DA6D00"/>
    <w:rsid w:val="00DA70E2"/>
    <w:rsid w:val="00DA71F0"/>
    <w:rsid w:val="00DA7337"/>
    <w:rsid w:val="00DA78FA"/>
    <w:rsid w:val="00DA798E"/>
    <w:rsid w:val="00DA7DBD"/>
    <w:rsid w:val="00DA7EF8"/>
    <w:rsid w:val="00DB0116"/>
    <w:rsid w:val="00DB024D"/>
    <w:rsid w:val="00DB031F"/>
    <w:rsid w:val="00DB03DE"/>
    <w:rsid w:val="00DB0542"/>
    <w:rsid w:val="00DB0966"/>
    <w:rsid w:val="00DB097B"/>
    <w:rsid w:val="00DB0B3A"/>
    <w:rsid w:val="00DB0CDE"/>
    <w:rsid w:val="00DB0E02"/>
    <w:rsid w:val="00DB1063"/>
    <w:rsid w:val="00DB1189"/>
    <w:rsid w:val="00DB12B9"/>
    <w:rsid w:val="00DB18F0"/>
    <w:rsid w:val="00DB1A00"/>
    <w:rsid w:val="00DB1AC1"/>
    <w:rsid w:val="00DB1B82"/>
    <w:rsid w:val="00DB1BBD"/>
    <w:rsid w:val="00DB1C6F"/>
    <w:rsid w:val="00DB1D50"/>
    <w:rsid w:val="00DB1F31"/>
    <w:rsid w:val="00DB1F3A"/>
    <w:rsid w:val="00DB2235"/>
    <w:rsid w:val="00DB2307"/>
    <w:rsid w:val="00DB266E"/>
    <w:rsid w:val="00DB2C96"/>
    <w:rsid w:val="00DB3042"/>
    <w:rsid w:val="00DB3207"/>
    <w:rsid w:val="00DB3374"/>
    <w:rsid w:val="00DB3405"/>
    <w:rsid w:val="00DB364D"/>
    <w:rsid w:val="00DB39AA"/>
    <w:rsid w:val="00DB39E2"/>
    <w:rsid w:val="00DB3B5F"/>
    <w:rsid w:val="00DB3C30"/>
    <w:rsid w:val="00DB3D5D"/>
    <w:rsid w:val="00DB3D88"/>
    <w:rsid w:val="00DB3E16"/>
    <w:rsid w:val="00DB4069"/>
    <w:rsid w:val="00DB41B9"/>
    <w:rsid w:val="00DB4462"/>
    <w:rsid w:val="00DB44E9"/>
    <w:rsid w:val="00DB47B7"/>
    <w:rsid w:val="00DB47EB"/>
    <w:rsid w:val="00DB48AF"/>
    <w:rsid w:val="00DB4E08"/>
    <w:rsid w:val="00DB50A6"/>
    <w:rsid w:val="00DB50A9"/>
    <w:rsid w:val="00DB54DA"/>
    <w:rsid w:val="00DB5A04"/>
    <w:rsid w:val="00DB5D44"/>
    <w:rsid w:val="00DB5E7C"/>
    <w:rsid w:val="00DB5FB8"/>
    <w:rsid w:val="00DB6038"/>
    <w:rsid w:val="00DB658B"/>
    <w:rsid w:val="00DB667A"/>
    <w:rsid w:val="00DB6787"/>
    <w:rsid w:val="00DB6B61"/>
    <w:rsid w:val="00DB6BA5"/>
    <w:rsid w:val="00DB6EB9"/>
    <w:rsid w:val="00DB7190"/>
    <w:rsid w:val="00DB731F"/>
    <w:rsid w:val="00DB74B7"/>
    <w:rsid w:val="00DB7661"/>
    <w:rsid w:val="00DB76A7"/>
    <w:rsid w:val="00DB76D0"/>
    <w:rsid w:val="00DB77F0"/>
    <w:rsid w:val="00DB7F21"/>
    <w:rsid w:val="00DC05E1"/>
    <w:rsid w:val="00DC09F7"/>
    <w:rsid w:val="00DC0A34"/>
    <w:rsid w:val="00DC0A6B"/>
    <w:rsid w:val="00DC0CC8"/>
    <w:rsid w:val="00DC0DA5"/>
    <w:rsid w:val="00DC0E6C"/>
    <w:rsid w:val="00DC1432"/>
    <w:rsid w:val="00DC146A"/>
    <w:rsid w:val="00DC1627"/>
    <w:rsid w:val="00DC163A"/>
    <w:rsid w:val="00DC16D2"/>
    <w:rsid w:val="00DC1836"/>
    <w:rsid w:val="00DC18E7"/>
    <w:rsid w:val="00DC1DE1"/>
    <w:rsid w:val="00DC20DF"/>
    <w:rsid w:val="00DC2550"/>
    <w:rsid w:val="00DC2584"/>
    <w:rsid w:val="00DC29D1"/>
    <w:rsid w:val="00DC2B96"/>
    <w:rsid w:val="00DC2F1D"/>
    <w:rsid w:val="00DC3009"/>
    <w:rsid w:val="00DC31B9"/>
    <w:rsid w:val="00DC38D9"/>
    <w:rsid w:val="00DC391C"/>
    <w:rsid w:val="00DC3DCA"/>
    <w:rsid w:val="00DC3DE6"/>
    <w:rsid w:val="00DC3EFD"/>
    <w:rsid w:val="00DC4047"/>
    <w:rsid w:val="00DC42A0"/>
    <w:rsid w:val="00DC42BA"/>
    <w:rsid w:val="00DC4311"/>
    <w:rsid w:val="00DC44FD"/>
    <w:rsid w:val="00DC453F"/>
    <w:rsid w:val="00DC4671"/>
    <w:rsid w:val="00DC46D6"/>
    <w:rsid w:val="00DC4766"/>
    <w:rsid w:val="00DC4F65"/>
    <w:rsid w:val="00DC5239"/>
    <w:rsid w:val="00DC5288"/>
    <w:rsid w:val="00DC55D0"/>
    <w:rsid w:val="00DC5FAD"/>
    <w:rsid w:val="00DC62F6"/>
    <w:rsid w:val="00DC631A"/>
    <w:rsid w:val="00DC633B"/>
    <w:rsid w:val="00DC63F1"/>
    <w:rsid w:val="00DC6552"/>
    <w:rsid w:val="00DC6ADA"/>
    <w:rsid w:val="00DC6AF9"/>
    <w:rsid w:val="00DC6C04"/>
    <w:rsid w:val="00DC6C6C"/>
    <w:rsid w:val="00DC6CE5"/>
    <w:rsid w:val="00DC6D97"/>
    <w:rsid w:val="00DC7352"/>
    <w:rsid w:val="00DC74C1"/>
    <w:rsid w:val="00DC7CF6"/>
    <w:rsid w:val="00DC7F88"/>
    <w:rsid w:val="00DD02CF"/>
    <w:rsid w:val="00DD0402"/>
    <w:rsid w:val="00DD046E"/>
    <w:rsid w:val="00DD0478"/>
    <w:rsid w:val="00DD0A38"/>
    <w:rsid w:val="00DD0A4A"/>
    <w:rsid w:val="00DD0B52"/>
    <w:rsid w:val="00DD0BA7"/>
    <w:rsid w:val="00DD0DFB"/>
    <w:rsid w:val="00DD0F91"/>
    <w:rsid w:val="00DD100B"/>
    <w:rsid w:val="00DD11B1"/>
    <w:rsid w:val="00DD124F"/>
    <w:rsid w:val="00DD1266"/>
    <w:rsid w:val="00DD1403"/>
    <w:rsid w:val="00DD1538"/>
    <w:rsid w:val="00DD15DE"/>
    <w:rsid w:val="00DD1D4A"/>
    <w:rsid w:val="00DD1F28"/>
    <w:rsid w:val="00DD22A4"/>
    <w:rsid w:val="00DD24A7"/>
    <w:rsid w:val="00DD264D"/>
    <w:rsid w:val="00DD2651"/>
    <w:rsid w:val="00DD26B2"/>
    <w:rsid w:val="00DD2A9C"/>
    <w:rsid w:val="00DD2ACC"/>
    <w:rsid w:val="00DD2D31"/>
    <w:rsid w:val="00DD30B9"/>
    <w:rsid w:val="00DD30D1"/>
    <w:rsid w:val="00DD335E"/>
    <w:rsid w:val="00DD3529"/>
    <w:rsid w:val="00DD3748"/>
    <w:rsid w:val="00DD39B7"/>
    <w:rsid w:val="00DD3C12"/>
    <w:rsid w:val="00DD3D78"/>
    <w:rsid w:val="00DD3FBF"/>
    <w:rsid w:val="00DD404A"/>
    <w:rsid w:val="00DD433C"/>
    <w:rsid w:val="00DD43DE"/>
    <w:rsid w:val="00DD4413"/>
    <w:rsid w:val="00DD4571"/>
    <w:rsid w:val="00DD468F"/>
    <w:rsid w:val="00DD4C1F"/>
    <w:rsid w:val="00DD4EB3"/>
    <w:rsid w:val="00DD5172"/>
    <w:rsid w:val="00DD5451"/>
    <w:rsid w:val="00DD56D6"/>
    <w:rsid w:val="00DD56E4"/>
    <w:rsid w:val="00DD570A"/>
    <w:rsid w:val="00DD5B52"/>
    <w:rsid w:val="00DD5CCF"/>
    <w:rsid w:val="00DD5D65"/>
    <w:rsid w:val="00DD6082"/>
    <w:rsid w:val="00DD622E"/>
    <w:rsid w:val="00DD626D"/>
    <w:rsid w:val="00DD646C"/>
    <w:rsid w:val="00DD6522"/>
    <w:rsid w:val="00DD655B"/>
    <w:rsid w:val="00DD65E3"/>
    <w:rsid w:val="00DD673E"/>
    <w:rsid w:val="00DD6773"/>
    <w:rsid w:val="00DD6C88"/>
    <w:rsid w:val="00DD7249"/>
    <w:rsid w:val="00DD7257"/>
    <w:rsid w:val="00DD727D"/>
    <w:rsid w:val="00DD7421"/>
    <w:rsid w:val="00DD7905"/>
    <w:rsid w:val="00DD791A"/>
    <w:rsid w:val="00DD7F15"/>
    <w:rsid w:val="00DE0002"/>
    <w:rsid w:val="00DE01B5"/>
    <w:rsid w:val="00DE040E"/>
    <w:rsid w:val="00DE0543"/>
    <w:rsid w:val="00DE06FD"/>
    <w:rsid w:val="00DE07BA"/>
    <w:rsid w:val="00DE0A6E"/>
    <w:rsid w:val="00DE0B3B"/>
    <w:rsid w:val="00DE0C24"/>
    <w:rsid w:val="00DE0F62"/>
    <w:rsid w:val="00DE111B"/>
    <w:rsid w:val="00DE129B"/>
    <w:rsid w:val="00DE12D4"/>
    <w:rsid w:val="00DE1409"/>
    <w:rsid w:val="00DE14C6"/>
    <w:rsid w:val="00DE1898"/>
    <w:rsid w:val="00DE19D0"/>
    <w:rsid w:val="00DE1A36"/>
    <w:rsid w:val="00DE1C09"/>
    <w:rsid w:val="00DE1D9F"/>
    <w:rsid w:val="00DE1E65"/>
    <w:rsid w:val="00DE1EC7"/>
    <w:rsid w:val="00DE266A"/>
    <w:rsid w:val="00DE270D"/>
    <w:rsid w:val="00DE2A13"/>
    <w:rsid w:val="00DE30BA"/>
    <w:rsid w:val="00DE30E8"/>
    <w:rsid w:val="00DE30F4"/>
    <w:rsid w:val="00DE32FF"/>
    <w:rsid w:val="00DE35D2"/>
    <w:rsid w:val="00DE37C5"/>
    <w:rsid w:val="00DE393A"/>
    <w:rsid w:val="00DE3940"/>
    <w:rsid w:val="00DE3D76"/>
    <w:rsid w:val="00DE3DB7"/>
    <w:rsid w:val="00DE4317"/>
    <w:rsid w:val="00DE4339"/>
    <w:rsid w:val="00DE43D2"/>
    <w:rsid w:val="00DE43FE"/>
    <w:rsid w:val="00DE4929"/>
    <w:rsid w:val="00DE4D35"/>
    <w:rsid w:val="00DE531F"/>
    <w:rsid w:val="00DE5381"/>
    <w:rsid w:val="00DE54A7"/>
    <w:rsid w:val="00DE56B6"/>
    <w:rsid w:val="00DE5753"/>
    <w:rsid w:val="00DE5A63"/>
    <w:rsid w:val="00DE604F"/>
    <w:rsid w:val="00DE60B6"/>
    <w:rsid w:val="00DE6208"/>
    <w:rsid w:val="00DE6366"/>
    <w:rsid w:val="00DE63E3"/>
    <w:rsid w:val="00DE640C"/>
    <w:rsid w:val="00DE65A4"/>
    <w:rsid w:val="00DE668F"/>
    <w:rsid w:val="00DE68BE"/>
    <w:rsid w:val="00DE6C74"/>
    <w:rsid w:val="00DE6F83"/>
    <w:rsid w:val="00DE6FBF"/>
    <w:rsid w:val="00DE6FE3"/>
    <w:rsid w:val="00DE7040"/>
    <w:rsid w:val="00DE7164"/>
    <w:rsid w:val="00DE75E1"/>
    <w:rsid w:val="00DE7AF0"/>
    <w:rsid w:val="00DE7B13"/>
    <w:rsid w:val="00DF0087"/>
    <w:rsid w:val="00DF0408"/>
    <w:rsid w:val="00DF06B2"/>
    <w:rsid w:val="00DF0741"/>
    <w:rsid w:val="00DF09FF"/>
    <w:rsid w:val="00DF0B64"/>
    <w:rsid w:val="00DF0C73"/>
    <w:rsid w:val="00DF0E30"/>
    <w:rsid w:val="00DF118B"/>
    <w:rsid w:val="00DF1513"/>
    <w:rsid w:val="00DF161F"/>
    <w:rsid w:val="00DF16C1"/>
    <w:rsid w:val="00DF18DF"/>
    <w:rsid w:val="00DF190A"/>
    <w:rsid w:val="00DF1C37"/>
    <w:rsid w:val="00DF1E41"/>
    <w:rsid w:val="00DF1E78"/>
    <w:rsid w:val="00DF2059"/>
    <w:rsid w:val="00DF206B"/>
    <w:rsid w:val="00DF2319"/>
    <w:rsid w:val="00DF23BD"/>
    <w:rsid w:val="00DF246C"/>
    <w:rsid w:val="00DF253F"/>
    <w:rsid w:val="00DF27E6"/>
    <w:rsid w:val="00DF2A58"/>
    <w:rsid w:val="00DF2C10"/>
    <w:rsid w:val="00DF2CF8"/>
    <w:rsid w:val="00DF2D49"/>
    <w:rsid w:val="00DF2EEF"/>
    <w:rsid w:val="00DF313A"/>
    <w:rsid w:val="00DF334E"/>
    <w:rsid w:val="00DF3376"/>
    <w:rsid w:val="00DF39CF"/>
    <w:rsid w:val="00DF3C0E"/>
    <w:rsid w:val="00DF3DC2"/>
    <w:rsid w:val="00DF3EBD"/>
    <w:rsid w:val="00DF40A4"/>
    <w:rsid w:val="00DF422A"/>
    <w:rsid w:val="00DF44D1"/>
    <w:rsid w:val="00DF460E"/>
    <w:rsid w:val="00DF4635"/>
    <w:rsid w:val="00DF4A8B"/>
    <w:rsid w:val="00DF4BD3"/>
    <w:rsid w:val="00DF4D7C"/>
    <w:rsid w:val="00DF4DFE"/>
    <w:rsid w:val="00DF4EF2"/>
    <w:rsid w:val="00DF4FE4"/>
    <w:rsid w:val="00DF5003"/>
    <w:rsid w:val="00DF5161"/>
    <w:rsid w:val="00DF532F"/>
    <w:rsid w:val="00DF541A"/>
    <w:rsid w:val="00DF558E"/>
    <w:rsid w:val="00DF55BE"/>
    <w:rsid w:val="00DF5815"/>
    <w:rsid w:val="00DF5BBF"/>
    <w:rsid w:val="00DF5C50"/>
    <w:rsid w:val="00DF5E79"/>
    <w:rsid w:val="00DF61CE"/>
    <w:rsid w:val="00DF61F6"/>
    <w:rsid w:val="00DF634E"/>
    <w:rsid w:val="00DF63ED"/>
    <w:rsid w:val="00DF6414"/>
    <w:rsid w:val="00DF662D"/>
    <w:rsid w:val="00DF664C"/>
    <w:rsid w:val="00DF66D4"/>
    <w:rsid w:val="00DF69DA"/>
    <w:rsid w:val="00DF6C1B"/>
    <w:rsid w:val="00DF6CEC"/>
    <w:rsid w:val="00DF6E3F"/>
    <w:rsid w:val="00DF6EA6"/>
    <w:rsid w:val="00DF6F13"/>
    <w:rsid w:val="00DF7240"/>
    <w:rsid w:val="00DF7569"/>
    <w:rsid w:val="00DF7747"/>
    <w:rsid w:val="00DF7AA0"/>
    <w:rsid w:val="00DF7BFA"/>
    <w:rsid w:val="00DF7D3A"/>
    <w:rsid w:val="00DF7EDA"/>
    <w:rsid w:val="00E00059"/>
    <w:rsid w:val="00E000AC"/>
    <w:rsid w:val="00E00656"/>
    <w:rsid w:val="00E008DC"/>
    <w:rsid w:val="00E00A83"/>
    <w:rsid w:val="00E00ED4"/>
    <w:rsid w:val="00E00F25"/>
    <w:rsid w:val="00E01765"/>
    <w:rsid w:val="00E01A37"/>
    <w:rsid w:val="00E01BD7"/>
    <w:rsid w:val="00E01C98"/>
    <w:rsid w:val="00E01DD1"/>
    <w:rsid w:val="00E01FC7"/>
    <w:rsid w:val="00E01FCB"/>
    <w:rsid w:val="00E02715"/>
    <w:rsid w:val="00E02857"/>
    <w:rsid w:val="00E0287B"/>
    <w:rsid w:val="00E0290D"/>
    <w:rsid w:val="00E02944"/>
    <w:rsid w:val="00E0295D"/>
    <w:rsid w:val="00E02984"/>
    <w:rsid w:val="00E02AD4"/>
    <w:rsid w:val="00E02B26"/>
    <w:rsid w:val="00E02B6E"/>
    <w:rsid w:val="00E02C92"/>
    <w:rsid w:val="00E02CD3"/>
    <w:rsid w:val="00E02CEF"/>
    <w:rsid w:val="00E02F1D"/>
    <w:rsid w:val="00E03173"/>
    <w:rsid w:val="00E031F9"/>
    <w:rsid w:val="00E032DF"/>
    <w:rsid w:val="00E036A2"/>
    <w:rsid w:val="00E03785"/>
    <w:rsid w:val="00E0396C"/>
    <w:rsid w:val="00E03C15"/>
    <w:rsid w:val="00E03E1F"/>
    <w:rsid w:val="00E03E78"/>
    <w:rsid w:val="00E03FAB"/>
    <w:rsid w:val="00E04173"/>
    <w:rsid w:val="00E04935"/>
    <w:rsid w:val="00E04AB5"/>
    <w:rsid w:val="00E04B5A"/>
    <w:rsid w:val="00E04CFF"/>
    <w:rsid w:val="00E04F07"/>
    <w:rsid w:val="00E04FC8"/>
    <w:rsid w:val="00E0505C"/>
    <w:rsid w:val="00E053D1"/>
    <w:rsid w:val="00E0568B"/>
    <w:rsid w:val="00E05A39"/>
    <w:rsid w:val="00E05BFE"/>
    <w:rsid w:val="00E05C00"/>
    <w:rsid w:val="00E05C37"/>
    <w:rsid w:val="00E061A9"/>
    <w:rsid w:val="00E06274"/>
    <w:rsid w:val="00E0655D"/>
    <w:rsid w:val="00E06560"/>
    <w:rsid w:val="00E065FD"/>
    <w:rsid w:val="00E0672E"/>
    <w:rsid w:val="00E067AA"/>
    <w:rsid w:val="00E06BC2"/>
    <w:rsid w:val="00E06EE3"/>
    <w:rsid w:val="00E07204"/>
    <w:rsid w:val="00E07316"/>
    <w:rsid w:val="00E07349"/>
    <w:rsid w:val="00E0750F"/>
    <w:rsid w:val="00E07524"/>
    <w:rsid w:val="00E07568"/>
    <w:rsid w:val="00E079E7"/>
    <w:rsid w:val="00E07A5B"/>
    <w:rsid w:val="00E07E5A"/>
    <w:rsid w:val="00E1003B"/>
    <w:rsid w:val="00E10139"/>
    <w:rsid w:val="00E1046A"/>
    <w:rsid w:val="00E108D1"/>
    <w:rsid w:val="00E10B14"/>
    <w:rsid w:val="00E10E24"/>
    <w:rsid w:val="00E10E60"/>
    <w:rsid w:val="00E11103"/>
    <w:rsid w:val="00E111DF"/>
    <w:rsid w:val="00E111F9"/>
    <w:rsid w:val="00E112FD"/>
    <w:rsid w:val="00E1148E"/>
    <w:rsid w:val="00E11843"/>
    <w:rsid w:val="00E11C9C"/>
    <w:rsid w:val="00E12069"/>
    <w:rsid w:val="00E120E4"/>
    <w:rsid w:val="00E127E8"/>
    <w:rsid w:val="00E12CDF"/>
    <w:rsid w:val="00E12CFD"/>
    <w:rsid w:val="00E12F96"/>
    <w:rsid w:val="00E1317A"/>
    <w:rsid w:val="00E13741"/>
    <w:rsid w:val="00E1396F"/>
    <w:rsid w:val="00E13D07"/>
    <w:rsid w:val="00E141F9"/>
    <w:rsid w:val="00E14212"/>
    <w:rsid w:val="00E144DB"/>
    <w:rsid w:val="00E14C30"/>
    <w:rsid w:val="00E14DA3"/>
    <w:rsid w:val="00E151A5"/>
    <w:rsid w:val="00E1520D"/>
    <w:rsid w:val="00E1532D"/>
    <w:rsid w:val="00E153C1"/>
    <w:rsid w:val="00E15B71"/>
    <w:rsid w:val="00E15BCF"/>
    <w:rsid w:val="00E15CEC"/>
    <w:rsid w:val="00E15F4B"/>
    <w:rsid w:val="00E16075"/>
    <w:rsid w:val="00E160FD"/>
    <w:rsid w:val="00E162C2"/>
    <w:rsid w:val="00E16330"/>
    <w:rsid w:val="00E16468"/>
    <w:rsid w:val="00E16635"/>
    <w:rsid w:val="00E16687"/>
    <w:rsid w:val="00E16C96"/>
    <w:rsid w:val="00E1746E"/>
    <w:rsid w:val="00E174B9"/>
    <w:rsid w:val="00E1756C"/>
    <w:rsid w:val="00E175C2"/>
    <w:rsid w:val="00E1793B"/>
    <w:rsid w:val="00E17A4F"/>
    <w:rsid w:val="00E17FAF"/>
    <w:rsid w:val="00E20211"/>
    <w:rsid w:val="00E2029A"/>
    <w:rsid w:val="00E20529"/>
    <w:rsid w:val="00E20699"/>
    <w:rsid w:val="00E206C5"/>
    <w:rsid w:val="00E207A6"/>
    <w:rsid w:val="00E2087A"/>
    <w:rsid w:val="00E208B8"/>
    <w:rsid w:val="00E20A31"/>
    <w:rsid w:val="00E20B84"/>
    <w:rsid w:val="00E20E7D"/>
    <w:rsid w:val="00E20F04"/>
    <w:rsid w:val="00E2111C"/>
    <w:rsid w:val="00E2127E"/>
    <w:rsid w:val="00E21534"/>
    <w:rsid w:val="00E21713"/>
    <w:rsid w:val="00E2174B"/>
    <w:rsid w:val="00E21B1C"/>
    <w:rsid w:val="00E21C87"/>
    <w:rsid w:val="00E21E5D"/>
    <w:rsid w:val="00E220C5"/>
    <w:rsid w:val="00E22343"/>
    <w:rsid w:val="00E223D8"/>
    <w:rsid w:val="00E22537"/>
    <w:rsid w:val="00E2254A"/>
    <w:rsid w:val="00E2288F"/>
    <w:rsid w:val="00E229E3"/>
    <w:rsid w:val="00E22CAE"/>
    <w:rsid w:val="00E22CC9"/>
    <w:rsid w:val="00E2305F"/>
    <w:rsid w:val="00E230B8"/>
    <w:rsid w:val="00E23115"/>
    <w:rsid w:val="00E23356"/>
    <w:rsid w:val="00E23360"/>
    <w:rsid w:val="00E235A4"/>
    <w:rsid w:val="00E237D9"/>
    <w:rsid w:val="00E23B03"/>
    <w:rsid w:val="00E23F43"/>
    <w:rsid w:val="00E2401B"/>
    <w:rsid w:val="00E24037"/>
    <w:rsid w:val="00E246B8"/>
    <w:rsid w:val="00E24A4C"/>
    <w:rsid w:val="00E24A59"/>
    <w:rsid w:val="00E24ABB"/>
    <w:rsid w:val="00E24D45"/>
    <w:rsid w:val="00E2519C"/>
    <w:rsid w:val="00E256A4"/>
    <w:rsid w:val="00E25B8C"/>
    <w:rsid w:val="00E25C5E"/>
    <w:rsid w:val="00E25CA0"/>
    <w:rsid w:val="00E26088"/>
    <w:rsid w:val="00E261A2"/>
    <w:rsid w:val="00E26A26"/>
    <w:rsid w:val="00E27141"/>
    <w:rsid w:val="00E273B4"/>
    <w:rsid w:val="00E2747B"/>
    <w:rsid w:val="00E27793"/>
    <w:rsid w:val="00E27A6C"/>
    <w:rsid w:val="00E27AD4"/>
    <w:rsid w:val="00E27BBA"/>
    <w:rsid w:val="00E27EBB"/>
    <w:rsid w:val="00E27F52"/>
    <w:rsid w:val="00E30380"/>
    <w:rsid w:val="00E30534"/>
    <w:rsid w:val="00E309BA"/>
    <w:rsid w:val="00E30CFB"/>
    <w:rsid w:val="00E30D83"/>
    <w:rsid w:val="00E30F9B"/>
    <w:rsid w:val="00E30FA9"/>
    <w:rsid w:val="00E3122C"/>
    <w:rsid w:val="00E31286"/>
    <w:rsid w:val="00E312E2"/>
    <w:rsid w:val="00E31304"/>
    <w:rsid w:val="00E3177E"/>
    <w:rsid w:val="00E3180B"/>
    <w:rsid w:val="00E31923"/>
    <w:rsid w:val="00E31B6F"/>
    <w:rsid w:val="00E31BA1"/>
    <w:rsid w:val="00E31C15"/>
    <w:rsid w:val="00E31EBA"/>
    <w:rsid w:val="00E31F5C"/>
    <w:rsid w:val="00E325F4"/>
    <w:rsid w:val="00E329A0"/>
    <w:rsid w:val="00E32E00"/>
    <w:rsid w:val="00E331AF"/>
    <w:rsid w:val="00E332AD"/>
    <w:rsid w:val="00E33438"/>
    <w:rsid w:val="00E334B6"/>
    <w:rsid w:val="00E33609"/>
    <w:rsid w:val="00E3367F"/>
    <w:rsid w:val="00E33712"/>
    <w:rsid w:val="00E339AD"/>
    <w:rsid w:val="00E33A3B"/>
    <w:rsid w:val="00E33AE1"/>
    <w:rsid w:val="00E33BC3"/>
    <w:rsid w:val="00E33E02"/>
    <w:rsid w:val="00E33F4F"/>
    <w:rsid w:val="00E341C1"/>
    <w:rsid w:val="00E341E3"/>
    <w:rsid w:val="00E34679"/>
    <w:rsid w:val="00E346AE"/>
    <w:rsid w:val="00E34CE6"/>
    <w:rsid w:val="00E34CEF"/>
    <w:rsid w:val="00E34F5A"/>
    <w:rsid w:val="00E35181"/>
    <w:rsid w:val="00E35432"/>
    <w:rsid w:val="00E357E6"/>
    <w:rsid w:val="00E35949"/>
    <w:rsid w:val="00E35BA1"/>
    <w:rsid w:val="00E36071"/>
    <w:rsid w:val="00E362A7"/>
    <w:rsid w:val="00E36D81"/>
    <w:rsid w:val="00E36E4E"/>
    <w:rsid w:val="00E372D8"/>
    <w:rsid w:val="00E372F9"/>
    <w:rsid w:val="00E37528"/>
    <w:rsid w:val="00E375A9"/>
    <w:rsid w:val="00E37729"/>
    <w:rsid w:val="00E37BDF"/>
    <w:rsid w:val="00E37D93"/>
    <w:rsid w:val="00E37FDF"/>
    <w:rsid w:val="00E403DA"/>
    <w:rsid w:val="00E4057E"/>
    <w:rsid w:val="00E4069B"/>
    <w:rsid w:val="00E40920"/>
    <w:rsid w:val="00E409CA"/>
    <w:rsid w:val="00E40A7B"/>
    <w:rsid w:val="00E4105F"/>
    <w:rsid w:val="00E4127A"/>
    <w:rsid w:val="00E413DB"/>
    <w:rsid w:val="00E41724"/>
    <w:rsid w:val="00E417B8"/>
    <w:rsid w:val="00E41816"/>
    <w:rsid w:val="00E4190F"/>
    <w:rsid w:val="00E41C18"/>
    <w:rsid w:val="00E41D73"/>
    <w:rsid w:val="00E422B5"/>
    <w:rsid w:val="00E423A0"/>
    <w:rsid w:val="00E427F4"/>
    <w:rsid w:val="00E42C06"/>
    <w:rsid w:val="00E42E86"/>
    <w:rsid w:val="00E42F13"/>
    <w:rsid w:val="00E4312A"/>
    <w:rsid w:val="00E43589"/>
    <w:rsid w:val="00E435F9"/>
    <w:rsid w:val="00E43630"/>
    <w:rsid w:val="00E4369D"/>
    <w:rsid w:val="00E439C7"/>
    <w:rsid w:val="00E43B65"/>
    <w:rsid w:val="00E43B6C"/>
    <w:rsid w:val="00E43D7C"/>
    <w:rsid w:val="00E43E7F"/>
    <w:rsid w:val="00E441CA"/>
    <w:rsid w:val="00E442AE"/>
    <w:rsid w:val="00E4437B"/>
    <w:rsid w:val="00E445DE"/>
    <w:rsid w:val="00E44644"/>
    <w:rsid w:val="00E447BA"/>
    <w:rsid w:val="00E448E7"/>
    <w:rsid w:val="00E448FA"/>
    <w:rsid w:val="00E449E0"/>
    <w:rsid w:val="00E44B29"/>
    <w:rsid w:val="00E44DAF"/>
    <w:rsid w:val="00E45362"/>
    <w:rsid w:val="00E45635"/>
    <w:rsid w:val="00E456BD"/>
    <w:rsid w:val="00E457B5"/>
    <w:rsid w:val="00E45EEC"/>
    <w:rsid w:val="00E4603E"/>
    <w:rsid w:val="00E468B2"/>
    <w:rsid w:val="00E46970"/>
    <w:rsid w:val="00E46A5E"/>
    <w:rsid w:val="00E46CF8"/>
    <w:rsid w:val="00E471BE"/>
    <w:rsid w:val="00E47209"/>
    <w:rsid w:val="00E472CF"/>
    <w:rsid w:val="00E47507"/>
    <w:rsid w:val="00E47683"/>
    <w:rsid w:val="00E47CDF"/>
    <w:rsid w:val="00E500A9"/>
    <w:rsid w:val="00E500F9"/>
    <w:rsid w:val="00E5022C"/>
    <w:rsid w:val="00E50385"/>
    <w:rsid w:val="00E504F1"/>
    <w:rsid w:val="00E506BA"/>
    <w:rsid w:val="00E508E8"/>
    <w:rsid w:val="00E50D81"/>
    <w:rsid w:val="00E51660"/>
    <w:rsid w:val="00E51663"/>
    <w:rsid w:val="00E51759"/>
    <w:rsid w:val="00E51817"/>
    <w:rsid w:val="00E52253"/>
    <w:rsid w:val="00E522A8"/>
    <w:rsid w:val="00E526C0"/>
    <w:rsid w:val="00E529E9"/>
    <w:rsid w:val="00E52B9D"/>
    <w:rsid w:val="00E52C0F"/>
    <w:rsid w:val="00E52C29"/>
    <w:rsid w:val="00E52F09"/>
    <w:rsid w:val="00E52FC0"/>
    <w:rsid w:val="00E53091"/>
    <w:rsid w:val="00E53150"/>
    <w:rsid w:val="00E532CD"/>
    <w:rsid w:val="00E53564"/>
    <w:rsid w:val="00E535E0"/>
    <w:rsid w:val="00E53B2C"/>
    <w:rsid w:val="00E53BA0"/>
    <w:rsid w:val="00E53D61"/>
    <w:rsid w:val="00E53DDE"/>
    <w:rsid w:val="00E53E1A"/>
    <w:rsid w:val="00E53F08"/>
    <w:rsid w:val="00E540FE"/>
    <w:rsid w:val="00E542A5"/>
    <w:rsid w:val="00E54349"/>
    <w:rsid w:val="00E54694"/>
    <w:rsid w:val="00E548C2"/>
    <w:rsid w:val="00E54B66"/>
    <w:rsid w:val="00E54C73"/>
    <w:rsid w:val="00E54D25"/>
    <w:rsid w:val="00E5547B"/>
    <w:rsid w:val="00E55497"/>
    <w:rsid w:val="00E5560D"/>
    <w:rsid w:val="00E55870"/>
    <w:rsid w:val="00E55C55"/>
    <w:rsid w:val="00E55F86"/>
    <w:rsid w:val="00E5631D"/>
    <w:rsid w:val="00E56467"/>
    <w:rsid w:val="00E566A0"/>
    <w:rsid w:val="00E569BD"/>
    <w:rsid w:val="00E56A9E"/>
    <w:rsid w:val="00E56AA4"/>
    <w:rsid w:val="00E56AF5"/>
    <w:rsid w:val="00E56D5B"/>
    <w:rsid w:val="00E56F7B"/>
    <w:rsid w:val="00E571A6"/>
    <w:rsid w:val="00E572CF"/>
    <w:rsid w:val="00E57408"/>
    <w:rsid w:val="00E5757E"/>
    <w:rsid w:val="00E57DAE"/>
    <w:rsid w:val="00E60077"/>
    <w:rsid w:val="00E60225"/>
    <w:rsid w:val="00E6070D"/>
    <w:rsid w:val="00E60780"/>
    <w:rsid w:val="00E608D3"/>
    <w:rsid w:val="00E608E0"/>
    <w:rsid w:val="00E6095A"/>
    <w:rsid w:val="00E60A06"/>
    <w:rsid w:val="00E60AF2"/>
    <w:rsid w:val="00E60BEC"/>
    <w:rsid w:val="00E60EFE"/>
    <w:rsid w:val="00E61223"/>
    <w:rsid w:val="00E612C8"/>
    <w:rsid w:val="00E61623"/>
    <w:rsid w:val="00E61628"/>
    <w:rsid w:val="00E6174C"/>
    <w:rsid w:val="00E617BD"/>
    <w:rsid w:val="00E6181F"/>
    <w:rsid w:val="00E61C07"/>
    <w:rsid w:val="00E61D7D"/>
    <w:rsid w:val="00E62208"/>
    <w:rsid w:val="00E62516"/>
    <w:rsid w:val="00E62677"/>
    <w:rsid w:val="00E6267D"/>
    <w:rsid w:val="00E6280B"/>
    <w:rsid w:val="00E628D4"/>
    <w:rsid w:val="00E629A9"/>
    <w:rsid w:val="00E62EF6"/>
    <w:rsid w:val="00E63061"/>
    <w:rsid w:val="00E631F8"/>
    <w:rsid w:val="00E63397"/>
    <w:rsid w:val="00E6362E"/>
    <w:rsid w:val="00E63767"/>
    <w:rsid w:val="00E63794"/>
    <w:rsid w:val="00E63981"/>
    <w:rsid w:val="00E63A37"/>
    <w:rsid w:val="00E63C06"/>
    <w:rsid w:val="00E63D51"/>
    <w:rsid w:val="00E63D57"/>
    <w:rsid w:val="00E63E30"/>
    <w:rsid w:val="00E63F08"/>
    <w:rsid w:val="00E640F0"/>
    <w:rsid w:val="00E6414B"/>
    <w:rsid w:val="00E64187"/>
    <w:rsid w:val="00E64261"/>
    <w:rsid w:val="00E642AB"/>
    <w:rsid w:val="00E644D1"/>
    <w:rsid w:val="00E644EE"/>
    <w:rsid w:val="00E64C5B"/>
    <w:rsid w:val="00E64DF6"/>
    <w:rsid w:val="00E64E3B"/>
    <w:rsid w:val="00E652B2"/>
    <w:rsid w:val="00E65388"/>
    <w:rsid w:val="00E653E0"/>
    <w:rsid w:val="00E655FB"/>
    <w:rsid w:val="00E65FBD"/>
    <w:rsid w:val="00E65FEC"/>
    <w:rsid w:val="00E66073"/>
    <w:rsid w:val="00E660C5"/>
    <w:rsid w:val="00E66248"/>
    <w:rsid w:val="00E664EC"/>
    <w:rsid w:val="00E66538"/>
    <w:rsid w:val="00E66599"/>
    <w:rsid w:val="00E668D0"/>
    <w:rsid w:val="00E669D7"/>
    <w:rsid w:val="00E66A21"/>
    <w:rsid w:val="00E66E4E"/>
    <w:rsid w:val="00E672AF"/>
    <w:rsid w:val="00E6738B"/>
    <w:rsid w:val="00E6768B"/>
    <w:rsid w:val="00E6792C"/>
    <w:rsid w:val="00E67D76"/>
    <w:rsid w:val="00E70017"/>
    <w:rsid w:val="00E700B8"/>
    <w:rsid w:val="00E70483"/>
    <w:rsid w:val="00E7061E"/>
    <w:rsid w:val="00E70BC8"/>
    <w:rsid w:val="00E71258"/>
    <w:rsid w:val="00E71501"/>
    <w:rsid w:val="00E71669"/>
    <w:rsid w:val="00E71C3C"/>
    <w:rsid w:val="00E71DAC"/>
    <w:rsid w:val="00E7201A"/>
    <w:rsid w:val="00E726E1"/>
    <w:rsid w:val="00E72776"/>
    <w:rsid w:val="00E72860"/>
    <w:rsid w:val="00E72E4A"/>
    <w:rsid w:val="00E72F4A"/>
    <w:rsid w:val="00E73053"/>
    <w:rsid w:val="00E73144"/>
    <w:rsid w:val="00E73160"/>
    <w:rsid w:val="00E73298"/>
    <w:rsid w:val="00E735CB"/>
    <w:rsid w:val="00E73696"/>
    <w:rsid w:val="00E7377D"/>
    <w:rsid w:val="00E73BE4"/>
    <w:rsid w:val="00E73F0B"/>
    <w:rsid w:val="00E73FD2"/>
    <w:rsid w:val="00E74145"/>
    <w:rsid w:val="00E7426B"/>
    <w:rsid w:val="00E745B1"/>
    <w:rsid w:val="00E7463B"/>
    <w:rsid w:val="00E7483A"/>
    <w:rsid w:val="00E74914"/>
    <w:rsid w:val="00E74971"/>
    <w:rsid w:val="00E74DAB"/>
    <w:rsid w:val="00E7500F"/>
    <w:rsid w:val="00E7526F"/>
    <w:rsid w:val="00E75315"/>
    <w:rsid w:val="00E75342"/>
    <w:rsid w:val="00E75CBA"/>
    <w:rsid w:val="00E75F3F"/>
    <w:rsid w:val="00E75F81"/>
    <w:rsid w:val="00E76198"/>
    <w:rsid w:val="00E76225"/>
    <w:rsid w:val="00E76270"/>
    <w:rsid w:val="00E76285"/>
    <w:rsid w:val="00E7635D"/>
    <w:rsid w:val="00E76405"/>
    <w:rsid w:val="00E764E0"/>
    <w:rsid w:val="00E76A37"/>
    <w:rsid w:val="00E76A6F"/>
    <w:rsid w:val="00E76A7E"/>
    <w:rsid w:val="00E76D66"/>
    <w:rsid w:val="00E76F27"/>
    <w:rsid w:val="00E7727D"/>
    <w:rsid w:val="00E7745C"/>
    <w:rsid w:val="00E77573"/>
    <w:rsid w:val="00E7778F"/>
    <w:rsid w:val="00E779E6"/>
    <w:rsid w:val="00E77F9A"/>
    <w:rsid w:val="00E77FFB"/>
    <w:rsid w:val="00E80131"/>
    <w:rsid w:val="00E803D4"/>
    <w:rsid w:val="00E803E3"/>
    <w:rsid w:val="00E80440"/>
    <w:rsid w:val="00E8046C"/>
    <w:rsid w:val="00E8046E"/>
    <w:rsid w:val="00E80A2C"/>
    <w:rsid w:val="00E80AA3"/>
    <w:rsid w:val="00E80B29"/>
    <w:rsid w:val="00E80BD9"/>
    <w:rsid w:val="00E80DB7"/>
    <w:rsid w:val="00E80DCE"/>
    <w:rsid w:val="00E80E6D"/>
    <w:rsid w:val="00E80E6E"/>
    <w:rsid w:val="00E8116E"/>
    <w:rsid w:val="00E812BC"/>
    <w:rsid w:val="00E813C5"/>
    <w:rsid w:val="00E8142F"/>
    <w:rsid w:val="00E814FA"/>
    <w:rsid w:val="00E815AE"/>
    <w:rsid w:val="00E8178E"/>
    <w:rsid w:val="00E81C7A"/>
    <w:rsid w:val="00E8254B"/>
    <w:rsid w:val="00E82680"/>
    <w:rsid w:val="00E82D14"/>
    <w:rsid w:val="00E82F48"/>
    <w:rsid w:val="00E83000"/>
    <w:rsid w:val="00E834CC"/>
    <w:rsid w:val="00E83941"/>
    <w:rsid w:val="00E839AD"/>
    <w:rsid w:val="00E83AFB"/>
    <w:rsid w:val="00E83B3B"/>
    <w:rsid w:val="00E8401E"/>
    <w:rsid w:val="00E8405C"/>
    <w:rsid w:val="00E8409B"/>
    <w:rsid w:val="00E842A2"/>
    <w:rsid w:val="00E843FE"/>
    <w:rsid w:val="00E84622"/>
    <w:rsid w:val="00E84677"/>
    <w:rsid w:val="00E8479B"/>
    <w:rsid w:val="00E84ACB"/>
    <w:rsid w:val="00E855AD"/>
    <w:rsid w:val="00E856E6"/>
    <w:rsid w:val="00E85A20"/>
    <w:rsid w:val="00E85A85"/>
    <w:rsid w:val="00E85B75"/>
    <w:rsid w:val="00E85D27"/>
    <w:rsid w:val="00E85D43"/>
    <w:rsid w:val="00E8609C"/>
    <w:rsid w:val="00E8613C"/>
    <w:rsid w:val="00E863AA"/>
    <w:rsid w:val="00E8648F"/>
    <w:rsid w:val="00E865A3"/>
    <w:rsid w:val="00E866D4"/>
    <w:rsid w:val="00E86715"/>
    <w:rsid w:val="00E8683C"/>
    <w:rsid w:val="00E86A1A"/>
    <w:rsid w:val="00E86AB7"/>
    <w:rsid w:val="00E86C3D"/>
    <w:rsid w:val="00E86DBE"/>
    <w:rsid w:val="00E86E2A"/>
    <w:rsid w:val="00E87054"/>
    <w:rsid w:val="00E87351"/>
    <w:rsid w:val="00E8760F"/>
    <w:rsid w:val="00E87662"/>
    <w:rsid w:val="00E87671"/>
    <w:rsid w:val="00E8767C"/>
    <w:rsid w:val="00E878C9"/>
    <w:rsid w:val="00E87929"/>
    <w:rsid w:val="00E87C4F"/>
    <w:rsid w:val="00E87FB0"/>
    <w:rsid w:val="00E9019F"/>
    <w:rsid w:val="00E9031C"/>
    <w:rsid w:val="00E90426"/>
    <w:rsid w:val="00E906DA"/>
    <w:rsid w:val="00E908EE"/>
    <w:rsid w:val="00E90A88"/>
    <w:rsid w:val="00E90F7C"/>
    <w:rsid w:val="00E90FD1"/>
    <w:rsid w:val="00E91103"/>
    <w:rsid w:val="00E91346"/>
    <w:rsid w:val="00E91396"/>
    <w:rsid w:val="00E916BF"/>
    <w:rsid w:val="00E918F3"/>
    <w:rsid w:val="00E91A18"/>
    <w:rsid w:val="00E91BBF"/>
    <w:rsid w:val="00E91E64"/>
    <w:rsid w:val="00E91F61"/>
    <w:rsid w:val="00E92411"/>
    <w:rsid w:val="00E9341C"/>
    <w:rsid w:val="00E93A8E"/>
    <w:rsid w:val="00E94485"/>
    <w:rsid w:val="00E945A3"/>
    <w:rsid w:val="00E948B3"/>
    <w:rsid w:val="00E94A6A"/>
    <w:rsid w:val="00E94C15"/>
    <w:rsid w:val="00E94D9F"/>
    <w:rsid w:val="00E95152"/>
    <w:rsid w:val="00E95255"/>
    <w:rsid w:val="00E95279"/>
    <w:rsid w:val="00E95302"/>
    <w:rsid w:val="00E95423"/>
    <w:rsid w:val="00E9545B"/>
    <w:rsid w:val="00E955CD"/>
    <w:rsid w:val="00E9567B"/>
    <w:rsid w:val="00E95754"/>
    <w:rsid w:val="00E959A1"/>
    <w:rsid w:val="00E95A97"/>
    <w:rsid w:val="00E95FF4"/>
    <w:rsid w:val="00E96077"/>
    <w:rsid w:val="00E960C3"/>
    <w:rsid w:val="00E960F0"/>
    <w:rsid w:val="00E961E3"/>
    <w:rsid w:val="00E9647B"/>
    <w:rsid w:val="00E965C2"/>
    <w:rsid w:val="00E965CE"/>
    <w:rsid w:val="00E9670D"/>
    <w:rsid w:val="00E968B2"/>
    <w:rsid w:val="00E96B4F"/>
    <w:rsid w:val="00E96D6C"/>
    <w:rsid w:val="00E96D94"/>
    <w:rsid w:val="00E96DA9"/>
    <w:rsid w:val="00E97026"/>
    <w:rsid w:val="00E97073"/>
    <w:rsid w:val="00E9707A"/>
    <w:rsid w:val="00E9707F"/>
    <w:rsid w:val="00E975C3"/>
    <w:rsid w:val="00E97636"/>
    <w:rsid w:val="00E97788"/>
    <w:rsid w:val="00E97A97"/>
    <w:rsid w:val="00E97B60"/>
    <w:rsid w:val="00E97B7F"/>
    <w:rsid w:val="00E97C4A"/>
    <w:rsid w:val="00E97CF2"/>
    <w:rsid w:val="00EA0945"/>
    <w:rsid w:val="00EA0CC7"/>
    <w:rsid w:val="00EA0D1F"/>
    <w:rsid w:val="00EA0E39"/>
    <w:rsid w:val="00EA10DF"/>
    <w:rsid w:val="00EA12D0"/>
    <w:rsid w:val="00EA13F6"/>
    <w:rsid w:val="00EA14E8"/>
    <w:rsid w:val="00EA1773"/>
    <w:rsid w:val="00EA1794"/>
    <w:rsid w:val="00EA182A"/>
    <w:rsid w:val="00EA1840"/>
    <w:rsid w:val="00EA1A83"/>
    <w:rsid w:val="00EA1B08"/>
    <w:rsid w:val="00EA1B7D"/>
    <w:rsid w:val="00EA1C83"/>
    <w:rsid w:val="00EA1D01"/>
    <w:rsid w:val="00EA1D35"/>
    <w:rsid w:val="00EA211A"/>
    <w:rsid w:val="00EA2167"/>
    <w:rsid w:val="00EA243D"/>
    <w:rsid w:val="00EA2BBC"/>
    <w:rsid w:val="00EA2D71"/>
    <w:rsid w:val="00EA2DD4"/>
    <w:rsid w:val="00EA2E29"/>
    <w:rsid w:val="00EA3144"/>
    <w:rsid w:val="00EA31BE"/>
    <w:rsid w:val="00EA31D1"/>
    <w:rsid w:val="00EA3607"/>
    <w:rsid w:val="00EA366F"/>
    <w:rsid w:val="00EA3815"/>
    <w:rsid w:val="00EA389B"/>
    <w:rsid w:val="00EA3B7D"/>
    <w:rsid w:val="00EA3C57"/>
    <w:rsid w:val="00EA409B"/>
    <w:rsid w:val="00EA467B"/>
    <w:rsid w:val="00EA4787"/>
    <w:rsid w:val="00EA48E5"/>
    <w:rsid w:val="00EA4A8D"/>
    <w:rsid w:val="00EA4B37"/>
    <w:rsid w:val="00EA4BC7"/>
    <w:rsid w:val="00EA4E28"/>
    <w:rsid w:val="00EA4FA1"/>
    <w:rsid w:val="00EA5105"/>
    <w:rsid w:val="00EA53F8"/>
    <w:rsid w:val="00EA5496"/>
    <w:rsid w:val="00EA5567"/>
    <w:rsid w:val="00EA55A1"/>
    <w:rsid w:val="00EA58D3"/>
    <w:rsid w:val="00EA5A04"/>
    <w:rsid w:val="00EA5B0E"/>
    <w:rsid w:val="00EA5E3B"/>
    <w:rsid w:val="00EA6072"/>
    <w:rsid w:val="00EA62B7"/>
    <w:rsid w:val="00EA62ED"/>
    <w:rsid w:val="00EA632E"/>
    <w:rsid w:val="00EA694E"/>
    <w:rsid w:val="00EA6A51"/>
    <w:rsid w:val="00EA703E"/>
    <w:rsid w:val="00EA70F5"/>
    <w:rsid w:val="00EA715F"/>
    <w:rsid w:val="00EA7C3E"/>
    <w:rsid w:val="00EB0014"/>
    <w:rsid w:val="00EB0083"/>
    <w:rsid w:val="00EB03E7"/>
    <w:rsid w:val="00EB048E"/>
    <w:rsid w:val="00EB05BB"/>
    <w:rsid w:val="00EB0A18"/>
    <w:rsid w:val="00EB0A3A"/>
    <w:rsid w:val="00EB0B3B"/>
    <w:rsid w:val="00EB0E82"/>
    <w:rsid w:val="00EB1105"/>
    <w:rsid w:val="00EB1669"/>
    <w:rsid w:val="00EB174C"/>
    <w:rsid w:val="00EB176F"/>
    <w:rsid w:val="00EB1909"/>
    <w:rsid w:val="00EB1920"/>
    <w:rsid w:val="00EB1A1F"/>
    <w:rsid w:val="00EB1AFC"/>
    <w:rsid w:val="00EB1B70"/>
    <w:rsid w:val="00EB1F74"/>
    <w:rsid w:val="00EB200B"/>
    <w:rsid w:val="00EB2C4A"/>
    <w:rsid w:val="00EB2E61"/>
    <w:rsid w:val="00EB2FC9"/>
    <w:rsid w:val="00EB32D3"/>
    <w:rsid w:val="00EB32EF"/>
    <w:rsid w:val="00EB32FE"/>
    <w:rsid w:val="00EB375A"/>
    <w:rsid w:val="00EB3970"/>
    <w:rsid w:val="00EB3ABD"/>
    <w:rsid w:val="00EB3B06"/>
    <w:rsid w:val="00EB3E67"/>
    <w:rsid w:val="00EB3FA6"/>
    <w:rsid w:val="00EB466E"/>
    <w:rsid w:val="00EB4753"/>
    <w:rsid w:val="00EB4897"/>
    <w:rsid w:val="00EB490D"/>
    <w:rsid w:val="00EB497C"/>
    <w:rsid w:val="00EB4A8B"/>
    <w:rsid w:val="00EB4EF0"/>
    <w:rsid w:val="00EB5054"/>
    <w:rsid w:val="00EB539F"/>
    <w:rsid w:val="00EB541E"/>
    <w:rsid w:val="00EB56F0"/>
    <w:rsid w:val="00EB5AEC"/>
    <w:rsid w:val="00EB5C7F"/>
    <w:rsid w:val="00EB5CB6"/>
    <w:rsid w:val="00EB5CDD"/>
    <w:rsid w:val="00EB5D98"/>
    <w:rsid w:val="00EB6237"/>
    <w:rsid w:val="00EB623B"/>
    <w:rsid w:val="00EB6241"/>
    <w:rsid w:val="00EB62B5"/>
    <w:rsid w:val="00EB64CD"/>
    <w:rsid w:val="00EB6595"/>
    <w:rsid w:val="00EB6611"/>
    <w:rsid w:val="00EB6A58"/>
    <w:rsid w:val="00EB6AFC"/>
    <w:rsid w:val="00EB6B43"/>
    <w:rsid w:val="00EB6EDC"/>
    <w:rsid w:val="00EB70C2"/>
    <w:rsid w:val="00EB71B4"/>
    <w:rsid w:val="00EB71F8"/>
    <w:rsid w:val="00EB7204"/>
    <w:rsid w:val="00EB724F"/>
    <w:rsid w:val="00EB74A4"/>
    <w:rsid w:val="00EB74C1"/>
    <w:rsid w:val="00EB7981"/>
    <w:rsid w:val="00EC0671"/>
    <w:rsid w:val="00EC0800"/>
    <w:rsid w:val="00EC0AC7"/>
    <w:rsid w:val="00EC0D6F"/>
    <w:rsid w:val="00EC0E98"/>
    <w:rsid w:val="00EC10A8"/>
    <w:rsid w:val="00EC12F4"/>
    <w:rsid w:val="00EC12F8"/>
    <w:rsid w:val="00EC1442"/>
    <w:rsid w:val="00EC1618"/>
    <w:rsid w:val="00EC1710"/>
    <w:rsid w:val="00EC1CD0"/>
    <w:rsid w:val="00EC2228"/>
    <w:rsid w:val="00EC237F"/>
    <w:rsid w:val="00EC25C4"/>
    <w:rsid w:val="00EC2FDE"/>
    <w:rsid w:val="00EC3064"/>
    <w:rsid w:val="00EC3408"/>
    <w:rsid w:val="00EC34D5"/>
    <w:rsid w:val="00EC3706"/>
    <w:rsid w:val="00EC3736"/>
    <w:rsid w:val="00EC3AD8"/>
    <w:rsid w:val="00EC4151"/>
    <w:rsid w:val="00EC428D"/>
    <w:rsid w:val="00EC4399"/>
    <w:rsid w:val="00EC45B1"/>
    <w:rsid w:val="00EC4652"/>
    <w:rsid w:val="00EC479D"/>
    <w:rsid w:val="00EC47E9"/>
    <w:rsid w:val="00EC4973"/>
    <w:rsid w:val="00EC4BFA"/>
    <w:rsid w:val="00EC4C87"/>
    <w:rsid w:val="00EC4EEC"/>
    <w:rsid w:val="00EC4FCC"/>
    <w:rsid w:val="00EC5015"/>
    <w:rsid w:val="00EC5135"/>
    <w:rsid w:val="00EC53CB"/>
    <w:rsid w:val="00EC54D8"/>
    <w:rsid w:val="00EC557C"/>
    <w:rsid w:val="00EC55A0"/>
    <w:rsid w:val="00EC57E9"/>
    <w:rsid w:val="00EC5828"/>
    <w:rsid w:val="00EC584A"/>
    <w:rsid w:val="00EC5B3F"/>
    <w:rsid w:val="00EC5C49"/>
    <w:rsid w:val="00EC5D74"/>
    <w:rsid w:val="00EC5E56"/>
    <w:rsid w:val="00EC61C1"/>
    <w:rsid w:val="00EC6249"/>
    <w:rsid w:val="00EC6261"/>
    <w:rsid w:val="00EC64FA"/>
    <w:rsid w:val="00EC653B"/>
    <w:rsid w:val="00EC65E6"/>
    <w:rsid w:val="00EC69C2"/>
    <w:rsid w:val="00EC6C3F"/>
    <w:rsid w:val="00EC6F6E"/>
    <w:rsid w:val="00EC71BB"/>
    <w:rsid w:val="00EC75B6"/>
    <w:rsid w:val="00EC764B"/>
    <w:rsid w:val="00EC7CE4"/>
    <w:rsid w:val="00EC7D70"/>
    <w:rsid w:val="00EC7E47"/>
    <w:rsid w:val="00ED01A9"/>
    <w:rsid w:val="00ED021D"/>
    <w:rsid w:val="00ED053A"/>
    <w:rsid w:val="00ED07B3"/>
    <w:rsid w:val="00ED0817"/>
    <w:rsid w:val="00ED0B0C"/>
    <w:rsid w:val="00ED0D55"/>
    <w:rsid w:val="00ED12AC"/>
    <w:rsid w:val="00ED13D5"/>
    <w:rsid w:val="00ED178F"/>
    <w:rsid w:val="00ED1880"/>
    <w:rsid w:val="00ED1A2D"/>
    <w:rsid w:val="00ED1B4C"/>
    <w:rsid w:val="00ED1D57"/>
    <w:rsid w:val="00ED1F1E"/>
    <w:rsid w:val="00ED2001"/>
    <w:rsid w:val="00ED21BC"/>
    <w:rsid w:val="00ED25DF"/>
    <w:rsid w:val="00ED262A"/>
    <w:rsid w:val="00ED2D45"/>
    <w:rsid w:val="00ED2FDB"/>
    <w:rsid w:val="00ED3475"/>
    <w:rsid w:val="00ED3583"/>
    <w:rsid w:val="00ED3794"/>
    <w:rsid w:val="00ED387D"/>
    <w:rsid w:val="00ED392F"/>
    <w:rsid w:val="00ED396E"/>
    <w:rsid w:val="00ED3EE4"/>
    <w:rsid w:val="00ED3FE8"/>
    <w:rsid w:val="00ED41BE"/>
    <w:rsid w:val="00ED433A"/>
    <w:rsid w:val="00ED435D"/>
    <w:rsid w:val="00ED4397"/>
    <w:rsid w:val="00ED470C"/>
    <w:rsid w:val="00ED481A"/>
    <w:rsid w:val="00ED4C88"/>
    <w:rsid w:val="00ED5134"/>
    <w:rsid w:val="00ED51A4"/>
    <w:rsid w:val="00ED521F"/>
    <w:rsid w:val="00ED52BA"/>
    <w:rsid w:val="00ED5509"/>
    <w:rsid w:val="00ED56CE"/>
    <w:rsid w:val="00ED5816"/>
    <w:rsid w:val="00ED5A29"/>
    <w:rsid w:val="00ED5BFF"/>
    <w:rsid w:val="00ED60B1"/>
    <w:rsid w:val="00ED6118"/>
    <w:rsid w:val="00ED613D"/>
    <w:rsid w:val="00ED639D"/>
    <w:rsid w:val="00ED671A"/>
    <w:rsid w:val="00ED69B9"/>
    <w:rsid w:val="00ED6B2A"/>
    <w:rsid w:val="00ED6F1D"/>
    <w:rsid w:val="00ED702F"/>
    <w:rsid w:val="00ED7A83"/>
    <w:rsid w:val="00ED7AFA"/>
    <w:rsid w:val="00ED7B22"/>
    <w:rsid w:val="00ED7BE4"/>
    <w:rsid w:val="00ED7E18"/>
    <w:rsid w:val="00ED7F19"/>
    <w:rsid w:val="00EE0480"/>
    <w:rsid w:val="00EE04ED"/>
    <w:rsid w:val="00EE0555"/>
    <w:rsid w:val="00EE0775"/>
    <w:rsid w:val="00EE07CB"/>
    <w:rsid w:val="00EE08D6"/>
    <w:rsid w:val="00EE096E"/>
    <w:rsid w:val="00EE0B1F"/>
    <w:rsid w:val="00EE0D5F"/>
    <w:rsid w:val="00EE10D6"/>
    <w:rsid w:val="00EE1143"/>
    <w:rsid w:val="00EE12E0"/>
    <w:rsid w:val="00EE14F1"/>
    <w:rsid w:val="00EE1514"/>
    <w:rsid w:val="00EE1961"/>
    <w:rsid w:val="00EE1CBF"/>
    <w:rsid w:val="00EE1E0E"/>
    <w:rsid w:val="00EE1F7E"/>
    <w:rsid w:val="00EE2097"/>
    <w:rsid w:val="00EE2285"/>
    <w:rsid w:val="00EE25B2"/>
    <w:rsid w:val="00EE280A"/>
    <w:rsid w:val="00EE28DF"/>
    <w:rsid w:val="00EE2CBC"/>
    <w:rsid w:val="00EE2E56"/>
    <w:rsid w:val="00EE316A"/>
    <w:rsid w:val="00EE33BA"/>
    <w:rsid w:val="00EE366F"/>
    <w:rsid w:val="00EE37A1"/>
    <w:rsid w:val="00EE385F"/>
    <w:rsid w:val="00EE3BC4"/>
    <w:rsid w:val="00EE3E16"/>
    <w:rsid w:val="00EE3E78"/>
    <w:rsid w:val="00EE3F0A"/>
    <w:rsid w:val="00EE427F"/>
    <w:rsid w:val="00EE440D"/>
    <w:rsid w:val="00EE449C"/>
    <w:rsid w:val="00EE452A"/>
    <w:rsid w:val="00EE4549"/>
    <w:rsid w:val="00EE4652"/>
    <w:rsid w:val="00EE4743"/>
    <w:rsid w:val="00EE486C"/>
    <w:rsid w:val="00EE48A8"/>
    <w:rsid w:val="00EE4956"/>
    <w:rsid w:val="00EE4984"/>
    <w:rsid w:val="00EE4BD7"/>
    <w:rsid w:val="00EE4D77"/>
    <w:rsid w:val="00EE4F24"/>
    <w:rsid w:val="00EE4F42"/>
    <w:rsid w:val="00EE4FD0"/>
    <w:rsid w:val="00EE5058"/>
    <w:rsid w:val="00EE5104"/>
    <w:rsid w:val="00EE531B"/>
    <w:rsid w:val="00EE5494"/>
    <w:rsid w:val="00EE54A8"/>
    <w:rsid w:val="00EE5580"/>
    <w:rsid w:val="00EE5728"/>
    <w:rsid w:val="00EE5AE1"/>
    <w:rsid w:val="00EE5AEE"/>
    <w:rsid w:val="00EE5B25"/>
    <w:rsid w:val="00EE5BE5"/>
    <w:rsid w:val="00EE5C2C"/>
    <w:rsid w:val="00EE5C75"/>
    <w:rsid w:val="00EE5D5A"/>
    <w:rsid w:val="00EE5DE0"/>
    <w:rsid w:val="00EE5E0E"/>
    <w:rsid w:val="00EE5F1C"/>
    <w:rsid w:val="00EE61AA"/>
    <w:rsid w:val="00EE6258"/>
    <w:rsid w:val="00EE629E"/>
    <w:rsid w:val="00EE66AB"/>
    <w:rsid w:val="00EE6896"/>
    <w:rsid w:val="00EE68EE"/>
    <w:rsid w:val="00EE6A72"/>
    <w:rsid w:val="00EE6BEA"/>
    <w:rsid w:val="00EE6C13"/>
    <w:rsid w:val="00EE6C64"/>
    <w:rsid w:val="00EE6EAB"/>
    <w:rsid w:val="00EE70C5"/>
    <w:rsid w:val="00EE7228"/>
    <w:rsid w:val="00EE74F6"/>
    <w:rsid w:val="00EE7637"/>
    <w:rsid w:val="00EE7838"/>
    <w:rsid w:val="00EE7870"/>
    <w:rsid w:val="00EE792B"/>
    <w:rsid w:val="00EE7A35"/>
    <w:rsid w:val="00EE7AE2"/>
    <w:rsid w:val="00EE7CBC"/>
    <w:rsid w:val="00EE7E85"/>
    <w:rsid w:val="00EF00AF"/>
    <w:rsid w:val="00EF02F4"/>
    <w:rsid w:val="00EF06CF"/>
    <w:rsid w:val="00EF091A"/>
    <w:rsid w:val="00EF1066"/>
    <w:rsid w:val="00EF1A2C"/>
    <w:rsid w:val="00EF1C33"/>
    <w:rsid w:val="00EF1D62"/>
    <w:rsid w:val="00EF20C5"/>
    <w:rsid w:val="00EF241B"/>
    <w:rsid w:val="00EF2600"/>
    <w:rsid w:val="00EF26C7"/>
    <w:rsid w:val="00EF2779"/>
    <w:rsid w:val="00EF27F6"/>
    <w:rsid w:val="00EF2D47"/>
    <w:rsid w:val="00EF2E24"/>
    <w:rsid w:val="00EF2F03"/>
    <w:rsid w:val="00EF3113"/>
    <w:rsid w:val="00EF35B0"/>
    <w:rsid w:val="00EF3706"/>
    <w:rsid w:val="00EF38A9"/>
    <w:rsid w:val="00EF38FB"/>
    <w:rsid w:val="00EF3B7D"/>
    <w:rsid w:val="00EF3B8E"/>
    <w:rsid w:val="00EF3F0E"/>
    <w:rsid w:val="00EF3F99"/>
    <w:rsid w:val="00EF4464"/>
    <w:rsid w:val="00EF486B"/>
    <w:rsid w:val="00EF4B20"/>
    <w:rsid w:val="00EF4B30"/>
    <w:rsid w:val="00EF4D51"/>
    <w:rsid w:val="00EF4DE1"/>
    <w:rsid w:val="00EF508A"/>
    <w:rsid w:val="00EF555E"/>
    <w:rsid w:val="00EF5773"/>
    <w:rsid w:val="00EF578F"/>
    <w:rsid w:val="00EF59F2"/>
    <w:rsid w:val="00EF5AD2"/>
    <w:rsid w:val="00EF5C0B"/>
    <w:rsid w:val="00EF5E5C"/>
    <w:rsid w:val="00EF6128"/>
    <w:rsid w:val="00EF6339"/>
    <w:rsid w:val="00EF636B"/>
    <w:rsid w:val="00EF64B1"/>
    <w:rsid w:val="00EF6595"/>
    <w:rsid w:val="00EF68D4"/>
    <w:rsid w:val="00EF6A81"/>
    <w:rsid w:val="00EF6AA5"/>
    <w:rsid w:val="00EF6B0E"/>
    <w:rsid w:val="00EF6B13"/>
    <w:rsid w:val="00EF6C75"/>
    <w:rsid w:val="00EF6CBE"/>
    <w:rsid w:val="00EF721C"/>
    <w:rsid w:val="00EF72A8"/>
    <w:rsid w:val="00EF7589"/>
    <w:rsid w:val="00EF7AB2"/>
    <w:rsid w:val="00EF7DFB"/>
    <w:rsid w:val="00EF7F7B"/>
    <w:rsid w:val="00EF7FD4"/>
    <w:rsid w:val="00F00027"/>
    <w:rsid w:val="00F007A6"/>
    <w:rsid w:val="00F00A82"/>
    <w:rsid w:val="00F00ADC"/>
    <w:rsid w:val="00F00AEB"/>
    <w:rsid w:val="00F01074"/>
    <w:rsid w:val="00F010BA"/>
    <w:rsid w:val="00F0144A"/>
    <w:rsid w:val="00F014C8"/>
    <w:rsid w:val="00F015A4"/>
    <w:rsid w:val="00F01668"/>
    <w:rsid w:val="00F01829"/>
    <w:rsid w:val="00F0189A"/>
    <w:rsid w:val="00F01CCC"/>
    <w:rsid w:val="00F021E5"/>
    <w:rsid w:val="00F0243C"/>
    <w:rsid w:val="00F024CE"/>
    <w:rsid w:val="00F02728"/>
    <w:rsid w:val="00F02878"/>
    <w:rsid w:val="00F02B42"/>
    <w:rsid w:val="00F02D12"/>
    <w:rsid w:val="00F02EA3"/>
    <w:rsid w:val="00F02EB9"/>
    <w:rsid w:val="00F031F5"/>
    <w:rsid w:val="00F03367"/>
    <w:rsid w:val="00F03717"/>
    <w:rsid w:val="00F0383B"/>
    <w:rsid w:val="00F0394D"/>
    <w:rsid w:val="00F039E4"/>
    <w:rsid w:val="00F03D8C"/>
    <w:rsid w:val="00F04029"/>
    <w:rsid w:val="00F04312"/>
    <w:rsid w:val="00F044DE"/>
    <w:rsid w:val="00F04658"/>
    <w:rsid w:val="00F04736"/>
    <w:rsid w:val="00F047A7"/>
    <w:rsid w:val="00F047CE"/>
    <w:rsid w:val="00F04BE2"/>
    <w:rsid w:val="00F04D33"/>
    <w:rsid w:val="00F04D75"/>
    <w:rsid w:val="00F04DEF"/>
    <w:rsid w:val="00F05174"/>
    <w:rsid w:val="00F051AC"/>
    <w:rsid w:val="00F051FA"/>
    <w:rsid w:val="00F05755"/>
    <w:rsid w:val="00F057DB"/>
    <w:rsid w:val="00F05BE4"/>
    <w:rsid w:val="00F05E9D"/>
    <w:rsid w:val="00F06021"/>
    <w:rsid w:val="00F06131"/>
    <w:rsid w:val="00F0638F"/>
    <w:rsid w:val="00F0668D"/>
    <w:rsid w:val="00F0683D"/>
    <w:rsid w:val="00F06844"/>
    <w:rsid w:val="00F06D33"/>
    <w:rsid w:val="00F06E19"/>
    <w:rsid w:val="00F070EE"/>
    <w:rsid w:val="00F0718C"/>
    <w:rsid w:val="00F073C1"/>
    <w:rsid w:val="00F075D9"/>
    <w:rsid w:val="00F07634"/>
    <w:rsid w:val="00F076CD"/>
    <w:rsid w:val="00F07B03"/>
    <w:rsid w:val="00F07B1E"/>
    <w:rsid w:val="00F1011F"/>
    <w:rsid w:val="00F10291"/>
    <w:rsid w:val="00F104A8"/>
    <w:rsid w:val="00F106F6"/>
    <w:rsid w:val="00F10824"/>
    <w:rsid w:val="00F10834"/>
    <w:rsid w:val="00F10960"/>
    <w:rsid w:val="00F10E08"/>
    <w:rsid w:val="00F110DD"/>
    <w:rsid w:val="00F11531"/>
    <w:rsid w:val="00F11586"/>
    <w:rsid w:val="00F115D4"/>
    <w:rsid w:val="00F119C6"/>
    <w:rsid w:val="00F11A43"/>
    <w:rsid w:val="00F11B30"/>
    <w:rsid w:val="00F11E5A"/>
    <w:rsid w:val="00F11F74"/>
    <w:rsid w:val="00F11FC6"/>
    <w:rsid w:val="00F1219A"/>
    <w:rsid w:val="00F12299"/>
    <w:rsid w:val="00F122A6"/>
    <w:rsid w:val="00F122E7"/>
    <w:rsid w:val="00F126EC"/>
    <w:rsid w:val="00F12719"/>
    <w:rsid w:val="00F127CE"/>
    <w:rsid w:val="00F1285A"/>
    <w:rsid w:val="00F129AD"/>
    <w:rsid w:val="00F129D3"/>
    <w:rsid w:val="00F13047"/>
    <w:rsid w:val="00F131C3"/>
    <w:rsid w:val="00F1331B"/>
    <w:rsid w:val="00F133B0"/>
    <w:rsid w:val="00F133D3"/>
    <w:rsid w:val="00F13688"/>
    <w:rsid w:val="00F13950"/>
    <w:rsid w:val="00F13956"/>
    <w:rsid w:val="00F13B56"/>
    <w:rsid w:val="00F13CCC"/>
    <w:rsid w:val="00F13D36"/>
    <w:rsid w:val="00F13F79"/>
    <w:rsid w:val="00F14338"/>
    <w:rsid w:val="00F1437D"/>
    <w:rsid w:val="00F147EE"/>
    <w:rsid w:val="00F1485E"/>
    <w:rsid w:val="00F149C0"/>
    <w:rsid w:val="00F149E4"/>
    <w:rsid w:val="00F14A45"/>
    <w:rsid w:val="00F14A87"/>
    <w:rsid w:val="00F14BEE"/>
    <w:rsid w:val="00F14F3C"/>
    <w:rsid w:val="00F150D9"/>
    <w:rsid w:val="00F15136"/>
    <w:rsid w:val="00F1524E"/>
    <w:rsid w:val="00F152BE"/>
    <w:rsid w:val="00F15393"/>
    <w:rsid w:val="00F153AA"/>
    <w:rsid w:val="00F15549"/>
    <w:rsid w:val="00F1558E"/>
    <w:rsid w:val="00F156E2"/>
    <w:rsid w:val="00F1572F"/>
    <w:rsid w:val="00F15861"/>
    <w:rsid w:val="00F15988"/>
    <w:rsid w:val="00F15A53"/>
    <w:rsid w:val="00F15E59"/>
    <w:rsid w:val="00F15EDB"/>
    <w:rsid w:val="00F16139"/>
    <w:rsid w:val="00F161A7"/>
    <w:rsid w:val="00F16533"/>
    <w:rsid w:val="00F16567"/>
    <w:rsid w:val="00F16677"/>
    <w:rsid w:val="00F16929"/>
    <w:rsid w:val="00F16E7F"/>
    <w:rsid w:val="00F17476"/>
    <w:rsid w:val="00F17885"/>
    <w:rsid w:val="00F17989"/>
    <w:rsid w:val="00F179E3"/>
    <w:rsid w:val="00F179F2"/>
    <w:rsid w:val="00F17EA5"/>
    <w:rsid w:val="00F20211"/>
    <w:rsid w:val="00F203BF"/>
    <w:rsid w:val="00F204A3"/>
    <w:rsid w:val="00F204F7"/>
    <w:rsid w:val="00F2061A"/>
    <w:rsid w:val="00F20851"/>
    <w:rsid w:val="00F2090D"/>
    <w:rsid w:val="00F20B22"/>
    <w:rsid w:val="00F20BD2"/>
    <w:rsid w:val="00F20C30"/>
    <w:rsid w:val="00F20C8F"/>
    <w:rsid w:val="00F20E0B"/>
    <w:rsid w:val="00F2105E"/>
    <w:rsid w:val="00F21254"/>
    <w:rsid w:val="00F21274"/>
    <w:rsid w:val="00F215BD"/>
    <w:rsid w:val="00F216A5"/>
    <w:rsid w:val="00F2183B"/>
    <w:rsid w:val="00F21CA6"/>
    <w:rsid w:val="00F21CC1"/>
    <w:rsid w:val="00F21DB3"/>
    <w:rsid w:val="00F21E12"/>
    <w:rsid w:val="00F21E2F"/>
    <w:rsid w:val="00F21F04"/>
    <w:rsid w:val="00F21F77"/>
    <w:rsid w:val="00F21FC1"/>
    <w:rsid w:val="00F2206A"/>
    <w:rsid w:val="00F22744"/>
    <w:rsid w:val="00F22753"/>
    <w:rsid w:val="00F22C01"/>
    <w:rsid w:val="00F22C5D"/>
    <w:rsid w:val="00F23186"/>
    <w:rsid w:val="00F2336E"/>
    <w:rsid w:val="00F2348E"/>
    <w:rsid w:val="00F234B9"/>
    <w:rsid w:val="00F23801"/>
    <w:rsid w:val="00F23A7D"/>
    <w:rsid w:val="00F23BF6"/>
    <w:rsid w:val="00F23D73"/>
    <w:rsid w:val="00F2413B"/>
    <w:rsid w:val="00F241AF"/>
    <w:rsid w:val="00F24383"/>
    <w:rsid w:val="00F24688"/>
    <w:rsid w:val="00F24821"/>
    <w:rsid w:val="00F24C52"/>
    <w:rsid w:val="00F24CBE"/>
    <w:rsid w:val="00F24D34"/>
    <w:rsid w:val="00F24E05"/>
    <w:rsid w:val="00F24E27"/>
    <w:rsid w:val="00F24EB9"/>
    <w:rsid w:val="00F24ED8"/>
    <w:rsid w:val="00F24F70"/>
    <w:rsid w:val="00F24FB1"/>
    <w:rsid w:val="00F250D4"/>
    <w:rsid w:val="00F25230"/>
    <w:rsid w:val="00F2536F"/>
    <w:rsid w:val="00F254BC"/>
    <w:rsid w:val="00F2571E"/>
    <w:rsid w:val="00F258ED"/>
    <w:rsid w:val="00F259C8"/>
    <w:rsid w:val="00F25CD5"/>
    <w:rsid w:val="00F26AD4"/>
    <w:rsid w:val="00F26C30"/>
    <w:rsid w:val="00F26DE4"/>
    <w:rsid w:val="00F26E64"/>
    <w:rsid w:val="00F26EB6"/>
    <w:rsid w:val="00F26F39"/>
    <w:rsid w:val="00F26FB8"/>
    <w:rsid w:val="00F27259"/>
    <w:rsid w:val="00F27280"/>
    <w:rsid w:val="00F2737A"/>
    <w:rsid w:val="00F27518"/>
    <w:rsid w:val="00F275F0"/>
    <w:rsid w:val="00F27668"/>
    <w:rsid w:val="00F27674"/>
    <w:rsid w:val="00F276C2"/>
    <w:rsid w:val="00F276E9"/>
    <w:rsid w:val="00F27A29"/>
    <w:rsid w:val="00F27C98"/>
    <w:rsid w:val="00F30176"/>
    <w:rsid w:val="00F30575"/>
    <w:rsid w:val="00F30757"/>
    <w:rsid w:val="00F30999"/>
    <w:rsid w:val="00F30D09"/>
    <w:rsid w:val="00F3108F"/>
    <w:rsid w:val="00F31859"/>
    <w:rsid w:val="00F31A0D"/>
    <w:rsid w:val="00F31D41"/>
    <w:rsid w:val="00F31EAB"/>
    <w:rsid w:val="00F31F55"/>
    <w:rsid w:val="00F32010"/>
    <w:rsid w:val="00F320A4"/>
    <w:rsid w:val="00F322C0"/>
    <w:rsid w:val="00F3257E"/>
    <w:rsid w:val="00F326B8"/>
    <w:rsid w:val="00F328CC"/>
    <w:rsid w:val="00F32919"/>
    <w:rsid w:val="00F32966"/>
    <w:rsid w:val="00F32CFB"/>
    <w:rsid w:val="00F32D79"/>
    <w:rsid w:val="00F32E56"/>
    <w:rsid w:val="00F33056"/>
    <w:rsid w:val="00F33136"/>
    <w:rsid w:val="00F3313A"/>
    <w:rsid w:val="00F331F4"/>
    <w:rsid w:val="00F33231"/>
    <w:rsid w:val="00F33294"/>
    <w:rsid w:val="00F3335A"/>
    <w:rsid w:val="00F335B7"/>
    <w:rsid w:val="00F336AA"/>
    <w:rsid w:val="00F337CC"/>
    <w:rsid w:val="00F33981"/>
    <w:rsid w:val="00F33AC9"/>
    <w:rsid w:val="00F33F6A"/>
    <w:rsid w:val="00F34084"/>
    <w:rsid w:val="00F3409A"/>
    <w:rsid w:val="00F34417"/>
    <w:rsid w:val="00F344C5"/>
    <w:rsid w:val="00F34730"/>
    <w:rsid w:val="00F34F50"/>
    <w:rsid w:val="00F34FE3"/>
    <w:rsid w:val="00F350A1"/>
    <w:rsid w:val="00F350B9"/>
    <w:rsid w:val="00F352AD"/>
    <w:rsid w:val="00F352FC"/>
    <w:rsid w:val="00F353DE"/>
    <w:rsid w:val="00F35414"/>
    <w:rsid w:val="00F354CE"/>
    <w:rsid w:val="00F35601"/>
    <w:rsid w:val="00F357B2"/>
    <w:rsid w:val="00F35B9E"/>
    <w:rsid w:val="00F35CDC"/>
    <w:rsid w:val="00F36311"/>
    <w:rsid w:val="00F36D80"/>
    <w:rsid w:val="00F371D4"/>
    <w:rsid w:val="00F372B4"/>
    <w:rsid w:val="00F375D0"/>
    <w:rsid w:val="00F378E6"/>
    <w:rsid w:val="00F37A2C"/>
    <w:rsid w:val="00F37A9F"/>
    <w:rsid w:val="00F37AA8"/>
    <w:rsid w:val="00F37FAA"/>
    <w:rsid w:val="00F400F5"/>
    <w:rsid w:val="00F40101"/>
    <w:rsid w:val="00F4020D"/>
    <w:rsid w:val="00F402DF"/>
    <w:rsid w:val="00F404D3"/>
    <w:rsid w:val="00F40763"/>
    <w:rsid w:val="00F40908"/>
    <w:rsid w:val="00F40CE1"/>
    <w:rsid w:val="00F40D86"/>
    <w:rsid w:val="00F410DD"/>
    <w:rsid w:val="00F410EC"/>
    <w:rsid w:val="00F413A8"/>
    <w:rsid w:val="00F415B9"/>
    <w:rsid w:val="00F416C9"/>
    <w:rsid w:val="00F418D3"/>
    <w:rsid w:val="00F41A5D"/>
    <w:rsid w:val="00F41C93"/>
    <w:rsid w:val="00F41CE1"/>
    <w:rsid w:val="00F41E00"/>
    <w:rsid w:val="00F41F05"/>
    <w:rsid w:val="00F4213D"/>
    <w:rsid w:val="00F42372"/>
    <w:rsid w:val="00F42408"/>
    <w:rsid w:val="00F42485"/>
    <w:rsid w:val="00F42566"/>
    <w:rsid w:val="00F4256A"/>
    <w:rsid w:val="00F426D6"/>
    <w:rsid w:val="00F42BCB"/>
    <w:rsid w:val="00F42D26"/>
    <w:rsid w:val="00F42F62"/>
    <w:rsid w:val="00F431E3"/>
    <w:rsid w:val="00F4322F"/>
    <w:rsid w:val="00F438AC"/>
    <w:rsid w:val="00F43B9F"/>
    <w:rsid w:val="00F43D0B"/>
    <w:rsid w:val="00F43D78"/>
    <w:rsid w:val="00F43E0B"/>
    <w:rsid w:val="00F43EB0"/>
    <w:rsid w:val="00F440CF"/>
    <w:rsid w:val="00F440E7"/>
    <w:rsid w:val="00F44322"/>
    <w:rsid w:val="00F443FE"/>
    <w:rsid w:val="00F44665"/>
    <w:rsid w:val="00F44CDE"/>
    <w:rsid w:val="00F44E57"/>
    <w:rsid w:val="00F44E89"/>
    <w:rsid w:val="00F45101"/>
    <w:rsid w:val="00F452E1"/>
    <w:rsid w:val="00F4554B"/>
    <w:rsid w:val="00F457E7"/>
    <w:rsid w:val="00F45995"/>
    <w:rsid w:val="00F45D0B"/>
    <w:rsid w:val="00F45E17"/>
    <w:rsid w:val="00F46024"/>
    <w:rsid w:val="00F4606B"/>
    <w:rsid w:val="00F464A0"/>
    <w:rsid w:val="00F464CC"/>
    <w:rsid w:val="00F4671D"/>
    <w:rsid w:val="00F469E6"/>
    <w:rsid w:val="00F46C24"/>
    <w:rsid w:val="00F46F4C"/>
    <w:rsid w:val="00F47303"/>
    <w:rsid w:val="00F4786E"/>
    <w:rsid w:val="00F47E15"/>
    <w:rsid w:val="00F47E99"/>
    <w:rsid w:val="00F47EE3"/>
    <w:rsid w:val="00F50094"/>
    <w:rsid w:val="00F500E6"/>
    <w:rsid w:val="00F50119"/>
    <w:rsid w:val="00F503A8"/>
    <w:rsid w:val="00F50961"/>
    <w:rsid w:val="00F50A70"/>
    <w:rsid w:val="00F50BC6"/>
    <w:rsid w:val="00F50D52"/>
    <w:rsid w:val="00F50E77"/>
    <w:rsid w:val="00F510A6"/>
    <w:rsid w:val="00F5137E"/>
    <w:rsid w:val="00F513D7"/>
    <w:rsid w:val="00F5151F"/>
    <w:rsid w:val="00F5163C"/>
    <w:rsid w:val="00F51643"/>
    <w:rsid w:val="00F51870"/>
    <w:rsid w:val="00F5187B"/>
    <w:rsid w:val="00F51AAB"/>
    <w:rsid w:val="00F51DEE"/>
    <w:rsid w:val="00F52228"/>
    <w:rsid w:val="00F522B6"/>
    <w:rsid w:val="00F5235E"/>
    <w:rsid w:val="00F524ED"/>
    <w:rsid w:val="00F52F12"/>
    <w:rsid w:val="00F530CB"/>
    <w:rsid w:val="00F53213"/>
    <w:rsid w:val="00F53416"/>
    <w:rsid w:val="00F537C4"/>
    <w:rsid w:val="00F53ADE"/>
    <w:rsid w:val="00F53E12"/>
    <w:rsid w:val="00F53FC0"/>
    <w:rsid w:val="00F54368"/>
    <w:rsid w:val="00F543F4"/>
    <w:rsid w:val="00F546AF"/>
    <w:rsid w:val="00F54713"/>
    <w:rsid w:val="00F54AE6"/>
    <w:rsid w:val="00F54F4B"/>
    <w:rsid w:val="00F550B9"/>
    <w:rsid w:val="00F55B04"/>
    <w:rsid w:val="00F55DA3"/>
    <w:rsid w:val="00F55E2D"/>
    <w:rsid w:val="00F55F9D"/>
    <w:rsid w:val="00F5653C"/>
    <w:rsid w:val="00F566A8"/>
    <w:rsid w:val="00F569DE"/>
    <w:rsid w:val="00F56AD7"/>
    <w:rsid w:val="00F57070"/>
    <w:rsid w:val="00F573C2"/>
    <w:rsid w:val="00F5745E"/>
    <w:rsid w:val="00F57626"/>
    <w:rsid w:val="00F5763A"/>
    <w:rsid w:val="00F577C4"/>
    <w:rsid w:val="00F57BE6"/>
    <w:rsid w:val="00F57DA1"/>
    <w:rsid w:val="00F57EF8"/>
    <w:rsid w:val="00F6001A"/>
    <w:rsid w:val="00F600A3"/>
    <w:rsid w:val="00F6015E"/>
    <w:rsid w:val="00F601A3"/>
    <w:rsid w:val="00F60246"/>
    <w:rsid w:val="00F60804"/>
    <w:rsid w:val="00F60A00"/>
    <w:rsid w:val="00F60BF3"/>
    <w:rsid w:val="00F60C1C"/>
    <w:rsid w:val="00F60D40"/>
    <w:rsid w:val="00F61360"/>
    <w:rsid w:val="00F61462"/>
    <w:rsid w:val="00F6171B"/>
    <w:rsid w:val="00F618B7"/>
    <w:rsid w:val="00F61EA2"/>
    <w:rsid w:val="00F61EC2"/>
    <w:rsid w:val="00F624FE"/>
    <w:rsid w:val="00F628A1"/>
    <w:rsid w:val="00F62924"/>
    <w:rsid w:val="00F6297C"/>
    <w:rsid w:val="00F62A0A"/>
    <w:rsid w:val="00F62C85"/>
    <w:rsid w:val="00F6323D"/>
    <w:rsid w:val="00F6354D"/>
    <w:rsid w:val="00F635E4"/>
    <w:rsid w:val="00F63654"/>
    <w:rsid w:val="00F638D3"/>
    <w:rsid w:val="00F63C3E"/>
    <w:rsid w:val="00F64099"/>
    <w:rsid w:val="00F642A3"/>
    <w:rsid w:val="00F64332"/>
    <w:rsid w:val="00F64369"/>
    <w:rsid w:val="00F643EC"/>
    <w:rsid w:val="00F64445"/>
    <w:rsid w:val="00F64477"/>
    <w:rsid w:val="00F64508"/>
    <w:rsid w:val="00F64750"/>
    <w:rsid w:val="00F6498E"/>
    <w:rsid w:val="00F64ADC"/>
    <w:rsid w:val="00F6518F"/>
    <w:rsid w:val="00F65257"/>
    <w:rsid w:val="00F65647"/>
    <w:rsid w:val="00F65711"/>
    <w:rsid w:val="00F6579D"/>
    <w:rsid w:val="00F65A00"/>
    <w:rsid w:val="00F65AC0"/>
    <w:rsid w:val="00F65DEA"/>
    <w:rsid w:val="00F65DEE"/>
    <w:rsid w:val="00F65DFA"/>
    <w:rsid w:val="00F65E01"/>
    <w:rsid w:val="00F660CD"/>
    <w:rsid w:val="00F66132"/>
    <w:rsid w:val="00F6629A"/>
    <w:rsid w:val="00F66C37"/>
    <w:rsid w:val="00F66CA8"/>
    <w:rsid w:val="00F66D53"/>
    <w:rsid w:val="00F67066"/>
    <w:rsid w:val="00F67338"/>
    <w:rsid w:val="00F67C9A"/>
    <w:rsid w:val="00F67DE3"/>
    <w:rsid w:val="00F67EE9"/>
    <w:rsid w:val="00F70429"/>
    <w:rsid w:val="00F70798"/>
    <w:rsid w:val="00F7095C"/>
    <w:rsid w:val="00F70B01"/>
    <w:rsid w:val="00F70C1D"/>
    <w:rsid w:val="00F70C4A"/>
    <w:rsid w:val="00F70D78"/>
    <w:rsid w:val="00F70EC4"/>
    <w:rsid w:val="00F70F23"/>
    <w:rsid w:val="00F70FE4"/>
    <w:rsid w:val="00F71255"/>
    <w:rsid w:val="00F713DC"/>
    <w:rsid w:val="00F714AD"/>
    <w:rsid w:val="00F71699"/>
    <w:rsid w:val="00F718AD"/>
    <w:rsid w:val="00F71906"/>
    <w:rsid w:val="00F71C73"/>
    <w:rsid w:val="00F71D64"/>
    <w:rsid w:val="00F72064"/>
    <w:rsid w:val="00F722D2"/>
    <w:rsid w:val="00F72416"/>
    <w:rsid w:val="00F726EF"/>
    <w:rsid w:val="00F72F4B"/>
    <w:rsid w:val="00F73055"/>
    <w:rsid w:val="00F730F5"/>
    <w:rsid w:val="00F73279"/>
    <w:rsid w:val="00F735A0"/>
    <w:rsid w:val="00F7373A"/>
    <w:rsid w:val="00F73929"/>
    <w:rsid w:val="00F739CB"/>
    <w:rsid w:val="00F739EA"/>
    <w:rsid w:val="00F73BCD"/>
    <w:rsid w:val="00F73FF9"/>
    <w:rsid w:val="00F74052"/>
    <w:rsid w:val="00F7432A"/>
    <w:rsid w:val="00F74584"/>
    <w:rsid w:val="00F74A17"/>
    <w:rsid w:val="00F75009"/>
    <w:rsid w:val="00F75138"/>
    <w:rsid w:val="00F75297"/>
    <w:rsid w:val="00F75911"/>
    <w:rsid w:val="00F75A08"/>
    <w:rsid w:val="00F75A50"/>
    <w:rsid w:val="00F75A6B"/>
    <w:rsid w:val="00F75A72"/>
    <w:rsid w:val="00F75C4C"/>
    <w:rsid w:val="00F75DC8"/>
    <w:rsid w:val="00F76087"/>
    <w:rsid w:val="00F7623C"/>
    <w:rsid w:val="00F76295"/>
    <w:rsid w:val="00F766AE"/>
    <w:rsid w:val="00F76867"/>
    <w:rsid w:val="00F76B57"/>
    <w:rsid w:val="00F76CA5"/>
    <w:rsid w:val="00F76D62"/>
    <w:rsid w:val="00F776C9"/>
    <w:rsid w:val="00F778EE"/>
    <w:rsid w:val="00F77A6A"/>
    <w:rsid w:val="00F77AF7"/>
    <w:rsid w:val="00F77CA2"/>
    <w:rsid w:val="00F77DE6"/>
    <w:rsid w:val="00F8000F"/>
    <w:rsid w:val="00F8010F"/>
    <w:rsid w:val="00F80733"/>
    <w:rsid w:val="00F808E4"/>
    <w:rsid w:val="00F81128"/>
    <w:rsid w:val="00F81151"/>
    <w:rsid w:val="00F81176"/>
    <w:rsid w:val="00F811DF"/>
    <w:rsid w:val="00F81409"/>
    <w:rsid w:val="00F816BD"/>
    <w:rsid w:val="00F81968"/>
    <w:rsid w:val="00F81DB7"/>
    <w:rsid w:val="00F8218F"/>
    <w:rsid w:val="00F823C7"/>
    <w:rsid w:val="00F82517"/>
    <w:rsid w:val="00F82B23"/>
    <w:rsid w:val="00F82C79"/>
    <w:rsid w:val="00F82D68"/>
    <w:rsid w:val="00F82E6B"/>
    <w:rsid w:val="00F82E96"/>
    <w:rsid w:val="00F82F3B"/>
    <w:rsid w:val="00F83554"/>
    <w:rsid w:val="00F839AE"/>
    <w:rsid w:val="00F83AA3"/>
    <w:rsid w:val="00F83C42"/>
    <w:rsid w:val="00F83CE5"/>
    <w:rsid w:val="00F83E47"/>
    <w:rsid w:val="00F84049"/>
    <w:rsid w:val="00F84124"/>
    <w:rsid w:val="00F841EC"/>
    <w:rsid w:val="00F84340"/>
    <w:rsid w:val="00F845B8"/>
    <w:rsid w:val="00F84656"/>
    <w:rsid w:val="00F8471B"/>
    <w:rsid w:val="00F847B7"/>
    <w:rsid w:val="00F848D6"/>
    <w:rsid w:val="00F84948"/>
    <w:rsid w:val="00F84A6D"/>
    <w:rsid w:val="00F84D09"/>
    <w:rsid w:val="00F84D0B"/>
    <w:rsid w:val="00F84EB4"/>
    <w:rsid w:val="00F84FAB"/>
    <w:rsid w:val="00F85016"/>
    <w:rsid w:val="00F85081"/>
    <w:rsid w:val="00F85231"/>
    <w:rsid w:val="00F85498"/>
    <w:rsid w:val="00F856BC"/>
    <w:rsid w:val="00F857DB"/>
    <w:rsid w:val="00F85860"/>
    <w:rsid w:val="00F85887"/>
    <w:rsid w:val="00F85A90"/>
    <w:rsid w:val="00F86121"/>
    <w:rsid w:val="00F862E3"/>
    <w:rsid w:val="00F867C1"/>
    <w:rsid w:val="00F868C7"/>
    <w:rsid w:val="00F86C71"/>
    <w:rsid w:val="00F86FB6"/>
    <w:rsid w:val="00F870C5"/>
    <w:rsid w:val="00F8711F"/>
    <w:rsid w:val="00F8720A"/>
    <w:rsid w:val="00F872BB"/>
    <w:rsid w:val="00F87392"/>
    <w:rsid w:val="00F87985"/>
    <w:rsid w:val="00F87BAC"/>
    <w:rsid w:val="00F87EA1"/>
    <w:rsid w:val="00F902B6"/>
    <w:rsid w:val="00F90312"/>
    <w:rsid w:val="00F905B6"/>
    <w:rsid w:val="00F9093E"/>
    <w:rsid w:val="00F90B61"/>
    <w:rsid w:val="00F90C22"/>
    <w:rsid w:val="00F90CC2"/>
    <w:rsid w:val="00F90DFE"/>
    <w:rsid w:val="00F91064"/>
    <w:rsid w:val="00F91578"/>
    <w:rsid w:val="00F91679"/>
    <w:rsid w:val="00F9196D"/>
    <w:rsid w:val="00F91A4B"/>
    <w:rsid w:val="00F91D68"/>
    <w:rsid w:val="00F91E73"/>
    <w:rsid w:val="00F924FB"/>
    <w:rsid w:val="00F927DE"/>
    <w:rsid w:val="00F92C91"/>
    <w:rsid w:val="00F92EE3"/>
    <w:rsid w:val="00F92FF5"/>
    <w:rsid w:val="00F9323E"/>
    <w:rsid w:val="00F93252"/>
    <w:rsid w:val="00F932DF"/>
    <w:rsid w:val="00F9344F"/>
    <w:rsid w:val="00F9350D"/>
    <w:rsid w:val="00F936E7"/>
    <w:rsid w:val="00F939B1"/>
    <w:rsid w:val="00F93B5F"/>
    <w:rsid w:val="00F93E02"/>
    <w:rsid w:val="00F93E76"/>
    <w:rsid w:val="00F93F9B"/>
    <w:rsid w:val="00F94677"/>
    <w:rsid w:val="00F94846"/>
    <w:rsid w:val="00F9487D"/>
    <w:rsid w:val="00F9488A"/>
    <w:rsid w:val="00F9497A"/>
    <w:rsid w:val="00F94AB0"/>
    <w:rsid w:val="00F94FE4"/>
    <w:rsid w:val="00F952FF"/>
    <w:rsid w:val="00F95396"/>
    <w:rsid w:val="00F955FF"/>
    <w:rsid w:val="00F95636"/>
    <w:rsid w:val="00F958EF"/>
    <w:rsid w:val="00F95D94"/>
    <w:rsid w:val="00F95E68"/>
    <w:rsid w:val="00F95E98"/>
    <w:rsid w:val="00F95F69"/>
    <w:rsid w:val="00F966B2"/>
    <w:rsid w:val="00F968A8"/>
    <w:rsid w:val="00F96937"/>
    <w:rsid w:val="00F96B6F"/>
    <w:rsid w:val="00F96EE3"/>
    <w:rsid w:val="00F97247"/>
    <w:rsid w:val="00F97482"/>
    <w:rsid w:val="00F9749F"/>
    <w:rsid w:val="00F974A7"/>
    <w:rsid w:val="00F97B07"/>
    <w:rsid w:val="00F97C56"/>
    <w:rsid w:val="00F97E44"/>
    <w:rsid w:val="00F97FE8"/>
    <w:rsid w:val="00FA0023"/>
    <w:rsid w:val="00FA01D0"/>
    <w:rsid w:val="00FA03D3"/>
    <w:rsid w:val="00FA050A"/>
    <w:rsid w:val="00FA050D"/>
    <w:rsid w:val="00FA06D5"/>
    <w:rsid w:val="00FA0721"/>
    <w:rsid w:val="00FA0CC3"/>
    <w:rsid w:val="00FA0D64"/>
    <w:rsid w:val="00FA0DB6"/>
    <w:rsid w:val="00FA134B"/>
    <w:rsid w:val="00FA14B6"/>
    <w:rsid w:val="00FA178D"/>
    <w:rsid w:val="00FA1835"/>
    <w:rsid w:val="00FA199C"/>
    <w:rsid w:val="00FA1B2F"/>
    <w:rsid w:val="00FA1D7C"/>
    <w:rsid w:val="00FA1EFD"/>
    <w:rsid w:val="00FA1F11"/>
    <w:rsid w:val="00FA2143"/>
    <w:rsid w:val="00FA21E7"/>
    <w:rsid w:val="00FA21F1"/>
    <w:rsid w:val="00FA2335"/>
    <w:rsid w:val="00FA23C7"/>
    <w:rsid w:val="00FA2503"/>
    <w:rsid w:val="00FA26C9"/>
    <w:rsid w:val="00FA2943"/>
    <w:rsid w:val="00FA2BE3"/>
    <w:rsid w:val="00FA2F1D"/>
    <w:rsid w:val="00FA346B"/>
    <w:rsid w:val="00FA35D2"/>
    <w:rsid w:val="00FA37AC"/>
    <w:rsid w:val="00FA3804"/>
    <w:rsid w:val="00FA3CB7"/>
    <w:rsid w:val="00FA3CBC"/>
    <w:rsid w:val="00FA3E0D"/>
    <w:rsid w:val="00FA3EAB"/>
    <w:rsid w:val="00FA40B1"/>
    <w:rsid w:val="00FA44D3"/>
    <w:rsid w:val="00FA4512"/>
    <w:rsid w:val="00FA45F1"/>
    <w:rsid w:val="00FA4A91"/>
    <w:rsid w:val="00FA57B6"/>
    <w:rsid w:val="00FA5CC1"/>
    <w:rsid w:val="00FA6017"/>
    <w:rsid w:val="00FA6191"/>
    <w:rsid w:val="00FA61CE"/>
    <w:rsid w:val="00FA61D3"/>
    <w:rsid w:val="00FA6255"/>
    <w:rsid w:val="00FA62AF"/>
    <w:rsid w:val="00FA645A"/>
    <w:rsid w:val="00FA6525"/>
    <w:rsid w:val="00FA6951"/>
    <w:rsid w:val="00FA6960"/>
    <w:rsid w:val="00FA6AD1"/>
    <w:rsid w:val="00FA6C2E"/>
    <w:rsid w:val="00FA6EFD"/>
    <w:rsid w:val="00FA705F"/>
    <w:rsid w:val="00FA7260"/>
    <w:rsid w:val="00FA72E0"/>
    <w:rsid w:val="00FA7980"/>
    <w:rsid w:val="00FA79EC"/>
    <w:rsid w:val="00FA79F2"/>
    <w:rsid w:val="00FA7A32"/>
    <w:rsid w:val="00FA7C9C"/>
    <w:rsid w:val="00FA7CA2"/>
    <w:rsid w:val="00FA7CE3"/>
    <w:rsid w:val="00FA7D19"/>
    <w:rsid w:val="00FB01B1"/>
    <w:rsid w:val="00FB1329"/>
    <w:rsid w:val="00FB167E"/>
    <w:rsid w:val="00FB1756"/>
    <w:rsid w:val="00FB1844"/>
    <w:rsid w:val="00FB1858"/>
    <w:rsid w:val="00FB1AAD"/>
    <w:rsid w:val="00FB1AF2"/>
    <w:rsid w:val="00FB1BEA"/>
    <w:rsid w:val="00FB1D9A"/>
    <w:rsid w:val="00FB1E54"/>
    <w:rsid w:val="00FB2086"/>
    <w:rsid w:val="00FB2150"/>
    <w:rsid w:val="00FB2187"/>
    <w:rsid w:val="00FB2260"/>
    <w:rsid w:val="00FB2441"/>
    <w:rsid w:val="00FB24B5"/>
    <w:rsid w:val="00FB2572"/>
    <w:rsid w:val="00FB25C2"/>
    <w:rsid w:val="00FB2733"/>
    <w:rsid w:val="00FB2794"/>
    <w:rsid w:val="00FB29CD"/>
    <w:rsid w:val="00FB2AA9"/>
    <w:rsid w:val="00FB2B36"/>
    <w:rsid w:val="00FB2DD6"/>
    <w:rsid w:val="00FB304A"/>
    <w:rsid w:val="00FB3234"/>
    <w:rsid w:val="00FB3A14"/>
    <w:rsid w:val="00FB3B1B"/>
    <w:rsid w:val="00FB3D4B"/>
    <w:rsid w:val="00FB3E17"/>
    <w:rsid w:val="00FB3E6B"/>
    <w:rsid w:val="00FB42AD"/>
    <w:rsid w:val="00FB42FC"/>
    <w:rsid w:val="00FB4420"/>
    <w:rsid w:val="00FB49CA"/>
    <w:rsid w:val="00FB4F43"/>
    <w:rsid w:val="00FB5014"/>
    <w:rsid w:val="00FB514F"/>
    <w:rsid w:val="00FB54B5"/>
    <w:rsid w:val="00FB580C"/>
    <w:rsid w:val="00FB58EA"/>
    <w:rsid w:val="00FB5B38"/>
    <w:rsid w:val="00FB5EE4"/>
    <w:rsid w:val="00FB5F98"/>
    <w:rsid w:val="00FB5FD0"/>
    <w:rsid w:val="00FB6429"/>
    <w:rsid w:val="00FB6560"/>
    <w:rsid w:val="00FB65B7"/>
    <w:rsid w:val="00FB69AA"/>
    <w:rsid w:val="00FB6A74"/>
    <w:rsid w:val="00FB7221"/>
    <w:rsid w:val="00FB724E"/>
    <w:rsid w:val="00FB72B1"/>
    <w:rsid w:val="00FB73E2"/>
    <w:rsid w:val="00FB7A87"/>
    <w:rsid w:val="00FB7ABD"/>
    <w:rsid w:val="00FB7FAB"/>
    <w:rsid w:val="00FC0004"/>
    <w:rsid w:val="00FC015E"/>
    <w:rsid w:val="00FC02C6"/>
    <w:rsid w:val="00FC06AF"/>
    <w:rsid w:val="00FC0756"/>
    <w:rsid w:val="00FC090C"/>
    <w:rsid w:val="00FC0BE6"/>
    <w:rsid w:val="00FC0C86"/>
    <w:rsid w:val="00FC0E90"/>
    <w:rsid w:val="00FC0ED2"/>
    <w:rsid w:val="00FC1056"/>
    <w:rsid w:val="00FC10E1"/>
    <w:rsid w:val="00FC11A9"/>
    <w:rsid w:val="00FC16B1"/>
    <w:rsid w:val="00FC173A"/>
    <w:rsid w:val="00FC1778"/>
    <w:rsid w:val="00FC1D47"/>
    <w:rsid w:val="00FC1D73"/>
    <w:rsid w:val="00FC1DD8"/>
    <w:rsid w:val="00FC204D"/>
    <w:rsid w:val="00FC2204"/>
    <w:rsid w:val="00FC2454"/>
    <w:rsid w:val="00FC2977"/>
    <w:rsid w:val="00FC29D2"/>
    <w:rsid w:val="00FC2B1B"/>
    <w:rsid w:val="00FC307F"/>
    <w:rsid w:val="00FC3255"/>
    <w:rsid w:val="00FC33EA"/>
    <w:rsid w:val="00FC3646"/>
    <w:rsid w:val="00FC38BD"/>
    <w:rsid w:val="00FC3973"/>
    <w:rsid w:val="00FC3A87"/>
    <w:rsid w:val="00FC3B7D"/>
    <w:rsid w:val="00FC3DF3"/>
    <w:rsid w:val="00FC3E42"/>
    <w:rsid w:val="00FC3E71"/>
    <w:rsid w:val="00FC3EF2"/>
    <w:rsid w:val="00FC3F43"/>
    <w:rsid w:val="00FC3F52"/>
    <w:rsid w:val="00FC4048"/>
    <w:rsid w:val="00FC411A"/>
    <w:rsid w:val="00FC4178"/>
    <w:rsid w:val="00FC4181"/>
    <w:rsid w:val="00FC4182"/>
    <w:rsid w:val="00FC43BA"/>
    <w:rsid w:val="00FC4986"/>
    <w:rsid w:val="00FC4AEC"/>
    <w:rsid w:val="00FC4B75"/>
    <w:rsid w:val="00FC4BC6"/>
    <w:rsid w:val="00FC525C"/>
    <w:rsid w:val="00FC537C"/>
    <w:rsid w:val="00FC541E"/>
    <w:rsid w:val="00FC5681"/>
    <w:rsid w:val="00FC58A8"/>
    <w:rsid w:val="00FC59A2"/>
    <w:rsid w:val="00FC5C71"/>
    <w:rsid w:val="00FC5DF2"/>
    <w:rsid w:val="00FC6569"/>
    <w:rsid w:val="00FC6585"/>
    <w:rsid w:val="00FC69F6"/>
    <w:rsid w:val="00FC6BDD"/>
    <w:rsid w:val="00FC7003"/>
    <w:rsid w:val="00FC7272"/>
    <w:rsid w:val="00FC73B1"/>
    <w:rsid w:val="00FC76BD"/>
    <w:rsid w:val="00FC78A2"/>
    <w:rsid w:val="00FC79AB"/>
    <w:rsid w:val="00FC7AD5"/>
    <w:rsid w:val="00FC7B5E"/>
    <w:rsid w:val="00FC7D14"/>
    <w:rsid w:val="00FC7EBA"/>
    <w:rsid w:val="00FC7FE7"/>
    <w:rsid w:val="00FD011B"/>
    <w:rsid w:val="00FD060A"/>
    <w:rsid w:val="00FD0683"/>
    <w:rsid w:val="00FD0A20"/>
    <w:rsid w:val="00FD0B88"/>
    <w:rsid w:val="00FD0BFE"/>
    <w:rsid w:val="00FD0F65"/>
    <w:rsid w:val="00FD1278"/>
    <w:rsid w:val="00FD151F"/>
    <w:rsid w:val="00FD15DC"/>
    <w:rsid w:val="00FD15E5"/>
    <w:rsid w:val="00FD16C3"/>
    <w:rsid w:val="00FD16F4"/>
    <w:rsid w:val="00FD16FC"/>
    <w:rsid w:val="00FD178E"/>
    <w:rsid w:val="00FD1843"/>
    <w:rsid w:val="00FD1891"/>
    <w:rsid w:val="00FD1A7D"/>
    <w:rsid w:val="00FD21E6"/>
    <w:rsid w:val="00FD2217"/>
    <w:rsid w:val="00FD2298"/>
    <w:rsid w:val="00FD248F"/>
    <w:rsid w:val="00FD2523"/>
    <w:rsid w:val="00FD28EF"/>
    <w:rsid w:val="00FD2916"/>
    <w:rsid w:val="00FD297C"/>
    <w:rsid w:val="00FD2992"/>
    <w:rsid w:val="00FD2BC0"/>
    <w:rsid w:val="00FD2D20"/>
    <w:rsid w:val="00FD2D90"/>
    <w:rsid w:val="00FD3069"/>
    <w:rsid w:val="00FD326B"/>
    <w:rsid w:val="00FD3349"/>
    <w:rsid w:val="00FD340D"/>
    <w:rsid w:val="00FD361D"/>
    <w:rsid w:val="00FD3955"/>
    <w:rsid w:val="00FD39DF"/>
    <w:rsid w:val="00FD3E3E"/>
    <w:rsid w:val="00FD4066"/>
    <w:rsid w:val="00FD4083"/>
    <w:rsid w:val="00FD429C"/>
    <w:rsid w:val="00FD4344"/>
    <w:rsid w:val="00FD4391"/>
    <w:rsid w:val="00FD474A"/>
    <w:rsid w:val="00FD474C"/>
    <w:rsid w:val="00FD4D12"/>
    <w:rsid w:val="00FD4DFE"/>
    <w:rsid w:val="00FD4E0B"/>
    <w:rsid w:val="00FD53A2"/>
    <w:rsid w:val="00FD54D2"/>
    <w:rsid w:val="00FD5674"/>
    <w:rsid w:val="00FD5736"/>
    <w:rsid w:val="00FD59A0"/>
    <w:rsid w:val="00FD5ACA"/>
    <w:rsid w:val="00FD5CF0"/>
    <w:rsid w:val="00FD5D65"/>
    <w:rsid w:val="00FD5E96"/>
    <w:rsid w:val="00FD604D"/>
    <w:rsid w:val="00FD606A"/>
    <w:rsid w:val="00FD60AF"/>
    <w:rsid w:val="00FD60EC"/>
    <w:rsid w:val="00FD636E"/>
    <w:rsid w:val="00FD64DC"/>
    <w:rsid w:val="00FD65E9"/>
    <w:rsid w:val="00FD6707"/>
    <w:rsid w:val="00FD68D5"/>
    <w:rsid w:val="00FD694E"/>
    <w:rsid w:val="00FD6E3E"/>
    <w:rsid w:val="00FD71DA"/>
    <w:rsid w:val="00FD7240"/>
    <w:rsid w:val="00FD78FD"/>
    <w:rsid w:val="00FD7A86"/>
    <w:rsid w:val="00FD7D0F"/>
    <w:rsid w:val="00FD7DD7"/>
    <w:rsid w:val="00FD7EA6"/>
    <w:rsid w:val="00FD7FBC"/>
    <w:rsid w:val="00FE005D"/>
    <w:rsid w:val="00FE006B"/>
    <w:rsid w:val="00FE0123"/>
    <w:rsid w:val="00FE0319"/>
    <w:rsid w:val="00FE0338"/>
    <w:rsid w:val="00FE0872"/>
    <w:rsid w:val="00FE08A6"/>
    <w:rsid w:val="00FE0D6F"/>
    <w:rsid w:val="00FE0D9D"/>
    <w:rsid w:val="00FE10DD"/>
    <w:rsid w:val="00FE12F2"/>
    <w:rsid w:val="00FE152E"/>
    <w:rsid w:val="00FE1A8B"/>
    <w:rsid w:val="00FE1B24"/>
    <w:rsid w:val="00FE1C75"/>
    <w:rsid w:val="00FE1E7F"/>
    <w:rsid w:val="00FE1FA2"/>
    <w:rsid w:val="00FE2129"/>
    <w:rsid w:val="00FE227C"/>
    <w:rsid w:val="00FE243E"/>
    <w:rsid w:val="00FE24E9"/>
    <w:rsid w:val="00FE2732"/>
    <w:rsid w:val="00FE3134"/>
    <w:rsid w:val="00FE31A1"/>
    <w:rsid w:val="00FE3316"/>
    <w:rsid w:val="00FE3330"/>
    <w:rsid w:val="00FE3339"/>
    <w:rsid w:val="00FE340E"/>
    <w:rsid w:val="00FE380D"/>
    <w:rsid w:val="00FE39CF"/>
    <w:rsid w:val="00FE3DD5"/>
    <w:rsid w:val="00FE3F5A"/>
    <w:rsid w:val="00FE445D"/>
    <w:rsid w:val="00FE4487"/>
    <w:rsid w:val="00FE44C8"/>
    <w:rsid w:val="00FE4567"/>
    <w:rsid w:val="00FE46C0"/>
    <w:rsid w:val="00FE4A98"/>
    <w:rsid w:val="00FE4B1E"/>
    <w:rsid w:val="00FE4BD3"/>
    <w:rsid w:val="00FE4BE6"/>
    <w:rsid w:val="00FE4C0A"/>
    <w:rsid w:val="00FE4D3D"/>
    <w:rsid w:val="00FE4D5D"/>
    <w:rsid w:val="00FE4EA6"/>
    <w:rsid w:val="00FE4F05"/>
    <w:rsid w:val="00FE4FA1"/>
    <w:rsid w:val="00FE50D3"/>
    <w:rsid w:val="00FE50F5"/>
    <w:rsid w:val="00FE518A"/>
    <w:rsid w:val="00FE56F6"/>
    <w:rsid w:val="00FE5907"/>
    <w:rsid w:val="00FE5D01"/>
    <w:rsid w:val="00FE6033"/>
    <w:rsid w:val="00FE65BC"/>
    <w:rsid w:val="00FE6875"/>
    <w:rsid w:val="00FE6922"/>
    <w:rsid w:val="00FE695E"/>
    <w:rsid w:val="00FE6AB1"/>
    <w:rsid w:val="00FE710B"/>
    <w:rsid w:val="00FE711D"/>
    <w:rsid w:val="00FE77D9"/>
    <w:rsid w:val="00FE7A76"/>
    <w:rsid w:val="00FE7AC6"/>
    <w:rsid w:val="00FE7B48"/>
    <w:rsid w:val="00FE7BA6"/>
    <w:rsid w:val="00FE7EEE"/>
    <w:rsid w:val="00FF070F"/>
    <w:rsid w:val="00FF08BA"/>
    <w:rsid w:val="00FF08DC"/>
    <w:rsid w:val="00FF09C6"/>
    <w:rsid w:val="00FF0AD5"/>
    <w:rsid w:val="00FF0B51"/>
    <w:rsid w:val="00FF0B64"/>
    <w:rsid w:val="00FF0D4C"/>
    <w:rsid w:val="00FF0E2E"/>
    <w:rsid w:val="00FF0F22"/>
    <w:rsid w:val="00FF0F25"/>
    <w:rsid w:val="00FF0F5F"/>
    <w:rsid w:val="00FF1179"/>
    <w:rsid w:val="00FF11E0"/>
    <w:rsid w:val="00FF1439"/>
    <w:rsid w:val="00FF18F7"/>
    <w:rsid w:val="00FF1B07"/>
    <w:rsid w:val="00FF1C10"/>
    <w:rsid w:val="00FF2185"/>
    <w:rsid w:val="00FF22D9"/>
    <w:rsid w:val="00FF26B1"/>
    <w:rsid w:val="00FF2833"/>
    <w:rsid w:val="00FF286B"/>
    <w:rsid w:val="00FF358D"/>
    <w:rsid w:val="00FF35B6"/>
    <w:rsid w:val="00FF3650"/>
    <w:rsid w:val="00FF387A"/>
    <w:rsid w:val="00FF3A4B"/>
    <w:rsid w:val="00FF3B25"/>
    <w:rsid w:val="00FF3FA8"/>
    <w:rsid w:val="00FF3FBB"/>
    <w:rsid w:val="00FF40AB"/>
    <w:rsid w:val="00FF40AD"/>
    <w:rsid w:val="00FF4170"/>
    <w:rsid w:val="00FF431C"/>
    <w:rsid w:val="00FF467B"/>
    <w:rsid w:val="00FF46D2"/>
    <w:rsid w:val="00FF4B30"/>
    <w:rsid w:val="00FF4DE6"/>
    <w:rsid w:val="00FF4ECC"/>
    <w:rsid w:val="00FF5190"/>
    <w:rsid w:val="00FF5264"/>
    <w:rsid w:val="00FF55F1"/>
    <w:rsid w:val="00FF563E"/>
    <w:rsid w:val="00FF57DF"/>
    <w:rsid w:val="00FF58C3"/>
    <w:rsid w:val="00FF5A43"/>
    <w:rsid w:val="00FF5BC5"/>
    <w:rsid w:val="00FF5DF7"/>
    <w:rsid w:val="00FF5E57"/>
    <w:rsid w:val="00FF636A"/>
    <w:rsid w:val="00FF645E"/>
    <w:rsid w:val="00FF647A"/>
    <w:rsid w:val="00FF64A6"/>
    <w:rsid w:val="00FF6C9C"/>
    <w:rsid w:val="00FF6D15"/>
    <w:rsid w:val="00FF6DC1"/>
    <w:rsid w:val="00FF6E7B"/>
    <w:rsid w:val="00FF6F5C"/>
    <w:rsid w:val="00FF7006"/>
    <w:rsid w:val="00FF7111"/>
    <w:rsid w:val="00FF7195"/>
    <w:rsid w:val="00FF7462"/>
    <w:rsid w:val="00FF7D01"/>
    <w:rsid w:val="00FF7D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5B40951A"/>
  <w15:docId w15:val="{39601A7E-04AA-401F-9D63-1D70D814B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99" w:unhideWhenUsed="1" w:qFormat="1"/>
    <w:lsdException w:name="toc 5" w:semiHidden="1" w:uiPriority="99" w:unhideWhenUsed="1" w:qFormat="1"/>
    <w:lsdException w:name="toc 6" w:semiHidden="1" w:uiPriority="99" w:unhideWhenUsed="1" w:qFormat="1"/>
    <w:lsdException w:name="toc 7" w:semiHidden="1" w:uiPriority="99" w:unhideWhenUsed="1" w:qFormat="1"/>
    <w:lsdException w:name="toc 8" w:semiHidden="1" w:uiPriority="99" w:unhideWhenUsed="1" w:qFormat="1"/>
    <w:lsdException w:name="toc 9" w:semiHidden="1" w:uiPriority="99" w:unhideWhenUsed="1" w:qFormat="1"/>
    <w:lsdException w:name="Normal Indent" w:semiHidden="1" w:unhideWhenUsed="1" w:qFormat="1"/>
    <w:lsdException w:name="footnote text" w:semiHidden="1" w:unhideWhenUsed="1" w:qFormat="1"/>
    <w:lsdException w:name="annotation text" w:semiHidden="1" w:uiPriority="99"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iPriority="99"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qFormat="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Date" w:uiPriority="99" w:qFormat="1"/>
    <w:lsdException w:name="Body Text First Indent 2" w:semiHidden="1" w:unhideWhenUsed="1"/>
    <w:lsdException w:name="Note Heading" w:semiHidden="1" w:unhideWhenUsed="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lsdException w:name="Hyperlink" w:semiHidden="1" w:unhideWhenUsed="1" w:qFormat="1"/>
    <w:lsdException w:name="FollowedHyperlink" w:semiHidden="1" w:uiPriority="99" w:unhideWhenUsed="1" w:qFormat="1"/>
    <w:lsdException w:name="Strong" w:uiPriority="22" w:qFormat="1"/>
    <w:lsdException w:name="Emphasis" w:uiPriority="20" w:qFormat="1"/>
    <w:lsdException w:name="Document Map" w:semiHidden="1" w:uiPriority="99"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3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0327"/>
    <w:pPr>
      <w:widowControl w:val="0"/>
      <w:spacing w:line="230" w:lineRule="exact"/>
      <w:jc w:val="both"/>
    </w:pPr>
    <w:rPr>
      <w:rFonts w:ascii="Palatino" w:eastAsia="Times New Roman" w:hAnsi="Palatino"/>
      <w:kern w:val="16"/>
      <w:lang w:eastAsia="en-US"/>
    </w:rPr>
  </w:style>
  <w:style w:type="paragraph" w:styleId="1">
    <w:name w:val="heading 1"/>
    <w:basedOn w:val="PARAGRAPH"/>
    <w:next w:val="PARAGRAPHnoindent"/>
    <w:link w:val="1Char"/>
    <w:uiPriority w:val="9"/>
    <w:qFormat/>
    <w:pPr>
      <w:keepNext/>
      <w:suppressAutoHyphens/>
      <w:spacing w:before="320" w:after="80" w:line="260" w:lineRule="exact"/>
      <w:ind w:left="320" w:hanging="320"/>
      <w:jc w:val="left"/>
      <w:outlineLvl w:val="0"/>
    </w:pPr>
    <w:rPr>
      <w:rFonts w:ascii="Helvetica" w:hAnsi="Helvetica"/>
      <w:b/>
      <w:smallCaps/>
      <w:sz w:val="23"/>
    </w:rPr>
  </w:style>
  <w:style w:type="paragraph" w:styleId="2">
    <w:name w:val="heading 2"/>
    <w:basedOn w:val="1"/>
    <w:next w:val="PARAGRAPHnoindent"/>
    <w:link w:val="2Char"/>
    <w:qFormat/>
    <w:pPr>
      <w:spacing w:before="160" w:after="40" w:line="220" w:lineRule="exact"/>
      <w:ind w:left="360" w:hanging="360"/>
      <w:outlineLvl w:val="1"/>
    </w:pPr>
    <w:rPr>
      <w:smallCaps w:val="0"/>
      <w:sz w:val="20"/>
    </w:rPr>
  </w:style>
  <w:style w:type="paragraph" w:styleId="3">
    <w:name w:val="heading 3"/>
    <w:basedOn w:val="2"/>
    <w:next w:val="PARAGRAPHnoindent"/>
    <w:link w:val="3Char"/>
    <w:qFormat/>
    <w:pPr>
      <w:ind w:left="520" w:hanging="520"/>
      <w:outlineLvl w:val="2"/>
    </w:pPr>
    <w:rPr>
      <w:b w:val="0"/>
      <w:i/>
    </w:rPr>
  </w:style>
  <w:style w:type="paragraph" w:styleId="4">
    <w:name w:val="heading 4"/>
    <w:basedOn w:val="a"/>
    <w:next w:val="PARAGRAPHnoindent"/>
    <w:link w:val="4Char"/>
    <w:qFormat/>
    <w:pPr>
      <w:spacing w:line="240" w:lineRule="exact"/>
      <w:ind w:left="360" w:firstLine="216"/>
      <w:outlineLvl w:val="3"/>
    </w:pPr>
    <w:rPr>
      <w:rFonts w:ascii="Times New Roman" w:hAnsi="Times New Roman"/>
      <w:sz w:val="24"/>
      <w:u w:val="single"/>
    </w:rPr>
  </w:style>
  <w:style w:type="paragraph" w:styleId="5">
    <w:name w:val="heading 5"/>
    <w:basedOn w:val="a"/>
    <w:next w:val="a"/>
    <w:link w:val="5Char"/>
    <w:qFormat/>
    <w:rsid w:val="00C651EB"/>
    <w:pPr>
      <w:widowControl/>
      <w:autoSpaceDE w:val="0"/>
      <w:autoSpaceDN w:val="0"/>
      <w:spacing w:before="240" w:after="60" w:line="240" w:lineRule="auto"/>
      <w:ind w:left="1872" w:hanging="720"/>
      <w:jc w:val="left"/>
      <w:outlineLvl w:val="4"/>
    </w:pPr>
    <w:rPr>
      <w:rFonts w:ascii="Times New Roman" w:hAnsi="Times New Roman"/>
      <w:kern w:val="0"/>
      <w:sz w:val="18"/>
      <w:szCs w:val="18"/>
    </w:rPr>
  </w:style>
  <w:style w:type="paragraph" w:styleId="6">
    <w:name w:val="heading 6"/>
    <w:basedOn w:val="a"/>
    <w:next w:val="a"/>
    <w:link w:val="6Char"/>
    <w:qFormat/>
    <w:rsid w:val="00C651EB"/>
    <w:pPr>
      <w:widowControl/>
      <w:autoSpaceDE w:val="0"/>
      <w:autoSpaceDN w:val="0"/>
      <w:spacing w:before="240" w:after="60" w:line="240" w:lineRule="auto"/>
      <w:ind w:left="2592" w:hanging="720"/>
      <w:jc w:val="left"/>
      <w:outlineLvl w:val="5"/>
    </w:pPr>
    <w:rPr>
      <w:rFonts w:ascii="Times New Roman" w:hAnsi="Times New Roman"/>
      <w:i/>
      <w:iCs/>
      <w:kern w:val="0"/>
      <w:sz w:val="16"/>
      <w:szCs w:val="16"/>
    </w:rPr>
  </w:style>
  <w:style w:type="paragraph" w:styleId="7">
    <w:name w:val="heading 7"/>
    <w:basedOn w:val="a"/>
    <w:next w:val="a"/>
    <w:link w:val="7Char"/>
    <w:qFormat/>
    <w:rsid w:val="00C651EB"/>
    <w:pPr>
      <w:widowControl/>
      <w:autoSpaceDE w:val="0"/>
      <w:autoSpaceDN w:val="0"/>
      <w:spacing w:before="240" w:after="60" w:line="240" w:lineRule="auto"/>
      <w:ind w:left="3312" w:hanging="720"/>
      <w:jc w:val="left"/>
      <w:outlineLvl w:val="6"/>
    </w:pPr>
    <w:rPr>
      <w:rFonts w:ascii="Times New Roman" w:hAnsi="Times New Roman"/>
      <w:kern w:val="0"/>
      <w:sz w:val="16"/>
      <w:szCs w:val="16"/>
    </w:rPr>
  </w:style>
  <w:style w:type="paragraph" w:styleId="8">
    <w:name w:val="heading 8"/>
    <w:basedOn w:val="a"/>
    <w:next w:val="a"/>
    <w:link w:val="8Char"/>
    <w:qFormat/>
    <w:rsid w:val="00C651EB"/>
    <w:pPr>
      <w:widowControl/>
      <w:autoSpaceDE w:val="0"/>
      <w:autoSpaceDN w:val="0"/>
      <w:spacing w:before="240" w:after="60" w:line="240" w:lineRule="auto"/>
      <w:ind w:left="4032" w:hanging="720"/>
      <w:jc w:val="left"/>
      <w:outlineLvl w:val="7"/>
    </w:pPr>
    <w:rPr>
      <w:rFonts w:ascii="Times New Roman" w:hAnsi="Times New Roman"/>
      <w:i/>
      <w:iCs/>
      <w:kern w:val="0"/>
      <w:sz w:val="16"/>
      <w:szCs w:val="16"/>
    </w:rPr>
  </w:style>
  <w:style w:type="paragraph" w:styleId="9">
    <w:name w:val="heading 9"/>
    <w:basedOn w:val="a"/>
    <w:next w:val="a"/>
    <w:link w:val="9Char"/>
    <w:qFormat/>
    <w:rsid w:val="00C651EB"/>
    <w:pPr>
      <w:widowControl/>
      <w:autoSpaceDE w:val="0"/>
      <w:autoSpaceDN w:val="0"/>
      <w:spacing w:before="240" w:after="60" w:line="240" w:lineRule="auto"/>
      <w:ind w:left="4752" w:hanging="720"/>
      <w:jc w:val="left"/>
      <w:outlineLvl w:val="8"/>
    </w:pPr>
    <w:rPr>
      <w:rFonts w:ascii="Times New Roman" w:hAnsi="Times New Roman"/>
      <w:kern w:val="0"/>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link w:val="PARAGRAPH0"/>
    <w:qFormat/>
    <w:pPr>
      <w:ind w:firstLine="240"/>
    </w:pPr>
  </w:style>
  <w:style w:type="paragraph" w:customStyle="1" w:styleId="PARAGRAPHnoindent">
    <w:name w:val="PARAGRAPH (no indent)"/>
    <w:basedOn w:val="PARAGRAPH"/>
    <w:next w:val="PARAGRAPH"/>
    <w:qFormat/>
    <w:pPr>
      <w:ind w:firstLine="0"/>
    </w:pPr>
  </w:style>
  <w:style w:type="character" w:customStyle="1" w:styleId="ProgramCode">
    <w:name w:val="Program Code"/>
    <w:qFormat/>
    <w:rPr>
      <w:rFonts w:ascii="ProgramThree" w:hAnsi="ProgramThree"/>
      <w:color w:val="008080"/>
      <w:sz w:val="18"/>
    </w:rPr>
  </w:style>
  <w:style w:type="character" w:customStyle="1" w:styleId="Tablereferenceto">
    <w:name w:val="Table (reference to)"/>
    <w:qFormat/>
    <w:rPr>
      <w:color w:val="00FF00"/>
    </w:rPr>
  </w:style>
  <w:style w:type="character" w:styleId="a3">
    <w:name w:val="footnote reference"/>
    <w:uiPriority w:val="99"/>
    <w:qFormat/>
    <w:rPr>
      <w:position w:val="0"/>
      <w:vertAlign w:val="superscript"/>
    </w:rPr>
  </w:style>
  <w:style w:type="paragraph" w:styleId="a4">
    <w:name w:val="footnote text"/>
    <w:basedOn w:val="PARAGRAPHnoindent"/>
    <w:link w:val="Char"/>
    <w:qFormat/>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qFormat/>
    <w:pPr>
      <w:suppressAutoHyphens/>
      <w:spacing w:after="160" w:line="560" w:lineRule="exact"/>
      <w:jc w:val="center"/>
    </w:pPr>
    <w:rPr>
      <w:rFonts w:ascii="Helvetica" w:hAnsi="Helvetica"/>
      <w:spacing w:val="6"/>
      <w:sz w:val="48"/>
    </w:rPr>
  </w:style>
  <w:style w:type="paragraph" w:customStyle="1" w:styleId="AUTHOR">
    <w:name w:val="AUTHOR"/>
    <w:basedOn w:val="ARTICLETITLE"/>
    <w:next w:val="a"/>
    <w:qFormat/>
    <w:pPr>
      <w:spacing w:after="480" w:line="280" w:lineRule="exact"/>
    </w:pPr>
    <w:rPr>
      <w:spacing w:val="5"/>
      <w:sz w:val="22"/>
    </w:rPr>
  </w:style>
  <w:style w:type="paragraph" w:customStyle="1" w:styleId="TABLEFOOTNOTE">
    <w:name w:val="TABLE FOOTNOTE"/>
    <w:basedOn w:val="a"/>
    <w:qFormat/>
    <w:pPr>
      <w:jc w:val="left"/>
    </w:pPr>
    <w:rPr>
      <w:i/>
      <w:sz w:val="16"/>
    </w:rPr>
  </w:style>
  <w:style w:type="paragraph" w:styleId="a5">
    <w:name w:val="header"/>
    <w:basedOn w:val="a"/>
    <w:link w:val="Char0"/>
    <w:uiPriority w:val="99"/>
    <w:qFormat/>
    <w:pPr>
      <w:tabs>
        <w:tab w:val="right" w:pos="10200"/>
      </w:tabs>
      <w:spacing w:line="220" w:lineRule="exact"/>
    </w:pPr>
    <w:rPr>
      <w:rFonts w:ascii="Helvetica" w:hAnsi="Helvetica"/>
      <w:caps/>
      <w:sz w:val="14"/>
    </w:rPr>
  </w:style>
  <w:style w:type="paragraph" w:customStyle="1" w:styleId="ABSTRACT">
    <w:name w:val="ABSTRACT"/>
    <w:basedOn w:val="PARAGRAPH"/>
    <w:qFormat/>
    <w:pPr>
      <w:suppressAutoHyphens/>
      <w:spacing w:after="240" w:line="210" w:lineRule="exact"/>
      <w:ind w:left="480" w:right="480" w:firstLine="0"/>
      <w:jc w:val="left"/>
    </w:pPr>
    <w:rPr>
      <w:rFonts w:ascii="Helvetica" w:hAnsi="Helvetica"/>
      <w:sz w:val="16"/>
    </w:rPr>
  </w:style>
  <w:style w:type="paragraph" w:customStyle="1" w:styleId="TABLEROW">
    <w:name w:val="TABLE ROW"/>
    <w:basedOn w:val="a"/>
    <w:qFormat/>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qFormat/>
    <w:pPr>
      <w:spacing w:before="40" w:after="40"/>
    </w:pPr>
    <w:rPr>
      <w:sz w:val="18"/>
    </w:rPr>
  </w:style>
  <w:style w:type="paragraph" w:customStyle="1" w:styleId="TABLETITLE">
    <w:name w:val="TABLE TITLE"/>
    <w:basedOn w:val="a"/>
    <w:next w:val="TABLECOLUMNHEADER"/>
    <w:qFormat/>
    <w:pPr>
      <w:keepNext/>
      <w:spacing w:before="160" w:after="80" w:line="200" w:lineRule="exact"/>
      <w:jc w:val="center"/>
    </w:pPr>
    <w:rPr>
      <w:rFonts w:ascii="Helvetica" w:hAnsi="Helvetica"/>
      <w:smallCaps/>
    </w:rPr>
  </w:style>
  <w:style w:type="paragraph" w:customStyle="1" w:styleId="FIGURECAPTION0">
    <w:name w:val="FIGURE CAPTION"/>
    <w:basedOn w:val="PARAGRAPHnoindent"/>
    <w:qFormat/>
    <w:pPr>
      <w:spacing w:after="320" w:line="180" w:lineRule="exact"/>
    </w:pPr>
    <w:rPr>
      <w:rFonts w:ascii="Helvetica" w:hAnsi="Helvetica"/>
      <w:sz w:val="16"/>
    </w:rPr>
  </w:style>
  <w:style w:type="paragraph" w:customStyle="1" w:styleId="QUOTATIONBLOCKSTYLE">
    <w:name w:val="QUOTATION BLOCK STYLE"/>
    <w:basedOn w:val="PARAGRAPHnoindent"/>
    <w:qFormat/>
    <w:pPr>
      <w:spacing w:before="80" w:after="80"/>
      <w:ind w:left="240" w:right="240"/>
    </w:pPr>
    <w:rPr>
      <w:sz w:val="16"/>
    </w:rPr>
  </w:style>
  <w:style w:type="paragraph" w:customStyle="1" w:styleId="LISTTYPE2aNumber">
    <w:name w:val="LIST TYPE 2a (Number)"/>
    <w:basedOn w:val="LISTTYPE2Number"/>
    <w:next w:val="LISTTYPE2Number"/>
    <w:qFormat/>
    <w:pPr>
      <w:spacing w:before="80"/>
    </w:pPr>
  </w:style>
  <w:style w:type="paragraph" w:customStyle="1" w:styleId="LISTTYPE2Number">
    <w:name w:val="LIST TYPE 2 (Number)"/>
    <w:basedOn w:val="LISTTYPE1Bullet"/>
    <w:qFormat/>
  </w:style>
  <w:style w:type="paragraph" w:customStyle="1" w:styleId="LISTTYPE1Bullet">
    <w:name w:val="LIST TYPE 1 (Bullet)"/>
    <w:basedOn w:val="PARAGRAPH"/>
    <w:qFormat/>
    <w:pPr>
      <w:numPr>
        <w:numId w:val="1"/>
      </w:numPr>
      <w:tabs>
        <w:tab w:val="clear" w:pos="576"/>
      </w:tabs>
      <w:ind w:left="480" w:hanging="240"/>
    </w:pPr>
  </w:style>
  <w:style w:type="paragraph" w:customStyle="1" w:styleId="BIBREFTEXT">
    <w:name w:val="BIB. REF. TEXT"/>
    <w:basedOn w:val="PARAGRAPHnoindent"/>
    <w:qFormat/>
    <w:pPr>
      <w:widowControl/>
      <w:tabs>
        <w:tab w:val="left" w:pos="432"/>
      </w:tabs>
      <w:spacing w:line="180" w:lineRule="exact"/>
      <w:ind w:left="360" w:hanging="360"/>
    </w:pPr>
    <w:rPr>
      <w:sz w:val="16"/>
    </w:rPr>
  </w:style>
  <w:style w:type="paragraph" w:customStyle="1" w:styleId="CCCLINE">
    <w:name w:val="CCC LINE"/>
    <w:basedOn w:val="PARAGRAPHnoindent"/>
    <w:qFormat/>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qFormat/>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qFormat/>
    <w:pPr>
      <w:spacing w:before="80"/>
    </w:pPr>
  </w:style>
  <w:style w:type="paragraph" w:customStyle="1" w:styleId="LISTTYPE2zNumber">
    <w:name w:val="LIST TYPE 2z (Number)"/>
    <w:basedOn w:val="LISTTYPE2Number"/>
    <w:next w:val="PARAGRAPH"/>
    <w:qFormat/>
    <w:pPr>
      <w:spacing w:after="80"/>
    </w:pPr>
  </w:style>
  <w:style w:type="paragraph" w:customStyle="1" w:styleId="VITA">
    <w:name w:val="VITA"/>
    <w:basedOn w:val="PARAGRAPHnoindent"/>
    <w:qFormat/>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qFormat/>
    <w:pPr>
      <w:spacing w:after="80"/>
    </w:pPr>
  </w:style>
  <w:style w:type="paragraph" w:customStyle="1" w:styleId="FIGUREBODY">
    <w:name w:val="FIGURE BODY"/>
    <w:basedOn w:val="PROGRAMSEGMENT"/>
    <w:qFormat/>
    <w:pPr>
      <w:spacing w:line="180" w:lineRule="exact"/>
    </w:pPr>
    <w:rPr>
      <w:rFonts w:ascii="Palatino" w:hAnsi="Palatino"/>
      <w:sz w:val="16"/>
    </w:rPr>
  </w:style>
  <w:style w:type="paragraph" w:customStyle="1" w:styleId="FORMULA">
    <w:name w:val="FORMULA"/>
    <w:basedOn w:val="a"/>
    <w:qFormat/>
    <w:pPr>
      <w:spacing w:before="80" w:after="80" w:line="240" w:lineRule="atLeast"/>
      <w:jc w:val="center"/>
    </w:pPr>
  </w:style>
  <w:style w:type="character" w:customStyle="1" w:styleId="Url">
    <w:name w:val="Url"/>
    <w:qFormat/>
    <w:rPr>
      <w:rFonts w:ascii="Helvetica Condensed" w:hAnsi="Helvetica Condensed"/>
      <w:color w:val="008000"/>
      <w:sz w:val="18"/>
    </w:rPr>
  </w:style>
  <w:style w:type="paragraph" w:styleId="a6">
    <w:name w:val="footer"/>
    <w:basedOn w:val="a"/>
    <w:link w:val="Char1"/>
    <w:uiPriority w:val="99"/>
    <w:qFormat/>
    <w:pPr>
      <w:tabs>
        <w:tab w:val="center" w:pos="4320"/>
        <w:tab w:val="right" w:pos="8640"/>
      </w:tabs>
    </w:pPr>
  </w:style>
  <w:style w:type="paragraph" w:customStyle="1" w:styleId="ACKHEAD">
    <w:name w:val="ACK. HEAD"/>
    <w:basedOn w:val="1"/>
    <w:next w:val="ACKNOWLEDGMENTS"/>
    <w:qFormat/>
    <w:pPr>
      <w:outlineLvl w:val="9"/>
    </w:pPr>
  </w:style>
  <w:style w:type="paragraph" w:customStyle="1" w:styleId="ACKNOWLEDGMENTS">
    <w:name w:val="ACKNOWLEDGMENTS"/>
    <w:basedOn w:val="PARAGRAPHnoindent"/>
    <w:qFormat/>
  </w:style>
  <w:style w:type="character" w:styleId="a7">
    <w:name w:val="page number"/>
    <w:basedOn w:val="a0"/>
    <w:qFormat/>
  </w:style>
  <w:style w:type="paragraph" w:customStyle="1" w:styleId="ART">
    <w:name w:val="ART"/>
    <w:basedOn w:val="a"/>
    <w:next w:val="a"/>
    <w:qFormat/>
    <w:pPr>
      <w:keepNext/>
      <w:spacing w:before="240" w:after="160" w:line="220" w:lineRule="atLeast"/>
      <w:jc w:val="center"/>
    </w:pPr>
  </w:style>
  <w:style w:type="paragraph" w:customStyle="1" w:styleId="AUTHORAFFILIATION">
    <w:name w:val="AUTHOR AFFILIATION"/>
    <w:basedOn w:val="PARAGRAPHnoindent"/>
    <w:uiPriority w:val="99"/>
    <w:qFormat/>
    <w:pPr>
      <w:framePr w:w="5040" w:vSpace="200" w:wrap="auto" w:hAnchor="text" w:yAlign="bottom"/>
      <w:spacing w:line="180" w:lineRule="exact"/>
    </w:pPr>
    <w:rPr>
      <w:i/>
      <w:sz w:val="16"/>
    </w:rPr>
  </w:style>
  <w:style w:type="paragraph" w:customStyle="1" w:styleId="BIBHEAD">
    <w:name w:val="BIB. HEAD"/>
    <w:basedOn w:val="1"/>
    <w:next w:val="BIBREFTEXT"/>
    <w:qFormat/>
    <w:pPr>
      <w:outlineLvl w:val="9"/>
    </w:pPr>
  </w:style>
  <w:style w:type="character" w:customStyle="1" w:styleId="BibRef">
    <w:name w:val="Bib. Ref."/>
    <w:qFormat/>
    <w:rPr>
      <w:color w:val="800080"/>
    </w:rPr>
  </w:style>
  <w:style w:type="paragraph" w:customStyle="1" w:styleId="CONCLUSION">
    <w:name w:val="CONCLUSION"/>
    <w:basedOn w:val="PARAGRAPHnoindent"/>
    <w:next w:val="PARAGRAPH"/>
    <w:qFormat/>
  </w:style>
  <w:style w:type="character" w:customStyle="1" w:styleId="Figurereferenceto">
    <w:name w:val="Figure (reference to)"/>
    <w:qFormat/>
    <w:rPr>
      <w:color w:val="FF0000"/>
    </w:rPr>
  </w:style>
  <w:style w:type="paragraph" w:customStyle="1" w:styleId="FOOTNOTE0">
    <w:name w:val="FOOTNOTE"/>
    <w:basedOn w:val="a4"/>
    <w:qFormat/>
    <w:pPr>
      <w:framePr w:wrap="notBeside"/>
    </w:pPr>
  </w:style>
  <w:style w:type="character" w:customStyle="1" w:styleId="Footnotereferenceto">
    <w:name w:val="Footnote (reference to)"/>
    <w:qFormat/>
    <w:rPr>
      <w:color w:val="008000"/>
      <w:position w:val="-2"/>
      <w:sz w:val="25"/>
      <w:vertAlign w:val="superscript"/>
    </w:rPr>
  </w:style>
  <w:style w:type="paragraph" w:customStyle="1" w:styleId="INTRODUCTION">
    <w:name w:val="INTRODUCTION"/>
    <w:basedOn w:val="PARAGRAPHnoindent"/>
    <w:next w:val="PARAGRAPH"/>
    <w:qFormat/>
  </w:style>
  <w:style w:type="paragraph" w:customStyle="1" w:styleId="KEYWORD">
    <w:name w:val="KEY WORD"/>
    <w:basedOn w:val="ABSTRACT"/>
    <w:next w:val="a"/>
    <w:qFormat/>
    <w:pPr>
      <w:spacing w:after="0"/>
    </w:pPr>
  </w:style>
  <w:style w:type="character" w:customStyle="1" w:styleId="MemberType">
    <w:name w:val="MemberType"/>
    <w:qFormat/>
    <w:rPr>
      <w:rFonts w:ascii="Times New Roman" w:hAnsi="Times New Roman" w:cs="Times New Roman"/>
      <w:i/>
      <w:iCs/>
      <w:sz w:val="22"/>
      <w:szCs w:val="22"/>
    </w:rPr>
  </w:style>
  <w:style w:type="paragraph" w:customStyle="1" w:styleId="FigureCaption1">
    <w:name w:val="Figure Caption"/>
    <w:basedOn w:val="a"/>
    <w:qFormat/>
    <w:pPr>
      <w:widowControl/>
      <w:autoSpaceDE w:val="0"/>
      <w:autoSpaceDN w:val="0"/>
      <w:spacing w:line="240" w:lineRule="auto"/>
    </w:pPr>
    <w:rPr>
      <w:rFonts w:ascii="Times New Roman" w:hAnsi="Times New Roman"/>
      <w:kern w:val="0"/>
      <w:sz w:val="16"/>
      <w:szCs w:val="16"/>
    </w:rPr>
  </w:style>
  <w:style w:type="paragraph" w:customStyle="1" w:styleId="Text">
    <w:name w:val="Text"/>
    <w:basedOn w:val="a"/>
    <w:qFormat/>
    <w:pPr>
      <w:autoSpaceDE w:val="0"/>
      <w:autoSpaceDN w:val="0"/>
      <w:spacing w:line="252" w:lineRule="auto"/>
      <w:ind w:firstLine="202"/>
    </w:pPr>
    <w:rPr>
      <w:rFonts w:ascii="Times New Roman" w:hAnsi="Times New Roman"/>
      <w:kern w:val="0"/>
    </w:rPr>
  </w:style>
  <w:style w:type="paragraph" w:customStyle="1" w:styleId="Equation">
    <w:name w:val="Equation"/>
    <w:basedOn w:val="a"/>
    <w:next w:val="a"/>
    <w:qFormat/>
    <w:pPr>
      <w:tabs>
        <w:tab w:val="right" w:pos="5040"/>
      </w:tabs>
      <w:autoSpaceDE w:val="0"/>
      <w:autoSpaceDN w:val="0"/>
      <w:spacing w:line="252" w:lineRule="auto"/>
    </w:pPr>
    <w:rPr>
      <w:rFonts w:ascii="Times New Roman" w:hAnsi="Times New Roman"/>
      <w:kern w:val="0"/>
    </w:rPr>
  </w:style>
  <w:style w:type="paragraph" w:customStyle="1" w:styleId="ReferenceHead">
    <w:name w:val="Reference Head"/>
    <w:basedOn w:val="1"/>
    <w:link w:val="ReferenceHeadChar"/>
    <w:uiPriority w:val="99"/>
    <w:qFormat/>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a"/>
    <w:link w:val="ReferencesChar"/>
    <w:qFormat/>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a"/>
    <w:qFormat/>
    <w:pPr>
      <w:widowControl/>
      <w:autoSpaceDE w:val="0"/>
      <w:autoSpaceDN w:val="0"/>
      <w:spacing w:line="240" w:lineRule="auto"/>
      <w:jc w:val="center"/>
    </w:pPr>
    <w:rPr>
      <w:rFonts w:ascii="Times New Roman" w:hAnsi="Times New Roman"/>
      <w:smallCaps/>
      <w:kern w:val="0"/>
      <w:sz w:val="16"/>
      <w:szCs w:val="16"/>
    </w:rPr>
  </w:style>
  <w:style w:type="character" w:styleId="a8">
    <w:name w:val="Hyperlink"/>
    <w:qFormat/>
    <w:rPr>
      <w:rFonts w:ascii="Arial" w:hAnsi="Arial" w:cs="Arial" w:hint="default"/>
      <w:color w:val="003399"/>
      <w:u w:val="single"/>
    </w:rPr>
  </w:style>
  <w:style w:type="paragraph" w:styleId="a9">
    <w:name w:val="Normal (Web)"/>
    <w:basedOn w:val="a"/>
    <w:uiPriority w:val="99"/>
    <w:qFormat/>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aa">
    <w:name w:val="FollowedHyperlink"/>
    <w:uiPriority w:val="99"/>
    <w:qFormat/>
    <w:rPr>
      <w:color w:val="800080"/>
      <w:u w:val="single"/>
    </w:rPr>
  </w:style>
  <w:style w:type="character" w:styleId="ab">
    <w:name w:val="Strong"/>
    <w:uiPriority w:val="22"/>
    <w:qFormat/>
    <w:rPr>
      <w:b/>
      <w:bCs/>
    </w:rPr>
  </w:style>
  <w:style w:type="paragraph" w:styleId="ac">
    <w:name w:val="Document Map"/>
    <w:basedOn w:val="a"/>
    <w:link w:val="Char2"/>
    <w:uiPriority w:val="99"/>
    <w:qFormat/>
    <w:rsid w:val="0098757E"/>
    <w:pPr>
      <w:shd w:val="clear" w:color="auto" w:fill="000080"/>
    </w:pPr>
  </w:style>
  <w:style w:type="paragraph" w:customStyle="1" w:styleId="Abstract0">
    <w:name w:val="Abstract"/>
    <w:basedOn w:val="a"/>
    <w:next w:val="a"/>
    <w:qFormat/>
    <w:rsid w:val="00AE766F"/>
    <w:pPr>
      <w:widowControl/>
      <w:autoSpaceDE w:val="0"/>
      <w:autoSpaceDN w:val="0"/>
      <w:spacing w:before="20" w:line="240" w:lineRule="auto"/>
      <w:ind w:firstLine="202"/>
    </w:pPr>
    <w:rPr>
      <w:rFonts w:ascii="Times New Roman" w:hAnsi="Times New Roman"/>
      <w:b/>
      <w:bCs/>
      <w:kern w:val="0"/>
      <w:sz w:val="18"/>
      <w:szCs w:val="18"/>
    </w:rPr>
  </w:style>
  <w:style w:type="paragraph" w:customStyle="1" w:styleId="Authors">
    <w:name w:val="Authors"/>
    <w:basedOn w:val="a"/>
    <w:next w:val="a"/>
    <w:link w:val="AuthorsChar"/>
    <w:qFormat/>
    <w:rsid w:val="00C651EB"/>
    <w:pPr>
      <w:framePr w:w="9072" w:hSpace="187" w:vSpace="187" w:wrap="notBeside" w:vAnchor="text" w:hAnchor="page" w:xAlign="center" w:y="1"/>
      <w:widowControl/>
      <w:autoSpaceDE w:val="0"/>
      <w:autoSpaceDN w:val="0"/>
      <w:spacing w:after="320" w:line="240" w:lineRule="auto"/>
      <w:jc w:val="center"/>
    </w:pPr>
    <w:rPr>
      <w:rFonts w:ascii="Times New Roman" w:hAnsi="Times New Roman"/>
      <w:kern w:val="0"/>
      <w:sz w:val="22"/>
      <w:szCs w:val="22"/>
    </w:rPr>
  </w:style>
  <w:style w:type="paragraph" w:styleId="ad">
    <w:name w:val="Title"/>
    <w:basedOn w:val="a"/>
    <w:next w:val="a"/>
    <w:link w:val="Char3"/>
    <w:qFormat/>
    <w:rsid w:val="00C651EB"/>
    <w:pPr>
      <w:framePr w:w="9360" w:hSpace="187" w:vSpace="187" w:wrap="notBeside" w:vAnchor="text" w:hAnchor="page" w:xAlign="center" w:y="1"/>
      <w:widowControl/>
      <w:autoSpaceDE w:val="0"/>
      <w:autoSpaceDN w:val="0"/>
      <w:spacing w:line="240" w:lineRule="auto"/>
      <w:jc w:val="center"/>
    </w:pPr>
    <w:rPr>
      <w:rFonts w:ascii="Times New Roman" w:hAnsi="Times New Roman"/>
      <w:kern w:val="28"/>
      <w:sz w:val="48"/>
      <w:szCs w:val="48"/>
    </w:rPr>
  </w:style>
  <w:style w:type="paragraph" w:customStyle="1" w:styleId="IndexTerms">
    <w:name w:val="IndexTerms"/>
    <w:basedOn w:val="a"/>
    <w:next w:val="a"/>
    <w:qFormat/>
    <w:rsid w:val="00C651EB"/>
    <w:pPr>
      <w:widowControl/>
      <w:autoSpaceDE w:val="0"/>
      <w:autoSpaceDN w:val="0"/>
      <w:spacing w:line="240" w:lineRule="auto"/>
      <w:ind w:firstLine="202"/>
    </w:pPr>
    <w:rPr>
      <w:rFonts w:ascii="Times New Roman" w:hAnsi="Times New Roman"/>
      <w:b/>
      <w:bCs/>
      <w:kern w:val="0"/>
      <w:sz w:val="18"/>
      <w:szCs w:val="18"/>
    </w:rPr>
  </w:style>
  <w:style w:type="character" w:customStyle="1" w:styleId="Char1">
    <w:name w:val="页脚 Char"/>
    <w:link w:val="a6"/>
    <w:uiPriority w:val="99"/>
    <w:qFormat/>
    <w:rsid w:val="00C651EB"/>
    <w:rPr>
      <w:rFonts w:ascii="Palatino" w:eastAsia="宋体" w:hAnsi="Palatino"/>
      <w:kern w:val="16"/>
      <w:sz w:val="19"/>
      <w:lang w:val="en-US" w:eastAsia="en-US" w:bidi="ar-SA"/>
    </w:rPr>
  </w:style>
  <w:style w:type="paragraph" w:styleId="ae">
    <w:name w:val="Body Text Indent"/>
    <w:basedOn w:val="a"/>
    <w:link w:val="Char4"/>
    <w:qFormat/>
    <w:rsid w:val="00C651EB"/>
    <w:pPr>
      <w:widowControl/>
      <w:autoSpaceDE w:val="0"/>
      <w:autoSpaceDN w:val="0"/>
      <w:spacing w:line="240" w:lineRule="auto"/>
      <w:ind w:left="630" w:hanging="630"/>
      <w:jc w:val="left"/>
    </w:pPr>
    <w:rPr>
      <w:rFonts w:ascii="Times New Roman" w:hAnsi="Times New Roman"/>
      <w:kern w:val="0"/>
      <w:szCs w:val="24"/>
    </w:rPr>
  </w:style>
  <w:style w:type="paragraph" w:customStyle="1" w:styleId="Pa0">
    <w:name w:val="Pa0"/>
    <w:basedOn w:val="a"/>
    <w:next w:val="a"/>
    <w:qFormat/>
    <w:rsid w:val="00C651EB"/>
    <w:pPr>
      <w:autoSpaceDE w:val="0"/>
      <w:autoSpaceDN w:val="0"/>
      <w:adjustRightInd w:val="0"/>
      <w:spacing w:line="241" w:lineRule="atLeast"/>
      <w:jc w:val="left"/>
    </w:pPr>
    <w:rPr>
      <w:rFonts w:ascii="Baskerville" w:hAnsi="Baskerville"/>
      <w:kern w:val="0"/>
      <w:sz w:val="24"/>
      <w:szCs w:val="24"/>
    </w:rPr>
  </w:style>
  <w:style w:type="character" w:customStyle="1" w:styleId="A50">
    <w:name w:val="A5"/>
    <w:qFormat/>
    <w:rsid w:val="00C651EB"/>
    <w:rPr>
      <w:color w:val="00529F"/>
      <w:sz w:val="20"/>
      <w:szCs w:val="20"/>
    </w:rPr>
  </w:style>
  <w:style w:type="character" w:customStyle="1" w:styleId="author1">
    <w:name w:val="author1"/>
    <w:uiPriority w:val="99"/>
    <w:qFormat/>
    <w:rsid w:val="00C651EB"/>
    <w:rPr>
      <w:rFonts w:ascii="Arial" w:hAnsi="Arial" w:cs="Arial" w:hint="default"/>
      <w:b w:val="0"/>
      <w:bCs w:val="0"/>
      <w:i/>
      <w:iCs/>
      <w:sz w:val="15"/>
      <w:szCs w:val="15"/>
    </w:rPr>
  </w:style>
  <w:style w:type="character" w:styleId="HTML">
    <w:name w:val="HTML Cite"/>
    <w:qFormat/>
    <w:rsid w:val="00C651EB"/>
    <w:rPr>
      <w:i/>
      <w:iCs/>
    </w:rPr>
  </w:style>
  <w:style w:type="character" w:styleId="af">
    <w:name w:val="Emphasis"/>
    <w:uiPriority w:val="20"/>
    <w:qFormat/>
    <w:rsid w:val="00C651EB"/>
    <w:rPr>
      <w:i/>
      <w:iCs/>
    </w:rPr>
  </w:style>
  <w:style w:type="character" w:customStyle="1" w:styleId="postbody">
    <w:name w:val="postbody"/>
    <w:basedOn w:val="a0"/>
    <w:uiPriority w:val="99"/>
    <w:qFormat/>
    <w:rsid w:val="00C651EB"/>
  </w:style>
  <w:style w:type="character" w:customStyle="1" w:styleId="datatitle1">
    <w:name w:val="datatitle1"/>
    <w:uiPriority w:val="99"/>
    <w:qFormat/>
    <w:rsid w:val="00C651EB"/>
    <w:rPr>
      <w:b/>
      <w:bCs/>
      <w:color w:val="10619F"/>
      <w:sz w:val="18"/>
      <w:szCs w:val="18"/>
    </w:rPr>
  </w:style>
  <w:style w:type="character" w:customStyle="1" w:styleId="l">
    <w:name w:val="l"/>
    <w:basedOn w:val="a0"/>
    <w:uiPriority w:val="99"/>
    <w:qFormat/>
    <w:rsid w:val="00C651EB"/>
  </w:style>
  <w:style w:type="paragraph" w:styleId="20">
    <w:name w:val="Body Text Indent 2"/>
    <w:basedOn w:val="a"/>
    <w:link w:val="2Char0"/>
    <w:qFormat/>
    <w:rsid w:val="00C651EB"/>
    <w:pPr>
      <w:autoSpaceDE w:val="0"/>
      <w:autoSpaceDN w:val="0"/>
      <w:adjustRightInd w:val="0"/>
      <w:spacing w:line="240" w:lineRule="auto"/>
      <w:ind w:left="360" w:hangingChars="200" w:hanging="360"/>
      <w:jc w:val="left"/>
    </w:pPr>
    <w:rPr>
      <w:rFonts w:ascii="TimesNewRoman" w:hAnsi="TimesNewRoman"/>
      <w:kern w:val="0"/>
      <w:sz w:val="18"/>
      <w:szCs w:val="15"/>
      <w:lang w:eastAsia="zh-CN"/>
    </w:rPr>
  </w:style>
  <w:style w:type="paragraph" w:styleId="50">
    <w:name w:val="toc 5"/>
    <w:basedOn w:val="a"/>
    <w:next w:val="a"/>
    <w:uiPriority w:val="99"/>
    <w:qFormat/>
    <w:rsid w:val="00C651EB"/>
    <w:pPr>
      <w:spacing w:line="240" w:lineRule="auto"/>
      <w:ind w:leftChars="800" w:left="1680"/>
    </w:pPr>
    <w:rPr>
      <w:rFonts w:ascii="Times New Roman" w:hAnsi="Times New Roman"/>
      <w:kern w:val="2"/>
      <w:sz w:val="21"/>
      <w:szCs w:val="24"/>
      <w:lang w:eastAsia="zh-CN"/>
    </w:rPr>
  </w:style>
  <w:style w:type="paragraph" w:styleId="10">
    <w:name w:val="toc 1"/>
    <w:basedOn w:val="a"/>
    <w:next w:val="a"/>
    <w:uiPriority w:val="39"/>
    <w:qFormat/>
    <w:rsid w:val="00C651EB"/>
    <w:pPr>
      <w:spacing w:line="240" w:lineRule="auto"/>
    </w:pPr>
    <w:rPr>
      <w:rFonts w:ascii="Times New Roman" w:hAnsi="Times New Roman"/>
      <w:kern w:val="2"/>
      <w:sz w:val="21"/>
      <w:szCs w:val="24"/>
      <w:lang w:eastAsia="zh-CN"/>
    </w:rPr>
  </w:style>
  <w:style w:type="paragraph" w:styleId="30">
    <w:name w:val="toc 3"/>
    <w:basedOn w:val="a"/>
    <w:next w:val="a"/>
    <w:uiPriority w:val="39"/>
    <w:qFormat/>
    <w:rsid w:val="00C651EB"/>
    <w:pPr>
      <w:spacing w:line="240" w:lineRule="auto"/>
      <w:ind w:leftChars="400" w:left="840"/>
    </w:pPr>
    <w:rPr>
      <w:rFonts w:ascii="Times New Roman" w:hAnsi="Times New Roman"/>
      <w:kern w:val="2"/>
      <w:sz w:val="21"/>
      <w:szCs w:val="24"/>
      <w:lang w:eastAsia="zh-CN"/>
    </w:rPr>
  </w:style>
  <w:style w:type="paragraph" w:styleId="60">
    <w:name w:val="toc 6"/>
    <w:basedOn w:val="a"/>
    <w:next w:val="a"/>
    <w:uiPriority w:val="99"/>
    <w:qFormat/>
    <w:rsid w:val="00C651EB"/>
    <w:pPr>
      <w:spacing w:line="240" w:lineRule="auto"/>
      <w:ind w:leftChars="1000" w:left="2100"/>
    </w:pPr>
    <w:rPr>
      <w:rFonts w:ascii="Times New Roman" w:hAnsi="Times New Roman"/>
      <w:kern w:val="2"/>
      <w:sz w:val="21"/>
      <w:szCs w:val="24"/>
      <w:lang w:eastAsia="zh-CN"/>
    </w:rPr>
  </w:style>
  <w:style w:type="paragraph" w:styleId="af0">
    <w:name w:val="Balloon Text"/>
    <w:basedOn w:val="a"/>
    <w:link w:val="Char5"/>
    <w:uiPriority w:val="99"/>
    <w:qFormat/>
    <w:rsid w:val="00C651EB"/>
    <w:pPr>
      <w:spacing w:line="240" w:lineRule="auto"/>
    </w:pPr>
    <w:rPr>
      <w:rFonts w:ascii="Times New Roman" w:hAnsi="Times New Roman"/>
      <w:kern w:val="2"/>
      <w:sz w:val="18"/>
      <w:szCs w:val="18"/>
      <w:lang w:eastAsia="zh-CN"/>
    </w:rPr>
  </w:style>
  <w:style w:type="paragraph" w:styleId="31">
    <w:name w:val="Body Text 3"/>
    <w:basedOn w:val="a"/>
    <w:link w:val="3Char0"/>
    <w:qFormat/>
    <w:rsid w:val="00C651EB"/>
    <w:pPr>
      <w:spacing w:line="240" w:lineRule="auto"/>
    </w:pPr>
    <w:rPr>
      <w:rFonts w:ascii="宋体" w:hAnsi="宋体"/>
      <w:kern w:val="0"/>
      <w:sz w:val="15"/>
      <w:lang w:eastAsia="zh-CN"/>
    </w:rPr>
  </w:style>
  <w:style w:type="paragraph" w:styleId="af1">
    <w:name w:val="Normal Indent"/>
    <w:basedOn w:val="a"/>
    <w:qFormat/>
    <w:rsid w:val="00C651EB"/>
    <w:pPr>
      <w:spacing w:line="240" w:lineRule="auto"/>
      <w:ind w:firstLine="420"/>
    </w:pPr>
    <w:rPr>
      <w:rFonts w:ascii="Times New Roman" w:hAnsi="Times New Roman"/>
      <w:kern w:val="2"/>
      <w:sz w:val="21"/>
      <w:lang w:eastAsia="zh-CN"/>
    </w:rPr>
  </w:style>
  <w:style w:type="paragraph" w:styleId="af2">
    <w:name w:val="Body Text"/>
    <w:basedOn w:val="Default"/>
    <w:next w:val="Default"/>
    <w:link w:val="Char6"/>
    <w:uiPriority w:val="99"/>
    <w:qFormat/>
    <w:rsid w:val="00C651EB"/>
    <w:rPr>
      <w:szCs w:val="24"/>
    </w:rPr>
  </w:style>
  <w:style w:type="paragraph" w:customStyle="1" w:styleId="Default">
    <w:name w:val="Default"/>
    <w:qFormat/>
    <w:rsid w:val="00C651EB"/>
    <w:pPr>
      <w:widowControl w:val="0"/>
      <w:autoSpaceDE w:val="0"/>
      <w:autoSpaceDN w:val="0"/>
      <w:adjustRightInd w:val="0"/>
    </w:pPr>
    <w:rPr>
      <w:rFonts w:ascii="宋体"/>
    </w:rPr>
  </w:style>
  <w:style w:type="paragraph" w:styleId="32">
    <w:name w:val="Body Text Indent 3"/>
    <w:basedOn w:val="a"/>
    <w:link w:val="3Char1"/>
    <w:qFormat/>
    <w:rsid w:val="00C651EB"/>
    <w:pPr>
      <w:spacing w:line="300" w:lineRule="auto"/>
      <w:ind w:firstLine="420"/>
    </w:pPr>
    <w:rPr>
      <w:rFonts w:ascii="Times New Roman" w:hAnsi="Times New Roman"/>
      <w:color w:val="FF0000"/>
      <w:kern w:val="2"/>
      <w:sz w:val="21"/>
      <w:szCs w:val="24"/>
      <w:lang w:eastAsia="zh-CN"/>
    </w:rPr>
  </w:style>
  <w:style w:type="paragraph" w:styleId="80">
    <w:name w:val="toc 8"/>
    <w:basedOn w:val="a"/>
    <w:next w:val="a"/>
    <w:uiPriority w:val="99"/>
    <w:qFormat/>
    <w:rsid w:val="00C651EB"/>
    <w:pPr>
      <w:spacing w:line="240" w:lineRule="auto"/>
      <w:ind w:leftChars="1400" w:left="2940"/>
    </w:pPr>
    <w:rPr>
      <w:rFonts w:ascii="Times New Roman" w:hAnsi="Times New Roman"/>
      <w:kern w:val="2"/>
      <w:sz w:val="21"/>
      <w:szCs w:val="24"/>
      <w:lang w:eastAsia="zh-CN"/>
    </w:rPr>
  </w:style>
  <w:style w:type="paragraph" w:styleId="af3">
    <w:name w:val="Subtitle"/>
    <w:basedOn w:val="Default"/>
    <w:next w:val="Default"/>
    <w:link w:val="Char7"/>
    <w:uiPriority w:val="99"/>
    <w:qFormat/>
    <w:rsid w:val="00C651EB"/>
    <w:pPr>
      <w:spacing w:before="320"/>
    </w:pPr>
    <w:rPr>
      <w:rFonts w:ascii="黑体" w:eastAsia="黑体"/>
      <w:szCs w:val="24"/>
    </w:rPr>
  </w:style>
  <w:style w:type="paragraph" w:styleId="21">
    <w:name w:val="toc 2"/>
    <w:basedOn w:val="a"/>
    <w:next w:val="a"/>
    <w:uiPriority w:val="39"/>
    <w:qFormat/>
    <w:rsid w:val="00C651EB"/>
    <w:pPr>
      <w:spacing w:line="240" w:lineRule="auto"/>
      <w:ind w:leftChars="200" w:left="420"/>
    </w:pPr>
    <w:rPr>
      <w:rFonts w:ascii="Times New Roman" w:hAnsi="Times New Roman"/>
      <w:kern w:val="2"/>
      <w:sz w:val="21"/>
      <w:szCs w:val="24"/>
      <w:lang w:eastAsia="zh-CN"/>
    </w:rPr>
  </w:style>
  <w:style w:type="paragraph" w:styleId="90">
    <w:name w:val="toc 9"/>
    <w:basedOn w:val="a"/>
    <w:next w:val="a"/>
    <w:uiPriority w:val="99"/>
    <w:qFormat/>
    <w:rsid w:val="00C651EB"/>
    <w:pPr>
      <w:spacing w:line="240" w:lineRule="auto"/>
      <w:ind w:leftChars="1600" w:left="3360"/>
    </w:pPr>
    <w:rPr>
      <w:rFonts w:ascii="Times New Roman" w:hAnsi="Times New Roman"/>
      <w:kern w:val="2"/>
      <w:sz w:val="21"/>
      <w:szCs w:val="24"/>
      <w:lang w:eastAsia="zh-CN"/>
    </w:rPr>
  </w:style>
  <w:style w:type="paragraph" w:styleId="22">
    <w:name w:val="Body Text 2"/>
    <w:basedOn w:val="a"/>
    <w:link w:val="2Char1"/>
    <w:qFormat/>
    <w:rsid w:val="00C651EB"/>
    <w:pPr>
      <w:autoSpaceDE w:val="0"/>
      <w:autoSpaceDN w:val="0"/>
      <w:adjustRightInd w:val="0"/>
      <w:spacing w:line="240" w:lineRule="auto"/>
      <w:jc w:val="left"/>
    </w:pPr>
    <w:rPr>
      <w:rFonts w:ascii="宋体" w:hAnsi="宋体"/>
      <w:kern w:val="0"/>
      <w:sz w:val="18"/>
      <w:szCs w:val="15"/>
      <w:lang w:eastAsia="zh-CN"/>
    </w:rPr>
  </w:style>
  <w:style w:type="paragraph" w:styleId="70">
    <w:name w:val="toc 7"/>
    <w:basedOn w:val="a"/>
    <w:next w:val="a"/>
    <w:uiPriority w:val="99"/>
    <w:qFormat/>
    <w:rsid w:val="00C651EB"/>
    <w:pPr>
      <w:spacing w:line="240" w:lineRule="auto"/>
      <w:ind w:leftChars="1200" w:left="2520"/>
    </w:pPr>
    <w:rPr>
      <w:rFonts w:ascii="Times New Roman" w:hAnsi="Times New Roman"/>
      <w:kern w:val="2"/>
      <w:sz w:val="21"/>
      <w:szCs w:val="24"/>
      <w:lang w:eastAsia="zh-CN"/>
    </w:rPr>
  </w:style>
  <w:style w:type="paragraph" w:styleId="40">
    <w:name w:val="toc 4"/>
    <w:basedOn w:val="a"/>
    <w:next w:val="a"/>
    <w:uiPriority w:val="99"/>
    <w:qFormat/>
    <w:rsid w:val="00C651EB"/>
    <w:pPr>
      <w:spacing w:line="240" w:lineRule="auto"/>
      <w:ind w:leftChars="600" w:left="1260"/>
    </w:pPr>
    <w:rPr>
      <w:rFonts w:ascii="Times New Roman" w:hAnsi="Times New Roman"/>
      <w:kern w:val="2"/>
      <w:sz w:val="21"/>
      <w:szCs w:val="24"/>
      <w:lang w:eastAsia="zh-CN"/>
    </w:rPr>
  </w:style>
  <w:style w:type="paragraph" w:styleId="33">
    <w:name w:val="List Number 3"/>
    <w:basedOn w:val="a"/>
    <w:qFormat/>
    <w:rsid w:val="00C651EB"/>
    <w:pPr>
      <w:tabs>
        <w:tab w:val="left" w:pos="1200"/>
      </w:tabs>
      <w:spacing w:line="240" w:lineRule="auto"/>
      <w:ind w:left="1200" w:hanging="360"/>
    </w:pPr>
    <w:rPr>
      <w:rFonts w:ascii="Times New Roman" w:hAnsi="Times New Roman"/>
      <w:kern w:val="2"/>
      <w:sz w:val="21"/>
      <w:szCs w:val="24"/>
      <w:lang w:eastAsia="zh-CN"/>
    </w:rPr>
  </w:style>
  <w:style w:type="paragraph" w:styleId="z-">
    <w:name w:val="HTML Bottom of Form"/>
    <w:basedOn w:val="a"/>
    <w:next w:val="a"/>
    <w:link w:val="z-Char1"/>
    <w:rsid w:val="00C651EB"/>
    <w:pPr>
      <w:widowControl/>
      <w:pBdr>
        <w:top w:val="single" w:sz="6" w:space="1" w:color="auto"/>
      </w:pBdr>
      <w:spacing w:line="240" w:lineRule="auto"/>
      <w:jc w:val="center"/>
    </w:pPr>
    <w:rPr>
      <w:rFonts w:ascii="Arial" w:eastAsia="Arial Unicode MS" w:hAnsi="Arial" w:cs="Arial"/>
      <w:vanish/>
      <w:kern w:val="0"/>
      <w:sz w:val="16"/>
      <w:szCs w:val="16"/>
      <w:lang w:eastAsia="zh-CN"/>
    </w:rPr>
  </w:style>
  <w:style w:type="paragraph" w:styleId="z-0">
    <w:name w:val="HTML Top of Form"/>
    <w:basedOn w:val="a"/>
    <w:next w:val="a"/>
    <w:link w:val="z-Char10"/>
    <w:rsid w:val="00C651EB"/>
    <w:pPr>
      <w:widowControl/>
      <w:pBdr>
        <w:bottom w:val="single" w:sz="6" w:space="1" w:color="auto"/>
      </w:pBdr>
      <w:spacing w:line="240" w:lineRule="auto"/>
      <w:jc w:val="center"/>
    </w:pPr>
    <w:rPr>
      <w:rFonts w:ascii="Arial" w:eastAsia="Arial Unicode MS" w:hAnsi="Arial" w:cs="Arial"/>
      <w:vanish/>
      <w:kern w:val="0"/>
      <w:sz w:val="16"/>
      <w:szCs w:val="16"/>
      <w:lang w:eastAsia="zh-CN"/>
    </w:rPr>
  </w:style>
  <w:style w:type="paragraph" w:customStyle="1" w:styleId="CharCharCharCharCharCharCharCharCharCharChar">
    <w:name w:val="Char Char Char Char Char Char Char Char Char Char Char"/>
    <w:uiPriority w:val="99"/>
    <w:qFormat/>
    <w:rsid w:val="00C651EB"/>
    <w:pPr>
      <w:widowControl w:val="0"/>
      <w:spacing w:line="300" w:lineRule="auto"/>
      <w:ind w:firstLineChars="200" w:firstLine="480"/>
      <w:jc w:val="both"/>
    </w:pPr>
    <w:rPr>
      <w:rFonts w:eastAsia="仿宋_GB2312"/>
      <w:kern w:val="2"/>
      <w:sz w:val="24"/>
      <w:szCs w:val="24"/>
    </w:rPr>
  </w:style>
  <w:style w:type="paragraph" w:customStyle="1" w:styleId="11">
    <w:name w:val="标题1"/>
    <w:basedOn w:val="a"/>
    <w:link w:val="TITLECharChar"/>
    <w:qFormat/>
    <w:rsid w:val="00C651EB"/>
    <w:pPr>
      <w:spacing w:before="120" w:after="120" w:line="360" w:lineRule="atLeast"/>
      <w:jc w:val="center"/>
    </w:pPr>
    <w:rPr>
      <w:rFonts w:ascii="Times New Roman" w:hAnsi="Times New Roman"/>
      <w:b/>
      <w:snapToGrid w:val="0"/>
      <w:kern w:val="0"/>
      <w:sz w:val="36"/>
    </w:rPr>
  </w:style>
  <w:style w:type="paragraph" w:customStyle="1" w:styleId="MTDisplayEquation">
    <w:name w:val="MTDisplayEquation"/>
    <w:basedOn w:val="a"/>
    <w:next w:val="a"/>
    <w:uiPriority w:val="99"/>
    <w:qFormat/>
    <w:rsid w:val="00C651EB"/>
    <w:pPr>
      <w:tabs>
        <w:tab w:val="center" w:pos="4860"/>
        <w:tab w:val="right" w:pos="9720"/>
      </w:tabs>
      <w:spacing w:line="240" w:lineRule="auto"/>
    </w:pPr>
    <w:rPr>
      <w:rFonts w:ascii="Times New Roman" w:hAnsi="Times New Roman"/>
      <w:kern w:val="2"/>
      <w:sz w:val="21"/>
      <w:szCs w:val="24"/>
      <w:lang w:eastAsia="zh-CN"/>
    </w:rPr>
  </w:style>
  <w:style w:type="paragraph" w:customStyle="1" w:styleId="CharCharCharCharCharCharCharCharCharCharChar1">
    <w:name w:val="Char Char Char Char Char Char Char Char Char Char Char1"/>
    <w:qFormat/>
    <w:rsid w:val="00C651EB"/>
    <w:pPr>
      <w:widowControl w:val="0"/>
      <w:spacing w:line="300" w:lineRule="auto"/>
      <w:ind w:firstLineChars="200" w:firstLine="480"/>
      <w:jc w:val="both"/>
    </w:pPr>
    <w:rPr>
      <w:rFonts w:eastAsia="仿宋_GB2312"/>
      <w:kern w:val="2"/>
      <w:sz w:val="24"/>
      <w:szCs w:val="24"/>
    </w:rPr>
  </w:style>
  <w:style w:type="paragraph" w:customStyle="1" w:styleId="af4">
    <w:name w:val="作者"/>
    <w:basedOn w:val="Default"/>
    <w:next w:val="Default"/>
    <w:uiPriority w:val="99"/>
    <w:qFormat/>
    <w:rsid w:val="00C651EB"/>
    <w:pPr>
      <w:spacing w:before="160" w:after="240"/>
    </w:pPr>
    <w:rPr>
      <w:rFonts w:ascii="仿宋" w:eastAsia="仿宋"/>
      <w:sz w:val="24"/>
      <w:szCs w:val="24"/>
    </w:rPr>
  </w:style>
  <w:style w:type="paragraph" w:customStyle="1" w:styleId="CharCharGB2312">
    <w:name w:val="图注 Char Char + 楷体_GB2312"/>
    <w:basedOn w:val="a"/>
    <w:uiPriority w:val="99"/>
    <w:qFormat/>
    <w:rsid w:val="00C651EB"/>
    <w:pPr>
      <w:adjustRightInd w:val="0"/>
      <w:snapToGrid w:val="0"/>
      <w:spacing w:before="100" w:beforeAutospacing="1" w:after="100" w:afterAutospacing="1" w:line="240" w:lineRule="auto"/>
      <w:jc w:val="center"/>
    </w:pPr>
    <w:rPr>
      <w:rFonts w:ascii="Times New Roman" w:eastAsia="楷体_GB2312" w:hAnsi="Times New Roman"/>
      <w:kern w:val="2"/>
      <w:sz w:val="21"/>
      <w:szCs w:val="21"/>
      <w:lang w:eastAsia="zh-CN"/>
    </w:rPr>
  </w:style>
  <w:style w:type="paragraph" w:customStyle="1" w:styleId="af5">
    <w:name w:val="首页起始"/>
    <w:basedOn w:val="Default"/>
    <w:next w:val="Default"/>
    <w:uiPriority w:val="99"/>
    <w:qFormat/>
    <w:rsid w:val="00C651EB"/>
    <w:rPr>
      <w:rFonts w:ascii="Times New Roman"/>
      <w:sz w:val="24"/>
      <w:szCs w:val="24"/>
    </w:rPr>
  </w:style>
  <w:style w:type="paragraph" w:customStyle="1" w:styleId="Char8">
    <w:name w:val="Char"/>
    <w:qFormat/>
    <w:rsid w:val="00C651EB"/>
    <w:pPr>
      <w:widowControl w:val="0"/>
      <w:spacing w:line="300" w:lineRule="auto"/>
      <w:ind w:firstLineChars="200" w:firstLine="480"/>
      <w:jc w:val="both"/>
    </w:pPr>
    <w:rPr>
      <w:rFonts w:eastAsia="仿宋_GB2312"/>
      <w:kern w:val="2"/>
      <w:sz w:val="24"/>
      <w:szCs w:val="24"/>
    </w:rPr>
  </w:style>
  <w:style w:type="paragraph" w:customStyle="1" w:styleId="references0">
    <w:name w:val="references"/>
    <w:basedOn w:val="Default"/>
    <w:next w:val="Default"/>
    <w:uiPriority w:val="99"/>
    <w:qFormat/>
    <w:rsid w:val="00C651EB"/>
    <w:pPr>
      <w:spacing w:after="50"/>
    </w:pPr>
    <w:rPr>
      <w:rFonts w:ascii="Times New Roman"/>
      <w:sz w:val="24"/>
      <w:szCs w:val="24"/>
    </w:rPr>
  </w:style>
  <w:style w:type="paragraph" w:customStyle="1" w:styleId="Reference">
    <w:name w:val="Reference"/>
    <w:basedOn w:val="a"/>
    <w:next w:val="TextofReference"/>
    <w:uiPriority w:val="99"/>
    <w:qFormat/>
    <w:rsid w:val="00C651EB"/>
    <w:pPr>
      <w:overflowPunct w:val="0"/>
      <w:snapToGrid w:val="0"/>
      <w:spacing w:before="280" w:line="240" w:lineRule="auto"/>
      <w:jc w:val="left"/>
      <w:outlineLvl w:val="0"/>
    </w:pPr>
    <w:rPr>
      <w:rFonts w:ascii="Times New Roman" w:eastAsia="黑体" w:hAnsi="Times New Roman"/>
      <w:b/>
      <w:kern w:val="2"/>
      <w:sz w:val="18"/>
      <w:lang w:eastAsia="zh-CN"/>
    </w:rPr>
  </w:style>
  <w:style w:type="paragraph" w:customStyle="1" w:styleId="TextofReference">
    <w:name w:val="Text of Reference"/>
    <w:uiPriority w:val="99"/>
    <w:qFormat/>
    <w:rsid w:val="00C651EB"/>
    <w:pPr>
      <w:tabs>
        <w:tab w:val="left" w:pos="403"/>
      </w:tabs>
      <w:spacing w:line="260" w:lineRule="exact"/>
      <w:ind w:left="403" w:hanging="79"/>
      <w:jc w:val="both"/>
    </w:pPr>
    <w:rPr>
      <w:sz w:val="15"/>
    </w:rPr>
  </w:style>
  <w:style w:type="paragraph" w:customStyle="1" w:styleId="Name">
    <w:name w:val="Name"/>
    <w:basedOn w:val="a"/>
    <w:next w:val="a"/>
    <w:qFormat/>
    <w:rsid w:val="00C651EB"/>
    <w:pPr>
      <w:keepNext/>
      <w:overflowPunct w:val="0"/>
      <w:spacing w:before="220" w:after="180" w:line="0" w:lineRule="atLeast"/>
      <w:jc w:val="left"/>
    </w:pPr>
    <w:rPr>
      <w:rFonts w:ascii="Times New Roman" w:hAnsi="Times New Roman"/>
      <w:kern w:val="2"/>
      <w:sz w:val="18"/>
      <w:lang w:eastAsia="zh-CN"/>
    </w:rPr>
  </w:style>
  <w:style w:type="paragraph" w:customStyle="1" w:styleId="TextofReference1">
    <w:name w:val="Text of Reference 1"/>
    <w:basedOn w:val="Default"/>
    <w:next w:val="Default"/>
    <w:uiPriority w:val="99"/>
    <w:qFormat/>
    <w:rsid w:val="00C651EB"/>
    <w:rPr>
      <w:rFonts w:ascii="Times New Roman"/>
      <w:sz w:val="24"/>
      <w:szCs w:val="24"/>
    </w:rPr>
  </w:style>
  <w:style w:type="paragraph" w:customStyle="1" w:styleId="af6">
    <w:name w:val="题目"/>
    <w:basedOn w:val="Default"/>
    <w:next w:val="Default"/>
    <w:uiPriority w:val="99"/>
    <w:qFormat/>
    <w:rsid w:val="00C651EB"/>
    <w:pPr>
      <w:spacing w:before="320"/>
    </w:pPr>
    <w:rPr>
      <w:rFonts w:ascii="黑体" w:eastAsia="黑体"/>
      <w:sz w:val="24"/>
      <w:szCs w:val="24"/>
    </w:rPr>
  </w:style>
  <w:style w:type="paragraph" w:customStyle="1" w:styleId="12">
    <w:name w:val="正文1"/>
    <w:basedOn w:val="Default"/>
    <w:next w:val="Default"/>
    <w:uiPriority w:val="99"/>
    <w:qFormat/>
    <w:rsid w:val="00C651EB"/>
    <w:rPr>
      <w:sz w:val="24"/>
      <w:szCs w:val="24"/>
    </w:rPr>
  </w:style>
  <w:style w:type="paragraph" w:customStyle="1" w:styleId="af7">
    <w:name w:val="正文文字"/>
    <w:basedOn w:val="Default"/>
    <w:next w:val="Default"/>
    <w:uiPriority w:val="99"/>
    <w:qFormat/>
    <w:rsid w:val="00C651EB"/>
    <w:rPr>
      <w:sz w:val="24"/>
      <w:szCs w:val="24"/>
    </w:rPr>
  </w:style>
  <w:style w:type="paragraph" w:customStyle="1" w:styleId="NUDT">
    <w:name w:val="NUDT正文"/>
    <w:basedOn w:val="a"/>
    <w:uiPriority w:val="99"/>
    <w:qFormat/>
    <w:rsid w:val="00C651EB"/>
    <w:pPr>
      <w:adjustRightInd w:val="0"/>
      <w:spacing w:line="300" w:lineRule="auto"/>
      <w:ind w:firstLineChars="200" w:firstLine="200"/>
      <w:textAlignment w:val="baseline"/>
    </w:pPr>
    <w:rPr>
      <w:rFonts w:ascii="Times New Roman" w:hAnsi="Times New Roman" w:cs="宋体"/>
      <w:kern w:val="0"/>
      <w:sz w:val="24"/>
      <w:szCs w:val="24"/>
      <w:lang w:eastAsia="zh-CN"/>
    </w:rPr>
  </w:style>
  <w:style w:type="paragraph" w:customStyle="1" w:styleId="Textof">
    <w:name w:val="Text of 中文参考文献"/>
    <w:basedOn w:val="TextofReference"/>
    <w:uiPriority w:val="99"/>
    <w:qFormat/>
    <w:rsid w:val="00C651EB"/>
    <w:pPr>
      <w:tabs>
        <w:tab w:val="left" w:pos="346"/>
      </w:tabs>
      <w:ind w:left="258" w:hangingChars="258" w:hanging="258"/>
    </w:pPr>
  </w:style>
  <w:style w:type="paragraph" w:customStyle="1" w:styleId="Keywords">
    <w:name w:val="Key words"/>
    <w:basedOn w:val="a"/>
    <w:next w:val="af8"/>
    <w:uiPriority w:val="99"/>
    <w:qFormat/>
    <w:rsid w:val="00C651EB"/>
    <w:pPr>
      <w:tabs>
        <w:tab w:val="left" w:pos="1176"/>
      </w:tabs>
      <w:overflowPunct w:val="0"/>
      <w:adjustRightInd w:val="0"/>
      <w:spacing w:after="290" w:line="240" w:lineRule="auto"/>
      <w:ind w:left="632" w:hangingChars="632" w:hanging="632"/>
    </w:pPr>
    <w:rPr>
      <w:rFonts w:ascii="Times New Roman" w:eastAsia="楷体_GB2312" w:hAnsi="Times New Roman"/>
      <w:snapToGrid w:val="0"/>
      <w:kern w:val="2"/>
      <w:sz w:val="18"/>
      <w:lang w:eastAsia="zh-CN"/>
    </w:rPr>
  </w:style>
  <w:style w:type="paragraph" w:customStyle="1" w:styleId="af8">
    <w:name w:val="摘要"/>
    <w:basedOn w:val="Default"/>
    <w:next w:val="Default"/>
    <w:uiPriority w:val="99"/>
    <w:qFormat/>
    <w:rsid w:val="00C651EB"/>
    <w:rPr>
      <w:rFonts w:ascii="楷体_GB2312" w:eastAsia="楷体_GB2312"/>
      <w:szCs w:val="24"/>
    </w:rPr>
  </w:style>
  <w:style w:type="paragraph" w:customStyle="1" w:styleId="Textof0">
    <w:name w:val="Text of 中文参考文献１"/>
    <w:basedOn w:val="Textof"/>
    <w:uiPriority w:val="99"/>
    <w:qFormat/>
    <w:rsid w:val="00C651EB"/>
    <w:pPr>
      <w:tabs>
        <w:tab w:val="clear" w:pos="346"/>
        <w:tab w:val="clear" w:pos="403"/>
        <w:tab w:val="left" w:pos="78"/>
        <w:tab w:val="left" w:pos="424"/>
      </w:tabs>
    </w:pPr>
  </w:style>
  <w:style w:type="paragraph" w:customStyle="1" w:styleId="y">
    <w:name w:val=".y.."/>
    <w:basedOn w:val="Default"/>
    <w:next w:val="Default"/>
    <w:uiPriority w:val="99"/>
    <w:qFormat/>
    <w:rsid w:val="00C651EB"/>
    <w:rPr>
      <w:szCs w:val="24"/>
    </w:rPr>
  </w:style>
  <w:style w:type="paragraph" w:customStyle="1" w:styleId="af9">
    <w:name w:val="首页页眉"/>
    <w:basedOn w:val="Default"/>
    <w:next w:val="Default"/>
    <w:uiPriority w:val="99"/>
    <w:qFormat/>
    <w:rsid w:val="00C651EB"/>
    <w:rPr>
      <w:rFonts w:ascii="SymbolMT" w:eastAsia="SymbolMT"/>
      <w:szCs w:val="24"/>
    </w:rPr>
  </w:style>
  <w:style w:type="character" w:customStyle="1" w:styleId="st1">
    <w:name w:val="st1"/>
    <w:basedOn w:val="a0"/>
    <w:qFormat/>
    <w:rsid w:val="00C651EB"/>
  </w:style>
  <w:style w:type="character" w:customStyle="1" w:styleId="hps">
    <w:name w:val="hps"/>
    <w:basedOn w:val="a0"/>
    <w:uiPriority w:val="99"/>
    <w:qFormat/>
    <w:rsid w:val="00C651EB"/>
  </w:style>
  <w:style w:type="character" w:customStyle="1" w:styleId="atn">
    <w:name w:val="atn"/>
    <w:basedOn w:val="a0"/>
    <w:qFormat/>
    <w:rsid w:val="00C651EB"/>
  </w:style>
  <w:style w:type="character" w:customStyle="1" w:styleId="web-item2">
    <w:name w:val="web-item2"/>
    <w:qFormat/>
    <w:rsid w:val="00C651EB"/>
    <w:rPr>
      <w:sz w:val="12"/>
      <w:szCs w:val="12"/>
    </w:rPr>
  </w:style>
  <w:style w:type="character" w:customStyle="1" w:styleId="shorttext">
    <w:name w:val="short_text"/>
    <w:basedOn w:val="a0"/>
    <w:uiPriority w:val="99"/>
    <w:qFormat/>
    <w:rsid w:val="00C651EB"/>
  </w:style>
  <w:style w:type="paragraph" w:styleId="afa">
    <w:name w:val="List Paragraph"/>
    <w:basedOn w:val="a"/>
    <w:uiPriority w:val="34"/>
    <w:qFormat/>
    <w:rsid w:val="00C651EB"/>
    <w:pPr>
      <w:spacing w:line="240" w:lineRule="auto"/>
      <w:ind w:firstLineChars="200" w:firstLine="420"/>
    </w:pPr>
    <w:rPr>
      <w:rFonts w:ascii="Times New Roman" w:hAnsi="Times New Roman"/>
      <w:kern w:val="2"/>
      <w:sz w:val="21"/>
      <w:szCs w:val="24"/>
      <w:lang w:eastAsia="zh-CN"/>
    </w:rPr>
  </w:style>
  <w:style w:type="paragraph" w:customStyle="1" w:styleId="p0">
    <w:name w:val="p0"/>
    <w:basedOn w:val="a"/>
    <w:qFormat/>
    <w:rsid w:val="00D56C63"/>
    <w:pPr>
      <w:widowControl/>
      <w:spacing w:line="240" w:lineRule="auto"/>
    </w:pPr>
    <w:rPr>
      <w:rFonts w:ascii="Times New Roman" w:hAnsi="Times New Roman"/>
      <w:kern w:val="0"/>
      <w:sz w:val="21"/>
      <w:szCs w:val="21"/>
      <w:lang w:eastAsia="zh-CN"/>
    </w:rPr>
  </w:style>
  <w:style w:type="character" w:customStyle="1" w:styleId="CharChar1">
    <w:name w:val="Char Char1"/>
    <w:qFormat/>
    <w:rsid w:val="0032080C"/>
    <w:rPr>
      <w:rFonts w:eastAsia="宋体"/>
      <w:kern w:val="2"/>
      <w:sz w:val="18"/>
      <w:szCs w:val="18"/>
      <w:lang w:val="en-US" w:eastAsia="zh-CN" w:bidi="ar-SA"/>
    </w:rPr>
  </w:style>
  <w:style w:type="paragraph" w:customStyle="1" w:styleId="Mdeck8references">
    <w:name w:val="M_deck_8_references"/>
    <w:qFormat/>
    <w:rsid w:val="00F81409"/>
    <w:pPr>
      <w:kinsoku w:val="0"/>
      <w:overflowPunct w:val="0"/>
      <w:autoSpaceDE w:val="0"/>
      <w:autoSpaceDN w:val="0"/>
      <w:adjustRightInd w:val="0"/>
      <w:snapToGrid w:val="0"/>
      <w:spacing w:line="340" w:lineRule="atLeast"/>
      <w:ind w:left="456" w:hanging="216"/>
      <w:jc w:val="both"/>
    </w:pPr>
    <w:rPr>
      <w:rFonts w:eastAsia="Times New Roman" w:cstheme="minorBidi"/>
      <w:snapToGrid w:val="0"/>
      <w:color w:val="000000"/>
      <w:sz w:val="24"/>
      <w:szCs w:val="24"/>
      <w:lang w:eastAsia="de-DE" w:bidi="en-US"/>
    </w:rPr>
  </w:style>
  <w:style w:type="character" w:customStyle="1" w:styleId="MTEquationSection">
    <w:name w:val="MTEquationSection"/>
    <w:basedOn w:val="a0"/>
    <w:qFormat/>
    <w:rsid w:val="00C65753"/>
    <w:rPr>
      <w:rFonts w:ascii="Helvetica" w:hAnsi="Helvetica"/>
      <w:snapToGrid w:val="0"/>
      <w:vanish/>
      <w:color w:val="FF0000"/>
      <w:spacing w:val="6"/>
      <w:kern w:val="16"/>
      <w:sz w:val="48"/>
    </w:rPr>
  </w:style>
  <w:style w:type="character" w:customStyle="1" w:styleId="1Char">
    <w:name w:val="标题 1 Char"/>
    <w:basedOn w:val="a0"/>
    <w:link w:val="1"/>
    <w:uiPriority w:val="9"/>
    <w:qFormat/>
    <w:rsid w:val="005E4D4A"/>
    <w:rPr>
      <w:rFonts w:ascii="Helvetica" w:hAnsi="Helvetica"/>
      <w:b/>
      <w:smallCaps/>
      <w:kern w:val="16"/>
      <w:sz w:val="23"/>
      <w:lang w:eastAsia="en-US"/>
    </w:rPr>
  </w:style>
  <w:style w:type="character" w:customStyle="1" w:styleId="2Char">
    <w:name w:val="标题 2 Char"/>
    <w:basedOn w:val="a0"/>
    <w:link w:val="2"/>
    <w:qFormat/>
    <w:rsid w:val="00967774"/>
    <w:rPr>
      <w:rFonts w:ascii="Helvetica" w:hAnsi="Helvetica"/>
      <w:b/>
      <w:kern w:val="16"/>
      <w:lang w:eastAsia="en-US"/>
    </w:rPr>
  </w:style>
  <w:style w:type="character" w:styleId="afb">
    <w:name w:val="annotation reference"/>
    <w:basedOn w:val="a0"/>
    <w:uiPriority w:val="99"/>
    <w:unhideWhenUsed/>
    <w:qFormat/>
    <w:rsid w:val="00421DB0"/>
    <w:rPr>
      <w:sz w:val="21"/>
      <w:szCs w:val="21"/>
    </w:rPr>
  </w:style>
  <w:style w:type="paragraph" w:styleId="afc">
    <w:name w:val="annotation text"/>
    <w:basedOn w:val="a"/>
    <w:link w:val="Char9"/>
    <w:uiPriority w:val="99"/>
    <w:unhideWhenUsed/>
    <w:qFormat/>
    <w:rsid w:val="00421DB0"/>
    <w:pPr>
      <w:jc w:val="left"/>
    </w:pPr>
  </w:style>
  <w:style w:type="character" w:customStyle="1" w:styleId="Char9">
    <w:name w:val="批注文字 Char"/>
    <w:basedOn w:val="a0"/>
    <w:link w:val="afc"/>
    <w:uiPriority w:val="99"/>
    <w:qFormat/>
    <w:rsid w:val="00421DB0"/>
    <w:rPr>
      <w:rFonts w:ascii="Palatino" w:hAnsi="Palatino"/>
      <w:kern w:val="16"/>
      <w:sz w:val="19"/>
      <w:lang w:eastAsia="en-US"/>
    </w:rPr>
  </w:style>
  <w:style w:type="paragraph" w:styleId="afd">
    <w:name w:val="annotation subject"/>
    <w:basedOn w:val="afc"/>
    <w:next w:val="afc"/>
    <w:link w:val="Chara"/>
    <w:uiPriority w:val="99"/>
    <w:unhideWhenUsed/>
    <w:qFormat/>
    <w:rsid w:val="00421DB0"/>
    <w:rPr>
      <w:b/>
      <w:bCs/>
    </w:rPr>
  </w:style>
  <w:style w:type="character" w:customStyle="1" w:styleId="Chara">
    <w:name w:val="批注主题 Char"/>
    <w:basedOn w:val="Char9"/>
    <w:link w:val="afd"/>
    <w:uiPriority w:val="99"/>
    <w:qFormat/>
    <w:rsid w:val="00421DB0"/>
    <w:rPr>
      <w:rFonts w:ascii="Palatino" w:hAnsi="Palatino"/>
      <w:b/>
      <w:bCs/>
      <w:kern w:val="16"/>
      <w:sz w:val="19"/>
      <w:lang w:eastAsia="en-US"/>
    </w:rPr>
  </w:style>
  <w:style w:type="character" w:customStyle="1" w:styleId="apple-style-span">
    <w:name w:val="apple-style-span"/>
    <w:qFormat/>
    <w:rsid w:val="00252155"/>
    <w:rPr>
      <w:rFonts w:ascii="Calibri Light" w:hAnsi="Calibri Light" w:cs="Calibri Light" w:hint="default"/>
    </w:rPr>
  </w:style>
  <w:style w:type="character" w:customStyle="1" w:styleId="apple-converted-space">
    <w:name w:val="apple-converted-space"/>
    <w:basedOn w:val="a0"/>
    <w:qFormat/>
    <w:rsid w:val="00F67C9A"/>
  </w:style>
  <w:style w:type="character" w:customStyle="1" w:styleId="Char">
    <w:name w:val="脚注文本 Char"/>
    <w:basedOn w:val="a0"/>
    <w:link w:val="a4"/>
    <w:qFormat/>
    <w:rsid w:val="009471A2"/>
    <w:rPr>
      <w:rFonts w:ascii="Palatino" w:hAnsi="Palatino"/>
      <w:kern w:val="16"/>
      <w:sz w:val="15"/>
      <w:lang w:eastAsia="en-US"/>
    </w:rPr>
  </w:style>
  <w:style w:type="character" w:customStyle="1" w:styleId="copied">
    <w:name w:val="copied"/>
    <w:qFormat/>
    <w:rsid w:val="00FE7B48"/>
  </w:style>
  <w:style w:type="character" w:styleId="afe">
    <w:name w:val="Placeholder Text"/>
    <w:basedOn w:val="a0"/>
    <w:uiPriority w:val="99"/>
    <w:semiHidden/>
    <w:qFormat/>
    <w:rsid w:val="001F1CD0"/>
    <w:rPr>
      <w:color w:val="808080"/>
    </w:rPr>
  </w:style>
  <w:style w:type="character" w:customStyle="1" w:styleId="high-light">
    <w:name w:val="high-light"/>
    <w:basedOn w:val="a0"/>
    <w:qFormat/>
    <w:rsid w:val="00B03140"/>
  </w:style>
  <w:style w:type="paragraph" w:customStyle="1" w:styleId="InitialBodyText">
    <w:name w:val="Initial Body Text"/>
    <w:basedOn w:val="a"/>
    <w:link w:val="InitialBodyTextChar"/>
    <w:uiPriority w:val="99"/>
    <w:qFormat/>
    <w:rsid w:val="000D5FA7"/>
    <w:pPr>
      <w:widowControl/>
      <w:spacing w:line="240" w:lineRule="auto"/>
    </w:pPr>
    <w:rPr>
      <w:rFonts w:ascii="Century Schoolbook" w:eastAsiaTheme="minorEastAsia" w:hAnsi="Century Schoolbook"/>
      <w:kern w:val="0"/>
      <w:lang w:eastAsia="zh-CN"/>
    </w:rPr>
  </w:style>
  <w:style w:type="character" w:customStyle="1" w:styleId="InitialBodyTextChar">
    <w:name w:val="Initial Body Text Char"/>
    <w:basedOn w:val="a0"/>
    <w:link w:val="InitialBodyText"/>
    <w:uiPriority w:val="99"/>
    <w:qFormat/>
    <w:rsid w:val="000D5FA7"/>
    <w:rPr>
      <w:rFonts w:ascii="Century Schoolbook" w:eastAsiaTheme="minorEastAsia" w:hAnsi="Century Schoolbook"/>
    </w:rPr>
  </w:style>
  <w:style w:type="table" w:styleId="aff">
    <w:name w:val="Table Grid"/>
    <w:basedOn w:val="a1"/>
    <w:uiPriority w:val="39"/>
    <w:qFormat/>
    <w:rsid w:val="00C51C17"/>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link w:val="3"/>
    <w:qFormat/>
    <w:rsid w:val="00003142"/>
    <w:rPr>
      <w:rFonts w:ascii="Helvetica" w:hAnsi="Helvetica"/>
      <w:i/>
      <w:kern w:val="16"/>
      <w:lang w:eastAsia="en-US"/>
    </w:rPr>
  </w:style>
  <w:style w:type="character" w:customStyle="1" w:styleId="4Char">
    <w:name w:val="标题 4 Char"/>
    <w:link w:val="4"/>
    <w:qFormat/>
    <w:rsid w:val="00003142"/>
    <w:rPr>
      <w:kern w:val="16"/>
      <w:sz w:val="24"/>
      <w:u w:val="single"/>
      <w:lang w:eastAsia="en-US"/>
    </w:rPr>
  </w:style>
  <w:style w:type="character" w:customStyle="1" w:styleId="5Char">
    <w:name w:val="标题 5 Char"/>
    <w:link w:val="5"/>
    <w:qFormat/>
    <w:rsid w:val="00003142"/>
    <w:rPr>
      <w:sz w:val="18"/>
      <w:szCs w:val="18"/>
      <w:lang w:eastAsia="en-US"/>
    </w:rPr>
  </w:style>
  <w:style w:type="character" w:customStyle="1" w:styleId="6Char">
    <w:name w:val="标题 6 Char"/>
    <w:link w:val="6"/>
    <w:qFormat/>
    <w:rsid w:val="00003142"/>
    <w:rPr>
      <w:i/>
      <w:iCs/>
      <w:sz w:val="16"/>
      <w:szCs w:val="16"/>
      <w:lang w:eastAsia="en-US"/>
    </w:rPr>
  </w:style>
  <w:style w:type="character" w:customStyle="1" w:styleId="7Char">
    <w:name w:val="标题 7 Char"/>
    <w:link w:val="7"/>
    <w:qFormat/>
    <w:rsid w:val="00003142"/>
    <w:rPr>
      <w:sz w:val="16"/>
      <w:szCs w:val="16"/>
      <w:lang w:eastAsia="en-US"/>
    </w:rPr>
  </w:style>
  <w:style w:type="character" w:customStyle="1" w:styleId="8Char">
    <w:name w:val="标题 8 Char"/>
    <w:link w:val="8"/>
    <w:qFormat/>
    <w:rsid w:val="00003142"/>
    <w:rPr>
      <w:i/>
      <w:iCs/>
      <w:sz w:val="16"/>
      <w:szCs w:val="16"/>
      <w:lang w:eastAsia="en-US"/>
    </w:rPr>
  </w:style>
  <w:style w:type="character" w:customStyle="1" w:styleId="9Char">
    <w:name w:val="标题 9 Char"/>
    <w:link w:val="9"/>
    <w:qFormat/>
    <w:rsid w:val="00003142"/>
    <w:rPr>
      <w:sz w:val="16"/>
      <w:szCs w:val="16"/>
      <w:lang w:eastAsia="en-US"/>
    </w:rPr>
  </w:style>
  <w:style w:type="paragraph" w:customStyle="1" w:styleId="ArabicList">
    <w:name w:val="Arabic List"/>
    <w:basedOn w:val="a"/>
    <w:uiPriority w:val="99"/>
    <w:qFormat/>
    <w:rsid w:val="00003142"/>
    <w:pPr>
      <w:widowControl/>
      <w:numPr>
        <w:numId w:val="3"/>
      </w:numPr>
      <w:spacing w:after="40" w:line="240" w:lineRule="auto"/>
    </w:pPr>
    <w:rPr>
      <w:rFonts w:ascii="Century Schoolbook" w:eastAsiaTheme="minorEastAsia" w:hAnsi="Century Schoolbook"/>
      <w:kern w:val="0"/>
      <w:lang w:val="en-AU" w:eastAsia="zh-CN"/>
    </w:rPr>
  </w:style>
  <w:style w:type="paragraph" w:customStyle="1" w:styleId="HyphenList">
    <w:name w:val="Hyphen List"/>
    <w:uiPriority w:val="99"/>
    <w:qFormat/>
    <w:rsid w:val="00003142"/>
    <w:pPr>
      <w:numPr>
        <w:numId w:val="4"/>
      </w:numPr>
      <w:tabs>
        <w:tab w:val="left" w:pos="200"/>
      </w:tabs>
    </w:pPr>
    <w:rPr>
      <w:rFonts w:ascii="Century Schoolbook" w:eastAsiaTheme="minorEastAsia" w:hAnsi="Century Schoolbook"/>
      <w:i/>
      <w:iCs/>
      <w:lang w:eastAsia="en-US"/>
    </w:rPr>
  </w:style>
  <w:style w:type="paragraph" w:customStyle="1" w:styleId="Paper-title">
    <w:name w:val="Paper-title"/>
    <w:uiPriority w:val="99"/>
    <w:qFormat/>
    <w:rsid w:val="00003142"/>
    <w:pPr>
      <w:pageBreakBefore/>
      <w:spacing w:after="240"/>
    </w:pPr>
    <w:rPr>
      <w:rFonts w:ascii="Century Schoolbook" w:eastAsiaTheme="minorEastAsia" w:hAnsi="Century Schoolbook" w:cs="NewCenturySchlbk-Roman"/>
      <w:color w:val="000000" w:themeColor="text1"/>
      <w:sz w:val="36"/>
      <w:szCs w:val="36"/>
      <w:lang w:eastAsia="en-US"/>
    </w:rPr>
  </w:style>
  <w:style w:type="character" w:customStyle="1" w:styleId="AuthorsAffiliation">
    <w:name w:val="Author's Affiliation"/>
    <w:uiPriority w:val="99"/>
    <w:qFormat/>
    <w:rsid w:val="00003142"/>
    <w:rPr>
      <w:rFonts w:ascii="Century Schoolbook" w:hAnsi="Century Schoolbook" w:cs="Times New Roman"/>
      <w:caps/>
      <w:smallCaps w:val="0"/>
      <w:sz w:val="16"/>
      <w:szCs w:val="16"/>
    </w:rPr>
  </w:style>
  <w:style w:type="paragraph" w:customStyle="1" w:styleId="AuthorsName">
    <w:name w:val="Author's Name"/>
    <w:uiPriority w:val="99"/>
    <w:qFormat/>
    <w:rsid w:val="00003142"/>
    <w:pPr>
      <w:pBdr>
        <w:bottom w:val="single" w:sz="4" w:space="16" w:color="auto"/>
      </w:pBdr>
      <w:spacing w:after="200"/>
    </w:pPr>
    <w:rPr>
      <w:rFonts w:ascii="Century Schoolbook" w:eastAsiaTheme="minorEastAsia" w:hAnsi="Century Schoolbook"/>
      <w:caps/>
      <w:lang w:eastAsia="en-US"/>
    </w:rPr>
  </w:style>
  <w:style w:type="paragraph" w:customStyle="1" w:styleId="AbstractText">
    <w:name w:val="Abstract Text"/>
    <w:uiPriority w:val="99"/>
    <w:qFormat/>
    <w:rsid w:val="00003142"/>
    <w:pPr>
      <w:pBdr>
        <w:bottom w:val="single" w:sz="4" w:space="6" w:color="auto"/>
      </w:pBdr>
      <w:spacing w:after="80"/>
      <w:jc w:val="both"/>
    </w:pPr>
    <w:rPr>
      <w:rFonts w:ascii="Century Schoolbook" w:eastAsiaTheme="minorEastAsia" w:hAnsi="Century Schoolbook"/>
      <w:sz w:val="16"/>
      <w:szCs w:val="16"/>
      <w:lang w:eastAsia="en-US"/>
    </w:rPr>
  </w:style>
  <w:style w:type="paragraph" w:customStyle="1" w:styleId="TableCaption">
    <w:name w:val="Table Caption"/>
    <w:basedOn w:val="a"/>
    <w:uiPriority w:val="99"/>
    <w:qFormat/>
    <w:rsid w:val="00003142"/>
    <w:pPr>
      <w:widowControl/>
      <w:tabs>
        <w:tab w:val="right" w:pos="7200"/>
      </w:tabs>
      <w:spacing w:after="60" w:line="220" w:lineRule="atLeast"/>
      <w:jc w:val="center"/>
    </w:pPr>
    <w:rPr>
      <w:rFonts w:ascii="Century Schoolbook" w:eastAsiaTheme="minorEastAsia" w:hAnsi="Century Schoolbook"/>
      <w:kern w:val="0"/>
      <w:sz w:val="18"/>
      <w:szCs w:val="18"/>
      <w:lang w:eastAsia="zh-CN"/>
    </w:rPr>
  </w:style>
  <w:style w:type="paragraph" w:customStyle="1" w:styleId="TableBody">
    <w:name w:val="Table Body"/>
    <w:basedOn w:val="a"/>
    <w:uiPriority w:val="99"/>
    <w:qFormat/>
    <w:rsid w:val="00003142"/>
    <w:pPr>
      <w:widowControl/>
      <w:spacing w:before="40" w:after="40" w:line="240" w:lineRule="auto"/>
      <w:ind w:left="60" w:right="60"/>
      <w:jc w:val="left"/>
    </w:pPr>
    <w:rPr>
      <w:rFonts w:ascii="Century Schoolbook" w:eastAsiaTheme="minorEastAsia" w:hAnsi="Century Schoolbook"/>
      <w:kern w:val="0"/>
      <w:sz w:val="16"/>
      <w:szCs w:val="16"/>
      <w:lang w:eastAsia="zh-CN"/>
    </w:rPr>
  </w:style>
  <w:style w:type="paragraph" w:customStyle="1" w:styleId="TableNote">
    <w:name w:val="Table Note"/>
    <w:basedOn w:val="TableSource"/>
    <w:uiPriority w:val="99"/>
    <w:qFormat/>
    <w:rsid w:val="00003142"/>
    <w:pPr>
      <w:spacing w:before="60"/>
      <w:ind w:left="240" w:right="240"/>
    </w:pPr>
    <w:rPr>
      <w:sz w:val="14"/>
      <w:szCs w:val="14"/>
    </w:rPr>
  </w:style>
  <w:style w:type="paragraph" w:customStyle="1" w:styleId="TableSource">
    <w:name w:val="Table Source"/>
    <w:basedOn w:val="InitialBodyText"/>
    <w:uiPriority w:val="99"/>
    <w:qFormat/>
    <w:rsid w:val="00003142"/>
    <w:pPr>
      <w:ind w:left="475" w:right="475"/>
    </w:pPr>
    <w:rPr>
      <w:sz w:val="16"/>
      <w:szCs w:val="16"/>
    </w:rPr>
  </w:style>
  <w:style w:type="paragraph" w:customStyle="1" w:styleId="DescriptionList">
    <w:name w:val="Description List"/>
    <w:basedOn w:val="Extract"/>
    <w:uiPriority w:val="99"/>
    <w:qFormat/>
    <w:rsid w:val="00003142"/>
    <w:pPr>
      <w:spacing w:before="0" w:after="40"/>
      <w:ind w:left="0" w:right="0" w:firstLine="288"/>
    </w:pPr>
    <w:rPr>
      <w:i/>
      <w:iCs/>
    </w:rPr>
  </w:style>
  <w:style w:type="paragraph" w:customStyle="1" w:styleId="Extract">
    <w:name w:val="Extract"/>
    <w:basedOn w:val="a"/>
    <w:uiPriority w:val="99"/>
    <w:qFormat/>
    <w:rsid w:val="00003142"/>
    <w:pPr>
      <w:widowControl/>
      <w:spacing w:before="120" w:after="120" w:line="240" w:lineRule="auto"/>
      <w:ind w:left="480" w:right="480"/>
    </w:pPr>
    <w:rPr>
      <w:rFonts w:ascii="Century Schoolbook" w:eastAsiaTheme="minorEastAsia" w:hAnsi="Century Schoolbook"/>
      <w:kern w:val="0"/>
      <w:lang w:eastAsia="zh-CN"/>
    </w:rPr>
  </w:style>
  <w:style w:type="character" w:customStyle="1" w:styleId="Theoremhead">
    <w:name w:val="Theorem_head"/>
    <w:uiPriority w:val="99"/>
    <w:qFormat/>
    <w:rsid w:val="00003142"/>
    <w:rPr>
      <w:rFonts w:ascii="NewCenturySchlbk-Roman" w:hAnsi="NewCenturySchlbk-Roman" w:cs="NewCenturySchlbk-Roman"/>
      <w:smallCaps/>
      <w:sz w:val="20"/>
      <w:szCs w:val="20"/>
    </w:rPr>
  </w:style>
  <w:style w:type="paragraph" w:customStyle="1" w:styleId="Theorempara">
    <w:name w:val="Theorem_para"/>
    <w:basedOn w:val="InitialBodyText"/>
    <w:link w:val="TheoremparaChar"/>
    <w:uiPriority w:val="99"/>
    <w:qFormat/>
    <w:rsid w:val="00003142"/>
    <w:pPr>
      <w:spacing w:before="200" w:after="200"/>
      <w:ind w:firstLine="288"/>
    </w:pPr>
    <w:rPr>
      <w:i/>
      <w:iCs/>
    </w:rPr>
  </w:style>
  <w:style w:type="paragraph" w:customStyle="1" w:styleId="DisplayEquation">
    <w:name w:val="Display Equation"/>
    <w:basedOn w:val="a"/>
    <w:autoRedefine/>
    <w:uiPriority w:val="99"/>
    <w:qFormat/>
    <w:rsid w:val="00003142"/>
    <w:pPr>
      <w:widowControl/>
      <w:tabs>
        <w:tab w:val="center" w:pos="4738"/>
        <w:tab w:val="right" w:pos="9490"/>
      </w:tabs>
      <w:spacing w:before="240" w:after="240" w:line="240" w:lineRule="auto"/>
      <w:jc w:val="left"/>
    </w:pPr>
    <w:rPr>
      <w:rFonts w:ascii="NewCenturySchlbk" w:eastAsiaTheme="minorEastAsia" w:hAnsi="NewCenturySchlbk" w:cs="NewCenturySchlbk"/>
      <w:kern w:val="0"/>
    </w:rPr>
  </w:style>
  <w:style w:type="paragraph" w:customStyle="1" w:styleId="InitialBodyTextIndent">
    <w:name w:val="Initial Body Text Indent"/>
    <w:basedOn w:val="InitialBodyText"/>
    <w:uiPriority w:val="99"/>
    <w:qFormat/>
    <w:rsid w:val="00003142"/>
    <w:pPr>
      <w:ind w:firstLine="288"/>
    </w:pPr>
  </w:style>
  <w:style w:type="paragraph" w:customStyle="1" w:styleId="Algorithm">
    <w:name w:val="Algorithm"/>
    <w:basedOn w:val="InitialBodyText"/>
    <w:uiPriority w:val="99"/>
    <w:qFormat/>
    <w:rsid w:val="00003142"/>
    <w:pPr>
      <w:pBdr>
        <w:top w:val="single" w:sz="4" w:space="1" w:color="auto"/>
        <w:bottom w:val="single" w:sz="4" w:space="1" w:color="auto"/>
      </w:pBdr>
      <w:spacing w:before="200"/>
    </w:pPr>
    <w:rPr>
      <w:lang w:eastAsia="en-US"/>
    </w:rPr>
  </w:style>
  <w:style w:type="paragraph" w:customStyle="1" w:styleId="AlgorithmText">
    <w:name w:val="Algorithm Text"/>
    <w:basedOn w:val="InitialBodyText"/>
    <w:uiPriority w:val="99"/>
    <w:qFormat/>
    <w:rsid w:val="00003142"/>
    <w:pPr>
      <w:tabs>
        <w:tab w:val="left" w:pos="360"/>
        <w:tab w:val="left" w:pos="720"/>
        <w:tab w:val="left" w:pos="1080"/>
        <w:tab w:val="left" w:pos="1440"/>
      </w:tabs>
    </w:pPr>
    <w:rPr>
      <w:lang w:eastAsia="en-US"/>
    </w:rPr>
  </w:style>
  <w:style w:type="paragraph" w:customStyle="1" w:styleId="Heading3para">
    <w:name w:val="Heading 3_para"/>
    <w:basedOn w:val="InitialBodyTextIndent"/>
    <w:uiPriority w:val="99"/>
    <w:qFormat/>
    <w:rsid w:val="00003142"/>
    <w:pPr>
      <w:spacing w:before="120" w:after="120"/>
    </w:pPr>
  </w:style>
  <w:style w:type="paragraph" w:customStyle="1" w:styleId="AppendixHead">
    <w:name w:val="Appendix Head"/>
    <w:basedOn w:val="InitialBodyText"/>
    <w:uiPriority w:val="99"/>
    <w:qFormat/>
    <w:rsid w:val="00003142"/>
    <w:pPr>
      <w:spacing w:before="200" w:after="120"/>
    </w:pPr>
    <w:rPr>
      <w:caps/>
    </w:rPr>
  </w:style>
  <w:style w:type="paragraph" w:customStyle="1" w:styleId="HistoryDate">
    <w:name w:val="History Date"/>
    <w:basedOn w:val="References"/>
    <w:link w:val="HistoryDateChar"/>
    <w:uiPriority w:val="99"/>
    <w:qFormat/>
    <w:rsid w:val="00003142"/>
    <w:pPr>
      <w:autoSpaceDE/>
      <w:autoSpaceDN/>
      <w:ind w:left="709" w:right="-30" w:hanging="709"/>
    </w:pPr>
    <w:rPr>
      <w:rFonts w:eastAsiaTheme="minorEastAsia"/>
    </w:rPr>
  </w:style>
  <w:style w:type="paragraph" w:customStyle="1" w:styleId="AppendixHead2">
    <w:name w:val="Appendix Head 2"/>
    <w:basedOn w:val="AppendixHead"/>
    <w:uiPriority w:val="99"/>
    <w:qFormat/>
    <w:rsid w:val="00003142"/>
    <w:rPr>
      <w:caps w:val="0"/>
    </w:rPr>
  </w:style>
  <w:style w:type="paragraph" w:customStyle="1" w:styleId="Footnote1">
    <w:name w:val="Footnote"/>
    <w:uiPriority w:val="99"/>
    <w:qFormat/>
    <w:rsid w:val="00003142"/>
    <w:pPr>
      <w:jc w:val="both"/>
    </w:pPr>
    <w:rPr>
      <w:rFonts w:ascii="Century Schoolbook" w:eastAsiaTheme="minorEastAsia" w:hAnsi="Century Schoolbook"/>
      <w:sz w:val="16"/>
      <w:szCs w:val="16"/>
      <w:lang w:eastAsia="en-US"/>
    </w:rPr>
  </w:style>
  <w:style w:type="paragraph" w:customStyle="1" w:styleId="Tab">
    <w:name w:val="Tab"/>
    <w:basedOn w:val="a"/>
    <w:uiPriority w:val="99"/>
    <w:qFormat/>
    <w:rsid w:val="00003142"/>
    <w:pPr>
      <w:widowControl/>
      <w:spacing w:before="900" w:line="240" w:lineRule="auto"/>
      <w:jc w:val="center"/>
    </w:pPr>
    <w:rPr>
      <w:rFonts w:ascii="NewCenturySchlbk" w:eastAsiaTheme="minorEastAsia" w:hAnsi="NewCenturySchlbk" w:cs="NewCenturySchlbk"/>
      <w:b/>
      <w:bCs/>
      <w:color w:val="FFFFFF"/>
      <w:kern w:val="0"/>
      <w:sz w:val="24"/>
      <w:szCs w:val="24"/>
      <w:lang w:eastAsia="zh-CN"/>
    </w:rPr>
  </w:style>
  <w:style w:type="character" w:customStyle="1" w:styleId="Char5">
    <w:name w:val="批注框文本 Char"/>
    <w:link w:val="af0"/>
    <w:uiPriority w:val="99"/>
    <w:qFormat/>
    <w:rsid w:val="00003142"/>
    <w:rPr>
      <w:kern w:val="2"/>
      <w:sz w:val="18"/>
      <w:szCs w:val="18"/>
    </w:rPr>
  </w:style>
  <w:style w:type="character" w:customStyle="1" w:styleId="Char2">
    <w:name w:val="文档结构图 Char"/>
    <w:link w:val="ac"/>
    <w:uiPriority w:val="99"/>
    <w:qFormat/>
    <w:rsid w:val="00003142"/>
    <w:rPr>
      <w:rFonts w:ascii="Palatino" w:hAnsi="Palatino"/>
      <w:kern w:val="16"/>
      <w:sz w:val="19"/>
      <w:shd w:val="clear" w:color="auto" w:fill="000080"/>
      <w:lang w:eastAsia="en-US"/>
    </w:rPr>
  </w:style>
  <w:style w:type="character" w:customStyle="1" w:styleId="Char0">
    <w:name w:val="页眉 Char"/>
    <w:basedOn w:val="a0"/>
    <w:link w:val="a5"/>
    <w:uiPriority w:val="99"/>
    <w:qFormat/>
    <w:rsid w:val="00003142"/>
    <w:rPr>
      <w:rFonts w:ascii="Helvetica" w:hAnsi="Helvetica"/>
      <w:caps/>
      <w:kern w:val="16"/>
      <w:sz w:val="14"/>
      <w:lang w:eastAsia="en-US"/>
    </w:rPr>
  </w:style>
  <w:style w:type="paragraph" w:customStyle="1" w:styleId="ACMReference">
    <w:name w:val="ACM Reference"/>
    <w:basedOn w:val="References"/>
    <w:link w:val="ACMReferenceChar"/>
    <w:autoRedefine/>
    <w:qFormat/>
    <w:rsid w:val="00003142"/>
    <w:pPr>
      <w:widowControl w:val="0"/>
      <w:autoSpaceDE/>
      <w:autoSpaceDN/>
      <w:ind w:left="288" w:hanging="288"/>
    </w:pPr>
    <w:rPr>
      <w:rFonts w:ascii="Century Schoolbook" w:eastAsiaTheme="minorEastAsia" w:hAnsi="Century Schoolbook"/>
    </w:rPr>
  </w:style>
  <w:style w:type="paragraph" w:customStyle="1" w:styleId="REFERENCESHEADING">
    <w:name w:val="REFERENCES HEADING"/>
    <w:basedOn w:val="APPENDIX"/>
    <w:link w:val="REFERENCESHEADINGChar"/>
    <w:qFormat/>
    <w:rsid w:val="00003142"/>
    <w:rPr>
      <w:rFonts w:cs="Times New Roman"/>
      <w:caps w:val="0"/>
      <w:smallCaps/>
      <w:kern w:val="28"/>
    </w:rPr>
  </w:style>
  <w:style w:type="character" w:customStyle="1" w:styleId="ReferencesChar">
    <w:name w:val="References Char"/>
    <w:basedOn w:val="a0"/>
    <w:link w:val="References"/>
    <w:qFormat/>
    <w:rsid w:val="00003142"/>
    <w:rPr>
      <w:sz w:val="16"/>
      <w:szCs w:val="16"/>
      <w:lang w:eastAsia="en-US"/>
    </w:rPr>
  </w:style>
  <w:style w:type="character" w:customStyle="1" w:styleId="ACMReferenceChar">
    <w:name w:val="ACM Reference Char"/>
    <w:basedOn w:val="ReferencesChar"/>
    <w:link w:val="ACMReference"/>
    <w:qFormat/>
    <w:rsid w:val="00003142"/>
    <w:rPr>
      <w:rFonts w:ascii="Century Schoolbook" w:eastAsiaTheme="minorEastAsia" w:hAnsi="Century Schoolbook"/>
      <w:sz w:val="16"/>
      <w:szCs w:val="16"/>
      <w:lang w:eastAsia="en-US"/>
    </w:rPr>
  </w:style>
  <w:style w:type="paragraph" w:customStyle="1" w:styleId="APPENDIX">
    <w:name w:val="APPENDIX"/>
    <w:basedOn w:val="1"/>
    <w:link w:val="APPENDIXChar"/>
    <w:qFormat/>
    <w:rsid w:val="00003142"/>
    <w:pPr>
      <w:keepLines/>
      <w:widowControl/>
      <w:spacing w:before="400" w:after="120" w:line="240" w:lineRule="auto"/>
      <w:ind w:left="0" w:firstLine="0"/>
      <w:jc w:val="both"/>
    </w:pPr>
    <w:rPr>
      <w:rFonts w:eastAsia="Batang" w:cs="NewCenturySchlbk-Roman"/>
      <w:b w:val="0"/>
      <w:caps/>
      <w:smallCaps w:val="0"/>
      <w:lang w:eastAsia="ko-KR"/>
    </w:rPr>
  </w:style>
  <w:style w:type="character" w:customStyle="1" w:styleId="ReferenceHeadChar">
    <w:name w:val="Reference Head Char"/>
    <w:basedOn w:val="a0"/>
    <w:link w:val="ReferenceHead"/>
    <w:uiPriority w:val="99"/>
    <w:qFormat/>
    <w:rsid w:val="00003142"/>
    <w:rPr>
      <w:smallCaps/>
      <w:kern w:val="28"/>
      <w:lang w:eastAsia="en-US"/>
    </w:rPr>
  </w:style>
  <w:style w:type="character" w:customStyle="1" w:styleId="REFERENCESHEADINGChar">
    <w:name w:val="REFERENCES HEADING Char"/>
    <w:basedOn w:val="ReferenceHeadChar"/>
    <w:link w:val="REFERENCESHEADING"/>
    <w:qFormat/>
    <w:rsid w:val="00003142"/>
    <w:rPr>
      <w:rFonts w:ascii="Helvetica" w:eastAsia="Batang" w:hAnsi="Helvetica"/>
      <w:smallCaps/>
      <w:kern w:val="28"/>
      <w:lang w:eastAsia="ko-KR"/>
    </w:rPr>
  </w:style>
  <w:style w:type="paragraph" w:customStyle="1" w:styleId="FooterEven">
    <w:name w:val="Footer Even"/>
    <w:basedOn w:val="a"/>
    <w:qFormat/>
    <w:rsid w:val="00003142"/>
    <w:pPr>
      <w:widowControl/>
      <w:pBdr>
        <w:top w:val="single" w:sz="4" w:space="1" w:color="4F81BD" w:themeColor="accent1"/>
      </w:pBdr>
      <w:spacing w:after="180" w:line="264" w:lineRule="auto"/>
      <w:jc w:val="left"/>
    </w:pPr>
    <w:rPr>
      <w:rFonts w:asciiTheme="minorHAnsi" w:eastAsiaTheme="minorHAnsi" w:hAnsiTheme="minorHAnsi"/>
      <w:color w:val="1F497D" w:themeColor="text2"/>
      <w:kern w:val="0"/>
      <w:lang w:eastAsia="ja-JP"/>
    </w:rPr>
  </w:style>
  <w:style w:type="character" w:customStyle="1" w:styleId="APPENDIXChar">
    <w:name w:val="APPENDIX Char"/>
    <w:basedOn w:val="1Char"/>
    <w:link w:val="APPENDIX"/>
    <w:qFormat/>
    <w:rsid w:val="00003142"/>
    <w:rPr>
      <w:rFonts w:ascii="Helvetica" w:eastAsia="Batang" w:hAnsi="Helvetica" w:cs="NewCenturySchlbk-Roman"/>
      <w:b w:val="0"/>
      <w:caps/>
      <w:smallCaps w:val="0"/>
      <w:kern w:val="16"/>
      <w:sz w:val="23"/>
      <w:lang w:eastAsia="ko-KR"/>
    </w:rPr>
  </w:style>
  <w:style w:type="paragraph" w:customStyle="1" w:styleId="Runningheaderpage-range">
    <w:name w:val="Running header page-range"/>
    <w:basedOn w:val="a5"/>
    <w:link w:val="Runningheaderpage-rangeChar"/>
    <w:qFormat/>
    <w:rsid w:val="00003142"/>
    <w:pPr>
      <w:widowControl/>
      <w:tabs>
        <w:tab w:val="clear" w:pos="10200"/>
        <w:tab w:val="center" w:pos="4680"/>
        <w:tab w:val="right" w:pos="9360"/>
      </w:tabs>
      <w:spacing w:line="240" w:lineRule="auto"/>
      <w:jc w:val="left"/>
    </w:pPr>
    <w:rPr>
      <w:rFonts w:eastAsiaTheme="minorEastAsia" w:cs="Arial"/>
      <w:caps w:val="0"/>
      <w:sz w:val="16"/>
      <w:szCs w:val="16"/>
    </w:rPr>
  </w:style>
  <w:style w:type="paragraph" w:customStyle="1" w:styleId="Runningheadertitleandauthors">
    <w:name w:val="Running header title_and_authors"/>
    <w:basedOn w:val="a5"/>
    <w:link w:val="RunningheadertitleandauthorsChar"/>
    <w:qFormat/>
    <w:rsid w:val="00003142"/>
    <w:pPr>
      <w:widowControl/>
      <w:tabs>
        <w:tab w:val="clear" w:pos="10200"/>
        <w:tab w:val="center" w:pos="4680"/>
        <w:tab w:val="right" w:pos="9360"/>
      </w:tabs>
      <w:spacing w:line="240" w:lineRule="auto"/>
      <w:jc w:val="left"/>
    </w:pPr>
    <w:rPr>
      <w:rFonts w:eastAsiaTheme="minorEastAsia" w:cs="Arial"/>
      <w:caps w:val="0"/>
      <w:sz w:val="16"/>
      <w:szCs w:val="16"/>
    </w:rPr>
  </w:style>
  <w:style w:type="character" w:customStyle="1" w:styleId="Runningheaderpage-rangeChar">
    <w:name w:val="Running header page-range Char"/>
    <w:basedOn w:val="Char0"/>
    <w:link w:val="Runningheaderpage-range"/>
    <w:qFormat/>
    <w:rsid w:val="00003142"/>
    <w:rPr>
      <w:rFonts w:ascii="Helvetica" w:eastAsiaTheme="minorEastAsia" w:hAnsi="Helvetica" w:cs="Arial"/>
      <w:caps w:val="0"/>
      <w:kern w:val="16"/>
      <w:sz w:val="16"/>
      <w:szCs w:val="16"/>
      <w:lang w:eastAsia="en-US"/>
    </w:rPr>
  </w:style>
  <w:style w:type="paragraph" w:customStyle="1" w:styleId="Receivedrevisedaccepted">
    <w:name w:val="Received_revised_accepted"/>
    <w:basedOn w:val="HistoryDate"/>
    <w:link w:val="ReceivedrevisedacceptedChar"/>
    <w:qFormat/>
    <w:rsid w:val="00003142"/>
    <w:rPr>
      <w:rFonts w:ascii="Helvetica" w:hAnsi="Helvetica" w:cs="Arial"/>
    </w:rPr>
  </w:style>
  <w:style w:type="character" w:customStyle="1" w:styleId="RunningheadertitleandauthorsChar">
    <w:name w:val="Running header title_and_authors Char"/>
    <w:basedOn w:val="Char0"/>
    <w:link w:val="Runningheadertitleandauthors"/>
    <w:qFormat/>
    <w:rsid w:val="00003142"/>
    <w:rPr>
      <w:rFonts w:ascii="Helvetica" w:eastAsiaTheme="minorEastAsia" w:hAnsi="Helvetica" w:cs="Arial"/>
      <w:caps w:val="0"/>
      <w:kern w:val="16"/>
      <w:sz w:val="16"/>
      <w:szCs w:val="16"/>
      <w:lang w:eastAsia="en-US"/>
    </w:rPr>
  </w:style>
  <w:style w:type="character" w:customStyle="1" w:styleId="HistoryDateChar">
    <w:name w:val="History Date Char"/>
    <w:basedOn w:val="ReferencesChar"/>
    <w:link w:val="HistoryDate"/>
    <w:uiPriority w:val="99"/>
    <w:qFormat/>
    <w:rsid w:val="00003142"/>
    <w:rPr>
      <w:rFonts w:eastAsiaTheme="minorEastAsia"/>
      <w:sz w:val="16"/>
      <w:szCs w:val="16"/>
      <w:lang w:eastAsia="en-US"/>
    </w:rPr>
  </w:style>
  <w:style w:type="character" w:customStyle="1" w:styleId="ReceivedrevisedacceptedChar">
    <w:name w:val="Received_revised_accepted Char"/>
    <w:basedOn w:val="HistoryDateChar"/>
    <w:link w:val="Receivedrevisedaccepted"/>
    <w:qFormat/>
    <w:rsid w:val="00003142"/>
    <w:rPr>
      <w:rFonts w:ascii="Helvetica" w:eastAsiaTheme="minorEastAsia" w:hAnsi="Helvetica" w:cs="Arial"/>
      <w:sz w:val="16"/>
      <w:szCs w:val="16"/>
      <w:lang w:eastAsia="en-US"/>
    </w:rPr>
  </w:style>
  <w:style w:type="paragraph" w:customStyle="1" w:styleId="Theorem-head">
    <w:name w:val="Theorem-head"/>
    <w:basedOn w:val="Theorempara"/>
    <w:link w:val="Theorem-headChar"/>
    <w:autoRedefine/>
    <w:qFormat/>
    <w:rsid w:val="00003142"/>
    <w:rPr>
      <w:i w:val="0"/>
      <w:smallCaps/>
    </w:rPr>
  </w:style>
  <w:style w:type="character" w:customStyle="1" w:styleId="TheoremparaChar">
    <w:name w:val="Theorem_para Char"/>
    <w:basedOn w:val="InitialBodyTextChar"/>
    <w:link w:val="Theorempara"/>
    <w:uiPriority w:val="99"/>
    <w:qFormat/>
    <w:rsid w:val="00003142"/>
    <w:rPr>
      <w:rFonts w:ascii="Century Schoolbook" w:eastAsiaTheme="minorEastAsia" w:hAnsi="Century Schoolbook"/>
      <w:i/>
      <w:iCs/>
    </w:rPr>
  </w:style>
  <w:style w:type="character" w:customStyle="1" w:styleId="Theorem-headChar">
    <w:name w:val="Theorem-head Char"/>
    <w:basedOn w:val="TheoremparaChar"/>
    <w:link w:val="Theorem-head"/>
    <w:qFormat/>
    <w:rsid w:val="00003142"/>
    <w:rPr>
      <w:rFonts w:ascii="Century Schoolbook" w:eastAsiaTheme="minorEastAsia" w:hAnsi="Century Schoolbook"/>
      <w:i w:val="0"/>
      <w:iCs/>
      <w:smallCaps/>
    </w:rPr>
  </w:style>
  <w:style w:type="character" w:customStyle="1" w:styleId="13">
    <w:name w:val="页码1"/>
    <w:basedOn w:val="a0"/>
    <w:uiPriority w:val="99"/>
    <w:qFormat/>
    <w:rsid w:val="00003142"/>
  </w:style>
  <w:style w:type="character" w:customStyle="1" w:styleId="HTML1">
    <w:name w:val="HTML 引文1"/>
    <w:uiPriority w:val="99"/>
    <w:qFormat/>
    <w:rsid w:val="00003142"/>
    <w:rPr>
      <w:i/>
      <w:iCs/>
    </w:rPr>
  </w:style>
  <w:style w:type="character" w:customStyle="1" w:styleId="Char7">
    <w:name w:val="副标题 Char"/>
    <w:basedOn w:val="a0"/>
    <w:link w:val="af3"/>
    <w:uiPriority w:val="99"/>
    <w:qFormat/>
    <w:rsid w:val="00003142"/>
    <w:rPr>
      <w:rFonts w:ascii="黑体" w:eastAsia="黑体"/>
      <w:szCs w:val="24"/>
    </w:rPr>
  </w:style>
  <w:style w:type="character" w:customStyle="1" w:styleId="Char3">
    <w:name w:val="标题 Char"/>
    <w:basedOn w:val="a0"/>
    <w:link w:val="ad"/>
    <w:qFormat/>
    <w:rsid w:val="00003142"/>
    <w:rPr>
      <w:kern w:val="28"/>
      <w:sz w:val="48"/>
      <w:szCs w:val="48"/>
      <w:lang w:eastAsia="en-US"/>
    </w:rPr>
  </w:style>
  <w:style w:type="character" w:customStyle="1" w:styleId="FooterChar1">
    <w:name w:val="Footer Char1"/>
    <w:uiPriority w:val="99"/>
    <w:semiHidden/>
    <w:qFormat/>
    <w:rsid w:val="00003142"/>
    <w:rPr>
      <w:sz w:val="18"/>
      <w:szCs w:val="18"/>
    </w:rPr>
  </w:style>
  <w:style w:type="paragraph" w:customStyle="1" w:styleId="310">
    <w:name w:val="正文文本 31"/>
    <w:basedOn w:val="a"/>
    <w:uiPriority w:val="99"/>
    <w:qFormat/>
    <w:rsid w:val="00003142"/>
    <w:pPr>
      <w:spacing w:line="240" w:lineRule="auto"/>
    </w:pPr>
    <w:rPr>
      <w:rFonts w:ascii="宋体" w:hAnsi="宋体" w:cs="宋体"/>
      <w:kern w:val="0"/>
      <w:sz w:val="15"/>
      <w:szCs w:val="15"/>
      <w:lang w:eastAsia="zh-CN"/>
    </w:rPr>
  </w:style>
  <w:style w:type="paragraph" w:customStyle="1" w:styleId="z-1">
    <w:name w:val="z-窗体底端1"/>
    <w:basedOn w:val="a"/>
    <w:next w:val="a"/>
    <w:link w:val="z-Char"/>
    <w:uiPriority w:val="99"/>
    <w:qFormat/>
    <w:rsid w:val="00003142"/>
    <w:pPr>
      <w:widowControl/>
      <w:pBdr>
        <w:top w:val="single" w:sz="6" w:space="1" w:color="auto"/>
      </w:pBdr>
      <w:spacing w:line="240" w:lineRule="auto"/>
      <w:jc w:val="center"/>
    </w:pPr>
    <w:rPr>
      <w:rFonts w:ascii="Arial" w:hAnsi="Arial" w:cs="Arial"/>
      <w:vanish/>
      <w:kern w:val="0"/>
      <w:sz w:val="16"/>
      <w:szCs w:val="16"/>
      <w:lang w:eastAsia="zh-CN"/>
    </w:rPr>
  </w:style>
  <w:style w:type="character" w:customStyle="1" w:styleId="Char6">
    <w:name w:val="正文文本 Char"/>
    <w:basedOn w:val="a0"/>
    <w:link w:val="af2"/>
    <w:uiPriority w:val="99"/>
    <w:qFormat/>
    <w:rsid w:val="00003142"/>
    <w:rPr>
      <w:rFonts w:ascii="宋体"/>
      <w:szCs w:val="24"/>
    </w:rPr>
  </w:style>
  <w:style w:type="paragraph" w:customStyle="1" w:styleId="210">
    <w:name w:val="正文文本 21"/>
    <w:basedOn w:val="a"/>
    <w:uiPriority w:val="99"/>
    <w:qFormat/>
    <w:rsid w:val="00003142"/>
    <w:pPr>
      <w:autoSpaceDE w:val="0"/>
      <w:autoSpaceDN w:val="0"/>
      <w:adjustRightInd w:val="0"/>
      <w:spacing w:line="240" w:lineRule="auto"/>
      <w:jc w:val="left"/>
    </w:pPr>
    <w:rPr>
      <w:rFonts w:ascii="宋体" w:hAnsi="宋体" w:cs="宋体"/>
      <w:kern w:val="0"/>
      <w:sz w:val="18"/>
      <w:szCs w:val="18"/>
      <w:lang w:eastAsia="zh-CN"/>
    </w:rPr>
  </w:style>
  <w:style w:type="paragraph" w:customStyle="1" w:styleId="14">
    <w:name w:val="文档结构图1"/>
    <w:basedOn w:val="a"/>
    <w:uiPriority w:val="99"/>
    <w:qFormat/>
    <w:rsid w:val="00003142"/>
    <w:pPr>
      <w:shd w:val="clear" w:color="auto" w:fill="000080"/>
      <w:spacing w:line="240" w:lineRule="auto"/>
    </w:pPr>
    <w:rPr>
      <w:rFonts w:ascii="Times New Roman" w:hAnsi="Times New Roman"/>
      <w:kern w:val="2"/>
      <w:sz w:val="21"/>
      <w:szCs w:val="21"/>
      <w:lang w:eastAsia="zh-CN"/>
    </w:rPr>
  </w:style>
  <w:style w:type="paragraph" w:customStyle="1" w:styleId="211">
    <w:name w:val="正文文本缩进 21"/>
    <w:basedOn w:val="a"/>
    <w:uiPriority w:val="99"/>
    <w:qFormat/>
    <w:rsid w:val="00003142"/>
    <w:pPr>
      <w:autoSpaceDE w:val="0"/>
      <w:autoSpaceDN w:val="0"/>
      <w:adjustRightInd w:val="0"/>
      <w:spacing w:line="240" w:lineRule="auto"/>
      <w:ind w:left="360" w:hangingChars="200" w:hanging="360"/>
      <w:jc w:val="left"/>
    </w:pPr>
    <w:rPr>
      <w:rFonts w:ascii="TimesNewRoman" w:hAnsi="TimesNewRoman" w:cs="TimesNewRoman"/>
      <w:kern w:val="0"/>
      <w:sz w:val="18"/>
      <w:szCs w:val="18"/>
      <w:lang w:eastAsia="zh-CN"/>
    </w:rPr>
  </w:style>
  <w:style w:type="paragraph" w:customStyle="1" w:styleId="15">
    <w:name w:val="普通(网站)1"/>
    <w:basedOn w:val="a"/>
    <w:uiPriority w:val="99"/>
    <w:qFormat/>
    <w:rsid w:val="00003142"/>
    <w:pPr>
      <w:widowControl/>
      <w:spacing w:before="100" w:beforeAutospacing="1" w:after="100" w:afterAutospacing="1" w:line="360" w:lineRule="auto"/>
      <w:jc w:val="left"/>
    </w:pPr>
    <w:rPr>
      <w:rFonts w:ascii="宋体" w:hAnsi="宋体" w:cs="宋体"/>
      <w:color w:val="000000"/>
      <w:kern w:val="0"/>
      <w:sz w:val="24"/>
      <w:szCs w:val="24"/>
      <w:lang w:eastAsia="zh-CN"/>
    </w:rPr>
  </w:style>
  <w:style w:type="paragraph" w:customStyle="1" w:styleId="16">
    <w:name w:val="正文缩进1"/>
    <w:basedOn w:val="a"/>
    <w:uiPriority w:val="99"/>
    <w:qFormat/>
    <w:rsid w:val="00003142"/>
    <w:pPr>
      <w:spacing w:line="240" w:lineRule="auto"/>
      <w:ind w:firstLine="420"/>
    </w:pPr>
    <w:rPr>
      <w:rFonts w:ascii="Times New Roman" w:hAnsi="Times New Roman"/>
      <w:kern w:val="2"/>
      <w:sz w:val="21"/>
      <w:szCs w:val="21"/>
      <w:lang w:eastAsia="zh-CN"/>
    </w:rPr>
  </w:style>
  <w:style w:type="paragraph" w:customStyle="1" w:styleId="z-10">
    <w:name w:val="z-窗体顶端1"/>
    <w:basedOn w:val="a"/>
    <w:next w:val="a"/>
    <w:link w:val="z-Char0"/>
    <w:uiPriority w:val="99"/>
    <w:qFormat/>
    <w:rsid w:val="00003142"/>
    <w:pPr>
      <w:widowControl/>
      <w:pBdr>
        <w:bottom w:val="single" w:sz="6" w:space="1" w:color="auto"/>
      </w:pBdr>
      <w:spacing w:line="240" w:lineRule="auto"/>
      <w:jc w:val="center"/>
    </w:pPr>
    <w:rPr>
      <w:rFonts w:ascii="Arial" w:hAnsi="Arial" w:cs="Arial"/>
      <w:vanish/>
      <w:kern w:val="0"/>
      <w:sz w:val="16"/>
      <w:szCs w:val="16"/>
      <w:lang w:eastAsia="zh-CN"/>
    </w:rPr>
  </w:style>
  <w:style w:type="paragraph" w:customStyle="1" w:styleId="17">
    <w:name w:val="正文文本缩进1"/>
    <w:basedOn w:val="a"/>
    <w:uiPriority w:val="99"/>
    <w:qFormat/>
    <w:rsid w:val="00003142"/>
    <w:pPr>
      <w:spacing w:line="240" w:lineRule="auto"/>
      <w:ind w:firstLineChars="100" w:firstLine="210"/>
    </w:pPr>
    <w:rPr>
      <w:rFonts w:ascii="Times New Roman" w:hAnsi="Times New Roman"/>
      <w:kern w:val="2"/>
      <w:sz w:val="21"/>
      <w:szCs w:val="21"/>
      <w:lang w:eastAsia="zh-CN"/>
    </w:rPr>
  </w:style>
  <w:style w:type="paragraph" w:customStyle="1" w:styleId="311">
    <w:name w:val="正文文本缩进 31"/>
    <w:basedOn w:val="a"/>
    <w:uiPriority w:val="99"/>
    <w:qFormat/>
    <w:rsid w:val="00003142"/>
    <w:pPr>
      <w:spacing w:line="300" w:lineRule="auto"/>
      <w:ind w:firstLine="420"/>
    </w:pPr>
    <w:rPr>
      <w:rFonts w:ascii="Times New Roman" w:hAnsi="Times New Roman"/>
      <w:color w:val="FF0000"/>
      <w:kern w:val="2"/>
      <w:sz w:val="21"/>
      <w:szCs w:val="21"/>
      <w:lang w:eastAsia="zh-CN"/>
    </w:rPr>
  </w:style>
  <w:style w:type="paragraph" w:customStyle="1" w:styleId="312">
    <w:name w:val="列表编号 31"/>
    <w:basedOn w:val="a"/>
    <w:uiPriority w:val="99"/>
    <w:qFormat/>
    <w:rsid w:val="00003142"/>
    <w:pPr>
      <w:tabs>
        <w:tab w:val="left" w:pos="1200"/>
      </w:tabs>
      <w:spacing w:line="240" w:lineRule="auto"/>
      <w:ind w:left="1200" w:hanging="360"/>
    </w:pPr>
    <w:rPr>
      <w:rFonts w:ascii="Times New Roman" w:hAnsi="Times New Roman"/>
      <w:kern w:val="2"/>
      <w:sz w:val="21"/>
      <w:szCs w:val="21"/>
      <w:lang w:eastAsia="zh-CN"/>
    </w:rPr>
  </w:style>
  <w:style w:type="numbering" w:customStyle="1" w:styleId="List0">
    <w:name w:val="List 0"/>
    <w:basedOn w:val="a2"/>
    <w:rsid w:val="00003142"/>
    <w:pPr>
      <w:numPr>
        <w:numId w:val="5"/>
      </w:numPr>
    </w:pPr>
  </w:style>
  <w:style w:type="paragraph" w:customStyle="1" w:styleId="18">
    <w:name w:val="列出段落1"/>
    <w:basedOn w:val="a"/>
    <w:uiPriority w:val="34"/>
    <w:qFormat/>
    <w:rsid w:val="001C64A6"/>
    <w:pPr>
      <w:spacing w:line="240" w:lineRule="auto"/>
      <w:ind w:firstLineChars="200" w:firstLine="420"/>
    </w:pPr>
    <w:rPr>
      <w:rFonts w:ascii="Times New Roman" w:eastAsia="宋体" w:hAnsi="Times New Roman"/>
      <w:kern w:val="2"/>
      <w:sz w:val="21"/>
      <w:szCs w:val="24"/>
      <w:lang w:eastAsia="zh-CN"/>
    </w:rPr>
  </w:style>
  <w:style w:type="character" w:customStyle="1" w:styleId="fontstyle01">
    <w:name w:val="fontstyle01"/>
    <w:qFormat/>
    <w:rsid w:val="00D2647A"/>
    <w:rPr>
      <w:rFonts w:ascii="NimbusRomNo9L-Regu" w:hAnsi="NimbusRomNo9L-Regu" w:hint="default"/>
      <w:b w:val="0"/>
      <w:bCs w:val="0"/>
      <w:i w:val="0"/>
      <w:iCs w:val="0"/>
      <w:color w:val="231F20"/>
      <w:sz w:val="20"/>
      <w:szCs w:val="20"/>
    </w:rPr>
  </w:style>
  <w:style w:type="paragraph" w:customStyle="1" w:styleId="MDPI31text">
    <w:name w:val="MDPI_3.1_text"/>
    <w:qFormat/>
    <w:rsid w:val="007E39C1"/>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FL">
    <w:name w:val="MFL"/>
    <w:basedOn w:val="a"/>
    <w:qFormat/>
    <w:rsid w:val="00335EFB"/>
    <w:pPr>
      <w:autoSpaceDE w:val="0"/>
      <w:autoSpaceDN w:val="0"/>
      <w:adjustRightInd w:val="0"/>
      <w:spacing w:line="240" w:lineRule="auto"/>
      <w:ind w:firstLineChars="150" w:firstLine="300"/>
    </w:pPr>
    <w:rPr>
      <w:rFonts w:ascii="Times New Roman" w:eastAsia="宋体" w:hAnsi="Times New Roman"/>
      <w:color w:val="000000" w:themeColor="text1"/>
    </w:rPr>
  </w:style>
  <w:style w:type="character" w:customStyle="1" w:styleId="19">
    <w:name w:val="已访问的超链接1"/>
    <w:qFormat/>
    <w:rsid w:val="006060DA"/>
    <w:rPr>
      <w:color w:val="800080"/>
      <w:u w:val="single"/>
    </w:rPr>
  </w:style>
  <w:style w:type="character" w:customStyle="1" w:styleId="Char4">
    <w:name w:val="正文文本缩进 Char"/>
    <w:basedOn w:val="a0"/>
    <w:link w:val="ae"/>
    <w:qFormat/>
    <w:rsid w:val="006060DA"/>
    <w:rPr>
      <w:rFonts w:eastAsia="Times New Roman"/>
      <w:szCs w:val="24"/>
      <w:lang w:eastAsia="en-US"/>
    </w:rPr>
  </w:style>
  <w:style w:type="character" w:customStyle="1" w:styleId="2Char0">
    <w:name w:val="正文文本缩进 2 Char"/>
    <w:basedOn w:val="a0"/>
    <w:link w:val="20"/>
    <w:qFormat/>
    <w:rsid w:val="006060DA"/>
    <w:rPr>
      <w:rFonts w:ascii="TimesNewRoman" w:eastAsia="Times New Roman" w:hAnsi="TimesNewRoman"/>
      <w:sz w:val="18"/>
      <w:szCs w:val="15"/>
    </w:rPr>
  </w:style>
  <w:style w:type="character" w:customStyle="1" w:styleId="3Char0">
    <w:name w:val="正文文本 3 Char"/>
    <w:basedOn w:val="a0"/>
    <w:link w:val="31"/>
    <w:qFormat/>
    <w:rsid w:val="006060DA"/>
    <w:rPr>
      <w:rFonts w:ascii="宋体" w:eastAsia="Times New Roman" w:hAnsi="宋体"/>
      <w:sz w:val="15"/>
    </w:rPr>
  </w:style>
  <w:style w:type="character" w:customStyle="1" w:styleId="3Char1">
    <w:name w:val="正文文本缩进 3 Char"/>
    <w:basedOn w:val="a0"/>
    <w:link w:val="32"/>
    <w:qFormat/>
    <w:rsid w:val="006060DA"/>
    <w:rPr>
      <w:rFonts w:eastAsia="Times New Roman"/>
      <w:color w:val="FF0000"/>
      <w:kern w:val="2"/>
      <w:sz w:val="21"/>
      <w:szCs w:val="24"/>
    </w:rPr>
  </w:style>
  <w:style w:type="character" w:customStyle="1" w:styleId="2Char1">
    <w:name w:val="正文文本 2 Char"/>
    <w:basedOn w:val="a0"/>
    <w:link w:val="22"/>
    <w:qFormat/>
    <w:rsid w:val="006060DA"/>
    <w:rPr>
      <w:rFonts w:ascii="宋体" w:eastAsia="Times New Roman" w:hAnsi="宋体"/>
      <w:sz w:val="18"/>
      <w:szCs w:val="15"/>
    </w:rPr>
  </w:style>
  <w:style w:type="character" w:customStyle="1" w:styleId="z-Char1">
    <w:name w:val="z-窗体底端 Char1"/>
    <w:basedOn w:val="a0"/>
    <w:link w:val="z-"/>
    <w:qFormat/>
    <w:rsid w:val="006060DA"/>
    <w:rPr>
      <w:rFonts w:ascii="Arial" w:eastAsia="Arial Unicode MS" w:hAnsi="Arial" w:cs="Arial"/>
      <w:vanish/>
      <w:sz w:val="16"/>
      <w:szCs w:val="16"/>
    </w:rPr>
  </w:style>
  <w:style w:type="character" w:customStyle="1" w:styleId="z-Char10">
    <w:name w:val="z-窗体顶端 Char1"/>
    <w:basedOn w:val="a0"/>
    <w:link w:val="z-0"/>
    <w:rsid w:val="006060DA"/>
    <w:rPr>
      <w:rFonts w:ascii="Arial" w:eastAsia="Arial Unicode MS" w:hAnsi="Arial" w:cs="Arial"/>
      <w:vanish/>
      <w:sz w:val="16"/>
      <w:szCs w:val="16"/>
    </w:rPr>
  </w:style>
  <w:style w:type="paragraph" w:customStyle="1" w:styleId="Affiliation">
    <w:name w:val="Affiliation"/>
    <w:qFormat/>
    <w:rsid w:val="006060DA"/>
    <w:pPr>
      <w:jc w:val="center"/>
    </w:pPr>
    <w:rPr>
      <w:lang w:eastAsia="en-US"/>
    </w:rPr>
  </w:style>
  <w:style w:type="paragraph" w:customStyle="1" w:styleId="Author0">
    <w:name w:val="Author"/>
    <w:qFormat/>
    <w:rsid w:val="006060DA"/>
    <w:pPr>
      <w:spacing w:before="360" w:after="40"/>
      <w:jc w:val="center"/>
    </w:pPr>
    <w:rPr>
      <w:noProof/>
      <w:sz w:val="22"/>
      <w:szCs w:val="22"/>
      <w:lang w:eastAsia="en-US"/>
    </w:rPr>
  </w:style>
  <w:style w:type="paragraph" w:customStyle="1" w:styleId="bulletlist">
    <w:name w:val="bullet list"/>
    <w:basedOn w:val="af2"/>
    <w:qFormat/>
    <w:rsid w:val="006060DA"/>
    <w:pPr>
      <w:widowControl/>
      <w:numPr>
        <w:numId w:val="6"/>
      </w:numPr>
      <w:autoSpaceDE/>
      <w:autoSpaceDN/>
      <w:adjustRightInd/>
      <w:spacing w:after="120" w:line="228" w:lineRule="auto"/>
      <w:jc w:val="both"/>
    </w:pPr>
    <w:rPr>
      <w:rFonts w:ascii="Times New Roman"/>
      <w:spacing w:val="-1"/>
      <w:szCs w:val="20"/>
      <w:lang w:eastAsia="en-US"/>
    </w:rPr>
  </w:style>
  <w:style w:type="paragraph" w:customStyle="1" w:styleId="equation0">
    <w:name w:val="equation"/>
    <w:basedOn w:val="a"/>
    <w:qFormat/>
    <w:rsid w:val="006060DA"/>
    <w:pPr>
      <w:widowControl/>
      <w:tabs>
        <w:tab w:val="center" w:pos="2520"/>
        <w:tab w:val="right" w:pos="5040"/>
      </w:tabs>
      <w:spacing w:before="240" w:after="240" w:line="216" w:lineRule="auto"/>
      <w:jc w:val="center"/>
    </w:pPr>
    <w:rPr>
      <w:rFonts w:ascii="Symbol" w:eastAsia="宋体" w:hAnsi="Symbol" w:cs="Symbol"/>
      <w:kern w:val="0"/>
    </w:rPr>
  </w:style>
  <w:style w:type="paragraph" w:customStyle="1" w:styleId="figurecaption">
    <w:name w:val="figure caption"/>
    <w:qFormat/>
    <w:rsid w:val="006060DA"/>
    <w:pPr>
      <w:numPr>
        <w:numId w:val="7"/>
      </w:numPr>
      <w:spacing w:before="80" w:after="200"/>
      <w:jc w:val="center"/>
    </w:pPr>
    <w:rPr>
      <w:noProof/>
      <w:sz w:val="16"/>
      <w:szCs w:val="16"/>
      <w:lang w:eastAsia="en-US"/>
    </w:rPr>
  </w:style>
  <w:style w:type="paragraph" w:customStyle="1" w:styleId="footnote">
    <w:name w:val="footnote"/>
    <w:qFormat/>
    <w:rsid w:val="006060DA"/>
    <w:pPr>
      <w:framePr w:hSpace="187" w:vSpace="187" w:wrap="notBeside" w:vAnchor="text" w:hAnchor="page" w:x="6121" w:y="577"/>
      <w:numPr>
        <w:numId w:val="8"/>
      </w:numPr>
      <w:spacing w:after="40"/>
    </w:pPr>
    <w:rPr>
      <w:sz w:val="16"/>
      <w:szCs w:val="16"/>
      <w:lang w:eastAsia="en-US"/>
    </w:rPr>
  </w:style>
  <w:style w:type="paragraph" w:customStyle="1" w:styleId="keywords0">
    <w:name w:val="key words"/>
    <w:qFormat/>
    <w:rsid w:val="006060DA"/>
    <w:pPr>
      <w:spacing w:after="120"/>
      <w:ind w:firstLine="288"/>
      <w:jc w:val="both"/>
    </w:pPr>
    <w:rPr>
      <w:b/>
      <w:bCs/>
      <w:i/>
      <w:iCs/>
      <w:noProof/>
      <w:sz w:val="18"/>
      <w:szCs w:val="18"/>
      <w:lang w:eastAsia="en-US"/>
    </w:rPr>
  </w:style>
  <w:style w:type="paragraph" w:customStyle="1" w:styleId="papersubtitle">
    <w:name w:val="paper subtitle"/>
    <w:qFormat/>
    <w:rsid w:val="006060DA"/>
    <w:pPr>
      <w:spacing w:after="120"/>
      <w:jc w:val="center"/>
    </w:pPr>
    <w:rPr>
      <w:rFonts w:eastAsia="MS Mincho"/>
      <w:noProof/>
      <w:sz w:val="28"/>
      <w:szCs w:val="28"/>
      <w:lang w:eastAsia="en-US"/>
    </w:rPr>
  </w:style>
  <w:style w:type="paragraph" w:customStyle="1" w:styleId="papertitle">
    <w:name w:val="paper title"/>
    <w:qFormat/>
    <w:rsid w:val="006060DA"/>
    <w:pPr>
      <w:spacing w:after="120"/>
      <w:jc w:val="center"/>
    </w:pPr>
    <w:rPr>
      <w:rFonts w:eastAsia="MS Mincho"/>
      <w:noProof/>
      <w:sz w:val="48"/>
      <w:szCs w:val="48"/>
      <w:lang w:eastAsia="en-US"/>
    </w:rPr>
  </w:style>
  <w:style w:type="paragraph" w:customStyle="1" w:styleId="sponsors">
    <w:name w:val="sponsors"/>
    <w:qFormat/>
    <w:rsid w:val="006060DA"/>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qFormat/>
    <w:rsid w:val="006060DA"/>
    <w:pPr>
      <w:widowControl/>
      <w:spacing w:line="240" w:lineRule="auto"/>
      <w:jc w:val="center"/>
    </w:pPr>
    <w:rPr>
      <w:rFonts w:ascii="Times New Roman" w:eastAsia="宋体" w:hAnsi="Times New Roman"/>
      <w:b/>
      <w:bCs/>
      <w:kern w:val="0"/>
      <w:sz w:val="16"/>
      <w:szCs w:val="16"/>
    </w:rPr>
  </w:style>
  <w:style w:type="paragraph" w:customStyle="1" w:styleId="tablecolsubhead">
    <w:name w:val="table col subhead"/>
    <w:basedOn w:val="tablecolhead"/>
    <w:qFormat/>
    <w:rsid w:val="006060DA"/>
    <w:rPr>
      <w:i/>
      <w:iCs/>
      <w:sz w:val="15"/>
      <w:szCs w:val="15"/>
    </w:rPr>
  </w:style>
  <w:style w:type="paragraph" w:customStyle="1" w:styleId="tablecopy">
    <w:name w:val="table copy"/>
    <w:qFormat/>
    <w:rsid w:val="006060DA"/>
    <w:pPr>
      <w:jc w:val="both"/>
    </w:pPr>
    <w:rPr>
      <w:noProof/>
      <w:sz w:val="16"/>
      <w:szCs w:val="16"/>
      <w:lang w:eastAsia="en-US"/>
    </w:rPr>
  </w:style>
  <w:style w:type="paragraph" w:customStyle="1" w:styleId="tablefootnote0">
    <w:name w:val="table footnote"/>
    <w:qFormat/>
    <w:rsid w:val="006060DA"/>
    <w:pPr>
      <w:spacing w:before="60" w:after="30"/>
      <w:jc w:val="right"/>
    </w:pPr>
    <w:rPr>
      <w:sz w:val="12"/>
      <w:szCs w:val="12"/>
      <w:lang w:eastAsia="en-US"/>
    </w:rPr>
  </w:style>
  <w:style w:type="paragraph" w:customStyle="1" w:styleId="tablehead">
    <w:name w:val="table head"/>
    <w:qFormat/>
    <w:rsid w:val="006060DA"/>
    <w:pPr>
      <w:numPr>
        <w:numId w:val="9"/>
      </w:numPr>
      <w:spacing w:before="240" w:after="120" w:line="216" w:lineRule="auto"/>
      <w:jc w:val="center"/>
    </w:pPr>
    <w:rPr>
      <w:smallCaps/>
      <w:noProof/>
      <w:sz w:val="16"/>
      <w:szCs w:val="16"/>
      <w:lang w:eastAsia="en-US"/>
    </w:rPr>
  </w:style>
  <w:style w:type="paragraph" w:styleId="aff0">
    <w:name w:val="Plain Text"/>
    <w:basedOn w:val="a"/>
    <w:link w:val="Char10"/>
    <w:qFormat/>
    <w:rsid w:val="006060DA"/>
    <w:pPr>
      <w:spacing w:line="240" w:lineRule="auto"/>
    </w:pPr>
    <w:rPr>
      <w:rFonts w:ascii="宋体" w:eastAsia="宋体" w:hAnsi="Courier New" w:cs="Courier New"/>
      <w:kern w:val="2"/>
      <w:sz w:val="21"/>
      <w:szCs w:val="21"/>
      <w:lang w:eastAsia="zh-CN"/>
    </w:rPr>
  </w:style>
  <w:style w:type="character" w:customStyle="1" w:styleId="Char10">
    <w:name w:val="纯文本 Char1"/>
    <w:basedOn w:val="a0"/>
    <w:link w:val="aff0"/>
    <w:qFormat/>
    <w:rsid w:val="006060DA"/>
    <w:rPr>
      <w:rFonts w:ascii="宋体" w:hAnsi="Courier New" w:cs="Courier New"/>
      <w:kern w:val="2"/>
      <w:sz w:val="21"/>
      <w:szCs w:val="21"/>
    </w:rPr>
  </w:style>
  <w:style w:type="paragraph" w:customStyle="1" w:styleId="p1">
    <w:name w:val="p1"/>
    <w:basedOn w:val="a"/>
    <w:qFormat/>
    <w:rsid w:val="006060DA"/>
    <w:pPr>
      <w:widowControl/>
      <w:spacing w:line="240" w:lineRule="auto"/>
      <w:jc w:val="left"/>
    </w:pPr>
    <w:rPr>
      <w:rFonts w:ascii="Helvetica" w:eastAsia="宋体" w:hAnsi="Helvetica"/>
      <w:kern w:val="0"/>
      <w:sz w:val="11"/>
      <w:szCs w:val="11"/>
      <w:lang w:eastAsia="zh-CN"/>
    </w:rPr>
  </w:style>
  <w:style w:type="character" w:customStyle="1" w:styleId="1a">
    <w:name w:val="未处理的提及1"/>
    <w:basedOn w:val="a0"/>
    <w:uiPriority w:val="99"/>
    <w:semiHidden/>
    <w:unhideWhenUsed/>
    <w:qFormat/>
    <w:rsid w:val="006060DA"/>
    <w:rPr>
      <w:color w:val="808080"/>
      <w:shd w:val="clear" w:color="auto" w:fill="E6E6E6"/>
    </w:rPr>
  </w:style>
  <w:style w:type="paragraph" w:styleId="HTML0">
    <w:name w:val="HTML Preformatted"/>
    <w:basedOn w:val="a"/>
    <w:link w:val="HTMLChar"/>
    <w:unhideWhenUsed/>
    <w:qFormat/>
    <w:rsid w:val="006060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 w:val="24"/>
      <w:szCs w:val="24"/>
      <w:lang w:eastAsia="zh-CN"/>
    </w:rPr>
  </w:style>
  <w:style w:type="character" w:customStyle="1" w:styleId="HTMLChar">
    <w:name w:val="HTML 预设格式 Char"/>
    <w:basedOn w:val="a0"/>
    <w:link w:val="HTML0"/>
    <w:qFormat/>
    <w:rsid w:val="006060DA"/>
    <w:rPr>
      <w:rFonts w:ascii="宋体" w:hAnsi="宋体" w:cs="宋体"/>
      <w:sz w:val="24"/>
      <w:szCs w:val="24"/>
    </w:rPr>
  </w:style>
  <w:style w:type="paragraph" w:customStyle="1" w:styleId="1b">
    <w:name w:val="1"/>
    <w:basedOn w:val="a"/>
    <w:qFormat/>
    <w:rsid w:val="006060DA"/>
    <w:pPr>
      <w:widowControl/>
      <w:spacing w:before="100" w:beforeAutospacing="1" w:after="100" w:afterAutospacing="1" w:line="240" w:lineRule="auto"/>
      <w:jc w:val="left"/>
    </w:pPr>
    <w:rPr>
      <w:rFonts w:ascii="宋体" w:eastAsia="宋体" w:hAnsi="宋体" w:cs="宋体"/>
      <w:kern w:val="0"/>
      <w:sz w:val="24"/>
      <w:szCs w:val="24"/>
      <w:lang w:eastAsia="zh-CN"/>
    </w:rPr>
  </w:style>
  <w:style w:type="character" w:customStyle="1" w:styleId="23">
    <w:name w:val="未处理的提及2"/>
    <w:basedOn w:val="a0"/>
    <w:uiPriority w:val="99"/>
    <w:semiHidden/>
    <w:unhideWhenUsed/>
    <w:qFormat/>
    <w:rsid w:val="006060DA"/>
    <w:rPr>
      <w:color w:val="808080"/>
      <w:shd w:val="clear" w:color="auto" w:fill="E6E6E6"/>
    </w:rPr>
  </w:style>
  <w:style w:type="paragraph" w:customStyle="1" w:styleId="MDPI71References">
    <w:name w:val="MDPI_7.1_References"/>
    <w:basedOn w:val="a"/>
    <w:qFormat/>
    <w:rsid w:val="006060DA"/>
    <w:pPr>
      <w:overflowPunct w:val="0"/>
      <w:adjustRightInd w:val="0"/>
      <w:snapToGrid w:val="0"/>
      <w:spacing w:line="260" w:lineRule="atLeast"/>
    </w:pPr>
    <w:rPr>
      <w:rFonts w:ascii="Palatino Linotype" w:hAnsi="Palatino Linotype"/>
      <w:snapToGrid w:val="0"/>
      <w:color w:val="000000"/>
      <w:kern w:val="0"/>
      <w:sz w:val="18"/>
      <w:lang w:eastAsia="de-DE" w:bidi="en-US"/>
    </w:rPr>
  </w:style>
  <w:style w:type="paragraph" w:customStyle="1" w:styleId="24">
    <w:name w:val="正文2"/>
    <w:qFormat/>
    <w:rsid w:val="006060DA"/>
    <w:pPr>
      <w:jc w:val="both"/>
    </w:pPr>
    <w:rPr>
      <w:rFonts w:ascii="等线" w:hAnsi="等线" w:cs="宋体"/>
      <w:kern w:val="2"/>
      <w:sz w:val="21"/>
      <w:szCs w:val="21"/>
    </w:rPr>
  </w:style>
  <w:style w:type="paragraph" w:customStyle="1" w:styleId="Para">
    <w:name w:val="Para"/>
    <w:autoRedefine/>
    <w:rsid w:val="0045375F"/>
    <w:pPr>
      <w:ind w:firstLineChars="200" w:firstLine="400"/>
      <w:jc w:val="both"/>
    </w:pPr>
    <w:rPr>
      <w:rFonts w:eastAsia="微软雅黑"/>
      <w:shd w:val="clear" w:color="auto" w:fill="FFFFFF"/>
    </w:rPr>
  </w:style>
  <w:style w:type="character" w:customStyle="1" w:styleId="FigureCaptionChar">
    <w:name w:val="FigureCaption Char"/>
    <w:link w:val="FigureCaption2"/>
    <w:locked/>
    <w:rsid w:val="00F57070"/>
    <w:rPr>
      <w:rFonts w:eastAsia="Cambria"/>
      <w:b/>
      <w:sz w:val="18"/>
      <w:szCs w:val="22"/>
      <w:lang w:eastAsia="ja-JP"/>
    </w:rPr>
  </w:style>
  <w:style w:type="paragraph" w:customStyle="1" w:styleId="FigureCaption2">
    <w:name w:val="FigureCaption"/>
    <w:link w:val="FigureCaptionChar"/>
    <w:autoRedefine/>
    <w:rsid w:val="00F57070"/>
    <w:pPr>
      <w:keepNext/>
      <w:spacing w:before="220" w:after="240"/>
    </w:pPr>
    <w:rPr>
      <w:rFonts w:eastAsia="Cambria"/>
      <w:b/>
      <w:sz w:val="18"/>
      <w:szCs w:val="22"/>
      <w:lang w:eastAsia="ja-JP"/>
    </w:rPr>
  </w:style>
  <w:style w:type="paragraph" w:customStyle="1" w:styleId="Image">
    <w:name w:val="Image"/>
    <w:basedOn w:val="a"/>
    <w:rsid w:val="00F57070"/>
    <w:pPr>
      <w:widowControl/>
      <w:spacing w:after="200" w:line="240" w:lineRule="auto"/>
      <w:jc w:val="left"/>
    </w:pPr>
    <w:rPr>
      <w:rFonts w:ascii="Cambria" w:eastAsia="Cambria" w:hAnsi="Cambria"/>
      <w:kern w:val="0"/>
      <w:sz w:val="24"/>
      <w:szCs w:val="24"/>
    </w:rPr>
  </w:style>
  <w:style w:type="paragraph" w:customStyle="1" w:styleId="Head1">
    <w:name w:val="Head1"/>
    <w:basedOn w:val="1"/>
    <w:next w:val="Para"/>
    <w:autoRedefine/>
    <w:qFormat/>
    <w:rsid w:val="00F57070"/>
    <w:pPr>
      <w:keepLines/>
      <w:widowControl/>
      <w:suppressAutoHyphens w:val="0"/>
      <w:spacing w:before="80" w:line="240" w:lineRule="auto"/>
      <w:ind w:left="419" w:hangingChars="149" w:hanging="419"/>
      <w:jc w:val="both"/>
    </w:pPr>
    <w:rPr>
      <w:rFonts w:ascii="Arial" w:eastAsia="宋体" w:hAnsi="Arial" w:cs="Arial"/>
      <w:bCs/>
      <w:smallCaps w:val="0"/>
      <w:kern w:val="0"/>
      <w:sz w:val="28"/>
      <w:szCs w:val="28"/>
      <w:lang w:eastAsia="zh-CN"/>
    </w:rPr>
  </w:style>
  <w:style w:type="paragraph" w:customStyle="1" w:styleId="Head2">
    <w:name w:val="Head2"/>
    <w:basedOn w:val="2"/>
    <w:next w:val="Para"/>
    <w:autoRedefine/>
    <w:qFormat/>
    <w:rsid w:val="00F57070"/>
    <w:pPr>
      <w:keepLines/>
      <w:widowControl/>
      <w:numPr>
        <w:ilvl w:val="1"/>
        <w:numId w:val="10"/>
      </w:numPr>
      <w:suppressAutoHyphens w:val="0"/>
      <w:spacing w:before="180" w:after="80" w:line="240" w:lineRule="auto"/>
      <w:ind w:left="480" w:hanging="480"/>
      <w:jc w:val="both"/>
    </w:pPr>
    <w:rPr>
      <w:rFonts w:ascii="Arial" w:hAnsi="Arial" w:cs="Arial"/>
      <w:bCs/>
      <w:kern w:val="0"/>
      <w:sz w:val="26"/>
    </w:rPr>
  </w:style>
  <w:style w:type="paragraph" w:customStyle="1" w:styleId="Head3">
    <w:name w:val="Head3"/>
    <w:next w:val="Para"/>
    <w:autoRedefine/>
    <w:qFormat/>
    <w:rsid w:val="00F57070"/>
    <w:pPr>
      <w:keepNext/>
      <w:numPr>
        <w:ilvl w:val="2"/>
        <w:numId w:val="10"/>
      </w:numPr>
      <w:spacing w:before="120" w:after="40"/>
      <w:ind w:left="600" w:hanging="600"/>
    </w:pPr>
    <w:rPr>
      <w:rFonts w:ascii="Arial" w:eastAsia="Times New Roman" w:hAnsi="Arial" w:cs="Arial"/>
      <w:b/>
      <w:sz w:val="18"/>
      <w:lang w:eastAsia="en-US"/>
    </w:rPr>
  </w:style>
  <w:style w:type="paragraph" w:customStyle="1" w:styleId="Head4">
    <w:name w:val="Head4"/>
    <w:autoRedefine/>
    <w:qFormat/>
    <w:rsid w:val="00F57070"/>
    <w:pPr>
      <w:keepNext/>
      <w:numPr>
        <w:ilvl w:val="3"/>
        <w:numId w:val="10"/>
      </w:numPr>
      <w:spacing w:before="60" w:after="140"/>
      <w:ind w:left="720" w:hanging="720"/>
    </w:pPr>
    <w:rPr>
      <w:rFonts w:ascii="Arial" w:eastAsia="Times New Roman" w:hAnsi="Arial" w:cs="Arial"/>
      <w:i/>
      <w:sz w:val="24"/>
      <w:lang w:eastAsia="en-US"/>
    </w:rPr>
  </w:style>
  <w:style w:type="paragraph" w:customStyle="1" w:styleId="Titledocument">
    <w:name w:val="Title_document"/>
    <w:autoRedefine/>
    <w:rsid w:val="00F57070"/>
    <w:pPr>
      <w:spacing w:before="100" w:after="100"/>
      <w:jc w:val="center"/>
    </w:pPr>
    <w:rPr>
      <w:rFonts w:ascii="Arial" w:eastAsia="Times New Roman" w:hAnsi="Arial" w:cs="Arial"/>
      <w:b/>
      <w:bCs/>
      <w:sz w:val="34"/>
      <w:lang w:eastAsia="en-US"/>
    </w:rPr>
  </w:style>
  <w:style w:type="character" w:customStyle="1" w:styleId="AbsHeadChar">
    <w:name w:val="AbsHead Char"/>
    <w:link w:val="AbsHead"/>
    <w:locked/>
    <w:rsid w:val="00F57070"/>
    <w:rPr>
      <w:rFonts w:ascii="Arial" w:eastAsia="Cambria" w:hAnsi="Arial" w:cs="Arial"/>
      <w:b/>
      <w:sz w:val="22"/>
      <w:szCs w:val="22"/>
      <w:lang w:val="fr-FR"/>
    </w:rPr>
  </w:style>
  <w:style w:type="paragraph" w:customStyle="1" w:styleId="AbsHead">
    <w:name w:val="AbsHead"/>
    <w:link w:val="AbsHeadChar"/>
    <w:autoRedefine/>
    <w:rsid w:val="00F57070"/>
    <w:pPr>
      <w:spacing w:before="120" w:after="80"/>
    </w:pPr>
    <w:rPr>
      <w:rFonts w:ascii="Arial" w:eastAsia="Cambria" w:hAnsi="Arial" w:cs="Arial"/>
      <w:b/>
      <w:sz w:val="22"/>
      <w:szCs w:val="22"/>
      <w:lang w:val="fr-FR"/>
    </w:rPr>
  </w:style>
  <w:style w:type="character" w:customStyle="1" w:styleId="AckHeadChar">
    <w:name w:val="AckHead Char"/>
    <w:link w:val="AckHead0"/>
    <w:locked/>
    <w:rsid w:val="00F57070"/>
    <w:rPr>
      <w:rFonts w:ascii="Arial" w:eastAsia="Cambria" w:hAnsi="Arial" w:cs="Arial"/>
      <w:b/>
      <w:sz w:val="22"/>
      <w:szCs w:val="22"/>
    </w:rPr>
  </w:style>
  <w:style w:type="paragraph" w:customStyle="1" w:styleId="AckHead0">
    <w:name w:val="AckHead"/>
    <w:link w:val="AckHeadChar"/>
    <w:autoRedefine/>
    <w:rsid w:val="00F57070"/>
    <w:pPr>
      <w:spacing w:before="120" w:after="40"/>
    </w:pPr>
    <w:rPr>
      <w:rFonts w:ascii="Arial" w:eastAsia="Cambria" w:hAnsi="Arial" w:cs="Arial"/>
      <w:b/>
      <w:sz w:val="22"/>
      <w:szCs w:val="22"/>
    </w:rPr>
  </w:style>
  <w:style w:type="paragraph" w:customStyle="1" w:styleId="AckPara">
    <w:name w:val="AckPara"/>
    <w:autoRedefine/>
    <w:rsid w:val="00F57070"/>
    <w:pPr>
      <w:spacing w:line="264" w:lineRule="auto"/>
      <w:jc w:val="both"/>
    </w:pPr>
    <w:rPr>
      <w:rFonts w:eastAsia="Cambria"/>
      <w:szCs w:val="22"/>
      <w:lang w:eastAsia="it-IT"/>
    </w:rPr>
  </w:style>
  <w:style w:type="paragraph" w:customStyle="1" w:styleId="AppendixH1">
    <w:name w:val="AppendixH1"/>
    <w:rsid w:val="00F57070"/>
    <w:pPr>
      <w:spacing w:before="140" w:after="40"/>
    </w:pPr>
    <w:rPr>
      <w:rFonts w:ascii="Arial" w:eastAsia="Times New Roman" w:hAnsi="Arial" w:cs="Arial"/>
      <w:b/>
      <w:sz w:val="22"/>
      <w:lang w:eastAsia="en-US"/>
    </w:rPr>
  </w:style>
  <w:style w:type="paragraph" w:customStyle="1" w:styleId="AppendixH2">
    <w:name w:val="AppendixH2"/>
    <w:rsid w:val="00F57070"/>
    <w:pPr>
      <w:autoSpaceDE w:val="0"/>
      <w:autoSpaceDN w:val="0"/>
      <w:adjustRightInd w:val="0"/>
      <w:spacing w:before="60" w:after="40"/>
    </w:pPr>
    <w:rPr>
      <w:rFonts w:ascii="Arial" w:eastAsia="Cambria" w:hAnsi="Arial" w:cs="Arial"/>
      <w:b/>
      <w:sz w:val="22"/>
      <w:szCs w:val="24"/>
      <w:lang w:eastAsia="en-US"/>
    </w:rPr>
  </w:style>
  <w:style w:type="paragraph" w:customStyle="1" w:styleId="AppendixH3">
    <w:name w:val="AppendixH3"/>
    <w:rsid w:val="00F57070"/>
    <w:pPr>
      <w:autoSpaceDE w:val="0"/>
      <w:autoSpaceDN w:val="0"/>
      <w:adjustRightInd w:val="0"/>
      <w:spacing w:before="60" w:after="140"/>
      <w:ind w:left="240"/>
    </w:pPr>
    <w:rPr>
      <w:rFonts w:ascii="Arial" w:eastAsia="Cambria" w:hAnsi="Arial" w:cs="Arial"/>
      <w:i/>
      <w:sz w:val="18"/>
      <w:szCs w:val="24"/>
      <w:lang w:eastAsia="en-US"/>
    </w:rPr>
  </w:style>
  <w:style w:type="paragraph" w:customStyle="1" w:styleId="AuthNotes">
    <w:name w:val="AuthNotes"/>
    <w:rsid w:val="00F57070"/>
    <w:pPr>
      <w:spacing w:after="200" w:line="276" w:lineRule="auto"/>
    </w:pPr>
    <w:rPr>
      <w:rFonts w:eastAsia="Cambria"/>
      <w:szCs w:val="22"/>
      <w:lang w:eastAsia="en-US"/>
    </w:rPr>
  </w:style>
  <w:style w:type="character" w:customStyle="1" w:styleId="AuthorsChar">
    <w:name w:val="Authors Char"/>
    <w:link w:val="Authors"/>
    <w:locked/>
    <w:rsid w:val="00F57070"/>
    <w:rPr>
      <w:rFonts w:eastAsia="Times New Roman"/>
      <w:sz w:val="22"/>
      <w:szCs w:val="22"/>
      <w:lang w:eastAsia="en-US"/>
    </w:rPr>
  </w:style>
  <w:style w:type="character" w:customStyle="1" w:styleId="DisplayFormulaChar">
    <w:name w:val="DisplayFormula Char"/>
    <w:link w:val="DisplayFormula"/>
    <w:locked/>
    <w:rsid w:val="00F57070"/>
    <w:rPr>
      <w:rFonts w:eastAsia="Cambria"/>
      <w:szCs w:val="22"/>
    </w:rPr>
  </w:style>
  <w:style w:type="paragraph" w:customStyle="1" w:styleId="DisplayFormula">
    <w:name w:val="DisplayFormula"/>
    <w:link w:val="DisplayFormulaChar"/>
    <w:rsid w:val="00F57070"/>
    <w:pPr>
      <w:spacing w:before="100" w:after="100"/>
    </w:pPr>
    <w:rPr>
      <w:rFonts w:eastAsia="Cambria"/>
      <w:szCs w:val="22"/>
    </w:rPr>
  </w:style>
  <w:style w:type="paragraph" w:customStyle="1" w:styleId="KeyWordHead">
    <w:name w:val="KeyWordHead"/>
    <w:autoRedefine/>
    <w:rsid w:val="00F57070"/>
    <w:pPr>
      <w:spacing w:before="200" w:after="20"/>
    </w:pPr>
    <w:rPr>
      <w:rFonts w:ascii="Arial" w:eastAsia="Cambria" w:hAnsi="Arial" w:cs="Arial"/>
      <w:b/>
      <w:sz w:val="22"/>
      <w:szCs w:val="22"/>
      <w:lang w:eastAsia="en-US"/>
    </w:rPr>
  </w:style>
  <w:style w:type="paragraph" w:customStyle="1" w:styleId="KeyWords1">
    <w:name w:val="KeyWords"/>
    <w:basedOn w:val="a"/>
    <w:rsid w:val="00F57070"/>
    <w:pPr>
      <w:widowControl/>
      <w:spacing w:before="60" w:after="60" w:line="240" w:lineRule="auto"/>
      <w:jc w:val="left"/>
    </w:pPr>
    <w:rPr>
      <w:rFonts w:ascii="Cambria" w:eastAsia="Cambria" w:hAnsi="Cambria"/>
      <w:kern w:val="0"/>
      <w:szCs w:val="24"/>
    </w:rPr>
  </w:style>
  <w:style w:type="paragraph" w:customStyle="1" w:styleId="ReferenceHead0">
    <w:name w:val="ReferenceHead"/>
    <w:autoRedefine/>
    <w:rsid w:val="00F57070"/>
    <w:pPr>
      <w:spacing w:before="200" w:after="40"/>
    </w:pPr>
    <w:rPr>
      <w:rFonts w:ascii="Arial" w:eastAsia="Cambria" w:hAnsi="Arial" w:cs="Arial"/>
      <w:b/>
      <w:sz w:val="22"/>
      <w:szCs w:val="22"/>
      <w:lang w:eastAsia="en-US"/>
    </w:rPr>
  </w:style>
  <w:style w:type="paragraph" w:customStyle="1" w:styleId="Statements">
    <w:name w:val="Statements"/>
    <w:basedOn w:val="a"/>
    <w:rsid w:val="00F57070"/>
    <w:pPr>
      <w:widowControl/>
      <w:spacing w:after="200" w:line="240" w:lineRule="auto"/>
      <w:ind w:firstLine="240"/>
      <w:jc w:val="left"/>
    </w:pPr>
    <w:rPr>
      <w:rFonts w:ascii="Cambria" w:eastAsia="Cambria" w:hAnsi="Cambria"/>
      <w:kern w:val="0"/>
      <w:szCs w:val="24"/>
    </w:rPr>
  </w:style>
  <w:style w:type="character" w:customStyle="1" w:styleId="TableCaptionChar">
    <w:name w:val="TableCaption Char"/>
    <w:link w:val="TableCaption0"/>
    <w:locked/>
    <w:rsid w:val="00F57070"/>
    <w:rPr>
      <w:rFonts w:eastAsia="Cambria"/>
      <w:b/>
    </w:rPr>
  </w:style>
  <w:style w:type="paragraph" w:customStyle="1" w:styleId="TableCaption0">
    <w:name w:val="TableCaption"/>
    <w:link w:val="TableCaptionChar"/>
    <w:autoRedefine/>
    <w:rsid w:val="00F57070"/>
    <w:pPr>
      <w:keepNext/>
      <w:spacing w:before="360" w:after="200"/>
      <w:jc w:val="center"/>
    </w:pPr>
    <w:rPr>
      <w:rFonts w:eastAsia="Cambria"/>
      <w:b/>
    </w:rPr>
  </w:style>
  <w:style w:type="character" w:customStyle="1" w:styleId="TableFootnoteChar">
    <w:name w:val="TableFootnote Char"/>
    <w:link w:val="TableFootnote1"/>
    <w:locked/>
    <w:rsid w:val="00F57070"/>
    <w:rPr>
      <w:rFonts w:eastAsia="Cambria"/>
    </w:rPr>
  </w:style>
  <w:style w:type="paragraph" w:customStyle="1" w:styleId="TableFootnote1">
    <w:name w:val="TableFootnote"/>
    <w:basedOn w:val="a"/>
    <w:link w:val="TableFootnoteChar"/>
    <w:rsid w:val="00F57070"/>
    <w:pPr>
      <w:widowControl/>
      <w:spacing w:after="200" w:line="240" w:lineRule="auto"/>
      <w:jc w:val="left"/>
    </w:pPr>
    <w:rPr>
      <w:rFonts w:ascii="Times New Roman" w:eastAsia="Cambria" w:hAnsi="Times New Roman"/>
      <w:kern w:val="0"/>
      <w:lang w:eastAsia="zh-CN"/>
    </w:rPr>
  </w:style>
  <w:style w:type="paragraph" w:customStyle="1" w:styleId="TitleNote">
    <w:name w:val="TitleNote"/>
    <w:basedOn w:val="AuthNotes"/>
    <w:rsid w:val="00F57070"/>
  </w:style>
  <w:style w:type="character" w:customStyle="1" w:styleId="DisplayFormulaUnnumChar">
    <w:name w:val="DisplayFormulaUnnum Char"/>
    <w:link w:val="DisplayFormulaUnnum"/>
    <w:locked/>
    <w:rsid w:val="00F57070"/>
    <w:rPr>
      <w:rFonts w:eastAsia="Cambria"/>
    </w:rPr>
  </w:style>
  <w:style w:type="paragraph" w:customStyle="1" w:styleId="DisplayFormulaUnnum">
    <w:name w:val="DisplayFormulaUnnum"/>
    <w:basedOn w:val="a"/>
    <w:link w:val="DisplayFormulaUnnumChar"/>
    <w:rsid w:val="00F57070"/>
    <w:pPr>
      <w:widowControl/>
      <w:spacing w:after="200" w:line="240" w:lineRule="auto"/>
      <w:jc w:val="left"/>
    </w:pPr>
    <w:rPr>
      <w:rFonts w:ascii="Times New Roman" w:eastAsia="Cambria" w:hAnsi="Times New Roman"/>
      <w:kern w:val="0"/>
      <w:lang w:eastAsia="zh-CN"/>
    </w:rPr>
  </w:style>
  <w:style w:type="character" w:customStyle="1" w:styleId="ParaContinueChar">
    <w:name w:val="ParaContinue Char"/>
    <w:link w:val="ParaContinue"/>
    <w:locked/>
    <w:rsid w:val="00F57070"/>
    <w:rPr>
      <w:rFonts w:eastAsia="Cambria"/>
    </w:rPr>
  </w:style>
  <w:style w:type="paragraph" w:customStyle="1" w:styleId="ParaContinue">
    <w:name w:val="ParaContinue"/>
    <w:basedOn w:val="Para"/>
    <w:link w:val="ParaContinueChar"/>
    <w:rsid w:val="00F57070"/>
    <w:rPr>
      <w:rFonts w:eastAsia="Cambria"/>
    </w:rPr>
  </w:style>
  <w:style w:type="paragraph" w:customStyle="1" w:styleId="Bibentry">
    <w:name w:val="Bib_entry"/>
    <w:autoRedefine/>
    <w:rsid w:val="00F57070"/>
    <w:pPr>
      <w:ind w:left="360" w:hanging="360"/>
      <w:jc w:val="both"/>
    </w:pPr>
    <w:rPr>
      <w:rFonts w:eastAsia="Cambria"/>
      <w:szCs w:val="22"/>
      <w:lang w:eastAsia="en-US"/>
    </w:rPr>
  </w:style>
  <w:style w:type="paragraph" w:customStyle="1" w:styleId="CCSHead">
    <w:name w:val="CCSHead"/>
    <w:basedOn w:val="KeyWordHead"/>
    <w:rsid w:val="00F57070"/>
  </w:style>
  <w:style w:type="paragraph" w:customStyle="1" w:styleId="CCSDescription">
    <w:name w:val="CCSDescription"/>
    <w:basedOn w:val="KeyWords1"/>
    <w:rsid w:val="00F57070"/>
  </w:style>
  <w:style w:type="paragraph" w:customStyle="1" w:styleId="AlgorithmCaption">
    <w:name w:val="AlgorithmCaption"/>
    <w:basedOn w:val="a"/>
    <w:rsid w:val="00F57070"/>
    <w:pPr>
      <w:widowControl/>
      <w:pBdr>
        <w:top w:val="single" w:sz="4" w:space="2" w:color="auto"/>
        <w:bottom w:val="single" w:sz="4" w:space="2" w:color="auto"/>
      </w:pBdr>
      <w:spacing w:after="200" w:line="240" w:lineRule="auto"/>
      <w:jc w:val="left"/>
    </w:pPr>
    <w:rPr>
      <w:rFonts w:ascii="Cambria" w:eastAsia="Cambria" w:hAnsi="Cambria"/>
      <w:kern w:val="0"/>
      <w:sz w:val="24"/>
      <w:szCs w:val="24"/>
    </w:rPr>
  </w:style>
  <w:style w:type="character" w:customStyle="1" w:styleId="Email">
    <w:name w:val="Email"/>
    <w:rsid w:val="00F57070"/>
    <w:rPr>
      <w:rFonts w:ascii="Times New Roman" w:hAnsi="Times New Roman" w:cs="Times New Roman" w:hint="default"/>
      <w:color w:val="0808B8"/>
    </w:rPr>
  </w:style>
  <w:style w:type="character" w:customStyle="1" w:styleId="OrgName">
    <w:name w:val="OrgName"/>
    <w:rsid w:val="00F57070"/>
    <w:rPr>
      <w:rFonts w:ascii="Times New Roman" w:hAnsi="Times New Roman" w:cs="Times New Roman" w:hint="default"/>
      <w:color w:val="17365D"/>
    </w:rPr>
  </w:style>
  <w:style w:type="character" w:customStyle="1" w:styleId="GrantNumber">
    <w:name w:val="GrantNumber"/>
    <w:rsid w:val="00F57070"/>
    <w:rPr>
      <w:rFonts w:ascii="Times New Roman" w:hAnsi="Times New Roman" w:cs="Times New Roman" w:hint="default"/>
      <w:color w:val="9900FF"/>
    </w:rPr>
  </w:style>
  <w:style w:type="character" w:customStyle="1" w:styleId="GrantSponser">
    <w:name w:val="GrantSponser"/>
    <w:rsid w:val="00F57070"/>
    <w:rPr>
      <w:rFonts w:ascii="Times New Roman" w:hAnsi="Times New Roman" w:cs="Times New Roman" w:hint="default"/>
      <w:color w:val="666699"/>
    </w:rPr>
  </w:style>
  <w:style w:type="character" w:customStyle="1" w:styleId="UnresolvedMention1">
    <w:name w:val="Unresolved Mention1"/>
    <w:basedOn w:val="a0"/>
    <w:uiPriority w:val="99"/>
    <w:semiHidden/>
    <w:unhideWhenUsed/>
    <w:rsid w:val="00F57070"/>
    <w:rPr>
      <w:color w:val="605E5C"/>
      <w:shd w:val="clear" w:color="auto" w:fill="E1DFDD"/>
    </w:rPr>
  </w:style>
  <w:style w:type="character" w:customStyle="1" w:styleId="opdicttext2">
    <w:name w:val="op_dict_text2"/>
    <w:basedOn w:val="a0"/>
    <w:rsid w:val="00DE01B5"/>
  </w:style>
  <w:style w:type="paragraph" w:styleId="aff1">
    <w:name w:val="caption"/>
    <w:basedOn w:val="a"/>
    <w:next w:val="a"/>
    <w:link w:val="Charb"/>
    <w:unhideWhenUsed/>
    <w:qFormat/>
    <w:rsid w:val="00DE01B5"/>
    <w:rPr>
      <w:rFonts w:asciiTheme="majorHAnsi" w:eastAsia="黑体" w:hAnsiTheme="majorHAnsi" w:cstheme="majorBidi"/>
    </w:rPr>
  </w:style>
  <w:style w:type="character" w:customStyle="1" w:styleId="1c">
    <w:name w:val="占位符文本1"/>
    <w:basedOn w:val="a0"/>
    <w:uiPriority w:val="99"/>
    <w:semiHidden/>
    <w:qFormat/>
    <w:rsid w:val="00DE01B5"/>
    <w:rPr>
      <w:color w:val="808080"/>
    </w:rPr>
  </w:style>
  <w:style w:type="character" w:customStyle="1" w:styleId="qb-content">
    <w:name w:val="qb-content"/>
    <w:basedOn w:val="a0"/>
    <w:rsid w:val="00DE01B5"/>
  </w:style>
  <w:style w:type="paragraph" w:customStyle="1" w:styleId="110">
    <w:name w:val="列出段落11"/>
    <w:basedOn w:val="a"/>
    <w:uiPriority w:val="34"/>
    <w:qFormat/>
    <w:rsid w:val="00DE01B5"/>
    <w:pPr>
      <w:spacing w:line="240" w:lineRule="auto"/>
      <w:ind w:firstLineChars="200" w:firstLine="420"/>
    </w:pPr>
    <w:rPr>
      <w:rFonts w:ascii="Times New Roman" w:eastAsia="宋体" w:hAnsi="Times New Roman"/>
      <w:kern w:val="2"/>
      <w:sz w:val="21"/>
      <w:szCs w:val="24"/>
      <w:lang w:eastAsia="zh-CN"/>
    </w:rPr>
  </w:style>
  <w:style w:type="paragraph" w:customStyle="1" w:styleId="1d">
    <w:name w:val="无间隔1"/>
    <w:uiPriority w:val="1"/>
    <w:qFormat/>
    <w:rsid w:val="00DE01B5"/>
    <w:pPr>
      <w:widowControl w:val="0"/>
      <w:jc w:val="both"/>
    </w:pPr>
    <w:rPr>
      <w:rFonts w:ascii="Palatino" w:hAnsi="Palatino"/>
      <w:kern w:val="16"/>
      <w:sz w:val="19"/>
      <w:lang w:eastAsia="en-US"/>
    </w:rPr>
  </w:style>
  <w:style w:type="character" w:customStyle="1" w:styleId="z-Char">
    <w:name w:val="z-窗体底端 Char"/>
    <w:basedOn w:val="a0"/>
    <w:link w:val="z-1"/>
    <w:uiPriority w:val="99"/>
    <w:qFormat/>
    <w:rsid w:val="00DE01B5"/>
    <w:rPr>
      <w:rFonts w:ascii="Arial" w:eastAsia="Times New Roman" w:hAnsi="Arial" w:cs="Arial"/>
      <w:vanish/>
      <w:sz w:val="16"/>
      <w:szCs w:val="16"/>
    </w:rPr>
  </w:style>
  <w:style w:type="character" w:customStyle="1" w:styleId="z-Char0">
    <w:name w:val="z-窗体顶端 Char"/>
    <w:basedOn w:val="a0"/>
    <w:link w:val="z-10"/>
    <w:uiPriority w:val="99"/>
    <w:qFormat/>
    <w:rsid w:val="00DE01B5"/>
    <w:rPr>
      <w:rFonts w:ascii="Arial" w:eastAsia="Times New Roman" w:hAnsi="Arial" w:cs="Arial"/>
      <w:vanish/>
      <w:sz w:val="16"/>
      <w:szCs w:val="16"/>
    </w:rPr>
  </w:style>
  <w:style w:type="paragraph" w:customStyle="1" w:styleId="MDPI23heading3">
    <w:name w:val="MDPI_2.3_heading3"/>
    <w:basedOn w:val="MDPI31text"/>
    <w:qFormat/>
    <w:rsid w:val="00DE01B5"/>
    <w:pPr>
      <w:spacing w:before="240" w:after="120"/>
      <w:ind w:firstLine="0"/>
      <w:jc w:val="left"/>
      <w:outlineLvl w:val="2"/>
    </w:pPr>
  </w:style>
  <w:style w:type="paragraph" w:customStyle="1" w:styleId="MDPI22heading2">
    <w:name w:val="MDPI_2.2_heading2"/>
    <w:basedOn w:val="a"/>
    <w:qFormat/>
    <w:rsid w:val="00DE01B5"/>
    <w:pPr>
      <w:widowControl/>
      <w:kinsoku w:val="0"/>
      <w:overflowPunct w:val="0"/>
      <w:autoSpaceDE w:val="0"/>
      <w:autoSpaceDN w:val="0"/>
      <w:adjustRightInd w:val="0"/>
      <w:snapToGrid w:val="0"/>
      <w:spacing w:before="240" w:after="120" w:line="260" w:lineRule="atLeast"/>
      <w:jc w:val="left"/>
      <w:outlineLvl w:val="1"/>
    </w:pPr>
    <w:rPr>
      <w:rFonts w:ascii="Palatino Linotype" w:hAnsi="Palatino Linotype"/>
      <w:i/>
      <w:snapToGrid w:val="0"/>
      <w:color w:val="000000"/>
      <w:kern w:val="0"/>
      <w:szCs w:val="22"/>
      <w:lang w:eastAsia="de-DE" w:bidi="en-US"/>
    </w:rPr>
  </w:style>
  <w:style w:type="character" w:customStyle="1" w:styleId="alt-edited1">
    <w:name w:val="alt-edited1"/>
    <w:qFormat/>
    <w:rsid w:val="00DE01B5"/>
    <w:rPr>
      <w:color w:val="4D90F0"/>
    </w:rPr>
  </w:style>
  <w:style w:type="table" w:customStyle="1" w:styleId="1e">
    <w:name w:val="网格型1"/>
    <w:basedOn w:val="a1"/>
    <w:uiPriority w:val="39"/>
    <w:qFormat/>
    <w:rsid w:val="00DE01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bg">
    <w:name w:val="high-light-bg"/>
    <w:basedOn w:val="a0"/>
    <w:qFormat/>
    <w:rsid w:val="00DE01B5"/>
  </w:style>
  <w:style w:type="paragraph" w:customStyle="1" w:styleId="ParagraphStyle1">
    <w:name w:val="Paragraph Style 1"/>
    <w:basedOn w:val="a"/>
    <w:uiPriority w:val="99"/>
    <w:qFormat/>
    <w:rsid w:val="00DE01B5"/>
    <w:pPr>
      <w:tabs>
        <w:tab w:val="left" w:pos="480"/>
      </w:tabs>
      <w:adjustRightInd w:val="0"/>
      <w:spacing w:before="100" w:line="280" w:lineRule="atLeast"/>
      <w:textAlignment w:val="center"/>
    </w:pPr>
    <w:rPr>
      <w:rFonts w:ascii="Formata-Regular" w:eastAsiaTheme="minorEastAsia" w:hAnsi="Formata-Regular" w:cs="Formata-Regular"/>
      <w:color w:val="000000"/>
      <w:kern w:val="0"/>
      <w:sz w:val="22"/>
      <w:szCs w:val="22"/>
      <w:lang w:eastAsia="ja-JP"/>
    </w:rPr>
  </w:style>
  <w:style w:type="character" w:customStyle="1" w:styleId="BodyText1">
    <w:name w:val="Body Text1"/>
    <w:basedOn w:val="a0"/>
    <w:uiPriority w:val="99"/>
    <w:rsid w:val="00DE01B5"/>
    <w:rPr>
      <w:rFonts w:ascii="Verdana" w:hAnsi="Verdana" w:cs="Verdana"/>
      <w:color w:val="000000"/>
      <w:sz w:val="22"/>
      <w:szCs w:val="22"/>
    </w:rPr>
  </w:style>
  <w:style w:type="character" w:customStyle="1" w:styleId="bodytype">
    <w:name w:val="body type"/>
    <w:basedOn w:val="a0"/>
    <w:uiPriority w:val="99"/>
    <w:rsid w:val="00DE01B5"/>
    <w:rPr>
      <w:rFonts w:ascii="Formata-Regular" w:hAnsi="Formata-Regular" w:cs="Formata-Regular"/>
      <w:color w:val="000000"/>
      <w:sz w:val="22"/>
      <w:szCs w:val="22"/>
    </w:rPr>
  </w:style>
  <w:style w:type="paragraph" w:customStyle="1" w:styleId="Style1">
    <w:name w:val="Style1"/>
    <w:basedOn w:val="ReferenceHead"/>
    <w:link w:val="Style1Char"/>
    <w:qFormat/>
    <w:rsid w:val="00DE01B5"/>
    <w:pPr>
      <w:autoSpaceDE/>
      <w:autoSpaceDN/>
    </w:pPr>
    <w:rPr>
      <w:sz w:val="22"/>
    </w:rPr>
  </w:style>
  <w:style w:type="character" w:customStyle="1" w:styleId="Style1Char">
    <w:name w:val="Style1 Char"/>
    <w:basedOn w:val="ReferenceHeadChar"/>
    <w:link w:val="Style1"/>
    <w:rsid w:val="00DE01B5"/>
    <w:rPr>
      <w:rFonts w:eastAsia="Times New Roman"/>
      <w:smallCaps/>
      <w:kern w:val="28"/>
      <w:sz w:val="22"/>
      <w:lang w:eastAsia="en-US"/>
    </w:rPr>
  </w:style>
  <w:style w:type="paragraph" w:styleId="aff2">
    <w:name w:val="Revision"/>
    <w:hidden/>
    <w:uiPriority w:val="99"/>
    <w:semiHidden/>
    <w:qFormat/>
    <w:rsid w:val="00DE01B5"/>
    <w:rPr>
      <w:lang w:eastAsia="en-US"/>
    </w:rPr>
  </w:style>
  <w:style w:type="character" w:customStyle="1" w:styleId="BodyText2">
    <w:name w:val="Body Text2"/>
    <w:basedOn w:val="a0"/>
    <w:uiPriority w:val="99"/>
    <w:rsid w:val="00DE01B5"/>
    <w:rPr>
      <w:rFonts w:ascii="Verdana" w:hAnsi="Verdana" w:cs="Verdana"/>
      <w:color w:val="000000"/>
      <w:sz w:val="22"/>
      <w:szCs w:val="22"/>
    </w:rPr>
  </w:style>
  <w:style w:type="paragraph" w:customStyle="1" w:styleId="TextL-MAG">
    <w:name w:val="Text L-MAG"/>
    <w:basedOn w:val="a"/>
    <w:link w:val="TextL-MAGChar"/>
    <w:qFormat/>
    <w:rsid w:val="00DE01B5"/>
    <w:pPr>
      <w:tabs>
        <w:tab w:val="left" w:pos="360"/>
      </w:tabs>
      <w:spacing w:line="276" w:lineRule="auto"/>
      <w:ind w:firstLine="360"/>
    </w:pPr>
    <w:rPr>
      <w:rFonts w:ascii="Arial" w:eastAsia="MS Mincho" w:hAnsi="Arial"/>
      <w:kern w:val="0"/>
      <w:sz w:val="18"/>
      <w:szCs w:val="22"/>
      <w:lang w:eastAsia="ja-JP"/>
    </w:rPr>
  </w:style>
  <w:style w:type="character" w:customStyle="1" w:styleId="TextL-MAGChar">
    <w:name w:val="Text L-MAG Char"/>
    <w:basedOn w:val="a0"/>
    <w:link w:val="TextL-MAG"/>
    <w:rsid w:val="00DE01B5"/>
    <w:rPr>
      <w:rFonts w:ascii="Arial" w:eastAsia="MS Mincho" w:hAnsi="Arial"/>
      <w:sz w:val="18"/>
      <w:szCs w:val="22"/>
      <w:lang w:eastAsia="ja-JP"/>
    </w:rPr>
  </w:style>
  <w:style w:type="paragraph" w:customStyle="1" w:styleId="Char11">
    <w:name w:val="Char1"/>
    <w:qFormat/>
    <w:rsid w:val="00DE01B5"/>
    <w:pPr>
      <w:widowControl w:val="0"/>
      <w:spacing w:line="300" w:lineRule="auto"/>
      <w:ind w:firstLineChars="200" w:firstLine="480"/>
      <w:jc w:val="both"/>
    </w:pPr>
    <w:rPr>
      <w:rFonts w:eastAsia="仿宋_GB2312"/>
      <w:kern w:val="2"/>
      <w:sz w:val="24"/>
      <w:szCs w:val="24"/>
    </w:rPr>
  </w:style>
  <w:style w:type="character" w:customStyle="1" w:styleId="label">
    <w:name w:val="label"/>
    <w:basedOn w:val="a0"/>
    <w:qFormat/>
    <w:rsid w:val="00DE01B5"/>
  </w:style>
  <w:style w:type="paragraph" w:customStyle="1" w:styleId="BibEntry0">
    <w:name w:val="Bib Entry"/>
    <w:basedOn w:val="a"/>
    <w:qFormat/>
    <w:rsid w:val="00DE01B5"/>
    <w:pPr>
      <w:widowControl/>
      <w:spacing w:line="360" w:lineRule="auto"/>
      <w:ind w:left="570" w:hanging="570"/>
    </w:pPr>
    <w:rPr>
      <w:kern w:val="0"/>
      <w:sz w:val="22"/>
    </w:rPr>
  </w:style>
  <w:style w:type="paragraph" w:customStyle="1" w:styleId="25">
    <w:name w:val="正文段首2字符"/>
    <w:basedOn w:val="a"/>
    <w:link w:val="2Char2"/>
    <w:qFormat/>
    <w:rsid w:val="00DE01B5"/>
    <w:pPr>
      <w:spacing w:line="240" w:lineRule="auto"/>
      <w:ind w:firstLineChars="200" w:firstLine="200"/>
    </w:pPr>
    <w:rPr>
      <w:rFonts w:ascii="Times New Roman" w:eastAsia="宋体" w:hAnsi="Times New Roman"/>
      <w:lang w:eastAsia="zh-CN"/>
    </w:rPr>
  </w:style>
  <w:style w:type="character" w:customStyle="1" w:styleId="2Char2">
    <w:name w:val="正文段首2字符 Char"/>
    <w:basedOn w:val="a0"/>
    <w:link w:val="25"/>
    <w:qFormat/>
    <w:rsid w:val="00DE01B5"/>
    <w:rPr>
      <w:kern w:val="16"/>
    </w:rPr>
  </w:style>
  <w:style w:type="character" w:customStyle="1" w:styleId="fontstyle11">
    <w:name w:val="fontstyle11"/>
    <w:basedOn w:val="a0"/>
    <w:rsid w:val="00DE01B5"/>
    <w:rPr>
      <w:rFonts w:ascii="宋体" w:eastAsia="宋体" w:hAnsi="宋体" w:hint="eastAsia"/>
      <w:b w:val="0"/>
      <w:bCs w:val="0"/>
      <w:i w:val="0"/>
      <w:iCs w:val="0"/>
      <w:color w:val="000000"/>
      <w:sz w:val="22"/>
      <w:szCs w:val="22"/>
    </w:rPr>
  </w:style>
  <w:style w:type="paragraph" w:styleId="aff3">
    <w:name w:val="Date"/>
    <w:basedOn w:val="a"/>
    <w:next w:val="a"/>
    <w:link w:val="Charc"/>
    <w:uiPriority w:val="99"/>
    <w:unhideWhenUsed/>
    <w:qFormat/>
    <w:rsid w:val="00DE01B5"/>
    <w:pPr>
      <w:ind w:leftChars="2500" w:left="100"/>
    </w:pPr>
    <w:rPr>
      <w:rFonts w:eastAsia="宋体"/>
      <w:sz w:val="19"/>
    </w:rPr>
  </w:style>
  <w:style w:type="character" w:customStyle="1" w:styleId="Charc">
    <w:name w:val="日期 Char"/>
    <w:basedOn w:val="a0"/>
    <w:link w:val="aff3"/>
    <w:uiPriority w:val="99"/>
    <w:rsid w:val="00DE01B5"/>
    <w:rPr>
      <w:rFonts w:ascii="Palatino" w:hAnsi="Palatino"/>
      <w:kern w:val="16"/>
      <w:sz w:val="19"/>
      <w:lang w:eastAsia="en-US"/>
    </w:rPr>
  </w:style>
  <w:style w:type="character" w:customStyle="1" w:styleId="34">
    <w:name w:val="未处理的提及3"/>
    <w:basedOn w:val="a0"/>
    <w:uiPriority w:val="99"/>
    <w:semiHidden/>
    <w:unhideWhenUsed/>
    <w:rsid w:val="00DE01B5"/>
    <w:rPr>
      <w:color w:val="605E5C"/>
      <w:shd w:val="clear" w:color="auto" w:fill="E1DFDD"/>
    </w:rPr>
  </w:style>
  <w:style w:type="character" w:customStyle="1" w:styleId="41">
    <w:name w:val="未处理的提及4"/>
    <w:basedOn w:val="a0"/>
    <w:uiPriority w:val="99"/>
    <w:semiHidden/>
    <w:unhideWhenUsed/>
    <w:rsid w:val="00DE01B5"/>
    <w:rPr>
      <w:color w:val="605E5C"/>
      <w:shd w:val="clear" w:color="auto" w:fill="E1DFDD"/>
    </w:rPr>
  </w:style>
  <w:style w:type="character" w:customStyle="1" w:styleId="51">
    <w:name w:val="未处理的提及5"/>
    <w:basedOn w:val="a0"/>
    <w:uiPriority w:val="99"/>
    <w:semiHidden/>
    <w:unhideWhenUsed/>
    <w:rsid w:val="00DE01B5"/>
    <w:rPr>
      <w:color w:val="605E5C"/>
      <w:shd w:val="clear" w:color="auto" w:fill="E1DFDD"/>
    </w:rPr>
  </w:style>
  <w:style w:type="character" w:customStyle="1" w:styleId="61">
    <w:name w:val="未处理的提及6"/>
    <w:basedOn w:val="a0"/>
    <w:uiPriority w:val="99"/>
    <w:semiHidden/>
    <w:unhideWhenUsed/>
    <w:rsid w:val="00DE01B5"/>
    <w:rPr>
      <w:color w:val="605E5C"/>
      <w:shd w:val="clear" w:color="auto" w:fill="E1DFDD"/>
    </w:rPr>
  </w:style>
  <w:style w:type="character" w:customStyle="1" w:styleId="spelle">
    <w:name w:val="spelle"/>
    <w:basedOn w:val="a0"/>
    <w:rsid w:val="00DE01B5"/>
  </w:style>
  <w:style w:type="character" w:customStyle="1" w:styleId="71">
    <w:name w:val="未处理的提及7"/>
    <w:basedOn w:val="a0"/>
    <w:uiPriority w:val="99"/>
    <w:semiHidden/>
    <w:unhideWhenUsed/>
    <w:rsid w:val="00DE01B5"/>
    <w:rPr>
      <w:color w:val="605E5C"/>
      <w:shd w:val="clear" w:color="auto" w:fill="E1DFDD"/>
    </w:rPr>
  </w:style>
  <w:style w:type="paragraph" w:customStyle="1" w:styleId="src">
    <w:name w:val="src"/>
    <w:basedOn w:val="a"/>
    <w:rsid w:val="00DE01B5"/>
    <w:pPr>
      <w:widowControl/>
      <w:spacing w:before="100" w:beforeAutospacing="1" w:after="100" w:afterAutospacing="1" w:line="240" w:lineRule="auto"/>
      <w:jc w:val="left"/>
    </w:pPr>
    <w:rPr>
      <w:rFonts w:ascii="宋体" w:eastAsia="宋体" w:hAnsi="宋体" w:cs="宋体"/>
      <w:kern w:val="0"/>
      <w:sz w:val="24"/>
      <w:szCs w:val="24"/>
      <w:lang w:eastAsia="zh-CN"/>
    </w:rPr>
  </w:style>
  <w:style w:type="character" w:customStyle="1" w:styleId="transsent">
    <w:name w:val="transsent"/>
    <w:basedOn w:val="a0"/>
    <w:rsid w:val="00DE01B5"/>
  </w:style>
  <w:style w:type="character" w:customStyle="1" w:styleId="Chard">
    <w:name w:val="纯文本 Char"/>
    <w:rsid w:val="00DE01B5"/>
    <w:rPr>
      <w:rFonts w:ascii="宋体" w:hAnsi="Courier New" w:cs="Courier New"/>
      <w:kern w:val="2"/>
      <w:sz w:val="21"/>
      <w:szCs w:val="21"/>
    </w:rPr>
  </w:style>
  <w:style w:type="paragraph" w:styleId="aff4">
    <w:name w:val="endnote text"/>
    <w:basedOn w:val="a"/>
    <w:link w:val="Chare"/>
    <w:unhideWhenUsed/>
    <w:qFormat/>
    <w:rsid w:val="00DE01B5"/>
    <w:pPr>
      <w:snapToGrid w:val="0"/>
      <w:jc w:val="left"/>
    </w:pPr>
    <w:rPr>
      <w:rFonts w:eastAsia="宋体"/>
      <w:sz w:val="19"/>
    </w:rPr>
  </w:style>
  <w:style w:type="character" w:customStyle="1" w:styleId="Chare">
    <w:name w:val="尾注文本 Char"/>
    <w:basedOn w:val="a0"/>
    <w:link w:val="aff4"/>
    <w:qFormat/>
    <w:rsid w:val="00DE01B5"/>
    <w:rPr>
      <w:rFonts w:ascii="Palatino" w:hAnsi="Palatino"/>
      <w:kern w:val="16"/>
      <w:sz w:val="19"/>
      <w:lang w:eastAsia="en-US"/>
    </w:rPr>
  </w:style>
  <w:style w:type="character" w:styleId="aff5">
    <w:name w:val="endnote reference"/>
    <w:basedOn w:val="a0"/>
    <w:uiPriority w:val="99"/>
    <w:unhideWhenUsed/>
    <w:qFormat/>
    <w:rsid w:val="00DE01B5"/>
    <w:rPr>
      <w:vertAlign w:val="superscript"/>
    </w:rPr>
  </w:style>
  <w:style w:type="paragraph" w:customStyle="1" w:styleId="1f">
    <w:name w:val="列表段落1"/>
    <w:basedOn w:val="a"/>
    <w:rsid w:val="00DE01B5"/>
    <w:pPr>
      <w:ind w:firstLineChars="200" w:firstLine="420"/>
    </w:pPr>
    <w:rPr>
      <w:rFonts w:eastAsia="宋体"/>
      <w:sz w:val="19"/>
      <w:szCs w:val="19"/>
      <w:lang w:eastAsia="zh-CN"/>
    </w:rPr>
  </w:style>
  <w:style w:type="character" w:customStyle="1" w:styleId="150">
    <w:name w:val="15"/>
    <w:basedOn w:val="a0"/>
    <w:rsid w:val="00DE01B5"/>
    <w:rPr>
      <w:rFonts w:ascii="Calibri" w:hAnsi="Calibri" w:cs="Calibri" w:hint="default"/>
    </w:rPr>
  </w:style>
  <w:style w:type="paragraph" w:customStyle="1" w:styleId="aff6">
    <w:name w:val="公式"/>
    <w:basedOn w:val="PARAGRAPHnoindent"/>
    <w:qFormat/>
    <w:rsid w:val="00DE01B5"/>
    <w:pPr>
      <w:tabs>
        <w:tab w:val="center" w:pos="4000"/>
        <w:tab w:val="right" w:pos="8000"/>
      </w:tabs>
      <w:spacing w:line="240" w:lineRule="auto"/>
      <w:ind w:firstLineChars="150" w:firstLine="300"/>
    </w:pPr>
    <w:rPr>
      <w:rFonts w:ascii="Times New Roman" w:hAnsi="Times New Roman"/>
    </w:rPr>
  </w:style>
  <w:style w:type="character" w:customStyle="1" w:styleId="81">
    <w:name w:val="未处理的提及8"/>
    <w:basedOn w:val="a0"/>
    <w:uiPriority w:val="99"/>
    <w:semiHidden/>
    <w:unhideWhenUsed/>
    <w:rsid w:val="00DE01B5"/>
    <w:rPr>
      <w:color w:val="605E5C"/>
      <w:shd w:val="clear" w:color="auto" w:fill="E1DFDD"/>
    </w:rPr>
  </w:style>
  <w:style w:type="character" w:customStyle="1" w:styleId="91">
    <w:name w:val="未处理的提及9"/>
    <w:basedOn w:val="a0"/>
    <w:uiPriority w:val="99"/>
    <w:semiHidden/>
    <w:unhideWhenUsed/>
    <w:rsid w:val="00DE01B5"/>
    <w:rPr>
      <w:color w:val="605E5C"/>
      <w:shd w:val="clear" w:color="auto" w:fill="E1DFDD"/>
    </w:rPr>
  </w:style>
  <w:style w:type="paragraph" w:customStyle="1" w:styleId="1f0">
    <w:name w:val="修订1"/>
    <w:hidden/>
    <w:uiPriority w:val="99"/>
    <w:semiHidden/>
    <w:rsid w:val="00DE01B5"/>
    <w:rPr>
      <w:lang w:eastAsia="en-US"/>
    </w:rPr>
  </w:style>
  <w:style w:type="paragraph" w:customStyle="1" w:styleId="AUBiosNoSpace">
    <w:name w:val="AU_Bios_No Space"/>
    <w:basedOn w:val="a"/>
    <w:rsid w:val="00DE01B5"/>
    <w:pPr>
      <w:widowControl/>
      <w:autoSpaceDE w:val="0"/>
      <w:autoSpaceDN w:val="0"/>
      <w:adjustRightInd w:val="0"/>
      <w:spacing w:line="240" w:lineRule="auto"/>
      <w:ind w:firstLine="180"/>
    </w:pPr>
    <w:rPr>
      <w:rFonts w:ascii="Times New Roman" w:eastAsia="等线" w:hAnsi="Times New Roman" w:cs="TimesLTStd-Roman"/>
      <w:kern w:val="0"/>
      <w:sz w:val="16"/>
      <w:szCs w:val="16"/>
    </w:rPr>
  </w:style>
  <w:style w:type="paragraph" w:customStyle="1" w:styleId="msonormal0">
    <w:name w:val="msonormal"/>
    <w:basedOn w:val="a"/>
    <w:qFormat/>
    <w:rsid w:val="00DE01B5"/>
    <w:pPr>
      <w:widowControl/>
      <w:spacing w:before="100" w:beforeAutospacing="1" w:after="100" w:afterAutospacing="1" w:line="240" w:lineRule="auto"/>
      <w:jc w:val="left"/>
    </w:pPr>
    <w:rPr>
      <w:rFonts w:ascii="Arial" w:eastAsia="Arial Unicode MS" w:hAnsi="Arial" w:cs="Arial"/>
      <w:kern w:val="0"/>
      <w:sz w:val="24"/>
      <w:szCs w:val="24"/>
    </w:rPr>
  </w:style>
  <w:style w:type="character" w:customStyle="1" w:styleId="num">
    <w:name w:val="num 字符"/>
    <w:basedOn w:val="a0"/>
    <w:link w:val="num0"/>
    <w:locked/>
    <w:rsid w:val="00DE01B5"/>
    <w:rPr>
      <w:color w:val="000000"/>
      <w:kern w:val="16"/>
      <w:sz w:val="24"/>
      <w:szCs w:val="24"/>
    </w:rPr>
  </w:style>
  <w:style w:type="paragraph" w:customStyle="1" w:styleId="num0">
    <w:name w:val="num"/>
    <w:basedOn w:val="a"/>
    <w:link w:val="num"/>
    <w:qFormat/>
    <w:rsid w:val="00DE01B5"/>
    <w:pPr>
      <w:widowControl/>
      <w:tabs>
        <w:tab w:val="center" w:pos="4800"/>
        <w:tab w:val="right" w:pos="9600"/>
      </w:tabs>
      <w:adjustRightInd w:val="0"/>
      <w:spacing w:line="360" w:lineRule="auto"/>
      <w:ind w:firstLineChars="200" w:firstLine="480"/>
      <w:jc w:val="left"/>
    </w:pPr>
    <w:rPr>
      <w:rFonts w:ascii="Times New Roman" w:eastAsia="宋体" w:hAnsi="Times New Roman"/>
      <w:color w:val="000000"/>
      <w:sz w:val="24"/>
      <w:szCs w:val="24"/>
      <w:lang w:eastAsia="zh-CN"/>
    </w:rPr>
  </w:style>
  <w:style w:type="character" w:customStyle="1" w:styleId="fontstyle31">
    <w:name w:val="fontstyle31"/>
    <w:basedOn w:val="a0"/>
    <w:rsid w:val="00DE01B5"/>
    <w:rPr>
      <w:rFonts w:ascii="宋体" w:eastAsia="宋体" w:hAnsi="宋体" w:hint="eastAsia"/>
      <w:b w:val="0"/>
      <w:bCs w:val="0"/>
      <w:i w:val="0"/>
      <w:iCs w:val="0"/>
      <w:color w:val="000000"/>
      <w:sz w:val="20"/>
      <w:szCs w:val="20"/>
    </w:rPr>
  </w:style>
  <w:style w:type="character" w:customStyle="1" w:styleId="fontstyle21">
    <w:name w:val="fontstyle21"/>
    <w:basedOn w:val="a0"/>
    <w:rsid w:val="00DE01B5"/>
    <w:rPr>
      <w:rFonts w:ascii="AdvP1854" w:hAnsi="AdvP1854" w:hint="default"/>
      <w:b w:val="0"/>
      <w:bCs w:val="0"/>
      <w:i w:val="0"/>
      <w:iCs w:val="0"/>
      <w:color w:val="231F20"/>
      <w:sz w:val="16"/>
      <w:szCs w:val="16"/>
    </w:rPr>
  </w:style>
  <w:style w:type="character" w:customStyle="1" w:styleId="keywords-mean">
    <w:name w:val="keywords-mean"/>
    <w:basedOn w:val="a0"/>
    <w:rsid w:val="00DE01B5"/>
  </w:style>
  <w:style w:type="paragraph" w:customStyle="1" w:styleId="ordinary-output">
    <w:name w:val="ordinary-output"/>
    <w:basedOn w:val="a"/>
    <w:rsid w:val="00DE01B5"/>
    <w:pPr>
      <w:widowControl/>
      <w:spacing w:before="100" w:beforeAutospacing="1" w:after="100" w:afterAutospacing="1" w:line="240" w:lineRule="auto"/>
      <w:jc w:val="left"/>
    </w:pPr>
    <w:rPr>
      <w:rFonts w:ascii="宋体" w:eastAsia="宋体" w:hAnsi="宋体" w:cs="宋体"/>
      <w:kern w:val="0"/>
      <w:sz w:val="24"/>
      <w:szCs w:val="24"/>
      <w:lang w:eastAsia="zh-CN"/>
    </w:rPr>
  </w:style>
  <w:style w:type="character" w:customStyle="1" w:styleId="100">
    <w:name w:val="未处理的提及10"/>
    <w:basedOn w:val="a0"/>
    <w:uiPriority w:val="99"/>
    <w:semiHidden/>
    <w:unhideWhenUsed/>
    <w:rsid w:val="00DE01B5"/>
    <w:rPr>
      <w:color w:val="605E5C"/>
      <w:shd w:val="clear" w:color="auto" w:fill="E1DFDD"/>
    </w:rPr>
  </w:style>
  <w:style w:type="character" w:customStyle="1" w:styleId="aff7">
    <w:name w:val="已访问的超链接"/>
    <w:rsid w:val="00D3107F"/>
    <w:rPr>
      <w:color w:val="800080"/>
      <w:u w:val="single"/>
    </w:rPr>
  </w:style>
  <w:style w:type="paragraph" w:styleId="aff8">
    <w:name w:val="List Bullet"/>
    <w:basedOn w:val="a"/>
    <w:qFormat/>
    <w:rsid w:val="00D3107F"/>
    <w:pPr>
      <w:widowControl/>
      <w:tabs>
        <w:tab w:val="left" w:pos="360"/>
      </w:tabs>
      <w:spacing w:line="340" w:lineRule="atLeast"/>
      <w:ind w:left="200" w:hangingChars="200" w:hanging="200"/>
      <w:contextualSpacing/>
    </w:pPr>
    <w:rPr>
      <w:rFonts w:ascii="Times New Roman" w:hAnsi="Times New Roman"/>
      <w:color w:val="000000"/>
      <w:kern w:val="0"/>
      <w:sz w:val="24"/>
      <w:lang w:eastAsia="de-DE"/>
    </w:rPr>
  </w:style>
  <w:style w:type="paragraph" w:styleId="aff9">
    <w:name w:val="List"/>
    <w:basedOn w:val="a"/>
    <w:qFormat/>
    <w:rsid w:val="00D3107F"/>
    <w:pPr>
      <w:widowControl/>
      <w:spacing w:line="340" w:lineRule="atLeast"/>
      <w:ind w:left="200" w:hangingChars="200" w:hanging="200"/>
      <w:contextualSpacing/>
    </w:pPr>
    <w:rPr>
      <w:rFonts w:ascii="Times New Roman" w:hAnsi="Times New Roman"/>
      <w:color w:val="000000"/>
      <w:kern w:val="0"/>
      <w:sz w:val="24"/>
      <w:lang w:eastAsia="de-DE"/>
    </w:rPr>
  </w:style>
  <w:style w:type="paragraph" w:styleId="affa">
    <w:name w:val="table of figures"/>
    <w:basedOn w:val="a"/>
    <w:next w:val="a"/>
    <w:qFormat/>
    <w:rsid w:val="00D3107F"/>
    <w:pPr>
      <w:widowControl/>
      <w:tabs>
        <w:tab w:val="left" w:pos="374"/>
      </w:tabs>
      <w:snapToGrid w:val="0"/>
      <w:spacing w:line="220" w:lineRule="exact"/>
    </w:pPr>
    <w:rPr>
      <w:rFonts w:ascii="Times New Roman" w:hAnsi="Times New Roman"/>
      <w:color w:val="000000"/>
      <w:kern w:val="0"/>
      <w:sz w:val="16"/>
      <w:szCs w:val="16"/>
      <w:lang w:eastAsia="de-DE"/>
    </w:rPr>
  </w:style>
  <w:style w:type="character" w:styleId="affb">
    <w:name w:val="line number"/>
    <w:basedOn w:val="a0"/>
    <w:rsid w:val="00D3107F"/>
  </w:style>
  <w:style w:type="character" w:customStyle="1" w:styleId="26">
    <w:name w:val="已访问的超链接2"/>
    <w:qFormat/>
    <w:rsid w:val="00D3107F"/>
    <w:rPr>
      <w:color w:val="800080"/>
      <w:u w:val="single"/>
    </w:rPr>
  </w:style>
  <w:style w:type="paragraph" w:customStyle="1" w:styleId="z-2">
    <w:name w:val="z-窗体底端2"/>
    <w:basedOn w:val="a"/>
    <w:next w:val="a"/>
    <w:qFormat/>
    <w:rsid w:val="00D3107F"/>
    <w:pPr>
      <w:widowControl/>
      <w:pBdr>
        <w:top w:val="single" w:sz="6" w:space="1" w:color="auto"/>
      </w:pBdr>
      <w:spacing w:line="240" w:lineRule="auto"/>
      <w:jc w:val="center"/>
    </w:pPr>
    <w:rPr>
      <w:rFonts w:ascii="Arial" w:eastAsia="Arial Unicode MS" w:hAnsi="Arial" w:cs="Arial"/>
      <w:vanish/>
      <w:kern w:val="0"/>
      <w:sz w:val="16"/>
      <w:szCs w:val="16"/>
      <w:lang w:eastAsia="zh-CN"/>
    </w:rPr>
  </w:style>
  <w:style w:type="paragraph" w:customStyle="1" w:styleId="z-20">
    <w:name w:val="z-窗体顶端2"/>
    <w:basedOn w:val="a"/>
    <w:next w:val="a"/>
    <w:qFormat/>
    <w:rsid w:val="00D3107F"/>
    <w:pPr>
      <w:widowControl/>
      <w:pBdr>
        <w:bottom w:val="single" w:sz="6" w:space="1" w:color="auto"/>
      </w:pBdr>
      <w:spacing w:line="240" w:lineRule="auto"/>
      <w:jc w:val="center"/>
    </w:pPr>
    <w:rPr>
      <w:rFonts w:ascii="Arial" w:eastAsia="Arial Unicode MS" w:hAnsi="Arial" w:cs="Arial"/>
      <w:vanish/>
      <w:kern w:val="0"/>
      <w:sz w:val="16"/>
      <w:szCs w:val="16"/>
      <w:lang w:eastAsia="zh-CN"/>
    </w:rPr>
  </w:style>
  <w:style w:type="character" w:customStyle="1" w:styleId="TITLECharChar">
    <w:name w:val="TITLE Char Char"/>
    <w:link w:val="11"/>
    <w:qFormat/>
    <w:rsid w:val="00D3107F"/>
    <w:rPr>
      <w:rFonts w:eastAsia="Times New Roman"/>
      <w:b/>
      <w:snapToGrid w:val="0"/>
      <w:sz w:val="36"/>
      <w:lang w:eastAsia="en-US"/>
    </w:rPr>
  </w:style>
  <w:style w:type="character" w:customStyle="1" w:styleId="Char12">
    <w:name w:val="批注主题 Char1"/>
    <w:basedOn w:val="Char9"/>
    <w:rsid w:val="00D3107F"/>
    <w:rPr>
      <w:rFonts w:ascii="Times New Roman" w:eastAsia="宋体" w:hAnsi="Times New Roman" w:cs="Times New Roman"/>
      <w:b/>
      <w:bCs/>
      <w:kern w:val="0"/>
      <w:sz w:val="20"/>
      <w:szCs w:val="20"/>
      <w:lang w:eastAsia="en-US"/>
    </w:rPr>
  </w:style>
  <w:style w:type="character" w:customStyle="1" w:styleId="Char13">
    <w:name w:val="批注文字 Char1"/>
    <w:qFormat/>
    <w:rsid w:val="00D3107F"/>
    <w:rPr>
      <w:rFonts w:ascii="Tahoma" w:hAnsi="Tahoma" w:cs="Tahoma"/>
      <w:color w:val="000000"/>
      <w:kern w:val="16"/>
      <w:sz w:val="16"/>
      <w:lang w:eastAsia="en-US"/>
    </w:rPr>
  </w:style>
  <w:style w:type="character" w:customStyle="1" w:styleId="emphasistypeitalic">
    <w:name w:val="emphasistypeitalic"/>
    <w:qFormat/>
    <w:rsid w:val="00D3107F"/>
  </w:style>
  <w:style w:type="character" w:customStyle="1" w:styleId="inlineequation">
    <w:name w:val="inlineequation"/>
    <w:qFormat/>
    <w:rsid w:val="00D3107F"/>
  </w:style>
  <w:style w:type="table" w:customStyle="1" w:styleId="affc">
    <w:name w:val="图表"/>
    <w:basedOn w:val="a1"/>
    <w:uiPriority w:val="99"/>
    <w:rsid w:val="00D3107F"/>
    <w:tblPr/>
  </w:style>
  <w:style w:type="paragraph" w:customStyle="1" w:styleId="affd">
    <w:name w:val="图片"/>
    <w:basedOn w:val="a"/>
    <w:link w:val="Charf"/>
    <w:qFormat/>
    <w:rsid w:val="00D3107F"/>
    <w:pPr>
      <w:spacing w:line="240" w:lineRule="auto"/>
      <w:jc w:val="center"/>
    </w:pPr>
    <w:rPr>
      <w:rFonts w:eastAsia="宋体"/>
      <w:sz w:val="19"/>
    </w:rPr>
  </w:style>
  <w:style w:type="character" w:customStyle="1" w:styleId="Charf">
    <w:name w:val="图片 Char"/>
    <w:basedOn w:val="a0"/>
    <w:link w:val="affd"/>
    <w:qFormat/>
    <w:rsid w:val="00D3107F"/>
    <w:rPr>
      <w:rFonts w:ascii="Palatino" w:hAnsi="Palatino"/>
      <w:kern w:val="16"/>
      <w:sz w:val="19"/>
      <w:lang w:eastAsia="en-US"/>
    </w:rPr>
  </w:style>
  <w:style w:type="paragraph" w:customStyle="1" w:styleId="affe">
    <w:name w:val="图片题注"/>
    <w:basedOn w:val="aff1"/>
    <w:link w:val="Charf0"/>
    <w:qFormat/>
    <w:rsid w:val="00D3107F"/>
    <w:pPr>
      <w:spacing w:beforeLines="50" w:before="120" w:afterLines="50" w:after="120" w:line="240" w:lineRule="auto"/>
      <w:jc w:val="center"/>
    </w:pPr>
    <w:rPr>
      <w:rFonts w:eastAsia="Times New Roman"/>
      <w:noProof/>
      <w:color w:val="000000" w:themeColor="text1"/>
    </w:rPr>
  </w:style>
  <w:style w:type="character" w:customStyle="1" w:styleId="Charb">
    <w:name w:val="题注 Char"/>
    <w:basedOn w:val="a0"/>
    <w:link w:val="aff1"/>
    <w:qFormat/>
    <w:rsid w:val="00D3107F"/>
    <w:rPr>
      <w:rFonts w:asciiTheme="majorHAnsi" w:eastAsia="黑体" w:hAnsiTheme="majorHAnsi" w:cstheme="majorBidi"/>
      <w:kern w:val="16"/>
      <w:lang w:eastAsia="en-US"/>
    </w:rPr>
  </w:style>
  <w:style w:type="character" w:customStyle="1" w:styleId="Charf0">
    <w:name w:val="图片题注 Char"/>
    <w:basedOn w:val="Charb"/>
    <w:link w:val="affe"/>
    <w:rsid w:val="00D3107F"/>
    <w:rPr>
      <w:rFonts w:asciiTheme="majorHAnsi" w:eastAsia="Times New Roman" w:hAnsiTheme="majorHAnsi" w:cstheme="majorBidi"/>
      <w:noProof/>
      <w:color w:val="000000" w:themeColor="text1"/>
      <w:kern w:val="16"/>
      <w:lang w:eastAsia="en-US"/>
    </w:rPr>
  </w:style>
  <w:style w:type="table" w:customStyle="1" w:styleId="Mdeck5tablebodythreelines">
    <w:name w:val="M_deck_5_table_body_three_lines"/>
    <w:basedOn w:val="a1"/>
    <w:uiPriority w:val="99"/>
    <w:qFormat/>
    <w:rsid w:val="00D3107F"/>
    <w:pPr>
      <w:adjustRightInd w:val="0"/>
      <w:snapToGrid w:val="0"/>
      <w:spacing w:line="300" w:lineRule="exact"/>
      <w:jc w:val="center"/>
    </w:pPr>
    <w:rPr>
      <w:rFonts w:eastAsiaTheme="minorEastAsia"/>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42tablebody">
    <w:name w:val="MDPI_4.2_table_body"/>
    <w:qFormat/>
    <w:rsid w:val="00D3107F"/>
    <w:pPr>
      <w:adjustRightInd w:val="0"/>
      <w:snapToGrid w:val="0"/>
    </w:pPr>
    <w:rPr>
      <w:rFonts w:ascii="Palatino Linotype" w:eastAsia="Times New Roman" w:hAnsi="Palatino Linotype" w:cstheme="minorBidi"/>
      <w:snapToGrid w:val="0"/>
      <w:color w:val="000000"/>
      <w:lang w:eastAsia="de-DE" w:bidi="en-US"/>
    </w:rPr>
  </w:style>
  <w:style w:type="paragraph" w:customStyle="1" w:styleId="MDPI11articletype">
    <w:name w:val="MDPI_1.1_article_type"/>
    <w:basedOn w:val="MDPI31text"/>
    <w:next w:val="MDPI12title"/>
    <w:qFormat/>
    <w:rsid w:val="00D3107F"/>
    <w:pPr>
      <w:spacing w:before="240" w:line="240" w:lineRule="auto"/>
      <w:ind w:firstLine="0"/>
      <w:jc w:val="left"/>
    </w:pPr>
    <w:rPr>
      <w:i/>
    </w:rPr>
  </w:style>
  <w:style w:type="paragraph" w:customStyle="1" w:styleId="MDPI12title">
    <w:name w:val="MDPI_1.2_title"/>
    <w:next w:val="MDPI13authornames"/>
    <w:qFormat/>
    <w:rsid w:val="00D3107F"/>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D3107F"/>
    <w:pPr>
      <w:spacing w:after="120"/>
      <w:ind w:firstLine="0"/>
      <w:jc w:val="left"/>
    </w:pPr>
    <w:rPr>
      <w:b/>
      <w:snapToGrid/>
    </w:rPr>
  </w:style>
  <w:style w:type="paragraph" w:customStyle="1" w:styleId="MDPI14history">
    <w:name w:val="MDPI_1.4_history"/>
    <w:basedOn w:val="MDPI62Acknowledgments"/>
    <w:next w:val="MDPI15academiceditor"/>
    <w:qFormat/>
    <w:rsid w:val="00D3107F"/>
    <w:pPr>
      <w:ind w:left="113"/>
      <w:jc w:val="left"/>
    </w:pPr>
    <w:rPr>
      <w:snapToGrid/>
    </w:rPr>
  </w:style>
  <w:style w:type="paragraph" w:customStyle="1" w:styleId="MDPI62Acknowledgments">
    <w:name w:val="MDPI_6.2_Acknowledgments"/>
    <w:qFormat/>
    <w:rsid w:val="00D3107F"/>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15academiceditor">
    <w:name w:val="MDPI_1.5_academic_editor"/>
    <w:basedOn w:val="MDPI62Acknowledgments"/>
    <w:qFormat/>
    <w:rsid w:val="00D3107F"/>
    <w:pPr>
      <w:spacing w:before="0" w:after="120"/>
      <w:ind w:left="113"/>
      <w:jc w:val="left"/>
    </w:pPr>
    <w:rPr>
      <w:snapToGrid/>
      <w:szCs w:val="22"/>
    </w:rPr>
  </w:style>
  <w:style w:type="paragraph" w:customStyle="1" w:styleId="MDPI16affiliation">
    <w:name w:val="MDPI_1.6_affiliation"/>
    <w:basedOn w:val="MDPI62Acknowledgments"/>
    <w:qFormat/>
    <w:rsid w:val="00D3107F"/>
    <w:pPr>
      <w:spacing w:before="0"/>
      <w:ind w:left="311" w:hanging="198"/>
      <w:jc w:val="left"/>
    </w:pPr>
    <w:rPr>
      <w:snapToGrid/>
      <w:szCs w:val="18"/>
    </w:rPr>
  </w:style>
  <w:style w:type="paragraph" w:customStyle="1" w:styleId="MDPI17abstract">
    <w:name w:val="MDPI_1.7_abstract"/>
    <w:basedOn w:val="MDPI31text"/>
    <w:next w:val="MDPI18keywords"/>
    <w:qFormat/>
    <w:rsid w:val="00D3107F"/>
    <w:pPr>
      <w:spacing w:before="240"/>
      <w:ind w:left="113" w:firstLine="0"/>
    </w:pPr>
    <w:rPr>
      <w:snapToGrid/>
    </w:rPr>
  </w:style>
  <w:style w:type="paragraph" w:customStyle="1" w:styleId="MDPI18keywords">
    <w:name w:val="MDPI_1.8_keywords"/>
    <w:basedOn w:val="MDPI31text"/>
    <w:next w:val="MDPI19classification"/>
    <w:qFormat/>
    <w:rsid w:val="00D3107F"/>
    <w:pPr>
      <w:spacing w:before="240"/>
      <w:ind w:left="113" w:firstLine="0"/>
    </w:pPr>
  </w:style>
  <w:style w:type="paragraph" w:customStyle="1" w:styleId="MDPI19classification">
    <w:name w:val="MDPI_1.9_classification"/>
    <w:basedOn w:val="MDPI31text"/>
    <w:qFormat/>
    <w:rsid w:val="00D3107F"/>
    <w:pPr>
      <w:spacing w:before="240"/>
      <w:ind w:left="113" w:firstLine="0"/>
    </w:pPr>
    <w:rPr>
      <w:b/>
      <w:snapToGrid/>
    </w:rPr>
  </w:style>
  <w:style w:type="paragraph" w:customStyle="1" w:styleId="MDPI19line">
    <w:name w:val="MDPI_1.9_line"/>
    <w:basedOn w:val="MDPI31text"/>
    <w:qFormat/>
    <w:rsid w:val="00D3107F"/>
    <w:pPr>
      <w:pBdr>
        <w:bottom w:val="single" w:sz="6" w:space="1" w:color="auto"/>
      </w:pBdr>
      <w:ind w:firstLine="0"/>
    </w:pPr>
    <w:rPr>
      <w:rFonts w:cstheme="minorBidi"/>
      <w:snapToGrid/>
      <w:szCs w:val="24"/>
    </w:rPr>
  </w:style>
  <w:style w:type="paragraph" w:customStyle="1" w:styleId="M1stheader">
    <w:name w:val="M_1stheader"/>
    <w:basedOn w:val="a"/>
    <w:qFormat/>
    <w:rsid w:val="00D3107F"/>
    <w:pPr>
      <w:widowControl/>
      <w:tabs>
        <w:tab w:val="center" w:pos="4320"/>
        <w:tab w:val="right" w:pos="8640"/>
      </w:tabs>
      <w:spacing w:line="340" w:lineRule="atLeast"/>
      <w:ind w:right="360"/>
      <w:outlineLvl w:val="0"/>
    </w:pPr>
    <w:rPr>
      <w:rFonts w:ascii="Times New Roman" w:hAnsi="Times New Roman"/>
      <w:i/>
      <w:color w:val="000000"/>
      <w:kern w:val="0"/>
      <w:sz w:val="24"/>
      <w:lang w:eastAsia="de-DE"/>
    </w:rPr>
  </w:style>
  <w:style w:type="paragraph" w:customStyle="1" w:styleId="Mabstract">
    <w:name w:val="M_abstract"/>
    <w:basedOn w:val="Mdeck4text"/>
    <w:next w:val="Mdeck3keywords"/>
    <w:uiPriority w:val="99"/>
    <w:qFormat/>
    <w:rsid w:val="00D3107F"/>
    <w:pPr>
      <w:spacing w:before="240"/>
      <w:ind w:left="113" w:right="505" w:firstLine="0"/>
    </w:pPr>
  </w:style>
  <w:style w:type="paragraph" w:customStyle="1" w:styleId="Mdeck4text">
    <w:name w:val="M_deck_4_text"/>
    <w:qFormat/>
    <w:rsid w:val="00D3107F"/>
    <w:pPr>
      <w:kinsoku w:val="0"/>
      <w:overflowPunct w:val="0"/>
      <w:autoSpaceDE w:val="0"/>
      <w:autoSpaceDN w:val="0"/>
      <w:adjustRightInd w:val="0"/>
      <w:snapToGrid w:val="0"/>
      <w:spacing w:line="320" w:lineRule="atLeast"/>
      <w:ind w:firstLine="425"/>
      <w:jc w:val="both"/>
    </w:pPr>
    <w:rPr>
      <w:rFonts w:ascii="Minion Pro" w:eastAsia="Times New Roman" w:hAnsi="Minion Pro" w:cstheme="minorBidi"/>
      <w:snapToGrid w:val="0"/>
      <w:color w:val="000000"/>
      <w:sz w:val="24"/>
      <w:lang w:eastAsia="de-DE" w:bidi="en-US"/>
    </w:rPr>
  </w:style>
  <w:style w:type="paragraph" w:customStyle="1" w:styleId="Mdeck3keywords">
    <w:name w:val="M_deck_3_keywords"/>
    <w:basedOn w:val="Mdeck4text"/>
    <w:next w:val="a"/>
    <w:qFormat/>
    <w:rsid w:val="00D3107F"/>
    <w:pPr>
      <w:spacing w:before="240"/>
      <w:ind w:left="113" w:firstLine="0"/>
    </w:pPr>
  </w:style>
  <w:style w:type="paragraph" w:customStyle="1" w:styleId="MAcknow">
    <w:name w:val="M_Acknow"/>
    <w:basedOn w:val="a"/>
    <w:qFormat/>
    <w:rsid w:val="00D3107F"/>
    <w:pPr>
      <w:widowControl/>
      <w:spacing w:before="120" w:line="240" w:lineRule="atLeast"/>
    </w:pPr>
    <w:rPr>
      <w:rFonts w:ascii="Minion Pro" w:hAnsi="Minion Pro"/>
      <w:color w:val="000000" w:themeColor="text1"/>
      <w:kern w:val="0"/>
      <w:sz w:val="24"/>
      <w:lang w:eastAsia="de-DE"/>
    </w:rPr>
  </w:style>
  <w:style w:type="paragraph" w:customStyle="1" w:styleId="Maddress">
    <w:name w:val="M_address"/>
    <w:basedOn w:val="a"/>
    <w:qFormat/>
    <w:rsid w:val="00D3107F"/>
    <w:pPr>
      <w:widowControl/>
      <w:spacing w:before="240" w:line="340" w:lineRule="atLeast"/>
    </w:pPr>
    <w:rPr>
      <w:rFonts w:ascii="Times New Roman" w:hAnsi="Times New Roman"/>
      <w:color w:val="000000"/>
      <w:kern w:val="0"/>
      <w:sz w:val="24"/>
      <w:lang w:eastAsia="de-DE"/>
    </w:rPr>
  </w:style>
  <w:style w:type="paragraph" w:customStyle="1" w:styleId="Mauthor">
    <w:name w:val="M_author"/>
    <w:basedOn w:val="a"/>
    <w:qFormat/>
    <w:rsid w:val="00D3107F"/>
    <w:pPr>
      <w:widowControl/>
      <w:spacing w:before="240" w:after="240" w:line="340" w:lineRule="exact"/>
    </w:pPr>
    <w:rPr>
      <w:rFonts w:ascii="Times New Roman" w:hAnsi="Times New Roman"/>
      <w:b/>
      <w:color w:val="000000"/>
      <w:kern w:val="0"/>
      <w:sz w:val="24"/>
      <w:lang w:val="it-IT" w:eastAsia="de-DE"/>
    </w:rPr>
  </w:style>
  <w:style w:type="paragraph" w:customStyle="1" w:styleId="MCaption">
    <w:name w:val="M_Caption"/>
    <w:basedOn w:val="a"/>
    <w:rsid w:val="00D3107F"/>
    <w:pPr>
      <w:widowControl/>
      <w:spacing w:before="240" w:after="240" w:line="340" w:lineRule="atLeast"/>
      <w:jc w:val="center"/>
    </w:pPr>
    <w:rPr>
      <w:rFonts w:ascii="Times New Roman" w:hAnsi="Times New Roman"/>
      <w:color w:val="000000"/>
      <w:kern w:val="0"/>
      <w:sz w:val="24"/>
      <w:lang w:eastAsia="de-DE"/>
    </w:rPr>
  </w:style>
  <w:style w:type="paragraph" w:customStyle="1" w:styleId="MCopyright">
    <w:name w:val="M_Copyright"/>
    <w:basedOn w:val="Mdeck8references"/>
    <w:qFormat/>
    <w:rsid w:val="00D3107F"/>
    <w:pPr>
      <w:spacing w:line="260" w:lineRule="atLeast"/>
      <w:ind w:left="782" w:hanging="425"/>
    </w:pPr>
    <w:rPr>
      <w:szCs w:val="20"/>
    </w:rPr>
  </w:style>
  <w:style w:type="paragraph" w:customStyle="1" w:styleId="Mdeck1articletitle">
    <w:name w:val="M_deck_1_article_title"/>
    <w:next w:val="Mdeck2authorname"/>
    <w:qFormat/>
    <w:rsid w:val="00D3107F"/>
    <w:pPr>
      <w:kinsoku w:val="0"/>
      <w:overflowPunct w:val="0"/>
      <w:autoSpaceDE w:val="0"/>
      <w:autoSpaceDN w:val="0"/>
      <w:adjustRightInd w:val="0"/>
      <w:snapToGrid w:val="0"/>
      <w:spacing w:after="240" w:line="400" w:lineRule="exact"/>
    </w:pPr>
    <w:rPr>
      <w:rFonts w:ascii="Minion Pro" w:eastAsia="Times New Roman" w:hAnsi="Minion Pro" w:cstheme="minorBidi"/>
      <w:b/>
      <w:snapToGrid w:val="0"/>
      <w:color w:val="000000"/>
      <w:sz w:val="36"/>
      <w:lang w:eastAsia="de-DE" w:bidi="en-US"/>
    </w:rPr>
  </w:style>
  <w:style w:type="paragraph" w:customStyle="1" w:styleId="Mdeck2authorname">
    <w:name w:val="M_deck_2_author_name"/>
    <w:next w:val="Mdeck3publcationhistory"/>
    <w:qFormat/>
    <w:rsid w:val="00D3107F"/>
    <w:pPr>
      <w:kinsoku w:val="0"/>
      <w:overflowPunct w:val="0"/>
      <w:autoSpaceDE w:val="0"/>
      <w:autoSpaceDN w:val="0"/>
      <w:adjustRightInd w:val="0"/>
      <w:snapToGrid w:val="0"/>
      <w:spacing w:before="240" w:after="120" w:line="320" w:lineRule="atLeast"/>
    </w:pPr>
    <w:rPr>
      <w:rFonts w:eastAsia="Times New Roman" w:cstheme="minorBidi"/>
      <w:b/>
      <w:snapToGrid w:val="0"/>
      <w:color w:val="000000"/>
      <w:sz w:val="22"/>
      <w:lang w:eastAsia="de-DE" w:bidi="en-US"/>
    </w:rPr>
  </w:style>
  <w:style w:type="paragraph" w:customStyle="1" w:styleId="Mdeck3publcationhistory">
    <w:name w:val="M_deck_3_publcation_history"/>
    <w:next w:val="a"/>
    <w:qFormat/>
    <w:rsid w:val="00D3107F"/>
    <w:pPr>
      <w:widowControl w:val="0"/>
      <w:kinsoku w:val="0"/>
      <w:overflowPunct w:val="0"/>
      <w:autoSpaceDE w:val="0"/>
      <w:autoSpaceDN w:val="0"/>
      <w:adjustRightInd w:val="0"/>
      <w:snapToGrid w:val="0"/>
      <w:spacing w:before="240" w:line="340" w:lineRule="atLeast"/>
      <w:ind w:left="113"/>
    </w:pPr>
    <w:rPr>
      <w:rFonts w:eastAsia="Times New Roman" w:cstheme="minorBidi"/>
      <w:i/>
      <w:snapToGrid w:val="0"/>
      <w:color w:val="000000"/>
      <w:sz w:val="24"/>
      <w:lang w:eastAsia="de-DE" w:bidi="en-US"/>
    </w:rPr>
  </w:style>
  <w:style w:type="paragraph" w:customStyle="1" w:styleId="Mdeck1articletype">
    <w:name w:val="M_deck_1_article_type"/>
    <w:basedOn w:val="Mdeck4text"/>
    <w:next w:val="Mdeck1articletitle"/>
    <w:qFormat/>
    <w:rsid w:val="00D3107F"/>
    <w:pPr>
      <w:widowControl w:val="0"/>
      <w:spacing w:before="120" w:after="120" w:line="240" w:lineRule="auto"/>
      <w:ind w:firstLine="0"/>
      <w:jc w:val="left"/>
    </w:pPr>
    <w:rPr>
      <w:rFonts w:cs="Times New Roman"/>
      <w:i/>
      <w:sz w:val="20"/>
      <w:szCs w:val="24"/>
    </w:rPr>
  </w:style>
  <w:style w:type="paragraph" w:customStyle="1" w:styleId="Mdeck2authoraffiliation">
    <w:name w:val="M_deck_2_author_affiliation"/>
    <w:qFormat/>
    <w:rsid w:val="00D3107F"/>
    <w:pPr>
      <w:widowControl w:val="0"/>
      <w:kinsoku w:val="0"/>
      <w:overflowPunct w:val="0"/>
      <w:autoSpaceDE w:val="0"/>
      <w:autoSpaceDN w:val="0"/>
      <w:adjustRightInd w:val="0"/>
      <w:snapToGrid w:val="0"/>
      <w:spacing w:line="340" w:lineRule="atLeast"/>
      <w:ind w:left="311" w:hanging="198"/>
    </w:pPr>
    <w:rPr>
      <w:rFonts w:eastAsia="Times New Roman" w:cstheme="minorBidi"/>
      <w:snapToGrid w:val="0"/>
      <w:color w:val="000000"/>
      <w:sz w:val="24"/>
      <w:lang w:eastAsia="de-DE" w:bidi="en-US"/>
    </w:rPr>
  </w:style>
  <w:style w:type="paragraph" w:customStyle="1" w:styleId="Mdeck2authorcorrespondence">
    <w:name w:val="M_deck_2_author_correspondence"/>
    <w:qFormat/>
    <w:rsid w:val="00D3107F"/>
    <w:pPr>
      <w:kinsoku w:val="0"/>
      <w:overflowPunct w:val="0"/>
      <w:autoSpaceDE w:val="0"/>
      <w:autoSpaceDN w:val="0"/>
      <w:adjustRightInd w:val="0"/>
      <w:snapToGrid w:val="0"/>
      <w:spacing w:line="200" w:lineRule="atLeast"/>
      <w:ind w:left="311" w:hanging="198"/>
    </w:pPr>
    <w:rPr>
      <w:rFonts w:ascii="Palatino Linotype" w:eastAsia="Times New Roman" w:hAnsi="Palatino Linotype" w:cstheme="minorBidi"/>
      <w:snapToGrid w:val="0"/>
      <w:color w:val="000000"/>
      <w:sz w:val="18"/>
      <w:lang w:eastAsia="de-DE" w:bidi="en-US"/>
    </w:rPr>
  </w:style>
  <w:style w:type="paragraph" w:customStyle="1" w:styleId="Mdeck3abstract">
    <w:name w:val="M_deck_3_abstract"/>
    <w:basedOn w:val="Mdeck4text"/>
    <w:next w:val="Mdeck3keywords"/>
    <w:qFormat/>
    <w:rsid w:val="00D3107F"/>
    <w:pPr>
      <w:widowControl w:val="0"/>
      <w:spacing w:before="240" w:after="240" w:line="340" w:lineRule="atLeast"/>
      <w:ind w:left="113" w:right="567"/>
    </w:pPr>
    <w:rPr>
      <w:snapToGrid/>
    </w:rPr>
  </w:style>
  <w:style w:type="paragraph" w:customStyle="1" w:styleId="Mdeck4heading1">
    <w:name w:val="M_deck_4_heading_1"/>
    <w:basedOn w:val="MHeading3"/>
    <w:next w:val="a"/>
    <w:qFormat/>
    <w:rsid w:val="00D3107F"/>
    <w:pPr>
      <w:spacing w:line="340" w:lineRule="atLeast"/>
      <w:outlineLvl w:val="0"/>
    </w:pPr>
    <w:rPr>
      <w:b/>
      <w:snapToGrid/>
    </w:rPr>
  </w:style>
  <w:style w:type="paragraph" w:customStyle="1" w:styleId="MHeading3">
    <w:name w:val="M_Heading3"/>
    <w:basedOn w:val="Mdeck4text"/>
    <w:qFormat/>
    <w:rsid w:val="00D3107F"/>
    <w:pPr>
      <w:spacing w:before="240" w:after="120"/>
    </w:pPr>
  </w:style>
  <w:style w:type="paragraph" w:customStyle="1" w:styleId="Mdeck4heading2">
    <w:name w:val="M_deck_4_heading_2"/>
    <w:basedOn w:val="MHeading3"/>
    <w:next w:val="a"/>
    <w:qFormat/>
    <w:rsid w:val="00D3107F"/>
    <w:pPr>
      <w:outlineLvl w:val="1"/>
    </w:pPr>
    <w:rPr>
      <w:i/>
      <w:snapToGrid/>
    </w:rPr>
  </w:style>
  <w:style w:type="paragraph" w:customStyle="1" w:styleId="Mdeck4heading3">
    <w:name w:val="M_deck_4_heading_3"/>
    <w:basedOn w:val="Mdeck4text"/>
    <w:next w:val="a"/>
    <w:qFormat/>
    <w:rsid w:val="00D3107F"/>
    <w:pPr>
      <w:spacing w:before="240" w:after="120" w:line="340" w:lineRule="atLeast"/>
      <w:ind w:firstLineChars="50" w:firstLine="50"/>
      <w:outlineLvl w:val="2"/>
    </w:pPr>
    <w:rPr>
      <w:snapToGrid/>
    </w:rPr>
  </w:style>
  <w:style w:type="paragraph" w:customStyle="1" w:styleId="Mdeck4textbulletlist">
    <w:name w:val="M_deck_4_text_bullet_list"/>
    <w:basedOn w:val="Mdeck4text"/>
    <w:qFormat/>
    <w:rsid w:val="00D3107F"/>
    <w:pPr>
      <w:numPr>
        <w:numId w:val="16"/>
      </w:numPr>
      <w:spacing w:before="120" w:after="120" w:line="340" w:lineRule="atLeast"/>
    </w:pPr>
    <w:rPr>
      <w:snapToGrid/>
    </w:rPr>
  </w:style>
  <w:style w:type="paragraph" w:customStyle="1" w:styleId="Mdeck4textfirstlinezero">
    <w:name w:val="M_deck_4_text_firstline_zero"/>
    <w:basedOn w:val="Mdeck4text"/>
    <w:next w:val="Mdeck4text"/>
    <w:qFormat/>
    <w:rsid w:val="00D3107F"/>
    <w:pPr>
      <w:ind w:firstLine="0"/>
    </w:pPr>
    <w:rPr>
      <w:szCs w:val="24"/>
    </w:rPr>
  </w:style>
  <w:style w:type="paragraph" w:customStyle="1" w:styleId="MFigure">
    <w:name w:val="M_Figure"/>
    <w:qFormat/>
    <w:rsid w:val="00D3107F"/>
    <w:pPr>
      <w:jc w:val="center"/>
    </w:pPr>
    <w:rPr>
      <w:rFonts w:ascii="Minion Pro" w:eastAsia="Times New Roman" w:hAnsi="Minion Pro" w:cstheme="minorBidi"/>
      <w:color w:val="000000" w:themeColor="text1"/>
      <w:kern w:val="2"/>
      <w:sz w:val="24"/>
    </w:rPr>
  </w:style>
  <w:style w:type="paragraph" w:customStyle="1" w:styleId="Mdeck4textlist">
    <w:name w:val="M_deck_4_text_list"/>
    <w:basedOn w:val="MFigure"/>
    <w:qFormat/>
    <w:rsid w:val="00D3107F"/>
    <w:rPr>
      <w:i/>
    </w:rPr>
  </w:style>
  <w:style w:type="paragraph" w:customStyle="1" w:styleId="Mdeck4textlrindent">
    <w:name w:val="M_deck_4_text_lr_indent"/>
    <w:basedOn w:val="Mdeck4text"/>
    <w:qFormat/>
    <w:rsid w:val="00D3107F"/>
    <w:pPr>
      <w:spacing w:line="260" w:lineRule="atLeast"/>
      <w:ind w:left="567" w:right="567" w:firstLine="0"/>
    </w:pPr>
  </w:style>
  <w:style w:type="paragraph" w:customStyle="1" w:styleId="Mdeck4textnumberedlist">
    <w:name w:val="M_deck_4_text_numbered_list"/>
    <w:basedOn w:val="Mdeck4text"/>
    <w:qFormat/>
    <w:rsid w:val="00D3107F"/>
    <w:pPr>
      <w:numPr>
        <w:numId w:val="17"/>
      </w:numPr>
      <w:spacing w:before="120" w:after="120" w:line="340" w:lineRule="atLeast"/>
    </w:pPr>
    <w:rPr>
      <w:snapToGrid/>
    </w:rPr>
  </w:style>
  <w:style w:type="paragraph" w:customStyle="1" w:styleId="Mdeck5tablebody">
    <w:name w:val="M_deck_5_table_body"/>
    <w:qFormat/>
    <w:rsid w:val="00D3107F"/>
    <w:pPr>
      <w:kinsoku w:val="0"/>
      <w:overflowPunct w:val="0"/>
      <w:autoSpaceDE w:val="0"/>
      <w:autoSpaceDN w:val="0"/>
      <w:adjustRightInd w:val="0"/>
      <w:snapToGrid w:val="0"/>
      <w:jc w:val="center"/>
    </w:pPr>
    <w:rPr>
      <w:rFonts w:ascii="Minion Pro" w:eastAsia="Times New Roman" w:hAnsi="Minion Pro" w:cstheme="minorBidi"/>
      <w:snapToGrid w:val="0"/>
      <w:color w:val="000000"/>
      <w:lang w:eastAsia="de-DE" w:bidi="en-US"/>
    </w:rPr>
  </w:style>
  <w:style w:type="paragraph" w:customStyle="1" w:styleId="Mdeck5tablecaption">
    <w:name w:val="M_deck_5_table_caption"/>
    <w:qFormat/>
    <w:rsid w:val="00D3107F"/>
    <w:pPr>
      <w:kinsoku w:val="0"/>
      <w:overflowPunct w:val="0"/>
      <w:autoSpaceDE w:val="0"/>
      <w:autoSpaceDN w:val="0"/>
      <w:adjustRightInd w:val="0"/>
      <w:snapToGrid w:val="0"/>
      <w:spacing w:after="120" w:line="260" w:lineRule="atLeast"/>
      <w:jc w:val="both"/>
    </w:pPr>
    <w:rPr>
      <w:rFonts w:ascii="Palatino Linotype" w:eastAsia="Times New Roman" w:hAnsi="Palatino Linotype" w:cstheme="minorBidi"/>
      <w:snapToGrid w:val="0"/>
      <w:color w:val="000000"/>
      <w:sz w:val="18"/>
      <w:lang w:eastAsia="de-DE" w:bidi="en-US"/>
    </w:rPr>
  </w:style>
  <w:style w:type="paragraph" w:customStyle="1" w:styleId="Mdeck5tablefooter">
    <w:name w:val="M_deck_5_table_footer"/>
    <w:basedOn w:val="Mdeck5tablecaption"/>
    <w:next w:val="Mdeck4text"/>
    <w:qFormat/>
    <w:rsid w:val="00D3107F"/>
    <w:pPr>
      <w:spacing w:line="300" w:lineRule="exact"/>
    </w:pPr>
  </w:style>
  <w:style w:type="paragraph" w:customStyle="1" w:styleId="Mdeck5tableheader">
    <w:name w:val="M_deck_5_table_header"/>
    <w:basedOn w:val="Mdeck5tablefooter"/>
    <w:qFormat/>
    <w:rsid w:val="00D3107F"/>
  </w:style>
  <w:style w:type="paragraph" w:customStyle="1" w:styleId="Mdeck6figurebody">
    <w:name w:val="M_deck_6_figure_body"/>
    <w:qFormat/>
    <w:rsid w:val="00D3107F"/>
    <w:pPr>
      <w:widowControl w:val="0"/>
      <w:kinsoku w:val="0"/>
      <w:overflowPunct w:val="0"/>
      <w:autoSpaceDE w:val="0"/>
      <w:autoSpaceDN w:val="0"/>
      <w:adjustRightInd w:val="0"/>
      <w:snapToGrid w:val="0"/>
      <w:spacing w:line="340" w:lineRule="atLeast"/>
      <w:jc w:val="center"/>
    </w:pPr>
    <w:rPr>
      <w:rFonts w:eastAsia="Times New Roman" w:cstheme="minorBidi"/>
      <w:snapToGrid w:val="0"/>
      <w:color w:val="000000"/>
      <w:sz w:val="24"/>
      <w:lang w:eastAsia="de-DE" w:bidi="en-US"/>
    </w:rPr>
  </w:style>
  <w:style w:type="paragraph" w:customStyle="1" w:styleId="Mdeck6figurecaption">
    <w:name w:val="M_deck_6_figure_caption"/>
    <w:next w:val="Mdeck4text"/>
    <w:qFormat/>
    <w:rsid w:val="00D3107F"/>
    <w:pPr>
      <w:adjustRightInd w:val="0"/>
      <w:snapToGrid w:val="0"/>
      <w:spacing w:before="120" w:line="260" w:lineRule="atLeast"/>
    </w:pPr>
    <w:rPr>
      <w:rFonts w:ascii="Palatino Linotype" w:eastAsia="Times New Roman" w:hAnsi="Palatino Linotype" w:cstheme="minorBidi"/>
      <w:snapToGrid w:val="0"/>
      <w:color w:val="000000"/>
      <w:sz w:val="18"/>
      <w:lang w:eastAsia="de-DE" w:bidi="en-US"/>
    </w:rPr>
  </w:style>
  <w:style w:type="paragraph" w:customStyle="1" w:styleId="Mdeck7equation">
    <w:name w:val="M_deck_7_equation"/>
    <w:basedOn w:val="Mdeck4text"/>
    <w:qFormat/>
    <w:rsid w:val="00D3107F"/>
    <w:pPr>
      <w:spacing w:before="120" w:after="120"/>
      <w:ind w:left="709" w:firstLine="0"/>
      <w:jc w:val="center"/>
    </w:pPr>
    <w:rPr>
      <w:i/>
      <w:snapToGrid/>
      <w:szCs w:val="24"/>
      <w:lang w:eastAsia="en-US"/>
    </w:rPr>
  </w:style>
  <w:style w:type="paragraph" w:customStyle="1" w:styleId="MHeader">
    <w:name w:val="M_Header"/>
    <w:basedOn w:val="a"/>
    <w:qFormat/>
    <w:rsid w:val="00D3107F"/>
    <w:pPr>
      <w:widowControl/>
      <w:spacing w:after="240" w:line="340" w:lineRule="atLeast"/>
      <w:ind w:left="425"/>
    </w:pPr>
    <w:rPr>
      <w:rFonts w:ascii="Minion Pro" w:hAnsi="Minion Pro"/>
      <w:color w:val="000000"/>
      <w:kern w:val="0"/>
      <w:sz w:val="24"/>
      <w:lang w:eastAsia="de-DE"/>
    </w:rPr>
  </w:style>
  <w:style w:type="paragraph" w:customStyle="1" w:styleId="MHeading1">
    <w:name w:val="M_Heading1"/>
    <w:basedOn w:val="MHeading3"/>
    <w:uiPriority w:val="99"/>
    <w:qFormat/>
    <w:rsid w:val="00D3107F"/>
    <w:rPr>
      <w:b/>
    </w:rPr>
  </w:style>
  <w:style w:type="paragraph" w:customStyle="1" w:styleId="MHeading2">
    <w:name w:val="M_Heading2"/>
    <w:basedOn w:val="MHeading3"/>
    <w:qFormat/>
    <w:rsid w:val="00D3107F"/>
    <w:rPr>
      <w:i/>
    </w:rPr>
  </w:style>
  <w:style w:type="paragraph" w:customStyle="1" w:styleId="MISSN">
    <w:name w:val="M_ISSN"/>
    <w:basedOn w:val="a"/>
    <w:rsid w:val="00D3107F"/>
    <w:pPr>
      <w:widowControl/>
      <w:spacing w:after="520" w:line="340" w:lineRule="atLeast"/>
      <w:jc w:val="right"/>
    </w:pPr>
    <w:rPr>
      <w:rFonts w:ascii="Times New Roman" w:hAnsi="Times New Roman"/>
      <w:color w:val="000000"/>
      <w:kern w:val="0"/>
      <w:sz w:val="24"/>
      <w:lang w:eastAsia="de-DE"/>
    </w:rPr>
  </w:style>
  <w:style w:type="paragraph" w:customStyle="1" w:styleId="Mline2">
    <w:name w:val="M_line2"/>
    <w:basedOn w:val="Mdeck4text"/>
    <w:uiPriority w:val="99"/>
    <w:qFormat/>
    <w:rsid w:val="00D3107F"/>
    <w:pPr>
      <w:pBdr>
        <w:bottom w:val="single" w:sz="6" w:space="1" w:color="auto"/>
      </w:pBdr>
      <w:spacing w:after="480"/>
    </w:pPr>
  </w:style>
  <w:style w:type="paragraph" w:customStyle="1" w:styleId="Mline1">
    <w:name w:val="M_line1"/>
    <w:basedOn w:val="Mdeck4text"/>
    <w:next w:val="Mline2"/>
    <w:uiPriority w:val="99"/>
    <w:qFormat/>
    <w:rsid w:val="00D3107F"/>
    <w:pPr>
      <w:ind w:firstLine="0"/>
    </w:pPr>
  </w:style>
  <w:style w:type="paragraph" w:customStyle="1" w:styleId="MLogo">
    <w:name w:val="M_Logo"/>
    <w:basedOn w:val="a"/>
    <w:rsid w:val="00D3107F"/>
    <w:pPr>
      <w:widowControl/>
      <w:spacing w:before="140" w:line="340" w:lineRule="atLeast"/>
      <w:jc w:val="right"/>
    </w:pPr>
    <w:rPr>
      <w:rFonts w:ascii="Times New Roman" w:hAnsi="Times New Roman"/>
      <w:b/>
      <w:i/>
      <w:color w:val="000000"/>
      <w:kern w:val="0"/>
      <w:sz w:val="64"/>
      <w:lang w:eastAsia="de-DE"/>
    </w:rPr>
  </w:style>
  <w:style w:type="paragraph" w:customStyle="1" w:styleId="Mreceived">
    <w:name w:val="M_received"/>
    <w:basedOn w:val="Maddress"/>
    <w:uiPriority w:val="99"/>
    <w:qFormat/>
    <w:rsid w:val="00D3107F"/>
    <w:rPr>
      <w:i/>
    </w:rPr>
  </w:style>
  <w:style w:type="paragraph" w:customStyle="1" w:styleId="MRefer">
    <w:name w:val="M_Refer"/>
    <w:basedOn w:val="a"/>
    <w:qFormat/>
    <w:rsid w:val="00D3107F"/>
    <w:pPr>
      <w:widowControl/>
      <w:spacing w:line="340" w:lineRule="atLeast"/>
      <w:ind w:left="461" w:hanging="461"/>
    </w:pPr>
    <w:rPr>
      <w:rFonts w:ascii="Times New Roman" w:hAnsi="Times New Roman"/>
      <w:color w:val="000000"/>
      <w:kern w:val="0"/>
      <w:sz w:val="24"/>
      <w:lang w:eastAsia="de-DE"/>
    </w:rPr>
  </w:style>
  <w:style w:type="paragraph" w:customStyle="1" w:styleId="Mtable">
    <w:name w:val="M_table"/>
    <w:basedOn w:val="a"/>
    <w:rsid w:val="00D3107F"/>
    <w:pPr>
      <w:keepNext/>
      <w:widowControl/>
      <w:tabs>
        <w:tab w:val="left" w:pos="284"/>
      </w:tabs>
      <w:spacing w:line="340" w:lineRule="atLeast"/>
    </w:pPr>
    <w:rPr>
      <w:rFonts w:ascii="Times New Roman" w:hAnsi="Times New Roman"/>
      <w:color w:val="000000"/>
      <w:kern w:val="0"/>
      <w:sz w:val="24"/>
      <w:lang w:eastAsia="de-DE"/>
    </w:rPr>
  </w:style>
  <w:style w:type="paragraph" w:customStyle="1" w:styleId="MTablecaption">
    <w:name w:val="M_Tablecaption"/>
    <w:basedOn w:val="MCaption"/>
    <w:qFormat/>
    <w:rsid w:val="00D3107F"/>
    <w:pPr>
      <w:spacing w:after="0"/>
    </w:pPr>
  </w:style>
  <w:style w:type="paragraph" w:customStyle="1" w:styleId="MText">
    <w:name w:val="M_Text"/>
    <w:basedOn w:val="a"/>
    <w:qFormat/>
    <w:rsid w:val="00D3107F"/>
    <w:pPr>
      <w:widowControl/>
      <w:spacing w:line="340" w:lineRule="atLeast"/>
      <w:ind w:firstLine="288"/>
    </w:pPr>
    <w:rPr>
      <w:rFonts w:ascii="Times New Roman" w:hAnsi="Times New Roman"/>
      <w:color w:val="000000"/>
      <w:kern w:val="0"/>
      <w:sz w:val="24"/>
      <w:lang w:eastAsia="de-DE"/>
    </w:rPr>
  </w:style>
  <w:style w:type="paragraph" w:customStyle="1" w:styleId="MTitel">
    <w:name w:val="M_Titel"/>
    <w:basedOn w:val="a"/>
    <w:rsid w:val="00D3107F"/>
    <w:pPr>
      <w:widowControl/>
      <w:spacing w:before="240" w:line="340" w:lineRule="atLeast"/>
    </w:pPr>
    <w:rPr>
      <w:rFonts w:ascii="Times New Roman" w:hAnsi="Times New Roman"/>
      <w:b/>
      <w:color w:val="000000"/>
      <w:kern w:val="0"/>
      <w:sz w:val="36"/>
      <w:lang w:val="en-GB" w:eastAsia="de-DE"/>
    </w:rPr>
  </w:style>
  <w:style w:type="paragraph" w:customStyle="1" w:styleId="MDPIheader">
    <w:name w:val="MDPI_header"/>
    <w:qFormat/>
    <w:rsid w:val="00D3107F"/>
    <w:pPr>
      <w:adjustRightInd w:val="0"/>
      <w:snapToGrid w:val="0"/>
      <w:spacing w:after="240"/>
    </w:pPr>
    <w:rPr>
      <w:rFonts w:ascii="Palatino Linotype" w:eastAsia="Times New Roman" w:hAnsi="Palatino Linotype"/>
      <w:iCs/>
      <w:sz w:val="16"/>
      <w:lang w:eastAsia="de-DE"/>
    </w:rPr>
  </w:style>
  <w:style w:type="paragraph" w:customStyle="1" w:styleId="Mheaderjournallogo">
    <w:name w:val="M_header_journal_logo"/>
    <w:qFormat/>
    <w:rsid w:val="00D3107F"/>
    <w:rPr>
      <w:rFonts w:ascii="Minion Pro" w:eastAsiaTheme="minorEastAsia" w:hAnsi="Minion Pro"/>
      <w:color w:val="000000"/>
      <w:sz w:val="24"/>
      <w:lang w:val="de-DE"/>
    </w:rPr>
  </w:style>
  <w:style w:type="paragraph" w:customStyle="1" w:styleId="TextBericht">
    <w:name w:val="Text_Bericht"/>
    <w:basedOn w:val="a"/>
    <w:uiPriority w:val="99"/>
    <w:qFormat/>
    <w:rsid w:val="00D3107F"/>
    <w:pPr>
      <w:widowControl/>
      <w:spacing w:after="120" w:line="276" w:lineRule="auto"/>
    </w:pPr>
    <w:rPr>
      <w:rFonts w:ascii="Arial" w:hAnsi="Arial"/>
      <w:color w:val="000000"/>
      <w:kern w:val="0"/>
      <w:sz w:val="24"/>
      <w:lang w:val="de-DE" w:eastAsia="de-DE"/>
    </w:rPr>
  </w:style>
  <w:style w:type="paragraph" w:customStyle="1" w:styleId="berschrift3">
    <w:name w:val="Überschrift3"/>
    <w:basedOn w:val="2"/>
    <w:uiPriority w:val="99"/>
    <w:rsid w:val="00D3107F"/>
    <w:pPr>
      <w:widowControl/>
      <w:tabs>
        <w:tab w:val="left" w:pos="360"/>
      </w:tabs>
      <w:suppressAutoHyphens w:val="0"/>
      <w:spacing w:before="0" w:after="0" w:line="340" w:lineRule="atLeast"/>
      <w:ind w:left="576" w:hanging="576"/>
      <w:jc w:val="both"/>
    </w:pPr>
    <w:rPr>
      <w:rFonts w:ascii="Arial" w:hAnsi="Arial" w:cs="Arial"/>
      <w:bCs/>
      <w:iCs/>
      <w:color w:val="000000"/>
      <w:kern w:val="0"/>
      <w:sz w:val="18"/>
      <w:szCs w:val="28"/>
      <w:lang w:val="de-DE" w:eastAsia="de-DE"/>
    </w:rPr>
  </w:style>
  <w:style w:type="paragraph" w:customStyle="1" w:styleId="1f1">
    <w:name w:val="书目1"/>
    <w:basedOn w:val="a"/>
    <w:next w:val="a"/>
    <w:uiPriority w:val="37"/>
    <w:semiHidden/>
    <w:unhideWhenUsed/>
    <w:qFormat/>
    <w:rsid w:val="00D3107F"/>
    <w:pPr>
      <w:widowControl/>
      <w:spacing w:line="340" w:lineRule="atLeast"/>
    </w:pPr>
    <w:rPr>
      <w:rFonts w:ascii="Times New Roman" w:hAnsi="Times New Roman"/>
      <w:color w:val="000000"/>
      <w:kern w:val="0"/>
      <w:sz w:val="24"/>
      <w:lang w:eastAsia="de-DE"/>
    </w:rPr>
  </w:style>
  <w:style w:type="paragraph" w:customStyle="1" w:styleId="Mdeck4text2nd">
    <w:name w:val="M_deck_4_text_2nd"/>
    <w:qFormat/>
    <w:rsid w:val="00D3107F"/>
    <w:pPr>
      <w:adjustRightInd w:val="0"/>
      <w:snapToGrid w:val="0"/>
      <w:spacing w:line="260" w:lineRule="atLeast"/>
      <w:ind w:left="850" w:hanging="425"/>
      <w:jc w:val="both"/>
    </w:pPr>
    <w:rPr>
      <w:rFonts w:ascii="Palatino Linotype" w:eastAsia="Times New Roman" w:hAnsi="Palatino Linotype" w:cstheme="minorBidi"/>
      <w:snapToGrid w:val="0"/>
      <w:color w:val="000000"/>
      <w:lang w:eastAsia="de-DE" w:bidi="en-US"/>
    </w:rPr>
  </w:style>
  <w:style w:type="paragraph" w:customStyle="1" w:styleId="MDPIheadercitation">
    <w:name w:val="MDPI_header_citation"/>
    <w:basedOn w:val="MDPI62Acknowledgments"/>
    <w:qFormat/>
    <w:rsid w:val="00D3107F"/>
    <w:pPr>
      <w:spacing w:before="0" w:after="240" w:line="240" w:lineRule="auto"/>
      <w:jc w:val="left"/>
    </w:pPr>
  </w:style>
  <w:style w:type="paragraph" w:customStyle="1" w:styleId="MDPIheaderjournallogo">
    <w:name w:val="MDPI_header_journal_logo"/>
    <w:qFormat/>
    <w:rsid w:val="00D3107F"/>
    <w:pPr>
      <w:adjustRightInd w:val="0"/>
      <w:snapToGrid w:val="0"/>
    </w:pPr>
    <w:rPr>
      <w:rFonts w:ascii="Palatino Linotype" w:eastAsia="Times New Roman" w:hAnsi="Palatino Linotype"/>
      <w:i/>
      <w:color w:val="000000"/>
      <w:sz w:val="24"/>
      <w:szCs w:val="22"/>
      <w:lang w:eastAsia="de-CH"/>
    </w:rPr>
  </w:style>
  <w:style w:type="paragraph" w:customStyle="1" w:styleId="Mfooter">
    <w:name w:val="M_footer"/>
    <w:qFormat/>
    <w:rsid w:val="00D3107F"/>
    <w:pPr>
      <w:spacing w:before="120"/>
      <w:jc w:val="center"/>
    </w:pPr>
    <w:rPr>
      <w:rFonts w:ascii="Minion Pro" w:eastAsiaTheme="minorEastAsia" w:hAnsi="Minion Pro"/>
      <w:color w:val="000000"/>
      <w:sz w:val="24"/>
      <w:lang w:val="de-DE"/>
    </w:rPr>
  </w:style>
  <w:style w:type="paragraph" w:customStyle="1" w:styleId="Mfooterfirstpage">
    <w:name w:val="M_footer_firstpage"/>
    <w:basedOn w:val="Mfooter"/>
    <w:qFormat/>
    <w:rsid w:val="00D3107F"/>
    <w:pPr>
      <w:tabs>
        <w:tab w:val="right" w:pos="8845"/>
      </w:tabs>
      <w:spacing w:line="160" w:lineRule="exact"/>
    </w:pPr>
  </w:style>
  <w:style w:type="paragraph" w:customStyle="1" w:styleId="Mheadermdpilogo">
    <w:name w:val="M_header_mdpi_logo"/>
    <w:qFormat/>
    <w:rsid w:val="00D3107F"/>
    <w:pPr>
      <w:jc w:val="right"/>
    </w:pPr>
    <w:rPr>
      <w:rFonts w:ascii="Minion Pro" w:eastAsiaTheme="minorEastAsia" w:hAnsi="Minion Pro"/>
      <w:color w:val="000000"/>
      <w:sz w:val="24"/>
      <w:lang w:val="de-DE"/>
    </w:rPr>
  </w:style>
  <w:style w:type="paragraph" w:customStyle="1" w:styleId="MAcknowledgments">
    <w:name w:val="M_Acknowledgments"/>
    <w:qFormat/>
    <w:rsid w:val="00D3107F"/>
    <w:pPr>
      <w:spacing w:after="120" w:line="240" w:lineRule="atLeast"/>
      <w:jc w:val="both"/>
    </w:pPr>
    <w:rPr>
      <w:rFonts w:ascii="Minion Pro" w:eastAsiaTheme="minorEastAsia" w:hAnsi="Minion Pro"/>
      <w:color w:val="000000"/>
      <w:sz w:val="24"/>
      <w:lang w:val="de-DE"/>
    </w:rPr>
  </w:style>
  <w:style w:type="paragraph" w:customStyle="1" w:styleId="MDPI32textnoindent">
    <w:name w:val="MDPI_3.2_text_no_indent"/>
    <w:basedOn w:val="MDPI31text"/>
    <w:qFormat/>
    <w:rsid w:val="00D3107F"/>
    <w:pPr>
      <w:ind w:firstLine="0"/>
    </w:pPr>
  </w:style>
  <w:style w:type="paragraph" w:customStyle="1" w:styleId="MDPI33textspaceafter">
    <w:name w:val="MDPI_3.3_text_space_after"/>
    <w:basedOn w:val="MDPI31text"/>
    <w:qFormat/>
    <w:rsid w:val="00D3107F"/>
    <w:pPr>
      <w:spacing w:after="240"/>
    </w:pPr>
  </w:style>
  <w:style w:type="paragraph" w:customStyle="1" w:styleId="MDPI34textspacebefore">
    <w:name w:val="MDPI_3.4_text_space_before"/>
    <w:basedOn w:val="MDPI31text"/>
    <w:qFormat/>
    <w:rsid w:val="00D3107F"/>
    <w:pPr>
      <w:spacing w:before="240"/>
    </w:pPr>
  </w:style>
  <w:style w:type="paragraph" w:customStyle="1" w:styleId="MDPI35textbeforelist">
    <w:name w:val="MDPI_3.5_text_before_list"/>
    <w:basedOn w:val="MDPI31text"/>
    <w:qFormat/>
    <w:rsid w:val="00D3107F"/>
    <w:pPr>
      <w:spacing w:after="120"/>
    </w:pPr>
  </w:style>
  <w:style w:type="paragraph" w:customStyle="1" w:styleId="MDPI36textafterlist">
    <w:name w:val="MDPI_3.6_text_after_list"/>
    <w:basedOn w:val="MDPI31text"/>
    <w:qFormat/>
    <w:rsid w:val="00D3107F"/>
    <w:pPr>
      <w:spacing w:before="120"/>
    </w:pPr>
  </w:style>
  <w:style w:type="paragraph" w:customStyle="1" w:styleId="MDPI37itemize">
    <w:name w:val="MDPI_3.7_itemize"/>
    <w:basedOn w:val="MDPI31text"/>
    <w:qFormat/>
    <w:rsid w:val="00D3107F"/>
    <w:pPr>
      <w:numPr>
        <w:numId w:val="18"/>
      </w:numPr>
      <w:ind w:left="425" w:hanging="425"/>
    </w:pPr>
  </w:style>
  <w:style w:type="paragraph" w:customStyle="1" w:styleId="MDPI38bullet">
    <w:name w:val="MDPI_3.8_bullet"/>
    <w:basedOn w:val="MDPI31text"/>
    <w:qFormat/>
    <w:rsid w:val="00D3107F"/>
    <w:pPr>
      <w:numPr>
        <w:numId w:val="19"/>
      </w:numPr>
      <w:ind w:left="425" w:hanging="425"/>
    </w:pPr>
  </w:style>
  <w:style w:type="paragraph" w:customStyle="1" w:styleId="MDPI39equation">
    <w:name w:val="MDPI_3.9_equation"/>
    <w:basedOn w:val="MDPI31text"/>
    <w:qFormat/>
    <w:rsid w:val="00D3107F"/>
    <w:pPr>
      <w:spacing w:before="120" w:after="120"/>
      <w:ind w:left="709" w:firstLine="0"/>
      <w:jc w:val="center"/>
    </w:pPr>
  </w:style>
  <w:style w:type="paragraph" w:customStyle="1" w:styleId="MDPI3aequationnumber">
    <w:name w:val="MDPI_3.a_equation_number"/>
    <w:basedOn w:val="MDPI31text"/>
    <w:qFormat/>
    <w:rsid w:val="00D3107F"/>
    <w:pPr>
      <w:spacing w:before="120" w:after="120" w:line="240" w:lineRule="auto"/>
      <w:ind w:firstLine="0"/>
      <w:jc w:val="right"/>
    </w:pPr>
  </w:style>
  <w:style w:type="paragraph" w:customStyle="1" w:styleId="MDPI41tablecaption">
    <w:name w:val="MDPI_4.1_table_caption"/>
    <w:basedOn w:val="MDPI62Acknowledgments"/>
    <w:qFormat/>
    <w:rsid w:val="00D3107F"/>
    <w:pPr>
      <w:spacing w:before="240" w:after="120" w:line="260" w:lineRule="atLeast"/>
      <w:ind w:left="425" w:right="425"/>
    </w:pPr>
    <w:rPr>
      <w:rFonts w:cstheme="minorBidi"/>
      <w:snapToGrid/>
      <w:szCs w:val="22"/>
    </w:rPr>
  </w:style>
  <w:style w:type="paragraph" w:customStyle="1" w:styleId="MDPI43tablefooter">
    <w:name w:val="MDPI_4.3_table_footer"/>
    <w:basedOn w:val="MDPI41tablecaption"/>
    <w:next w:val="MDPI31text"/>
    <w:qFormat/>
    <w:rsid w:val="00D3107F"/>
    <w:pPr>
      <w:spacing w:before="0"/>
      <w:ind w:left="0" w:right="0"/>
    </w:pPr>
  </w:style>
  <w:style w:type="paragraph" w:customStyle="1" w:styleId="MDPI51figurecaption">
    <w:name w:val="MDPI_5.1_figure_caption"/>
    <w:basedOn w:val="MDPI62Acknowledgments"/>
    <w:qFormat/>
    <w:rsid w:val="00D3107F"/>
    <w:pPr>
      <w:spacing w:after="240" w:line="260" w:lineRule="atLeast"/>
      <w:ind w:left="425" w:right="425"/>
    </w:pPr>
    <w:rPr>
      <w:snapToGrid/>
    </w:rPr>
  </w:style>
  <w:style w:type="paragraph" w:customStyle="1" w:styleId="MDPI52figure">
    <w:name w:val="MDPI_5.2_figure"/>
    <w:qFormat/>
    <w:rsid w:val="00D3107F"/>
    <w:pPr>
      <w:jc w:val="center"/>
    </w:pPr>
    <w:rPr>
      <w:rFonts w:ascii="Palatino Linotype" w:eastAsia="Times New Roman" w:hAnsi="Palatino Linotype" w:cstheme="minorBidi"/>
      <w:snapToGrid w:val="0"/>
      <w:color w:val="000000"/>
      <w:sz w:val="24"/>
      <w:lang w:eastAsia="de-DE" w:bidi="en-US"/>
    </w:rPr>
  </w:style>
  <w:style w:type="paragraph" w:customStyle="1" w:styleId="MDPI61Supplementary">
    <w:name w:val="MDPI_6.1_Supplementary"/>
    <w:basedOn w:val="MDPI62Acknowledgments"/>
    <w:qFormat/>
    <w:rsid w:val="00D3107F"/>
    <w:pPr>
      <w:spacing w:before="240"/>
    </w:pPr>
    <w:rPr>
      <w:lang w:eastAsia="en-US"/>
    </w:rPr>
  </w:style>
  <w:style w:type="paragraph" w:customStyle="1" w:styleId="MDPI63AuthorContributions">
    <w:name w:val="MDPI_6.3_AuthorContributions"/>
    <w:basedOn w:val="MDPI62Acknowledgments"/>
    <w:qFormat/>
    <w:rsid w:val="00D3107F"/>
    <w:rPr>
      <w:rFonts w:eastAsia="宋体"/>
      <w:color w:val="auto"/>
      <w:lang w:eastAsia="en-US"/>
    </w:rPr>
  </w:style>
  <w:style w:type="paragraph" w:customStyle="1" w:styleId="MDPI64CoI">
    <w:name w:val="MDPI_6.4_CoI"/>
    <w:basedOn w:val="MDPI62Acknowledgments"/>
    <w:qFormat/>
    <w:rsid w:val="00D3107F"/>
  </w:style>
  <w:style w:type="paragraph" w:customStyle="1" w:styleId="MDPI72Copyright">
    <w:name w:val="MDPI_7.2_Copyright"/>
    <w:basedOn w:val="MDPI71References"/>
    <w:qFormat/>
    <w:rsid w:val="00D3107F"/>
    <w:pPr>
      <w:widowControl/>
      <w:overflowPunct/>
      <w:spacing w:before="400"/>
    </w:pPr>
    <w:rPr>
      <w:spacing w:val="-2"/>
      <w:lang w:val="en-GB" w:eastAsia="en-GB" w:bidi="ar-SA"/>
    </w:rPr>
  </w:style>
  <w:style w:type="paragraph" w:customStyle="1" w:styleId="MDPI73CopyrightImage">
    <w:name w:val="MDPI_7.3_CopyrightImage"/>
    <w:qFormat/>
    <w:rsid w:val="00D3107F"/>
    <w:pPr>
      <w:adjustRightInd w:val="0"/>
      <w:snapToGrid w:val="0"/>
      <w:spacing w:after="100"/>
      <w:jc w:val="right"/>
    </w:pPr>
    <w:rPr>
      <w:rFonts w:eastAsia="Times New Roman"/>
      <w:color w:val="000000"/>
      <w:lang w:eastAsia="de-CH"/>
    </w:rPr>
  </w:style>
  <w:style w:type="paragraph" w:customStyle="1" w:styleId="MDPI81theorem">
    <w:name w:val="MDPI_8.1_theorem"/>
    <w:basedOn w:val="MDPI32textnoindent"/>
    <w:qFormat/>
    <w:rsid w:val="00D3107F"/>
    <w:rPr>
      <w:i/>
    </w:rPr>
  </w:style>
  <w:style w:type="paragraph" w:customStyle="1" w:styleId="MDPI82proof">
    <w:name w:val="MDPI_8.2_proof"/>
    <w:basedOn w:val="MDPI32textnoindent"/>
    <w:qFormat/>
    <w:rsid w:val="00D3107F"/>
  </w:style>
  <w:style w:type="paragraph" w:customStyle="1" w:styleId="MDPIfooter">
    <w:name w:val="MDPI_footer"/>
    <w:qFormat/>
    <w:rsid w:val="00D3107F"/>
    <w:pPr>
      <w:adjustRightInd w:val="0"/>
      <w:snapToGrid w:val="0"/>
      <w:spacing w:before="120"/>
      <w:jc w:val="center"/>
    </w:pPr>
    <w:rPr>
      <w:rFonts w:ascii="Palatino Linotype" w:eastAsia="Times New Roman" w:hAnsi="Palatino Linotype"/>
      <w:lang w:eastAsia="de-DE"/>
    </w:rPr>
  </w:style>
  <w:style w:type="paragraph" w:customStyle="1" w:styleId="MDPIfooterfirstpage">
    <w:name w:val="MDPI_footer_firstpage"/>
    <w:basedOn w:val="MDPIfooter"/>
    <w:qFormat/>
    <w:rsid w:val="00D3107F"/>
    <w:pPr>
      <w:tabs>
        <w:tab w:val="right" w:pos="8845"/>
      </w:tabs>
      <w:spacing w:line="160" w:lineRule="exact"/>
      <w:jc w:val="left"/>
    </w:pPr>
    <w:rPr>
      <w:sz w:val="16"/>
    </w:rPr>
  </w:style>
  <w:style w:type="paragraph" w:customStyle="1" w:styleId="MDPI21heading1">
    <w:name w:val="MDPI_2.1_heading1"/>
    <w:basedOn w:val="MDPI23heading3"/>
    <w:qFormat/>
    <w:rsid w:val="00D3107F"/>
    <w:pPr>
      <w:outlineLvl w:val="0"/>
    </w:pPr>
    <w:rPr>
      <w:b/>
    </w:rPr>
  </w:style>
  <w:style w:type="paragraph" w:customStyle="1" w:styleId="MDPItext">
    <w:name w:val="MDPI_text"/>
    <w:basedOn w:val="Mdeck4text"/>
    <w:qFormat/>
    <w:rsid w:val="00D3107F"/>
    <w:pPr>
      <w:ind w:left="425" w:right="425"/>
    </w:pPr>
    <w:rPr>
      <w:rFonts w:cs="Times New Roman"/>
      <w:sz w:val="22"/>
      <w:szCs w:val="22"/>
    </w:rPr>
  </w:style>
  <w:style w:type="paragraph" w:customStyle="1" w:styleId="MDPIheadermdpilogo">
    <w:name w:val="MDPI_header_mdpi_logo"/>
    <w:qFormat/>
    <w:rsid w:val="00D3107F"/>
    <w:pPr>
      <w:adjustRightInd w:val="0"/>
      <w:snapToGrid w:val="0"/>
      <w:jc w:val="right"/>
    </w:pPr>
    <w:rPr>
      <w:rFonts w:ascii="Palatino Linotype" w:eastAsia="Times New Roman" w:hAnsi="Palatino Linotype"/>
      <w:color w:val="000000"/>
      <w:sz w:val="24"/>
      <w:szCs w:val="22"/>
      <w:lang w:eastAsia="de-CH"/>
    </w:rPr>
  </w:style>
  <w:style w:type="paragraph" w:customStyle="1" w:styleId="MDPI411onetablecaption">
    <w:name w:val="MDPI_4.1.1_one_table_caption"/>
    <w:basedOn w:val="a"/>
    <w:qFormat/>
    <w:rsid w:val="00D3107F"/>
    <w:pPr>
      <w:widowControl/>
      <w:adjustRightInd w:val="0"/>
      <w:snapToGrid w:val="0"/>
      <w:spacing w:before="120" w:after="240" w:line="260" w:lineRule="atLeast"/>
      <w:jc w:val="center"/>
    </w:pPr>
    <w:rPr>
      <w:rFonts w:ascii="Palatino Linotype" w:hAnsi="Palatino Linotype" w:cstheme="minorBidi"/>
      <w:color w:val="000000"/>
      <w:kern w:val="0"/>
      <w:sz w:val="18"/>
      <w:szCs w:val="22"/>
      <w:lang w:eastAsia="de-DE" w:bidi="en-US"/>
    </w:rPr>
  </w:style>
  <w:style w:type="paragraph" w:customStyle="1" w:styleId="MDPI511onefigurecaption">
    <w:name w:val="MDPI_5.1.1_one_figure_caption"/>
    <w:basedOn w:val="a"/>
    <w:qFormat/>
    <w:rsid w:val="00D3107F"/>
    <w:pPr>
      <w:widowControl/>
      <w:adjustRightInd w:val="0"/>
      <w:snapToGrid w:val="0"/>
      <w:spacing w:before="120" w:after="240" w:line="260" w:lineRule="atLeast"/>
      <w:jc w:val="center"/>
    </w:pPr>
    <w:rPr>
      <w:rFonts w:ascii="Palatino Linotype" w:hAnsi="Palatino Linotype"/>
      <w:color w:val="000000"/>
      <w:kern w:val="0"/>
      <w:sz w:val="18"/>
      <w:lang w:eastAsia="de-DE" w:bidi="en-US"/>
    </w:rPr>
  </w:style>
  <w:style w:type="paragraph" w:customStyle="1" w:styleId="MDPItitle">
    <w:name w:val="MDPI_title"/>
    <w:qFormat/>
    <w:rsid w:val="00D3107F"/>
    <w:pPr>
      <w:adjustRightInd w:val="0"/>
      <w:snapToGrid w:val="0"/>
      <w:spacing w:after="240"/>
    </w:pPr>
    <w:rPr>
      <w:rFonts w:eastAsia="Times New Roman"/>
      <w:b/>
      <w:snapToGrid w:val="0"/>
      <w:color w:val="000000"/>
      <w:sz w:val="36"/>
      <w:lang w:eastAsia="de-DE" w:bidi="en-US"/>
    </w:rPr>
  </w:style>
  <w:style w:type="character" w:customStyle="1" w:styleId="high-lighthigh-light-bg">
    <w:name w:val="high-light high-light-bg"/>
    <w:basedOn w:val="a0"/>
    <w:qFormat/>
    <w:rsid w:val="00D3107F"/>
  </w:style>
  <w:style w:type="character" w:customStyle="1" w:styleId="alt-edited">
    <w:name w:val="alt-edited"/>
    <w:qFormat/>
    <w:rsid w:val="00D3107F"/>
  </w:style>
  <w:style w:type="character" w:customStyle="1" w:styleId="DocumentMapChar1">
    <w:name w:val="Document Map Char1"/>
    <w:basedOn w:val="a0"/>
    <w:uiPriority w:val="99"/>
    <w:semiHidden/>
    <w:qFormat/>
    <w:rsid w:val="00D3107F"/>
    <w:rPr>
      <w:rFonts w:ascii="Segoe UI" w:eastAsia="Times New Roman" w:hAnsi="Segoe UI" w:cs="Segoe UI"/>
      <w:color w:val="000000"/>
      <w:kern w:val="0"/>
      <w:sz w:val="16"/>
      <w:szCs w:val="16"/>
      <w:lang w:eastAsia="de-DE"/>
    </w:rPr>
  </w:style>
  <w:style w:type="character" w:customStyle="1" w:styleId="BodyTextIndentChar1">
    <w:name w:val="Body Text Indent Char1"/>
    <w:basedOn w:val="a0"/>
    <w:uiPriority w:val="99"/>
    <w:semiHidden/>
    <w:qFormat/>
    <w:rsid w:val="00D3107F"/>
    <w:rPr>
      <w:rFonts w:eastAsia="Times New Roman" w:cs="Times New Roman"/>
      <w:color w:val="000000"/>
      <w:kern w:val="0"/>
      <w:sz w:val="24"/>
      <w:lang w:eastAsia="de-DE"/>
    </w:rPr>
  </w:style>
  <w:style w:type="character" w:customStyle="1" w:styleId="BodyTextIndent3Char1">
    <w:name w:val="Body Text Indent 3 Char1"/>
    <w:basedOn w:val="a0"/>
    <w:uiPriority w:val="99"/>
    <w:semiHidden/>
    <w:qFormat/>
    <w:rsid w:val="00D3107F"/>
    <w:rPr>
      <w:rFonts w:eastAsia="Times New Roman" w:cs="Times New Roman"/>
      <w:color w:val="000000"/>
      <w:kern w:val="0"/>
      <w:sz w:val="16"/>
      <w:szCs w:val="16"/>
      <w:lang w:eastAsia="de-DE"/>
    </w:rPr>
  </w:style>
  <w:style w:type="character" w:customStyle="1" w:styleId="BodyText3Char1">
    <w:name w:val="Body Text 3 Char1"/>
    <w:basedOn w:val="a0"/>
    <w:uiPriority w:val="99"/>
    <w:semiHidden/>
    <w:qFormat/>
    <w:rsid w:val="00D3107F"/>
    <w:rPr>
      <w:rFonts w:eastAsia="Times New Roman" w:cs="Times New Roman"/>
      <w:color w:val="000000"/>
      <w:kern w:val="0"/>
      <w:sz w:val="16"/>
      <w:szCs w:val="16"/>
      <w:lang w:eastAsia="de-DE"/>
    </w:rPr>
  </w:style>
  <w:style w:type="character" w:customStyle="1" w:styleId="TitleChar1">
    <w:name w:val="Title Char1"/>
    <w:basedOn w:val="a0"/>
    <w:uiPriority w:val="10"/>
    <w:qFormat/>
    <w:rsid w:val="00D3107F"/>
    <w:rPr>
      <w:rFonts w:asciiTheme="majorHAnsi" w:eastAsiaTheme="majorEastAsia" w:hAnsiTheme="majorHAnsi" w:cstheme="majorBidi"/>
      <w:spacing w:val="-10"/>
      <w:kern w:val="28"/>
      <w:sz w:val="56"/>
      <w:szCs w:val="56"/>
      <w:lang w:eastAsia="de-DE"/>
    </w:rPr>
  </w:style>
  <w:style w:type="character" w:customStyle="1" w:styleId="BodyTextIndent2Char1">
    <w:name w:val="Body Text Indent 2 Char1"/>
    <w:basedOn w:val="a0"/>
    <w:uiPriority w:val="99"/>
    <w:semiHidden/>
    <w:qFormat/>
    <w:rsid w:val="00D3107F"/>
    <w:rPr>
      <w:rFonts w:eastAsia="Times New Roman" w:cs="Times New Roman"/>
      <w:color w:val="000000"/>
      <w:kern w:val="0"/>
      <w:sz w:val="24"/>
      <w:lang w:eastAsia="de-DE"/>
    </w:rPr>
  </w:style>
  <w:style w:type="character" w:customStyle="1" w:styleId="HTMLPreformattedChar1">
    <w:name w:val="HTML Preformatted Char1"/>
    <w:basedOn w:val="a0"/>
    <w:uiPriority w:val="99"/>
    <w:semiHidden/>
    <w:qFormat/>
    <w:rsid w:val="00D3107F"/>
    <w:rPr>
      <w:rFonts w:ascii="Consolas" w:eastAsia="Times New Roman" w:hAnsi="Consolas" w:cs="Consolas"/>
      <w:color w:val="000000"/>
      <w:kern w:val="0"/>
      <w:lang w:eastAsia="de-DE"/>
    </w:rPr>
  </w:style>
  <w:style w:type="character" w:customStyle="1" w:styleId="BodyText2Char1">
    <w:name w:val="Body Text 2 Char1"/>
    <w:basedOn w:val="a0"/>
    <w:uiPriority w:val="99"/>
    <w:semiHidden/>
    <w:qFormat/>
    <w:rsid w:val="00D3107F"/>
    <w:rPr>
      <w:rFonts w:eastAsia="Times New Roman" w:cs="Times New Roman"/>
      <w:color w:val="000000"/>
      <w:kern w:val="0"/>
      <w:sz w:val="24"/>
      <w:lang w:eastAsia="de-DE"/>
    </w:rPr>
  </w:style>
  <w:style w:type="character" w:customStyle="1" w:styleId="SubtitleChar1">
    <w:name w:val="Subtitle Char1"/>
    <w:basedOn w:val="a0"/>
    <w:uiPriority w:val="11"/>
    <w:qFormat/>
    <w:rsid w:val="00D3107F"/>
    <w:rPr>
      <w:rFonts w:asciiTheme="minorHAnsi" w:eastAsiaTheme="minorEastAsia" w:hAnsiTheme="minorHAnsi"/>
      <w:color w:val="595959" w:themeColor="text1" w:themeTint="A6"/>
      <w:spacing w:val="15"/>
      <w:kern w:val="0"/>
      <w:sz w:val="22"/>
      <w:szCs w:val="22"/>
      <w:lang w:eastAsia="de-DE"/>
    </w:rPr>
  </w:style>
  <w:style w:type="character" w:customStyle="1" w:styleId="z-BottomofFormChar1">
    <w:name w:val="z-Bottom of Form Char1"/>
    <w:basedOn w:val="a0"/>
    <w:uiPriority w:val="99"/>
    <w:semiHidden/>
    <w:qFormat/>
    <w:rsid w:val="00D3107F"/>
    <w:rPr>
      <w:rFonts w:ascii="Arial" w:eastAsia="Times New Roman" w:hAnsi="Arial" w:cs="Arial"/>
      <w:vanish/>
      <w:color w:val="000000"/>
      <w:kern w:val="0"/>
      <w:sz w:val="16"/>
      <w:szCs w:val="16"/>
      <w:lang w:eastAsia="de-DE"/>
    </w:rPr>
  </w:style>
  <w:style w:type="character" w:customStyle="1" w:styleId="z-TopofFormChar1">
    <w:name w:val="z-Top of Form Char1"/>
    <w:basedOn w:val="a0"/>
    <w:uiPriority w:val="99"/>
    <w:semiHidden/>
    <w:qFormat/>
    <w:rsid w:val="00D3107F"/>
    <w:rPr>
      <w:rFonts w:ascii="Arial" w:eastAsia="Times New Roman" w:hAnsi="Arial" w:cs="Arial"/>
      <w:vanish/>
      <w:color w:val="000000"/>
      <w:kern w:val="0"/>
      <w:sz w:val="16"/>
      <w:szCs w:val="16"/>
      <w:lang w:eastAsia="de-DE"/>
    </w:rPr>
  </w:style>
  <w:style w:type="paragraph" w:customStyle="1" w:styleId="body">
    <w:name w:val="body"/>
    <w:basedOn w:val="a"/>
    <w:qFormat/>
    <w:rsid w:val="00D3107F"/>
    <w:pPr>
      <w:tabs>
        <w:tab w:val="left" w:pos="400"/>
      </w:tabs>
      <w:snapToGrid w:val="0"/>
      <w:spacing w:line="245" w:lineRule="auto"/>
    </w:pPr>
    <w:rPr>
      <w:rFonts w:ascii="Times New Roman" w:eastAsia="MS Mincho" w:hAnsi="Times New Roman"/>
      <w:kern w:val="2"/>
      <w:lang w:eastAsia="ja-JP"/>
    </w:rPr>
  </w:style>
  <w:style w:type="character" w:customStyle="1" w:styleId="reviewername">
    <w:name w:val="reviewername"/>
    <w:basedOn w:val="a0"/>
    <w:qFormat/>
    <w:rsid w:val="00D3107F"/>
  </w:style>
  <w:style w:type="character" w:customStyle="1" w:styleId="gt-baf-cell">
    <w:name w:val="gt-baf-cell"/>
    <w:basedOn w:val="a0"/>
    <w:qFormat/>
    <w:rsid w:val="00D3107F"/>
  </w:style>
  <w:style w:type="paragraph" w:customStyle="1" w:styleId="H1">
    <w:name w:val="H1"/>
    <w:basedOn w:val="a"/>
    <w:qFormat/>
    <w:rsid w:val="00D3107F"/>
    <w:pPr>
      <w:widowControl/>
      <w:autoSpaceDE w:val="0"/>
      <w:autoSpaceDN w:val="0"/>
      <w:adjustRightInd w:val="0"/>
      <w:spacing w:before="240" w:line="240" w:lineRule="auto"/>
      <w:jc w:val="left"/>
    </w:pPr>
    <w:rPr>
      <w:rFonts w:ascii="Helvetica" w:eastAsia="宋体" w:hAnsi="Helvetica" w:cs="FormataOTF-Bold"/>
      <w:b/>
      <w:bCs/>
      <w:color w:val="00629B"/>
      <w:kern w:val="0"/>
      <w:sz w:val="18"/>
      <w:szCs w:val="18"/>
    </w:rPr>
  </w:style>
  <w:style w:type="paragraph" w:styleId="afff">
    <w:name w:val="No Spacing"/>
    <w:uiPriority w:val="1"/>
    <w:qFormat/>
    <w:rsid w:val="00D3107F"/>
    <w:pPr>
      <w:widowControl w:val="0"/>
      <w:suppressAutoHyphens/>
      <w:jc w:val="both"/>
    </w:pPr>
    <w:rPr>
      <w:kern w:val="1"/>
      <w:sz w:val="21"/>
      <w:szCs w:val="24"/>
      <w:lang w:eastAsia="ar-SA"/>
    </w:rPr>
  </w:style>
  <w:style w:type="paragraph" w:customStyle="1" w:styleId="27">
    <w:name w:val="标题2"/>
    <w:basedOn w:val="a"/>
    <w:qFormat/>
    <w:rsid w:val="00D3107F"/>
    <w:pPr>
      <w:adjustRightInd w:val="0"/>
      <w:snapToGrid w:val="0"/>
      <w:spacing w:before="120" w:after="120" w:line="360" w:lineRule="atLeast"/>
      <w:jc w:val="center"/>
    </w:pPr>
    <w:rPr>
      <w:rFonts w:ascii="Times New Roman" w:eastAsia="宋体" w:hAnsi="Times New Roman"/>
      <w:b/>
      <w:snapToGrid w:val="0"/>
      <w:kern w:val="0"/>
      <w:sz w:val="36"/>
    </w:rPr>
  </w:style>
  <w:style w:type="paragraph" w:customStyle="1" w:styleId="TOC1">
    <w:name w:val="TOC 标题1"/>
    <w:basedOn w:val="1"/>
    <w:next w:val="a"/>
    <w:uiPriority w:val="39"/>
    <w:unhideWhenUsed/>
    <w:qFormat/>
    <w:rsid w:val="00D3107F"/>
    <w:pPr>
      <w:keepLines/>
      <w:widowControl/>
      <w:suppressAutoHyphens w:val="0"/>
      <w:spacing w:before="240" w:after="0" w:line="259" w:lineRule="auto"/>
      <w:ind w:left="0" w:firstLine="0"/>
      <w:outlineLvl w:val="9"/>
    </w:pPr>
    <w:rPr>
      <w:rFonts w:asciiTheme="majorHAnsi" w:eastAsiaTheme="majorEastAsia" w:hAnsiTheme="majorHAnsi" w:cstheme="majorBidi"/>
      <w:b w:val="0"/>
      <w:smallCaps w:val="0"/>
      <w:color w:val="365F91" w:themeColor="accent1" w:themeShade="BF"/>
      <w:kern w:val="0"/>
      <w:sz w:val="32"/>
      <w:szCs w:val="32"/>
      <w:lang w:eastAsia="zh-CN"/>
    </w:rPr>
  </w:style>
  <w:style w:type="paragraph" w:customStyle="1" w:styleId="afff0">
    <w:name w:val="目录"/>
    <w:basedOn w:val="a"/>
    <w:next w:val="a"/>
    <w:qFormat/>
    <w:rsid w:val="00D3107F"/>
    <w:pPr>
      <w:widowControl/>
      <w:suppressAutoHyphens/>
      <w:spacing w:beforeLines="100" w:afterLines="200" w:line="400" w:lineRule="exact"/>
      <w:jc w:val="center"/>
      <w:outlineLvl w:val="0"/>
    </w:pPr>
    <w:rPr>
      <w:rFonts w:ascii="Times New Roman" w:eastAsia="黑体" w:hAnsi="Times New Roman"/>
      <w:kern w:val="1"/>
      <w:sz w:val="32"/>
      <w:szCs w:val="24"/>
      <w:lang w:eastAsia="ar-SA"/>
    </w:rPr>
  </w:style>
  <w:style w:type="character" w:customStyle="1" w:styleId="html-italic">
    <w:name w:val="html-italic"/>
    <w:basedOn w:val="a0"/>
    <w:qFormat/>
    <w:rsid w:val="00D3107F"/>
  </w:style>
  <w:style w:type="paragraph" w:customStyle="1" w:styleId="TOC2">
    <w:name w:val="TOC 标题2"/>
    <w:basedOn w:val="1"/>
    <w:next w:val="a"/>
    <w:uiPriority w:val="39"/>
    <w:unhideWhenUsed/>
    <w:qFormat/>
    <w:rsid w:val="00D3107F"/>
    <w:pPr>
      <w:keepLines/>
      <w:widowControl/>
      <w:suppressAutoHyphens w:val="0"/>
      <w:spacing w:before="240" w:after="0" w:line="259" w:lineRule="auto"/>
      <w:ind w:left="0" w:firstLine="0"/>
      <w:outlineLvl w:val="9"/>
    </w:pPr>
    <w:rPr>
      <w:rFonts w:asciiTheme="majorHAnsi" w:eastAsiaTheme="majorEastAsia" w:hAnsiTheme="majorHAnsi" w:cstheme="majorBidi"/>
      <w:b w:val="0"/>
      <w:smallCaps w:val="0"/>
      <w:color w:val="365F91" w:themeColor="accent1" w:themeShade="BF"/>
      <w:kern w:val="0"/>
      <w:sz w:val="32"/>
      <w:szCs w:val="32"/>
      <w:lang w:eastAsia="zh-CN"/>
    </w:rPr>
  </w:style>
  <w:style w:type="paragraph" w:customStyle="1" w:styleId="1f2">
    <w:name w:val="样式1"/>
    <w:basedOn w:val="2"/>
    <w:link w:val="1f3"/>
    <w:qFormat/>
    <w:rsid w:val="00D3107F"/>
    <w:pPr>
      <w:widowControl/>
      <w:suppressAutoHyphens w:val="0"/>
      <w:spacing w:before="120" w:after="60" w:line="240" w:lineRule="auto"/>
      <w:ind w:left="0" w:firstLine="0"/>
      <w:jc w:val="both"/>
    </w:pPr>
    <w:rPr>
      <w:rFonts w:eastAsia="宋体"/>
      <w:b w:val="0"/>
      <w:i/>
      <w:iCs/>
      <w:lang w:val="fr-FR"/>
    </w:rPr>
  </w:style>
  <w:style w:type="character" w:customStyle="1" w:styleId="1f3">
    <w:name w:val="样式1 字符"/>
    <w:basedOn w:val="2Char"/>
    <w:link w:val="1f2"/>
    <w:rsid w:val="00D3107F"/>
    <w:rPr>
      <w:rFonts w:ascii="Helvetica" w:hAnsi="Helvetica"/>
      <w:b w:val="0"/>
      <w:i/>
      <w:iCs/>
      <w:kern w:val="16"/>
      <w:lang w:val="fr-FR" w:eastAsia="en-US"/>
    </w:rPr>
  </w:style>
  <w:style w:type="character" w:customStyle="1" w:styleId="mi">
    <w:name w:val="mi"/>
    <w:basedOn w:val="a0"/>
    <w:rsid w:val="00D3107F"/>
  </w:style>
  <w:style w:type="character" w:customStyle="1" w:styleId="mn">
    <w:name w:val="mn"/>
    <w:basedOn w:val="a0"/>
    <w:rsid w:val="00D3107F"/>
  </w:style>
  <w:style w:type="character" w:customStyle="1" w:styleId="mjxassistivemathml">
    <w:name w:val="mjx_assistive_mathml"/>
    <w:basedOn w:val="a0"/>
    <w:rsid w:val="00D3107F"/>
  </w:style>
  <w:style w:type="table" w:customStyle="1" w:styleId="28">
    <w:name w:val="网格型2"/>
    <w:basedOn w:val="a1"/>
    <w:next w:val="aff"/>
    <w:uiPriority w:val="39"/>
    <w:qFormat/>
    <w:rsid w:val="00D310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0">
    <w:name w:val="PARAGRAPH 字符"/>
    <w:basedOn w:val="a0"/>
    <w:link w:val="PARAGRAPH"/>
    <w:rsid w:val="00D3107F"/>
    <w:rPr>
      <w:rFonts w:ascii="Palatino" w:eastAsia="Times New Roman" w:hAnsi="Palatino"/>
      <w:kern w:val="16"/>
      <w:lang w:eastAsia="en-US"/>
    </w:rPr>
  </w:style>
  <w:style w:type="character" w:customStyle="1" w:styleId="UnresolvedMention">
    <w:name w:val="Unresolved Mention"/>
    <w:basedOn w:val="a0"/>
    <w:uiPriority w:val="99"/>
    <w:semiHidden/>
    <w:unhideWhenUsed/>
    <w:rsid w:val="00D3107F"/>
    <w:rPr>
      <w:color w:val="605E5C"/>
      <w:shd w:val="clear" w:color="auto" w:fill="E1DFDD"/>
    </w:rPr>
  </w:style>
  <w:style w:type="numbering" w:customStyle="1" w:styleId="1f4">
    <w:name w:val="无列表1"/>
    <w:next w:val="a2"/>
    <w:uiPriority w:val="99"/>
    <w:semiHidden/>
    <w:unhideWhenUsed/>
    <w:rsid w:val="00075EB6"/>
  </w:style>
  <w:style w:type="numbering" w:customStyle="1" w:styleId="List01">
    <w:name w:val="List 01"/>
    <w:basedOn w:val="a2"/>
    <w:rsid w:val="00075EB6"/>
  </w:style>
  <w:style w:type="table" w:customStyle="1" w:styleId="35">
    <w:name w:val="网格型3"/>
    <w:basedOn w:val="a1"/>
    <w:next w:val="aff"/>
    <w:uiPriority w:val="39"/>
    <w:qFormat/>
    <w:rsid w:val="00075EB6"/>
    <w:pPr>
      <w:widowControl w:val="0"/>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011">
    <w:name w:val="List 011"/>
    <w:basedOn w:val="a2"/>
    <w:rsid w:val="00075EB6"/>
  </w:style>
  <w:style w:type="numbering" w:customStyle="1" w:styleId="List02">
    <w:name w:val="List 02"/>
    <w:basedOn w:val="a2"/>
    <w:rsid w:val="00075EB6"/>
  </w:style>
  <w:style w:type="numbering" w:customStyle="1" w:styleId="List03">
    <w:name w:val="List 03"/>
    <w:basedOn w:val="a2"/>
    <w:rsid w:val="00075E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16196">
      <w:bodyDiv w:val="1"/>
      <w:marLeft w:val="0"/>
      <w:marRight w:val="0"/>
      <w:marTop w:val="0"/>
      <w:marBottom w:val="0"/>
      <w:divBdr>
        <w:top w:val="none" w:sz="0" w:space="0" w:color="auto"/>
        <w:left w:val="none" w:sz="0" w:space="0" w:color="auto"/>
        <w:bottom w:val="none" w:sz="0" w:space="0" w:color="auto"/>
        <w:right w:val="none" w:sz="0" w:space="0" w:color="auto"/>
      </w:divBdr>
    </w:div>
    <w:div w:id="112359552">
      <w:bodyDiv w:val="1"/>
      <w:marLeft w:val="0"/>
      <w:marRight w:val="0"/>
      <w:marTop w:val="0"/>
      <w:marBottom w:val="0"/>
      <w:divBdr>
        <w:top w:val="none" w:sz="0" w:space="0" w:color="auto"/>
        <w:left w:val="none" w:sz="0" w:space="0" w:color="auto"/>
        <w:bottom w:val="none" w:sz="0" w:space="0" w:color="auto"/>
        <w:right w:val="none" w:sz="0" w:space="0" w:color="auto"/>
      </w:divBdr>
    </w:div>
    <w:div w:id="149291602">
      <w:bodyDiv w:val="1"/>
      <w:marLeft w:val="0"/>
      <w:marRight w:val="0"/>
      <w:marTop w:val="0"/>
      <w:marBottom w:val="0"/>
      <w:divBdr>
        <w:top w:val="none" w:sz="0" w:space="0" w:color="auto"/>
        <w:left w:val="none" w:sz="0" w:space="0" w:color="auto"/>
        <w:bottom w:val="none" w:sz="0" w:space="0" w:color="auto"/>
        <w:right w:val="none" w:sz="0" w:space="0" w:color="auto"/>
      </w:divBdr>
    </w:div>
    <w:div w:id="187107674">
      <w:bodyDiv w:val="1"/>
      <w:marLeft w:val="0"/>
      <w:marRight w:val="0"/>
      <w:marTop w:val="0"/>
      <w:marBottom w:val="0"/>
      <w:divBdr>
        <w:top w:val="none" w:sz="0" w:space="0" w:color="auto"/>
        <w:left w:val="none" w:sz="0" w:space="0" w:color="auto"/>
        <w:bottom w:val="none" w:sz="0" w:space="0" w:color="auto"/>
        <w:right w:val="none" w:sz="0" w:space="0" w:color="auto"/>
      </w:divBdr>
      <w:divsChild>
        <w:div w:id="225730325">
          <w:marLeft w:val="0"/>
          <w:marRight w:val="0"/>
          <w:marTop w:val="0"/>
          <w:marBottom w:val="225"/>
          <w:divBdr>
            <w:top w:val="none" w:sz="0" w:space="0" w:color="auto"/>
            <w:left w:val="none" w:sz="0" w:space="0" w:color="auto"/>
            <w:bottom w:val="none" w:sz="0" w:space="0" w:color="auto"/>
            <w:right w:val="none" w:sz="0" w:space="0" w:color="auto"/>
          </w:divBdr>
        </w:div>
        <w:div w:id="591008486">
          <w:marLeft w:val="0"/>
          <w:marRight w:val="0"/>
          <w:marTop w:val="0"/>
          <w:marBottom w:val="225"/>
          <w:divBdr>
            <w:top w:val="none" w:sz="0" w:space="0" w:color="auto"/>
            <w:left w:val="none" w:sz="0" w:space="0" w:color="auto"/>
            <w:bottom w:val="none" w:sz="0" w:space="0" w:color="auto"/>
            <w:right w:val="none" w:sz="0" w:space="0" w:color="auto"/>
          </w:divBdr>
        </w:div>
        <w:div w:id="730033647">
          <w:marLeft w:val="0"/>
          <w:marRight w:val="0"/>
          <w:marTop w:val="0"/>
          <w:marBottom w:val="225"/>
          <w:divBdr>
            <w:top w:val="none" w:sz="0" w:space="0" w:color="auto"/>
            <w:left w:val="none" w:sz="0" w:space="0" w:color="auto"/>
            <w:bottom w:val="none" w:sz="0" w:space="0" w:color="auto"/>
            <w:right w:val="none" w:sz="0" w:space="0" w:color="auto"/>
          </w:divBdr>
        </w:div>
        <w:div w:id="1164971000">
          <w:marLeft w:val="0"/>
          <w:marRight w:val="0"/>
          <w:marTop w:val="0"/>
          <w:marBottom w:val="225"/>
          <w:divBdr>
            <w:top w:val="none" w:sz="0" w:space="0" w:color="auto"/>
            <w:left w:val="none" w:sz="0" w:space="0" w:color="auto"/>
            <w:bottom w:val="none" w:sz="0" w:space="0" w:color="auto"/>
            <w:right w:val="none" w:sz="0" w:space="0" w:color="auto"/>
          </w:divBdr>
        </w:div>
        <w:div w:id="1185751399">
          <w:marLeft w:val="0"/>
          <w:marRight w:val="0"/>
          <w:marTop w:val="0"/>
          <w:marBottom w:val="225"/>
          <w:divBdr>
            <w:top w:val="none" w:sz="0" w:space="0" w:color="auto"/>
            <w:left w:val="none" w:sz="0" w:space="0" w:color="auto"/>
            <w:bottom w:val="none" w:sz="0" w:space="0" w:color="auto"/>
            <w:right w:val="none" w:sz="0" w:space="0" w:color="auto"/>
          </w:divBdr>
        </w:div>
        <w:div w:id="1224104241">
          <w:marLeft w:val="0"/>
          <w:marRight w:val="0"/>
          <w:marTop w:val="0"/>
          <w:marBottom w:val="225"/>
          <w:divBdr>
            <w:top w:val="none" w:sz="0" w:space="0" w:color="auto"/>
            <w:left w:val="none" w:sz="0" w:space="0" w:color="auto"/>
            <w:bottom w:val="none" w:sz="0" w:space="0" w:color="auto"/>
            <w:right w:val="none" w:sz="0" w:space="0" w:color="auto"/>
          </w:divBdr>
        </w:div>
        <w:div w:id="1833331524">
          <w:marLeft w:val="0"/>
          <w:marRight w:val="0"/>
          <w:marTop w:val="0"/>
          <w:marBottom w:val="225"/>
          <w:divBdr>
            <w:top w:val="none" w:sz="0" w:space="0" w:color="auto"/>
            <w:left w:val="none" w:sz="0" w:space="0" w:color="auto"/>
            <w:bottom w:val="none" w:sz="0" w:space="0" w:color="auto"/>
            <w:right w:val="none" w:sz="0" w:space="0" w:color="auto"/>
          </w:divBdr>
        </w:div>
      </w:divsChild>
    </w:div>
    <w:div w:id="231161762">
      <w:bodyDiv w:val="1"/>
      <w:marLeft w:val="0"/>
      <w:marRight w:val="0"/>
      <w:marTop w:val="0"/>
      <w:marBottom w:val="0"/>
      <w:divBdr>
        <w:top w:val="none" w:sz="0" w:space="0" w:color="auto"/>
        <w:left w:val="none" w:sz="0" w:space="0" w:color="auto"/>
        <w:bottom w:val="none" w:sz="0" w:space="0" w:color="auto"/>
        <w:right w:val="none" w:sz="0" w:space="0" w:color="auto"/>
      </w:divBdr>
    </w:div>
    <w:div w:id="249393564">
      <w:bodyDiv w:val="1"/>
      <w:marLeft w:val="0"/>
      <w:marRight w:val="0"/>
      <w:marTop w:val="0"/>
      <w:marBottom w:val="0"/>
      <w:divBdr>
        <w:top w:val="none" w:sz="0" w:space="0" w:color="auto"/>
        <w:left w:val="none" w:sz="0" w:space="0" w:color="auto"/>
        <w:bottom w:val="none" w:sz="0" w:space="0" w:color="auto"/>
        <w:right w:val="none" w:sz="0" w:space="0" w:color="auto"/>
      </w:divBdr>
    </w:div>
    <w:div w:id="293754998">
      <w:bodyDiv w:val="1"/>
      <w:marLeft w:val="0"/>
      <w:marRight w:val="0"/>
      <w:marTop w:val="0"/>
      <w:marBottom w:val="0"/>
      <w:divBdr>
        <w:top w:val="none" w:sz="0" w:space="0" w:color="auto"/>
        <w:left w:val="none" w:sz="0" w:space="0" w:color="auto"/>
        <w:bottom w:val="none" w:sz="0" w:space="0" w:color="auto"/>
        <w:right w:val="none" w:sz="0" w:space="0" w:color="auto"/>
      </w:divBdr>
    </w:div>
    <w:div w:id="418715272">
      <w:bodyDiv w:val="1"/>
      <w:marLeft w:val="0"/>
      <w:marRight w:val="0"/>
      <w:marTop w:val="0"/>
      <w:marBottom w:val="0"/>
      <w:divBdr>
        <w:top w:val="none" w:sz="0" w:space="0" w:color="auto"/>
        <w:left w:val="none" w:sz="0" w:space="0" w:color="auto"/>
        <w:bottom w:val="none" w:sz="0" w:space="0" w:color="auto"/>
        <w:right w:val="none" w:sz="0" w:space="0" w:color="auto"/>
      </w:divBdr>
    </w:div>
    <w:div w:id="462774336">
      <w:bodyDiv w:val="1"/>
      <w:marLeft w:val="0"/>
      <w:marRight w:val="0"/>
      <w:marTop w:val="0"/>
      <w:marBottom w:val="0"/>
      <w:divBdr>
        <w:top w:val="none" w:sz="0" w:space="0" w:color="auto"/>
        <w:left w:val="none" w:sz="0" w:space="0" w:color="auto"/>
        <w:bottom w:val="none" w:sz="0" w:space="0" w:color="auto"/>
        <w:right w:val="none" w:sz="0" w:space="0" w:color="auto"/>
      </w:divBdr>
      <w:divsChild>
        <w:div w:id="812407992">
          <w:marLeft w:val="0"/>
          <w:marRight w:val="0"/>
          <w:marTop w:val="0"/>
          <w:marBottom w:val="0"/>
          <w:divBdr>
            <w:top w:val="none" w:sz="0" w:space="0" w:color="auto"/>
            <w:left w:val="none" w:sz="0" w:space="0" w:color="auto"/>
            <w:bottom w:val="none" w:sz="0" w:space="0" w:color="auto"/>
            <w:right w:val="none" w:sz="0" w:space="0" w:color="auto"/>
          </w:divBdr>
        </w:div>
      </w:divsChild>
    </w:div>
    <w:div w:id="575475605">
      <w:bodyDiv w:val="1"/>
      <w:marLeft w:val="0"/>
      <w:marRight w:val="0"/>
      <w:marTop w:val="0"/>
      <w:marBottom w:val="0"/>
      <w:divBdr>
        <w:top w:val="none" w:sz="0" w:space="0" w:color="auto"/>
        <w:left w:val="none" w:sz="0" w:space="0" w:color="auto"/>
        <w:bottom w:val="none" w:sz="0" w:space="0" w:color="auto"/>
        <w:right w:val="none" w:sz="0" w:space="0" w:color="auto"/>
      </w:divBdr>
      <w:divsChild>
        <w:div w:id="464201828">
          <w:marLeft w:val="0"/>
          <w:marRight w:val="0"/>
          <w:marTop w:val="0"/>
          <w:marBottom w:val="0"/>
          <w:divBdr>
            <w:top w:val="none" w:sz="0" w:space="0" w:color="auto"/>
            <w:left w:val="none" w:sz="0" w:space="0" w:color="auto"/>
            <w:bottom w:val="none" w:sz="0" w:space="0" w:color="auto"/>
            <w:right w:val="none" w:sz="0" w:space="0" w:color="auto"/>
          </w:divBdr>
        </w:div>
      </w:divsChild>
    </w:div>
    <w:div w:id="592669601">
      <w:bodyDiv w:val="1"/>
      <w:marLeft w:val="0"/>
      <w:marRight w:val="0"/>
      <w:marTop w:val="0"/>
      <w:marBottom w:val="0"/>
      <w:divBdr>
        <w:top w:val="none" w:sz="0" w:space="0" w:color="auto"/>
        <w:left w:val="none" w:sz="0" w:space="0" w:color="auto"/>
        <w:bottom w:val="none" w:sz="0" w:space="0" w:color="auto"/>
        <w:right w:val="none" w:sz="0" w:space="0" w:color="auto"/>
      </w:divBdr>
    </w:div>
    <w:div w:id="595551725">
      <w:bodyDiv w:val="1"/>
      <w:marLeft w:val="0"/>
      <w:marRight w:val="0"/>
      <w:marTop w:val="0"/>
      <w:marBottom w:val="0"/>
      <w:divBdr>
        <w:top w:val="none" w:sz="0" w:space="0" w:color="auto"/>
        <w:left w:val="none" w:sz="0" w:space="0" w:color="auto"/>
        <w:bottom w:val="none" w:sz="0" w:space="0" w:color="auto"/>
        <w:right w:val="none" w:sz="0" w:space="0" w:color="auto"/>
      </w:divBdr>
    </w:div>
    <w:div w:id="618294206">
      <w:bodyDiv w:val="1"/>
      <w:marLeft w:val="0"/>
      <w:marRight w:val="0"/>
      <w:marTop w:val="0"/>
      <w:marBottom w:val="0"/>
      <w:divBdr>
        <w:top w:val="none" w:sz="0" w:space="0" w:color="auto"/>
        <w:left w:val="none" w:sz="0" w:space="0" w:color="auto"/>
        <w:bottom w:val="none" w:sz="0" w:space="0" w:color="auto"/>
        <w:right w:val="none" w:sz="0" w:space="0" w:color="auto"/>
      </w:divBdr>
    </w:div>
    <w:div w:id="625475728">
      <w:bodyDiv w:val="1"/>
      <w:marLeft w:val="0"/>
      <w:marRight w:val="0"/>
      <w:marTop w:val="0"/>
      <w:marBottom w:val="0"/>
      <w:divBdr>
        <w:top w:val="none" w:sz="0" w:space="0" w:color="auto"/>
        <w:left w:val="none" w:sz="0" w:space="0" w:color="auto"/>
        <w:bottom w:val="none" w:sz="0" w:space="0" w:color="auto"/>
        <w:right w:val="none" w:sz="0" w:space="0" w:color="auto"/>
      </w:divBdr>
    </w:div>
    <w:div w:id="637108016">
      <w:bodyDiv w:val="1"/>
      <w:marLeft w:val="0"/>
      <w:marRight w:val="0"/>
      <w:marTop w:val="0"/>
      <w:marBottom w:val="0"/>
      <w:divBdr>
        <w:top w:val="none" w:sz="0" w:space="0" w:color="auto"/>
        <w:left w:val="none" w:sz="0" w:space="0" w:color="auto"/>
        <w:bottom w:val="none" w:sz="0" w:space="0" w:color="auto"/>
        <w:right w:val="none" w:sz="0" w:space="0" w:color="auto"/>
      </w:divBdr>
    </w:div>
    <w:div w:id="672031460">
      <w:bodyDiv w:val="1"/>
      <w:marLeft w:val="0"/>
      <w:marRight w:val="0"/>
      <w:marTop w:val="0"/>
      <w:marBottom w:val="0"/>
      <w:divBdr>
        <w:top w:val="none" w:sz="0" w:space="0" w:color="auto"/>
        <w:left w:val="none" w:sz="0" w:space="0" w:color="auto"/>
        <w:bottom w:val="none" w:sz="0" w:space="0" w:color="auto"/>
        <w:right w:val="none" w:sz="0" w:space="0" w:color="auto"/>
      </w:divBdr>
    </w:div>
    <w:div w:id="707798030">
      <w:bodyDiv w:val="1"/>
      <w:marLeft w:val="0"/>
      <w:marRight w:val="0"/>
      <w:marTop w:val="0"/>
      <w:marBottom w:val="0"/>
      <w:divBdr>
        <w:top w:val="none" w:sz="0" w:space="0" w:color="auto"/>
        <w:left w:val="none" w:sz="0" w:space="0" w:color="auto"/>
        <w:bottom w:val="none" w:sz="0" w:space="0" w:color="auto"/>
        <w:right w:val="none" w:sz="0" w:space="0" w:color="auto"/>
      </w:divBdr>
    </w:div>
    <w:div w:id="711807370">
      <w:bodyDiv w:val="1"/>
      <w:marLeft w:val="0"/>
      <w:marRight w:val="0"/>
      <w:marTop w:val="0"/>
      <w:marBottom w:val="0"/>
      <w:divBdr>
        <w:top w:val="none" w:sz="0" w:space="0" w:color="auto"/>
        <w:left w:val="none" w:sz="0" w:space="0" w:color="auto"/>
        <w:bottom w:val="none" w:sz="0" w:space="0" w:color="auto"/>
        <w:right w:val="none" w:sz="0" w:space="0" w:color="auto"/>
      </w:divBdr>
    </w:div>
    <w:div w:id="725447813">
      <w:bodyDiv w:val="1"/>
      <w:marLeft w:val="0"/>
      <w:marRight w:val="0"/>
      <w:marTop w:val="0"/>
      <w:marBottom w:val="0"/>
      <w:divBdr>
        <w:top w:val="none" w:sz="0" w:space="0" w:color="auto"/>
        <w:left w:val="none" w:sz="0" w:space="0" w:color="auto"/>
        <w:bottom w:val="none" w:sz="0" w:space="0" w:color="auto"/>
        <w:right w:val="none" w:sz="0" w:space="0" w:color="auto"/>
      </w:divBdr>
      <w:divsChild>
        <w:div w:id="2079286724">
          <w:marLeft w:val="0"/>
          <w:marRight w:val="0"/>
          <w:marTop w:val="0"/>
          <w:marBottom w:val="0"/>
          <w:divBdr>
            <w:top w:val="none" w:sz="0" w:space="0" w:color="auto"/>
            <w:left w:val="none" w:sz="0" w:space="0" w:color="auto"/>
            <w:bottom w:val="none" w:sz="0" w:space="0" w:color="auto"/>
            <w:right w:val="none" w:sz="0" w:space="0" w:color="auto"/>
          </w:divBdr>
        </w:div>
      </w:divsChild>
    </w:div>
    <w:div w:id="796796838">
      <w:bodyDiv w:val="1"/>
      <w:marLeft w:val="0"/>
      <w:marRight w:val="0"/>
      <w:marTop w:val="0"/>
      <w:marBottom w:val="0"/>
      <w:divBdr>
        <w:top w:val="none" w:sz="0" w:space="0" w:color="auto"/>
        <w:left w:val="none" w:sz="0" w:space="0" w:color="auto"/>
        <w:bottom w:val="none" w:sz="0" w:space="0" w:color="auto"/>
        <w:right w:val="none" w:sz="0" w:space="0" w:color="auto"/>
      </w:divBdr>
    </w:div>
    <w:div w:id="806750898">
      <w:bodyDiv w:val="1"/>
      <w:marLeft w:val="0"/>
      <w:marRight w:val="0"/>
      <w:marTop w:val="0"/>
      <w:marBottom w:val="0"/>
      <w:divBdr>
        <w:top w:val="none" w:sz="0" w:space="0" w:color="auto"/>
        <w:left w:val="none" w:sz="0" w:space="0" w:color="auto"/>
        <w:bottom w:val="none" w:sz="0" w:space="0" w:color="auto"/>
        <w:right w:val="none" w:sz="0" w:space="0" w:color="auto"/>
      </w:divBdr>
    </w:div>
    <w:div w:id="907112120">
      <w:bodyDiv w:val="1"/>
      <w:marLeft w:val="0"/>
      <w:marRight w:val="0"/>
      <w:marTop w:val="0"/>
      <w:marBottom w:val="0"/>
      <w:divBdr>
        <w:top w:val="none" w:sz="0" w:space="0" w:color="auto"/>
        <w:left w:val="none" w:sz="0" w:space="0" w:color="auto"/>
        <w:bottom w:val="none" w:sz="0" w:space="0" w:color="auto"/>
        <w:right w:val="none" w:sz="0" w:space="0" w:color="auto"/>
      </w:divBdr>
    </w:div>
    <w:div w:id="920989167">
      <w:bodyDiv w:val="1"/>
      <w:marLeft w:val="0"/>
      <w:marRight w:val="0"/>
      <w:marTop w:val="0"/>
      <w:marBottom w:val="0"/>
      <w:divBdr>
        <w:top w:val="none" w:sz="0" w:space="0" w:color="auto"/>
        <w:left w:val="none" w:sz="0" w:space="0" w:color="auto"/>
        <w:bottom w:val="none" w:sz="0" w:space="0" w:color="auto"/>
        <w:right w:val="none" w:sz="0" w:space="0" w:color="auto"/>
      </w:divBdr>
    </w:div>
    <w:div w:id="927426410">
      <w:bodyDiv w:val="1"/>
      <w:marLeft w:val="0"/>
      <w:marRight w:val="0"/>
      <w:marTop w:val="0"/>
      <w:marBottom w:val="0"/>
      <w:divBdr>
        <w:top w:val="none" w:sz="0" w:space="0" w:color="auto"/>
        <w:left w:val="none" w:sz="0" w:space="0" w:color="auto"/>
        <w:bottom w:val="none" w:sz="0" w:space="0" w:color="auto"/>
        <w:right w:val="none" w:sz="0" w:space="0" w:color="auto"/>
      </w:divBdr>
    </w:div>
    <w:div w:id="1078479400">
      <w:bodyDiv w:val="1"/>
      <w:marLeft w:val="0"/>
      <w:marRight w:val="0"/>
      <w:marTop w:val="0"/>
      <w:marBottom w:val="0"/>
      <w:divBdr>
        <w:top w:val="none" w:sz="0" w:space="0" w:color="auto"/>
        <w:left w:val="none" w:sz="0" w:space="0" w:color="auto"/>
        <w:bottom w:val="none" w:sz="0" w:space="0" w:color="auto"/>
        <w:right w:val="none" w:sz="0" w:space="0" w:color="auto"/>
      </w:divBdr>
    </w:div>
    <w:div w:id="1097795172">
      <w:bodyDiv w:val="1"/>
      <w:marLeft w:val="0"/>
      <w:marRight w:val="0"/>
      <w:marTop w:val="0"/>
      <w:marBottom w:val="0"/>
      <w:divBdr>
        <w:top w:val="none" w:sz="0" w:space="0" w:color="auto"/>
        <w:left w:val="none" w:sz="0" w:space="0" w:color="auto"/>
        <w:bottom w:val="none" w:sz="0" w:space="0" w:color="auto"/>
        <w:right w:val="none" w:sz="0" w:space="0" w:color="auto"/>
      </w:divBdr>
    </w:div>
    <w:div w:id="1229000266">
      <w:bodyDiv w:val="1"/>
      <w:marLeft w:val="0"/>
      <w:marRight w:val="0"/>
      <w:marTop w:val="0"/>
      <w:marBottom w:val="0"/>
      <w:divBdr>
        <w:top w:val="none" w:sz="0" w:space="0" w:color="auto"/>
        <w:left w:val="none" w:sz="0" w:space="0" w:color="auto"/>
        <w:bottom w:val="none" w:sz="0" w:space="0" w:color="auto"/>
        <w:right w:val="none" w:sz="0" w:space="0" w:color="auto"/>
      </w:divBdr>
      <w:divsChild>
        <w:div w:id="681861475">
          <w:marLeft w:val="0"/>
          <w:marRight w:val="0"/>
          <w:marTop w:val="0"/>
          <w:marBottom w:val="0"/>
          <w:divBdr>
            <w:top w:val="none" w:sz="0" w:space="0" w:color="auto"/>
            <w:left w:val="none" w:sz="0" w:space="0" w:color="auto"/>
            <w:bottom w:val="none" w:sz="0" w:space="0" w:color="auto"/>
            <w:right w:val="none" w:sz="0" w:space="0" w:color="auto"/>
          </w:divBdr>
        </w:div>
      </w:divsChild>
    </w:div>
    <w:div w:id="1267229092">
      <w:bodyDiv w:val="1"/>
      <w:marLeft w:val="0"/>
      <w:marRight w:val="0"/>
      <w:marTop w:val="0"/>
      <w:marBottom w:val="0"/>
      <w:divBdr>
        <w:top w:val="none" w:sz="0" w:space="0" w:color="auto"/>
        <w:left w:val="none" w:sz="0" w:space="0" w:color="auto"/>
        <w:bottom w:val="none" w:sz="0" w:space="0" w:color="auto"/>
        <w:right w:val="none" w:sz="0" w:space="0" w:color="auto"/>
      </w:divBdr>
    </w:div>
    <w:div w:id="1271468581">
      <w:bodyDiv w:val="1"/>
      <w:marLeft w:val="0"/>
      <w:marRight w:val="0"/>
      <w:marTop w:val="0"/>
      <w:marBottom w:val="0"/>
      <w:divBdr>
        <w:top w:val="none" w:sz="0" w:space="0" w:color="auto"/>
        <w:left w:val="none" w:sz="0" w:space="0" w:color="auto"/>
        <w:bottom w:val="none" w:sz="0" w:space="0" w:color="auto"/>
        <w:right w:val="none" w:sz="0" w:space="0" w:color="auto"/>
      </w:divBdr>
      <w:divsChild>
        <w:div w:id="43216866">
          <w:marLeft w:val="0"/>
          <w:marRight w:val="0"/>
          <w:marTop w:val="0"/>
          <w:marBottom w:val="0"/>
          <w:divBdr>
            <w:top w:val="none" w:sz="0" w:space="0" w:color="auto"/>
            <w:left w:val="none" w:sz="0" w:space="0" w:color="auto"/>
            <w:bottom w:val="none" w:sz="0" w:space="0" w:color="auto"/>
            <w:right w:val="none" w:sz="0" w:space="0" w:color="auto"/>
          </w:divBdr>
          <w:divsChild>
            <w:div w:id="7454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9809">
      <w:bodyDiv w:val="1"/>
      <w:marLeft w:val="0"/>
      <w:marRight w:val="0"/>
      <w:marTop w:val="0"/>
      <w:marBottom w:val="0"/>
      <w:divBdr>
        <w:top w:val="none" w:sz="0" w:space="0" w:color="auto"/>
        <w:left w:val="none" w:sz="0" w:space="0" w:color="auto"/>
        <w:bottom w:val="none" w:sz="0" w:space="0" w:color="auto"/>
        <w:right w:val="none" w:sz="0" w:space="0" w:color="auto"/>
      </w:divBdr>
      <w:divsChild>
        <w:div w:id="264075051">
          <w:marLeft w:val="0"/>
          <w:marRight w:val="0"/>
          <w:marTop w:val="0"/>
          <w:marBottom w:val="0"/>
          <w:divBdr>
            <w:top w:val="none" w:sz="0" w:space="0" w:color="auto"/>
            <w:left w:val="none" w:sz="0" w:space="0" w:color="auto"/>
            <w:bottom w:val="none" w:sz="0" w:space="0" w:color="auto"/>
            <w:right w:val="none" w:sz="0" w:space="0" w:color="auto"/>
          </w:divBdr>
          <w:divsChild>
            <w:div w:id="9153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7980">
      <w:bodyDiv w:val="1"/>
      <w:marLeft w:val="0"/>
      <w:marRight w:val="0"/>
      <w:marTop w:val="0"/>
      <w:marBottom w:val="0"/>
      <w:divBdr>
        <w:top w:val="none" w:sz="0" w:space="0" w:color="auto"/>
        <w:left w:val="none" w:sz="0" w:space="0" w:color="auto"/>
        <w:bottom w:val="none" w:sz="0" w:space="0" w:color="auto"/>
        <w:right w:val="none" w:sz="0" w:space="0" w:color="auto"/>
      </w:divBdr>
    </w:div>
    <w:div w:id="1499035930">
      <w:bodyDiv w:val="1"/>
      <w:marLeft w:val="0"/>
      <w:marRight w:val="0"/>
      <w:marTop w:val="0"/>
      <w:marBottom w:val="0"/>
      <w:divBdr>
        <w:top w:val="none" w:sz="0" w:space="0" w:color="auto"/>
        <w:left w:val="none" w:sz="0" w:space="0" w:color="auto"/>
        <w:bottom w:val="none" w:sz="0" w:space="0" w:color="auto"/>
        <w:right w:val="none" w:sz="0" w:space="0" w:color="auto"/>
      </w:divBdr>
    </w:div>
    <w:div w:id="1547834243">
      <w:bodyDiv w:val="1"/>
      <w:marLeft w:val="0"/>
      <w:marRight w:val="0"/>
      <w:marTop w:val="0"/>
      <w:marBottom w:val="0"/>
      <w:divBdr>
        <w:top w:val="none" w:sz="0" w:space="0" w:color="auto"/>
        <w:left w:val="none" w:sz="0" w:space="0" w:color="auto"/>
        <w:bottom w:val="none" w:sz="0" w:space="0" w:color="auto"/>
        <w:right w:val="none" w:sz="0" w:space="0" w:color="auto"/>
      </w:divBdr>
    </w:div>
    <w:div w:id="1602107502">
      <w:bodyDiv w:val="1"/>
      <w:marLeft w:val="0"/>
      <w:marRight w:val="0"/>
      <w:marTop w:val="0"/>
      <w:marBottom w:val="0"/>
      <w:divBdr>
        <w:top w:val="none" w:sz="0" w:space="0" w:color="auto"/>
        <w:left w:val="none" w:sz="0" w:space="0" w:color="auto"/>
        <w:bottom w:val="none" w:sz="0" w:space="0" w:color="auto"/>
        <w:right w:val="none" w:sz="0" w:space="0" w:color="auto"/>
      </w:divBdr>
      <w:divsChild>
        <w:div w:id="374160687">
          <w:marLeft w:val="0"/>
          <w:marRight w:val="0"/>
          <w:marTop w:val="0"/>
          <w:marBottom w:val="0"/>
          <w:divBdr>
            <w:top w:val="none" w:sz="0" w:space="0" w:color="auto"/>
            <w:left w:val="none" w:sz="0" w:space="0" w:color="auto"/>
            <w:bottom w:val="none" w:sz="0" w:space="0" w:color="auto"/>
            <w:right w:val="none" w:sz="0" w:space="0" w:color="auto"/>
          </w:divBdr>
          <w:divsChild>
            <w:div w:id="14798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9013">
      <w:bodyDiv w:val="1"/>
      <w:marLeft w:val="0"/>
      <w:marRight w:val="0"/>
      <w:marTop w:val="0"/>
      <w:marBottom w:val="0"/>
      <w:divBdr>
        <w:top w:val="none" w:sz="0" w:space="0" w:color="auto"/>
        <w:left w:val="none" w:sz="0" w:space="0" w:color="auto"/>
        <w:bottom w:val="none" w:sz="0" w:space="0" w:color="auto"/>
        <w:right w:val="none" w:sz="0" w:space="0" w:color="auto"/>
      </w:divBdr>
      <w:divsChild>
        <w:div w:id="1934125566">
          <w:marLeft w:val="0"/>
          <w:marRight w:val="0"/>
          <w:marTop w:val="0"/>
          <w:marBottom w:val="0"/>
          <w:divBdr>
            <w:top w:val="none" w:sz="0" w:space="0" w:color="auto"/>
            <w:left w:val="none" w:sz="0" w:space="0" w:color="auto"/>
            <w:bottom w:val="none" w:sz="0" w:space="0" w:color="auto"/>
            <w:right w:val="none" w:sz="0" w:space="0" w:color="auto"/>
          </w:divBdr>
          <w:divsChild>
            <w:div w:id="8851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00379">
      <w:bodyDiv w:val="1"/>
      <w:marLeft w:val="0"/>
      <w:marRight w:val="0"/>
      <w:marTop w:val="0"/>
      <w:marBottom w:val="0"/>
      <w:divBdr>
        <w:top w:val="none" w:sz="0" w:space="0" w:color="auto"/>
        <w:left w:val="none" w:sz="0" w:space="0" w:color="auto"/>
        <w:bottom w:val="none" w:sz="0" w:space="0" w:color="auto"/>
        <w:right w:val="none" w:sz="0" w:space="0" w:color="auto"/>
      </w:divBdr>
    </w:div>
    <w:div w:id="1866212952">
      <w:bodyDiv w:val="1"/>
      <w:marLeft w:val="0"/>
      <w:marRight w:val="0"/>
      <w:marTop w:val="0"/>
      <w:marBottom w:val="0"/>
      <w:divBdr>
        <w:top w:val="none" w:sz="0" w:space="0" w:color="auto"/>
        <w:left w:val="none" w:sz="0" w:space="0" w:color="auto"/>
        <w:bottom w:val="none" w:sz="0" w:space="0" w:color="auto"/>
        <w:right w:val="none" w:sz="0" w:space="0" w:color="auto"/>
      </w:divBdr>
    </w:div>
    <w:div w:id="1890874824">
      <w:bodyDiv w:val="1"/>
      <w:marLeft w:val="0"/>
      <w:marRight w:val="0"/>
      <w:marTop w:val="0"/>
      <w:marBottom w:val="0"/>
      <w:divBdr>
        <w:top w:val="none" w:sz="0" w:space="0" w:color="auto"/>
        <w:left w:val="none" w:sz="0" w:space="0" w:color="auto"/>
        <w:bottom w:val="none" w:sz="0" w:space="0" w:color="auto"/>
        <w:right w:val="none" w:sz="0" w:space="0" w:color="auto"/>
      </w:divBdr>
    </w:div>
    <w:div w:id="1896426978">
      <w:bodyDiv w:val="1"/>
      <w:marLeft w:val="0"/>
      <w:marRight w:val="0"/>
      <w:marTop w:val="0"/>
      <w:marBottom w:val="0"/>
      <w:divBdr>
        <w:top w:val="none" w:sz="0" w:space="0" w:color="auto"/>
        <w:left w:val="none" w:sz="0" w:space="0" w:color="auto"/>
        <w:bottom w:val="none" w:sz="0" w:space="0" w:color="auto"/>
        <w:right w:val="none" w:sz="0" w:space="0" w:color="auto"/>
      </w:divBdr>
    </w:div>
    <w:div w:id="1971740140">
      <w:bodyDiv w:val="1"/>
      <w:marLeft w:val="0"/>
      <w:marRight w:val="0"/>
      <w:marTop w:val="0"/>
      <w:marBottom w:val="0"/>
      <w:divBdr>
        <w:top w:val="none" w:sz="0" w:space="0" w:color="auto"/>
        <w:left w:val="none" w:sz="0" w:space="0" w:color="auto"/>
        <w:bottom w:val="none" w:sz="0" w:space="0" w:color="auto"/>
        <w:right w:val="none" w:sz="0" w:space="0" w:color="auto"/>
      </w:divBdr>
      <w:divsChild>
        <w:div w:id="465633313">
          <w:marLeft w:val="0"/>
          <w:marRight w:val="0"/>
          <w:marTop w:val="0"/>
          <w:marBottom w:val="0"/>
          <w:divBdr>
            <w:top w:val="none" w:sz="0" w:space="0" w:color="auto"/>
            <w:left w:val="none" w:sz="0" w:space="0" w:color="auto"/>
            <w:bottom w:val="none" w:sz="0" w:space="0" w:color="auto"/>
            <w:right w:val="none" w:sz="0" w:space="0" w:color="auto"/>
          </w:divBdr>
        </w:div>
      </w:divsChild>
    </w:div>
    <w:div w:id="2000159053">
      <w:bodyDiv w:val="1"/>
      <w:marLeft w:val="0"/>
      <w:marRight w:val="0"/>
      <w:marTop w:val="0"/>
      <w:marBottom w:val="0"/>
      <w:divBdr>
        <w:top w:val="none" w:sz="0" w:space="0" w:color="auto"/>
        <w:left w:val="none" w:sz="0" w:space="0" w:color="auto"/>
        <w:bottom w:val="none" w:sz="0" w:space="0" w:color="auto"/>
        <w:right w:val="none" w:sz="0" w:space="0" w:color="auto"/>
      </w:divBdr>
    </w:div>
    <w:div w:id="2134513432">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image" Target="media/image21.emf"/><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8.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20and%20Settings\Administrator\&#26700;&#38754;\Trans_final_submission\Trans_final_submission.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D190D-A255-409D-B629-D4D0BB4BC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Trans_final_submission.dot</Template>
  <TotalTime>478</TotalTime>
  <Pages>1</Pages>
  <Words>15548</Words>
  <Characters>88628</Characters>
  <Application>Microsoft Office Word</Application>
  <DocSecurity>0</DocSecurity>
  <Lines>738</Lines>
  <Paragraphs>207</Paragraphs>
  <ScaleCrop>false</ScaleCrop>
  <Company>IEEE Computer Society</Company>
  <LinksUpToDate>false</LinksUpToDate>
  <CharactersWithSpaces>103969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subject/>
  <dc:creator>liuanfeng</dc:creator>
  <cp:keywords/>
  <dc:description/>
  <cp:lastModifiedBy>刘安丰</cp:lastModifiedBy>
  <cp:revision>319</cp:revision>
  <cp:lastPrinted>2023-04-14T04:42:00Z</cp:lastPrinted>
  <dcterms:created xsi:type="dcterms:W3CDTF">2023-04-13T04:09:00Z</dcterms:created>
  <dcterms:modified xsi:type="dcterms:W3CDTF">2023-04-14T04:43:00Z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y fmtid="{D5CDD505-2E9C-101B-9397-08002B2CF9AE}" pid="5" name="_DocHome">
    <vt:i4>1953977005</vt:i4>
  </property>
</Properties>
</file>