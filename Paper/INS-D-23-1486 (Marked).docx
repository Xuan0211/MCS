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97E544" w14:textId="2544B52D" w:rsidR="00151CDF" w:rsidRPr="00B12B40" w:rsidRDefault="005D1BE9" w:rsidP="005D1BE9">
      <w:pPr>
        <w:framePr w:w="9935" w:h="1711" w:hRule="exact" w:hSpace="187" w:vSpace="187" w:wrap="notBeside" w:vAnchor="text" w:hAnchor="page" w:x="628" w:y="948"/>
        <w:rPr>
          <w:rFonts w:ascii="Times New Roman" w:hAnsi="Times New Roman"/>
          <w:spacing w:val="5"/>
          <w:sz w:val="22"/>
          <w:vertAlign w:val="superscript"/>
          <w:lang w:eastAsia="zh-CN"/>
        </w:rPr>
      </w:pPr>
      <w:bookmarkStart w:id="0" w:name="_Hlk116824462"/>
      <w:bookmarkStart w:id="1" w:name="_Hlk125837846"/>
      <w:bookmarkEnd w:id="0"/>
      <w:proofErr w:type="spellStart"/>
      <w:r w:rsidRPr="00B12B40">
        <w:rPr>
          <w:rFonts w:ascii="Times New Roman" w:hAnsi="Times New Roman"/>
          <w:spacing w:val="5"/>
          <w:sz w:val="22"/>
        </w:rPr>
        <w:t>Jianheng</w:t>
      </w:r>
      <w:proofErr w:type="spellEnd"/>
      <w:r w:rsidRPr="00B12B40">
        <w:rPr>
          <w:rFonts w:ascii="Times New Roman" w:hAnsi="Times New Roman"/>
          <w:spacing w:val="5"/>
          <w:sz w:val="22"/>
        </w:rPr>
        <w:t xml:space="preserve"> Tang</w:t>
      </w:r>
      <w:r w:rsidRPr="00B12B40">
        <w:rPr>
          <w:rFonts w:ascii="Times New Roman" w:hAnsi="Times New Roman"/>
          <w:spacing w:val="5"/>
          <w:sz w:val="22"/>
          <w:vertAlign w:val="superscript"/>
          <w:lang w:eastAsia="zh-CN"/>
        </w:rPr>
        <w:t>a</w:t>
      </w:r>
      <w:r w:rsidRPr="00B12B40">
        <w:rPr>
          <w:rFonts w:ascii="Times New Roman" w:hAnsi="Times New Roman"/>
          <w:spacing w:val="5"/>
          <w:sz w:val="22"/>
        </w:rPr>
        <w:t xml:space="preserve">, </w:t>
      </w:r>
      <w:proofErr w:type="spellStart"/>
      <w:r w:rsidRPr="00B12B40">
        <w:rPr>
          <w:rFonts w:ascii="Times New Roman" w:hAnsi="Times New Roman"/>
          <w:spacing w:val="5"/>
          <w:sz w:val="22"/>
        </w:rPr>
        <w:t>Feijiang</w:t>
      </w:r>
      <w:proofErr w:type="spellEnd"/>
      <w:r w:rsidRPr="00B12B40">
        <w:rPr>
          <w:rFonts w:ascii="Times New Roman" w:hAnsi="Times New Roman"/>
          <w:spacing w:val="5"/>
          <w:sz w:val="22"/>
        </w:rPr>
        <w:t xml:space="preserve"> Han</w:t>
      </w:r>
      <w:r w:rsidRPr="00B12B40">
        <w:rPr>
          <w:rFonts w:ascii="Times New Roman" w:hAnsi="Times New Roman"/>
          <w:spacing w:val="5"/>
          <w:sz w:val="22"/>
          <w:vertAlign w:val="superscript"/>
          <w:lang w:eastAsia="zh-CN"/>
        </w:rPr>
        <w:t>a</w:t>
      </w:r>
      <w:r w:rsidRPr="00B12B40">
        <w:rPr>
          <w:rFonts w:ascii="Times New Roman" w:hAnsi="Times New Roman"/>
          <w:spacing w:val="5"/>
          <w:sz w:val="22"/>
        </w:rPr>
        <w:t xml:space="preserve">, </w:t>
      </w:r>
      <w:proofErr w:type="spellStart"/>
      <w:r w:rsidRPr="00B12B40">
        <w:rPr>
          <w:rFonts w:ascii="Times New Roman" w:hAnsi="Times New Roman"/>
          <w:spacing w:val="5"/>
          <w:sz w:val="22"/>
        </w:rPr>
        <w:t>Kejia</w:t>
      </w:r>
      <w:proofErr w:type="spellEnd"/>
      <w:r w:rsidRPr="00B12B40">
        <w:rPr>
          <w:rFonts w:ascii="Times New Roman" w:hAnsi="Times New Roman"/>
          <w:spacing w:val="5"/>
          <w:sz w:val="22"/>
        </w:rPr>
        <w:t xml:space="preserve"> </w:t>
      </w:r>
      <w:proofErr w:type="spellStart"/>
      <w:r w:rsidRPr="00B12B40">
        <w:rPr>
          <w:rFonts w:ascii="Times New Roman" w:hAnsi="Times New Roman"/>
          <w:spacing w:val="5"/>
          <w:sz w:val="22"/>
        </w:rPr>
        <w:t>Fan</w:t>
      </w:r>
      <w:r w:rsidRPr="00B12B40">
        <w:rPr>
          <w:rFonts w:ascii="Times New Roman" w:hAnsi="Times New Roman"/>
          <w:spacing w:val="5"/>
          <w:sz w:val="22"/>
          <w:vertAlign w:val="superscript"/>
          <w:lang w:eastAsia="zh-CN"/>
        </w:rPr>
        <w:t>a</w:t>
      </w:r>
      <w:proofErr w:type="spellEnd"/>
      <w:r w:rsidRPr="00B12B40">
        <w:rPr>
          <w:rFonts w:ascii="Times New Roman" w:hAnsi="Times New Roman"/>
          <w:spacing w:val="5"/>
          <w:sz w:val="22"/>
        </w:rPr>
        <w:t xml:space="preserve">, </w:t>
      </w:r>
      <w:proofErr w:type="spellStart"/>
      <w:r w:rsidRPr="00B12B40">
        <w:rPr>
          <w:rFonts w:ascii="Times New Roman" w:hAnsi="Times New Roman"/>
          <w:spacing w:val="5"/>
          <w:sz w:val="22"/>
        </w:rPr>
        <w:t>Wenxuan</w:t>
      </w:r>
      <w:proofErr w:type="spellEnd"/>
      <w:r w:rsidRPr="00B12B40">
        <w:rPr>
          <w:rFonts w:ascii="Times New Roman" w:hAnsi="Times New Roman"/>
          <w:spacing w:val="5"/>
          <w:sz w:val="22"/>
        </w:rPr>
        <w:t xml:space="preserve"> </w:t>
      </w:r>
      <w:proofErr w:type="spellStart"/>
      <w:r w:rsidRPr="00B12B40">
        <w:rPr>
          <w:rFonts w:ascii="Times New Roman" w:hAnsi="Times New Roman"/>
          <w:spacing w:val="5"/>
          <w:sz w:val="22"/>
        </w:rPr>
        <w:t>Xie</w:t>
      </w:r>
      <w:r w:rsidRPr="00B12B40">
        <w:rPr>
          <w:rFonts w:ascii="Times New Roman" w:hAnsi="Times New Roman"/>
          <w:spacing w:val="5"/>
          <w:sz w:val="22"/>
          <w:vertAlign w:val="superscript"/>
          <w:lang w:eastAsia="zh-CN"/>
        </w:rPr>
        <w:t>a</w:t>
      </w:r>
      <w:proofErr w:type="spellEnd"/>
      <w:r w:rsidRPr="00B12B40">
        <w:rPr>
          <w:rFonts w:ascii="Times New Roman" w:hAnsi="Times New Roman"/>
          <w:spacing w:val="5"/>
          <w:sz w:val="22"/>
        </w:rPr>
        <w:t xml:space="preserve">, </w:t>
      </w:r>
      <w:proofErr w:type="spellStart"/>
      <w:r w:rsidRPr="00B12B40">
        <w:rPr>
          <w:rFonts w:ascii="Times New Roman" w:hAnsi="Times New Roman"/>
          <w:spacing w:val="5"/>
          <w:sz w:val="22"/>
        </w:rPr>
        <w:t>Pengzhi</w:t>
      </w:r>
      <w:proofErr w:type="spellEnd"/>
      <w:r w:rsidRPr="00B12B40">
        <w:rPr>
          <w:rFonts w:ascii="Times New Roman" w:hAnsi="Times New Roman"/>
          <w:spacing w:val="5"/>
          <w:sz w:val="22"/>
        </w:rPr>
        <w:t xml:space="preserve"> </w:t>
      </w:r>
      <w:proofErr w:type="spellStart"/>
      <w:r w:rsidRPr="00B12B40">
        <w:rPr>
          <w:rFonts w:ascii="Times New Roman" w:hAnsi="Times New Roman"/>
          <w:spacing w:val="5"/>
          <w:sz w:val="22"/>
        </w:rPr>
        <w:t>Yin</w:t>
      </w:r>
      <w:r w:rsidRPr="00B12B40">
        <w:rPr>
          <w:rFonts w:ascii="Times New Roman" w:hAnsi="Times New Roman" w:hint="eastAsia"/>
          <w:spacing w:val="5"/>
          <w:sz w:val="22"/>
          <w:vertAlign w:val="superscript"/>
          <w:lang w:eastAsia="zh-CN"/>
        </w:rPr>
        <w:t>b</w:t>
      </w:r>
      <w:proofErr w:type="spellEnd"/>
      <w:r w:rsidRPr="00B12B40">
        <w:rPr>
          <w:rFonts w:ascii="Times New Roman" w:hAnsi="Times New Roman"/>
          <w:spacing w:val="5"/>
          <w:sz w:val="22"/>
        </w:rPr>
        <w:t xml:space="preserve">, </w:t>
      </w:r>
      <w:proofErr w:type="spellStart"/>
      <w:r w:rsidRPr="00B12B40">
        <w:rPr>
          <w:rFonts w:ascii="Times New Roman" w:hAnsi="Times New Roman"/>
          <w:spacing w:val="5"/>
          <w:sz w:val="22"/>
        </w:rPr>
        <w:t>Zhenzhe</w:t>
      </w:r>
      <w:proofErr w:type="spellEnd"/>
      <w:r w:rsidRPr="00B12B40">
        <w:rPr>
          <w:rFonts w:ascii="Times New Roman" w:hAnsi="Times New Roman"/>
          <w:spacing w:val="5"/>
          <w:sz w:val="22"/>
        </w:rPr>
        <w:t xml:space="preserve"> </w:t>
      </w:r>
      <w:proofErr w:type="gramStart"/>
      <w:r w:rsidRPr="00B12B40">
        <w:rPr>
          <w:rFonts w:ascii="Times New Roman" w:hAnsi="Times New Roman"/>
          <w:spacing w:val="5"/>
          <w:sz w:val="22"/>
        </w:rPr>
        <w:t>Qu</w:t>
      </w:r>
      <w:r w:rsidRPr="00B12B40">
        <w:rPr>
          <w:rFonts w:ascii="Times New Roman" w:hAnsi="Times New Roman"/>
          <w:spacing w:val="5"/>
          <w:sz w:val="22"/>
          <w:vertAlign w:val="superscript"/>
          <w:lang w:eastAsia="zh-CN"/>
        </w:rPr>
        <w:t>a</w:t>
      </w:r>
      <w:r w:rsidR="005F5F76">
        <w:rPr>
          <w:rFonts w:ascii="Times New Roman" w:hAnsi="Times New Roman"/>
          <w:spacing w:val="5"/>
          <w:sz w:val="22"/>
          <w:vertAlign w:val="superscript"/>
          <w:lang w:eastAsia="zh-CN"/>
        </w:rPr>
        <w:t>,*</w:t>
      </w:r>
      <w:proofErr w:type="gramEnd"/>
      <w:r w:rsidRPr="00B12B40">
        <w:rPr>
          <w:rFonts w:ascii="Times New Roman" w:hAnsi="Times New Roman"/>
          <w:spacing w:val="5"/>
          <w:sz w:val="22"/>
        </w:rPr>
        <w:t xml:space="preserve">, Anfeng </w:t>
      </w:r>
      <w:proofErr w:type="spellStart"/>
      <w:r w:rsidRPr="00B12B40">
        <w:rPr>
          <w:rFonts w:ascii="Times New Roman" w:hAnsi="Times New Roman"/>
          <w:spacing w:val="5"/>
          <w:sz w:val="22"/>
        </w:rPr>
        <w:t>Liu</w:t>
      </w:r>
      <w:r w:rsidRPr="00B12B40">
        <w:rPr>
          <w:rFonts w:ascii="Times New Roman" w:hAnsi="Times New Roman"/>
          <w:spacing w:val="5"/>
          <w:sz w:val="22"/>
          <w:vertAlign w:val="superscript"/>
          <w:lang w:eastAsia="zh-CN"/>
        </w:rPr>
        <w:t>a</w:t>
      </w:r>
      <w:proofErr w:type="spellEnd"/>
      <w:r w:rsidRPr="00B12B40">
        <w:rPr>
          <w:rFonts w:ascii="Times New Roman" w:hAnsi="Times New Roman"/>
          <w:spacing w:val="5"/>
          <w:sz w:val="22"/>
        </w:rPr>
        <w:t>, Neal N. Xiong</w:t>
      </w:r>
      <w:r w:rsidRPr="00B12B40">
        <w:rPr>
          <w:rFonts w:ascii="Times New Roman" w:hAnsi="Times New Roman"/>
          <w:spacing w:val="5"/>
          <w:sz w:val="22"/>
          <w:vertAlign w:val="superscript"/>
          <w:lang w:eastAsia="zh-CN"/>
        </w:rPr>
        <w:t xml:space="preserve"> c,</w:t>
      </w:r>
      <w:r w:rsidR="00D365BD">
        <w:rPr>
          <w:rFonts w:ascii="Times New Roman" w:hAnsi="Times New Roman"/>
          <w:spacing w:val="5"/>
          <w:sz w:val="22"/>
          <w:vertAlign w:val="superscript"/>
          <w:lang w:eastAsia="zh-CN"/>
        </w:rPr>
        <w:t>*</w:t>
      </w:r>
      <w:r w:rsidRPr="00B12B40">
        <w:rPr>
          <w:rFonts w:ascii="Times New Roman" w:hAnsi="Times New Roman"/>
          <w:spacing w:val="5"/>
          <w:sz w:val="22"/>
        </w:rPr>
        <w:t xml:space="preserve">, </w:t>
      </w:r>
      <w:proofErr w:type="spellStart"/>
      <w:r w:rsidRPr="00B12B40">
        <w:rPr>
          <w:rFonts w:ascii="Times New Roman" w:hAnsi="Times New Roman"/>
          <w:spacing w:val="5"/>
          <w:sz w:val="22"/>
        </w:rPr>
        <w:t>Shaobo</w:t>
      </w:r>
      <w:proofErr w:type="spellEnd"/>
      <w:r w:rsidRPr="00B12B40">
        <w:rPr>
          <w:rFonts w:ascii="Times New Roman" w:hAnsi="Times New Roman"/>
          <w:spacing w:val="5"/>
          <w:sz w:val="22"/>
        </w:rPr>
        <w:t xml:space="preserve"> </w:t>
      </w:r>
      <w:proofErr w:type="spellStart"/>
      <w:r w:rsidRPr="00B12B40">
        <w:rPr>
          <w:rFonts w:ascii="Times New Roman" w:hAnsi="Times New Roman"/>
          <w:spacing w:val="5"/>
          <w:sz w:val="22"/>
        </w:rPr>
        <w:t>Zhang</w:t>
      </w:r>
      <w:r w:rsidRPr="00B12B40">
        <w:rPr>
          <w:rFonts w:ascii="Times New Roman" w:hAnsi="Times New Roman"/>
          <w:spacing w:val="5"/>
          <w:sz w:val="22"/>
          <w:vertAlign w:val="superscript"/>
          <w:lang w:eastAsia="zh-CN"/>
        </w:rPr>
        <w:t>d</w:t>
      </w:r>
      <w:proofErr w:type="spellEnd"/>
      <w:r w:rsidRPr="00B12B40">
        <w:rPr>
          <w:rFonts w:ascii="Times New Roman" w:hAnsi="Times New Roman"/>
          <w:spacing w:val="5"/>
          <w:sz w:val="22"/>
        </w:rPr>
        <w:t xml:space="preserve">, Tian </w:t>
      </w:r>
      <w:proofErr w:type="spellStart"/>
      <w:r w:rsidRPr="00B12B40">
        <w:rPr>
          <w:rFonts w:ascii="Times New Roman" w:hAnsi="Times New Roman"/>
          <w:spacing w:val="5"/>
          <w:sz w:val="22"/>
        </w:rPr>
        <w:t>Wang</w:t>
      </w:r>
      <w:r w:rsidRPr="00B12B40">
        <w:rPr>
          <w:rFonts w:ascii="Times New Roman" w:hAnsi="Times New Roman"/>
          <w:spacing w:val="5"/>
          <w:sz w:val="22"/>
          <w:vertAlign w:val="superscript"/>
          <w:lang w:eastAsia="zh-CN"/>
        </w:rPr>
        <w:t>e</w:t>
      </w:r>
      <w:bookmarkEnd w:id="1"/>
      <w:proofErr w:type="spellEnd"/>
      <w:r w:rsidRPr="00B12B40">
        <w:rPr>
          <w:rFonts w:ascii="Times New Roman" w:eastAsiaTheme="minorEastAsia" w:hAnsi="Times New Roman" w:hint="eastAsia"/>
          <w:spacing w:val="5"/>
          <w:sz w:val="22"/>
          <w:vertAlign w:val="superscript"/>
          <w:lang w:eastAsia="zh-CN"/>
        </w:rPr>
        <w:t xml:space="preserve"> </w:t>
      </w:r>
    </w:p>
    <w:p w14:paraId="6E71E930" w14:textId="1E6C4FDA" w:rsidR="00FE5D01" w:rsidRPr="00B12B40" w:rsidRDefault="00FE5D01" w:rsidP="005D1BE9">
      <w:pPr>
        <w:framePr w:w="9935" w:h="1711" w:hRule="exact" w:hSpace="187" w:vSpace="187" w:wrap="notBeside" w:vAnchor="text" w:hAnchor="page" w:x="628" w:y="948"/>
        <w:rPr>
          <w:rFonts w:ascii="Times New Roman" w:hAnsi="Times New Roman"/>
          <w:i/>
          <w:sz w:val="16"/>
          <w:szCs w:val="16"/>
          <w:lang w:eastAsia="zh-CN"/>
        </w:rPr>
      </w:pPr>
      <w:r w:rsidRPr="00B12B40">
        <w:rPr>
          <w:rFonts w:ascii="Times New Roman" w:hAnsi="Times New Roman"/>
          <w:i/>
          <w:sz w:val="16"/>
          <w:szCs w:val="16"/>
          <w:vertAlign w:val="superscript"/>
        </w:rPr>
        <w:t xml:space="preserve">a </w:t>
      </w:r>
      <w:r w:rsidRPr="00B12B40">
        <w:rPr>
          <w:rFonts w:ascii="Times New Roman" w:hAnsi="Times New Roman"/>
          <w:i/>
          <w:spacing w:val="5"/>
          <w:sz w:val="16"/>
          <w:szCs w:val="16"/>
        </w:rPr>
        <w:t>School of Computer Science and Engineering, Central South University, Changsha</w:t>
      </w:r>
      <w:r w:rsidR="00727846" w:rsidRPr="00B12B40">
        <w:rPr>
          <w:rFonts w:ascii="Times New Roman" w:hAnsi="Times New Roman"/>
          <w:i/>
          <w:spacing w:val="5"/>
          <w:sz w:val="16"/>
          <w:szCs w:val="16"/>
        </w:rPr>
        <w:t>,</w:t>
      </w:r>
      <w:r w:rsidRPr="00B12B40">
        <w:rPr>
          <w:rFonts w:ascii="Times New Roman" w:hAnsi="Times New Roman"/>
          <w:i/>
          <w:spacing w:val="5"/>
          <w:sz w:val="16"/>
          <w:szCs w:val="16"/>
        </w:rPr>
        <w:t xml:space="preserve"> 410083</w:t>
      </w:r>
      <w:r w:rsidR="00727846" w:rsidRPr="00B12B40">
        <w:rPr>
          <w:rFonts w:ascii="Times New Roman" w:hAnsi="Times New Roman"/>
          <w:i/>
          <w:spacing w:val="5"/>
          <w:sz w:val="16"/>
          <w:szCs w:val="16"/>
        </w:rPr>
        <w:t>,</w:t>
      </w:r>
      <w:r w:rsidRPr="00B12B40">
        <w:rPr>
          <w:rFonts w:ascii="Times New Roman" w:hAnsi="Times New Roman"/>
          <w:i/>
          <w:spacing w:val="5"/>
          <w:sz w:val="16"/>
          <w:szCs w:val="16"/>
        </w:rPr>
        <w:t xml:space="preserve"> China</w:t>
      </w:r>
    </w:p>
    <w:p w14:paraId="230BBD51" w14:textId="3C402F58" w:rsidR="00FE5D01" w:rsidRPr="00B12B40" w:rsidRDefault="00FE5D01" w:rsidP="005D1BE9">
      <w:pPr>
        <w:framePr w:w="9935" w:h="1711" w:hRule="exact" w:hSpace="187" w:vSpace="187" w:wrap="notBeside" w:vAnchor="text" w:hAnchor="page" w:x="628" w:y="948"/>
        <w:rPr>
          <w:rFonts w:ascii="Times New Roman" w:hAnsi="Times New Roman"/>
          <w:i/>
          <w:spacing w:val="5"/>
          <w:sz w:val="16"/>
          <w:szCs w:val="16"/>
          <w:lang w:eastAsia="zh-CN"/>
        </w:rPr>
      </w:pPr>
      <w:r w:rsidRPr="00B12B40">
        <w:rPr>
          <w:rFonts w:ascii="Times New Roman" w:hAnsi="Times New Roman"/>
          <w:i/>
          <w:sz w:val="16"/>
          <w:szCs w:val="16"/>
          <w:vertAlign w:val="superscript"/>
        </w:rPr>
        <w:t xml:space="preserve">b </w:t>
      </w:r>
      <w:r w:rsidR="004622B4" w:rsidRPr="00B12B40">
        <w:rPr>
          <w:rFonts w:ascii="Times New Roman" w:hAnsi="Times New Roman"/>
          <w:i/>
          <w:spacing w:val="5"/>
          <w:sz w:val="16"/>
          <w:szCs w:val="16"/>
          <w:lang w:eastAsia="zh-CN"/>
        </w:rPr>
        <w:t xml:space="preserve">School of Automation, Central South University, </w:t>
      </w:r>
      <w:r w:rsidR="00727846" w:rsidRPr="00B12B40">
        <w:rPr>
          <w:rFonts w:ascii="Times New Roman" w:hAnsi="Times New Roman"/>
          <w:i/>
          <w:spacing w:val="5"/>
          <w:sz w:val="16"/>
          <w:szCs w:val="16"/>
        </w:rPr>
        <w:t>Changsha,</w:t>
      </w:r>
      <w:r w:rsidR="00727846" w:rsidRPr="00B12B40">
        <w:rPr>
          <w:rFonts w:ascii="Times New Roman" w:hAnsi="Times New Roman"/>
          <w:i/>
          <w:spacing w:val="5"/>
          <w:sz w:val="16"/>
          <w:szCs w:val="16"/>
          <w:lang w:eastAsia="zh-CN"/>
        </w:rPr>
        <w:t xml:space="preserve"> </w:t>
      </w:r>
      <w:r w:rsidR="004622B4" w:rsidRPr="00B12B40">
        <w:rPr>
          <w:rFonts w:ascii="Times New Roman" w:hAnsi="Times New Roman"/>
          <w:i/>
          <w:spacing w:val="5"/>
          <w:sz w:val="16"/>
          <w:szCs w:val="16"/>
          <w:lang w:eastAsia="zh-CN"/>
        </w:rPr>
        <w:t>4100083,</w:t>
      </w:r>
      <w:r w:rsidR="00727846" w:rsidRPr="00B12B40">
        <w:rPr>
          <w:rFonts w:ascii="Times New Roman" w:hAnsi="Times New Roman"/>
          <w:i/>
          <w:spacing w:val="5"/>
          <w:sz w:val="16"/>
          <w:szCs w:val="16"/>
          <w:lang w:eastAsia="zh-CN"/>
        </w:rPr>
        <w:t xml:space="preserve"> </w:t>
      </w:r>
      <w:r w:rsidR="004622B4" w:rsidRPr="00B12B40">
        <w:rPr>
          <w:rFonts w:ascii="Times New Roman" w:hAnsi="Times New Roman"/>
          <w:i/>
          <w:spacing w:val="5"/>
          <w:sz w:val="16"/>
          <w:szCs w:val="16"/>
          <w:lang w:eastAsia="zh-CN"/>
        </w:rPr>
        <w:t>China</w:t>
      </w:r>
    </w:p>
    <w:p w14:paraId="284F5CD9" w14:textId="22F7B6A6" w:rsidR="004622B4" w:rsidRPr="00B12B40" w:rsidRDefault="004622B4" w:rsidP="005D1BE9">
      <w:pPr>
        <w:framePr w:w="9935" w:h="1711" w:hRule="exact" w:hSpace="187" w:vSpace="187" w:wrap="notBeside" w:vAnchor="text" w:hAnchor="page" w:x="628" w:y="948"/>
        <w:rPr>
          <w:rFonts w:ascii="Times New Roman" w:hAnsi="Times New Roman"/>
          <w:i/>
          <w:spacing w:val="5"/>
          <w:sz w:val="16"/>
          <w:szCs w:val="16"/>
        </w:rPr>
      </w:pPr>
      <w:r w:rsidRPr="00B12B40">
        <w:rPr>
          <w:rFonts w:ascii="Times New Roman" w:hAnsi="Times New Roman"/>
          <w:i/>
          <w:sz w:val="16"/>
          <w:szCs w:val="16"/>
          <w:vertAlign w:val="superscript"/>
        </w:rPr>
        <w:t xml:space="preserve">c </w:t>
      </w:r>
      <w:r w:rsidRPr="00B12B40">
        <w:rPr>
          <w:rFonts w:ascii="Times New Roman" w:hAnsi="Times New Roman"/>
          <w:i/>
          <w:spacing w:val="5"/>
          <w:sz w:val="16"/>
          <w:szCs w:val="16"/>
          <w:lang w:eastAsia="zh-CN"/>
        </w:rPr>
        <w:t>Department of Computer Science and Mathematics, Sul Ross State University, Alpine, TX 79830, USA</w:t>
      </w:r>
    </w:p>
    <w:p w14:paraId="146A8F0A" w14:textId="561D48E9" w:rsidR="00FE5D01" w:rsidRPr="00B12B40" w:rsidRDefault="004622B4" w:rsidP="005D1BE9">
      <w:pPr>
        <w:framePr w:w="9935" w:h="1711" w:hRule="exact" w:hSpace="187" w:vSpace="187" w:wrap="notBeside" w:vAnchor="text" w:hAnchor="page" w:x="628" w:y="948"/>
        <w:rPr>
          <w:rFonts w:ascii="Times New Roman" w:eastAsiaTheme="minorEastAsia" w:hAnsi="Times New Roman"/>
          <w:i/>
          <w:spacing w:val="5"/>
          <w:sz w:val="16"/>
          <w:szCs w:val="16"/>
          <w:lang w:eastAsia="zh-CN"/>
        </w:rPr>
      </w:pPr>
      <w:r w:rsidRPr="00B12B40">
        <w:rPr>
          <w:rFonts w:ascii="Times New Roman" w:hAnsi="Times New Roman"/>
          <w:i/>
          <w:spacing w:val="5"/>
          <w:sz w:val="16"/>
          <w:szCs w:val="16"/>
          <w:vertAlign w:val="superscript"/>
          <w:lang w:eastAsia="zh-CN"/>
        </w:rPr>
        <w:t>d</w:t>
      </w:r>
      <w:r w:rsidR="00FE5D01" w:rsidRPr="00B12B40">
        <w:rPr>
          <w:rFonts w:ascii="Times New Roman" w:hAnsi="Times New Roman"/>
          <w:i/>
          <w:spacing w:val="5"/>
          <w:sz w:val="16"/>
          <w:szCs w:val="16"/>
          <w:vertAlign w:val="superscript"/>
          <w:lang w:eastAsia="zh-CN"/>
        </w:rPr>
        <w:t xml:space="preserve"> </w:t>
      </w:r>
      <w:r w:rsidR="005D1BE9" w:rsidRPr="00B12B40">
        <w:rPr>
          <w:rFonts w:ascii="Times New Roman" w:hAnsi="Times New Roman"/>
          <w:i/>
          <w:spacing w:val="5"/>
          <w:sz w:val="16"/>
          <w:szCs w:val="16"/>
          <w:lang w:eastAsia="zh-CN"/>
        </w:rPr>
        <w:t>School of Computer Science and Engineering of the Hunan University of Science and Technology, Xiangtan, 411201, China</w:t>
      </w:r>
    </w:p>
    <w:p w14:paraId="56FE3877" w14:textId="7471B230" w:rsidR="00FE5D01" w:rsidRPr="00B12B40" w:rsidRDefault="004622B4" w:rsidP="005D1BE9">
      <w:pPr>
        <w:framePr w:w="9935" w:h="1711" w:hRule="exact" w:hSpace="187" w:vSpace="187" w:wrap="notBeside" w:vAnchor="text" w:hAnchor="page" w:x="628" w:y="948"/>
        <w:rPr>
          <w:rFonts w:ascii="Times New Roman" w:hAnsi="Times New Roman"/>
          <w:i/>
          <w:spacing w:val="5"/>
          <w:sz w:val="16"/>
          <w:szCs w:val="16"/>
          <w:lang w:eastAsia="zh-CN"/>
        </w:rPr>
      </w:pPr>
      <w:r w:rsidRPr="00B12B40">
        <w:rPr>
          <w:rFonts w:ascii="Times New Roman" w:hAnsi="Times New Roman"/>
          <w:i/>
          <w:spacing w:val="5"/>
          <w:sz w:val="16"/>
          <w:szCs w:val="16"/>
          <w:vertAlign w:val="superscript"/>
          <w:lang w:eastAsia="zh-CN"/>
        </w:rPr>
        <w:t>e</w:t>
      </w:r>
      <w:r w:rsidR="00FE5D01" w:rsidRPr="00B12B40">
        <w:rPr>
          <w:rFonts w:ascii="Times New Roman" w:hAnsi="Times New Roman"/>
          <w:i/>
          <w:spacing w:val="5"/>
          <w:sz w:val="16"/>
          <w:szCs w:val="16"/>
          <w:vertAlign w:val="superscript"/>
          <w:lang w:eastAsia="zh-CN"/>
        </w:rPr>
        <w:t xml:space="preserve"> </w:t>
      </w:r>
      <w:r w:rsidR="005D1BE9" w:rsidRPr="00B12B40">
        <w:rPr>
          <w:rFonts w:ascii="Times New Roman" w:hAnsi="Times New Roman"/>
          <w:i/>
          <w:spacing w:val="5"/>
          <w:sz w:val="16"/>
          <w:szCs w:val="16"/>
          <w:lang w:eastAsia="zh-CN"/>
        </w:rPr>
        <w:t>Department of Artificial Intelligence and Future Networks, Beijing Normal University &amp; UIC, Zhuhai, Guangdong, China</w:t>
      </w:r>
    </w:p>
    <w:p w14:paraId="61B68A5F" w14:textId="04F5E9D6" w:rsidR="00B43E61" w:rsidRPr="00B12B40" w:rsidRDefault="00C65753" w:rsidP="007B212D">
      <w:pPr>
        <w:pStyle w:val="11"/>
        <w:widowControl/>
        <w:ind w:rightChars="400" w:right="800"/>
        <w:jc w:val="left"/>
        <w:rPr>
          <w:rFonts w:ascii="Helvetica" w:hAnsi="Helvetica" w:cs="Helvetica"/>
          <w:b w:val="0"/>
          <w:sz w:val="18"/>
          <w:szCs w:val="18"/>
        </w:rPr>
      </w:pPr>
      <w:r w:rsidRPr="00B12B40">
        <w:rPr>
          <w:rFonts w:ascii="Helvetica" w:hAnsi="Helvetica"/>
          <w:b w:val="0"/>
          <w:snapToGrid/>
          <w:spacing w:val="6"/>
          <w:kern w:val="16"/>
          <w:sz w:val="44"/>
          <w:szCs w:val="44"/>
        </w:rPr>
        <w:fldChar w:fldCharType="begin"/>
      </w:r>
      <w:r w:rsidRPr="00B12B40">
        <w:rPr>
          <w:rFonts w:ascii="Helvetica" w:hAnsi="Helvetica"/>
          <w:b w:val="0"/>
          <w:snapToGrid/>
          <w:spacing w:val="6"/>
          <w:kern w:val="16"/>
          <w:sz w:val="44"/>
          <w:szCs w:val="44"/>
        </w:rPr>
        <w:instrText xml:space="preserve"> MACROBUTTON MTEditEquationSection2 </w:instrText>
      </w:r>
      <w:r w:rsidRPr="00B12B40">
        <w:rPr>
          <w:rStyle w:val="MTEquationSection"/>
          <w:color w:val="auto"/>
          <w:sz w:val="44"/>
          <w:szCs w:val="44"/>
        </w:rPr>
        <w:instrText>Equation Chapter 1 Section 1</w:instrText>
      </w:r>
      <w:r w:rsidRPr="00B12B40">
        <w:rPr>
          <w:rFonts w:ascii="Helvetica" w:hAnsi="Helvetica"/>
          <w:b w:val="0"/>
          <w:snapToGrid/>
          <w:spacing w:val="6"/>
          <w:kern w:val="16"/>
          <w:sz w:val="44"/>
          <w:szCs w:val="44"/>
        </w:rPr>
        <w:fldChar w:fldCharType="begin"/>
      </w:r>
      <w:r w:rsidRPr="00B12B40">
        <w:rPr>
          <w:rFonts w:ascii="Helvetica" w:hAnsi="Helvetica"/>
          <w:b w:val="0"/>
          <w:snapToGrid/>
          <w:spacing w:val="6"/>
          <w:kern w:val="16"/>
          <w:sz w:val="44"/>
          <w:szCs w:val="44"/>
        </w:rPr>
        <w:instrText xml:space="preserve"> SEQ MTEqn \r \h \* MERGEFORMAT </w:instrText>
      </w:r>
      <w:r w:rsidRPr="00B12B40">
        <w:rPr>
          <w:rFonts w:ascii="Helvetica" w:hAnsi="Helvetica"/>
          <w:b w:val="0"/>
          <w:snapToGrid/>
          <w:spacing w:val="6"/>
          <w:kern w:val="16"/>
          <w:sz w:val="44"/>
          <w:szCs w:val="44"/>
        </w:rPr>
        <w:fldChar w:fldCharType="end"/>
      </w:r>
      <w:r w:rsidRPr="00B12B40">
        <w:rPr>
          <w:rFonts w:ascii="Helvetica" w:hAnsi="Helvetica"/>
          <w:b w:val="0"/>
          <w:snapToGrid/>
          <w:spacing w:val="6"/>
          <w:kern w:val="16"/>
          <w:sz w:val="44"/>
          <w:szCs w:val="44"/>
        </w:rPr>
        <w:fldChar w:fldCharType="begin"/>
      </w:r>
      <w:r w:rsidRPr="00B12B40">
        <w:rPr>
          <w:rFonts w:ascii="Helvetica" w:hAnsi="Helvetica"/>
          <w:b w:val="0"/>
          <w:snapToGrid/>
          <w:spacing w:val="6"/>
          <w:kern w:val="16"/>
          <w:sz w:val="44"/>
          <w:szCs w:val="44"/>
        </w:rPr>
        <w:instrText xml:space="preserve"> SEQ MTSec \r 1 \h \* MERGEFORMAT </w:instrText>
      </w:r>
      <w:r w:rsidRPr="00B12B40">
        <w:rPr>
          <w:rFonts w:ascii="Helvetica" w:hAnsi="Helvetica"/>
          <w:b w:val="0"/>
          <w:snapToGrid/>
          <w:spacing w:val="6"/>
          <w:kern w:val="16"/>
          <w:sz w:val="44"/>
          <w:szCs w:val="44"/>
        </w:rPr>
        <w:fldChar w:fldCharType="end"/>
      </w:r>
      <w:r w:rsidRPr="00B12B40">
        <w:rPr>
          <w:rFonts w:ascii="Helvetica" w:hAnsi="Helvetica"/>
          <w:b w:val="0"/>
          <w:snapToGrid/>
          <w:spacing w:val="6"/>
          <w:kern w:val="16"/>
          <w:sz w:val="44"/>
          <w:szCs w:val="44"/>
        </w:rPr>
        <w:fldChar w:fldCharType="begin"/>
      </w:r>
      <w:r w:rsidRPr="00B12B40">
        <w:rPr>
          <w:rFonts w:ascii="Helvetica" w:hAnsi="Helvetica"/>
          <w:b w:val="0"/>
          <w:snapToGrid/>
          <w:spacing w:val="6"/>
          <w:kern w:val="16"/>
          <w:sz w:val="44"/>
          <w:szCs w:val="44"/>
        </w:rPr>
        <w:instrText xml:space="preserve"> SEQ MTChap \r 1 \h \* MERGEFORMAT </w:instrText>
      </w:r>
      <w:r w:rsidRPr="00B12B40">
        <w:rPr>
          <w:rFonts w:ascii="Helvetica" w:hAnsi="Helvetica"/>
          <w:b w:val="0"/>
          <w:snapToGrid/>
          <w:spacing w:val="6"/>
          <w:kern w:val="16"/>
          <w:sz w:val="44"/>
          <w:szCs w:val="44"/>
        </w:rPr>
        <w:fldChar w:fldCharType="end"/>
      </w:r>
      <w:r w:rsidRPr="00B12B40">
        <w:rPr>
          <w:rFonts w:ascii="Helvetica" w:hAnsi="Helvetica"/>
          <w:b w:val="0"/>
          <w:snapToGrid/>
          <w:spacing w:val="6"/>
          <w:kern w:val="16"/>
          <w:sz w:val="44"/>
          <w:szCs w:val="44"/>
        </w:rPr>
        <w:fldChar w:fldCharType="end"/>
      </w:r>
      <w:bookmarkStart w:id="2" w:name="_Hlk6843164"/>
      <w:r w:rsidR="005D1BE9" w:rsidRPr="00B12B40">
        <w:rPr>
          <w:b w:val="0"/>
          <w:sz w:val="32"/>
          <w:lang w:eastAsia="zh-CN"/>
        </w:rPr>
        <w:t>Credit and Quality Intelligent Learning based Multi-armed Bandit Scheme for Unknown Worker Selection in Multimedia MCS</w:t>
      </w:r>
    </w:p>
    <w:p w14:paraId="6DCCB8C5" w14:textId="55160189" w:rsidR="005426F0" w:rsidRPr="00B12B40" w:rsidRDefault="00B43E61" w:rsidP="003907D8">
      <w:pPr>
        <w:pStyle w:val="1"/>
        <w:pBdr>
          <w:top w:val="single" w:sz="4" w:space="1" w:color="auto"/>
        </w:pBdr>
        <w:spacing w:before="0" w:afterLines="50" w:after="120" w:line="240" w:lineRule="auto"/>
        <w:ind w:left="248" w:hangingChars="138" w:hanging="248"/>
        <w:rPr>
          <w:rFonts w:ascii="Times New Roman" w:eastAsiaTheme="minorEastAsia" w:hAnsi="Times New Roman"/>
          <w:b w:val="0"/>
          <w:smallCaps w:val="0"/>
          <w:sz w:val="18"/>
          <w:szCs w:val="18"/>
          <w:lang w:eastAsia="zh-CN"/>
        </w:rPr>
        <w:sectPr w:rsidR="005426F0" w:rsidRPr="00B12B40" w:rsidSect="00973AC1">
          <w:headerReference w:type="even" r:id="rId8"/>
          <w:headerReference w:type="default" r:id="rId9"/>
          <w:footerReference w:type="even" r:id="rId10"/>
          <w:footerReference w:type="default" r:id="rId11"/>
          <w:headerReference w:type="first" r:id="rId12"/>
          <w:footerReference w:type="first" r:id="rId13"/>
          <w:pgSz w:w="11340" w:h="15480" w:code="1"/>
          <w:pgMar w:top="1195" w:right="605" w:bottom="360" w:left="720" w:header="605" w:footer="72" w:gutter="0"/>
          <w:cols w:space="240"/>
          <w:titlePg/>
        </w:sectPr>
      </w:pPr>
      <w:r w:rsidRPr="00B12B40">
        <w:rPr>
          <w:rFonts w:ascii="Times New Roman" w:eastAsiaTheme="minorEastAsia" w:hAnsi="Times New Roman"/>
          <w:b w:val="0"/>
          <w:smallCaps w:val="0"/>
          <w:sz w:val="18"/>
          <w:szCs w:val="18"/>
          <w:lang w:eastAsia="zh-CN"/>
        </w:rPr>
        <w:t>A</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R</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T</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I</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C</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L</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 xml:space="preserve">E </w:t>
      </w:r>
      <w:r w:rsidR="001D3EA9"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I</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N</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F</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 xml:space="preserve">O  </w:t>
      </w:r>
      <w:r w:rsidR="001D3EA9"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A</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B</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S</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T</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R</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A</w:t>
      </w:r>
      <w:r w:rsidR="0037372F" w:rsidRPr="00B12B40">
        <w:rPr>
          <w:rFonts w:ascii="Times New Roman" w:eastAsiaTheme="minorEastAsia" w:hAnsi="Times New Roman"/>
          <w:b w:val="0"/>
          <w:smallCaps w:val="0"/>
          <w:sz w:val="18"/>
          <w:szCs w:val="18"/>
          <w:lang w:eastAsia="zh-CN"/>
        </w:rPr>
        <w:t xml:space="preserve"> </w:t>
      </w:r>
      <w:r w:rsidRPr="00B12B40">
        <w:rPr>
          <w:rFonts w:ascii="Times New Roman" w:eastAsiaTheme="minorEastAsia" w:hAnsi="Times New Roman"/>
          <w:b w:val="0"/>
          <w:smallCaps w:val="0"/>
          <w:sz w:val="18"/>
          <w:szCs w:val="18"/>
          <w:lang w:eastAsia="zh-CN"/>
        </w:rPr>
        <w:t>C</w:t>
      </w:r>
      <w:r w:rsidR="0037372F" w:rsidRPr="00B12B40">
        <w:rPr>
          <w:rFonts w:ascii="Times New Roman" w:eastAsiaTheme="minorEastAsia" w:hAnsi="Times New Roman"/>
          <w:b w:val="0"/>
          <w:smallCaps w:val="0"/>
          <w:sz w:val="18"/>
          <w:szCs w:val="18"/>
          <w:lang w:eastAsia="zh-CN"/>
        </w:rPr>
        <w:t xml:space="preserve"> </w:t>
      </w:r>
    </w:p>
    <w:p w14:paraId="60B2FEBD" w14:textId="77777777" w:rsidR="005E190E" w:rsidRPr="00B12B40" w:rsidRDefault="005E190E" w:rsidP="009B1107">
      <w:pPr>
        <w:pStyle w:val="ABSTRACT"/>
        <w:pBdr>
          <w:bottom w:val="single" w:sz="6" w:space="1" w:color="auto"/>
        </w:pBdr>
        <w:spacing w:after="0" w:line="240" w:lineRule="auto"/>
        <w:ind w:left="0" w:right="482"/>
        <w:jc w:val="both"/>
        <w:rPr>
          <w:rFonts w:ascii="Times New Roman" w:eastAsiaTheme="minorEastAsia" w:hAnsi="Times New Roman"/>
          <w:sz w:val="10"/>
          <w:lang w:eastAsia="zh-CN"/>
        </w:rPr>
      </w:pPr>
    </w:p>
    <w:p w14:paraId="59568B38" w14:textId="48C8F8D7" w:rsidR="001D3EA9" w:rsidRPr="00B12B40" w:rsidRDefault="001D3EA9" w:rsidP="0018307C">
      <w:pPr>
        <w:pStyle w:val="ABSTRACT"/>
        <w:spacing w:after="0" w:line="240" w:lineRule="auto"/>
        <w:ind w:left="0" w:right="482"/>
        <w:jc w:val="both"/>
        <w:rPr>
          <w:rFonts w:ascii="Times New Roman" w:eastAsiaTheme="minorEastAsia" w:hAnsi="Times New Roman"/>
          <w:sz w:val="18"/>
          <w:lang w:eastAsia="zh-CN"/>
        </w:rPr>
      </w:pPr>
      <w:r w:rsidRPr="00B12B40">
        <w:rPr>
          <w:rFonts w:ascii="Times New Roman" w:hAnsi="Times New Roman"/>
          <w:i/>
          <w:sz w:val="18"/>
          <w:szCs w:val="18"/>
        </w:rPr>
        <w:t>Keywords:</w:t>
      </w:r>
    </w:p>
    <w:p w14:paraId="2D0C3B08" w14:textId="15385CD3" w:rsidR="005D1BE9" w:rsidRPr="00B12B40" w:rsidRDefault="005D1BE9" w:rsidP="0018307C">
      <w:pPr>
        <w:pStyle w:val="ABSTRACT"/>
        <w:spacing w:after="0" w:line="240" w:lineRule="auto"/>
        <w:ind w:left="0" w:right="482"/>
        <w:jc w:val="both"/>
        <w:rPr>
          <w:rFonts w:ascii="Times New Roman" w:hAnsi="Times New Roman"/>
          <w:sz w:val="18"/>
        </w:rPr>
      </w:pPr>
      <w:r w:rsidRPr="00B12B40">
        <w:rPr>
          <w:rFonts w:ascii="Times New Roman" w:hAnsi="Times New Roman"/>
          <w:sz w:val="18"/>
        </w:rPr>
        <w:t>Mobile crowd sensing</w:t>
      </w:r>
    </w:p>
    <w:p w14:paraId="77670AF3" w14:textId="77777777" w:rsidR="0008714C" w:rsidRPr="00B12B40" w:rsidRDefault="0008714C" w:rsidP="0008714C">
      <w:pPr>
        <w:pStyle w:val="ABSTRACT"/>
        <w:spacing w:after="0" w:line="240" w:lineRule="auto"/>
        <w:ind w:left="0" w:right="482"/>
        <w:jc w:val="both"/>
        <w:rPr>
          <w:rFonts w:ascii="Times New Roman" w:eastAsiaTheme="minorEastAsia" w:hAnsi="Times New Roman"/>
          <w:sz w:val="18"/>
          <w:lang w:eastAsia="zh-CN"/>
        </w:rPr>
      </w:pPr>
      <w:r w:rsidRPr="00B12B40">
        <w:rPr>
          <w:rFonts w:ascii="Times New Roman" w:eastAsiaTheme="minorEastAsia" w:hAnsi="Times New Roman"/>
          <w:sz w:val="18"/>
          <w:lang w:eastAsia="zh-CN"/>
        </w:rPr>
        <w:t>H</w:t>
      </w:r>
      <w:r w:rsidRPr="00B12B40">
        <w:rPr>
          <w:rFonts w:ascii="Times New Roman" w:eastAsiaTheme="minorEastAsia" w:hAnsi="Times New Roman" w:hint="eastAsia"/>
          <w:sz w:val="18"/>
          <w:lang w:eastAsia="zh-CN"/>
        </w:rPr>
        <w:t>igh</w:t>
      </w:r>
      <w:r w:rsidRPr="00B12B40">
        <w:rPr>
          <w:rFonts w:ascii="Times New Roman" w:eastAsiaTheme="minorEastAsia" w:hAnsi="Times New Roman"/>
          <w:sz w:val="18"/>
          <w:lang w:eastAsia="zh-CN"/>
        </w:rPr>
        <w:t>-quality data collection</w:t>
      </w:r>
    </w:p>
    <w:p w14:paraId="5EC1E365" w14:textId="77777777" w:rsidR="005D1BE9" w:rsidRPr="00B12B40" w:rsidRDefault="005D1BE9" w:rsidP="0018307C">
      <w:pPr>
        <w:pStyle w:val="ABSTRACT"/>
        <w:spacing w:after="0" w:line="240" w:lineRule="auto"/>
        <w:ind w:left="0" w:right="482"/>
        <w:jc w:val="both"/>
        <w:rPr>
          <w:rFonts w:ascii="Times New Roman" w:hAnsi="Times New Roman"/>
          <w:sz w:val="18"/>
        </w:rPr>
      </w:pPr>
      <w:r w:rsidRPr="00B12B40">
        <w:rPr>
          <w:rFonts w:ascii="Times New Roman" w:hAnsi="Times New Roman"/>
          <w:sz w:val="18"/>
        </w:rPr>
        <w:t>Fine-grained sensing ability</w:t>
      </w:r>
    </w:p>
    <w:p w14:paraId="0280E023" w14:textId="68E504A7" w:rsidR="005D1BE9" w:rsidRPr="00B12B40" w:rsidRDefault="005D1BE9" w:rsidP="0018307C">
      <w:pPr>
        <w:pStyle w:val="ABSTRACT"/>
        <w:spacing w:after="0" w:line="240" w:lineRule="auto"/>
        <w:ind w:left="0" w:right="482"/>
        <w:jc w:val="both"/>
        <w:rPr>
          <w:rFonts w:ascii="Times New Roman" w:hAnsi="Times New Roman"/>
          <w:sz w:val="18"/>
        </w:rPr>
      </w:pPr>
      <w:r w:rsidRPr="00B12B40">
        <w:rPr>
          <w:rFonts w:ascii="Times New Roman" w:hAnsi="Times New Roman"/>
          <w:sz w:val="18"/>
        </w:rPr>
        <w:t>Multi-</w:t>
      </w:r>
      <w:r w:rsidR="00B43447" w:rsidRPr="00B12B40">
        <w:rPr>
          <w:rFonts w:ascii="Times New Roman" w:hAnsi="Times New Roman"/>
          <w:sz w:val="18"/>
        </w:rPr>
        <w:t>a</w:t>
      </w:r>
      <w:r w:rsidRPr="00B12B40">
        <w:rPr>
          <w:rFonts w:ascii="Times New Roman" w:hAnsi="Times New Roman"/>
          <w:sz w:val="18"/>
        </w:rPr>
        <w:t xml:space="preserve">rmed </w:t>
      </w:r>
      <w:r w:rsidR="00B43447" w:rsidRPr="00B12B40">
        <w:rPr>
          <w:rFonts w:ascii="Times New Roman" w:hAnsi="Times New Roman"/>
          <w:sz w:val="18"/>
        </w:rPr>
        <w:t>b</w:t>
      </w:r>
      <w:r w:rsidRPr="00B12B40">
        <w:rPr>
          <w:rFonts w:ascii="Times New Roman" w:hAnsi="Times New Roman"/>
          <w:sz w:val="18"/>
        </w:rPr>
        <w:t>andit</w:t>
      </w:r>
    </w:p>
    <w:p w14:paraId="387BE4B4" w14:textId="06C192F6" w:rsidR="003907D8" w:rsidRPr="00B12B40" w:rsidRDefault="00A40F50" w:rsidP="0018307C">
      <w:pPr>
        <w:pStyle w:val="ABSTRACT"/>
        <w:spacing w:after="0" w:line="240" w:lineRule="auto"/>
        <w:ind w:left="0" w:right="482"/>
        <w:jc w:val="both"/>
        <w:rPr>
          <w:rFonts w:ascii="Times New Roman" w:hAnsi="Times New Roman"/>
          <w:sz w:val="18"/>
        </w:rPr>
      </w:pPr>
      <w:r w:rsidRPr="00B12B40">
        <w:rPr>
          <w:rFonts w:ascii="Times New Roman" w:hAnsi="Times New Roman"/>
          <w:sz w:val="18"/>
        </w:rPr>
        <w:t>Double</w:t>
      </w:r>
      <w:r w:rsidR="005D1BE9" w:rsidRPr="00B12B40">
        <w:rPr>
          <w:rFonts w:ascii="Times New Roman" w:hAnsi="Times New Roman"/>
          <w:sz w:val="18"/>
        </w:rPr>
        <w:t>-level reward.</w:t>
      </w:r>
    </w:p>
    <w:p w14:paraId="4AF2BCB7" w14:textId="5D3E8787" w:rsidR="003907D8" w:rsidRPr="00B12B40" w:rsidRDefault="003907D8" w:rsidP="0018307C">
      <w:pPr>
        <w:pStyle w:val="ABSTRACT"/>
        <w:spacing w:after="0" w:line="240" w:lineRule="auto"/>
        <w:ind w:left="0" w:right="482"/>
        <w:jc w:val="both"/>
        <w:rPr>
          <w:rFonts w:ascii="Times New Roman" w:hAnsi="Times New Roman"/>
          <w:sz w:val="18"/>
        </w:rPr>
      </w:pPr>
    </w:p>
    <w:p w14:paraId="7AD95689" w14:textId="7ED9C0B9" w:rsidR="00CF5771" w:rsidRPr="00B12B40" w:rsidRDefault="00CF5771" w:rsidP="0018307C">
      <w:pPr>
        <w:pStyle w:val="ABSTRACT"/>
        <w:spacing w:after="0" w:line="240" w:lineRule="auto"/>
        <w:ind w:left="0" w:right="482"/>
        <w:jc w:val="both"/>
        <w:rPr>
          <w:rFonts w:ascii="Times New Roman" w:hAnsi="Times New Roman"/>
          <w:sz w:val="18"/>
        </w:rPr>
      </w:pPr>
    </w:p>
    <w:p w14:paraId="02C37C43" w14:textId="2082BDFB" w:rsidR="00CF5771" w:rsidRPr="00B12B40" w:rsidRDefault="00CF5771" w:rsidP="0018307C">
      <w:pPr>
        <w:pStyle w:val="ABSTRACT"/>
        <w:spacing w:after="0" w:line="240" w:lineRule="auto"/>
        <w:ind w:left="0" w:right="482"/>
        <w:jc w:val="both"/>
        <w:rPr>
          <w:rFonts w:ascii="Times New Roman" w:hAnsi="Times New Roman"/>
          <w:sz w:val="18"/>
        </w:rPr>
      </w:pPr>
    </w:p>
    <w:p w14:paraId="52BEFD08" w14:textId="03FE0B41" w:rsidR="00CF5771" w:rsidRPr="00B12B40" w:rsidRDefault="00CF5771" w:rsidP="0018307C">
      <w:pPr>
        <w:pStyle w:val="ABSTRACT"/>
        <w:spacing w:after="0" w:line="240" w:lineRule="auto"/>
        <w:ind w:left="0" w:right="482"/>
        <w:jc w:val="both"/>
        <w:rPr>
          <w:rFonts w:ascii="Times New Roman" w:hAnsi="Times New Roman"/>
          <w:sz w:val="18"/>
        </w:rPr>
      </w:pPr>
    </w:p>
    <w:p w14:paraId="44026CF1" w14:textId="2C1A3976" w:rsidR="00CF5771" w:rsidRPr="00B12B40" w:rsidRDefault="00CF5771" w:rsidP="0018307C">
      <w:pPr>
        <w:pStyle w:val="ABSTRACT"/>
        <w:spacing w:after="0" w:line="240" w:lineRule="auto"/>
        <w:ind w:left="0" w:right="482"/>
        <w:jc w:val="both"/>
        <w:rPr>
          <w:rFonts w:ascii="Times New Roman" w:hAnsi="Times New Roman"/>
          <w:sz w:val="18"/>
        </w:rPr>
      </w:pPr>
    </w:p>
    <w:p w14:paraId="051B2A87" w14:textId="7E3B3B88" w:rsidR="00CF5771" w:rsidRPr="00B12B40" w:rsidRDefault="00CF5771" w:rsidP="0018307C">
      <w:pPr>
        <w:pStyle w:val="ABSTRACT"/>
        <w:spacing w:after="0" w:line="240" w:lineRule="auto"/>
        <w:ind w:left="0" w:right="482"/>
        <w:jc w:val="both"/>
        <w:rPr>
          <w:rFonts w:ascii="Times New Roman" w:hAnsi="Times New Roman"/>
          <w:sz w:val="18"/>
        </w:rPr>
      </w:pPr>
    </w:p>
    <w:p w14:paraId="4D3EE20E" w14:textId="59D6597A" w:rsidR="00BC22D1" w:rsidRPr="00B12B40" w:rsidRDefault="00BC22D1" w:rsidP="0018307C">
      <w:pPr>
        <w:pStyle w:val="ABSTRACT"/>
        <w:spacing w:after="0" w:line="240" w:lineRule="auto"/>
        <w:ind w:left="0" w:right="482"/>
        <w:jc w:val="both"/>
        <w:rPr>
          <w:rFonts w:ascii="Times New Roman" w:hAnsi="Times New Roman"/>
          <w:sz w:val="18"/>
        </w:rPr>
      </w:pPr>
    </w:p>
    <w:p w14:paraId="0F3388C5" w14:textId="77777777" w:rsidR="00CF5771" w:rsidRPr="00B12B40" w:rsidRDefault="00CF5771" w:rsidP="0018307C">
      <w:pPr>
        <w:pStyle w:val="ABSTRACT"/>
        <w:spacing w:after="0" w:line="240" w:lineRule="auto"/>
        <w:ind w:left="0" w:right="482"/>
        <w:jc w:val="both"/>
        <w:rPr>
          <w:rFonts w:ascii="Times New Roman" w:hAnsi="Times New Roman"/>
          <w:sz w:val="18"/>
        </w:rPr>
      </w:pPr>
    </w:p>
    <w:p w14:paraId="1E3650C5" w14:textId="77777777" w:rsidR="009C25A9" w:rsidRPr="00B12B40" w:rsidRDefault="009C25A9" w:rsidP="0018307C">
      <w:pPr>
        <w:pStyle w:val="ABSTRACT"/>
        <w:spacing w:after="0" w:line="240" w:lineRule="auto"/>
        <w:ind w:left="0" w:right="482"/>
        <w:jc w:val="both"/>
        <w:rPr>
          <w:rFonts w:ascii="Times New Roman" w:hAnsi="Times New Roman"/>
          <w:sz w:val="18"/>
        </w:rPr>
      </w:pPr>
    </w:p>
    <w:p w14:paraId="24C54778" w14:textId="4866E6D3" w:rsidR="007C0DF3" w:rsidRPr="00B12B40" w:rsidRDefault="00866EA2" w:rsidP="00035897">
      <w:pPr>
        <w:pStyle w:val="ABSTRACT"/>
        <w:pBdr>
          <w:top w:val="single" w:sz="4" w:space="1" w:color="auto"/>
        </w:pBdr>
        <w:spacing w:after="0" w:line="240" w:lineRule="auto"/>
        <w:ind w:left="0" w:right="0"/>
        <w:jc w:val="both"/>
        <w:rPr>
          <w:rFonts w:ascii="Times New Roman" w:eastAsiaTheme="minorEastAsia" w:hAnsi="Times New Roman"/>
          <w:sz w:val="18"/>
          <w:szCs w:val="18"/>
          <w:lang w:eastAsia="zh-CN"/>
        </w:rPr>
        <w:sectPr w:rsidR="007C0DF3" w:rsidRPr="00B12B40" w:rsidSect="00973AC1">
          <w:type w:val="continuous"/>
          <w:pgSz w:w="11340" w:h="15480" w:code="1"/>
          <w:pgMar w:top="1195" w:right="605" w:bottom="360" w:left="720" w:header="605" w:footer="72" w:gutter="0"/>
          <w:cols w:num="2" w:space="190" w:equalWidth="0">
            <w:col w:w="3055" w:space="190"/>
            <w:col w:w="6770"/>
          </w:cols>
          <w:titlePg/>
        </w:sectPr>
      </w:pPr>
      <w:bookmarkStart w:id="3" w:name="OLE_LINK14"/>
      <w:r w:rsidRPr="00B12B40">
        <w:rPr>
          <w:rFonts w:ascii="Times New Roman" w:hAnsi="Times New Roman"/>
          <w:sz w:val="18"/>
          <w:lang w:eastAsia="zh-CN"/>
        </w:rPr>
        <w:t>The field of intelligent multimedia systems, which rely heavily on multimodal models trained on large amounts of</w:t>
      </w:r>
      <w:r w:rsidR="009506C0">
        <w:rPr>
          <w:rFonts w:ascii="Times New Roman" w:hAnsi="Times New Roman"/>
          <w:sz w:val="18"/>
          <w:lang w:eastAsia="zh-CN"/>
        </w:rPr>
        <w:t xml:space="preserve"> </w:t>
      </w:r>
      <w:r w:rsidRPr="00B12B40">
        <w:rPr>
          <w:rFonts w:ascii="Times New Roman" w:hAnsi="Times New Roman"/>
          <w:sz w:val="18"/>
          <w:lang w:eastAsia="zh-CN"/>
        </w:rPr>
        <w:t>high</w:t>
      </w:r>
      <w:r w:rsidR="00426CAA">
        <w:rPr>
          <w:rFonts w:ascii="Times New Roman" w:hAnsi="Times New Roman"/>
          <w:sz w:val="18"/>
          <w:lang w:eastAsia="zh-CN"/>
        </w:rPr>
        <w:t>-</w:t>
      </w:r>
      <w:r w:rsidRPr="00B12B40">
        <w:rPr>
          <w:rFonts w:ascii="Times New Roman" w:hAnsi="Times New Roman"/>
          <w:sz w:val="18"/>
          <w:lang w:eastAsia="zh-CN"/>
        </w:rPr>
        <w:t xml:space="preserve">quality data, has been revolutionized </w:t>
      </w:r>
      <w:proofErr w:type="gramStart"/>
      <w:r w:rsidRPr="00B12B40">
        <w:rPr>
          <w:rFonts w:ascii="Times New Roman" w:hAnsi="Times New Roman"/>
          <w:sz w:val="18"/>
          <w:lang w:eastAsia="zh-CN"/>
        </w:rPr>
        <w:t>by the use of</w:t>
      </w:r>
      <w:proofErr w:type="gramEnd"/>
      <w:r w:rsidRPr="00B12B40">
        <w:rPr>
          <w:rFonts w:ascii="Times New Roman" w:hAnsi="Times New Roman"/>
          <w:sz w:val="18"/>
          <w:lang w:eastAsia="zh-CN"/>
        </w:rPr>
        <w:t xml:space="preserve"> deep learning. One promising approach to collect such multimodal data is Mobile Crowd Sensing (MCS). However, MCS platforms face a significant challenge in selecting both high</w:t>
      </w:r>
      <w:r w:rsidR="00CF5771" w:rsidRPr="00B12B40">
        <w:rPr>
          <w:rFonts w:ascii="Times New Roman" w:hAnsi="Times New Roman"/>
          <w:sz w:val="18"/>
          <w:lang w:eastAsia="zh-CN"/>
        </w:rPr>
        <w:t>-</w:t>
      </w:r>
      <w:r w:rsidRPr="00B12B40">
        <w:rPr>
          <w:rFonts w:ascii="Times New Roman" w:hAnsi="Times New Roman"/>
          <w:sz w:val="18"/>
          <w:lang w:eastAsia="zh-CN"/>
        </w:rPr>
        <w:t>credit and high</w:t>
      </w:r>
      <w:r w:rsidR="00CF5771" w:rsidRPr="00B12B40">
        <w:rPr>
          <w:rFonts w:ascii="Times New Roman" w:hAnsi="Times New Roman"/>
          <w:sz w:val="18"/>
          <w:lang w:eastAsia="zh-CN"/>
        </w:rPr>
        <w:t>-</w:t>
      </w:r>
      <w:r w:rsidRPr="00B12B40">
        <w:rPr>
          <w:rFonts w:ascii="Times New Roman" w:hAnsi="Times New Roman"/>
          <w:sz w:val="18"/>
          <w:lang w:eastAsia="zh-CN"/>
        </w:rPr>
        <w:t>quality workers at low cost due to the Post-Unknown Worker Recruitment (PUWR) problem. The PUWR problem makes it difficult to determine the credit</w:t>
      </w:r>
      <w:r w:rsidR="00CF5771" w:rsidRPr="00B12B40">
        <w:rPr>
          <w:rFonts w:ascii="Times New Roman" w:hAnsi="Times New Roman"/>
          <w:sz w:val="18"/>
          <w:lang w:eastAsia="zh-CN"/>
        </w:rPr>
        <w:t>s</w:t>
      </w:r>
      <w:r w:rsidRPr="00B12B40">
        <w:rPr>
          <w:rFonts w:ascii="Times New Roman" w:hAnsi="Times New Roman"/>
          <w:sz w:val="18"/>
          <w:lang w:eastAsia="zh-CN"/>
        </w:rPr>
        <w:t xml:space="preserve"> and qualit</w:t>
      </w:r>
      <w:r w:rsidR="00CF5771" w:rsidRPr="00B12B40">
        <w:rPr>
          <w:rFonts w:ascii="Times New Roman" w:hAnsi="Times New Roman"/>
          <w:sz w:val="18"/>
          <w:lang w:eastAsia="zh-CN"/>
        </w:rPr>
        <w:t>ies</w:t>
      </w:r>
      <w:r w:rsidRPr="00B12B40">
        <w:rPr>
          <w:rFonts w:ascii="Times New Roman" w:hAnsi="Times New Roman"/>
          <w:sz w:val="18"/>
          <w:lang w:eastAsia="zh-CN"/>
        </w:rPr>
        <w:t xml:space="preserve"> of workers in advance, which can lead to the recruitment of dishonest or low-quality workers. This problem severely affects the quality and quantity of MCS data collection, posing a serious threat to the security and robustness of large-scale multimedia models. To address this issue, we propose a Credit and Quality Learning based Multi-Armed Bandit (CQL-MAB) scheme, which consists of a novel credit identification algorithm, a fine-grained worker quality calculation method, and a two-stage reward-based Multi-Armed Bandit (MAB) for worker selection in reverse auction. The theoretical proof shows that the CQL-MAB scheme achieves the truthfulness, individual rationality, and efficiency of the auction mechanism. </w:t>
      </w:r>
      <w:proofErr w:type="gramStart"/>
      <w:r w:rsidRPr="00B12B40">
        <w:rPr>
          <w:rFonts w:ascii="Times New Roman" w:hAnsi="Times New Roman"/>
          <w:sz w:val="18"/>
          <w:lang w:eastAsia="zh-CN"/>
        </w:rPr>
        <w:t>A large number of</w:t>
      </w:r>
      <w:proofErr w:type="gramEnd"/>
      <w:r w:rsidRPr="00B12B40">
        <w:rPr>
          <w:rFonts w:ascii="Times New Roman" w:hAnsi="Times New Roman"/>
          <w:sz w:val="18"/>
          <w:lang w:eastAsia="zh-CN"/>
        </w:rPr>
        <w:t xml:space="preserve"> simulation experiments on real data traces are conducted to demonstrate the outstanding performance of CQL-MAB.</w:t>
      </w:r>
      <w:bookmarkEnd w:id="3"/>
    </w:p>
    <w:p w14:paraId="3F539F62" w14:textId="77777777" w:rsidR="00A9420C" w:rsidRPr="00B12B40" w:rsidRDefault="003410C8" w:rsidP="00FD16FC">
      <w:pPr>
        <w:pStyle w:val="1"/>
        <w:numPr>
          <w:ilvl w:val="0"/>
          <w:numId w:val="2"/>
        </w:numPr>
        <w:pBdr>
          <w:top w:val="single" w:sz="4" w:space="1" w:color="auto"/>
        </w:pBdr>
        <w:spacing w:before="120"/>
        <w:rPr>
          <w:smallCaps w:val="0"/>
        </w:rPr>
      </w:pPr>
      <w:r w:rsidRPr="00B12B40">
        <w:rPr>
          <w:smallCaps w:val="0"/>
        </w:rPr>
        <w:t>Introduction</w:t>
      </w:r>
    </w:p>
    <w:p w14:paraId="061655CF" w14:textId="77777777" w:rsidR="00A9420C" w:rsidRPr="00B12B40" w:rsidRDefault="00A9420C" w:rsidP="00D431EE">
      <w:pPr>
        <w:rPr>
          <w:rFonts w:ascii="Times New Roman" w:eastAsiaTheme="minorEastAsia" w:hAnsi="Times New Roman"/>
          <w:lang w:eastAsia="zh-CN"/>
        </w:rPr>
        <w:sectPr w:rsidR="00A9420C" w:rsidRPr="00B12B40" w:rsidSect="00973AC1">
          <w:type w:val="continuous"/>
          <w:pgSz w:w="11340" w:h="15480" w:code="1"/>
          <w:pgMar w:top="1195" w:right="605" w:bottom="360" w:left="720" w:header="605" w:footer="72" w:gutter="0"/>
          <w:cols w:space="240"/>
          <w:titlePg/>
        </w:sectPr>
      </w:pPr>
    </w:p>
    <w:p w14:paraId="4665CFA0" w14:textId="58BD93D6" w:rsidR="004541CA" w:rsidRPr="00B12B40" w:rsidRDefault="004541CA" w:rsidP="008C650C">
      <w:pPr>
        <w:pStyle w:val="MDPI31text"/>
        <w:ind w:firstLineChars="150" w:firstLine="300"/>
        <w:rPr>
          <w:rFonts w:ascii="Times New Roman" w:eastAsia="宋体" w:hAnsi="Times New Roman"/>
        </w:rPr>
      </w:pPr>
      <w:bookmarkStart w:id="4" w:name="OLE_LINK15"/>
      <w:r w:rsidRPr="00B12B40">
        <w:rPr>
          <w:rFonts w:ascii="Times New Roman" w:eastAsia="宋体" w:hAnsi="Times New Roman"/>
        </w:rPr>
        <w:t>With the continuous development of artificial intelligence technology, intelligent multimedia technology is becoming increasingly ubiquitous. Currently, the progress of intelligent multimedia technology relies heavily on robust large-scale deep learning models, and the training of such models depends heavily on the large-scale collection of high-quality data. In this context, Mobile Crowd Sensing (MCS) has emerged as an effective method for collecting multimedia data. MCS allows for the rapid and efficient collection of a substantial amount of high-quality multimedia data, which can then be used to train deep learning models, thereby improving the robustness and accuracy of the models [1]-[3]. The MCS model relies on workers equipped with mobile devices that have powerful multimodal sensors [4]-[7]. The workers collect multimedia data and extract useful information in targeted areas, making this data collection model suitable for various applications such as air quality measurement [8]-[9], cellular/WIFI network coverage mapping [10], noise level detection [11]-[1</w:t>
      </w:r>
      <w:r w:rsidR="006831F1">
        <w:rPr>
          <w:rFonts w:ascii="Times New Roman" w:eastAsia="宋体" w:hAnsi="Times New Roman"/>
        </w:rPr>
        <w:t>3</w:t>
      </w:r>
      <w:r w:rsidRPr="00B12B40">
        <w:rPr>
          <w:rFonts w:ascii="Times New Roman" w:eastAsia="宋体" w:hAnsi="Times New Roman"/>
        </w:rPr>
        <w:t>], traffic detection [14]-[15], and street view collection [16].</w:t>
      </w:r>
    </w:p>
    <w:bookmarkEnd w:id="4"/>
    <w:p w14:paraId="33B8B32A" w14:textId="77777777" w:rsidR="009E1FB8" w:rsidRPr="00B12B40" w:rsidRDefault="009E1FB8" w:rsidP="009E1FB8">
      <w:pPr>
        <w:pStyle w:val="AUTHORAFFILIATION"/>
        <w:framePr w:w="9887" w:h="1111" w:hRule="exact" w:vSpace="0" w:wrap="around" w:vAnchor="page" w:hAnchor="page" w:x="681" w:y="13854"/>
        <w:spacing w:before="120" w:after="60"/>
        <w:jc w:val="left"/>
        <w:rPr>
          <w:rFonts w:ascii="Times New Roman" w:hAnsi="Times New Roman"/>
          <w:i w:val="0"/>
          <w:sz w:val="15"/>
        </w:rPr>
      </w:pPr>
      <w:r w:rsidRPr="00B12B40">
        <w:rPr>
          <w:rFonts w:ascii="Times New Roman" w:hAnsi="Times New Roman"/>
          <w:i w:val="0"/>
          <w:sz w:val="15"/>
        </w:rPr>
        <w:t>———————</w:t>
      </w:r>
    </w:p>
    <w:p w14:paraId="4FBE29A0" w14:textId="77777777" w:rsidR="009E1FB8" w:rsidRPr="00B12B40" w:rsidRDefault="009E1FB8" w:rsidP="009E1FB8">
      <w:pPr>
        <w:pStyle w:val="a4"/>
        <w:framePr w:w="9887" w:h="1111" w:hRule="exact" w:vSpace="0" w:wrap="around" w:vAnchor="page" w:hAnchor="page" w:x="681" w:y="13854"/>
        <w:spacing w:line="240" w:lineRule="auto"/>
        <w:ind w:firstLineChars="100" w:firstLine="160"/>
        <w:rPr>
          <w:rFonts w:ascii="Times New Roman" w:hAnsi="Times New Roman"/>
          <w:sz w:val="16"/>
          <w:lang w:val="pt-BR"/>
        </w:rPr>
      </w:pPr>
      <w:r w:rsidRPr="00B12B40">
        <w:rPr>
          <w:rFonts w:ascii="Cambria Math" w:hAnsi="Cambria Math" w:cs="Cambria Math"/>
          <w:sz w:val="16"/>
          <w:lang w:val="pt-BR"/>
        </w:rPr>
        <w:t>∗</w:t>
      </w:r>
      <w:r w:rsidRPr="00B12B40">
        <w:rPr>
          <w:rFonts w:ascii="Times New Roman" w:hAnsi="Times New Roman"/>
          <w:sz w:val="16"/>
          <w:lang w:val="pt-BR"/>
        </w:rPr>
        <w:t xml:space="preserve"> Corresponding</w:t>
      </w:r>
      <w:r w:rsidRPr="00B12B40">
        <w:rPr>
          <w:rFonts w:ascii="Times New Roman" w:hAnsi="Times New Roman"/>
          <w:lang w:val="pt-BR"/>
        </w:rPr>
        <w:t xml:space="preserve"> </w:t>
      </w:r>
      <w:r w:rsidRPr="00B12B40">
        <w:rPr>
          <w:rFonts w:ascii="Times New Roman" w:hAnsi="Times New Roman"/>
          <w:sz w:val="16"/>
          <w:lang w:val="pt-BR"/>
        </w:rPr>
        <w:t xml:space="preserve">author. </w:t>
      </w:r>
    </w:p>
    <w:p w14:paraId="4D4FB105" w14:textId="45C93024" w:rsidR="009E1FB8" w:rsidRPr="00B12B40" w:rsidRDefault="009E1FB8" w:rsidP="009E1FB8">
      <w:pPr>
        <w:pStyle w:val="AUTHORAFFILIATION"/>
        <w:framePr w:w="9887" w:h="1111" w:hRule="exact" w:vSpace="0" w:wrap="around" w:vAnchor="page" w:hAnchor="page" w:x="681" w:y="13854"/>
        <w:spacing w:line="240" w:lineRule="auto"/>
        <w:ind w:left="159"/>
        <w:jc w:val="left"/>
        <w:rPr>
          <w:rFonts w:ascii="Times New Roman" w:eastAsiaTheme="minorEastAsia" w:hAnsi="Times New Roman"/>
          <w:i w:val="0"/>
          <w:lang w:eastAsia="zh-CN"/>
        </w:rPr>
      </w:pPr>
      <w:r w:rsidRPr="00B12B40">
        <w:rPr>
          <w:rFonts w:ascii="Times New Roman" w:hAnsi="Times New Roman"/>
          <w:lang w:eastAsia="zh-CN"/>
        </w:rPr>
        <w:t>E-mail address:</w:t>
      </w:r>
      <w:r w:rsidRPr="00B12B40">
        <w:t xml:space="preserve"> </w:t>
      </w:r>
      <w:r w:rsidR="000966F1" w:rsidRPr="00B12B40">
        <w:rPr>
          <w:rFonts w:ascii="Times New Roman" w:hAnsi="Times New Roman"/>
          <w:lang w:eastAsia="zh-CN"/>
        </w:rPr>
        <w:t>E-mail address:</w:t>
      </w:r>
      <w:r w:rsidR="000966F1" w:rsidRPr="00B12B40">
        <w:t xml:space="preserve"> </w:t>
      </w:r>
      <w:r w:rsidR="000966F1" w:rsidRPr="00B12B40">
        <w:rPr>
          <w:rFonts w:ascii="Times New Roman" w:hAnsi="Times New Roman"/>
          <w:lang w:eastAsia="zh-CN"/>
        </w:rPr>
        <w:t>tangent-heng@csu.edu.cn (J. Tang), feijianghan@gmail.com (F. Han), kejiafan@csu.edu.cn (K. Fan),</w:t>
      </w:r>
      <w:r w:rsidR="000966F1" w:rsidRPr="00B12B40">
        <w:t xml:space="preserve"> </w:t>
      </w:r>
      <w:r w:rsidR="000966F1" w:rsidRPr="00B12B40">
        <w:rPr>
          <w:rFonts w:ascii="Times New Roman" w:hAnsi="Times New Roman"/>
          <w:lang w:eastAsia="zh-CN"/>
        </w:rPr>
        <w:t xml:space="preserve">8208200422@csu.edu.cn (W. </w:t>
      </w:r>
      <w:proofErr w:type="spellStart"/>
      <w:r w:rsidR="000966F1" w:rsidRPr="00B12B40">
        <w:rPr>
          <w:rFonts w:ascii="Times New Roman" w:hAnsi="Times New Roman"/>
          <w:lang w:eastAsia="zh-CN"/>
        </w:rPr>
        <w:t>Xie</w:t>
      </w:r>
      <w:proofErr w:type="spellEnd"/>
      <w:r w:rsidR="000966F1" w:rsidRPr="00B12B40">
        <w:rPr>
          <w:rFonts w:ascii="Times New Roman" w:hAnsi="Times New Roman"/>
          <w:lang w:eastAsia="zh-CN"/>
        </w:rPr>
        <w:t>), pengzhiyin@csu.edu.cn (P. Yin), zhenzheQu@csu.edu.cn (Z. Qu), afengliu@mail.csu.edu.cn (A. Liu), xiongnaixue@gmail.com (N. Xiong), shaobozhang@hnust.edu.cn (S. Zhang), tianwang@bnu.edu.cn (T. Wang).</w:t>
      </w:r>
    </w:p>
    <w:p w14:paraId="20D8BAB2" w14:textId="19758209" w:rsidR="008C650C" w:rsidRPr="00B12B40" w:rsidRDefault="008C650C" w:rsidP="008C650C">
      <w:pPr>
        <w:pStyle w:val="MDPI31text"/>
        <w:ind w:firstLineChars="150" w:firstLine="300"/>
        <w:rPr>
          <w:rFonts w:ascii="Times New Roman" w:eastAsia="宋体" w:hAnsi="Times New Roman"/>
        </w:rPr>
      </w:pPr>
      <w:bookmarkStart w:id="5" w:name="OLE_LINK23"/>
      <w:r w:rsidRPr="00B12B40">
        <w:rPr>
          <w:rFonts w:ascii="Times New Roman" w:eastAsia="宋体" w:hAnsi="Times New Roman"/>
        </w:rPr>
        <w:t xml:space="preserve">Recruiting workers to sense high-quality data is a critical issue for MCS in constructing high-quality multimedia applications (or services) [17]-[19] and meeting the demands of requesters [20]-[21]. In this process, workers with rich sensory equipment use participatory sensing to collect data as they pass through the task location [22]-[24]. Collecting data incurs various resources such as computation, </w:t>
      </w:r>
      <w:r w:rsidR="00864991" w:rsidRPr="00B12B40">
        <w:rPr>
          <w:rFonts w:ascii="Times New Roman" w:eastAsia="宋体" w:hAnsi="Times New Roman"/>
        </w:rPr>
        <w:t>communication,</w:t>
      </w:r>
      <w:r w:rsidRPr="00B12B40">
        <w:rPr>
          <w:rFonts w:ascii="Times New Roman" w:eastAsia="宋体" w:hAnsi="Times New Roman"/>
        </w:rPr>
        <w:t xml:space="preserve"> and time. And sometimes, workers even need to move to the sensing task location specifically, leading to additional costs [25]-[27]. To compensate for these costs, platforms provide workers with payments to motivate them to collect high-quality data [28]-[30]. The platform then uses the data collected by workers to construct various services, and requesters pay a certain amount to obtain these services [31].</w:t>
      </w:r>
    </w:p>
    <w:bookmarkEnd w:id="5"/>
    <w:p w14:paraId="357F08EB" w14:textId="77777777" w:rsidR="008C650C" w:rsidRPr="00B12B40" w:rsidRDefault="008C650C" w:rsidP="008C650C">
      <w:pPr>
        <w:pStyle w:val="MDPI31text"/>
        <w:ind w:firstLineChars="150" w:firstLine="300"/>
        <w:rPr>
          <w:rFonts w:ascii="Times New Roman" w:eastAsia="宋体" w:hAnsi="Times New Roman"/>
        </w:rPr>
      </w:pPr>
      <w:r w:rsidRPr="00B12B40">
        <w:rPr>
          <w:rFonts w:ascii="Times New Roman" w:eastAsia="宋体" w:hAnsi="Times New Roman"/>
        </w:rPr>
        <w:t xml:space="preserve">Collecting high-quality data is a pivotal issue in MCS [32]-[33], as it directly affects the quality of services that the platform provides to requesters. High-quality data results in high-quality services that are favored by requesters, which encourages them to pay higher payments [34]-[36]. In contrast, low-quality data, false data, or malicious data (collectively referred to as low-quality data in this paper) can lead to low-quality services and even produce erroneous results [37]. These errors can cause </w:t>
      </w:r>
      <w:r w:rsidRPr="00B12B40">
        <w:rPr>
          <w:rFonts w:ascii="Times New Roman" w:eastAsia="宋体" w:hAnsi="Times New Roman"/>
        </w:rPr>
        <w:lastRenderedPageBreak/>
        <w:t>losses to requesters ranging from minor financial loss to severe property damage or loss of life [38]-[39]. Therefore, ensuring the quality of data collected by workers is crucial for the success of MCS platforms.</w:t>
      </w:r>
    </w:p>
    <w:p w14:paraId="6585F96F" w14:textId="77777777" w:rsidR="008C650C" w:rsidRPr="00B12B40" w:rsidRDefault="008C650C" w:rsidP="008C650C">
      <w:pPr>
        <w:pStyle w:val="MDPI31text"/>
        <w:ind w:firstLineChars="150" w:firstLine="300"/>
        <w:rPr>
          <w:rFonts w:ascii="Times New Roman" w:eastAsia="宋体" w:hAnsi="Times New Roman"/>
        </w:rPr>
      </w:pPr>
      <w:bookmarkStart w:id="6" w:name="OLE_LINK1"/>
      <w:r w:rsidRPr="00B12B40">
        <w:rPr>
          <w:rFonts w:ascii="Times New Roman" w:eastAsia="宋体" w:hAnsi="Times New Roman"/>
        </w:rPr>
        <w:t xml:space="preserve">Recruiting workers to sense high-quality data faces significant challenges [23]-[26]. On the one hand, workers carrying out a task incur some cost in terms of time, cognitive resources, device battery, or physical distance that needs to be covered to perform the task [40]. Additionally, workers' sensed data can be used to infer their privacy. On the other hand, workers may be selfish and lazy, especially in the Internet-of-Things environment, where devices are usually resource-constrained. They may dishonestly execute the costly sensing task to reduce resource consumption or even break the protocol to obtain illegal rewards [41]. As a result of considering their self-interest, workers may report low-quality data, forcing the platform to </w:t>
      </w:r>
      <w:r w:rsidRPr="00B12B40">
        <w:rPr>
          <w:rFonts w:ascii="Times New Roman" w:eastAsia="宋体" w:hAnsi="Times New Roman" w:hint="eastAsia"/>
        </w:rPr>
        <w:t>ad</w:t>
      </w:r>
      <w:r w:rsidRPr="00B12B40">
        <w:rPr>
          <w:rFonts w:ascii="Times New Roman" w:eastAsia="宋体" w:hAnsi="Times New Roman"/>
        </w:rPr>
        <w:t>o</w:t>
      </w:r>
      <w:r w:rsidRPr="00B12B40">
        <w:rPr>
          <w:rFonts w:ascii="Times New Roman" w:eastAsia="宋体" w:hAnsi="Times New Roman" w:hint="eastAsia"/>
        </w:rPr>
        <w:t>pt</w:t>
      </w:r>
      <w:r w:rsidRPr="00B12B40">
        <w:rPr>
          <w:rFonts w:ascii="Times New Roman" w:eastAsia="宋体" w:hAnsi="Times New Roman"/>
        </w:rPr>
        <w:t xml:space="preserve"> serval methods for identifying creditworthy workers and selecting high-quality data [26].</w:t>
      </w:r>
    </w:p>
    <w:p w14:paraId="5FBEFDE6" w14:textId="2DE0D27B" w:rsidR="008C650C" w:rsidRPr="00B12B40" w:rsidRDefault="008C650C" w:rsidP="008C650C">
      <w:pPr>
        <w:pStyle w:val="MDPI31text"/>
        <w:ind w:firstLineChars="150" w:firstLine="300"/>
        <w:rPr>
          <w:rFonts w:ascii="Times New Roman" w:eastAsia="宋体" w:hAnsi="Times New Roman"/>
        </w:rPr>
      </w:pPr>
      <w:r w:rsidRPr="00B12B40">
        <w:rPr>
          <w:rFonts w:ascii="Times New Roman" w:eastAsia="宋体" w:hAnsi="Times New Roman"/>
        </w:rPr>
        <w:t>As measuring data quality directly is difficult and costly, which has been systematically discussed in [42], researchers adopt workers' quality as an indicator of data quality [33]. This is based on the researchers' understanding that a claim is likely to be true if it is provided by trustworthy sources, and a source is trustworthy if most of its claims are true [43]. Thus, in MCS, the problem of collecting high-quality data is transformed into the problem of selecting trustworthy and high-quality workers [44], [45]. Trustworthy workers are those who consistently and faithfully execute tasks and report truthful data [27], [39], [44]. High-quality workers, on the other hand, are those who report high</w:t>
      </w:r>
      <w:r w:rsidR="00725E87" w:rsidRPr="00B12B40">
        <w:rPr>
          <w:rFonts w:ascii="Times New Roman" w:eastAsia="宋体" w:hAnsi="Times New Roman"/>
        </w:rPr>
        <w:t>-</w:t>
      </w:r>
      <w:r w:rsidRPr="00B12B40">
        <w:rPr>
          <w:rFonts w:ascii="Times New Roman" w:eastAsia="宋体" w:hAnsi="Times New Roman"/>
        </w:rPr>
        <w:t>quality</w:t>
      </w:r>
      <w:r w:rsidR="00725E87" w:rsidRPr="00B12B40">
        <w:rPr>
          <w:rFonts w:ascii="Times New Roman" w:eastAsia="宋体" w:hAnsi="Times New Roman"/>
        </w:rPr>
        <w:t xml:space="preserve"> data</w:t>
      </w:r>
      <w:r w:rsidRPr="00B12B40">
        <w:rPr>
          <w:rFonts w:ascii="Times New Roman" w:eastAsia="宋体" w:hAnsi="Times New Roman"/>
        </w:rPr>
        <w:t xml:space="preserve"> [22], [33], [37] because they have a high ability to sense data. In previous research, workers' </w:t>
      </w:r>
      <w:r w:rsidR="00725E87" w:rsidRPr="00B12B40">
        <w:rPr>
          <w:rFonts w:ascii="Times New Roman" w:eastAsia="宋体" w:hAnsi="Times New Roman"/>
        </w:rPr>
        <w:t xml:space="preserve">credit </w:t>
      </w:r>
      <w:r w:rsidRPr="00B12B40">
        <w:rPr>
          <w:rFonts w:ascii="Times New Roman" w:eastAsia="宋体" w:hAnsi="Times New Roman"/>
        </w:rPr>
        <w:t>and high quality were often not distinguished, and trustworthy workers were assumed to sense high-quality data, and workers who reported high quality were assumed to be trustworthy workers. However</w:t>
      </w:r>
      <w:proofErr w:type="gramStart"/>
      <w:r w:rsidRPr="00B12B40">
        <w:rPr>
          <w:rFonts w:ascii="Times New Roman" w:eastAsia="宋体" w:hAnsi="Times New Roman"/>
        </w:rPr>
        <w:t>, in reality, there</w:t>
      </w:r>
      <w:proofErr w:type="gramEnd"/>
      <w:r w:rsidRPr="00B12B40">
        <w:rPr>
          <w:rFonts w:ascii="Times New Roman" w:eastAsia="宋体" w:hAnsi="Times New Roman"/>
        </w:rPr>
        <w:t xml:space="preserve"> are significant differences between </w:t>
      </w:r>
      <w:r w:rsidR="00725E87" w:rsidRPr="00B12B40">
        <w:rPr>
          <w:rFonts w:ascii="Times New Roman" w:eastAsia="宋体" w:hAnsi="Times New Roman"/>
        </w:rPr>
        <w:t xml:space="preserve">credit </w:t>
      </w:r>
      <w:r w:rsidRPr="00B12B40">
        <w:rPr>
          <w:rFonts w:ascii="Times New Roman" w:eastAsia="宋体" w:hAnsi="Times New Roman"/>
        </w:rPr>
        <w:t xml:space="preserve">and high quality. Although trustworthy workers always perceive data truthfully, there are differences in their perception ability and technical familiarity, as well as differences in the quality of the perception devices they hold [44]. Therefore, although they are all trustworthy workers, there can be significant differences in the quality of the data they perceive. </w:t>
      </w:r>
      <w:r w:rsidRPr="00B12B40">
        <w:rPr>
          <w:rFonts w:ascii="Times New Roman" w:eastAsia="宋体" w:hAnsi="Times New Roman" w:hint="eastAsia"/>
        </w:rPr>
        <w:t>Besides</w:t>
      </w:r>
      <w:r w:rsidRPr="00B12B40">
        <w:rPr>
          <w:rFonts w:ascii="Times New Roman" w:eastAsia="宋体" w:hAnsi="Times New Roman"/>
        </w:rPr>
        <w:t xml:space="preserve">, high-quality workers are </w:t>
      </w:r>
      <w:r w:rsidRPr="00B12B40">
        <w:rPr>
          <w:rFonts w:ascii="Times New Roman" w:eastAsia="宋体" w:hAnsi="Times New Roman" w:hint="eastAsia"/>
        </w:rPr>
        <w:t>also</w:t>
      </w:r>
      <w:r w:rsidRPr="00B12B40">
        <w:rPr>
          <w:rFonts w:ascii="Times New Roman" w:eastAsia="宋体" w:hAnsi="Times New Roman"/>
        </w:rPr>
        <w:t xml:space="preserve"> not necessarily trustworthy workers. High-quality workers mainly refer to those with high data perception ability, resulting in high-quality perceived data. However, in some cases, high-quality workers may also report low-quality data to obtain illegal rewards [37], [38]. It is evident that trustworthy workers may report </w:t>
      </w:r>
      <w:r w:rsidR="00725E87" w:rsidRPr="00B12B40">
        <w:rPr>
          <w:rFonts w:ascii="Times New Roman" w:eastAsia="宋体" w:hAnsi="Times New Roman"/>
        </w:rPr>
        <w:t>fake</w:t>
      </w:r>
      <w:r w:rsidRPr="00B12B40">
        <w:rPr>
          <w:rFonts w:ascii="Times New Roman" w:eastAsia="宋体" w:hAnsi="Times New Roman"/>
        </w:rPr>
        <w:t xml:space="preserve"> data, and high-quality workers may be dishonest and report false data. Therefore, selecting trustworthy and high-quality workers is essential to effectively improve the data quality received by the platform.</w:t>
      </w:r>
    </w:p>
    <w:p w14:paraId="3D1F53F2" w14:textId="77639BE6" w:rsidR="008C650C" w:rsidRPr="00B12B40" w:rsidRDefault="008C650C" w:rsidP="00FD0742">
      <w:pPr>
        <w:pStyle w:val="MDPI31text"/>
        <w:ind w:firstLineChars="150" w:firstLine="300"/>
        <w:rPr>
          <w:rFonts w:ascii="Times New Roman" w:eastAsia="宋体" w:hAnsi="Times New Roman"/>
        </w:rPr>
      </w:pPr>
      <w:bookmarkStart w:id="7" w:name="OLE_LINK2"/>
      <w:bookmarkEnd w:id="6"/>
      <w:r w:rsidRPr="00B12B40">
        <w:rPr>
          <w:rFonts w:ascii="Times New Roman" w:eastAsia="宋体" w:hAnsi="Times New Roman"/>
        </w:rPr>
        <w:t>Identifying the credit of unknown workers in MCS is also a significant challenge. Typically, worker credit is determined by analyzing the data they report [33], and workers who consistently report their perceived data accurately are deemed trustworthy. Consequently, it is essential for the platform to assess the truthfulness or quality of the data before evaluating worker credit. Early studies assumed that the platform had prior knowledge of all worker qualities and focused on selecting high-quality workers to meet application requirements [35], [36]. Later studies suggested that the platform could not have prior knowledge of worker qualities, and proposed that worker quality could be assessed once the platform received worker data [26], [46]</w:t>
      </w:r>
      <w:r w:rsidR="003A5DF6">
        <w:rPr>
          <w:rFonts w:ascii="Times New Roman" w:eastAsia="宋体" w:hAnsi="Times New Roman"/>
        </w:rPr>
        <w:t>, [47]</w:t>
      </w:r>
      <w:r w:rsidRPr="00B12B40">
        <w:rPr>
          <w:rFonts w:ascii="Times New Roman" w:eastAsia="宋体" w:hAnsi="Times New Roman"/>
        </w:rPr>
        <w:t>. A commonly used method for evaluating worker quality is a Multi-armed Bandit (MAB) based workers selection scheme [23]-[26]. The platform can identify worker quality once it receives worker data, and then evaluate the worker's quality based on the quality of the data reported multiple times. In fact, MCS platforms face a problem called Information Elicitation Without Verification (IEWV) [</w:t>
      </w:r>
      <w:r w:rsidR="00860B43">
        <w:rPr>
          <w:rFonts w:ascii="Times New Roman" w:eastAsia="宋体" w:hAnsi="Times New Roman"/>
        </w:rPr>
        <w:t>48</w:t>
      </w:r>
      <w:r w:rsidRPr="00B12B40">
        <w:rPr>
          <w:rFonts w:ascii="Times New Roman" w:eastAsia="宋体" w:hAnsi="Times New Roman"/>
        </w:rPr>
        <w:t>], which means that after collecting data reported by workers, the platform not only cannot directly judge the quality of the data, but also cannot even determine whether the data reported by the workers is the result of genuine perception or maliciously fabricated data. Therefore, previous MAB strategies are unrealistic. We refer to the above issue as the Post-Unknown Worker Recruitment (PUWR) problem.</w:t>
      </w:r>
    </w:p>
    <w:bookmarkEnd w:id="7"/>
    <w:p w14:paraId="75E43A43" w14:textId="42C3FD5C" w:rsidR="008C650C" w:rsidRPr="00B12B40" w:rsidRDefault="008C650C" w:rsidP="008C650C">
      <w:pPr>
        <w:pStyle w:val="MDPI31text"/>
        <w:ind w:firstLineChars="150" w:firstLine="300"/>
        <w:rPr>
          <w:rFonts w:ascii="Times New Roman" w:eastAsia="宋体" w:hAnsi="Times New Roman"/>
        </w:rPr>
      </w:pPr>
      <w:r w:rsidRPr="00B12B40">
        <w:rPr>
          <w:rFonts w:ascii="Times New Roman" w:eastAsia="宋体" w:hAnsi="Times New Roman"/>
        </w:rPr>
        <w:t>Researchers have proposed a set of Truth Data Discovery (TDD) methods that address the Post-Unknown Worker Recruitment (PUWR) problem to obtain truthful data</w:t>
      </w:r>
      <w:r w:rsidR="00725E87" w:rsidRPr="00B12B40">
        <w:rPr>
          <w:rFonts w:ascii="Times New Roman" w:eastAsia="宋体" w:hAnsi="Times New Roman"/>
        </w:rPr>
        <w:t xml:space="preserve"> [</w:t>
      </w:r>
      <w:r w:rsidR="00860B43">
        <w:rPr>
          <w:rFonts w:ascii="Times New Roman" w:eastAsia="宋体" w:hAnsi="Times New Roman"/>
        </w:rPr>
        <w:t>49</w:t>
      </w:r>
      <w:r w:rsidR="00725E87" w:rsidRPr="00B12B40">
        <w:rPr>
          <w:rFonts w:ascii="Times New Roman" w:eastAsia="宋体" w:hAnsi="Times New Roman"/>
        </w:rPr>
        <w:t>]-[</w:t>
      </w:r>
      <w:r w:rsidR="00860B43">
        <w:rPr>
          <w:rFonts w:ascii="Times New Roman" w:eastAsia="宋体" w:hAnsi="Times New Roman"/>
        </w:rPr>
        <w:t>51</w:t>
      </w:r>
      <w:r w:rsidR="00725E87" w:rsidRPr="00B12B40">
        <w:rPr>
          <w:rFonts w:ascii="Times New Roman" w:eastAsia="宋体" w:hAnsi="Times New Roman"/>
        </w:rPr>
        <w:t>]</w:t>
      </w:r>
      <w:r w:rsidRPr="00B12B40">
        <w:rPr>
          <w:rFonts w:ascii="Times New Roman" w:eastAsia="宋体" w:hAnsi="Times New Roman"/>
        </w:rPr>
        <w:t>. These approaches primarily use mathematical and statistical techniques to discover true data</w:t>
      </w:r>
      <w:r w:rsidR="00725E87" w:rsidRPr="00B12B40">
        <w:rPr>
          <w:rFonts w:ascii="Times New Roman" w:eastAsia="宋体" w:hAnsi="Times New Roman"/>
        </w:rPr>
        <w:t xml:space="preserve"> [</w:t>
      </w:r>
      <w:r w:rsidR="00860B43">
        <w:rPr>
          <w:rFonts w:ascii="Times New Roman" w:eastAsia="宋体" w:hAnsi="Times New Roman"/>
        </w:rPr>
        <w:t>51</w:t>
      </w:r>
      <w:r w:rsidR="00725E87" w:rsidRPr="00B12B40">
        <w:rPr>
          <w:rFonts w:ascii="Times New Roman" w:eastAsia="宋体" w:hAnsi="Times New Roman"/>
        </w:rPr>
        <w:t>], [</w:t>
      </w:r>
      <w:r w:rsidR="00860B43">
        <w:rPr>
          <w:rFonts w:ascii="Times New Roman" w:eastAsia="宋体" w:hAnsi="Times New Roman"/>
        </w:rPr>
        <w:t>52</w:t>
      </w:r>
      <w:r w:rsidR="00725E87" w:rsidRPr="00B12B40">
        <w:rPr>
          <w:rFonts w:ascii="Times New Roman" w:eastAsia="宋体" w:hAnsi="Times New Roman"/>
        </w:rPr>
        <w:t>]</w:t>
      </w:r>
      <w:r w:rsidRPr="00B12B40">
        <w:rPr>
          <w:rFonts w:ascii="Times New Roman" w:eastAsia="宋体" w:hAnsi="Times New Roman"/>
        </w:rPr>
        <w:t xml:space="preserve">. The underlying assumption in these studies is that </w:t>
      </w:r>
      <w:proofErr w:type="gramStart"/>
      <w:r w:rsidRPr="00B12B40">
        <w:rPr>
          <w:rFonts w:ascii="Times New Roman" w:eastAsia="宋体" w:hAnsi="Times New Roman"/>
        </w:rPr>
        <w:t>the majority of</w:t>
      </w:r>
      <w:proofErr w:type="gramEnd"/>
      <w:r w:rsidRPr="00B12B40">
        <w:rPr>
          <w:rFonts w:ascii="Times New Roman" w:eastAsia="宋体" w:hAnsi="Times New Roman"/>
        </w:rPr>
        <w:t xml:space="preserve"> workers in the MCS ecosystem are reliable [</w:t>
      </w:r>
      <w:r w:rsidR="00860B43">
        <w:rPr>
          <w:rFonts w:ascii="Times New Roman" w:eastAsia="宋体" w:hAnsi="Times New Roman"/>
        </w:rPr>
        <w:t>51</w:t>
      </w:r>
      <w:r w:rsidRPr="00B12B40">
        <w:rPr>
          <w:rFonts w:ascii="Times New Roman" w:eastAsia="宋体" w:hAnsi="Times New Roman"/>
        </w:rPr>
        <w:t>], [</w:t>
      </w:r>
      <w:r w:rsidR="00860B43">
        <w:rPr>
          <w:rFonts w:ascii="Times New Roman" w:eastAsia="宋体" w:hAnsi="Times New Roman"/>
        </w:rPr>
        <w:t>52</w:t>
      </w:r>
      <w:r w:rsidRPr="00B12B40">
        <w:rPr>
          <w:rFonts w:ascii="Times New Roman" w:eastAsia="宋体" w:hAnsi="Times New Roman"/>
        </w:rPr>
        <w:t xml:space="preserve">]. Therefore, when selecting </w:t>
      </w:r>
      <m:oMath>
        <m:r>
          <w:rPr>
            <w:rFonts w:ascii="Cambria Math" w:eastAsia="宋体" w:hAnsi="Cambria Math"/>
          </w:rPr>
          <m:t>k</m:t>
        </m:r>
      </m:oMath>
      <w:r w:rsidRPr="00B12B40">
        <w:rPr>
          <w:rFonts w:ascii="Times New Roman" w:eastAsia="宋体" w:hAnsi="Times New Roman"/>
        </w:rPr>
        <w:t xml:space="preserve"> workers for each task to gather </w:t>
      </w:r>
      <m:oMath>
        <m:r>
          <w:rPr>
            <w:rFonts w:ascii="Cambria Math" w:eastAsia="宋体" w:hAnsi="Cambria Math"/>
          </w:rPr>
          <m:t>k</m:t>
        </m:r>
      </m:oMath>
      <w:r w:rsidRPr="00B12B40">
        <w:rPr>
          <w:rFonts w:ascii="Times New Roman" w:eastAsia="宋体" w:hAnsi="Times New Roman"/>
        </w:rPr>
        <w:t xml:space="preserve"> pieces of data, most of these data are expected to be truthful. By processing these data, such as taking an average [</w:t>
      </w:r>
      <w:r w:rsidR="00860B43">
        <w:rPr>
          <w:rFonts w:ascii="Times New Roman" w:eastAsia="宋体" w:hAnsi="Times New Roman"/>
        </w:rPr>
        <w:t>52</w:t>
      </w:r>
      <w:r w:rsidRPr="00B12B40">
        <w:rPr>
          <w:rFonts w:ascii="Times New Roman" w:eastAsia="宋体" w:hAnsi="Times New Roman"/>
        </w:rPr>
        <w:t>] or weighted average [</w:t>
      </w:r>
      <w:r w:rsidR="00860B43">
        <w:rPr>
          <w:rFonts w:ascii="Times New Roman" w:eastAsia="宋体" w:hAnsi="Times New Roman"/>
        </w:rPr>
        <w:t>51</w:t>
      </w:r>
      <w:r w:rsidRPr="00B12B40">
        <w:rPr>
          <w:rFonts w:ascii="Times New Roman" w:eastAsia="宋体" w:hAnsi="Times New Roman"/>
        </w:rPr>
        <w:t xml:space="preserve">], an Estimate Truth Data (ETD) that closely approximates the true data can be obtained. The main advantage of these methods is their simplicity in implementation. However, there are several drawbacks. Firstly, they are relatively expensive, costing </w:t>
      </w:r>
      <m:oMath>
        <m:r>
          <w:rPr>
            <w:rFonts w:ascii="Cambria Math" w:eastAsia="宋体" w:hAnsi="Cambria Math"/>
          </w:rPr>
          <m:t>k</m:t>
        </m:r>
      </m:oMath>
      <w:r w:rsidRPr="00B12B40">
        <w:rPr>
          <w:rFonts w:ascii="Times New Roman" w:eastAsia="宋体" w:hAnsi="Times New Roman"/>
        </w:rPr>
        <w:t xml:space="preserve"> times more than normal data collection methods. Secondly, these methods may produce inaccurate ETD values since they solely rely on workers' reports and do not have access to external </w:t>
      </w:r>
      <w:r w:rsidR="0025291B">
        <w:rPr>
          <w:rFonts w:ascii="Times New Roman" w:eastAsia="宋体" w:hAnsi="Times New Roman" w:hint="eastAsia"/>
          <w:lang w:eastAsia="zh-CN"/>
        </w:rPr>
        <w:t>G</w:t>
      </w:r>
      <w:r w:rsidRPr="00B12B40">
        <w:rPr>
          <w:rFonts w:ascii="Times New Roman" w:eastAsia="宋体" w:hAnsi="Times New Roman"/>
        </w:rPr>
        <w:t xml:space="preserve">round </w:t>
      </w:r>
      <w:r w:rsidR="0025291B">
        <w:rPr>
          <w:rFonts w:ascii="Times New Roman" w:eastAsia="宋体" w:hAnsi="Times New Roman"/>
        </w:rPr>
        <w:t>T</w:t>
      </w:r>
      <w:r w:rsidRPr="00B12B40">
        <w:rPr>
          <w:rFonts w:ascii="Times New Roman" w:eastAsia="宋体" w:hAnsi="Times New Roman"/>
        </w:rPr>
        <w:t xml:space="preserve">ruth </w:t>
      </w:r>
      <w:r w:rsidR="0025291B">
        <w:rPr>
          <w:rFonts w:ascii="Times New Roman" w:eastAsia="宋体" w:hAnsi="Times New Roman"/>
        </w:rPr>
        <w:t>D</w:t>
      </w:r>
      <w:r w:rsidRPr="00B12B40">
        <w:rPr>
          <w:rFonts w:ascii="Times New Roman" w:eastAsia="宋体" w:hAnsi="Times New Roman"/>
        </w:rPr>
        <w:t xml:space="preserve">ata for evaluation. In small samples, the </w:t>
      </w:r>
      <m:oMath>
        <m:r>
          <w:rPr>
            <w:rFonts w:ascii="Cambria Math" w:eastAsia="宋体" w:hAnsi="Cambria Math"/>
          </w:rPr>
          <m:t>k</m:t>
        </m:r>
      </m:oMath>
      <w:r w:rsidRPr="00B12B40">
        <w:rPr>
          <w:rFonts w:ascii="Times New Roman" w:eastAsia="宋体" w:hAnsi="Times New Roman"/>
        </w:rPr>
        <w:t xml:space="preserve"> pieces of data r</w:t>
      </w:r>
      <w:proofErr w:type="spellStart"/>
      <w:r w:rsidRPr="00B12B40">
        <w:rPr>
          <w:rFonts w:ascii="Times New Roman" w:eastAsia="宋体" w:hAnsi="Times New Roman"/>
        </w:rPr>
        <w:t>eported</w:t>
      </w:r>
      <w:proofErr w:type="spellEnd"/>
      <w:r w:rsidRPr="00B12B40">
        <w:rPr>
          <w:rFonts w:ascii="Times New Roman" w:eastAsia="宋体" w:hAnsi="Times New Roman"/>
        </w:rPr>
        <w:t xml:space="preserve"> by workers may not accurately represent the overall statistical distribution, which can result in inaccurate ETD values. Thirdly, these methods are vulnerable to attacks, particularly when multiple malicious workers collude to manipulate the data, which can lead to the success of the attack with relative ease.</w:t>
      </w:r>
    </w:p>
    <w:p w14:paraId="4F9C03E4" w14:textId="45989AEE" w:rsidR="008C650C" w:rsidRPr="00B12B40" w:rsidRDefault="008C650C" w:rsidP="008C650C">
      <w:pPr>
        <w:pStyle w:val="MDPI31text"/>
        <w:ind w:firstLineChars="150" w:firstLine="300"/>
        <w:rPr>
          <w:rFonts w:ascii="Times New Roman" w:eastAsia="宋体" w:hAnsi="Times New Roman"/>
        </w:rPr>
      </w:pPr>
      <w:bookmarkStart w:id="8" w:name="OLE_LINK6"/>
      <w:r w:rsidRPr="00B12B40">
        <w:rPr>
          <w:rFonts w:ascii="Times New Roman" w:eastAsia="宋体" w:hAnsi="Times New Roman"/>
        </w:rPr>
        <w:t>In previous research, the lack of differentiation between workers' credit and the quality of their perceived data resulted in poor practical performance. Although trustworthy workers perceive data faithfully, the quality of their sensing varies across different tasks [43]</w:t>
      </w:r>
      <w:r w:rsidRPr="00B12B40">
        <w:rPr>
          <w:rFonts w:ascii="Times New Roman" w:eastAsia="宋体" w:hAnsi="Times New Roman" w:hint="eastAsia"/>
        </w:rPr>
        <w:t>,</w:t>
      </w:r>
      <w:r w:rsidRPr="00B12B40">
        <w:rPr>
          <w:rFonts w:ascii="Times New Roman" w:eastAsia="宋体" w:hAnsi="Times New Roman"/>
        </w:rPr>
        <w:t xml:space="preserve"> [</w:t>
      </w:r>
      <w:r w:rsidR="00276CB9">
        <w:rPr>
          <w:rFonts w:ascii="Times New Roman" w:eastAsia="宋体" w:hAnsi="Times New Roman"/>
        </w:rPr>
        <w:t>53</w:t>
      </w:r>
      <w:r w:rsidRPr="00B12B40">
        <w:rPr>
          <w:rFonts w:ascii="Times New Roman" w:eastAsia="宋体" w:hAnsi="Times New Roman"/>
        </w:rPr>
        <w:t xml:space="preserve">]. For instance, some workers may possess high-definition cameras in their sensing devices, leading to </w:t>
      </w:r>
      <w:r w:rsidRPr="00B12B40">
        <w:rPr>
          <w:rFonts w:ascii="Times New Roman" w:eastAsia="宋体" w:hAnsi="Times New Roman"/>
        </w:rPr>
        <w:lastRenderedPageBreak/>
        <w:t>a higher quality of collected image data, while others may have older devices that collect lower</w:t>
      </w:r>
      <w:r w:rsidR="00F82EC6">
        <w:rPr>
          <w:rFonts w:ascii="Times New Roman" w:eastAsia="宋体" w:hAnsi="Times New Roman"/>
        </w:rPr>
        <w:t xml:space="preserve"> </w:t>
      </w:r>
      <w:r w:rsidRPr="00B12B40">
        <w:rPr>
          <w:rFonts w:ascii="Times New Roman" w:eastAsia="宋体" w:hAnsi="Times New Roman"/>
        </w:rPr>
        <w:t>quality noise. Hence, even for trustworthy workers, the variation in their sensing quality across different tasks [43]</w:t>
      </w:r>
      <w:r w:rsidR="007A3DEE" w:rsidRPr="00B12B40">
        <w:rPr>
          <w:rFonts w:ascii="Times New Roman" w:eastAsia="宋体" w:hAnsi="Times New Roman" w:hint="eastAsia"/>
          <w:lang w:eastAsia="zh-CN"/>
        </w:rPr>
        <w:t>,</w:t>
      </w:r>
      <w:r w:rsidR="007A3DEE" w:rsidRPr="00B12B40">
        <w:rPr>
          <w:rFonts w:ascii="Times New Roman" w:eastAsia="宋体" w:hAnsi="Times New Roman"/>
          <w:lang w:eastAsia="zh-CN"/>
        </w:rPr>
        <w:t xml:space="preserve"> </w:t>
      </w:r>
      <w:r w:rsidRPr="00B12B40">
        <w:rPr>
          <w:rFonts w:ascii="Times New Roman" w:eastAsia="宋体" w:hAnsi="Times New Roman"/>
        </w:rPr>
        <w:t>[</w:t>
      </w:r>
      <w:r w:rsidR="00276CB9">
        <w:rPr>
          <w:rFonts w:ascii="Times New Roman" w:eastAsia="宋体" w:hAnsi="Times New Roman"/>
        </w:rPr>
        <w:t>53</w:t>
      </w:r>
      <w:r w:rsidRPr="00B12B40">
        <w:rPr>
          <w:rFonts w:ascii="Times New Roman" w:eastAsia="宋体" w:hAnsi="Times New Roman"/>
        </w:rPr>
        <w:t xml:space="preserve">] should be </w:t>
      </w:r>
      <w:proofErr w:type="gramStart"/>
      <w:r w:rsidRPr="00B12B40">
        <w:rPr>
          <w:rFonts w:ascii="Times New Roman" w:eastAsia="宋体" w:hAnsi="Times New Roman"/>
        </w:rPr>
        <w:t>taken into account</w:t>
      </w:r>
      <w:proofErr w:type="gramEnd"/>
      <w:r w:rsidRPr="00B12B40">
        <w:rPr>
          <w:rFonts w:ascii="Times New Roman" w:eastAsia="宋体" w:hAnsi="Times New Roman"/>
        </w:rPr>
        <w:t xml:space="preserve"> when selecting workers for different tasks. Currently, no existing research has explored this more refined approach of selecting workers based on their preferences towards specific tasks, highlighting the need for further research.</w:t>
      </w:r>
    </w:p>
    <w:p w14:paraId="2F4E1CDE" w14:textId="5C07232F" w:rsidR="008C650C" w:rsidRPr="00B12B40" w:rsidRDefault="008C650C" w:rsidP="008C650C">
      <w:pPr>
        <w:pStyle w:val="MDPI31text"/>
        <w:ind w:firstLineChars="150" w:firstLine="300"/>
        <w:rPr>
          <w:rFonts w:ascii="Times New Roman" w:eastAsia="宋体" w:hAnsi="Times New Roman"/>
        </w:rPr>
      </w:pPr>
      <w:bookmarkStart w:id="9" w:name="OLE_LINK5"/>
      <w:bookmarkEnd w:id="8"/>
      <w:r w:rsidRPr="00B12B40">
        <w:rPr>
          <w:rFonts w:ascii="Times New Roman" w:eastAsia="宋体" w:hAnsi="Times New Roman"/>
        </w:rPr>
        <w:t>To address the issue of selecting trustworthy and high-quality workers for sensing data tasks in MCS, we propose a Credit and Quality Learning based Multi-Armed Bandit (CQL-MAB) scheme. The CQL-MAB scheme incorporates the Truth Credit Discovery (TCD) and Truth Quality Discovery (TQD) methods to discover the credit and quality of unknown workers. We then propose a MAB-based worker selection scheme to choose trustworthy and high-quality workers, maximizing the platform's profits.</w:t>
      </w:r>
      <w:r w:rsidRPr="00B12B40">
        <w:rPr>
          <w:rFonts w:ascii="Times New Roman" w:eastAsia="宋体" w:hAnsi="Times New Roman" w:hint="eastAsia"/>
        </w:rPr>
        <w:t xml:space="preserve"> </w:t>
      </w:r>
      <w:r w:rsidRPr="00B12B40">
        <w:rPr>
          <w:rFonts w:ascii="Times New Roman" w:eastAsia="宋体" w:hAnsi="Times New Roman"/>
        </w:rPr>
        <w:t xml:space="preserve">Our work's importance and originality lie in its findings on TCD and TQD for unknown workers. We argue that credit and quality are two distinct indicators of worker performance that require new truth discovery methods to obtain. We propose </w:t>
      </w:r>
      <w:r w:rsidR="006C322D" w:rsidRPr="00B12B40">
        <w:rPr>
          <w:rFonts w:ascii="Times New Roman" w:eastAsia="宋体" w:hAnsi="Times New Roman"/>
        </w:rPr>
        <w:t>novel</w:t>
      </w:r>
      <w:r w:rsidRPr="00B12B40">
        <w:rPr>
          <w:rFonts w:ascii="Times New Roman" w:eastAsia="宋体" w:hAnsi="Times New Roman"/>
        </w:rPr>
        <w:t xml:space="preserve"> methods to obtain these two indicators. Moreover, we combine workers' credit</w:t>
      </w:r>
      <w:r w:rsidR="006C322D" w:rsidRPr="00B12B40">
        <w:rPr>
          <w:rFonts w:ascii="Times New Roman" w:eastAsia="宋体" w:hAnsi="Times New Roman"/>
        </w:rPr>
        <w:t>s</w:t>
      </w:r>
      <w:r w:rsidRPr="00B12B40">
        <w:rPr>
          <w:rFonts w:ascii="Times New Roman" w:eastAsia="宋体" w:hAnsi="Times New Roman"/>
        </w:rPr>
        <w:t xml:space="preserve"> and qualit</w:t>
      </w:r>
      <w:r w:rsidR="006C322D" w:rsidRPr="00B12B40">
        <w:rPr>
          <w:rFonts w:ascii="Times New Roman" w:eastAsia="宋体" w:hAnsi="Times New Roman"/>
        </w:rPr>
        <w:t>ies</w:t>
      </w:r>
      <w:r w:rsidRPr="00B12B40">
        <w:rPr>
          <w:rFonts w:ascii="Times New Roman" w:eastAsia="宋体" w:hAnsi="Times New Roman"/>
        </w:rPr>
        <w:t xml:space="preserve"> as </w:t>
      </w:r>
      <w:r w:rsidR="009073AC" w:rsidRPr="00B12B40">
        <w:rPr>
          <w:rFonts w:ascii="Times New Roman" w:eastAsia="宋体" w:hAnsi="Times New Roman"/>
        </w:rPr>
        <w:t>double-level</w:t>
      </w:r>
      <w:r w:rsidRPr="00B12B40">
        <w:rPr>
          <w:rFonts w:ascii="Times New Roman" w:eastAsia="宋体" w:hAnsi="Times New Roman"/>
        </w:rPr>
        <w:t xml:space="preserve"> reward to construct an Upper Confidence Bound (UCB) index. This approach considers workers' credit, quality, and cost simultaneously when selecting workers, enhancing the quality of the sensing data collected while minimizing costs.</w:t>
      </w:r>
      <w:r w:rsidRPr="00B12B40">
        <w:rPr>
          <w:rFonts w:ascii="Times New Roman" w:eastAsia="宋体" w:hAnsi="Times New Roman" w:hint="eastAsia"/>
        </w:rPr>
        <w:t xml:space="preserve"> </w:t>
      </w:r>
      <w:r w:rsidRPr="00B12B40">
        <w:rPr>
          <w:rFonts w:ascii="Times New Roman" w:eastAsia="宋体" w:hAnsi="Times New Roman"/>
        </w:rPr>
        <w:t>These findings can lead to more strategic and forward-looking quality improvement solutions for MCS.</w:t>
      </w:r>
    </w:p>
    <w:p w14:paraId="62B63EB9" w14:textId="77777777" w:rsidR="008C650C" w:rsidRPr="00B12B40" w:rsidRDefault="008C650C" w:rsidP="008C650C">
      <w:pPr>
        <w:pStyle w:val="MDPI31text"/>
        <w:ind w:firstLineChars="150" w:firstLine="300"/>
        <w:rPr>
          <w:rFonts w:ascii="Times New Roman" w:eastAsia="宋体" w:hAnsi="Times New Roman"/>
        </w:rPr>
      </w:pPr>
      <w:r w:rsidRPr="00B12B40">
        <w:rPr>
          <w:rFonts w:ascii="Times New Roman" w:eastAsia="宋体" w:hAnsi="Times New Roman"/>
        </w:rPr>
        <w:t>Our main contributions are summarized as follows:</w:t>
      </w:r>
    </w:p>
    <w:p w14:paraId="78C32FE9" w14:textId="77777777" w:rsidR="007A3DEE" w:rsidRPr="00B12B40" w:rsidRDefault="007A3DEE" w:rsidP="00496B6D">
      <w:pPr>
        <w:pStyle w:val="MDPI31text"/>
        <w:numPr>
          <w:ilvl w:val="0"/>
          <w:numId w:val="16"/>
        </w:numPr>
        <w:rPr>
          <w:rFonts w:ascii="Times New Roman" w:eastAsia="宋体" w:hAnsi="Times New Roman"/>
        </w:rPr>
      </w:pPr>
      <w:r w:rsidRPr="00B12B40">
        <w:rPr>
          <w:rFonts w:ascii="Times New Roman" w:eastAsia="宋体" w:hAnsi="Times New Roman"/>
        </w:rPr>
        <w:t>We propose a credit and quality learning based multi-armed bandit scheme for reverse auction, called CQL-MAB. To the best of our knowledge, this is the first work that combines both workers’ credits and qualities as rewards for MAB scheme, solving the problem of recruiting unknown workers in multimedia MCS with limited budget.</w:t>
      </w:r>
    </w:p>
    <w:p w14:paraId="753E6843" w14:textId="57ACF510" w:rsidR="004F4D35" w:rsidRPr="005D36BF" w:rsidRDefault="004F4D35" w:rsidP="00496B6D">
      <w:pPr>
        <w:pStyle w:val="MDPI31text"/>
        <w:numPr>
          <w:ilvl w:val="0"/>
          <w:numId w:val="16"/>
        </w:numPr>
        <w:rPr>
          <w:rFonts w:ascii="Times New Roman" w:eastAsia="宋体" w:hAnsi="Times New Roman"/>
          <w:color w:val="008000"/>
        </w:rPr>
      </w:pPr>
      <w:bookmarkStart w:id="10" w:name="_Hlk135520049"/>
      <w:r w:rsidRPr="005D36BF">
        <w:rPr>
          <w:rFonts w:ascii="Times New Roman" w:eastAsia="宋体" w:hAnsi="Times New Roman"/>
          <w:color w:val="008000"/>
        </w:rPr>
        <w:t xml:space="preserve">We systematically design efficient evaluation methods for assessing workers' credits and sensing qualities. </w:t>
      </w:r>
      <w:r w:rsidRPr="00A82F53">
        <w:rPr>
          <w:rFonts w:ascii="Times New Roman" w:eastAsia="宋体" w:hAnsi="Times New Roman"/>
          <w:color w:val="auto"/>
        </w:rPr>
        <w:t xml:space="preserve">Our proposed fine-grained evaluation methods can capture differences in workers' attributes for various tasks, enabling the platform to select better workers and achieve higher </w:t>
      </w:r>
      <w:r w:rsidR="005D36BF" w:rsidRPr="00A82F53">
        <w:rPr>
          <w:rFonts w:ascii="Times New Roman" w:eastAsia="宋体" w:hAnsi="Times New Roman" w:hint="eastAsia"/>
          <w:color w:val="auto"/>
          <w:lang w:eastAsia="zh-CN"/>
        </w:rPr>
        <w:t>revenue</w:t>
      </w:r>
      <w:r w:rsidRPr="00A82F53">
        <w:rPr>
          <w:rFonts w:ascii="Times New Roman" w:eastAsia="宋体" w:hAnsi="Times New Roman"/>
          <w:color w:val="auto"/>
        </w:rPr>
        <w:t xml:space="preserve"> within the same time interval.</w:t>
      </w:r>
      <w:r w:rsidRPr="005D36BF">
        <w:rPr>
          <w:rFonts w:ascii="Times New Roman" w:eastAsia="宋体" w:hAnsi="Times New Roman"/>
          <w:color w:val="008000"/>
        </w:rPr>
        <w:t xml:space="preserve"> These methods are designed to maximize the output per unit of time, thus improving the efficiency of the MCS platform.</w:t>
      </w:r>
    </w:p>
    <w:bookmarkEnd w:id="10"/>
    <w:p w14:paraId="1397C757" w14:textId="45CBA98F" w:rsidR="007A3DEE" w:rsidRPr="00B12B40" w:rsidRDefault="007A3DEE" w:rsidP="00496B6D">
      <w:pPr>
        <w:pStyle w:val="MDPI31text"/>
        <w:numPr>
          <w:ilvl w:val="0"/>
          <w:numId w:val="16"/>
        </w:numPr>
        <w:rPr>
          <w:rFonts w:ascii="Times New Roman" w:eastAsia="宋体" w:hAnsi="Times New Roman"/>
        </w:rPr>
      </w:pPr>
      <w:r w:rsidRPr="00B12B40">
        <w:rPr>
          <w:rFonts w:ascii="Times New Roman" w:eastAsia="宋体" w:hAnsi="Times New Roman"/>
        </w:rPr>
        <w:t>We design a novel double-level reward UCB algorithm to recruit credible and high-quality workers and compute payments for CQL-MAB as incentives. In addition, theoretical proof shows that the CQL-MAB scheme satisfies</w:t>
      </w:r>
      <w:r w:rsidR="004541CA" w:rsidRPr="00B12B40">
        <w:rPr>
          <w:rFonts w:ascii="Times New Roman" w:eastAsia="宋体" w:hAnsi="Times New Roman"/>
        </w:rPr>
        <w:t xml:space="preserve"> </w:t>
      </w:r>
      <w:r w:rsidR="004541CA" w:rsidRPr="00B12B40">
        <w:rPr>
          <w:rFonts w:ascii="Times New Roman" w:eastAsia="宋体" w:hAnsi="Times New Roman" w:hint="eastAsia"/>
          <w:lang w:eastAsia="zh-CN"/>
        </w:rPr>
        <w:t>the</w:t>
      </w:r>
      <w:r w:rsidRPr="00B12B40">
        <w:rPr>
          <w:rFonts w:ascii="Times New Roman" w:eastAsia="宋体" w:hAnsi="Times New Roman"/>
        </w:rPr>
        <w:t xml:space="preserve"> truthfulness, individual rationality, and efficiency of the auction mechanism.</w:t>
      </w:r>
    </w:p>
    <w:p w14:paraId="028A7200" w14:textId="1B0F44A3" w:rsidR="008C3385" w:rsidRPr="00B12B40" w:rsidRDefault="007A3DEE" w:rsidP="00496B6D">
      <w:pPr>
        <w:pStyle w:val="MDPI31text"/>
        <w:numPr>
          <w:ilvl w:val="0"/>
          <w:numId w:val="16"/>
        </w:numPr>
        <w:rPr>
          <w:rFonts w:ascii="Times New Roman" w:eastAsia="宋体" w:hAnsi="Times New Roman"/>
        </w:rPr>
      </w:pPr>
      <w:r w:rsidRPr="00B12B40">
        <w:rPr>
          <w:rFonts w:ascii="Times New Roman" w:eastAsia="宋体" w:hAnsi="Times New Roman"/>
        </w:rPr>
        <w:t xml:space="preserve">Through extensive simulation on real-world data, we have demonstrated the significant performance of the CQL-MAB scheme. </w:t>
      </w:r>
      <w:r w:rsidR="008C3385" w:rsidRPr="00B12B40">
        <w:rPr>
          <w:rFonts w:ascii="Times New Roman" w:eastAsia="宋体" w:hAnsi="Times New Roman"/>
        </w:rPr>
        <w:t xml:space="preserve">The results show that CQL-MAB increases the platform revenue by at least 7.67% and </w:t>
      </w:r>
      <w:r w:rsidR="004541CA" w:rsidRPr="00B12B40">
        <w:rPr>
          <w:rFonts w:ascii="Times New Roman" w:eastAsia="宋体" w:hAnsi="Times New Roman" w:hint="eastAsia"/>
          <w:lang w:eastAsia="zh-CN"/>
        </w:rPr>
        <w:t>reduces</w:t>
      </w:r>
      <w:r w:rsidR="004541CA" w:rsidRPr="00B12B40">
        <w:rPr>
          <w:rFonts w:ascii="Times New Roman" w:eastAsia="宋体" w:hAnsi="Times New Roman"/>
        </w:rPr>
        <w:t xml:space="preserve"> </w:t>
      </w:r>
      <w:r w:rsidR="008C3385" w:rsidRPr="00B12B40">
        <w:rPr>
          <w:rFonts w:ascii="Times New Roman" w:eastAsia="宋体" w:hAnsi="Times New Roman"/>
        </w:rPr>
        <w:t xml:space="preserve">the platform regret by at least 26.5% </w:t>
      </w:r>
    </w:p>
    <w:bookmarkEnd w:id="9"/>
    <w:p w14:paraId="5D65364C" w14:textId="0A0D2B59" w:rsidR="00CE662C" w:rsidRPr="00B12B40" w:rsidRDefault="008C650C" w:rsidP="00395ECB">
      <w:pPr>
        <w:pStyle w:val="MDPI31text"/>
        <w:ind w:firstLineChars="150" w:firstLine="300"/>
        <w:rPr>
          <w:rFonts w:ascii="Times New Roman" w:eastAsia="宋体" w:hAnsi="Times New Roman"/>
        </w:rPr>
      </w:pPr>
      <w:r w:rsidRPr="00B12B40">
        <w:rPr>
          <w:rFonts w:ascii="Times New Roman" w:eastAsia="宋体" w:hAnsi="Times New Roman"/>
        </w:rPr>
        <w:t>The rest of this paper is organized as follows. In Section 2, the related works are reviewed. The system model and problem statement are presented in Section 3. In Section 4, the CQL-MAB scheme is proposed. Then, Section 5 provides the performance analysis</w:t>
      </w:r>
      <w:r w:rsidR="007A3DEE" w:rsidRPr="00B12B40">
        <w:t xml:space="preserve"> </w:t>
      </w:r>
      <w:r w:rsidR="007A3DEE" w:rsidRPr="00B12B40">
        <w:rPr>
          <w:rFonts w:ascii="Times New Roman" w:eastAsia="宋体" w:hAnsi="Times New Roman"/>
        </w:rPr>
        <w:t>through in-depth simulations</w:t>
      </w:r>
      <w:r w:rsidRPr="00B12B40">
        <w:rPr>
          <w:rFonts w:ascii="Times New Roman" w:eastAsia="宋体" w:hAnsi="Times New Roman"/>
        </w:rPr>
        <w:t>. Conclusions are given in Section 6.</w:t>
      </w:r>
    </w:p>
    <w:p w14:paraId="338F6CC6" w14:textId="341A155F" w:rsidR="00057511" w:rsidRPr="00057511" w:rsidRDefault="00C007FB" w:rsidP="00057511">
      <w:pPr>
        <w:pStyle w:val="1"/>
        <w:numPr>
          <w:ilvl w:val="0"/>
          <w:numId w:val="2"/>
        </w:numPr>
        <w:spacing w:before="120"/>
        <w:ind w:left="357" w:hanging="357"/>
        <w:rPr>
          <w:smallCaps w:val="0"/>
        </w:rPr>
      </w:pPr>
      <w:r w:rsidRPr="00B12B40">
        <w:rPr>
          <w:smallCaps w:val="0"/>
        </w:rPr>
        <w:t>Related Work</w:t>
      </w:r>
      <w:r w:rsidR="00E95423" w:rsidRPr="00B12B40">
        <w:rPr>
          <w:smallCaps w:val="0"/>
        </w:rPr>
        <w:t>s</w:t>
      </w:r>
    </w:p>
    <w:p w14:paraId="4B1D2CCD" w14:textId="51550DA0" w:rsidR="00057511" w:rsidRDefault="00BD1831" w:rsidP="006928BC">
      <w:pPr>
        <w:pStyle w:val="MDPI31text"/>
        <w:spacing w:after="120"/>
        <w:ind w:firstLineChars="150" w:firstLine="300"/>
        <w:rPr>
          <w:rFonts w:ascii="Times New Roman" w:eastAsia="宋体" w:hAnsi="Times New Roman"/>
          <w:color w:val="008000"/>
        </w:rPr>
      </w:pPr>
      <w:bookmarkStart w:id="11" w:name="_Hlk135550817"/>
      <w:bookmarkStart w:id="12" w:name="OLE_LINK7"/>
      <w:r w:rsidRPr="00BD1831">
        <w:rPr>
          <w:rFonts w:ascii="Times New Roman" w:eastAsia="宋体" w:hAnsi="Times New Roman"/>
          <w:color w:val="008000"/>
        </w:rPr>
        <w:t xml:space="preserve">The primary related work on Mobile Crowd Sensing (MCS) can be summarized into several categories, which are presented in the following </w:t>
      </w:r>
      <w:r>
        <w:rPr>
          <w:rFonts w:ascii="Times New Roman" w:eastAsia="宋体" w:hAnsi="Times New Roman"/>
          <w:color w:val="008000"/>
        </w:rPr>
        <w:t>Table. 1</w:t>
      </w:r>
      <w:r w:rsidRPr="00BD1831">
        <w:rPr>
          <w:rFonts w:ascii="Times New Roman" w:eastAsia="宋体" w:hAnsi="Times New Roman"/>
          <w:color w:val="008000"/>
        </w:rPr>
        <w:t>. These categories include MAB-based worker selection schemes, Context-Aware Worker Selection algorithm, Post-Unknown Worker Recruitment (PUWR) problem, Unmanned Aerial Vehicles (UAVs), Worker Credit and Quality, and Truth Data Discovery (TDD).</w:t>
      </w:r>
    </w:p>
    <w:bookmarkEnd w:id="11"/>
    <w:p w14:paraId="35547808" w14:textId="14107BAD" w:rsidR="00BD1831" w:rsidRPr="00057511" w:rsidRDefault="00BD1831" w:rsidP="00BD1831">
      <w:pPr>
        <w:widowControl/>
        <w:spacing w:beforeLines="20" w:before="48" w:afterLines="20" w:after="48" w:line="240" w:lineRule="auto"/>
        <w:jc w:val="center"/>
        <w:rPr>
          <w:rFonts w:ascii="Times New Roman" w:hAnsi="Times New Roman"/>
          <w:b/>
          <w:bCs/>
          <w:iCs/>
          <w:color w:val="008000"/>
          <w:kern w:val="0"/>
          <w:lang w:val="fr-FR" w:eastAsia="zh-CN"/>
        </w:rPr>
      </w:pPr>
      <w:r w:rsidRPr="00FF6524">
        <w:rPr>
          <w:rFonts w:ascii="Times New Roman" w:hAnsi="Times New Roman"/>
          <w:b/>
          <w:bCs/>
          <w:iCs/>
          <w:color w:val="008000"/>
          <w:kern w:val="0"/>
          <w:lang w:val="fr-FR" w:eastAsia="zh-CN"/>
        </w:rPr>
        <w:t xml:space="preserve">Table. 1: Overview of </w:t>
      </w:r>
      <w:r w:rsidR="007946AC">
        <w:rPr>
          <w:rFonts w:ascii="Times New Roman" w:hAnsi="Times New Roman"/>
          <w:b/>
          <w:bCs/>
          <w:iCs/>
          <w:color w:val="008000"/>
          <w:kern w:val="0"/>
          <w:lang w:val="fr-FR" w:eastAsia="zh-CN"/>
        </w:rPr>
        <w:t>r</w:t>
      </w:r>
      <w:r w:rsidRPr="00FF6524">
        <w:rPr>
          <w:rFonts w:ascii="Times New Roman" w:hAnsi="Times New Roman"/>
          <w:b/>
          <w:bCs/>
          <w:iCs/>
          <w:color w:val="008000"/>
          <w:kern w:val="0"/>
          <w:lang w:val="fr-FR" w:eastAsia="zh-CN"/>
        </w:rPr>
        <w:t xml:space="preserve">elated </w:t>
      </w:r>
      <w:r w:rsidR="007946AC">
        <w:rPr>
          <w:rFonts w:ascii="Times New Roman" w:hAnsi="Times New Roman"/>
          <w:b/>
          <w:bCs/>
          <w:iCs/>
          <w:color w:val="008000"/>
          <w:kern w:val="0"/>
          <w:lang w:val="fr-FR" w:eastAsia="zh-CN"/>
        </w:rPr>
        <w:t>w</w:t>
      </w:r>
      <w:r w:rsidRPr="00FF6524">
        <w:rPr>
          <w:rFonts w:ascii="Times New Roman" w:hAnsi="Times New Roman"/>
          <w:b/>
          <w:bCs/>
          <w:iCs/>
          <w:color w:val="008000"/>
          <w:kern w:val="0"/>
          <w:lang w:val="fr-FR" w:eastAsia="zh-CN"/>
        </w:rPr>
        <w:t>ork in Mobile Crowd Sensing</w:t>
      </w:r>
    </w:p>
    <w:tbl>
      <w:tblPr>
        <w:tblW w:w="0" w:type="auto"/>
        <w:tblCellMar>
          <w:top w:w="15" w:type="dxa"/>
          <w:left w:w="15" w:type="dxa"/>
          <w:bottom w:w="15" w:type="dxa"/>
          <w:right w:w="15" w:type="dxa"/>
        </w:tblCellMar>
        <w:tblLook w:val="04A0" w:firstRow="1" w:lastRow="0" w:firstColumn="1" w:lastColumn="0" w:noHBand="0" w:noVBand="1"/>
      </w:tblPr>
      <w:tblGrid>
        <w:gridCol w:w="1966"/>
        <w:gridCol w:w="6686"/>
        <w:gridCol w:w="1347"/>
      </w:tblGrid>
      <w:tr w:rsidR="00BD1831" w:rsidRPr="00FF6524" w14:paraId="743A0605" w14:textId="77777777" w:rsidTr="006035F4">
        <w:trPr>
          <w:tblHead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48D96F6" w14:textId="77777777" w:rsidR="00BD1831" w:rsidRPr="00FF6524" w:rsidRDefault="00BD1831" w:rsidP="006035F4">
            <w:pPr>
              <w:widowControl/>
              <w:spacing w:line="240" w:lineRule="auto"/>
              <w:jc w:val="center"/>
              <w:rPr>
                <w:rFonts w:ascii="Times New Roman" w:eastAsia="宋体" w:hAnsi="Times New Roman"/>
                <w:b/>
                <w:bCs/>
                <w:color w:val="008000"/>
                <w:kern w:val="0"/>
                <w:lang w:eastAsia="zh-CN"/>
              </w:rPr>
            </w:pPr>
            <w:bookmarkStart w:id="13" w:name="_Hlk135521725"/>
            <w:r w:rsidRPr="00FF6524">
              <w:rPr>
                <w:rFonts w:ascii="Times New Roman" w:eastAsia="宋体" w:hAnsi="Times New Roman"/>
                <w:b/>
                <w:bCs/>
                <w:color w:val="008000"/>
                <w:kern w:val="0"/>
                <w:lang w:eastAsia="zh-CN"/>
              </w:rPr>
              <w:t>Type of Research</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6E51CDB" w14:textId="77777777" w:rsidR="00BD1831" w:rsidRPr="00FF6524" w:rsidRDefault="00BD1831" w:rsidP="006035F4">
            <w:pPr>
              <w:widowControl/>
              <w:spacing w:line="240" w:lineRule="auto"/>
              <w:jc w:val="center"/>
              <w:rPr>
                <w:rFonts w:ascii="Times New Roman" w:eastAsia="宋体" w:hAnsi="Times New Roman"/>
                <w:b/>
                <w:bCs/>
                <w:color w:val="008000"/>
                <w:kern w:val="0"/>
                <w:lang w:eastAsia="zh-CN"/>
              </w:rPr>
            </w:pPr>
            <w:r w:rsidRPr="00FF6524">
              <w:rPr>
                <w:rFonts w:ascii="Times New Roman" w:eastAsia="宋体" w:hAnsi="Times New Roman"/>
                <w:b/>
                <w:bCs/>
                <w:color w:val="008000"/>
                <w:kern w:val="0"/>
                <w:lang w:eastAsia="zh-CN"/>
              </w:rPr>
              <w:t>Key Ideas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E90CDF5" w14:textId="77777777" w:rsidR="00BD1831" w:rsidRPr="00FF6524" w:rsidRDefault="00BD1831" w:rsidP="006035F4">
            <w:pPr>
              <w:widowControl/>
              <w:spacing w:line="240" w:lineRule="auto"/>
              <w:jc w:val="center"/>
              <w:rPr>
                <w:rFonts w:ascii="Times New Roman" w:eastAsia="宋体" w:hAnsi="Times New Roman"/>
                <w:b/>
                <w:bCs/>
                <w:color w:val="008000"/>
                <w:kern w:val="0"/>
                <w:lang w:eastAsia="zh-CN"/>
              </w:rPr>
            </w:pPr>
            <w:r w:rsidRPr="00FF6524">
              <w:rPr>
                <w:rFonts w:ascii="Times New Roman" w:eastAsia="宋体" w:hAnsi="Times New Roman"/>
                <w:b/>
                <w:bCs/>
                <w:color w:val="008000"/>
                <w:kern w:val="0"/>
                <w:lang w:eastAsia="zh-CN"/>
              </w:rPr>
              <w:t>References</w:t>
            </w:r>
          </w:p>
        </w:tc>
      </w:tr>
      <w:tr w:rsidR="00BD1831" w:rsidRPr="00FF6524" w14:paraId="60EAA1FC" w14:textId="77777777" w:rsidTr="006035F4">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105DBBC" w14:textId="0F160DFD"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Mobile Crowd Sensing</w:t>
            </w:r>
            <w:r w:rsidR="00703D02">
              <w:rPr>
                <w:rFonts w:ascii="Times New Roman" w:eastAsia="宋体" w:hAnsi="Times New Roman"/>
                <w:color w:val="008000"/>
                <w:kern w:val="0"/>
                <w:lang w:eastAsia="zh-CN"/>
              </w:rPr>
              <w:t xml:space="preserve"> (MCS)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8CBA71F"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Large-scale data collection using mobile devices with rich sensing capabilities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7D7126D" w14:textId="4D33090D"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[7]-[16], [</w:t>
            </w:r>
            <w:r w:rsidR="00276CB9">
              <w:rPr>
                <w:rFonts w:ascii="Times New Roman" w:eastAsia="宋体" w:hAnsi="Times New Roman"/>
                <w:color w:val="008000"/>
                <w:kern w:val="0"/>
                <w:lang w:eastAsia="zh-CN"/>
              </w:rPr>
              <w:t>54</w:t>
            </w:r>
            <w:r w:rsidRPr="00FF6524">
              <w:rPr>
                <w:rFonts w:ascii="Times New Roman" w:eastAsia="宋体" w:hAnsi="Times New Roman"/>
                <w:color w:val="008000"/>
                <w:kern w:val="0"/>
                <w:lang w:eastAsia="zh-CN"/>
              </w:rPr>
              <w:t>]-[</w:t>
            </w:r>
            <w:r w:rsidR="00276CB9">
              <w:rPr>
                <w:rFonts w:ascii="Times New Roman" w:eastAsia="宋体" w:hAnsi="Times New Roman"/>
                <w:color w:val="008000"/>
                <w:kern w:val="0"/>
                <w:lang w:eastAsia="zh-CN"/>
              </w:rPr>
              <w:t>56</w:t>
            </w:r>
            <w:r w:rsidRPr="00FF6524">
              <w:rPr>
                <w:rFonts w:ascii="Times New Roman" w:eastAsia="宋体" w:hAnsi="Times New Roman"/>
                <w:color w:val="008000"/>
                <w:kern w:val="0"/>
                <w:lang w:eastAsia="zh-CN"/>
              </w:rPr>
              <w:t>], [</w:t>
            </w:r>
            <w:r w:rsidR="00276CB9">
              <w:rPr>
                <w:rFonts w:ascii="Times New Roman" w:eastAsia="宋体" w:hAnsi="Times New Roman"/>
                <w:color w:val="008000"/>
                <w:kern w:val="0"/>
                <w:lang w:eastAsia="zh-CN"/>
              </w:rPr>
              <w:t>57</w:t>
            </w:r>
            <w:r w:rsidRPr="00FF6524">
              <w:rPr>
                <w:rFonts w:ascii="Times New Roman" w:eastAsia="宋体" w:hAnsi="Times New Roman"/>
                <w:color w:val="008000"/>
                <w:kern w:val="0"/>
                <w:lang w:eastAsia="zh-CN"/>
              </w:rPr>
              <w:t>]-[</w:t>
            </w:r>
            <w:r w:rsidR="00276CB9">
              <w:rPr>
                <w:rFonts w:ascii="Times New Roman" w:eastAsia="宋体" w:hAnsi="Times New Roman"/>
                <w:color w:val="008000"/>
                <w:kern w:val="0"/>
                <w:lang w:eastAsia="zh-CN"/>
              </w:rPr>
              <w:t>59</w:t>
            </w:r>
            <w:r w:rsidRPr="00FF6524">
              <w:rPr>
                <w:rFonts w:ascii="Times New Roman" w:eastAsia="宋体" w:hAnsi="Times New Roman"/>
                <w:color w:val="008000"/>
                <w:kern w:val="0"/>
                <w:lang w:eastAsia="zh-CN"/>
              </w:rPr>
              <w:t>]</w:t>
            </w:r>
          </w:p>
        </w:tc>
      </w:tr>
      <w:tr w:rsidR="00BD1831" w:rsidRPr="00FF6524" w14:paraId="7BEA70B6" w14:textId="77777777" w:rsidTr="006035F4">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45517D7"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MAB-based worker selection schemes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F805E08"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Exploration and exploitation are involved in selecting workers; the UCB index balances exploration and exploitation by considering worker quality and selection frequency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AA44B53" w14:textId="6403DD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[6], [23]-[26], [46]</w:t>
            </w:r>
            <w:r w:rsidR="00860B43">
              <w:rPr>
                <w:rFonts w:ascii="Times New Roman" w:eastAsia="宋体" w:hAnsi="Times New Roman"/>
                <w:color w:val="008000"/>
                <w:kern w:val="0"/>
                <w:lang w:eastAsia="zh-CN"/>
              </w:rPr>
              <w:t>, [47]</w:t>
            </w:r>
          </w:p>
        </w:tc>
      </w:tr>
      <w:tr w:rsidR="00BD1831" w:rsidRPr="00FF6524" w14:paraId="0FAB782A" w14:textId="77777777" w:rsidTr="006035F4">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BF2F3D8"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Context-Aware Worker Selection algorithm</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2819DE0"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Classifies workers into context categories to reduce exploration space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19296AF"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[25]</w:t>
            </w:r>
          </w:p>
        </w:tc>
      </w:tr>
      <w:tr w:rsidR="00BD1831" w:rsidRPr="00FF6524" w14:paraId="0B6C28E4" w14:textId="77777777" w:rsidTr="006035F4">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02DACC3"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lastRenderedPageBreak/>
              <w:t>PUWR problem</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34995F3"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Post-Unknown Worker Recruitment problem occurs when the platform does not know the quality of the data it receives; new worker selection strategies are needed to address this challenge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90A4E57" w14:textId="39EF0C51"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w:t>
            </w:r>
            <w:r w:rsidR="00860B43">
              <w:rPr>
                <w:rFonts w:ascii="Times New Roman" w:eastAsia="宋体" w:hAnsi="Times New Roman"/>
                <w:color w:val="008000"/>
                <w:kern w:val="0"/>
                <w:lang w:eastAsia="zh-CN"/>
              </w:rPr>
              <w:t>48</w:t>
            </w:r>
            <w:r w:rsidRPr="00FF6524">
              <w:rPr>
                <w:rFonts w:ascii="Times New Roman" w:eastAsia="宋体" w:hAnsi="Times New Roman"/>
                <w:color w:val="008000"/>
                <w:kern w:val="0"/>
                <w:lang w:eastAsia="zh-CN"/>
              </w:rPr>
              <w:t>]</w:t>
            </w:r>
          </w:p>
        </w:tc>
      </w:tr>
      <w:tr w:rsidR="00BD1831" w:rsidRPr="00FF6524" w14:paraId="5D322638" w14:textId="77777777" w:rsidTr="006035F4">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F6958AB"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Unmanned Aerial Vehicles (UAVs)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77B678C"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UAVs can be used to directly perceive data and identify worker-perceived data quality based on Ground Truth Data (GTD)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4402E03" w14:textId="22B85C0A"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[44], [</w:t>
            </w:r>
            <w:r w:rsidR="00276CB9">
              <w:rPr>
                <w:rFonts w:ascii="Times New Roman" w:eastAsia="宋体" w:hAnsi="Times New Roman"/>
                <w:color w:val="008000"/>
                <w:kern w:val="0"/>
                <w:lang w:eastAsia="zh-CN"/>
              </w:rPr>
              <w:t>59</w:t>
            </w:r>
            <w:r w:rsidRPr="00FF6524">
              <w:rPr>
                <w:rFonts w:ascii="Times New Roman" w:eastAsia="宋体" w:hAnsi="Times New Roman"/>
                <w:color w:val="008000"/>
                <w:kern w:val="0"/>
                <w:lang w:eastAsia="zh-CN"/>
              </w:rPr>
              <w:t>]</w:t>
            </w:r>
          </w:p>
        </w:tc>
      </w:tr>
      <w:tr w:rsidR="00BD1831" w:rsidRPr="00FF6524" w14:paraId="329B5435" w14:textId="77777777" w:rsidTr="006035F4">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7F1195E"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Worker credit and quality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76721FD"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Worker credit reflects workers' subjective attributes, such as their propensity for good or malicious behavior, honesty, and deception; worker quality reflects workers' objective ability differences, with different workers having varying quality and preferences for various tasks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A8F9D89"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[43]</w:t>
            </w:r>
          </w:p>
        </w:tc>
      </w:tr>
      <w:tr w:rsidR="00BD1831" w:rsidRPr="00FF6524" w14:paraId="7CBF90B9" w14:textId="77777777" w:rsidTr="006035F4">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BFA3B04"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Truth Data Discovery (TDD)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9B6C00D" w14:textId="77777777"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TDD is a method used to obtain high-quality data despite the PUWR problem; it assumes that most workers in MCS are trustworthy and will report truthful data, and employs classical methods such as the average method, weighted average method, median method, and majority vote method</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2F28406" w14:textId="10632539" w:rsidR="00BD1831" w:rsidRPr="00FF6524" w:rsidRDefault="00BD1831" w:rsidP="006035F4">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[18]-[20], [22], [32], [41], [43], [</w:t>
            </w:r>
            <w:r w:rsidR="00860B43">
              <w:rPr>
                <w:rFonts w:ascii="Times New Roman" w:eastAsia="宋体" w:hAnsi="Times New Roman"/>
                <w:color w:val="008000"/>
                <w:kern w:val="0"/>
                <w:lang w:eastAsia="zh-CN"/>
              </w:rPr>
              <w:t>49</w:t>
            </w:r>
            <w:r w:rsidRPr="00FF6524">
              <w:rPr>
                <w:rFonts w:ascii="Times New Roman" w:eastAsia="宋体" w:hAnsi="Times New Roman"/>
                <w:color w:val="008000"/>
                <w:kern w:val="0"/>
                <w:lang w:eastAsia="zh-CN"/>
              </w:rPr>
              <w:t>]-[</w:t>
            </w:r>
            <w:r w:rsidR="00276CB9">
              <w:rPr>
                <w:rFonts w:ascii="Times New Roman" w:eastAsia="宋体" w:hAnsi="Times New Roman"/>
                <w:color w:val="008000"/>
                <w:kern w:val="0"/>
                <w:lang w:eastAsia="zh-CN"/>
              </w:rPr>
              <w:t>52</w:t>
            </w:r>
            <w:r w:rsidRPr="00FF6524">
              <w:rPr>
                <w:rFonts w:ascii="Times New Roman" w:eastAsia="宋体" w:hAnsi="Times New Roman"/>
                <w:color w:val="008000"/>
                <w:kern w:val="0"/>
                <w:lang w:eastAsia="zh-CN"/>
              </w:rPr>
              <w:t>]</w:t>
            </w:r>
          </w:p>
        </w:tc>
      </w:tr>
    </w:tbl>
    <w:bookmarkEnd w:id="13"/>
    <w:p w14:paraId="64D446BD" w14:textId="32AEC59A" w:rsidR="008C650C" w:rsidRPr="00B12B40" w:rsidRDefault="00703D02" w:rsidP="005C07FB">
      <w:pPr>
        <w:pStyle w:val="MDPI31text"/>
        <w:spacing w:before="120"/>
        <w:ind w:firstLineChars="150" w:firstLine="300"/>
        <w:rPr>
          <w:rFonts w:ascii="Times New Roman" w:eastAsia="宋体" w:hAnsi="Times New Roman"/>
        </w:rPr>
      </w:pPr>
      <w:r>
        <w:rPr>
          <w:rFonts w:ascii="Times New Roman" w:eastAsia="宋体" w:hAnsi="Times New Roman" w:hint="eastAsia"/>
          <w:lang w:eastAsia="zh-CN"/>
        </w:rPr>
        <w:t>MCS</w:t>
      </w:r>
      <w:r w:rsidR="008C650C" w:rsidRPr="00B12B40">
        <w:rPr>
          <w:rFonts w:ascii="Times New Roman" w:eastAsia="宋体" w:hAnsi="Times New Roman"/>
        </w:rPr>
        <w:t xml:space="preserve"> is an effective paradigm for large-scale data collection and applications</w:t>
      </w:r>
      <w:r w:rsidR="006E506A" w:rsidRPr="00B12B40">
        <w:rPr>
          <w:rFonts w:ascii="Times New Roman" w:eastAsia="宋体" w:hAnsi="Times New Roman"/>
        </w:rPr>
        <w:t xml:space="preserve"> [7]-[16]</w:t>
      </w:r>
      <w:r w:rsidR="008C650C" w:rsidRPr="00B12B40">
        <w:rPr>
          <w:rFonts w:ascii="Times New Roman" w:eastAsia="宋体" w:hAnsi="Times New Roman"/>
        </w:rPr>
        <w:t xml:space="preserve">, </w:t>
      </w:r>
      <w:r w:rsidR="008C650C" w:rsidRPr="00B12B40">
        <w:rPr>
          <w:rFonts w:ascii="Times New Roman" w:eastAsia="宋体" w:hAnsi="Times New Roman" w:hint="eastAsia"/>
        </w:rPr>
        <w:t>which</w:t>
      </w:r>
      <w:r w:rsidR="008C650C" w:rsidRPr="00B12B40">
        <w:rPr>
          <w:rFonts w:ascii="Times New Roman" w:eastAsia="宋体" w:hAnsi="Times New Roman"/>
        </w:rPr>
        <w:t xml:space="preserve"> has been extensively studied in recent years. With the increasing popularity of mobile devices such as iPhones, the number of such devices has exceeded 3 billion, and they come equipped with rich sensing capabilities [</w:t>
      </w:r>
      <w:r w:rsidR="00276CB9">
        <w:rPr>
          <w:rFonts w:ascii="Times New Roman" w:eastAsia="宋体" w:hAnsi="Times New Roman"/>
        </w:rPr>
        <w:t>54</w:t>
      </w:r>
      <w:r w:rsidR="008C650C" w:rsidRPr="00B12B40">
        <w:rPr>
          <w:rFonts w:ascii="Times New Roman" w:eastAsia="宋体" w:hAnsi="Times New Roman"/>
        </w:rPr>
        <w:t>]-[</w:t>
      </w:r>
      <w:r w:rsidR="00276CB9">
        <w:rPr>
          <w:rFonts w:ascii="Times New Roman" w:eastAsia="宋体" w:hAnsi="Times New Roman"/>
        </w:rPr>
        <w:t>56</w:t>
      </w:r>
      <w:r w:rsidR="008C650C" w:rsidRPr="00B12B40">
        <w:rPr>
          <w:rFonts w:ascii="Times New Roman" w:eastAsia="宋体" w:hAnsi="Times New Roman"/>
        </w:rPr>
        <w:t>]. These devices can perceive various physical phenomena such as events, environments, and traffic, greatly expanding the scope of data perception and fundamentally changing the way and scale of data acquisition [</w:t>
      </w:r>
      <w:r w:rsidR="00276CB9">
        <w:rPr>
          <w:rFonts w:ascii="Times New Roman" w:eastAsia="宋体" w:hAnsi="Times New Roman"/>
        </w:rPr>
        <w:t>57</w:t>
      </w:r>
      <w:r w:rsidR="008C650C" w:rsidRPr="00B12B40">
        <w:rPr>
          <w:rFonts w:ascii="Times New Roman" w:eastAsia="宋体" w:hAnsi="Times New Roman"/>
        </w:rPr>
        <w:t>]-[</w:t>
      </w:r>
      <w:r w:rsidR="00276CB9">
        <w:rPr>
          <w:rFonts w:ascii="Times New Roman" w:eastAsia="宋体" w:hAnsi="Times New Roman"/>
        </w:rPr>
        <w:t>59</w:t>
      </w:r>
      <w:r w:rsidR="008C650C" w:rsidRPr="00B12B40">
        <w:rPr>
          <w:rFonts w:ascii="Times New Roman" w:eastAsia="宋体" w:hAnsi="Times New Roman"/>
        </w:rPr>
        <w:t>].</w:t>
      </w:r>
    </w:p>
    <w:bookmarkEnd w:id="12"/>
    <w:p w14:paraId="3EAAA9DC" w14:textId="3B1814FF" w:rsidR="008C650C" w:rsidRPr="00B12B40" w:rsidRDefault="008C650C" w:rsidP="00647B7F">
      <w:pPr>
        <w:pStyle w:val="MDPI31text"/>
        <w:ind w:firstLineChars="150" w:firstLine="300"/>
        <w:rPr>
          <w:rFonts w:ascii="Times New Roman" w:eastAsia="宋体" w:hAnsi="Times New Roman"/>
        </w:rPr>
      </w:pPr>
      <w:r w:rsidRPr="00B12B40">
        <w:rPr>
          <w:rFonts w:ascii="Times New Roman" w:eastAsia="宋体" w:hAnsi="Times New Roman"/>
        </w:rPr>
        <w:t xml:space="preserve">The platform is designed to construct services based on </w:t>
      </w:r>
      <w:proofErr w:type="gramStart"/>
      <w:r w:rsidRPr="00B12B40">
        <w:rPr>
          <w:rFonts w:ascii="Times New Roman" w:eastAsia="宋体" w:hAnsi="Times New Roman"/>
        </w:rPr>
        <w:t>data,</w:t>
      </w:r>
      <w:proofErr w:type="gramEnd"/>
      <w:r w:rsidRPr="00B12B40">
        <w:rPr>
          <w:rFonts w:ascii="Times New Roman" w:eastAsia="宋体" w:hAnsi="Times New Roman"/>
        </w:rPr>
        <w:t xml:space="preserve"> hence the quality of the data is crucial to the quality of the services. However, evaluating the quality of data directly is challenging [33], and therefore, the common practice is to select </w:t>
      </w:r>
      <w:r w:rsidR="002D2B1E" w:rsidRPr="00B12B40">
        <w:rPr>
          <w:rFonts w:ascii="Times New Roman" w:eastAsia="宋体" w:hAnsi="Times New Roman"/>
        </w:rPr>
        <w:t>credible</w:t>
      </w:r>
      <w:r w:rsidRPr="00B12B40">
        <w:rPr>
          <w:rFonts w:ascii="Times New Roman" w:eastAsia="宋体" w:hAnsi="Times New Roman"/>
        </w:rPr>
        <w:t xml:space="preserve"> and high-quality workers to perceive the data [33]. Despite this, worker selection on the MCS platform still faces various challenges due to its openness. These challenges primarily revolve around four aspects: (1) identifying the credibility of workers, (2) evaluating the quality of workers, (3) understanding the preferences of workers, and (4) designing an effective mechanism to select trustworthy, high-quality, and low-cost workers.</w:t>
      </w:r>
    </w:p>
    <w:p w14:paraId="344337A9" w14:textId="30F91D6A" w:rsidR="008C650C" w:rsidRPr="00B12B40" w:rsidRDefault="008C650C" w:rsidP="00BD1831">
      <w:pPr>
        <w:pStyle w:val="MDPI31text"/>
        <w:ind w:firstLineChars="150" w:firstLine="300"/>
        <w:rPr>
          <w:rFonts w:ascii="Times New Roman" w:eastAsia="宋体" w:hAnsi="Times New Roman"/>
        </w:rPr>
      </w:pPr>
      <w:bookmarkStart w:id="14" w:name="OLE_LINK8"/>
      <w:r w:rsidRPr="00B12B40">
        <w:rPr>
          <w:rFonts w:ascii="Times New Roman" w:eastAsia="宋体" w:hAnsi="Times New Roman"/>
        </w:rPr>
        <w:t>MAB-based worker selection schemes are a widely studied class of worker selection strategies [6], [23]-[26], [46]. The core of such schemes involves two operations: exploration and exploitation. In these studies, the platform can only learn about a small number of workers' quality at the start of the strategy, as it can only learn about workers' quality after they report data to the platform [23]-[26]. Exploitation involves selecting workers with high quality and low cost from the known set of workers to obtain high-quality workers at a low cost [23]-[26]. However, since the platform only has access to a subset of the entire set of workers, selecting high-quality workers from the known quality set only leads to local optimization [23]-[26]. Thus, MAB strategies need to use exploration to learn about the quality of unknown workers to expand the known set of workers. With continuous exploration and exploitation, the strategy can approach the global optimal solution [23]-[26].</w:t>
      </w:r>
      <w:bookmarkStart w:id="15" w:name="OLE_LINK17"/>
      <w:r w:rsidRPr="00B12B40">
        <w:rPr>
          <w:rFonts w:ascii="Times New Roman" w:eastAsia="宋体" w:hAnsi="Times New Roman"/>
        </w:rPr>
        <w:t xml:space="preserve"> </w:t>
      </w:r>
      <w:bookmarkStart w:id="16" w:name="OLE_LINK16"/>
      <w:r w:rsidRPr="00B12B40">
        <w:rPr>
          <w:rFonts w:ascii="Times New Roman" w:eastAsia="宋体" w:hAnsi="Times New Roman"/>
        </w:rPr>
        <w:t>Exploration, however,</w:t>
      </w:r>
      <w:r w:rsidR="00BD1831">
        <w:rPr>
          <w:rFonts w:ascii="Times New Roman" w:eastAsia="宋体" w:hAnsi="Times New Roman"/>
        </w:rPr>
        <w:t xml:space="preserve"> </w:t>
      </w:r>
      <w:r w:rsidRPr="00B12B40">
        <w:rPr>
          <w:rFonts w:ascii="Times New Roman" w:eastAsia="宋体" w:hAnsi="Times New Roman"/>
        </w:rPr>
        <w:t>comes with costs. While selecting workers with higher quality during exploration can lead to better performance than just using exploitation, selecting workers with low quality during exploration can have the opposite effect, resulting in reduced performance that falls short of what can be achieved with exploitation alone [23]-[26].</w:t>
      </w:r>
      <w:bookmarkStart w:id="17" w:name="OLE_LINK19"/>
      <w:bookmarkEnd w:id="15"/>
      <w:bookmarkEnd w:id="16"/>
      <w:r w:rsidRPr="00B12B40">
        <w:rPr>
          <w:rFonts w:ascii="Times New Roman" w:eastAsia="宋体" w:hAnsi="Times New Roman"/>
        </w:rPr>
        <w:t xml:space="preserve"> To strike a balance between exploration and exploitation, the platform must carefully manage its exploration space. By limiting the space, the platform can efficiently explore and learn about the quality of all workers, enabling it to obtain the largest set of high-quality workers at a reduced exploration cost. From this set, the platform can select the highest-quality workers and achieve fully optimized results.</w:t>
      </w:r>
      <w:bookmarkEnd w:id="14"/>
      <w:bookmarkEnd w:id="17"/>
    </w:p>
    <w:p w14:paraId="11BB26F7" w14:textId="77777777" w:rsidR="008C650C" w:rsidRPr="00B12B40" w:rsidRDefault="008C650C" w:rsidP="008C650C">
      <w:pPr>
        <w:pStyle w:val="MDPI31text"/>
        <w:ind w:firstLineChars="150" w:firstLine="300"/>
        <w:rPr>
          <w:rFonts w:ascii="Times New Roman" w:eastAsia="宋体" w:hAnsi="Times New Roman"/>
        </w:rPr>
      </w:pPr>
      <w:r w:rsidRPr="00B12B40">
        <w:rPr>
          <w:rFonts w:ascii="Times New Roman" w:eastAsia="宋体" w:hAnsi="Times New Roman"/>
        </w:rPr>
        <w:t xml:space="preserve">Based on this idea, Li et al. proposed a Context-Aware Worker Selection (CAWS) algorithm to accelerate exploration speed [25]. The main idea behind this algorithm is that workers with similar contexts typically have similar sensing abilities [25]. Thus, by classifying workers into context categories, it is expected that workers within the same category will have similar sensing abilities, allowing for the selection of a small number of workers from each category during exploration. The quality of these workers is then calculated, and workers are selected based on the quality of their respective categories [25]. This approach reduces the exploration space, thereby improving the performance of the strategy [25]. However, this method is a relatively crude approach, as there can be significant differences in quality among workers within the same category. For instance, within the same worker category, there may exist both highly skilled and poorly skilled workers. Hence, even though it may seem reasonable to use the quality of the category as a proxy for individual worker quality, such a coarse-grained quality selection approach may not always be suitable in practice. In addition, our study revealed that using individual worker quality </w:t>
      </w:r>
      <w:r w:rsidRPr="00B12B40">
        <w:rPr>
          <w:rFonts w:ascii="Times New Roman" w:eastAsia="宋体" w:hAnsi="Times New Roman"/>
        </w:rPr>
        <w:lastRenderedPageBreak/>
        <w:t>to select workers presents granularity issues. This is because existing MAB strategies use a worker's overall quality to measure their performance on all tasks, resulting in an equal probability of selecting this worker for different tasks. Therefore, it is recommended to select workers with a high preference for a specific task in practice, rather than using the current coarse-grained worker selection method [43].</w:t>
      </w:r>
    </w:p>
    <w:p w14:paraId="53D279AB" w14:textId="77777777" w:rsidR="008C650C" w:rsidRPr="00B12B40" w:rsidRDefault="008C650C" w:rsidP="008C650C">
      <w:pPr>
        <w:pStyle w:val="MDPI31text"/>
        <w:ind w:firstLineChars="150" w:firstLine="300"/>
        <w:rPr>
          <w:rFonts w:ascii="Times New Roman" w:eastAsia="宋体" w:hAnsi="Times New Roman"/>
        </w:rPr>
      </w:pPr>
      <w:r w:rsidRPr="00B12B40">
        <w:rPr>
          <w:rFonts w:ascii="Times New Roman" w:eastAsia="宋体" w:hAnsi="Times New Roman"/>
        </w:rPr>
        <w:t>To balance the need for exploration and exploitation, the platform employs a selection probability designed for workers, known as the Upper Confidence Bound (UCB) index. The UCB index determines the probability of selecting workers in the Multi-Armed Bandit (MAB) strategy and has a significant impact on the overall strategy's performance [6], [23]-[26], [46]. The UCB index for the MAB strategy comprises two factors: worker quality and worker selection frequency. If the worker quality is higher, the probability of being selected is also higher, ensuring that high-quality workers are selected first [23]-[26]. However, if only worker quality is considered, the platform will only select from the known set of worker qualities, which leads to a lack of exploration. Therefore, the second factor in the UCB is the frequency of worker selection. As the number of times a worker is selected increases, the probability of their selection decreases, forcing the platform to select workers of unknown quality with a certain probability to promote exploration [23]-[26]. In this way, the MAB strategy uses the UCB to control the probability of selecting workers to balance exploration and exploitation.</w:t>
      </w:r>
      <w:r w:rsidRPr="00B12B40">
        <w:rPr>
          <w:rFonts w:ascii="Times New Roman" w:eastAsia="宋体" w:hAnsi="Times New Roman" w:hint="eastAsia"/>
        </w:rPr>
        <w:t xml:space="preserve"> </w:t>
      </w:r>
      <w:r w:rsidRPr="00B12B40">
        <w:rPr>
          <w:rFonts w:ascii="Times New Roman" w:eastAsia="宋体" w:hAnsi="Times New Roman"/>
        </w:rPr>
        <w:t xml:space="preserve">In further research on UCB index design, Cai et al. [46] proposed a UCB index that integrates both </w:t>
      </w:r>
      <w:r w:rsidRPr="00B12B40">
        <w:rPr>
          <w:rFonts w:ascii="Times New Roman" w:eastAsia="宋体" w:hAnsi="Times New Roman" w:hint="eastAsia"/>
        </w:rPr>
        <w:t>collected</w:t>
      </w:r>
      <w:r w:rsidRPr="00B12B40">
        <w:rPr>
          <w:rFonts w:ascii="Times New Roman" w:eastAsia="宋体" w:hAnsi="Times New Roman"/>
        </w:rPr>
        <w:t xml:space="preserve"> data quality and quantity to replace the previous single worker quality factor in the MAB strategy. In their research, they believe that service quality depends not only on data quality but also on data quantity. For example, in perceptual data, video data with longer duration often contains more information, making a higher data quantity advantageous for improving data quality [46]. Therefore, the first factor in the UCB index design is the product of data quality and quantity, increasing the probability of selecting workers with high data quantity and quality [46].</w:t>
      </w:r>
    </w:p>
    <w:p w14:paraId="4C9267D7" w14:textId="32D2D878" w:rsidR="008C650C" w:rsidRPr="00B12B40" w:rsidRDefault="008C650C" w:rsidP="008C650C">
      <w:pPr>
        <w:pStyle w:val="MDPI31text"/>
        <w:ind w:firstLineChars="150" w:firstLine="300"/>
        <w:rPr>
          <w:rFonts w:ascii="Times New Roman" w:eastAsia="宋体" w:hAnsi="Times New Roman"/>
        </w:rPr>
      </w:pPr>
      <w:r w:rsidRPr="00B12B40">
        <w:rPr>
          <w:rFonts w:ascii="Times New Roman" w:eastAsia="宋体" w:hAnsi="Times New Roman"/>
        </w:rPr>
        <w:t xml:space="preserve">The problem of selecting unknown workers is a significant challenge in the field of MCS. Although many studies claim to address this problem, current MAB-based worker selection schemes are not designed for such scenarios [6], [23]-[26], [46]. This is because these schemes assume that the platform knows the quality of the data it receives, which is not always the case in practice. </w:t>
      </w:r>
      <w:proofErr w:type="gramStart"/>
      <w:r w:rsidRPr="00B12B40">
        <w:rPr>
          <w:rFonts w:ascii="Times New Roman" w:eastAsia="宋体" w:hAnsi="Times New Roman"/>
        </w:rPr>
        <w:t>In reality, the</w:t>
      </w:r>
      <w:proofErr w:type="gramEnd"/>
      <w:r w:rsidRPr="00B12B40">
        <w:rPr>
          <w:rFonts w:ascii="Times New Roman" w:eastAsia="宋体" w:hAnsi="Times New Roman"/>
        </w:rPr>
        <w:t xml:space="preserve"> Post-Unknown Worker Recruitment (PUWR) problem is a common issue in MCS, which means that even after the platform receives the data, it still does not know the quality of the data [</w:t>
      </w:r>
      <w:r w:rsidR="00860B43">
        <w:rPr>
          <w:rFonts w:ascii="Times New Roman" w:eastAsia="宋体" w:hAnsi="Times New Roman"/>
        </w:rPr>
        <w:t>48</w:t>
      </w:r>
      <w:r w:rsidRPr="00B12B40">
        <w:rPr>
          <w:rFonts w:ascii="Times New Roman" w:eastAsia="宋体" w:hAnsi="Times New Roman"/>
        </w:rPr>
        <w:t>]. This problem makes the MAB-based strategies proposed so far impractical in practice, and new worker selection strategies that can address the challenge of unknown worker selection need to be developed.</w:t>
      </w:r>
    </w:p>
    <w:p w14:paraId="27A69154" w14:textId="5DC750F4" w:rsidR="008C650C" w:rsidRPr="00B12B40" w:rsidRDefault="008C650C" w:rsidP="008C650C">
      <w:pPr>
        <w:pStyle w:val="MDPI31text"/>
        <w:ind w:firstLineChars="150" w:firstLine="300"/>
        <w:rPr>
          <w:rFonts w:ascii="Times New Roman" w:eastAsia="宋体" w:hAnsi="Times New Roman"/>
        </w:rPr>
      </w:pPr>
      <w:r w:rsidRPr="00B12B40">
        <w:rPr>
          <w:rFonts w:ascii="Times New Roman" w:eastAsia="宋体" w:hAnsi="Times New Roman"/>
        </w:rPr>
        <w:t>To apply MAB-based worker selection schemes in real-world scenarios, it is necessary to abandon the assumption that the platform knows the quality of data upon receiving it, which is currently made in research. This necessitates the exploration of new methods for identifying worker quality. One such method proposed by Gao et al. [</w:t>
      </w:r>
      <w:r w:rsidR="00276CB9">
        <w:rPr>
          <w:rFonts w:ascii="Times New Roman" w:eastAsia="宋体" w:hAnsi="Times New Roman"/>
        </w:rPr>
        <w:t>59</w:t>
      </w:r>
      <w:r w:rsidRPr="00B12B40">
        <w:rPr>
          <w:rFonts w:ascii="Times New Roman" w:eastAsia="宋体" w:hAnsi="Times New Roman"/>
        </w:rPr>
        <w:t>] involves the use of Unmanned Aerial Vehicles (UAVs) to directly perceive data and identify worker-perceived data quality based on Ground Truth Data (GTD). Similar work has been independently conducted</w:t>
      </w:r>
      <w:r w:rsidR="002D2B1E" w:rsidRPr="00B12B40">
        <w:rPr>
          <w:rFonts w:ascii="Times New Roman" w:eastAsia="宋体" w:hAnsi="Times New Roman"/>
        </w:rPr>
        <w:t xml:space="preserve"> in</w:t>
      </w:r>
      <w:r w:rsidRPr="00B12B40">
        <w:rPr>
          <w:rFonts w:ascii="Times New Roman" w:eastAsia="宋体" w:hAnsi="Times New Roman"/>
        </w:rPr>
        <w:t xml:space="preserve"> [44]. In these methods, the UAVs are dispatched by the system and obtain data that can act as GTD. Comparing worker-perceived data with GTD allows for the determination of worker</w:t>
      </w:r>
      <w:r w:rsidR="00CB5D9B">
        <w:rPr>
          <w:rFonts w:ascii="Times New Roman" w:eastAsia="宋体" w:hAnsi="Times New Roman"/>
        </w:rPr>
        <w:t>s</w:t>
      </w:r>
      <w:r w:rsidR="00AD1BD8" w:rsidRPr="00B12B40">
        <w:rPr>
          <w:rFonts w:ascii="Times New Roman" w:eastAsia="宋体" w:hAnsi="Times New Roman"/>
        </w:rPr>
        <w:t xml:space="preserve">’ </w:t>
      </w:r>
      <w:r w:rsidRPr="00B12B40">
        <w:rPr>
          <w:rFonts w:ascii="Times New Roman" w:eastAsia="宋体" w:hAnsi="Times New Roman"/>
        </w:rPr>
        <w:t xml:space="preserve">submitted data accuracy and quality, with </w:t>
      </w:r>
      <w:r w:rsidRPr="00B12B40">
        <w:rPr>
          <w:rFonts w:ascii="Times New Roman" w:eastAsia="宋体" w:hAnsi="Times New Roman" w:hint="eastAsia"/>
        </w:rPr>
        <w:t>great</w:t>
      </w:r>
      <w:r w:rsidRPr="00B12B40">
        <w:rPr>
          <w:rFonts w:ascii="Times New Roman" w:eastAsia="宋体" w:hAnsi="Times New Roman"/>
        </w:rPr>
        <w:t xml:space="preserve"> reliability. However, these methods are limited by the high cost of UAVs, making them unsuitable for some scenarios. In this paper, a new method is proposed that selects a </w:t>
      </w:r>
      <w:r w:rsidR="002D2B1E" w:rsidRPr="00B12B40">
        <w:rPr>
          <w:rFonts w:ascii="Times New Roman" w:eastAsia="宋体" w:hAnsi="Times New Roman"/>
        </w:rPr>
        <w:t>credible</w:t>
      </w:r>
      <w:r w:rsidRPr="00B12B40">
        <w:rPr>
          <w:rFonts w:ascii="Times New Roman" w:eastAsia="宋体" w:hAnsi="Times New Roman"/>
        </w:rPr>
        <w:t xml:space="preserve"> and high-quality worker to perceive data as GTD for the same task, while also selecting multiple workers with unknown credit to perceive data and comparing their data with GTD to obtain their credit and quality.</w:t>
      </w:r>
      <w:bookmarkStart w:id="18" w:name="OLE_LINK21"/>
      <w:r w:rsidRPr="00B12B40">
        <w:rPr>
          <w:rFonts w:ascii="Times New Roman" w:eastAsia="宋体" w:hAnsi="Times New Roman"/>
        </w:rPr>
        <w:t xml:space="preserve"> </w:t>
      </w:r>
      <w:bookmarkStart w:id="19" w:name="OLE_LINK18"/>
      <w:r w:rsidRPr="00B12B40">
        <w:rPr>
          <w:rFonts w:ascii="Times New Roman" w:eastAsia="宋体" w:hAnsi="Times New Roman"/>
        </w:rPr>
        <w:t xml:space="preserve">This method is not limited </w:t>
      </w:r>
      <w:proofErr w:type="gramStart"/>
      <w:r w:rsidRPr="00B12B40">
        <w:rPr>
          <w:rFonts w:ascii="Times New Roman" w:eastAsia="宋体" w:hAnsi="Times New Roman"/>
        </w:rPr>
        <w:t>by the use of</w:t>
      </w:r>
      <w:proofErr w:type="gramEnd"/>
      <w:r w:rsidRPr="00B12B40">
        <w:rPr>
          <w:rFonts w:ascii="Times New Roman" w:eastAsia="宋体" w:hAnsi="Times New Roman"/>
        </w:rPr>
        <w:t xml:space="preserve"> UAVs and is easier to implement, </w:t>
      </w:r>
      <w:r w:rsidRPr="00B12B40">
        <w:rPr>
          <w:rFonts w:ascii="Times New Roman" w:eastAsia="宋体" w:hAnsi="Times New Roman" w:hint="eastAsia"/>
        </w:rPr>
        <w:t>mak</w:t>
      </w:r>
      <w:r w:rsidRPr="00B12B40">
        <w:rPr>
          <w:rFonts w:ascii="Times New Roman" w:eastAsia="宋体" w:hAnsi="Times New Roman"/>
        </w:rPr>
        <w:t>ing it practically and effectively solve the PUWR problem caused by unknown workers.</w:t>
      </w:r>
      <w:bookmarkEnd w:id="18"/>
    </w:p>
    <w:bookmarkEnd w:id="19"/>
    <w:p w14:paraId="3C21FE69" w14:textId="77777777" w:rsidR="008C650C" w:rsidRPr="00B12B40" w:rsidRDefault="008C650C" w:rsidP="00AD1BD8">
      <w:pPr>
        <w:pStyle w:val="MDPI31text"/>
        <w:ind w:firstLineChars="150" w:firstLine="300"/>
        <w:rPr>
          <w:rFonts w:ascii="Times New Roman" w:eastAsia="宋体" w:hAnsi="Times New Roman"/>
        </w:rPr>
      </w:pPr>
      <w:r w:rsidRPr="00B12B40">
        <w:rPr>
          <w:rFonts w:ascii="Times New Roman" w:eastAsia="宋体" w:hAnsi="Times New Roman"/>
        </w:rPr>
        <w:t xml:space="preserve">In previous studies, worker credit and quality were often not clearly differentiated. In this paper, we </w:t>
      </w:r>
      <w:r w:rsidRPr="00B12B40">
        <w:rPr>
          <w:rFonts w:ascii="Times New Roman" w:eastAsia="宋体" w:hAnsi="Times New Roman" w:hint="eastAsia"/>
        </w:rPr>
        <w:t xml:space="preserve">argue </w:t>
      </w:r>
      <w:r w:rsidRPr="00B12B40">
        <w:rPr>
          <w:rFonts w:ascii="Times New Roman" w:eastAsia="宋体" w:hAnsi="Times New Roman"/>
        </w:rPr>
        <w:t>that worker credit and quality are two separate probabilities that have significant implications for worker selection. Worker credit is defined as the probability that a worker reports truthful information, ranging from 0 to 1. Worker quality refers to their ability to accurately perceive high-quality data. Thus, when selecting workers, platforms must consider both their credit and quality. The combination of worker credit and quality can be categorized as follows.</w:t>
      </w:r>
    </w:p>
    <w:p w14:paraId="7F29D323" w14:textId="77777777" w:rsidR="008C650C" w:rsidRPr="00B12B40" w:rsidRDefault="008C650C" w:rsidP="00AD1BD8">
      <w:pPr>
        <w:pStyle w:val="MDPI31text"/>
        <w:ind w:firstLineChars="150" w:firstLine="300"/>
        <w:rPr>
          <w:rFonts w:ascii="Times New Roman" w:eastAsia="宋体" w:hAnsi="Times New Roman"/>
        </w:rPr>
      </w:pPr>
      <w:r w:rsidRPr="00B12B40">
        <w:rPr>
          <w:rFonts w:ascii="Times New Roman" w:eastAsia="宋体" w:hAnsi="Times New Roman"/>
        </w:rPr>
        <w:t xml:space="preserve">(a) The quality of data from trustworthy workers is generally average. These workers are trustworthy and always report their perceived data honestly, but due to their perceptual preferences for different tasks, they perform very well in </w:t>
      </w:r>
      <w:r w:rsidRPr="00B12B40">
        <w:rPr>
          <w:rFonts w:ascii="Times New Roman" w:eastAsia="宋体" w:hAnsi="Times New Roman" w:hint="eastAsia"/>
        </w:rPr>
        <w:t>few</w:t>
      </w:r>
      <w:r w:rsidRPr="00B12B40">
        <w:rPr>
          <w:rFonts w:ascii="Times New Roman" w:eastAsia="宋体" w:hAnsi="Times New Roman"/>
        </w:rPr>
        <w:t xml:space="preserve"> types of tasks but only passably in others. In this case, when calculating the worker's credit, they still belong to the category of trustworthy workers. However, if they are assigned a task with a lower preference degree (corresponding to lower quality in completing the task), the data quality obtained by the platform is only average.</w:t>
      </w:r>
    </w:p>
    <w:p w14:paraId="0295F37C" w14:textId="72BA6576" w:rsidR="008C650C" w:rsidRPr="00B12B40" w:rsidRDefault="008C650C" w:rsidP="00AD1BD8">
      <w:pPr>
        <w:pStyle w:val="MDPI31text"/>
        <w:ind w:firstLineChars="150" w:firstLine="300"/>
        <w:rPr>
          <w:rFonts w:ascii="Times New Roman" w:eastAsia="宋体" w:hAnsi="Times New Roman"/>
        </w:rPr>
      </w:pPr>
      <w:r w:rsidRPr="00B12B40">
        <w:rPr>
          <w:rFonts w:ascii="Times New Roman" w:eastAsia="宋体" w:hAnsi="Times New Roman"/>
        </w:rPr>
        <w:t xml:space="preserve">(b) </w:t>
      </w:r>
      <w:bookmarkStart w:id="20" w:name="OLE_LINK22"/>
      <w:r w:rsidRPr="00B12B40">
        <w:rPr>
          <w:rFonts w:ascii="Times New Roman" w:eastAsia="宋体" w:hAnsi="Times New Roman"/>
        </w:rPr>
        <w:t>The quality of data reported by trustworthy workers is high</w:t>
      </w:r>
      <w:bookmarkEnd w:id="20"/>
      <w:r w:rsidRPr="00B12B40">
        <w:rPr>
          <w:rFonts w:ascii="Times New Roman" w:eastAsia="宋体" w:hAnsi="Times New Roman"/>
        </w:rPr>
        <w:t xml:space="preserve"> If the platform selects trustworthy workers who happen to perform well in tasks that they prefer, the perceived data quality of these workers in this task is very high. As a result, the platform can obtain data </w:t>
      </w:r>
      <w:r w:rsidRPr="00B12B40">
        <w:rPr>
          <w:rFonts w:ascii="Times New Roman" w:eastAsia="宋体" w:hAnsi="Times New Roman" w:hint="eastAsia"/>
        </w:rPr>
        <w:t>with</w:t>
      </w:r>
      <w:r w:rsidRPr="00B12B40">
        <w:rPr>
          <w:rFonts w:ascii="Times New Roman" w:eastAsia="宋体" w:hAnsi="Times New Roman"/>
        </w:rPr>
        <w:t xml:space="preserve"> high quality.</w:t>
      </w:r>
    </w:p>
    <w:p w14:paraId="17F5D81D" w14:textId="4F98D4E9" w:rsidR="004329AF" w:rsidRPr="001009DF" w:rsidRDefault="001009DF" w:rsidP="00BE68D7">
      <w:pPr>
        <w:pStyle w:val="MDPI31text"/>
        <w:ind w:firstLineChars="150" w:firstLine="300"/>
        <w:rPr>
          <w:rFonts w:ascii="Times New Roman" w:eastAsia="宋体" w:hAnsi="Times New Roman"/>
          <w:color w:val="008000"/>
        </w:rPr>
      </w:pPr>
      <w:bookmarkStart w:id="21" w:name="_Hlk135520651"/>
      <w:r w:rsidRPr="001009DF">
        <w:rPr>
          <w:rFonts w:ascii="Times New Roman" w:eastAsia="宋体" w:hAnsi="Times New Roman"/>
          <w:color w:val="008000"/>
        </w:rPr>
        <w:t xml:space="preserve">Previous MAB-based worker selection approaches often did not distinguish between workers' credits and qualities, resulting in the selection of workers who provided lower-quality data. This was because the UCB algorithm treated all workers as </w:t>
      </w:r>
      <w:r w:rsidRPr="001009DF">
        <w:rPr>
          <w:rFonts w:ascii="Times New Roman" w:eastAsia="宋体" w:hAnsi="Times New Roman"/>
          <w:color w:val="008000"/>
        </w:rPr>
        <w:lastRenderedPageBreak/>
        <w:t xml:space="preserve">having the same UCB index, regardless of their varying levels of credit or quality. However, </w:t>
      </w:r>
      <w:r w:rsidRPr="001F0D98">
        <w:rPr>
          <w:rFonts w:ascii="Times New Roman" w:eastAsia="宋体" w:hAnsi="Times New Roman"/>
          <w:color w:val="008000"/>
        </w:rPr>
        <w:t>the UCB algorithm is essentially a greedy algorithm, and its</w:t>
      </w:r>
      <w:r>
        <w:rPr>
          <w:rFonts w:ascii="Times New Roman" w:eastAsia="宋体" w:hAnsi="Times New Roman"/>
          <w:color w:val="008000"/>
        </w:rPr>
        <w:t xml:space="preserve"> </w:t>
      </w:r>
      <w:r w:rsidRPr="001009DF">
        <w:rPr>
          <w:rFonts w:ascii="Times New Roman" w:eastAsia="宋体" w:hAnsi="Times New Roman"/>
          <w:color w:val="008000"/>
        </w:rPr>
        <w:t>effectiveness heavily relies on the selection criterion used, and this approach ignored workers' task preferences and did not account for the quality of the data they provided. To address these issues, our paper proposes two indicators: worker credit and quality, to better capture workers' inherent characteristics. By considering both credit and quality in worker selection, we can more accurately identify workers who are more likely to provide high-quality data, resulting in more effective and efficient MCS.</w:t>
      </w:r>
      <w:r>
        <w:rPr>
          <w:rFonts w:ascii="Times New Roman" w:eastAsia="宋体" w:hAnsi="Times New Roman" w:hint="eastAsia"/>
          <w:color w:val="008000"/>
          <w:lang w:eastAsia="zh-CN"/>
        </w:rPr>
        <w:t xml:space="preserve"> </w:t>
      </w:r>
      <w:r w:rsidR="004329AF" w:rsidRPr="00BC6993">
        <w:rPr>
          <w:rFonts w:ascii="Times New Roman" w:eastAsia="宋体" w:hAnsi="Times New Roman"/>
          <w:color w:val="auto"/>
        </w:rPr>
        <w:t>Credit reflects workers' subjective attributes, such as their propensity for good or malicious behavior, honesty, and deception. Quality, on the other hand, reflects workers' objective ability differences, with different workers having varying quality and preferences for various tasks.</w:t>
      </w:r>
      <w:r w:rsidR="004329AF" w:rsidRPr="00BC6993">
        <w:rPr>
          <w:rFonts w:ascii="Times New Roman" w:eastAsia="宋体" w:hAnsi="Times New Roman" w:hint="eastAsia"/>
          <w:color w:val="auto"/>
          <w:lang w:eastAsia="zh-CN"/>
        </w:rPr>
        <w:t xml:space="preserve"> </w:t>
      </w:r>
      <w:r w:rsidR="004329AF" w:rsidRPr="00BC6993">
        <w:rPr>
          <w:rFonts w:ascii="Times New Roman" w:eastAsia="宋体" w:hAnsi="Times New Roman"/>
          <w:color w:val="auto"/>
        </w:rPr>
        <w:t xml:space="preserve">To select trustworthy and high-preference workers for tasks in MAB strategies, our proposed UCB index design multiplies the product of worker credit and quality as the first item of the UCB index. </w:t>
      </w:r>
      <w:r w:rsidR="005D36BF" w:rsidRPr="00BC6993">
        <w:rPr>
          <w:rFonts w:ascii="Times New Roman" w:eastAsia="宋体" w:hAnsi="Times New Roman" w:hint="eastAsia"/>
          <w:color w:val="auto"/>
          <w:lang w:eastAsia="zh-CN"/>
        </w:rPr>
        <w:t>Our</w:t>
      </w:r>
      <w:r w:rsidR="004329AF" w:rsidRPr="00BC6993">
        <w:rPr>
          <w:rFonts w:ascii="Times New Roman" w:eastAsia="宋体" w:hAnsi="Times New Roman"/>
          <w:color w:val="auto"/>
        </w:rPr>
        <w:t xml:space="preserve"> approach combines credit and quality while also </w:t>
      </w:r>
      <w:proofErr w:type="gramStart"/>
      <w:r w:rsidR="004329AF" w:rsidRPr="00BC6993">
        <w:rPr>
          <w:rFonts w:ascii="Times New Roman" w:eastAsia="宋体" w:hAnsi="Times New Roman"/>
          <w:color w:val="auto"/>
        </w:rPr>
        <w:t>taking into account</w:t>
      </w:r>
      <w:proofErr w:type="gramEnd"/>
      <w:r w:rsidR="004329AF" w:rsidRPr="00BC6993">
        <w:rPr>
          <w:rFonts w:ascii="Times New Roman" w:eastAsia="宋体" w:hAnsi="Times New Roman"/>
          <w:color w:val="auto"/>
        </w:rPr>
        <w:t xml:space="preserve"> workers' varying quality levels for different tasks. By doing so, our proposed UCB index design provides a more comprehensive worker profiling model and enables more precise worker selection.</w:t>
      </w:r>
      <w:bookmarkEnd w:id="21"/>
    </w:p>
    <w:p w14:paraId="21626F9A" w14:textId="4F729900" w:rsidR="008C650C" w:rsidRPr="00B12B40" w:rsidRDefault="008C650C" w:rsidP="002829AF">
      <w:pPr>
        <w:pStyle w:val="MDPI31text"/>
        <w:ind w:firstLineChars="150" w:firstLine="300"/>
        <w:rPr>
          <w:rFonts w:ascii="Times New Roman" w:eastAsia="宋体" w:hAnsi="Times New Roman"/>
        </w:rPr>
      </w:pPr>
      <w:r w:rsidRPr="00B12B40">
        <w:rPr>
          <w:rFonts w:ascii="Times New Roman" w:eastAsia="宋体" w:hAnsi="Times New Roman"/>
        </w:rPr>
        <w:t>Another type of research to be discussed is Truth Data Discovery (TDD), which is a method used to obtain high-quality data despite the PUWR problem [18]-[20], [20], [22], [32], [41], [43], [</w:t>
      </w:r>
      <w:r w:rsidR="00860B43">
        <w:rPr>
          <w:rFonts w:ascii="Times New Roman" w:eastAsia="宋体" w:hAnsi="Times New Roman"/>
        </w:rPr>
        <w:t>49</w:t>
      </w:r>
      <w:r w:rsidRPr="00B12B40">
        <w:rPr>
          <w:rFonts w:ascii="Times New Roman" w:eastAsia="宋体" w:hAnsi="Times New Roman"/>
        </w:rPr>
        <w:t>]-[</w:t>
      </w:r>
      <w:r w:rsidR="00860B43">
        <w:rPr>
          <w:rFonts w:ascii="Times New Roman" w:eastAsia="宋体" w:hAnsi="Times New Roman"/>
        </w:rPr>
        <w:t>51</w:t>
      </w:r>
      <w:r w:rsidRPr="00B12B40">
        <w:rPr>
          <w:rFonts w:ascii="Times New Roman" w:eastAsia="宋体" w:hAnsi="Times New Roman"/>
        </w:rPr>
        <w:t>].</w:t>
      </w:r>
      <w:r w:rsidR="00313B93" w:rsidRPr="00B12B40">
        <w:rPr>
          <w:rFonts w:ascii="Times New Roman" w:eastAsia="宋体" w:hAnsi="Times New Roman"/>
        </w:rPr>
        <w:t xml:space="preserve"> </w:t>
      </w:r>
      <w:r w:rsidRPr="00B12B40">
        <w:rPr>
          <w:rFonts w:ascii="Times New Roman" w:eastAsia="宋体" w:hAnsi="Times New Roman"/>
        </w:rPr>
        <w:t>TDD employs classical methods such as the average method [</w:t>
      </w:r>
      <w:r w:rsidR="00860B43">
        <w:rPr>
          <w:rFonts w:ascii="Times New Roman" w:eastAsia="宋体" w:hAnsi="Times New Roman"/>
        </w:rPr>
        <w:t>52</w:t>
      </w:r>
      <w:r w:rsidRPr="00B12B40">
        <w:rPr>
          <w:rFonts w:ascii="Times New Roman" w:eastAsia="宋体" w:hAnsi="Times New Roman"/>
        </w:rPr>
        <w:t>], weighted average method [</w:t>
      </w:r>
      <w:r w:rsidR="00860B43">
        <w:rPr>
          <w:rFonts w:ascii="Times New Roman" w:eastAsia="宋体" w:hAnsi="Times New Roman"/>
        </w:rPr>
        <w:t>51</w:t>
      </w:r>
      <w:r w:rsidRPr="00B12B40">
        <w:rPr>
          <w:rFonts w:ascii="Times New Roman" w:eastAsia="宋体" w:hAnsi="Times New Roman"/>
        </w:rPr>
        <w:t>], median method [</w:t>
      </w:r>
      <w:r w:rsidR="00860B43">
        <w:rPr>
          <w:rFonts w:ascii="Times New Roman" w:eastAsia="宋体" w:hAnsi="Times New Roman"/>
        </w:rPr>
        <w:t>52</w:t>
      </w:r>
      <w:r w:rsidRPr="00B12B40">
        <w:rPr>
          <w:rFonts w:ascii="Times New Roman" w:eastAsia="宋体" w:hAnsi="Times New Roman"/>
        </w:rPr>
        <w:t>], and majority vote method [</w:t>
      </w:r>
      <w:r w:rsidR="00860B43">
        <w:rPr>
          <w:rFonts w:ascii="Times New Roman" w:eastAsia="宋体" w:hAnsi="Times New Roman"/>
        </w:rPr>
        <w:t>52</w:t>
      </w:r>
      <w:r w:rsidRPr="00B12B40">
        <w:rPr>
          <w:rFonts w:ascii="Times New Roman" w:eastAsia="宋体" w:hAnsi="Times New Roman"/>
        </w:rPr>
        <w:t>]. These methods assume that most workers in MCS are trustworthy and will report truthful data [</w:t>
      </w:r>
      <w:r w:rsidR="00860B43">
        <w:rPr>
          <w:rFonts w:ascii="Times New Roman" w:eastAsia="宋体" w:hAnsi="Times New Roman"/>
        </w:rPr>
        <w:t>51</w:t>
      </w:r>
      <w:r w:rsidRPr="00B12B40">
        <w:rPr>
          <w:rFonts w:ascii="Times New Roman" w:eastAsia="宋体" w:hAnsi="Times New Roman"/>
        </w:rPr>
        <w:t>], [</w:t>
      </w:r>
      <w:r w:rsidR="00860B43">
        <w:rPr>
          <w:rFonts w:ascii="Times New Roman" w:eastAsia="宋体" w:hAnsi="Times New Roman"/>
        </w:rPr>
        <w:t>52</w:t>
      </w:r>
      <w:r w:rsidRPr="00B12B40">
        <w:rPr>
          <w:rFonts w:ascii="Times New Roman" w:eastAsia="宋体" w:hAnsi="Times New Roman"/>
        </w:rPr>
        <w:t xml:space="preserve">]. TDD works by recruiting </w:t>
      </w:r>
      <m:oMath>
        <m:r>
          <w:rPr>
            <w:rFonts w:ascii="Cambria Math" w:eastAsia="宋体" w:hAnsi="Cambria Math"/>
          </w:rPr>
          <m:t>k</m:t>
        </m:r>
      </m:oMath>
      <w:r w:rsidRPr="00B12B40">
        <w:rPr>
          <w:rFonts w:ascii="Times New Roman" w:eastAsia="宋体" w:hAnsi="Times New Roman"/>
        </w:rPr>
        <w:t xml:space="preserve"> workers to perform the same task, with the assumption that the workers' responses will f</w:t>
      </w:r>
      <w:proofErr w:type="spellStart"/>
      <w:r w:rsidRPr="00B12B40">
        <w:rPr>
          <w:rFonts w:ascii="Times New Roman" w:eastAsia="宋体" w:hAnsi="Times New Roman"/>
        </w:rPr>
        <w:t>orm</w:t>
      </w:r>
      <w:proofErr w:type="spellEnd"/>
      <w:r w:rsidRPr="00B12B40">
        <w:rPr>
          <w:rFonts w:ascii="Times New Roman" w:eastAsia="宋体" w:hAnsi="Times New Roman"/>
        </w:rPr>
        <w:t xml:space="preserve"> a distribution centered around the true value. The distribution can then be used to estimate the true value of the task. However, TDD has several drawbacks. Firstly, it is vulnerable to attacks, and the accuracy of the estimated value cannot be verified. Secondly, the quality of data obtained cannot be guaranteed even if trustworthy workers are recruited, as their quality still varies. Therefore, workers' preferences for the task must be considered to obtain high-quality data. Additionally, it is not known whether the </w:t>
      </w:r>
      <m:oMath>
        <m:r>
          <w:rPr>
            <w:rFonts w:ascii="Cambria Math" w:eastAsia="宋体" w:hAnsi="Cambria Math"/>
          </w:rPr>
          <m:t>k</m:t>
        </m:r>
      </m:oMath>
      <w:r w:rsidRPr="00B12B40">
        <w:rPr>
          <w:rFonts w:ascii="Times New Roman" w:eastAsia="宋体" w:hAnsi="Times New Roman"/>
        </w:rPr>
        <w:t xml:space="preserve"> data points obtained are reported by trustworthy workers, which results in lower data quality. In comparison to the strategies proposed in this paper, TDD methods are less reliable in terms of the quality of the data obtained.</w:t>
      </w:r>
    </w:p>
    <w:p w14:paraId="76870ECB" w14:textId="4580AE2E" w:rsidR="009E1FB8" w:rsidRPr="00B12B40" w:rsidRDefault="009E1FB8" w:rsidP="009E1FB8">
      <w:pPr>
        <w:pStyle w:val="1"/>
        <w:numPr>
          <w:ilvl w:val="0"/>
          <w:numId w:val="2"/>
        </w:numPr>
        <w:tabs>
          <w:tab w:val="num" w:pos="576"/>
        </w:tabs>
        <w:spacing w:before="120"/>
        <w:ind w:left="357" w:hanging="357"/>
        <w:rPr>
          <w:smallCaps w:val="0"/>
        </w:rPr>
      </w:pPr>
      <w:r w:rsidRPr="00B12B40">
        <w:rPr>
          <w:smallCaps w:val="0"/>
        </w:rPr>
        <w:t>System model and problem statement</w:t>
      </w:r>
    </w:p>
    <w:p w14:paraId="39F104B4" w14:textId="4C40F624" w:rsidR="00BC41FC" w:rsidRPr="00B12B40" w:rsidRDefault="00BC41FC" w:rsidP="00452525">
      <w:pPr>
        <w:pStyle w:val="2"/>
        <w:spacing w:before="120"/>
        <w:ind w:left="357" w:hanging="357"/>
        <w:rPr>
          <w:rFonts w:eastAsiaTheme="minorEastAsia"/>
          <w:lang w:eastAsia="zh-CN"/>
        </w:rPr>
      </w:pPr>
      <w:r w:rsidRPr="00B12B40">
        <w:rPr>
          <w:rFonts w:eastAsiaTheme="minorEastAsia"/>
          <w:lang w:eastAsia="zh-CN"/>
        </w:rPr>
        <w:t>3.1</w:t>
      </w:r>
      <w:r w:rsidR="00EE5104" w:rsidRPr="00B12B40">
        <w:rPr>
          <w:rFonts w:eastAsiaTheme="minorEastAsia"/>
          <w:lang w:eastAsia="zh-CN"/>
        </w:rPr>
        <w:t>.</w:t>
      </w:r>
      <w:r w:rsidRPr="00B12B40">
        <w:rPr>
          <w:rFonts w:eastAsiaTheme="minorEastAsia"/>
          <w:lang w:eastAsia="zh-CN"/>
        </w:rPr>
        <w:t xml:space="preserve"> </w:t>
      </w:r>
      <w:r w:rsidR="008C4DF6" w:rsidRPr="00B12B40">
        <w:rPr>
          <w:rFonts w:eastAsiaTheme="minorEastAsia"/>
          <w:lang w:eastAsia="zh-CN"/>
        </w:rPr>
        <w:t xml:space="preserve">System </w:t>
      </w:r>
      <w:r w:rsidR="009E1FB8" w:rsidRPr="00B12B40">
        <w:rPr>
          <w:rFonts w:eastAsiaTheme="minorEastAsia"/>
          <w:lang w:eastAsia="zh-CN"/>
        </w:rPr>
        <w:t>overview</w:t>
      </w:r>
    </w:p>
    <w:p w14:paraId="518C65B9" w14:textId="717CF6EE" w:rsidR="00A67E98" w:rsidRDefault="00A67E98" w:rsidP="002829AF">
      <w:pPr>
        <w:widowControl/>
        <w:spacing w:line="240" w:lineRule="auto"/>
        <w:ind w:firstLineChars="150" w:firstLine="300"/>
        <w:rPr>
          <w:rFonts w:ascii="Times New Roman" w:eastAsia="宋体" w:hAnsi="Times New Roman"/>
          <w:kern w:val="0"/>
        </w:rPr>
      </w:pPr>
      <w:bookmarkStart w:id="22" w:name="OLE_LINK25"/>
      <w:r w:rsidRPr="00B12B40">
        <w:rPr>
          <w:rFonts w:ascii="Times New Roman" w:eastAsia="宋体" w:hAnsi="Times New Roman"/>
          <w:kern w:val="0"/>
        </w:rPr>
        <w:t>We study a multimedia MCS system consisting of requesters,</w:t>
      </w:r>
      <w:r w:rsidR="00F607BA" w:rsidRPr="00B12B40">
        <w:rPr>
          <w:rFonts w:ascii="Times New Roman" w:eastAsia="宋体" w:hAnsi="Times New Roman"/>
          <w:kern w:val="0"/>
        </w:rPr>
        <w:t xml:space="preserve"> a platform,</w:t>
      </w:r>
      <w:r w:rsidRPr="00B12B40">
        <w:rPr>
          <w:rFonts w:ascii="Times New Roman" w:eastAsia="宋体" w:hAnsi="Times New Roman"/>
          <w:kern w:val="0"/>
        </w:rPr>
        <w:t xml:space="preserve"> and a group of unknown workers, as shown in Fig</w:t>
      </w:r>
      <w:r w:rsidR="00F607BA" w:rsidRPr="00B12B40">
        <w:rPr>
          <w:rFonts w:ascii="Times New Roman" w:eastAsia="宋体" w:hAnsi="Times New Roman"/>
          <w:kern w:val="0"/>
        </w:rPr>
        <w:t>.</w:t>
      </w:r>
      <w:r w:rsidRPr="00B12B40">
        <w:rPr>
          <w:rFonts w:ascii="Times New Roman" w:eastAsia="宋体" w:hAnsi="Times New Roman"/>
          <w:kern w:val="0"/>
        </w:rPr>
        <w:t xml:space="preserve"> 1. The goal of the requesters is to hire workers to regularly perform data collection tasks in urban areas with a limited budget </w:t>
      </w:r>
      <m:oMath>
        <m:r>
          <w:rPr>
            <w:rFonts w:ascii="Cambria Math" w:eastAsia="宋体" w:hAnsi="Cambria Math"/>
            <w:kern w:val="0"/>
          </w:rPr>
          <m:t>B</m:t>
        </m:r>
      </m:oMath>
      <w:r w:rsidRPr="00B12B40">
        <w:rPr>
          <w:rFonts w:ascii="Times New Roman" w:eastAsia="宋体" w:hAnsi="Times New Roman"/>
          <w:kern w:val="0"/>
        </w:rPr>
        <w:t>. The tasks and unknown workers are described as follows:</w:t>
      </w:r>
    </w:p>
    <w:p w14:paraId="0CF62CB7" w14:textId="77777777" w:rsidR="00BE68D7" w:rsidRPr="00B12B40" w:rsidRDefault="00BE68D7" w:rsidP="00BE68D7">
      <w:pPr>
        <w:widowControl/>
        <w:spacing w:line="240" w:lineRule="auto"/>
        <w:jc w:val="center"/>
        <w:rPr>
          <w:rFonts w:ascii="Times New Roman" w:eastAsia="宋体" w:hAnsi="Times New Roman"/>
          <w:b/>
          <w:bCs/>
          <w:kern w:val="0"/>
          <w:lang w:eastAsia="zh-CN"/>
        </w:rPr>
      </w:pPr>
      <w:r w:rsidRPr="00B12B40">
        <w:rPr>
          <w:noProof/>
        </w:rPr>
        <w:drawing>
          <wp:inline distT="0" distB="0" distL="0" distR="0" wp14:anchorId="2F9BBB3A" wp14:editId="046A6130">
            <wp:extent cx="4132729" cy="2008387"/>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8154" cy="2015883"/>
                    </a:xfrm>
                    <a:prstGeom prst="rect">
                      <a:avLst/>
                    </a:prstGeom>
                    <a:noFill/>
                    <a:ln>
                      <a:noFill/>
                    </a:ln>
                  </pic:spPr>
                </pic:pic>
              </a:graphicData>
            </a:graphic>
          </wp:inline>
        </w:drawing>
      </w:r>
    </w:p>
    <w:p w14:paraId="5B1E2C70" w14:textId="77777777" w:rsidR="00BE68D7" w:rsidRPr="00CC1CC0" w:rsidRDefault="00BE68D7" w:rsidP="00BE68D7">
      <w:pPr>
        <w:widowControl/>
        <w:spacing w:beforeLines="20" w:before="48" w:afterLines="20" w:after="48" w:line="240" w:lineRule="auto"/>
        <w:jc w:val="center"/>
        <w:rPr>
          <w:rFonts w:ascii="Times New Roman" w:eastAsiaTheme="minorEastAsia" w:hAnsi="Times New Roman"/>
          <w:kern w:val="0"/>
          <w:lang w:val="fr-FR" w:eastAsia="zh-CN"/>
        </w:rPr>
      </w:pPr>
      <w:r w:rsidRPr="00B12B40">
        <w:rPr>
          <w:rFonts w:ascii="Times New Roman" w:hAnsi="Times New Roman"/>
          <w:b/>
          <w:bCs/>
          <w:iCs/>
          <w:kern w:val="0"/>
          <w:lang w:val="fr-FR" w:eastAsia="zh-CN"/>
        </w:rPr>
        <w:t>Fig. 1: Detailed workflow in</w:t>
      </w:r>
      <w:r w:rsidRPr="00B12B40">
        <w:t xml:space="preserve"> </w:t>
      </w:r>
      <w:r w:rsidRPr="00B12B40">
        <w:rPr>
          <w:rFonts w:ascii="Times New Roman" w:hAnsi="Times New Roman"/>
          <w:b/>
          <w:bCs/>
          <w:iCs/>
          <w:kern w:val="0"/>
          <w:lang w:val="fr-FR" w:eastAsia="zh-CN"/>
        </w:rPr>
        <w:t>multimedia MCS.</w:t>
      </w:r>
    </w:p>
    <w:bookmarkEnd w:id="22"/>
    <w:p w14:paraId="329B0B2B" w14:textId="77777777" w:rsidR="00E63DCA" w:rsidRPr="00B12B40" w:rsidRDefault="009E1FB8" w:rsidP="00E63DCA">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Definition 1 (Task,</w:t>
      </w:r>
      <w:r w:rsidRPr="00B12B40">
        <w:rPr>
          <w:rFonts w:ascii="Times New Roman" w:eastAsia="宋体" w:hAnsi="Times New Roman"/>
          <w:b/>
          <w:bCs/>
          <w:kern w:val="0"/>
          <w:lang w:eastAsia="zh-CN"/>
        </w:rPr>
        <w:t xml:space="preserve"> </w:t>
      </w:r>
      <w:r w:rsidRPr="00B12B40">
        <w:rPr>
          <w:rFonts w:ascii="Times New Roman" w:eastAsia="宋体" w:hAnsi="Times New Roman" w:hint="eastAsia"/>
          <w:b/>
          <w:bCs/>
          <w:kern w:val="0"/>
          <w:lang w:eastAsia="zh-CN"/>
        </w:rPr>
        <w:t>Round).</w:t>
      </w:r>
      <w:bookmarkStart w:id="23" w:name="OLE_LINK30"/>
      <w:r w:rsidRPr="00B12B40">
        <w:rPr>
          <w:rFonts w:ascii="Times New Roman" w:eastAsia="宋体" w:hAnsi="Times New Roman" w:hint="eastAsia"/>
          <w:kern w:val="0"/>
          <w:lang w:eastAsia="zh-CN"/>
        </w:rPr>
        <w:t xml:space="preserve"> </w:t>
      </w:r>
      <w:bookmarkEnd w:id="23"/>
      <w:r w:rsidR="00E63DCA" w:rsidRPr="00B12B40">
        <w:rPr>
          <w:rFonts w:ascii="Times New Roman" w:eastAsia="宋体" w:hAnsi="Times New Roman"/>
          <w:kern w:val="0"/>
          <w:lang w:eastAsia="zh-CN"/>
        </w:rPr>
        <w:t xml:space="preserve">On the platform, the requester uploads a series of </w:t>
      </w:r>
      <m:oMath>
        <m:r>
          <m:rPr>
            <m:nor/>
          </m:rPr>
          <w:rPr>
            <w:rFonts w:ascii="jsMath-cmsy10" w:eastAsia="宋体" w:hAnsi="jsMath-cmsy10"/>
            <w:kern w:val="0"/>
            <w:lang w:eastAsia="zh-CN"/>
          </w:rPr>
          <m:t>M</m:t>
        </m:r>
      </m:oMath>
      <w:r w:rsidR="00E63DCA" w:rsidRPr="00B12B40">
        <w:rPr>
          <w:rFonts w:ascii="Times New Roman" w:eastAsia="宋体" w:hAnsi="Times New Roman"/>
          <w:kern w:val="0"/>
          <w:lang w:eastAsia="zh-CN"/>
        </w:rPr>
        <w:t xml:space="preserve"> long-term multimedia data collection tasks represented by </w:t>
      </w:r>
      <m:oMath>
        <m:r>
          <w:rPr>
            <w:rFonts w:ascii="Cambria Math" w:eastAsia="宋体" w:hAnsi="Cambria Math"/>
            <w:kern w:val="0"/>
            <w:lang w:eastAsia="zh-CN"/>
          </w:rPr>
          <m:t>D=</m:t>
        </m:r>
        <m:d>
          <m:dPr>
            <m:begChr m:val="{"/>
            <m:endChr m:val="}"/>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1</m:t>
                </m:r>
              </m:sub>
            </m:sSub>
            <m:r>
              <w:rPr>
                <w:rFonts w:ascii="Cambria Math" w:eastAsia="宋体" w:hAnsi="Cambria Math"/>
                <w:kern w:val="0"/>
                <w:lang w:eastAsia="zh-CN"/>
              </w:rPr>
              <m:t xml:space="preserve">, </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2</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m:rPr>
                    <m:nor/>
                  </m:rPr>
                  <w:rPr>
                    <w:rFonts w:ascii="jsMath-cmsy10" w:eastAsia="宋体" w:hAnsi="jsMath-cmsy10"/>
                    <w:kern w:val="0"/>
                    <w:lang w:eastAsia="zh-CN"/>
                  </w:rPr>
                  <m:t>M</m:t>
                </m:r>
              </m:sub>
            </m:sSub>
          </m:e>
        </m:d>
      </m:oMath>
      <w:r w:rsidR="00E63DCA" w:rsidRPr="00B12B40">
        <w:rPr>
          <w:rFonts w:ascii="Times New Roman" w:eastAsia="宋体" w:hAnsi="Times New Roman"/>
          <w:kern w:val="0"/>
          <w:lang w:eastAsia="zh-CN"/>
        </w:rPr>
        <w:t xml:space="preserve">. The collection process occurs in several rounds, indicated by </w:t>
      </w:r>
      <m:oMath>
        <m:r>
          <w:rPr>
            <w:rFonts w:ascii="Cambria Math" w:eastAsia="宋体" w:hAnsi="Cambria Math"/>
            <w:kern w:val="0"/>
            <w:lang w:eastAsia="zh-CN"/>
          </w:rPr>
          <m:t>t∈</m:t>
        </m:r>
        <m:d>
          <m:dPr>
            <m:begChr m:val="{"/>
            <m:endChr m:val="}"/>
            <m:ctrlPr>
              <w:rPr>
                <w:rFonts w:ascii="Cambria Math" w:eastAsia="宋体" w:hAnsi="Cambria Math"/>
                <w:i/>
                <w:kern w:val="0"/>
                <w:lang w:eastAsia="zh-CN"/>
              </w:rPr>
            </m:ctrlPr>
          </m:dPr>
          <m:e>
            <m:r>
              <w:rPr>
                <w:rFonts w:ascii="Cambria Math" w:eastAsia="宋体" w:hAnsi="Cambria Math"/>
                <w:kern w:val="0"/>
                <w:lang w:eastAsia="zh-CN"/>
              </w:rPr>
              <m:t>1, 2,···</m:t>
            </m:r>
          </m:e>
        </m:d>
      </m:oMath>
      <w:r w:rsidR="00E63DCA" w:rsidRPr="00B12B40">
        <w:rPr>
          <w:rFonts w:ascii="Times New Roman" w:eastAsia="宋体" w:hAnsi="Times New Roman"/>
          <w:kern w:val="0"/>
          <w:lang w:eastAsia="zh-CN"/>
        </w:rPr>
        <w:t>.</w:t>
      </w:r>
    </w:p>
    <w:p w14:paraId="1B41C5B1" w14:textId="70F0888E" w:rsidR="00021865" w:rsidRPr="00B12B40" w:rsidRDefault="009E1FB8" w:rsidP="002829AF">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2</w:t>
      </w:r>
      <w:r w:rsidRPr="00B12B40">
        <w:rPr>
          <w:rFonts w:ascii="Times New Roman" w:eastAsia="宋体" w:hAnsi="Times New Roman" w:hint="eastAsia"/>
          <w:b/>
          <w:bCs/>
          <w:kern w:val="0"/>
          <w:lang w:eastAsia="zh-CN"/>
        </w:rPr>
        <w:t xml:space="preserve"> (</w:t>
      </w:r>
      <w:r w:rsidRPr="00B12B40">
        <w:rPr>
          <w:rFonts w:ascii="Times New Roman" w:eastAsia="宋体" w:hAnsi="Times New Roman"/>
          <w:b/>
          <w:bCs/>
          <w:kern w:val="0"/>
          <w:lang w:eastAsia="zh-CN"/>
        </w:rPr>
        <w:t>Unknown worker</w:t>
      </w:r>
      <w:r w:rsidRPr="00B12B40">
        <w:rPr>
          <w:rFonts w:ascii="Times New Roman" w:eastAsia="宋体" w:hAnsi="Times New Roman" w:hint="eastAsia"/>
          <w:b/>
          <w:bCs/>
          <w:kern w:val="0"/>
          <w:lang w:eastAsia="zh-CN"/>
        </w:rPr>
        <w:t>,</w:t>
      </w:r>
      <w:r w:rsidRPr="00B12B40">
        <w:rPr>
          <w:rFonts w:ascii="Times New Roman" w:eastAsia="宋体" w:hAnsi="Times New Roman"/>
          <w:b/>
          <w:bCs/>
          <w:kern w:val="0"/>
          <w:lang w:eastAsia="zh-CN"/>
        </w:rPr>
        <w:t xml:space="preserve"> Cost</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bookmarkStart w:id="24" w:name="OLE_LINK27"/>
      <w:bookmarkStart w:id="25" w:name="OLE_LINK28"/>
      <w:r w:rsidR="00021865" w:rsidRPr="00B12B40">
        <w:rPr>
          <w:rFonts w:ascii="Times New Roman" w:eastAsia="宋体" w:hAnsi="Times New Roman"/>
          <w:kern w:val="0"/>
          <w:lang w:eastAsia="zh-CN"/>
        </w:rPr>
        <w:t xml:space="preserve">There are </w:t>
      </w:r>
      <w:proofErr w:type="spellStart"/>
      <m:oMath>
        <m:r>
          <m:rPr>
            <m:nor/>
          </m:rPr>
          <w:rPr>
            <w:rFonts w:ascii="jsMath-cmsy10" w:eastAsia="宋体" w:hAnsi="jsMath-cmsy10"/>
            <w:kern w:val="0"/>
            <w:lang w:eastAsia="zh-CN"/>
          </w:rPr>
          <m:t>N</m:t>
        </m:r>
      </m:oMath>
      <w:proofErr w:type="spellEnd"/>
      <w:r w:rsidR="00021865" w:rsidRPr="00B12B40">
        <w:rPr>
          <w:rFonts w:ascii="Times New Roman" w:eastAsia="宋体" w:hAnsi="Times New Roman"/>
          <w:kern w:val="0"/>
          <w:lang w:eastAsia="zh-CN"/>
        </w:rPr>
        <w:t xml:space="preserve"> unknown workers, referred to as </w:t>
      </w:r>
      <w:r w:rsidR="00021865" w:rsidRPr="00B12B40">
        <w:rPr>
          <w:rFonts w:ascii="Cambria Math" w:eastAsia="宋体" w:hAnsi="Cambria Math"/>
          <w:i/>
          <w:kern w:val="0"/>
          <w:lang w:eastAsia="zh-CN"/>
        </w:rPr>
        <w:t xml:space="preserve"> </w:t>
      </w:r>
      <m:oMath>
        <m:r>
          <w:rPr>
            <w:rFonts w:ascii="Cambria Math" w:eastAsia="宋体" w:hAnsi="Cambria Math"/>
            <w:kern w:val="0"/>
            <w:lang w:eastAsia="zh-CN"/>
          </w:rPr>
          <m:t>S=</m:t>
        </m:r>
        <m:d>
          <m:dPr>
            <m:begChr m:val="{"/>
            <m:endChr m:val="}"/>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1</m:t>
                </m:r>
              </m:sub>
            </m:sSub>
            <m:r>
              <w:rPr>
                <w:rFonts w:ascii="Cambria Math" w:eastAsia="宋体" w:hAnsi="Cambria Math"/>
                <w:kern w:val="0"/>
                <w:lang w:eastAsia="zh-CN"/>
              </w:rPr>
              <m:t xml:space="preserve">, </m:t>
            </m:r>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2</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sSub>
                  <m:sSubPr>
                    <m:ctrlPr>
                      <w:rPr>
                        <w:rFonts w:ascii="Cambria Math" w:eastAsia="宋体" w:hAnsi="Cambria Math"/>
                        <w:i/>
                        <w:kern w:val="0"/>
                        <w:lang w:eastAsia="zh-CN"/>
                      </w:rPr>
                    </m:ctrlPr>
                  </m:sSubPr>
                  <m:e>
                    <m:r>
                      <w:rPr>
                        <w:rFonts w:ascii="Cambria Math" w:eastAsia="宋体" w:hAnsi="Cambria Math" w:hint="eastAsia"/>
                        <w:kern w:val="0"/>
                        <w:lang w:eastAsia="zh-CN"/>
                      </w:rPr>
                      <m:t>s</m:t>
                    </m:r>
                  </m:e>
                  <m:sub>
                    <m:r>
                      <m:rPr>
                        <m:nor/>
                      </m:rPr>
                      <w:rPr>
                        <w:rFonts w:ascii="jsMath-cmsy10" w:eastAsia="宋体" w:hAnsi="jsMath-cmsy10"/>
                        <w:kern w:val="0"/>
                        <w:lang w:eastAsia="zh-CN"/>
                      </w:rPr>
                      <m:t>N</m:t>
                    </m:r>
                  </m:sub>
                </m:sSub>
              </m:e>
              <m:sub>
                <m:r>
                  <m:rPr>
                    <m:sty m:val="p"/>
                  </m:rPr>
                  <w:rPr>
                    <w:rFonts w:ascii="Cambria Math" w:eastAsia="宋体" w:hAnsi="Cambria Math"/>
                    <w:kern w:val="0"/>
                    <w:lang w:eastAsia="zh-CN"/>
                  </w:rPr>
                  <m:t xml:space="preserve"> </m:t>
                </m:r>
              </m:sub>
            </m:sSub>
          </m:e>
        </m:d>
      </m:oMath>
      <w:r w:rsidR="00021865" w:rsidRPr="00B12B40">
        <w:rPr>
          <w:rFonts w:ascii="Times New Roman" w:eastAsia="宋体" w:hAnsi="Times New Roman"/>
          <w:kern w:val="0"/>
          <w:lang w:eastAsia="zh-CN"/>
        </w:rPr>
        <w:t xml:space="preserve">. Each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00021865" w:rsidRPr="00B12B40">
        <w:rPr>
          <w:rFonts w:ascii="Times New Roman" w:eastAsia="宋体" w:hAnsi="Times New Roman"/>
          <w:kern w:val="0"/>
          <w:lang w:eastAsia="zh-CN"/>
        </w:rPr>
        <w:t xml:space="preserve"> </w:t>
      </w:r>
      <w:proofErr w:type="gramStart"/>
      <w:r w:rsidR="00021865" w:rsidRPr="00B12B40">
        <w:rPr>
          <w:rFonts w:ascii="Times New Roman" w:eastAsia="宋体" w:hAnsi="Times New Roman"/>
          <w:kern w:val="0"/>
          <w:lang w:eastAsia="zh-CN"/>
        </w:rPr>
        <w:t>is capable of performing</w:t>
      </w:r>
      <w:proofErr w:type="gramEnd"/>
      <w:r w:rsidR="00021865" w:rsidRPr="00B12B40">
        <w:rPr>
          <w:rFonts w:ascii="Times New Roman" w:eastAsia="宋体" w:hAnsi="Times New Roman"/>
          <w:kern w:val="0"/>
          <w:lang w:eastAsia="zh-CN"/>
        </w:rPr>
        <w:t xml:space="preserve"> </w:t>
      </w:r>
      <w:r w:rsidR="00E63DCA" w:rsidRPr="00B12B40">
        <w:rPr>
          <w:rFonts w:ascii="Times New Roman" w:eastAsia="宋体" w:hAnsi="Times New Roman" w:hint="eastAsia"/>
          <w:kern w:val="0"/>
          <w:lang w:eastAsia="zh-CN"/>
        </w:rPr>
        <w:t>some</w:t>
      </w:r>
      <w:r w:rsidR="00E63DCA" w:rsidRPr="00B12B40">
        <w:rPr>
          <w:rFonts w:ascii="Times New Roman" w:eastAsia="宋体" w:hAnsi="Times New Roman"/>
          <w:kern w:val="0"/>
          <w:lang w:eastAsia="zh-CN"/>
        </w:rPr>
        <w:t xml:space="preserve"> </w:t>
      </w:r>
      <w:r w:rsidR="00021865" w:rsidRPr="00B12B40">
        <w:rPr>
          <w:rFonts w:ascii="Times New Roman" w:eastAsia="宋体" w:hAnsi="Times New Roman"/>
          <w:kern w:val="0"/>
          <w:lang w:eastAsia="zh-CN"/>
        </w:rPr>
        <w:t xml:space="preserve">preferred tasks, denoted by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oMath>
      <w:r w:rsidR="00021865" w:rsidRPr="00B12B40">
        <w:rPr>
          <w:rFonts w:ascii="Times New Roman" w:eastAsia="宋体" w:hAnsi="Times New Roman"/>
          <w:kern w:val="0"/>
          <w:lang w:eastAsia="zh-CN"/>
        </w:rPr>
        <w:t xml:space="preserve">, at a cost of </w:t>
      </w:r>
      <m:oMath>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oMath>
      <w:r w:rsidR="00021865" w:rsidRPr="00B12B40">
        <w:rPr>
          <w:rFonts w:ascii="Times New Roman" w:eastAsia="宋体" w:hAnsi="Times New Roman"/>
          <w:kern w:val="0"/>
          <w:lang w:eastAsia="zh-CN"/>
        </w:rPr>
        <w:t xml:space="preserve"> for the entire set of tasks. It is assumed that the cost of a worker to perform each task is in the range [</w:t>
      </w:r>
      <m:oMath>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min</m:t>
            </m:r>
          </m:sub>
        </m:sSub>
      </m:oMath>
      <w:r w:rsidR="00021865" w:rsidRPr="00B12B40">
        <w:rPr>
          <w:rFonts w:ascii="Times New Roman" w:eastAsia="宋体" w:hAnsi="Times New Roman"/>
          <w:kern w:val="0"/>
          <w:lang w:eastAsia="zh-CN"/>
        </w:rPr>
        <w:t xml:space="preserve">, </w:t>
      </w:r>
      <m:oMath>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oMath>
      <w:r w:rsidR="00021865" w:rsidRPr="00B12B40">
        <w:rPr>
          <w:rFonts w:ascii="Times New Roman" w:eastAsia="宋体" w:hAnsi="Times New Roman"/>
          <w:kern w:val="0"/>
          <w:lang w:eastAsia="zh-CN"/>
        </w:rPr>
        <w:t>].</w:t>
      </w:r>
    </w:p>
    <w:bookmarkEnd w:id="24"/>
    <w:bookmarkEnd w:id="25"/>
    <w:p w14:paraId="2996DCC3" w14:textId="239328BF" w:rsidR="009E1FB8" w:rsidRPr="00B12B40" w:rsidRDefault="009E1FB8"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rPr>
        <w:t xml:space="preserve">For each recruited worker, they will perform some sensing tasks for the requester and report their sensing data, and these sensing tasks themselves also have </w:t>
      </w:r>
      <w:r w:rsidR="00A63AED">
        <w:rPr>
          <w:rFonts w:ascii="Times New Roman" w:eastAsia="宋体" w:hAnsi="Times New Roman"/>
          <w:kern w:val="0"/>
        </w:rPr>
        <w:t>G</w:t>
      </w:r>
      <w:r w:rsidRPr="00B12B40">
        <w:rPr>
          <w:rFonts w:ascii="Times New Roman" w:eastAsia="宋体" w:hAnsi="Times New Roman"/>
          <w:kern w:val="0"/>
        </w:rPr>
        <w:t xml:space="preserve">round </w:t>
      </w:r>
      <w:r w:rsidR="00A63AED">
        <w:rPr>
          <w:rFonts w:ascii="Times New Roman" w:eastAsia="宋体" w:hAnsi="Times New Roman"/>
          <w:kern w:val="0"/>
        </w:rPr>
        <w:t>T</w:t>
      </w:r>
      <w:r w:rsidRPr="00B12B40">
        <w:rPr>
          <w:rFonts w:ascii="Times New Roman" w:eastAsia="宋体" w:hAnsi="Times New Roman"/>
          <w:kern w:val="0"/>
        </w:rPr>
        <w:t xml:space="preserve">ruth </w:t>
      </w:r>
      <w:r w:rsidR="00A63AED">
        <w:rPr>
          <w:rFonts w:ascii="Times New Roman" w:eastAsia="宋体" w:hAnsi="Times New Roman"/>
          <w:kern w:val="0"/>
        </w:rPr>
        <w:t>D</w:t>
      </w:r>
      <w:r w:rsidRPr="00B12B40">
        <w:rPr>
          <w:rFonts w:ascii="Times New Roman" w:eastAsia="宋体" w:hAnsi="Times New Roman"/>
          <w:kern w:val="0"/>
        </w:rPr>
        <w:t xml:space="preserve">ata (GTD). The sensing data and </w:t>
      </w:r>
      <w:r w:rsidR="00A63AED">
        <w:rPr>
          <w:rFonts w:ascii="Times New Roman" w:eastAsia="宋体" w:hAnsi="Times New Roman"/>
          <w:kern w:val="0"/>
        </w:rPr>
        <w:t>G</w:t>
      </w:r>
      <w:r w:rsidR="00A63AED" w:rsidRPr="00B12B40">
        <w:rPr>
          <w:rFonts w:ascii="Times New Roman" w:eastAsia="宋体" w:hAnsi="Times New Roman"/>
          <w:kern w:val="0"/>
        </w:rPr>
        <w:t xml:space="preserve">round </w:t>
      </w:r>
      <w:r w:rsidR="00A63AED">
        <w:rPr>
          <w:rFonts w:ascii="Times New Roman" w:eastAsia="宋体" w:hAnsi="Times New Roman"/>
          <w:kern w:val="0"/>
        </w:rPr>
        <w:t>T</w:t>
      </w:r>
      <w:r w:rsidR="00A63AED" w:rsidRPr="00B12B40">
        <w:rPr>
          <w:rFonts w:ascii="Times New Roman" w:eastAsia="宋体" w:hAnsi="Times New Roman"/>
          <w:kern w:val="0"/>
        </w:rPr>
        <w:t xml:space="preserve">ruth </w:t>
      </w:r>
      <w:r w:rsidR="00A63AED">
        <w:rPr>
          <w:rFonts w:ascii="Times New Roman" w:eastAsia="宋体" w:hAnsi="Times New Roman"/>
          <w:kern w:val="0"/>
        </w:rPr>
        <w:t>D</w:t>
      </w:r>
      <w:r w:rsidR="00A63AED" w:rsidRPr="00B12B40">
        <w:rPr>
          <w:rFonts w:ascii="Times New Roman" w:eastAsia="宋体" w:hAnsi="Times New Roman"/>
          <w:kern w:val="0"/>
        </w:rPr>
        <w:t>ata</w:t>
      </w:r>
      <w:r w:rsidRPr="00B12B40">
        <w:rPr>
          <w:rFonts w:ascii="Times New Roman" w:eastAsia="宋体" w:hAnsi="Times New Roman"/>
          <w:kern w:val="0"/>
        </w:rPr>
        <w:t xml:space="preserve"> are defined as follows</w:t>
      </w:r>
      <w:r w:rsidRPr="00B12B40">
        <w:rPr>
          <w:rFonts w:ascii="Times New Roman" w:eastAsia="宋体" w:hAnsi="Times New Roman"/>
          <w:kern w:val="0"/>
          <w:lang w:eastAsia="zh-CN"/>
        </w:rPr>
        <w:t xml:space="preserve">: </w:t>
      </w:r>
    </w:p>
    <w:p w14:paraId="1BA000DB" w14:textId="09D33AE7" w:rsidR="009E1FB8" w:rsidRPr="00B12B40" w:rsidRDefault="009E1FB8" w:rsidP="002829AF">
      <w:pPr>
        <w:widowControl/>
        <w:spacing w:line="240" w:lineRule="auto"/>
        <w:ind w:firstLineChars="150" w:firstLine="301"/>
        <w:rPr>
          <w:rFonts w:ascii="Times New Roman" w:eastAsia="宋体" w:hAnsi="Times New Roman"/>
          <w:kern w:val="0"/>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3</w:t>
      </w:r>
      <w:r w:rsidRPr="00B12B40">
        <w:rPr>
          <w:rFonts w:ascii="Times New Roman" w:eastAsia="宋体" w:hAnsi="Times New Roman" w:hint="eastAsia"/>
          <w:b/>
          <w:bCs/>
          <w:kern w:val="0"/>
          <w:lang w:eastAsia="zh-CN"/>
        </w:rPr>
        <w:t xml:space="preserve"> (</w:t>
      </w:r>
      <w:r w:rsidRPr="00B12B40">
        <w:rPr>
          <w:rFonts w:ascii="Times New Roman" w:eastAsia="宋体" w:hAnsi="Times New Roman"/>
          <w:b/>
          <w:bCs/>
          <w:kern w:val="0"/>
          <w:lang w:eastAsia="zh-CN"/>
        </w:rPr>
        <w:t>Sensing Data, Ground Truth Data</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r w:rsidRPr="00B12B40">
        <w:rPr>
          <w:rFonts w:ascii="Times New Roman" w:eastAsia="宋体" w:hAnsi="Times New Roman" w:hint="eastAsia"/>
          <w:kern w:val="0"/>
        </w:rPr>
        <w:t xml:space="preserve">We define </w:t>
      </w:r>
      <m:oMath>
        <m:sSubSup>
          <m:sSubSupPr>
            <m:ctrlPr>
              <w:rPr>
                <w:rFonts w:ascii="Cambria Math" w:eastAsia="宋体" w:hAnsi="Cambria Math"/>
                <w:i/>
                <w:kern w:val="0"/>
                <w:lang w:eastAsia="zh-CN"/>
              </w:rPr>
            </m:ctrlPr>
          </m:sSubSupPr>
          <m:e>
            <m:r>
              <w:rPr>
                <w:rFonts w:ascii="Cambria Math" w:eastAsia="宋体" w:hAnsi="Cambria Math"/>
                <w:kern w:val="0"/>
                <w:lang w:eastAsia="zh-CN"/>
              </w:rPr>
              <m:t>a</m:t>
            </m:r>
          </m:e>
          <m:sub>
            <m:r>
              <w:rPr>
                <w:rFonts w:ascii="Cambria Math" w:eastAsia="宋体" w:hAnsi="Cambria Math"/>
                <w:kern w:val="0"/>
                <w:lang w:eastAsia="zh-CN"/>
              </w:rPr>
              <m:t>j,t</m:t>
            </m:r>
          </m:sub>
          <m:sup>
            <m:r>
              <w:rPr>
                <w:rFonts w:ascii="Cambria Math" w:eastAsia="宋体" w:hAnsi="Cambria Math"/>
                <w:kern w:val="0"/>
                <w:lang w:eastAsia="zh-CN"/>
              </w:rPr>
              <m:t>i</m:t>
            </m:r>
          </m:sup>
        </m:sSubSup>
      </m:oMath>
      <w:r w:rsidRPr="00B12B40">
        <w:rPr>
          <w:rFonts w:ascii="Times New Roman" w:eastAsia="宋体" w:hAnsi="Times New Roman" w:hint="eastAsia"/>
          <w:kern w:val="0"/>
        </w:rPr>
        <w:t xml:space="preserve"> as the data reported by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hint="eastAsia"/>
          <w:kern w:val="0"/>
        </w:rPr>
        <w:t xml:space="preserve"> for task </w:t>
      </w:r>
      <m:oMath>
        <m:sSub>
          <m:sSubPr>
            <m:ctrlPr>
              <w:rPr>
                <w:rFonts w:ascii="Cambria Math" w:eastAsia="宋体" w:hAnsi="Cambria Math"/>
                <w:i/>
                <w:kern w:val="0"/>
                <w:lang w:eastAsia="zh-CN"/>
              </w:rPr>
            </m:ctrlPr>
          </m:sSubPr>
          <m:e>
            <m:r>
              <w:rPr>
                <w:rFonts w:ascii="Cambria Math" w:eastAsia="宋体" w:hAnsi="Cambria Math" w:hint="eastAsia"/>
                <w:kern w:val="0"/>
                <w:lang w:eastAsia="zh-CN"/>
              </w:rPr>
              <m:t>d</m:t>
            </m:r>
          </m:e>
          <m:sub>
            <m:r>
              <w:rPr>
                <w:rFonts w:ascii="Cambria Math" w:eastAsia="宋体" w:hAnsi="Cambria Math"/>
                <w:kern w:val="0"/>
                <w:lang w:eastAsia="zh-CN"/>
              </w:rPr>
              <m:t>j</m:t>
            </m:r>
          </m:sub>
        </m:sSub>
      </m:oMath>
      <w:r w:rsidRPr="00B12B40">
        <w:rPr>
          <w:rFonts w:ascii="Times New Roman" w:eastAsia="宋体" w:hAnsi="Times New Roman" w:hint="eastAsia"/>
          <w:kern w:val="0"/>
        </w:rPr>
        <w:t xml:space="preserve"> in the </w:t>
      </w:r>
      <m:oMath>
        <m:r>
          <w:rPr>
            <w:rFonts w:ascii="Cambria Math" w:eastAsia="宋体" w:hAnsi="Cambria Math" w:hint="eastAsia"/>
            <w:kern w:val="0"/>
            <w:lang w:eastAsia="zh-CN"/>
          </w:rPr>
          <m:t>t</m:t>
        </m:r>
      </m:oMath>
      <w:r w:rsidRPr="00B12B40">
        <w:rPr>
          <w:rFonts w:ascii="Times New Roman" w:eastAsia="宋体" w:hAnsi="Times New Roman" w:hint="eastAsia"/>
          <w:kern w:val="0"/>
        </w:rPr>
        <w:t xml:space="preserve">-th round. For each sensing task assigned to a worker, there exists </w:t>
      </w:r>
      <w:r w:rsidR="00A63AED">
        <w:rPr>
          <w:rFonts w:ascii="Times New Roman" w:eastAsia="宋体" w:hAnsi="Times New Roman"/>
          <w:kern w:val="0"/>
        </w:rPr>
        <w:t>G</w:t>
      </w:r>
      <w:r w:rsidR="00A63AED" w:rsidRPr="00B12B40">
        <w:rPr>
          <w:rFonts w:ascii="Times New Roman" w:eastAsia="宋体" w:hAnsi="Times New Roman"/>
          <w:kern w:val="0"/>
        </w:rPr>
        <w:t xml:space="preserve">round </w:t>
      </w:r>
      <w:r w:rsidR="00A63AED">
        <w:rPr>
          <w:rFonts w:ascii="Times New Roman" w:eastAsia="宋体" w:hAnsi="Times New Roman"/>
          <w:kern w:val="0"/>
        </w:rPr>
        <w:t>T</w:t>
      </w:r>
      <w:r w:rsidR="00A63AED" w:rsidRPr="00B12B40">
        <w:rPr>
          <w:rFonts w:ascii="Times New Roman" w:eastAsia="宋体" w:hAnsi="Times New Roman"/>
          <w:kern w:val="0"/>
        </w:rPr>
        <w:t xml:space="preserve">ruth </w:t>
      </w:r>
      <w:r w:rsidR="00A63AED">
        <w:rPr>
          <w:rFonts w:ascii="Times New Roman" w:eastAsia="宋体" w:hAnsi="Times New Roman"/>
          <w:kern w:val="0"/>
        </w:rPr>
        <w:t>D</w:t>
      </w:r>
      <w:r w:rsidR="00A63AED" w:rsidRPr="00B12B40">
        <w:rPr>
          <w:rFonts w:ascii="Times New Roman" w:eastAsia="宋体" w:hAnsi="Times New Roman"/>
          <w:kern w:val="0"/>
        </w:rPr>
        <w:t>ata</w:t>
      </w:r>
      <w:r w:rsidRPr="00B12B40">
        <w:rPr>
          <w:rFonts w:ascii="Times New Roman" w:eastAsia="宋体" w:hAnsi="Times New Roman" w:hint="eastAsia"/>
          <w:kern w:val="0"/>
        </w:rPr>
        <w:t xml:space="preserve"> in the t-</w:t>
      </w:r>
      <w:proofErr w:type="spellStart"/>
      <w:r w:rsidRPr="00B12B40">
        <w:rPr>
          <w:rFonts w:ascii="Times New Roman" w:eastAsia="宋体" w:hAnsi="Times New Roman" w:hint="eastAsia"/>
          <w:kern w:val="0"/>
        </w:rPr>
        <w:t>th</w:t>
      </w:r>
      <w:proofErr w:type="spellEnd"/>
      <w:r w:rsidRPr="00B12B40">
        <w:rPr>
          <w:rFonts w:ascii="Times New Roman" w:eastAsia="宋体" w:hAnsi="Times New Roman" w:hint="eastAsia"/>
          <w:kern w:val="0"/>
        </w:rPr>
        <w:t xml:space="preserve"> round denoted as</w:t>
      </w:r>
      <w:r w:rsidRPr="00B12B40">
        <w:rPr>
          <w:rFonts w:ascii="Times New Roman" w:eastAsia="宋体" w:hAnsi="Times New Roman"/>
          <w:kern w:val="0"/>
        </w:rPr>
        <w:t xml:space="preserve"> </w:t>
      </w:r>
      <m:oMath>
        <m:sSubSup>
          <m:sSubSupPr>
            <m:ctrlPr>
              <w:rPr>
                <w:rFonts w:ascii="Cambria Math" w:eastAsia="宋体" w:hAnsi="Cambria Math"/>
                <w:i/>
                <w:color w:val="000000"/>
                <w:kern w:val="0"/>
                <w:lang w:eastAsia="zh-CN"/>
              </w:rPr>
            </m:ctrlPr>
          </m:sSubSupPr>
          <m:e>
            <m:r>
              <w:rPr>
                <w:rFonts w:ascii="Cambria Math" w:eastAsia="宋体" w:hAnsi="Cambria Math"/>
                <w:color w:val="000000"/>
                <w:kern w:val="0"/>
                <w:lang w:eastAsia="zh-CN"/>
              </w:rPr>
              <m:t>a</m:t>
            </m:r>
          </m:e>
          <m:sub>
            <m:r>
              <w:rPr>
                <w:rFonts w:ascii="Cambria Math" w:eastAsia="宋体" w:hAnsi="Cambria Math"/>
                <w:kern w:val="0"/>
                <w:lang w:eastAsia="zh-CN"/>
              </w:rPr>
              <m:t>j,t</m:t>
            </m:r>
          </m:sub>
          <m:sup>
            <m:r>
              <w:rPr>
                <w:rFonts w:ascii="Cambria Math" w:eastAsia="宋体" w:hAnsi="Cambria Math"/>
                <w:color w:val="000000"/>
                <w:kern w:val="0"/>
                <w:lang w:eastAsia="zh-CN"/>
              </w:rPr>
              <m:t>GTD</m:t>
            </m:r>
          </m:sup>
        </m:sSubSup>
      </m:oMath>
      <w:r w:rsidRPr="00B12B40">
        <w:rPr>
          <w:rFonts w:ascii="Times New Roman" w:eastAsia="宋体" w:hAnsi="Times New Roman" w:hint="eastAsia"/>
          <w:kern w:val="0"/>
        </w:rPr>
        <w:t>.</w:t>
      </w:r>
    </w:p>
    <w:p w14:paraId="644D8721" w14:textId="7321C726" w:rsidR="009E1FB8" w:rsidRPr="00B12B40" w:rsidRDefault="009E1FB8" w:rsidP="002829AF">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rPr>
        <w:t xml:space="preserve">However, the reported data from workers often differs from the </w:t>
      </w:r>
      <w:r w:rsidR="00A63AED">
        <w:rPr>
          <w:rFonts w:ascii="Times New Roman" w:eastAsia="宋体" w:hAnsi="Times New Roman"/>
          <w:kern w:val="0"/>
        </w:rPr>
        <w:t>G</w:t>
      </w:r>
      <w:r w:rsidR="00A63AED" w:rsidRPr="00B12B40">
        <w:rPr>
          <w:rFonts w:ascii="Times New Roman" w:eastAsia="宋体" w:hAnsi="Times New Roman"/>
          <w:kern w:val="0"/>
        </w:rPr>
        <w:t xml:space="preserve">round </w:t>
      </w:r>
      <w:r w:rsidR="00A63AED">
        <w:rPr>
          <w:rFonts w:ascii="Times New Roman" w:eastAsia="宋体" w:hAnsi="Times New Roman"/>
          <w:kern w:val="0"/>
        </w:rPr>
        <w:t>T</w:t>
      </w:r>
      <w:r w:rsidR="00A63AED" w:rsidRPr="00B12B40">
        <w:rPr>
          <w:rFonts w:ascii="Times New Roman" w:eastAsia="宋体" w:hAnsi="Times New Roman"/>
          <w:kern w:val="0"/>
        </w:rPr>
        <w:t xml:space="preserve">ruth </w:t>
      </w:r>
      <w:r w:rsidR="00A63AED">
        <w:rPr>
          <w:rFonts w:ascii="Times New Roman" w:eastAsia="宋体" w:hAnsi="Times New Roman"/>
          <w:kern w:val="0"/>
        </w:rPr>
        <w:t>D</w:t>
      </w:r>
      <w:r w:rsidR="00A63AED" w:rsidRPr="00B12B40">
        <w:rPr>
          <w:rFonts w:ascii="Times New Roman" w:eastAsia="宋体" w:hAnsi="Times New Roman"/>
          <w:kern w:val="0"/>
        </w:rPr>
        <w:t>ata</w:t>
      </w:r>
      <w:r w:rsidRPr="00B12B40">
        <w:rPr>
          <w:rFonts w:ascii="Times New Roman" w:eastAsia="宋体" w:hAnsi="Times New Roman"/>
          <w:kern w:val="0"/>
        </w:rPr>
        <w:t xml:space="preserve"> due to variations in their credit and sensing quality. These two factors are defined as follows:</w:t>
      </w:r>
    </w:p>
    <w:p w14:paraId="0D45F853" w14:textId="77777777" w:rsidR="009E1FB8" w:rsidRPr="00B12B40" w:rsidRDefault="009E1FB8" w:rsidP="002829AF">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lastRenderedPageBreak/>
        <w:t xml:space="preserve">Definition </w:t>
      </w:r>
      <w:r w:rsidRPr="00B12B40">
        <w:rPr>
          <w:rFonts w:ascii="Times New Roman" w:eastAsia="宋体" w:hAnsi="Times New Roman"/>
          <w:b/>
          <w:bCs/>
          <w:kern w:val="0"/>
          <w:lang w:eastAsia="zh-CN"/>
        </w:rPr>
        <w:t>4</w:t>
      </w:r>
      <w:r w:rsidRPr="00B12B40">
        <w:rPr>
          <w:rFonts w:ascii="Times New Roman" w:eastAsia="宋体" w:hAnsi="Times New Roman" w:hint="eastAsia"/>
          <w:b/>
          <w:bCs/>
          <w:kern w:val="0"/>
          <w:lang w:eastAsia="zh-CN"/>
        </w:rPr>
        <w:t xml:space="preserve"> (Credit).</w:t>
      </w:r>
      <w:r w:rsidRPr="00B12B40">
        <w:rPr>
          <w:rFonts w:ascii="Times New Roman" w:eastAsia="宋体" w:hAnsi="Times New Roman"/>
          <w:kern w:val="0"/>
        </w:rPr>
        <w:t xml:space="preserve"> </w:t>
      </w:r>
      <w:r w:rsidRPr="00B12B40">
        <w:rPr>
          <w:rFonts w:ascii="Times New Roman" w:eastAsia="宋体" w:hAnsi="Times New Roman"/>
          <w:kern w:val="0"/>
          <w:lang w:eastAsia="zh-CN"/>
        </w:rPr>
        <w:t xml:space="preserve">Due to scheduling conflicts or malicious behaviors, workers will not always honestly complete their assigned work on time, resulting in them reporting </w:t>
      </w:r>
      <w:r w:rsidRPr="00B12B40">
        <w:rPr>
          <w:rFonts w:ascii="Times New Roman" w:eastAsia="宋体" w:hAnsi="Times New Roman" w:hint="eastAsia"/>
          <w:kern w:val="0"/>
          <w:lang w:eastAsia="zh-CN"/>
        </w:rPr>
        <w:t>completely</w:t>
      </w:r>
      <w:r w:rsidRPr="00B12B40">
        <w:rPr>
          <w:rFonts w:ascii="Times New Roman" w:eastAsia="宋体" w:hAnsi="Times New Roman"/>
          <w:kern w:val="0"/>
          <w:lang w:eastAsia="zh-CN"/>
        </w:rPr>
        <w:t xml:space="preserve"> </w:t>
      </w:r>
      <w:r w:rsidRPr="00B12B40">
        <w:rPr>
          <w:rFonts w:ascii="Times New Roman" w:eastAsia="宋体" w:hAnsi="Times New Roman" w:hint="eastAsia"/>
          <w:kern w:val="0"/>
          <w:lang w:eastAsia="zh-CN"/>
        </w:rPr>
        <w:t>fake</w:t>
      </w:r>
      <w:r w:rsidRPr="00B12B40">
        <w:rPr>
          <w:rFonts w:ascii="Times New Roman" w:eastAsia="宋体" w:hAnsi="Times New Roman"/>
          <w:kern w:val="0"/>
          <w:lang w:eastAsia="zh-CN"/>
        </w:rPr>
        <w:t xml:space="preserve"> data </w:t>
      </w:r>
      <w:proofErr w:type="gramStart"/>
      <w:r w:rsidRPr="00B12B40">
        <w:rPr>
          <w:rFonts w:ascii="Times New Roman" w:eastAsia="宋体" w:hAnsi="Times New Roman"/>
          <w:kern w:val="0"/>
          <w:lang w:eastAsia="zh-CN"/>
        </w:rPr>
        <w:t>in an attempt to</w:t>
      </w:r>
      <w:proofErr w:type="gramEnd"/>
      <w:r w:rsidRPr="00B12B40">
        <w:rPr>
          <w:rFonts w:ascii="Times New Roman" w:eastAsia="宋体" w:hAnsi="Times New Roman"/>
          <w:kern w:val="0"/>
          <w:lang w:eastAsia="zh-CN"/>
        </w:rPr>
        <w:t xml:space="preserve"> deceive the </w:t>
      </w:r>
      <w:r w:rsidRPr="00B12B40">
        <w:rPr>
          <w:rFonts w:ascii="Times New Roman" w:eastAsia="宋体" w:hAnsi="Times New Roman" w:hint="eastAsia"/>
          <w:kern w:val="0"/>
          <w:lang w:eastAsia="zh-CN"/>
        </w:rPr>
        <w:t xml:space="preserve">platform. So, we let </w:t>
      </w:r>
      <m:oMath>
        <m:sSubSup>
          <m:sSubSupPr>
            <m:ctrlPr>
              <w:rPr>
                <w:rFonts w:ascii="Cambria Math" w:eastAsia="宋体" w:hAnsi="Cambria Math"/>
                <w:i/>
                <w:kern w:val="0"/>
                <w:lang w:eastAsia="zh-CN"/>
              </w:rPr>
            </m:ctrlPr>
          </m:sSubSupPr>
          <m:e>
            <m:r>
              <w:rPr>
                <w:rFonts w:ascii="Cambria Math" w:eastAsia="宋体" w:hAnsi="Cambria Math"/>
                <w:kern w:val="0"/>
                <w:lang w:eastAsia="zh-CN"/>
              </w:rPr>
              <m:t>u</m:t>
            </m:r>
          </m:e>
          <m:sub>
            <m:r>
              <w:rPr>
                <w:rFonts w:ascii="Cambria Math" w:eastAsia="宋体" w:hAnsi="Cambria Math"/>
                <w:kern w:val="0"/>
                <w:lang w:eastAsia="zh-CN"/>
              </w:rPr>
              <m:t>i,t</m:t>
            </m:r>
          </m:sub>
          <m:sup>
            <m:r>
              <w:rPr>
                <w:rFonts w:ascii="Cambria Math" w:eastAsia="宋体" w:hAnsi="Cambria Math"/>
                <w:kern w:val="0"/>
                <w:lang w:eastAsia="zh-CN"/>
              </w:rPr>
              <m:t>j</m:t>
            </m:r>
          </m:sup>
        </m:sSubSup>
        <m:r>
          <w:rPr>
            <w:rFonts w:ascii="Cambria Math" w:eastAsia="宋体" w:hAnsi="Cambria Math" w:hint="eastAsia"/>
            <w:kern w:val="0"/>
            <w:lang w:eastAsia="zh-CN"/>
          </w:rPr>
          <m:t>∈</m:t>
        </m:r>
        <m:r>
          <w:rPr>
            <w:rFonts w:ascii="Cambria Math" w:eastAsia="宋体" w:hAnsi="Cambria Math"/>
            <w:kern w:val="0"/>
            <w:lang w:eastAsia="zh-CN"/>
          </w:rPr>
          <m:t>{</m:t>
        </m:r>
        <m:r>
          <w:rPr>
            <w:rFonts w:ascii="Cambria Math" w:eastAsia="宋体" w:hAnsi="Cambria Math" w:hint="eastAsia"/>
            <w:kern w:val="0"/>
            <w:lang w:eastAsia="zh-CN"/>
          </w:rPr>
          <m:t>0,1</m:t>
        </m:r>
        <m:r>
          <w:rPr>
            <w:rFonts w:ascii="Cambria Math" w:eastAsia="宋体" w:hAnsi="Cambria Math"/>
            <w:kern w:val="0"/>
            <w:lang w:eastAsia="zh-CN"/>
          </w:rPr>
          <m:t>}</m:t>
        </m:r>
      </m:oMath>
      <w:r w:rsidRPr="00B12B40">
        <w:rPr>
          <w:rFonts w:ascii="Times New Roman" w:eastAsia="宋体" w:hAnsi="Times New Roman" w:hint="eastAsia"/>
          <w:kern w:val="0"/>
          <w:lang w:eastAsia="zh-CN"/>
        </w:rPr>
        <w:t xml:space="preserve"> denote </w:t>
      </w:r>
      <w:r w:rsidRPr="00B12B40">
        <w:rPr>
          <w:rFonts w:ascii="Times New Roman" w:eastAsia="宋体" w:hAnsi="Times New Roman"/>
          <w:kern w:val="0"/>
          <w:lang w:eastAsia="zh-CN"/>
        </w:rPr>
        <w:t xml:space="preserve">whether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honestly completing </w:t>
      </w:r>
      <w:r w:rsidRPr="00B12B40">
        <w:rPr>
          <w:rFonts w:ascii="Times New Roman" w:eastAsia="宋体" w:hAnsi="Times New Roman" w:hint="eastAsia"/>
          <w:kern w:val="0"/>
          <w:lang w:eastAsia="zh-CN"/>
        </w:rPr>
        <w:t xml:space="preserve">task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oMath>
      <w:r w:rsidRPr="00B12B40">
        <w:rPr>
          <w:rFonts w:ascii="Times New Roman" w:eastAsia="宋体" w:hAnsi="Times New Roman"/>
          <w:kern w:val="0"/>
          <w:lang w:eastAsia="zh-CN"/>
        </w:rPr>
        <w:t xml:space="preserve"> and submit the data in the </w:t>
      </w:r>
      <w:r w:rsidRPr="00B12B40">
        <w:rPr>
          <w:rFonts w:ascii="Cambria Math" w:eastAsia="宋体" w:hAnsi="Cambria Math" w:cs="Cambria Math"/>
          <w:kern w:val="0"/>
          <w:lang w:eastAsia="zh-CN"/>
        </w:rPr>
        <w:t>𝑡</w:t>
      </w:r>
      <w:r w:rsidRPr="00B12B40">
        <w:rPr>
          <w:rFonts w:ascii="Times New Roman" w:eastAsia="宋体" w:hAnsi="Times New Roman"/>
          <w:kern w:val="0"/>
          <w:lang w:eastAsia="zh-CN"/>
        </w:rPr>
        <w:t>-</w:t>
      </w:r>
      <w:proofErr w:type="spellStart"/>
      <w:r w:rsidRPr="00B12B40">
        <w:rPr>
          <w:rFonts w:ascii="Times New Roman" w:eastAsia="宋体" w:hAnsi="Times New Roman"/>
          <w:kern w:val="0"/>
          <w:lang w:eastAsia="zh-CN"/>
        </w:rPr>
        <w:t>th</w:t>
      </w:r>
      <w:proofErr w:type="spellEnd"/>
      <w:r w:rsidRPr="00B12B40">
        <w:rPr>
          <w:rFonts w:ascii="Times New Roman" w:eastAsia="宋体" w:hAnsi="Times New Roman"/>
          <w:kern w:val="0"/>
          <w:lang w:eastAsia="zh-CN"/>
        </w:rPr>
        <w:t xml:space="preserve"> round.</w:t>
      </w:r>
    </w:p>
    <w:p w14:paraId="50543AE1" w14:textId="55ED7B5C" w:rsidR="009E1FB8" w:rsidRPr="00B12B40" w:rsidRDefault="009E1FB8" w:rsidP="002829AF">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5</w:t>
      </w:r>
      <w:r w:rsidRPr="00B12B40">
        <w:rPr>
          <w:rFonts w:ascii="Times New Roman" w:eastAsia="宋体" w:hAnsi="Times New Roman" w:hint="eastAsia"/>
          <w:b/>
          <w:bCs/>
          <w:kern w:val="0"/>
          <w:lang w:eastAsia="zh-CN"/>
        </w:rPr>
        <w:t xml:space="preserve"> (</w:t>
      </w:r>
      <w:r w:rsidRPr="00B12B40">
        <w:rPr>
          <w:rFonts w:ascii="Times New Roman" w:eastAsia="宋体" w:hAnsi="Times New Roman"/>
          <w:b/>
          <w:bCs/>
          <w:kern w:val="0"/>
          <w:lang w:eastAsia="zh-CN"/>
        </w:rPr>
        <w:t>S</w:t>
      </w:r>
      <w:r w:rsidRPr="00B12B40">
        <w:rPr>
          <w:rFonts w:ascii="Times New Roman" w:eastAsia="宋体" w:hAnsi="Times New Roman" w:hint="eastAsia"/>
          <w:b/>
          <w:bCs/>
          <w:kern w:val="0"/>
          <w:lang w:eastAsia="zh-CN"/>
        </w:rPr>
        <w:t>ensing</w:t>
      </w:r>
      <w:r w:rsidRPr="00B12B40">
        <w:rPr>
          <w:rFonts w:ascii="Times New Roman" w:eastAsia="宋体" w:hAnsi="Times New Roman"/>
          <w:b/>
          <w:bCs/>
          <w:kern w:val="0"/>
          <w:lang w:eastAsia="zh-CN"/>
        </w:rPr>
        <w:t xml:space="preserve"> Quality</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Due to the precision of the sensing device, even if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hint="eastAsia"/>
          <w:kern w:val="0"/>
          <w:lang w:eastAsia="zh-CN"/>
        </w:rPr>
        <w:t xml:space="preserve"> honestly</w:t>
      </w:r>
      <w:r w:rsidRPr="00B12B40">
        <w:rPr>
          <w:rFonts w:ascii="Times New Roman" w:eastAsia="宋体" w:hAnsi="Times New Roman"/>
          <w:kern w:val="0"/>
          <w:lang w:eastAsia="zh-CN"/>
        </w:rPr>
        <w:t xml:space="preserve"> </w:t>
      </w:r>
      <w:r w:rsidRPr="00B12B40">
        <w:rPr>
          <w:rFonts w:ascii="Times New Roman" w:eastAsia="宋体" w:hAnsi="Times New Roman" w:hint="eastAsia"/>
          <w:kern w:val="0"/>
          <w:lang w:eastAsia="zh-CN"/>
        </w:rPr>
        <w:t>submit</w:t>
      </w:r>
      <w:r w:rsidRPr="00B12B40">
        <w:rPr>
          <w:rFonts w:ascii="Times New Roman" w:eastAsia="宋体" w:hAnsi="Times New Roman"/>
          <w:kern w:val="0"/>
          <w:lang w:eastAsia="zh-CN"/>
        </w:rPr>
        <w:t xml:space="preserve"> </w:t>
      </w:r>
      <w:r w:rsidRPr="00B12B40">
        <w:rPr>
          <w:rFonts w:ascii="Times New Roman" w:eastAsia="宋体" w:hAnsi="Times New Roman" w:hint="eastAsia"/>
          <w:kern w:val="0"/>
          <w:lang w:eastAsia="zh-CN"/>
        </w:rPr>
        <w:t>data</w:t>
      </w:r>
      <w:r w:rsidR="00647B7F" w:rsidRPr="00B12B40">
        <w:rPr>
          <w:rFonts w:ascii="Times New Roman" w:eastAsia="宋体" w:hAnsi="Times New Roman" w:hint="eastAsia"/>
          <w:kern w:val="0"/>
          <w:lang w:eastAsia="zh-CN"/>
        </w:rPr>
        <w:t>,</w:t>
      </w:r>
      <w:r w:rsidR="00647B7F" w:rsidRPr="00B12B40">
        <w:rPr>
          <w:rFonts w:ascii="Times New Roman" w:eastAsia="宋体" w:hAnsi="Times New Roman"/>
          <w:kern w:val="0"/>
          <w:lang w:eastAsia="zh-CN"/>
        </w:rPr>
        <w:t xml:space="preserve"> </w:t>
      </w:r>
      <w:r w:rsidRPr="00B12B40">
        <w:rPr>
          <w:rFonts w:ascii="Times New Roman" w:eastAsia="宋体" w:hAnsi="Times New Roman" w:hint="eastAsia"/>
          <w:kern w:val="0"/>
          <w:lang w:eastAsia="zh-CN"/>
        </w:rPr>
        <w:t>his</w:t>
      </w:r>
      <w:r w:rsidRPr="00B12B40">
        <w:rPr>
          <w:rFonts w:ascii="Times New Roman" w:eastAsia="宋体" w:hAnsi="Times New Roman"/>
          <w:kern w:val="0"/>
          <w:lang w:eastAsia="zh-CN"/>
        </w:rPr>
        <w:t xml:space="preserve"> sensing data is usually unequal to </w:t>
      </w:r>
      <w:r w:rsidRPr="00B12B40">
        <w:rPr>
          <w:rFonts w:ascii="Times New Roman" w:eastAsia="宋体" w:hAnsi="Times New Roman" w:hint="eastAsia"/>
          <w:kern w:val="0"/>
          <w:lang w:eastAsia="zh-CN"/>
        </w:rPr>
        <w:t>the</w:t>
      </w:r>
      <w:r w:rsidRPr="00B12B40">
        <w:rPr>
          <w:rFonts w:ascii="Times New Roman" w:eastAsia="宋体" w:hAnsi="Times New Roman"/>
          <w:kern w:val="0"/>
          <w:lang w:eastAsia="zh-CN"/>
        </w:rPr>
        <w:t xml:space="preserve"> g</w:t>
      </w:r>
      <w:r w:rsidRPr="00B12B40">
        <w:rPr>
          <w:rFonts w:ascii="Times New Roman" w:eastAsia="宋体" w:hAnsi="Times New Roman" w:hint="eastAsia"/>
          <w:kern w:val="0"/>
          <w:lang w:eastAsia="zh-CN"/>
        </w:rPr>
        <w:t>round</w:t>
      </w:r>
      <w:r w:rsidRPr="00B12B40">
        <w:rPr>
          <w:rFonts w:ascii="Times New Roman" w:eastAsia="宋体" w:hAnsi="Times New Roman"/>
          <w:kern w:val="0"/>
          <w:lang w:eastAsia="zh-CN"/>
        </w:rPr>
        <w:t xml:space="preserve"> t</w:t>
      </w:r>
      <w:r w:rsidRPr="00B12B40">
        <w:rPr>
          <w:rFonts w:ascii="Times New Roman" w:eastAsia="宋体" w:hAnsi="Times New Roman" w:hint="eastAsia"/>
          <w:kern w:val="0"/>
          <w:lang w:eastAsia="zh-CN"/>
        </w:rPr>
        <w:t>ruth</w:t>
      </w:r>
      <w:r w:rsidRPr="00B12B40">
        <w:rPr>
          <w:rFonts w:ascii="Times New Roman" w:eastAsia="宋体" w:hAnsi="Times New Roman"/>
          <w:kern w:val="0"/>
          <w:lang w:eastAsia="zh-CN"/>
        </w:rPr>
        <w:t>,</w:t>
      </w:r>
      <w:r w:rsidRPr="00B12B40">
        <w:rPr>
          <w:rFonts w:ascii="Times New Roman" w:eastAsia="宋体" w:hAnsi="Times New Roman"/>
          <w:color w:val="000000"/>
          <w:kern w:val="0"/>
          <w:lang w:eastAsia="zh-CN"/>
        </w:rPr>
        <w:t xml:space="preserve"> so </w:t>
      </w:r>
      <w:r w:rsidRPr="00B12B40">
        <w:rPr>
          <w:rFonts w:ascii="Times New Roman" w:eastAsia="宋体" w:hAnsi="Times New Roman"/>
          <w:kern w:val="0"/>
          <w:lang w:eastAsia="zh-CN"/>
        </w:rPr>
        <w:t>w</w:t>
      </w:r>
      <w:r w:rsidRPr="00B12B40">
        <w:rPr>
          <w:rFonts w:ascii="Times New Roman" w:eastAsia="宋体" w:hAnsi="Times New Roman" w:hint="eastAsia"/>
          <w:kern w:val="0"/>
          <w:lang w:eastAsia="zh-CN"/>
        </w:rPr>
        <w:t xml:space="preserve">e </w:t>
      </w:r>
      <w:r w:rsidR="000054B9" w:rsidRPr="00B12B40">
        <w:rPr>
          <w:rFonts w:ascii="Times New Roman" w:eastAsia="宋体" w:hAnsi="Times New Roman"/>
          <w:kern w:val="0"/>
          <w:lang w:eastAsia="zh-CN"/>
        </w:rPr>
        <w:t>use</w:t>
      </w:r>
      <w:r w:rsidRPr="00B12B40">
        <w:rPr>
          <w:rFonts w:ascii="Times New Roman" w:eastAsia="宋体" w:hAnsi="Times New Roman"/>
          <w:kern w:val="0"/>
          <w:lang w:eastAsia="zh-CN"/>
        </w:rPr>
        <w:t xml:space="preserve"> </w:t>
      </w:r>
      <m:oMath>
        <m:sSubSup>
          <m:sSubSupPr>
            <m:ctrlPr>
              <w:rPr>
                <w:rFonts w:ascii="Cambria Math" w:eastAsia="宋体" w:hAnsi="Cambria Math"/>
                <w:i/>
                <w:kern w:val="0"/>
                <w:lang w:eastAsia="zh-CN"/>
              </w:rPr>
            </m:ctrlPr>
          </m:sSubSupPr>
          <m:e>
            <m:r>
              <w:rPr>
                <w:rFonts w:ascii="Cambria Math" w:eastAsia="宋体" w:hAnsi="Cambria Math"/>
                <w:kern w:val="0"/>
                <w:lang w:eastAsia="zh-CN"/>
              </w:rPr>
              <m:t>v</m:t>
            </m:r>
          </m:e>
          <m:sub>
            <m:r>
              <w:rPr>
                <w:rFonts w:ascii="Cambria Math" w:eastAsia="宋体" w:hAnsi="Cambria Math"/>
                <w:kern w:val="0"/>
                <w:lang w:eastAsia="zh-CN"/>
              </w:rPr>
              <m:t>i,t</m:t>
            </m:r>
          </m:sub>
          <m:sup>
            <m:r>
              <w:rPr>
                <w:rFonts w:ascii="Cambria Math" w:eastAsia="宋体" w:hAnsi="Cambria Math"/>
                <w:kern w:val="0"/>
                <w:lang w:eastAsia="zh-CN"/>
              </w:rPr>
              <m:t>j</m:t>
            </m:r>
          </m:sup>
        </m:sSubSup>
      </m:oMath>
      <w:r w:rsidRPr="00B12B40">
        <w:rPr>
          <w:rFonts w:ascii="Times New Roman" w:eastAsia="宋体" w:hAnsi="Times New Roman" w:hint="eastAsia"/>
          <w:kern w:val="0"/>
          <w:lang w:eastAsia="zh-CN"/>
        </w:rPr>
        <w:t xml:space="preserve"> </w:t>
      </w:r>
      <w:r w:rsidR="000054B9" w:rsidRPr="00B12B40">
        <w:rPr>
          <w:rFonts w:ascii="Times New Roman" w:eastAsia="宋体" w:hAnsi="Times New Roman"/>
          <w:kern w:val="0"/>
          <w:lang w:eastAsia="zh-CN"/>
        </w:rPr>
        <w:t xml:space="preserve">to </w:t>
      </w:r>
      <w:r w:rsidRPr="00B12B40">
        <w:rPr>
          <w:rFonts w:ascii="Times New Roman" w:eastAsia="宋体" w:hAnsi="Times New Roman" w:hint="eastAsia"/>
          <w:kern w:val="0"/>
          <w:lang w:eastAsia="zh-CN"/>
        </w:rPr>
        <w:t xml:space="preserve">denote the quality of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hint="eastAsia"/>
          <w:kern w:val="0"/>
          <w:lang w:eastAsia="zh-CN"/>
        </w:rPr>
        <w:t xml:space="preserve"> completing task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oMath>
      <w:r w:rsidRPr="00B12B40">
        <w:rPr>
          <w:rFonts w:ascii="Times New Roman" w:eastAsia="宋体" w:hAnsi="Times New Roman" w:hint="eastAsia"/>
          <w:kern w:val="0"/>
          <w:lang w:eastAsia="zh-CN"/>
        </w:rPr>
        <w:t xml:space="preserve"> in the</w:t>
      </w:r>
      <w:r w:rsidRPr="00B12B40">
        <w:rPr>
          <w:rFonts w:ascii="Times New Roman" w:eastAsia="宋体" w:hAnsi="Times New Roman"/>
          <w:kern w:val="0"/>
          <w:lang w:eastAsia="zh-CN"/>
        </w:rPr>
        <w:t xml:space="preserve"> </w:t>
      </w:r>
      <m:oMath>
        <m:r>
          <w:rPr>
            <w:rFonts w:ascii="Cambria Math" w:eastAsia="宋体" w:hAnsi="Cambria Math" w:hint="eastAsia"/>
            <w:kern w:val="0"/>
            <w:lang w:eastAsia="zh-CN"/>
          </w:rPr>
          <m:t>t</m:t>
        </m:r>
      </m:oMath>
      <w:r w:rsidRPr="00B12B40">
        <w:rPr>
          <w:rFonts w:ascii="Times New Roman" w:eastAsia="宋体" w:hAnsi="Times New Roman" w:hint="eastAsia"/>
          <w:kern w:val="0"/>
          <w:lang w:eastAsia="zh-CN"/>
        </w:rPr>
        <w:t>-th round.</w:t>
      </w:r>
    </w:p>
    <w:p w14:paraId="007E16C6" w14:textId="7A1C234A" w:rsidR="002D0066" w:rsidRPr="00B12B40" w:rsidRDefault="002D0066"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In Def. 5, the sensing quality </w:t>
      </w:r>
      <m:oMath>
        <m:sSubSup>
          <m:sSubSupPr>
            <m:ctrlPr>
              <w:rPr>
                <w:rFonts w:ascii="Cambria Math" w:eastAsia="宋体" w:hAnsi="Cambria Math"/>
                <w:i/>
                <w:kern w:val="0"/>
                <w:lang w:eastAsia="zh-CN"/>
              </w:rPr>
            </m:ctrlPr>
          </m:sSubSupPr>
          <m:e>
            <m:r>
              <w:rPr>
                <w:rFonts w:ascii="Cambria Math" w:eastAsia="宋体" w:hAnsi="Cambria Math"/>
                <w:kern w:val="0"/>
                <w:lang w:eastAsia="zh-CN"/>
              </w:rPr>
              <m:t>v</m:t>
            </m:r>
          </m:e>
          <m:sub>
            <m:r>
              <w:rPr>
                <w:rFonts w:ascii="Cambria Math" w:eastAsia="宋体" w:hAnsi="Cambria Math"/>
                <w:kern w:val="0"/>
                <w:lang w:eastAsia="zh-CN"/>
              </w:rPr>
              <m:t>i,t</m:t>
            </m:r>
          </m:sub>
          <m:sup>
            <m:r>
              <w:rPr>
                <w:rFonts w:ascii="Cambria Math" w:eastAsia="宋体" w:hAnsi="Cambria Math"/>
                <w:kern w:val="0"/>
                <w:lang w:eastAsia="zh-CN"/>
              </w:rPr>
              <m:t>j</m:t>
            </m:r>
          </m:sup>
        </m:sSubSup>
      </m:oMath>
      <w:r w:rsidRPr="00B12B40">
        <w:rPr>
          <w:rFonts w:ascii="Times New Roman" w:eastAsia="宋体" w:hAnsi="Times New Roman"/>
          <w:kern w:val="0"/>
          <w:lang w:eastAsia="zh-CN"/>
        </w:rPr>
        <w:t xml:space="preserve"> is determined by several factors related to the worker, such as expertise and equipment, which can cause variations in the actual sensing quality for different tasks. Therefore, </w:t>
      </w:r>
      <m:oMath>
        <m:sSubSup>
          <m:sSubSupPr>
            <m:ctrlPr>
              <w:rPr>
                <w:rFonts w:ascii="Cambria Math" w:eastAsia="宋体" w:hAnsi="Cambria Math"/>
                <w:i/>
                <w:kern w:val="0"/>
                <w:lang w:eastAsia="zh-CN"/>
              </w:rPr>
            </m:ctrlPr>
          </m:sSubSupPr>
          <m:e>
            <m:r>
              <w:rPr>
                <w:rFonts w:ascii="Cambria Math" w:eastAsia="宋体" w:hAnsi="Cambria Math"/>
                <w:kern w:val="0"/>
                <w:lang w:eastAsia="zh-CN"/>
              </w:rPr>
              <m:t>v</m:t>
            </m:r>
          </m:e>
          <m:sub>
            <m:r>
              <w:rPr>
                <w:rFonts w:ascii="Cambria Math" w:eastAsia="宋体" w:hAnsi="Cambria Math"/>
                <w:kern w:val="0"/>
                <w:lang w:eastAsia="zh-CN"/>
              </w:rPr>
              <m:t>i,t</m:t>
            </m:r>
          </m:sub>
          <m:sup>
            <m:sSup>
              <m:sSupPr>
                <m:ctrlPr>
                  <w:rPr>
                    <w:rFonts w:ascii="Cambria Math" w:eastAsia="宋体" w:hAnsi="Cambria Math"/>
                    <w:i/>
                    <w:kern w:val="0"/>
                    <w:lang w:eastAsia="zh-CN"/>
                  </w:rPr>
                </m:ctrlPr>
              </m:sSupPr>
              <m:e>
                <m:r>
                  <w:rPr>
                    <w:rFonts w:ascii="Cambria Math" w:eastAsia="宋体" w:hAnsi="Cambria Math"/>
                    <w:kern w:val="0"/>
                    <w:lang w:eastAsia="zh-CN"/>
                  </w:rPr>
                  <m:t>j</m:t>
                </m:r>
              </m:e>
              <m:sup>
                <m:r>
                  <w:rPr>
                    <w:rFonts w:ascii="Cambria Math" w:eastAsia="宋体" w:hAnsi="Cambria Math"/>
                    <w:kern w:val="0"/>
                    <w:lang w:eastAsia="zh-CN"/>
                  </w:rPr>
                  <m:t>'</m:t>
                </m:r>
              </m:sup>
            </m:sSup>
          </m:sup>
        </m:sSubSup>
      </m:oMath>
      <w:r w:rsidRPr="00B12B40">
        <w:rPr>
          <w:rFonts w:ascii="Times New Roman" w:eastAsia="宋体" w:hAnsi="Times New Roman"/>
          <w:kern w:val="0"/>
          <w:lang w:eastAsia="zh-CN"/>
        </w:rPr>
        <w:t xml:space="preserve">  may not be equivalent to </w:t>
      </w:r>
      <m:oMath>
        <m:sSubSup>
          <m:sSubSupPr>
            <m:ctrlPr>
              <w:rPr>
                <w:rFonts w:ascii="Cambria Math" w:eastAsia="宋体" w:hAnsi="Cambria Math"/>
                <w:i/>
                <w:kern w:val="0"/>
                <w:lang w:eastAsia="zh-CN"/>
              </w:rPr>
            </m:ctrlPr>
          </m:sSubSupPr>
          <m:e>
            <m:r>
              <w:rPr>
                <w:rFonts w:ascii="Cambria Math" w:eastAsia="宋体" w:hAnsi="Cambria Math"/>
                <w:kern w:val="0"/>
                <w:lang w:eastAsia="zh-CN"/>
              </w:rPr>
              <m:t>v</m:t>
            </m:r>
          </m:e>
          <m:sub>
            <m:r>
              <w:rPr>
                <w:rFonts w:ascii="Cambria Math" w:eastAsia="宋体" w:hAnsi="Cambria Math"/>
                <w:kern w:val="0"/>
                <w:lang w:eastAsia="zh-CN"/>
              </w:rPr>
              <m:t>i,t</m:t>
            </m:r>
          </m:sub>
          <m:sup>
            <m:r>
              <w:rPr>
                <w:rFonts w:ascii="Cambria Math" w:eastAsia="宋体" w:hAnsi="Cambria Math"/>
                <w:kern w:val="0"/>
                <w:lang w:eastAsia="zh-CN"/>
              </w:rPr>
              <m:t>j</m:t>
            </m:r>
          </m:sup>
        </m:sSubSup>
      </m:oMath>
      <w:r w:rsidRPr="00B12B40">
        <w:rPr>
          <w:rFonts w:ascii="Times New Roman" w:eastAsia="宋体" w:hAnsi="Times New Roman"/>
          <w:kern w:val="0"/>
          <w:lang w:eastAsia="zh-CN"/>
        </w:rPr>
        <w:t xml:space="preserve">, for any task </w:t>
      </w:r>
      <m:oMath>
        <m:sSup>
          <m:sSupPr>
            <m:ctrlPr>
              <w:rPr>
                <w:rFonts w:ascii="Cambria Math" w:eastAsia="宋体" w:hAnsi="Cambria Math"/>
                <w:i/>
                <w:kern w:val="0"/>
                <w:lang w:eastAsia="zh-CN"/>
              </w:rPr>
            </m:ctrlPr>
          </m:sSupPr>
          <m:e>
            <m:r>
              <w:rPr>
                <w:rFonts w:ascii="Cambria Math" w:eastAsia="宋体" w:hAnsi="Cambria Math"/>
                <w:kern w:val="0"/>
                <w:lang w:eastAsia="zh-CN"/>
              </w:rPr>
              <m:t>j</m:t>
            </m:r>
          </m:e>
          <m:sup>
            <m:r>
              <w:rPr>
                <w:rFonts w:ascii="Cambria Math" w:eastAsia="宋体" w:hAnsi="Cambria Math"/>
                <w:kern w:val="0"/>
                <w:lang w:eastAsia="zh-CN"/>
              </w:rPr>
              <m:t>'</m:t>
            </m:r>
          </m:sup>
        </m:sSup>
        <m:r>
          <w:rPr>
            <w:rFonts w:ascii="Cambria Math" w:eastAsia="宋体" w:hAnsi="Cambria Math"/>
            <w:kern w:val="0"/>
            <w:lang w:eastAsia="zh-CN"/>
          </w:rPr>
          <m:t>≠j</m:t>
        </m:r>
      </m:oMath>
      <w:r w:rsidRPr="00B12B40">
        <w:rPr>
          <w:rFonts w:ascii="Times New Roman" w:eastAsia="宋体" w:hAnsi="Times New Roman"/>
          <w:kern w:val="0"/>
          <w:lang w:eastAsia="zh-CN"/>
        </w:rPr>
        <w:t>.</w:t>
      </w:r>
    </w:p>
    <w:p w14:paraId="31010898" w14:textId="77777777" w:rsidR="00A06E2A" w:rsidRPr="00B12B40" w:rsidRDefault="00A06E2A" w:rsidP="00A06E2A">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The MCS system uses a reverse auction method for hiring unknown workers. And the requester and platform are referred to as the buyer and auctioneer, respectively. The product being sold is the service of performing data collection tasks. To begin, the workers submit their bids for the tasks they prefer. The platform then determines the winning bid (i.e., makes the decision on which worker to hire) and calculates the appropriate payment, as defined below:</w:t>
      </w:r>
    </w:p>
    <w:p w14:paraId="0FB389A9" w14:textId="77777777" w:rsidR="00A06E2A" w:rsidRPr="00B12B40" w:rsidRDefault="00A06E2A" w:rsidP="00A06E2A">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6</w:t>
      </w:r>
      <w:r w:rsidRPr="00B12B40">
        <w:rPr>
          <w:rFonts w:ascii="Times New Roman" w:eastAsia="宋体" w:hAnsi="Times New Roman" w:hint="eastAsia"/>
          <w:b/>
          <w:bCs/>
          <w:kern w:val="0"/>
          <w:lang w:eastAsia="zh-CN"/>
        </w:rPr>
        <w:t xml:space="preserve"> (</w:t>
      </w:r>
      <w:r w:rsidRPr="00B12B40">
        <w:rPr>
          <w:rFonts w:ascii="Times New Roman" w:eastAsia="宋体" w:hAnsi="Times New Roman"/>
          <w:b/>
          <w:bCs/>
          <w:kern w:val="0"/>
          <w:lang w:eastAsia="zh-CN"/>
        </w:rPr>
        <w:t>Bid</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During each round </w:t>
      </w:r>
      <m:oMath>
        <m:r>
          <w:rPr>
            <w:rFonts w:ascii="Cambria Math" w:eastAsia="宋体" w:hAnsi="Cambria Math"/>
            <w:kern w:val="0"/>
            <w:lang w:eastAsia="zh-CN"/>
          </w:rPr>
          <m:t>t</m:t>
        </m:r>
      </m:oMath>
      <w:r w:rsidRPr="00B12B40">
        <w:rPr>
          <w:rFonts w:ascii="Times New Roman" w:eastAsia="宋体" w:hAnsi="Times New Roman"/>
          <w:kern w:val="0"/>
          <w:lang w:eastAsia="zh-CN"/>
        </w:rPr>
        <w:t xml:space="preserve">, every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provides a pair </w:t>
      </w:r>
      <m:oMath>
        <m:sSub>
          <m:sSubPr>
            <m:ctrlPr>
              <w:rPr>
                <w:rFonts w:ascii="Cambria Math" w:eastAsia="宋体" w:hAnsi="Cambria Math"/>
                <w:i/>
                <w:kern w:val="0"/>
                <w:lang w:eastAsia="zh-CN"/>
              </w:rPr>
            </m:ctrlPr>
          </m:sSubPr>
          <m:e>
            <m:r>
              <w:rPr>
                <w:rFonts w:ascii="Cambria Math" w:eastAsia="宋体" w:hAnsi="Cambria Math"/>
                <w:kern w:val="0"/>
                <w:lang w:eastAsia="zh-CN"/>
              </w:rPr>
              <m:t>β</m:t>
            </m:r>
          </m:e>
          <m:sub>
            <m:r>
              <w:rPr>
                <w:rFonts w:ascii="Cambria Math" w:eastAsia="宋体" w:hAnsi="Cambria Math"/>
                <w:kern w:val="0"/>
                <w:lang w:eastAsia="zh-CN"/>
              </w:rPr>
              <m:t>i</m:t>
            </m:r>
          </m:sub>
        </m:sSub>
        <m:r>
          <w:rPr>
            <w:rFonts w:ascii="Cambria Math" w:eastAsia="宋体" w:hAnsi="Cambria Math"/>
            <w:kern w:val="0"/>
            <w:lang w:eastAsia="zh-CN"/>
          </w:rPr>
          <m:t>=</m:t>
        </m:r>
        <m:d>
          <m:dPr>
            <m:begChr m:val="〈"/>
            <m:endChr m:val="〉"/>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e>
        </m:d>
      </m:oMath>
      <w:r w:rsidRPr="00B12B40">
        <w:rPr>
          <w:rFonts w:ascii="Times New Roman" w:eastAsia="宋体" w:hAnsi="Times New Roman"/>
          <w:kern w:val="0"/>
          <w:lang w:eastAsia="zh-CN"/>
        </w:rPr>
        <w:t xml:space="preserve"> to the platform, where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is the cost claimed by the worker to complete the tasks in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Since the real cost </w:t>
      </w:r>
      <m:oMath>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is private information, workers may act strategically and misreport their cost to incre</w:t>
      </w:r>
      <w:proofErr w:type="spellStart"/>
      <w:r w:rsidRPr="00B12B40">
        <w:rPr>
          <w:rFonts w:ascii="Times New Roman" w:eastAsia="宋体" w:hAnsi="Times New Roman"/>
          <w:kern w:val="0"/>
          <w:lang w:eastAsia="zh-CN"/>
        </w:rPr>
        <w:t>ase</w:t>
      </w:r>
      <w:proofErr w:type="spellEnd"/>
      <w:r w:rsidRPr="00B12B40">
        <w:rPr>
          <w:rFonts w:ascii="Times New Roman" w:eastAsia="宋体" w:hAnsi="Times New Roman"/>
          <w:kern w:val="0"/>
          <w:lang w:eastAsia="zh-CN"/>
        </w:rPr>
        <w:t xml:space="preserve"> their profit. Therefore, the claimed cost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may not reflect the true cost  </w:t>
      </w:r>
      <m:oMath>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Moreover, the set of all workers' bidding profiles is denoted as </w:t>
      </w:r>
      <m:oMath>
        <m:r>
          <w:rPr>
            <w:rFonts w:ascii="Cambria Math" w:eastAsia="宋体" w:hAnsi="Cambria Math"/>
            <w:kern w:val="0"/>
            <w:lang w:eastAsia="zh-CN"/>
          </w:rPr>
          <m:t>β={</m:t>
        </m:r>
        <m:sSub>
          <m:sSubPr>
            <m:ctrlPr>
              <w:rPr>
                <w:rFonts w:ascii="Cambria Math" w:eastAsia="宋体" w:hAnsi="Cambria Math"/>
                <w:i/>
                <w:kern w:val="0"/>
                <w:lang w:eastAsia="zh-CN"/>
              </w:rPr>
            </m:ctrlPr>
          </m:sSubPr>
          <m:e>
            <m:r>
              <w:rPr>
                <w:rFonts w:ascii="Cambria Math" w:eastAsia="宋体" w:hAnsi="Cambria Math"/>
                <w:kern w:val="0"/>
                <w:lang w:eastAsia="zh-CN"/>
              </w:rPr>
              <m:t>β</m:t>
            </m:r>
          </m:e>
          <m:sub>
            <m:r>
              <w:rPr>
                <w:rFonts w:ascii="Cambria Math" w:eastAsia="宋体" w:hAnsi="Cambria Math"/>
                <w:kern w:val="0"/>
                <w:lang w:eastAsia="zh-CN"/>
              </w:rPr>
              <m:t>1</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β</m:t>
            </m:r>
          </m:e>
          <m:sub>
            <m:r>
              <w:rPr>
                <w:rFonts w:ascii="Cambria Math" w:eastAsia="宋体" w:hAnsi="Cambria Math"/>
                <w:kern w:val="0"/>
                <w:lang w:eastAsia="zh-CN"/>
              </w:rPr>
              <m:t>2</m:t>
            </m:r>
          </m:sub>
        </m:sSub>
        <m:r>
          <w:rPr>
            <w:rFonts w:ascii="Cambria Math" w:eastAsia="宋体" w:hAnsi="Cambria Math"/>
            <w:kern w:val="0"/>
            <w:lang w:eastAsia="zh-CN"/>
          </w:rPr>
          <m:t>, ···,</m:t>
        </m:r>
        <m:sSub>
          <m:sSubPr>
            <m:ctrlPr>
              <w:rPr>
                <w:rFonts w:ascii="Cambria Math" w:eastAsia="宋体" w:hAnsi="Cambria Math"/>
                <w:i/>
                <w:kern w:val="0"/>
                <w:lang w:eastAsia="zh-CN"/>
              </w:rPr>
            </m:ctrlPr>
          </m:sSubPr>
          <m:e>
            <m:r>
              <w:rPr>
                <w:rFonts w:ascii="Cambria Math" w:eastAsia="宋体" w:hAnsi="Cambria Math"/>
                <w:kern w:val="0"/>
                <w:lang w:eastAsia="zh-CN"/>
              </w:rPr>
              <m:t>β</m:t>
            </m:r>
          </m:e>
          <m:sub>
            <m:r>
              <w:rPr>
                <w:rFonts w:ascii="Cambria Math" w:eastAsia="宋体" w:hAnsi="Cambria Math"/>
                <w:kern w:val="0"/>
                <w:lang w:eastAsia="zh-CN"/>
              </w:rPr>
              <m:t>n</m:t>
            </m:r>
          </m:sub>
        </m:sSub>
        <m:r>
          <w:rPr>
            <w:rFonts w:ascii="Cambria Math" w:eastAsia="宋体" w:hAnsi="Cambria Math"/>
            <w:kern w:val="0"/>
            <w:lang w:eastAsia="zh-CN"/>
          </w:rPr>
          <m:t>}</m:t>
        </m:r>
      </m:oMath>
      <w:r w:rsidRPr="00B12B40">
        <w:rPr>
          <w:rFonts w:ascii="Times New Roman" w:eastAsia="宋体" w:hAnsi="Times New Roman"/>
          <w:kern w:val="0"/>
          <w:lang w:eastAsia="zh-CN"/>
        </w:rPr>
        <w:t xml:space="preserve">. </w:t>
      </w:r>
    </w:p>
    <w:p w14:paraId="75B4D515" w14:textId="77777777" w:rsidR="00A06E2A" w:rsidRPr="00B12B40" w:rsidRDefault="00A06E2A" w:rsidP="00A06E2A">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7</w:t>
      </w:r>
      <w:r w:rsidRPr="00B12B40">
        <w:rPr>
          <w:rFonts w:ascii="Times New Roman" w:eastAsia="宋体" w:hAnsi="Times New Roman" w:hint="eastAsia"/>
          <w:b/>
          <w:bCs/>
          <w:kern w:val="0"/>
          <w:lang w:eastAsia="zh-CN"/>
        </w:rPr>
        <w:t xml:space="preserve"> (</w:t>
      </w:r>
      <w:r w:rsidRPr="00B12B40">
        <w:rPr>
          <w:rFonts w:ascii="Times New Roman" w:eastAsia="宋体" w:hAnsi="Times New Roman"/>
          <w:b/>
          <w:bCs/>
          <w:kern w:val="0"/>
          <w:lang w:eastAsia="zh-CN"/>
        </w:rPr>
        <w:t>Payment</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In each round </w:t>
      </w:r>
      <m:oMath>
        <m:r>
          <w:rPr>
            <w:rFonts w:ascii="Cambria Math" w:eastAsia="宋体" w:hAnsi="Cambria Math"/>
            <w:kern w:val="0"/>
            <w:lang w:eastAsia="zh-CN"/>
          </w:rPr>
          <m:t>t</m:t>
        </m:r>
      </m:oMath>
      <w:r w:rsidRPr="00B12B40">
        <w:rPr>
          <w:rFonts w:ascii="Times New Roman" w:eastAsia="宋体" w:hAnsi="Times New Roman"/>
          <w:kern w:val="0"/>
          <w:lang w:eastAsia="zh-CN"/>
        </w:rPr>
        <w:t xml:space="preserve">, the platform will determine a payment for the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who wins the auction, denoted as </w:t>
      </w:r>
      <m:oMath>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i,t</m:t>
            </m:r>
          </m:sub>
        </m:sSub>
      </m:oMath>
      <w:r w:rsidRPr="00B12B40">
        <w:rPr>
          <w:rFonts w:ascii="Times New Roman" w:eastAsia="宋体" w:hAnsi="Times New Roman"/>
          <w:kern w:val="0"/>
          <w:lang w:eastAsia="zh-CN"/>
        </w:rPr>
        <w:t xml:space="preserve">. All workers’ payment profiles are represented by </w:t>
      </w:r>
      <m:oMath>
        <m:r>
          <w:rPr>
            <w:rFonts w:ascii="Cambria Math" w:eastAsia="宋体" w:hAnsi="Cambria Math"/>
            <w:kern w:val="0"/>
            <w:lang w:eastAsia="zh-CN"/>
          </w:rPr>
          <m:t>P={</m:t>
        </m:r>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1</m:t>
            </m:r>
          </m:sub>
        </m:sSub>
        <m:r>
          <w:rPr>
            <w:rFonts w:ascii="Cambria Math" w:eastAsia="宋体" w:hAnsi="Cambria Math"/>
            <w:kern w:val="0"/>
            <w:lang w:eastAsia="zh-CN"/>
          </w:rPr>
          <m:t xml:space="preserve">, </m:t>
        </m:r>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2</m:t>
            </m:r>
          </m:sub>
        </m:sSub>
        <m:r>
          <w:rPr>
            <w:rFonts w:ascii="Cambria Math" w:eastAsia="宋体" w:hAnsi="Cambria Math"/>
            <w:kern w:val="0"/>
            <w:lang w:eastAsia="zh-CN"/>
          </w:rPr>
          <m:t>, ···,</m:t>
        </m:r>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t</m:t>
            </m:r>
          </m:sub>
        </m:sSub>
        <m:r>
          <w:rPr>
            <w:rFonts w:ascii="Cambria Math" w:eastAsia="宋体" w:hAnsi="Cambria Math"/>
            <w:kern w:val="0"/>
            <w:lang w:eastAsia="zh-CN"/>
          </w:rPr>
          <m:t>, ···}</m:t>
        </m:r>
      </m:oMath>
      <w:r w:rsidRPr="00B12B40">
        <w:rPr>
          <w:rFonts w:ascii="Times New Roman" w:eastAsia="宋体" w:hAnsi="Times New Roman"/>
          <w:kern w:val="0"/>
          <w:lang w:eastAsia="zh-CN"/>
        </w:rPr>
        <w:t xml:space="preserve">, in which </w:t>
      </w:r>
      <m:oMath>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i,t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r>
          <w:rPr>
            <w:rFonts w:ascii="Cambria Math" w:eastAsia="宋体" w:hAnsi="Cambria Math" w:cs="宋体" w:hint="eastAsia"/>
            <w:kern w:val="0"/>
            <w:lang w:eastAsia="zh-CN"/>
          </w:rPr>
          <m:t>∈</m:t>
        </m:r>
        <m:r>
          <w:rPr>
            <w:rFonts w:ascii="Cambria Math" w:eastAsia="宋体" w:hAnsi="Cambria Math"/>
            <w:kern w:val="0"/>
            <w:lang w:eastAsia="zh-CN"/>
          </w:rPr>
          <m:t>S}</m:t>
        </m:r>
      </m:oMath>
      <w:r w:rsidRPr="00B12B40">
        <w:rPr>
          <w:rFonts w:ascii="Times New Roman" w:eastAsia="宋体" w:hAnsi="Times New Roman"/>
          <w:kern w:val="0"/>
          <w:lang w:eastAsia="zh-CN"/>
        </w:rPr>
        <w:t>.</w:t>
      </w:r>
    </w:p>
    <w:p w14:paraId="5040662A" w14:textId="6CF1A14F" w:rsidR="001D50E9" w:rsidRDefault="00A06E2A" w:rsidP="005C07FB">
      <w:pPr>
        <w:widowControl/>
        <w:spacing w:after="120"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The recruitment of workers using a reverse auction model in multimedia MCS is illustrated in Fig. 1. The requester first posts the multimedia sensing tasks and the total budget on the platform, and the platform will publish the tasks to the group of workers.</w:t>
      </w:r>
      <w:bookmarkStart w:id="26" w:name="OLE_LINK31"/>
      <w:r w:rsidRPr="00B12B40">
        <w:rPr>
          <w:rFonts w:ascii="Times New Roman" w:eastAsia="宋体" w:hAnsi="Times New Roman"/>
          <w:kern w:val="0"/>
          <w:lang w:eastAsia="zh-CN"/>
        </w:rPr>
        <w:t xml:space="preserve"> Subsequently, all workers submit their preferred tasks and their bids. Then the recruitment process is carried out in multiple rounds until the budget is depleted.</w:t>
      </w:r>
      <w:r w:rsidRPr="00B12B40">
        <w:t xml:space="preserve"> </w:t>
      </w:r>
      <w:r w:rsidRPr="00B12B40">
        <w:rPr>
          <w:rFonts w:ascii="Times New Roman" w:eastAsia="宋体" w:hAnsi="Times New Roman"/>
          <w:kern w:val="0"/>
          <w:lang w:eastAsia="zh-CN"/>
        </w:rPr>
        <w:t>The platform identifies the winning worker through exploitation in each round and calculates the corresponding reward</w:t>
      </w:r>
      <w:bookmarkEnd w:id="26"/>
      <w:r w:rsidRPr="00B12B40">
        <w:rPr>
          <w:rFonts w:ascii="Times New Roman" w:eastAsia="宋体" w:hAnsi="Times New Roman"/>
          <w:kern w:val="0"/>
          <w:lang w:eastAsia="zh-CN"/>
        </w:rPr>
        <w:t>. The selected worker is then notified and asked to perform the tasks they bid on. Upon completion of the tasks, the workers will report their collected data to the platform. And then, the platform will process the received data by data aggregation and return the high-quality multimodal data to the requesters. Finally, the requesters can use the obtained data for downstream multimedia tasks, such as training large-scale multimodal models. It is worth mentioning that as the workers' abilities are initially unknown, the platform uses the gathered data to learn about the workers' abilities and updates their records accordingly.</w:t>
      </w:r>
    </w:p>
    <w:p w14:paraId="74BAB0F1" w14:textId="77777777" w:rsidR="00A87C8B" w:rsidRDefault="00A87C8B" w:rsidP="00A87C8B">
      <w:pPr>
        <w:pStyle w:val="2"/>
        <w:spacing w:before="120"/>
        <w:ind w:left="357" w:hanging="357"/>
        <w:rPr>
          <w:rFonts w:eastAsiaTheme="minorEastAsia"/>
          <w:lang w:eastAsia="zh-CN"/>
        </w:rPr>
      </w:pPr>
      <w:r w:rsidRPr="00B12B40">
        <w:rPr>
          <w:rFonts w:eastAsiaTheme="minorEastAsia"/>
          <w:lang w:eastAsia="zh-CN"/>
        </w:rPr>
        <w:t>3.2. Threat model</w:t>
      </w:r>
    </w:p>
    <w:p w14:paraId="3923098F" w14:textId="77777777" w:rsidR="00A87C8B" w:rsidRDefault="00A87C8B" w:rsidP="00A87C8B">
      <w:pPr>
        <w:pStyle w:val="PARAGRAPH"/>
        <w:spacing w:after="120"/>
        <w:ind w:firstLine="238"/>
        <w:rPr>
          <w:rFonts w:ascii="Times New Roman" w:eastAsiaTheme="minorEastAsia" w:hAnsi="Times New Roman"/>
          <w:color w:val="008000"/>
          <w:lang w:eastAsia="zh-CN"/>
        </w:rPr>
      </w:pPr>
      <w:r w:rsidRPr="00D11C80">
        <w:rPr>
          <w:rFonts w:ascii="Times New Roman" w:eastAsiaTheme="minorEastAsia" w:hAnsi="Times New Roman"/>
          <w:color w:val="008000"/>
          <w:lang w:eastAsia="zh-CN"/>
        </w:rPr>
        <w:t>This section describes the threat model for multimedia MCS tasks, which includes pricing threats, data security threats, and data quality threats. The specific details of the model are illustrated in Fig</w:t>
      </w:r>
      <w:r w:rsidRPr="00D11C80">
        <w:rPr>
          <w:rFonts w:ascii="Times New Roman" w:eastAsiaTheme="minorEastAsia" w:hAnsi="Times New Roman" w:hint="eastAsia"/>
          <w:color w:val="008000"/>
          <w:lang w:eastAsia="zh-CN"/>
        </w:rPr>
        <w:t>.</w:t>
      </w:r>
      <w:r w:rsidRPr="00D11C80">
        <w:rPr>
          <w:rFonts w:ascii="Times New Roman" w:eastAsiaTheme="minorEastAsia" w:hAnsi="Times New Roman"/>
          <w:color w:val="008000"/>
          <w:lang w:eastAsia="zh-CN"/>
        </w:rPr>
        <w:t xml:space="preserve"> </w:t>
      </w:r>
      <w:bookmarkStart w:id="27" w:name="_Hlk135521533"/>
      <w:r w:rsidRPr="00D11C80">
        <w:rPr>
          <w:rFonts w:ascii="Times New Roman" w:eastAsiaTheme="minorEastAsia" w:hAnsi="Times New Roman"/>
          <w:color w:val="008000"/>
          <w:lang w:eastAsia="zh-CN"/>
        </w:rPr>
        <w:t>2.</w:t>
      </w:r>
    </w:p>
    <w:p w14:paraId="0E1C3497" w14:textId="77777777" w:rsidR="0065104A" w:rsidRPr="00D11C80" w:rsidRDefault="0065104A" w:rsidP="00661ABE">
      <w:pPr>
        <w:pStyle w:val="PARAGRAPH"/>
        <w:spacing w:line="240" w:lineRule="auto"/>
        <w:ind w:firstLine="0"/>
        <w:jc w:val="center"/>
        <w:rPr>
          <w:rFonts w:ascii="Times New Roman" w:eastAsiaTheme="minorEastAsia" w:hAnsi="Times New Roman"/>
          <w:color w:val="008000"/>
          <w:lang w:eastAsia="zh-CN"/>
        </w:rPr>
      </w:pPr>
      <w:r>
        <w:rPr>
          <w:noProof/>
        </w:rPr>
        <w:drawing>
          <wp:inline distT="0" distB="0" distL="0" distR="0" wp14:anchorId="67CD681A" wp14:editId="6DB6A215">
            <wp:extent cx="5629835" cy="3210383"/>
            <wp:effectExtent l="0" t="0" r="0" b="9525"/>
            <wp:docPr id="13962074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8222" cy="3215166"/>
                    </a:xfrm>
                    <a:prstGeom prst="rect">
                      <a:avLst/>
                    </a:prstGeom>
                    <a:noFill/>
                    <a:ln>
                      <a:noFill/>
                    </a:ln>
                  </pic:spPr>
                </pic:pic>
              </a:graphicData>
            </a:graphic>
          </wp:inline>
        </w:drawing>
      </w:r>
    </w:p>
    <w:p w14:paraId="6B1A376E" w14:textId="134EE5C9" w:rsidR="0065104A" w:rsidRPr="0008588C" w:rsidRDefault="0065104A" w:rsidP="0065104A">
      <w:pPr>
        <w:widowControl/>
        <w:spacing w:beforeLines="20" w:before="48" w:afterLines="20" w:after="48" w:line="240" w:lineRule="auto"/>
        <w:jc w:val="center"/>
        <w:rPr>
          <w:rFonts w:ascii="Times New Roman" w:eastAsiaTheme="minorEastAsia" w:hAnsi="Times New Roman"/>
          <w:b/>
          <w:bCs/>
          <w:iCs/>
          <w:color w:val="008000"/>
          <w:kern w:val="0"/>
          <w:lang w:val="fr-FR" w:eastAsia="zh-CN"/>
        </w:rPr>
      </w:pPr>
      <w:r w:rsidRPr="00FF6524">
        <w:rPr>
          <w:rFonts w:ascii="Times New Roman" w:hAnsi="Times New Roman"/>
          <w:b/>
          <w:bCs/>
          <w:iCs/>
          <w:color w:val="008000"/>
          <w:kern w:val="0"/>
          <w:lang w:val="fr-FR" w:eastAsia="zh-CN"/>
        </w:rPr>
        <w:t xml:space="preserve">Fig. 2: Threat </w:t>
      </w:r>
      <w:r w:rsidR="004C71C8">
        <w:rPr>
          <w:rFonts w:ascii="Times New Roman" w:hAnsi="Times New Roman"/>
          <w:b/>
          <w:bCs/>
          <w:iCs/>
          <w:color w:val="008000"/>
          <w:kern w:val="0"/>
          <w:lang w:val="fr-FR" w:eastAsia="zh-CN"/>
        </w:rPr>
        <w:t>o</w:t>
      </w:r>
      <w:r w:rsidRPr="00FF6524">
        <w:rPr>
          <w:rFonts w:ascii="Times New Roman" w:hAnsi="Times New Roman"/>
          <w:b/>
          <w:bCs/>
          <w:iCs/>
          <w:color w:val="008000"/>
          <w:kern w:val="0"/>
          <w:lang w:val="fr-FR" w:eastAsia="zh-CN"/>
        </w:rPr>
        <w:t xml:space="preserve">verview for Multimedia MCS </w:t>
      </w:r>
      <w:r w:rsidR="004C71C8">
        <w:rPr>
          <w:rFonts w:ascii="Times New Roman" w:hAnsi="Times New Roman"/>
          <w:b/>
          <w:bCs/>
          <w:iCs/>
          <w:color w:val="008000"/>
          <w:kern w:val="0"/>
          <w:lang w:val="fr-FR" w:eastAsia="zh-CN"/>
        </w:rPr>
        <w:t>t</w:t>
      </w:r>
      <w:r w:rsidRPr="00FF6524">
        <w:rPr>
          <w:rFonts w:ascii="Times New Roman" w:hAnsi="Times New Roman"/>
          <w:b/>
          <w:bCs/>
          <w:iCs/>
          <w:color w:val="008000"/>
          <w:kern w:val="0"/>
          <w:lang w:val="fr-FR" w:eastAsia="zh-CN"/>
        </w:rPr>
        <w:t>asks.</w:t>
      </w:r>
    </w:p>
    <w:bookmarkEnd w:id="27"/>
    <w:p w14:paraId="2F5D575E" w14:textId="32D93C5A" w:rsidR="001F0D98" w:rsidRPr="00D11C80" w:rsidRDefault="001F0D98" w:rsidP="00644CFD">
      <w:pPr>
        <w:widowControl/>
        <w:spacing w:line="240" w:lineRule="auto"/>
        <w:ind w:firstLineChars="150" w:firstLine="300"/>
        <w:rPr>
          <w:rFonts w:ascii="Times New Roman" w:eastAsia="宋体" w:hAnsi="Times New Roman"/>
          <w:color w:val="008000"/>
          <w:kern w:val="0"/>
          <w:lang w:eastAsia="zh-CN"/>
        </w:rPr>
      </w:pPr>
      <w:r w:rsidRPr="001F0D98">
        <w:rPr>
          <w:rFonts w:ascii="Times New Roman" w:eastAsia="宋体" w:hAnsi="Times New Roman"/>
          <w:color w:val="008000"/>
          <w:kern w:val="0"/>
          <w:lang w:eastAsia="zh-CN"/>
        </w:rPr>
        <w:t xml:space="preserve">The bidding prices of workers in multimedia MCS tasks can be influenced by market supply and demand as well as their interests. This can create a pricing threat, where workers may inflate their bids to increase their chances of being selected, </w:t>
      </w:r>
      <w:r w:rsidRPr="001F0D98">
        <w:rPr>
          <w:rFonts w:ascii="Times New Roman" w:eastAsia="宋体" w:hAnsi="Times New Roman"/>
          <w:color w:val="008000"/>
          <w:kern w:val="0"/>
          <w:lang w:eastAsia="zh-CN"/>
        </w:rPr>
        <w:lastRenderedPageBreak/>
        <w:t xml:space="preserve">leading to higher data collection costs that exceed the budget. On the other hand, low prices may result in low-quality workers being selected, resulting in poor data </w:t>
      </w:r>
      <w:r w:rsidR="00864991" w:rsidRPr="001F0D98">
        <w:rPr>
          <w:rFonts w:ascii="Times New Roman" w:eastAsia="宋体" w:hAnsi="Times New Roman"/>
          <w:color w:val="008000"/>
          <w:kern w:val="0"/>
          <w:lang w:eastAsia="zh-CN"/>
        </w:rPr>
        <w:t>collection,</w:t>
      </w:r>
      <w:r w:rsidRPr="001F0D98">
        <w:rPr>
          <w:rFonts w:ascii="Times New Roman" w:eastAsia="宋体" w:hAnsi="Times New Roman"/>
          <w:color w:val="008000"/>
          <w:kern w:val="0"/>
          <w:lang w:eastAsia="zh-CN"/>
        </w:rPr>
        <w:t xml:space="preserve"> and hindering the training effectiveness and robustness of models. Moreover, price competition among workers may lead to some workers resorting to dishonest means to lower prices and secure more tasks, damaging the credit relationship between the platform and the workers. Overall, these pricing threats have significant implications for the quality, cost, and reliability of data collected in multimedia MCS tasks.</w:t>
      </w:r>
    </w:p>
    <w:p w14:paraId="21D4DA67" w14:textId="7DB2BF01" w:rsidR="00644CFD" w:rsidRPr="00BF663C" w:rsidRDefault="00644CFD" w:rsidP="0065104A">
      <w:pPr>
        <w:widowControl/>
        <w:spacing w:line="240" w:lineRule="auto"/>
        <w:ind w:firstLineChars="150" w:firstLine="300"/>
        <w:rPr>
          <w:rFonts w:ascii="Times New Roman" w:eastAsia="宋体" w:hAnsi="Times New Roman"/>
          <w:kern w:val="0"/>
          <w:lang w:eastAsia="zh-CN"/>
        </w:rPr>
      </w:pPr>
      <w:r w:rsidRPr="00D11C80">
        <w:rPr>
          <w:rFonts w:ascii="Times New Roman" w:eastAsia="宋体" w:hAnsi="Times New Roman"/>
          <w:color w:val="008000"/>
          <w:kern w:val="0"/>
          <w:lang w:eastAsia="zh-CN"/>
        </w:rPr>
        <w:t xml:space="preserve">In addition, malicious workers may report false data, which can damage the data security of the system. </w:t>
      </w:r>
      <w:r w:rsidRPr="00BF663C">
        <w:rPr>
          <w:rFonts w:ascii="Times New Roman" w:eastAsia="宋体" w:hAnsi="Times New Roman"/>
          <w:kern w:val="0"/>
          <w:lang w:eastAsia="zh-CN"/>
        </w:rPr>
        <w:t>Attackers may employ various methods, such as independent forgery, switch attacks, and collusion attacks, to carry out attacks and mislead the system's decisions, leading to incorrect results or rendering the system unable to operate properly. Independent forgery refers to malicious workers reporting false data without considering the normal operation of the system and the behavior of other workers. Switch attacks refer to malicious workers initially reporting truthful data during the initial stage, but reporting false data after gaining higher credit. Collusion attacks refer to malicious workers collaborating to submit false data to achieve a common goal.</w:t>
      </w:r>
    </w:p>
    <w:p w14:paraId="7CF7A1B0" w14:textId="6AD1DDB0" w:rsidR="00644CFD" w:rsidRPr="00065A56" w:rsidRDefault="00644CFD" w:rsidP="00644CFD">
      <w:pPr>
        <w:widowControl/>
        <w:spacing w:line="240" w:lineRule="auto"/>
        <w:ind w:firstLineChars="150" w:firstLine="300"/>
        <w:rPr>
          <w:rFonts w:ascii="Times New Roman" w:eastAsia="宋体" w:hAnsi="Times New Roman"/>
          <w:kern w:val="0"/>
          <w:lang w:eastAsia="zh-CN"/>
        </w:rPr>
      </w:pPr>
      <w:r w:rsidRPr="00BF663C">
        <w:rPr>
          <w:rFonts w:ascii="Times New Roman" w:eastAsia="宋体" w:hAnsi="Times New Roman"/>
          <w:color w:val="008000"/>
          <w:kern w:val="0"/>
          <w:lang w:eastAsia="zh-CN"/>
        </w:rPr>
        <w:t>Furthermore, the complexity and variability of multimedia data mean that the data collected by workers may contain various issues, such as noise, deformation, and distortion, including blurred images, shaky videos, and noisy sounds.</w:t>
      </w:r>
      <w:r w:rsidRPr="00065A56">
        <w:rPr>
          <w:rFonts w:ascii="Times New Roman" w:eastAsia="宋体" w:hAnsi="Times New Roman"/>
          <w:kern w:val="0"/>
          <w:lang w:eastAsia="zh-CN"/>
        </w:rPr>
        <w:t xml:space="preserve"> Moreover,</w:t>
      </w:r>
      <w:r w:rsidR="00AE4752" w:rsidRPr="00065A56">
        <w:rPr>
          <w:rFonts w:ascii="Times New Roman" w:eastAsia="宋体" w:hAnsi="Times New Roman"/>
          <w:kern w:val="0"/>
          <w:lang w:eastAsia="zh-CN"/>
        </w:rPr>
        <w:t xml:space="preserve"> </w:t>
      </w:r>
      <w:r w:rsidRPr="00065A56">
        <w:rPr>
          <w:rFonts w:ascii="Times New Roman" w:eastAsia="宋体" w:hAnsi="Times New Roman"/>
          <w:kern w:val="0"/>
          <w:lang w:eastAsia="zh-CN"/>
        </w:rPr>
        <w:t>due to workers' limitations in collecting certain types of data, their collected data may differ from the true values. Additionally, the accuracy of the collected data is limited by the accuracy of the data collection devices, such as device aging issues. Low-quality collected data can affect the training of multimedia models and subsequently impact their robustness.</w:t>
      </w:r>
    </w:p>
    <w:p w14:paraId="0E91DB98" w14:textId="6A53EB1D" w:rsidR="00D11C80" w:rsidRPr="00D11C80" w:rsidRDefault="00D11C80" w:rsidP="00D11C80">
      <w:pPr>
        <w:widowControl/>
        <w:spacing w:line="240" w:lineRule="auto"/>
        <w:ind w:firstLineChars="150" w:firstLine="300"/>
        <w:rPr>
          <w:rFonts w:ascii="Times New Roman" w:eastAsia="宋体" w:hAnsi="Times New Roman"/>
          <w:color w:val="008000"/>
          <w:kern w:val="0"/>
          <w:lang w:eastAsia="zh-CN"/>
        </w:rPr>
      </w:pPr>
      <w:r w:rsidRPr="00840750">
        <w:rPr>
          <w:rFonts w:ascii="Times New Roman" w:eastAsia="宋体" w:hAnsi="Times New Roman"/>
          <w:color w:val="008000"/>
          <w:kern w:val="0"/>
          <w:lang w:eastAsia="zh-CN"/>
        </w:rPr>
        <w:t>To ad</w:t>
      </w:r>
      <w:r w:rsidRPr="00D11C80">
        <w:rPr>
          <w:rFonts w:ascii="Times New Roman" w:eastAsia="宋体" w:hAnsi="Times New Roman"/>
          <w:color w:val="008000"/>
          <w:kern w:val="0"/>
          <w:lang w:eastAsia="zh-CN"/>
        </w:rPr>
        <w:t>dress these threats, a comprehensive approach is necessary. Quality control measures should include worker screening, task qualification, and data validation to ensure the accuracy and reliability of the collected data. Pricing mechanisms should be designed to ensure fair compensation for workers while meeting budget constraints and avoiding inflated bids. Advanced data security measures, such as data encryption and secure communication protocols, should be implemented to prevent attacks on the system's data integrity and confidentiality. Moreover, the system can employ various countermeasures, such as implementing worker reputation systems, employing data validation techniques, and using machine learning techniques to detect anomalies in the collected data to mitigate the threat of malicious workers reporting false data.</w:t>
      </w:r>
      <w:r w:rsidR="00840750" w:rsidRPr="00840750">
        <w:t xml:space="preserve"> </w:t>
      </w:r>
    </w:p>
    <w:p w14:paraId="3EB6EAB5" w14:textId="67F4E2FC" w:rsidR="00D11C80" w:rsidRPr="00D11C80" w:rsidRDefault="00D11C80" w:rsidP="00D11C80">
      <w:pPr>
        <w:widowControl/>
        <w:spacing w:line="240" w:lineRule="auto"/>
        <w:ind w:firstLineChars="150" w:firstLine="300"/>
        <w:rPr>
          <w:rFonts w:ascii="Times New Roman" w:eastAsia="宋体" w:hAnsi="Times New Roman"/>
          <w:color w:val="008000"/>
          <w:kern w:val="0"/>
          <w:lang w:eastAsia="zh-CN"/>
        </w:rPr>
      </w:pPr>
      <w:r w:rsidRPr="00D11C80">
        <w:rPr>
          <w:rFonts w:ascii="Times New Roman" w:eastAsia="宋体" w:hAnsi="Times New Roman"/>
          <w:color w:val="008000"/>
          <w:kern w:val="0"/>
          <w:lang w:eastAsia="zh-CN"/>
        </w:rPr>
        <w:t>To further enhance the data quality, workers should be trained on security best practices, and clear guidelines and standards for data quality should be set. Using multiple workers and aggregating results can also help to improve the accuracy and reliability of the collected data. Data preprocessing techniques can be implemented to clean and normalize the collected data, which can also improve data quality.</w:t>
      </w:r>
    </w:p>
    <w:p w14:paraId="2ED82A70" w14:textId="0A56FFDE" w:rsidR="00D11C80" w:rsidRPr="00D11C80" w:rsidRDefault="00D11C80" w:rsidP="00D11C80">
      <w:pPr>
        <w:widowControl/>
        <w:spacing w:line="240" w:lineRule="auto"/>
        <w:ind w:firstLineChars="150" w:firstLine="300"/>
        <w:rPr>
          <w:rFonts w:ascii="Times New Roman" w:eastAsia="宋体" w:hAnsi="Times New Roman"/>
          <w:color w:val="008000"/>
          <w:kern w:val="0"/>
          <w:lang w:eastAsia="zh-CN"/>
        </w:rPr>
      </w:pPr>
      <w:r w:rsidRPr="00D11C80">
        <w:rPr>
          <w:rFonts w:ascii="Times New Roman" w:eastAsia="宋体" w:hAnsi="Times New Roman"/>
          <w:color w:val="008000"/>
          <w:kern w:val="0"/>
          <w:lang w:eastAsia="zh-CN"/>
        </w:rPr>
        <w:t>Furthermore, improvements to data collection devices and protocols should be made. Secure data collection devices and protocols should be used to prevent data breaches and ensure the confidentiality of the collected data. Advanced data collection devices and protocols can also be developed to improve the accuracy and reliability of the collected data.</w:t>
      </w:r>
    </w:p>
    <w:p w14:paraId="1170EECA" w14:textId="4F9E6489" w:rsidR="00644CFD" w:rsidRDefault="00644CFD" w:rsidP="0008588C">
      <w:pPr>
        <w:widowControl/>
        <w:spacing w:after="120" w:line="240" w:lineRule="auto"/>
        <w:ind w:firstLineChars="150" w:firstLine="300"/>
        <w:rPr>
          <w:rFonts w:ascii="Times New Roman" w:eastAsia="宋体" w:hAnsi="Times New Roman"/>
          <w:color w:val="008000"/>
          <w:kern w:val="0"/>
          <w:lang w:eastAsia="zh-CN"/>
        </w:rPr>
      </w:pPr>
      <w:r w:rsidRPr="00D11C80">
        <w:rPr>
          <w:rFonts w:ascii="Times New Roman" w:eastAsia="宋体" w:hAnsi="Times New Roman"/>
          <w:color w:val="008000"/>
          <w:kern w:val="0"/>
          <w:lang w:eastAsia="zh-CN"/>
        </w:rPr>
        <w:t xml:space="preserve">In summary, </w:t>
      </w:r>
      <w:r w:rsidR="001F0D98">
        <w:rPr>
          <w:rFonts w:ascii="Times New Roman" w:eastAsia="宋体" w:hAnsi="Times New Roman"/>
          <w:color w:val="008000"/>
          <w:kern w:val="0"/>
          <w:lang w:eastAsia="zh-CN"/>
        </w:rPr>
        <w:t>a</w:t>
      </w:r>
      <w:r w:rsidRPr="00D11C80">
        <w:rPr>
          <w:rFonts w:ascii="Times New Roman" w:eastAsia="宋体" w:hAnsi="Times New Roman"/>
          <w:color w:val="008000"/>
          <w:kern w:val="0"/>
          <w:lang w:eastAsia="zh-CN"/>
        </w:rPr>
        <w:t>ddressing these threats requires a comprehensive approach that includes robust quality control measures, careful pricing mechanisms, advanced data security measures, and continuous monitoring and evaluation of data quality</w:t>
      </w:r>
      <w:r w:rsidR="0099584F">
        <w:rPr>
          <w:rFonts w:ascii="Times New Roman" w:eastAsia="宋体" w:hAnsi="Times New Roman"/>
          <w:color w:val="008000"/>
          <w:kern w:val="0"/>
          <w:lang w:eastAsia="zh-CN"/>
        </w:rPr>
        <w:t>, t</w:t>
      </w:r>
      <w:r w:rsidR="0099584F" w:rsidRPr="0099584F">
        <w:rPr>
          <w:rFonts w:ascii="Times New Roman" w:eastAsia="宋体" w:hAnsi="Times New Roman"/>
          <w:color w:val="008000"/>
          <w:kern w:val="0"/>
          <w:lang w:eastAsia="zh-CN"/>
        </w:rPr>
        <w:t>he solutions to address these threats have been summarized in Table 2 for easy reference</w:t>
      </w:r>
      <w:r w:rsidR="0099584F">
        <w:rPr>
          <w:rFonts w:ascii="Times New Roman" w:eastAsia="宋体" w:hAnsi="Times New Roman"/>
          <w:color w:val="008000"/>
          <w:kern w:val="0"/>
          <w:lang w:eastAsia="zh-CN"/>
        </w:rPr>
        <w:t>.</w:t>
      </w:r>
    </w:p>
    <w:p w14:paraId="006D3227" w14:textId="77ADBBCD" w:rsidR="0065104A" w:rsidRPr="00FF6524" w:rsidRDefault="0065104A" w:rsidP="0065104A">
      <w:pPr>
        <w:widowControl/>
        <w:spacing w:beforeLines="20" w:before="48" w:afterLines="20" w:after="48" w:line="240" w:lineRule="auto"/>
        <w:jc w:val="center"/>
        <w:rPr>
          <w:rFonts w:ascii="Times New Roman" w:hAnsi="Times New Roman"/>
          <w:b/>
          <w:bCs/>
          <w:iCs/>
          <w:color w:val="008000"/>
          <w:kern w:val="0"/>
          <w:lang w:val="fr-FR" w:eastAsia="zh-CN"/>
        </w:rPr>
      </w:pPr>
      <w:r w:rsidRPr="00FF6524">
        <w:rPr>
          <w:rFonts w:ascii="Times New Roman" w:hAnsi="Times New Roman"/>
          <w:b/>
          <w:bCs/>
          <w:iCs/>
          <w:color w:val="008000"/>
          <w:kern w:val="0"/>
          <w:lang w:val="fr-FR" w:eastAsia="zh-CN"/>
        </w:rPr>
        <w:t xml:space="preserve">Table. 2: Countermeasures for </w:t>
      </w:r>
      <w:r w:rsidR="007946AC">
        <w:rPr>
          <w:rFonts w:ascii="Times New Roman" w:hAnsi="Times New Roman"/>
          <w:b/>
          <w:bCs/>
          <w:iCs/>
          <w:color w:val="008000"/>
          <w:kern w:val="0"/>
          <w:lang w:val="fr-FR" w:eastAsia="zh-CN"/>
        </w:rPr>
        <w:t>t</w:t>
      </w:r>
      <w:r w:rsidRPr="00FF6524">
        <w:rPr>
          <w:rFonts w:ascii="Times New Roman" w:hAnsi="Times New Roman"/>
          <w:b/>
          <w:bCs/>
          <w:iCs/>
          <w:color w:val="008000"/>
          <w:kern w:val="0"/>
          <w:lang w:val="fr-FR" w:eastAsia="zh-CN"/>
        </w:rPr>
        <w:t>hreats</w:t>
      </w:r>
    </w:p>
    <w:tbl>
      <w:tblPr>
        <w:tblW w:w="0" w:type="auto"/>
        <w:jc w:val="center"/>
        <w:tblCellMar>
          <w:top w:w="15" w:type="dxa"/>
          <w:left w:w="15" w:type="dxa"/>
          <w:bottom w:w="15" w:type="dxa"/>
          <w:right w:w="15" w:type="dxa"/>
        </w:tblCellMar>
        <w:tblLook w:val="04A0" w:firstRow="1" w:lastRow="0" w:firstColumn="1" w:lastColumn="0" w:noHBand="0" w:noVBand="1"/>
      </w:tblPr>
      <w:tblGrid>
        <w:gridCol w:w="1884"/>
        <w:gridCol w:w="4844"/>
      </w:tblGrid>
      <w:tr w:rsidR="0065104A" w:rsidRPr="00FF6524" w14:paraId="4A2646C0" w14:textId="77777777" w:rsidTr="00F314F1">
        <w:trPr>
          <w:tblHeader/>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829C42D" w14:textId="77777777" w:rsidR="0065104A" w:rsidRPr="00FF6524" w:rsidRDefault="0065104A" w:rsidP="00F314F1">
            <w:pPr>
              <w:widowControl/>
              <w:spacing w:line="240" w:lineRule="auto"/>
              <w:jc w:val="center"/>
              <w:rPr>
                <w:rFonts w:ascii="Times New Roman" w:eastAsia="宋体" w:hAnsi="Times New Roman"/>
                <w:b/>
                <w:bCs/>
                <w:color w:val="008000"/>
                <w:kern w:val="0"/>
                <w:lang w:eastAsia="zh-CN"/>
              </w:rPr>
            </w:pPr>
            <w:bookmarkStart w:id="28" w:name="_Hlk135521545"/>
            <w:r w:rsidRPr="00FF6524">
              <w:rPr>
                <w:rFonts w:ascii="Times New Roman" w:eastAsia="宋体" w:hAnsi="Times New Roman"/>
                <w:b/>
                <w:bCs/>
                <w:color w:val="008000"/>
                <w:kern w:val="0"/>
                <w:lang w:eastAsia="zh-CN"/>
              </w:rPr>
              <w:t>Threats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557F386" w14:textId="77777777" w:rsidR="0065104A" w:rsidRPr="00FF6524" w:rsidRDefault="0065104A" w:rsidP="00F314F1">
            <w:pPr>
              <w:widowControl/>
              <w:spacing w:line="240" w:lineRule="auto"/>
              <w:jc w:val="center"/>
              <w:rPr>
                <w:rFonts w:ascii="Times New Roman" w:eastAsia="宋体" w:hAnsi="Times New Roman"/>
                <w:b/>
                <w:bCs/>
                <w:color w:val="008000"/>
                <w:kern w:val="0"/>
                <w:lang w:eastAsia="zh-CN"/>
              </w:rPr>
            </w:pPr>
            <w:r w:rsidRPr="00FF6524">
              <w:rPr>
                <w:rFonts w:ascii="Times New Roman" w:eastAsia="宋体" w:hAnsi="Times New Roman"/>
                <w:b/>
                <w:bCs/>
                <w:color w:val="008000"/>
                <w:kern w:val="0"/>
                <w:lang w:eastAsia="zh-CN"/>
              </w:rPr>
              <w:t>Countermeasures</w:t>
            </w:r>
          </w:p>
        </w:tc>
      </w:tr>
      <w:tr w:rsidR="0065104A" w:rsidRPr="00FF6524" w14:paraId="49F020FC" w14:textId="77777777" w:rsidTr="00F314F1">
        <w:trPr>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9752352"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Pricing threats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DD8C605"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 xml:space="preserve">- Implement a reputation system for workers </w:t>
            </w:r>
          </w:p>
          <w:p w14:paraId="6031A7B9"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 Set clear guidelines and standards for data quality </w:t>
            </w:r>
          </w:p>
          <w:p w14:paraId="6BFC5259"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 Use a competitive pricing mechanism</w:t>
            </w:r>
          </w:p>
        </w:tc>
      </w:tr>
      <w:tr w:rsidR="0065104A" w:rsidRPr="00FF6524" w14:paraId="47B318A5" w14:textId="77777777" w:rsidTr="00F314F1">
        <w:trPr>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C2E38BE"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Data security threats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44398A8"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 Implement data validation techniques</w:t>
            </w:r>
          </w:p>
          <w:p w14:paraId="20443163"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 xml:space="preserve">- Use secure data collection devices and protocols </w:t>
            </w:r>
          </w:p>
          <w:p w14:paraId="732759F6"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 Train workers on security best practices</w:t>
            </w:r>
          </w:p>
        </w:tc>
      </w:tr>
      <w:tr w:rsidR="0065104A" w:rsidRPr="00FF6524" w14:paraId="750E47C7" w14:textId="77777777" w:rsidTr="00F314F1">
        <w:trPr>
          <w:jc w:val="cent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CC54988"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Data quality threats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7A2CD34"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 xml:space="preserve">- Use multiple workers and aggregate results </w:t>
            </w:r>
          </w:p>
          <w:p w14:paraId="3BA74C30"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 Implement data preprocessing techniques </w:t>
            </w:r>
          </w:p>
          <w:p w14:paraId="1C229080" w14:textId="77777777" w:rsidR="0065104A" w:rsidRPr="00FF6524" w:rsidRDefault="0065104A" w:rsidP="00F314F1">
            <w:pPr>
              <w:widowControl/>
              <w:spacing w:line="240" w:lineRule="auto"/>
              <w:jc w:val="left"/>
              <w:rPr>
                <w:rFonts w:ascii="Times New Roman" w:eastAsia="宋体" w:hAnsi="Times New Roman"/>
                <w:color w:val="008000"/>
                <w:kern w:val="0"/>
                <w:lang w:eastAsia="zh-CN"/>
              </w:rPr>
            </w:pPr>
            <w:r w:rsidRPr="00FF6524">
              <w:rPr>
                <w:rFonts w:ascii="Times New Roman" w:eastAsia="宋体" w:hAnsi="Times New Roman"/>
                <w:color w:val="008000"/>
                <w:kern w:val="0"/>
                <w:lang w:eastAsia="zh-CN"/>
              </w:rPr>
              <w:t>- Develop advanced data collection devices and protocols</w:t>
            </w:r>
          </w:p>
        </w:tc>
      </w:tr>
    </w:tbl>
    <w:bookmarkEnd w:id="28"/>
    <w:p w14:paraId="65292001" w14:textId="1D412635" w:rsidR="009E1FB8" w:rsidRPr="00B12B40" w:rsidRDefault="009E1FB8" w:rsidP="001F0D98">
      <w:pPr>
        <w:pStyle w:val="2"/>
        <w:spacing w:before="120" w:after="0"/>
        <w:ind w:left="357" w:hanging="357"/>
        <w:rPr>
          <w:rFonts w:eastAsiaTheme="minorEastAsia"/>
          <w:lang w:eastAsia="zh-CN"/>
        </w:rPr>
      </w:pPr>
      <w:r w:rsidRPr="00B12B40">
        <w:rPr>
          <w:rFonts w:eastAsiaTheme="minorEastAsia"/>
          <w:lang w:eastAsia="zh-CN"/>
        </w:rPr>
        <w:t xml:space="preserve">3.3. </w:t>
      </w:r>
      <w:r w:rsidR="009073AC" w:rsidRPr="00B12B40">
        <w:rPr>
          <w:rFonts w:eastAsiaTheme="minorEastAsia"/>
          <w:lang w:eastAsia="zh-CN"/>
        </w:rPr>
        <w:t>Double-level</w:t>
      </w:r>
      <w:r w:rsidRPr="00B12B40">
        <w:rPr>
          <w:rFonts w:eastAsiaTheme="minorEastAsia"/>
          <w:lang w:eastAsia="zh-CN"/>
        </w:rPr>
        <w:t xml:space="preserve"> CMAB modeling and problem </w:t>
      </w:r>
      <w:r w:rsidR="00D55598" w:rsidRPr="00B12B40">
        <w:rPr>
          <w:rFonts w:eastAsiaTheme="minorEastAsia"/>
          <w:lang w:eastAsia="zh-CN"/>
        </w:rPr>
        <w:t>statement</w:t>
      </w:r>
    </w:p>
    <w:p w14:paraId="6D93E298" w14:textId="34B17000" w:rsidR="00010972" w:rsidRPr="00B12B40" w:rsidRDefault="00010972"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When the initial quality of all workers is unknown, determining the auction winner and calculating the corresponding rewards is a critical aspect for the platform in the worker recruitment process. To achieve better recruitment performance, the platform needs to learn about the credit and quality value of workers (i.e., exploration). On the other hand, the acquired knowledge is then used to make optimal winner decisions (</w:t>
      </w:r>
      <w:r w:rsidR="00D55598" w:rsidRPr="00B12B40">
        <w:rPr>
          <w:rFonts w:ascii="Times New Roman" w:eastAsia="宋体" w:hAnsi="Times New Roman"/>
          <w:kern w:val="0"/>
          <w:lang w:eastAsia="zh-CN"/>
        </w:rPr>
        <w:t>i.e.,</w:t>
      </w:r>
      <w:r w:rsidRPr="00B12B40">
        <w:rPr>
          <w:rFonts w:ascii="Times New Roman" w:eastAsia="宋体" w:hAnsi="Times New Roman"/>
          <w:kern w:val="0"/>
          <w:lang w:eastAsia="zh-CN"/>
        </w:rPr>
        <w:t xml:space="preserve"> exploitation). This is </w:t>
      </w:r>
      <w:proofErr w:type="gramStart"/>
      <w:r w:rsidRPr="00B12B40">
        <w:rPr>
          <w:rFonts w:ascii="Times New Roman" w:eastAsia="宋体" w:hAnsi="Times New Roman"/>
          <w:kern w:val="0"/>
          <w:lang w:eastAsia="zh-CN"/>
        </w:rPr>
        <w:t>actually an</w:t>
      </w:r>
      <w:proofErr w:type="gramEnd"/>
      <w:r w:rsidRPr="00B12B40">
        <w:rPr>
          <w:rFonts w:ascii="Times New Roman" w:eastAsia="宋体" w:hAnsi="Times New Roman"/>
          <w:kern w:val="0"/>
          <w:lang w:eastAsia="zh-CN"/>
        </w:rPr>
        <w:t xml:space="preserve"> online learning and </w:t>
      </w:r>
      <w:r w:rsidR="00D55598" w:rsidRPr="00B12B40">
        <w:rPr>
          <w:rFonts w:ascii="Times New Roman" w:eastAsia="宋体" w:hAnsi="Times New Roman"/>
          <w:kern w:val="0"/>
          <w:lang w:eastAsia="zh-CN"/>
        </w:rPr>
        <w:t>decision-making</w:t>
      </w:r>
      <w:r w:rsidRPr="00B12B40">
        <w:rPr>
          <w:rFonts w:ascii="Times New Roman" w:eastAsia="宋体" w:hAnsi="Times New Roman"/>
          <w:kern w:val="0"/>
          <w:lang w:eastAsia="zh-CN"/>
        </w:rPr>
        <w:t xml:space="preserve"> process.</w:t>
      </w:r>
    </w:p>
    <w:p w14:paraId="47551B7B" w14:textId="31C855E4" w:rsidR="009E1FB8" w:rsidRPr="00B12B40" w:rsidRDefault="009E1FB8"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In this paper, we model the recruitment of unknown workers as a novel </w:t>
      </w:r>
      <w:r w:rsidR="003945AF" w:rsidRPr="00B12B40">
        <w:rPr>
          <w:rFonts w:ascii="Times New Roman" w:eastAsia="宋体" w:hAnsi="Times New Roman"/>
          <w:kern w:val="0"/>
          <w:lang w:eastAsia="zh-CN"/>
        </w:rPr>
        <w:t>double-level</w:t>
      </w:r>
      <w:r w:rsidRPr="00B12B40">
        <w:rPr>
          <w:rFonts w:ascii="Times New Roman" w:eastAsia="宋体" w:hAnsi="Times New Roman"/>
          <w:kern w:val="0"/>
          <w:lang w:eastAsia="zh-CN"/>
        </w:rPr>
        <w:t xml:space="preserve"> </w:t>
      </w:r>
      <m:oMath>
        <m:r>
          <w:rPr>
            <w:rFonts w:ascii="Cambria Math" w:eastAsia="宋体" w:hAnsi="Cambria Math"/>
            <w:kern w:val="0"/>
            <w:lang w:eastAsia="zh-CN"/>
          </w:rPr>
          <m:t>K</m:t>
        </m:r>
      </m:oMath>
      <w:r w:rsidRPr="00B12B40">
        <w:rPr>
          <w:rFonts w:ascii="Times New Roman" w:eastAsia="宋体" w:hAnsi="Times New Roman"/>
          <w:kern w:val="0"/>
          <w:lang w:eastAsia="zh-CN"/>
        </w:rPr>
        <w:t xml:space="preserve">-armed Combinatorial Multi-Armed Bandits (CMAB) decision process, in which a slot machine with multiple arms is used to represent the workers. Each arm corresponds to a worker, and each worker is associated with two types of rewards drawn from </w:t>
      </w:r>
      <w:r w:rsidRPr="00B12B40">
        <w:rPr>
          <w:rFonts w:ascii="Times New Roman" w:eastAsia="宋体" w:hAnsi="Times New Roman" w:hint="eastAsia"/>
          <w:kern w:val="0"/>
          <w:lang w:eastAsia="zh-CN"/>
        </w:rPr>
        <w:t>different</w:t>
      </w:r>
      <w:r w:rsidRPr="00B12B40">
        <w:rPr>
          <w:rFonts w:ascii="Times New Roman" w:eastAsia="宋体" w:hAnsi="Times New Roman"/>
          <w:kern w:val="0"/>
          <w:lang w:eastAsia="zh-CN"/>
        </w:rPr>
        <w:t xml:space="preserve"> unknown distributions, </w:t>
      </w:r>
      <w:r w:rsidRPr="00B12B40">
        <w:rPr>
          <w:rFonts w:ascii="Times New Roman" w:eastAsia="宋体" w:hAnsi="Times New Roman"/>
          <w:kern w:val="0"/>
          <w:lang w:eastAsia="zh-CN"/>
        </w:rPr>
        <w:lastRenderedPageBreak/>
        <w:t xml:space="preserve">representing the worker's credit and quality respectively. The player, in this case, the platform, selects a subset of </w:t>
      </w:r>
      <m:oMath>
        <m:r>
          <w:rPr>
            <w:rFonts w:ascii="Cambria Math" w:eastAsia="宋体" w:hAnsi="Cambria Math"/>
            <w:kern w:val="0"/>
            <w:lang w:eastAsia="zh-CN"/>
          </w:rPr>
          <m:t>K</m:t>
        </m:r>
      </m:oMath>
      <w:r w:rsidRPr="00B12B40">
        <w:rPr>
          <w:rFonts w:ascii="Times New Roman" w:eastAsia="宋体" w:hAnsi="Times New Roman"/>
          <w:kern w:val="0"/>
          <w:lang w:eastAsia="zh-CN"/>
        </w:rPr>
        <w:t xml:space="preserve"> arms to pull based on a specific policy, with the goal of maximizing the accumulated rewards.</w:t>
      </w:r>
    </w:p>
    <w:p w14:paraId="5BC10929" w14:textId="505BA791" w:rsidR="00B202E0" w:rsidRPr="00B12B40" w:rsidRDefault="009E1FB8" w:rsidP="002829AF">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8</w:t>
      </w:r>
      <w:r w:rsidRPr="00B12B40">
        <w:rPr>
          <w:rFonts w:ascii="Times New Roman" w:eastAsia="宋体" w:hAnsi="Times New Roman" w:hint="eastAsia"/>
          <w:b/>
          <w:bCs/>
          <w:kern w:val="0"/>
          <w:lang w:eastAsia="zh-CN"/>
        </w:rPr>
        <w:t xml:space="preserve"> (</w:t>
      </w:r>
      <w:r w:rsidR="009073AC" w:rsidRPr="00B12B40">
        <w:rPr>
          <w:rFonts w:ascii="Times New Roman" w:eastAsia="宋体" w:hAnsi="Times New Roman"/>
          <w:b/>
          <w:bCs/>
          <w:kern w:val="0"/>
          <w:lang w:eastAsia="zh-CN"/>
        </w:rPr>
        <w:t>Double-level</w:t>
      </w:r>
      <w:r w:rsidRPr="00B12B40">
        <w:rPr>
          <w:rFonts w:ascii="Times New Roman" w:eastAsia="宋体" w:hAnsi="Times New Roman"/>
          <w:b/>
          <w:bCs/>
          <w:kern w:val="0"/>
          <w:lang w:eastAsia="zh-CN"/>
        </w:rPr>
        <w:t xml:space="preserve"> CMAB Modeling</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r w:rsidR="00B202E0" w:rsidRPr="00B12B40">
        <w:rPr>
          <w:rFonts w:ascii="Times New Roman" w:eastAsia="宋体" w:hAnsi="Times New Roman" w:hint="eastAsia"/>
          <w:kern w:val="0"/>
          <w:lang w:eastAsia="zh-CN"/>
        </w:rPr>
        <w:t xml:space="preserve"> </w:t>
      </w:r>
      <w:r w:rsidR="00B202E0" w:rsidRPr="00B12B40">
        <w:rPr>
          <w:rFonts w:ascii="Times New Roman" w:eastAsia="宋体" w:hAnsi="Times New Roman"/>
          <w:kern w:val="0"/>
          <w:lang w:eastAsia="zh-CN"/>
        </w:rPr>
        <w:t xml:space="preserve">To model the unknown worker hiring process, the auction winner selection is formulated as a </w:t>
      </w:r>
      <m:oMath>
        <m:r>
          <w:rPr>
            <w:rFonts w:ascii="Cambria Math" w:eastAsia="宋体" w:hAnsi="Cambria Math"/>
            <w:kern w:val="0"/>
            <w:lang w:eastAsia="zh-CN"/>
          </w:rPr>
          <m:t>K</m:t>
        </m:r>
      </m:oMath>
      <w:r w:rsidR="00B202E0" w:rsidRPr="00B12B40">
        <w:rPr>
          <w:rFonts w:ascii="Times New Roman" w:eastAsia="宋体" w:hAnsi="Times New Roman"/>
          <w:kern w:val="0"/>
          <w:lang w:eastAsia="zh-CN"/>
        </w:rPr>
        <w:t xml:space="preserve">-armed contextual multi-armed bandit (CMAB) problem. The platform acts as the decision maker, and the set of workers </w:t>
      </w:r>
      <m:oMath>
        <m:r>
          <w:rPr>
            <w:rFonts w:ascii="Cambria Math" w:eastAsia="宋体" w:hAnsi="Cambria Math"/>
            <w:kern w:val="0"/>
            <w:lang w:eastAsia="zh-CN"/>
          </w:rPr>
          <m:t>S</m:t>
        </m:r>
      </m:oMath>
      <w:r w:rsidR="00B202E0" w:rsidRPr="00B12B40">
        <w:rPr>
          <w:rFonts w:ascii="Times New Roman" w:eastAsia="宋体" w:hAnsi="Times New Roman"/>
          <w:kern w:val="0"/>
          <w:lang w:eastAsia="zh-CN"/>
        </w:rPr>
        <w:t xml:space="preserve"> is represented as </w:t>
      </w:r>
      <m:oMath>
        <m:r>
          <m:rPr>
            <m:nor/>
          </m:rPr>
          <w:rPr>
            <w:rFonts w:ascii="jsMath-cmsy10" w:eastAsia="宋体" w:hAnsi="jsMath-cmsy10"/>
            <w:kern w:val="0"/>
            <w:lang w:eastAsia="zh-CN"/>
          </w:rPr>
          <m:t>N</m:t>
        </m:r>
      </m:oMath>
      <w:r w:rsidR="00B202E0" w:rsidRPr="00B12B40">
        <w:rPr>
          <w:rFonts w:ascii="Times New Roman" w:eastAsia="宋体" w:hAnsi="Times New Roman"/>
          <w:kern w:val="0"/>
          <w:lang w:eastAsia="zh-CN"/>
        </w:rPr>
        <w:t xml:space="preserve"> arms in the multi-armed bandit problem. The credit and quality of each worker are perceived as the level-1 and level-2 rewards, respectively, for selecting that </w:t>
      </w:r>
      <w:proofErr w:type="gramStart"/>
      <w:r w:rsidR="00B202E0" w:rsidRPr="00B12B40">
        <w:rPr>
          <w:rFonts w:ascii="Times New Roman" w:eastAsia="宋体" w:hAnsi="Times New Roman"/>
          <w:kern w:val="0"/>
          <w:lang w:eastAsia="zh-CN"/>
        </w:rPr>
        <w:t>particular arm</w:t>
      </w:r>
      <w:proofErr w:type="gramEnd"/>
      <w:r w:rsidR="00B202E0" w:rsidRPr="00B12B40">
        <w:rPr>
          <w:rFonts w:ascii="Times New Roman" w:eastAsia="宋体" w:hAnsi="Times New Roman"/>
          <w:kern w:val="0"/>
          <w:lang w:eastAsia="zh-CN"/>
        </w:rPr>
        <w:t xml:space="preserve">. In each round, the platform draws </w:t>
      </w:r>
      <m:oMath>
        <m:r>
          <w:rPr>
            <w:rFonts w:ascii="Cambria Math" w:eastAsia="宋体" w:hAnsi="Cambria Math"/>
            <w:kern w:val="0"/>
            <w:lang w:eastAsia="zh-CN"/>
          </w:rPr>
          <m:t>K</m:t>
        </m:r>
      </m:oMath>
      <w:r w:rsidR="00B202E0" w:rsidRPr="00B12B40">
        <w:rPr>
          <w:rFonts w:ascii="Times New Roman" w:eastAsia="宋体" w:hAnsi="Times New Roman"/>
          <w:kern w:val="0"/>
          <w:lang w:eastAsia="zh-CN"/>
        </w:rPr>
        <w:t xml:space="preserve"> arms, and the selection of the i-th arm indicates that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00B202E0" w:rsidRPr="00B12B40">
        <w:rPr>
          <w:rFonts w:ascii="Times New Roman" w:eastAsia="宋体" w:hAnsi="Times New Roman"/>
          <w:kern w:val="0"/>
          <w:lang w:eastAsia="zh-CN"/>
        </w:rPr>
        <w:t xml:space="preserve"> is the winner to be recruited.</w:t>
      </w:r>
    </w:p>
    <w:p w14:paraId="13DB7948" w14:textId="3576BE47" w:rsidR="009E1FB8" w:rsidRPr="00B12B40" w:rsidRDefault="009E1FB8" w:rsidP="002829AF">
      <w:pPr>
        <w:widowControl/>
        <w:spacing w:line="240" w:lineRule="auto"/>
        <w:ind w:firstLineChars="150" w:firstLine="300"/>
        <w:rPr>
          <w:rFonts w:ascii="Times New Roman" w:eastAsia="宋体" w:hAnsi="Times New Roman"/>
          <w:color w:val="FF0000"/>
          <w:kern w:val="0"/>
          <w:lang w:eastAsia="zh-CN"/>
        </w:rPr>
      </w:pPr>
      <w:r w:rsidRPr="00B12B40">
        <w:rPr>
          <w:rFonts w:ascii="Times New Roman" w:eastAsia="宋体" w:hAnsi="Times New Roman"/>
          <w:kern w:val="0"/>
        </w:rPr>
        <w:t>To put it more exactly,</w:t>
      </w:r>
      <w:r w:rsidRPr="00B12B40">
        <w:rPr>
          <w:rFonts w:ascii="Times New Roman" w:eastAsia="宋体" w:hAnsi="Times New Roman"/>
          <w:kern w:val="0"/>
          <w:lang w:eastAsia="zh-CN"/>
        </w:rPr>
        <w:t xml:space="preserve"> the act of pulling an arm of the multi-armed bandit machine results in 2 levels of rewards.</w:t>
      </w:r>
      <w:r w:rsidRPr="00B12B40">
        <w:rPr>
          <w:rFonts w:ascii="Times New Roman" w:eastAsia="宋体" w:hAnsi="Times New Roman" w:hint="eastAsia"/>
          <w:kern w:val="0"/>
          <w:lang w:eastAsia="zh-CN"/>
        </w:rPr>
        <w:t xml:space="preserve"> We</w:t>
      </w:r>
      <w:r w:rsidRPr="00B12B40">
        <w:rPr>
          <w:rFonts w:ascii="Times New Roman" w:eastAsia="宋体" w:hAnsi="Times New Roman"/>
          <w:kern w:val="0"/>
          <w:lang w:eastAsia="zh-CN"/>
        </w:rPr>
        <w:t xml:space="preserve"> model </w:t>
      </w:r>
      <w:r w:rsidRPr="00B12B40">
        <w:rPr>
          <w:rFonts w:ascii="Times New Roman" w:eastAsia="宋体" w:hAnsi="Times New Roman" w:hint="eastAsia"/>
          <w:kern w:val="0"/>
          <w:lang w:eastAsia="zh-CN"/>
        </w:rPr>
        <w:t>the</w:t>
      </w:r>
      <w:r w:rsidRPr="00B12B40">
        <w:rPr>
          <w:rFonts w:ascii="Times New Roman" w:eastAsia="宋体" w:hAnsi="Times New Roman"/>
          <w:kern w:val="0"/>
          <w:lang w:eastAsia="zh-CN"/>
        </w:rPr>
        <w:t xml:space="preserve"> set </w:t>
      </w:r>
      <w:r w:rsidRPr="00B12B40">
        <w:rPr>
          <w:rFonts w:ascii="Times New Roman" w:eastAsia="宋体" w:hAnsi="Times New Roman" w:hint="eastAsia"/>
          <w:kern w:val="0"/>
          <w:lang w:eastAsia="zh-CN"/>
        </w:rPr>
        <w:t>of</w:t>
      </w:r>
      <w:r w:rsidRPr="00B12B40">
        <w:rPr>
          <w:rFonts w:ascii="Times New Roman" w:eastAsia="宋体" w:hAnsi="Times New Roman"/>
          <w:kern w:val="0"/>
          <w:lang w:eastAsia="zh-CN"/>
        </w:rPr>
        <w:t xml:space="preserve"> unknown workers</w:t>
      </w:r>
      <w:r w:rsidRPr="00B12B40">
        <w:rPr>
          <w:rFonts w:ascii="Times New Roman" w:eastAsia="宋体" w:hAnsi="Times New Roman" w:hint="eastAsia"/>
          <w:kern w:val="0"/>
          <w:lang w:eastAsia="zh-CN"/>
        </w:rPr>
        <w:t xml:space="preserve"> a</w:t>
      </w:r>
      <w:r w:rsidRPr="00B12B40">
        <w:rPr>
          <w:rFonts w:ascii="Times New Roman" w:eastAsia="宋体" w:hAnsi="Times New Roman"/>
          <w:kern w:val="0"/>
          <w:lang w:eastAsia="zh-CN"/>
        </w:rPr>
        <w:t>s</w:t>
      </w:r>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a</w:t>
      </w:r>
      <w:r w:rsidRPr="00B12B40">
        <w:rPr>
          <w:rFonts w:ascii="Times New Roman" w:eastAsia="宋体" w:hAnsi="Times New Roman" w:hint="eastAsia"/>
          <w:kern w:val="0"/>
          <w:lang w:eastAsia="zh-CN"/>
        </w:rPr>
        <w:t xml:space="preserve"> set of </w:t>
      </w:r>
      <m:oMath>
        <m:r>
          <w:rPr>
            <w:rFonts w:ascii="Cambria Math" w:eastAsia="宋体" w:hAnsi="Cambria Math" w:hint="eastAsia"/>
            <w:kern w:val="0"/>
            <w:lang w:eastAsia="zh-CN"/>
          </w:rPr>
          <m:t>n</m:t>
        </m:r>
      </m:oMath>
      <w:r w:rsidRPr="00B12B40">
        <w:rPr>
          <w:rFonts w:ascii="Times New Roman" w:eastAsia="宋体" w:hAnsi="Times New Roman" w:hint="eastAsia"/>
          <w:kern w:val="0"/>
          <w:lang w:eastAsia="zh-CN"/>
        </w:rPr>
        <w:t xml:space="preserve"> arms</w:t>
      </w:r>
      <w:r w:rsidRPr="00B12B40">
        <w:rPr>
          <w:rFonts w:ascii="Times New Roman" w:eastAsia="宋体" w:hAnsi="Times New Roman"/>
          <w:kern w:val="0"/>
          <w:lang w:eastAsia="zh-CN"/>
        </w:rPr>
        <w:t>, where e</w:t>
      </w:r>
      <w:r w:rsidRPr="00B12B40">
        <w:rPr>
          <w:rFonts w:ascii="Times New Roman" w:eastAsia="宋体" w:hAnsi="Times New Roman" w:hint="eastAsia"/>
          <w:kern w:val="0"/>
          <w:lang w:eastAsia="zh-CN"/>
        </w:rPr>
        <w:t xml:space="preserve">ach arm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r>
          <w:rPr>
            <w:rFonts w:ascii="Cambria Math" w:eastAsia="宋体" w:hAnsi="Cambria Math" w:hint="eastAsia"/>
            <w:kern w:val="0"/>
            <w:lang w:eastAsia="zh-CN"/>
          </w:rPr>
          <m:t>∈</m:t>
        </m:r>
        <m:r>
          <w:rPr>
            <w:rFonts w:ascii="Cambria Math" w:eastAsia="宋体" w:hAnsi="Cambria Math" w:hint="eastAsia"/>
            <w:kern w:val="0"/>
            <w:lang w:eastAsia="zh-CN"/>
          </w:rPr>
          <m:t>S</m:t>
        </m:r>
      </m:oMath>
      <w:r w:rsidRPr="00B12B40">
        <w:rPr>
          <w:rFonts w:ascii="Times New Roman" w:eastAsia="宋体" w:hAnsi="Times New Roman" w:hint="eastAsia"/>
          <w:kern w:val="0"/>
          <w:lang w:eastAsia="zh-CN"/>
        </w:rPr>
        <w:t xml:space="preserve"> is associated with two unknown random </w:t>
      </w:r>
      <w:r w:rsidRPr="00B12B40">
        <w:rPr>
          <w:rFonts w:ascii="Times New Roman" w:eastAsia="宋体" w:hAnsi="Times New Roman"/>
          <w:kern w:val="0"/>
          <w:lang w:eastAsia="zh-CN"/>
        </w:rPr>
        <w:t>vectors</w:t>
      </w:r>
      <w:r w:rsidRPr="00B12B40">
        <w:rPr>
          <w:rFonts w:ascii="Times New Roman" w:eastAsia="宋体" w:hAnsi="Times New Roman" w:hint="eastAsia"/>
          <w:kern w:val="0"/>
          <w:lang w:eastAsia="zh-CN"/>
        </w:rPr>
        <w:t xml:space="preserve">,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U</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hint="eastAsia"/>
          <w:kern w:val="0"/>
          <w:lang w:eastAsia="zh-CN"/>
        </w:rPr>
        <w:t xml:space="preserve"> and</w:t>
      </w:r>
      <w:r w:rsidRPr="00B12B40">
        <w:rPr>
          <w:rFonts w:ascii="Times New Roman" w:eastAsia="宋体" w:hAnsi="Times New Roman"/>
          <w:kern w:val="0"/>
          <w:lang w:eastAsia="zh-CN"/>
        </w:rPr>
        <w:t xml:space="preserve">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V</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hint="eastAsia"/>
          <w:kern w:val="0"/>
          <w:lang w:eastAsia="zh-CN"/>
        </w:rPr>
        <w:t>. Specifically,</w:t>
      </w:r>
      <w:r w:rsidRPr="00B12B40">
        <w:rPr>
          <w:rFonts w:ascii="Times New Roman" w:eastAsia="宋体" w:hAnsi="Times New Roman"/>
          <w:kern w:val="0"/>
          <w:lang w:eastAsia="zh-CN"/>
        </w:rPr>
        <w:t xml:space="preserve">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U</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hint="eastAsia"/>
          <w:kern w:val="0"/>
          <w:lang w:eastAsia="zh-CN"/>
        </w:rPr>
        <w:t xml:space="preserve"> characterizes the level-1 reward</w:t>
      </w:r>
      <w:r w:rsidRPr="00B12B40">
        <w:rPr>
          <w:rFonts w:ascii="Times New Roman" w:eastAsia="宋体" w:hAnsi="Times New Roman"/>
          <w:kern w:val="0"/>
          <w:lang w:eastAsia="zh-CN"/>
        </w:rPr>
        <w:t xml:space="preserve"> of arm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w:t>
      </w:r>
      <w:r w:rsidRPr="00B12B40">
        <w:rPr>
          <w:rFonts w:ascii="Times New Roman" w:eastAsia="宋体" w:hAnsi="Times New Roman" w:hint="eastAsia"/>
          <w:kern w:val="0"/>
          <w:lang w:eastAsia="zh-CN"/>
        </w:rPr>
        <w:t xml:space="preserve">and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V</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hint="eastAsia"/>
          <w:kern w:val="0"/>
          <w:lang w:eastAsia="zh-CN"/>
        </w:rPr>
        <w:t xml:space="preserve"> characterizes </w:t>
      </w:r>
      <w:r w:rsidRPr="00B12B40">
        <w:rPr>
          <w:rFonts w:ascii="Times New Roman" w:eastAsia="宋体" w:hAnsi="Times New Roman"/>
          <w:kern w:val="0"/>
          <w:lang w:eastAsia="zh-CN"/>
        </w:rPr>
        <w:t xml:space="preserve">the </w:t>
      </w:r>
      <w:r w:rsidRPr="00B12B40">
        <w:rPr>
          <w:rFonts w:ascii="Times New Roman" w:eastAsia="宋体" w:hAnsi="Times New Roman" w:hint="eastAsia"/>
          <w:kern w:val="0"/>
          <w:lang w:eastAsia="zh-CN"/>
        </w:rPr>
        <w:t>level-2 reward</w:t>
      </w:r>
      <w:r w:rsidRPr="00B12B40">
        <w:rPr>
          <w:rFonts w:ascii="Times New Roman" w:eastAsia="宋体" w:hAnsi="Times New Roman"/>
          <w:kern w:val="0"/>
          <w:lang w:eastAsia="zh-CN"/>
        </w:rPr>
        <w:t xml:space="preserve"> of arm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These vectors</w:t>
      </w:r>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are both </w:t>
      </w:r>
      <w:r w:rsidRPr="00B12B40">
        <w:rPr>
          <w:rFonts w:ascii="Times New Roman" w:eastAsia="宋体" w:hAnsi="Times New Roman" w:hint="eastAsia"/>
          <w:kern w:val="0"/>
          <w:lang w:eastAsia="zh-CN"/>
        </w:rPr>
        <w:t>time</w:t>
      </w:r>
      <w:r w:rsidRPr="00B12B40">
        <w:rPr>
          <w:rFonts w:ascii="Times New Roman" w:eastAsia="宋体" w:hAnsi="Times New Roman"/>
          <w:kern w:val="0"/>
          <w:lang w:eastAsia="zh-CN"/>
        </w:rPr>
        <w:t xml:space="preserve">-varying and are only related to </w:t>
      </w:r>
      <m:oMath>
        <m:r>
          <w:rPr>
            <w:rFonts w:ascii="Cambria Math" w:eastAsia="宋体" w:hAnsi="Cambria Math"/>
            <w:kern w:val="0"/>
            <w:lang w:eastAsia="zh-CN"/>
          </w:rPr>
          <m:t>i</m:t>
        </m:r>
      </m:oMath>
      <w:r w:rsidRPr="00B12B40">
        <w:rPr>
          <w:rFonts w:ascii="Times New Roman" w:eastAsia="宋体" w:hAnsi="Times New Roman" w:hint="eastAsia"/>
          <w:kern w:val="0"/>
          <w:lang w:eastAsia="zh-CN"/>
        </w:rPr>
        <w:t>. T</w:t>
      </w:r>
      <w:r w:rsidRPr="00B12B40">
        <w:rPr>
          <w:rFonts w:ascii="Times New Roman" w:eastAsia="宋体" w:hAnsi="Times New Roman"/>
          <w:kern w:val="0"/>
          <w:lang w:eastAsia="zh-CN"/>
        </w:rPr>
        <w:t xml:space="preserve">he dimension </w:t>
      </w:r>
      <w:r w:rsidRPr="00B12B40">
        <w:rPr>
          <w:rFonts w:ascii="Times New Roman" w:eastAsia="宋体" w:hAnsi="Times New Roman" w:hint="eastAsia"/>
          <w:kern w:val="0"/>
          <w:lang w:eastAsia="zh-CN"/>
        </w:rPr>
        <w:t>o</w:t>
      </w:r>
      <w:r w:rsidRPr="00B12B40">
        <w:rPr>
          <w:rFonts w:ascii="Times New Roman" w:eastAsia="宋体" w:hAnsi="Times New Roman"/>
          <w:kern w:val="0"/>
          <w:lang w:eastAsia="zh-CN"/>
        </w:rPr>
        <w:t xml:space="preserve">f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U</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kern w:val="0"/>
          <w:lang w:eastAsia="zh-CN"/>
        </w:rPr>
        <w:t xml:space="preserve"> and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V</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kern w:val="0"/>
          <w:lang w:eastAsia="zh-CN"/>
        </w:rPr>
        <w:t xml:space="preserve"> is equal to </w:t>
      </w:r>
      <w:r w:rsidRPr="00B12B40">
        <w:rPr>
          <w:rFonts w:ascii="Times New Roman" w:eastAsia="宋体" w:hAnsi="Times New Roman" w:hint="eastAsia"/>
          <w:kern w:val="0"/>
          <w:lang w:eastAsia="zh-CN"/>
        </w:rPr>
        <w:t>the</w:t>
      </w:r>
      <w:r w:rsidRPr="00B12B40">
        <w:rPr>
          <w:rFonts w:ascii="Times New Roman" w:eastAsia="宋体" w:hAnsi="Times New Roman"/>
          <w:kern w:val="0"/>
          <w:lang w:eastAsia="zh-CN"/>
        </w:rPr>
        <w:t xml:space="preserve"> number of</w:t>
      </w:r>
      <m:oMath>
        <m:r>
          <w:rPr>
            <w:rFonts w:ascii="Cambria Math" w:eastAsia="宋体" w:hAnsi="Cambria Math"/>
            <w:kern w:val="0"/>
            <w:lang w:eastAsia="zh-CN"/>
          </w:rPr>
          <m:t xml:space="preserve"> </m:t>
        </m:r>
      </m:oMath>
      <w:r w:rsidRPr="00B12B40">
        <w:rPr>
          <w:rFonts w:ascii="Times New Roman" w:eastAsia="宋体" w:hAnsi="Times New Roman" w:hint="eastAsia"/>
          <w:kern w:val="0"/>
          <w:lang w:eastAsia="zh-CN"/>
        </w:rPr>
        <w:t xml:space="preserve">tasks preferred </w:t>
      </w:r>
      <w:r w:rsidRPr="00B12B40">
        <w:rPr>
          <w:rFonts w:ascii="Times New Roman" w:eastAsia="宋体" w:hAnsi="Times New Roman"/>
          <w:kern w:val="0"/>
          <w:lang w:eastAsia="zh-CN"/>
        </w:rPr>
        <w:t xml:space="preserve">by the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i.e., </w:t>
      </w:r>
      <m:oMath>
        <m:func>
          <m:funcPr>
            <m:ctrlPr>
              <w:rPr>
                <w:rFonts w:ascii="Cambria Math" w:eastAsia="宋体" w:hAnsi="Cambria Math"/>
                <w:i/>
                <w:kern w:val="0"/>
                <w:lang w:eastAsia="zh-CN"/>
              </w:rPr>
            </m:ctrlPr>
          </m:funcPr>
          <m:fName>
            <m:r>
              <w:rPr>
                <w:rFonts w:ascii="Cambria Math" w:eastAsia="宋体" w:hAnsi="Cambria Math"/>
                <w:kern w:val="0"/>
                <w:lang w:eastAsia="zh-CN"/>
              </w:rPr>
              <m:t>dim</m:t>
            </m:r>
          </m:fName>
          <m:e>
            <m:d>
              <m:dPr>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U</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e>
            </m:d>
          </m:e>
        </m:func>
        <m:r>
          <w:rPr>
            <w:rFonts w:ascii="Cambria Math" w:eastAsia="宋体" w:hAnsi="Cambria Math"/>
            <w:kern w:val="0"/>
            <w:lang w:eastAsia="zh-CN"/>
          </w:rPr>
          <m:t>=</m:t>
        </m:r>
        <m:func>
          <m:funcPr>
            <m:ctrlPr>
              <w:rPr>
                <w:rFonts w:ascii="Cambria Math" w:eastAsia="宋体" w:hAnsi="Cambria Math"/>
                <w:i/>
                <w:kern w:val="0"/>
                <w:lang w:eastAsia="zh-CN"/>
              </w:rPr>
            </m:ctrlPr>
          </m:funcPr>
          <m:fName>
            <m:r>
              <w:rPr>
                <w:rFonts w:ascii="Cambria Math" w:eastAsia="宋体" w:hAnsi="Cambria Math"/>
                <w:kern w:val="0"/>
                <w:lang w:eastAsia="zh-CN"/>
              </w:rPr>
              <m:t>dim</m:t>
            </m:r>
          </m:fName>
          <m:e>
            <m:d>
              <m:dPr>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V</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e>
            </m:d>
          </m:e>
        </m:func>
        <m:r>
          <w:rPr>
            <w:rFonts w:ascii="Cambria Math" w:eastAsia="宋体" w:hAnsi="Cambria Math"/>
            <w:kern w:val="0"/>
            <w:lang w:eastAsia="zh-CN"/>
          </w:rPr>
          <m:t>=</m:t>
        </m:r>
        <m:d>
          <m:dPr>
            <m:begChr m:val="|"/>
            <m:endChr m:val="|"/>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e>
        </m:d>
      </m:oMath>
      <w:r w:rsidRPr="00B12B40">
        <w:rPr>
          <w:rFonts w:ascii="Times New Roman" w:eastAsia="宋体" w:hAnsi="Times New Roman" w:hint="eastAsia"/>
          <w:kern w:val="0"/>
          <w:lang w:eastAsia="zh-CN"/>
        </w:rPr>
        <w:t>.</w:t>
      </w:r>
    </w:p>
    <w:p w14:paraId="65C86D4F" w14:textId="755449C8" w:rsidR="009E1FB8" w:rsidRPr="00B12B40" w:rsidRDefault="009E1FB8"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To further explain,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U</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is </w:t>
      </w:r>
      <w:r w:rsidRPr="00B12B40">
        <w:rPr>
          <w:rFonts w:ascii="Times New Roman" w:eastAsia="宋体" w:hAnsi="Times New Roman" w:hint="eastAsia"/>
          <w:kern w:val="0"/>
          <w:lang w:eastAsia="zh-CN"/>
        </w:rPr>
        <w:t>a</w:t>
      </w:r>
      <w:r w:rsidRPr="00B12B40">
        <w:rPr>
          <w:rFonts w:ascii="Times New Roman" w:eastAsia="宋体" w:hAnsi="Times New Roman"/>
          <w:kern w:val="0"/>
          <w:lang w:eastAsia="zh-CN"/>
        </w:rPr>
        <w:t xml:space="preserve"> vector of </w:t>
      </w:r>
      <w:r w:rsidRPr="00B12B40">
        <w:rPr>
          <w:rFonts w:ascii="Times New Roman" w:eastAsia="宋体" w:hAnsi="Times New Roman" w:hint="eastAsia"/>
          <w:kern w:val="0"/>
          <w:lang w:eastAsia="zh-CN"/>
        </w:rPr>
        <w:t>worker</w:t>
      </w:r>
      <w:r w:rsidRPr="00B12B40">
        <w:rPr>
          <w:rFonts w:ascii="Times New Roman" w:eastAsia="宋体" w:hAnsi="Times New Roman"/>
          <w:kern w:val="0"/>
          <w:lang w:eastAsia="zh-CN"/>
        </w:rPr>
        <w:t xml:space="preserve">’s </w:t>
      </w:r>
      <w:r w:rsidRPr="00B12B40">
        <w:rPr>
          <w:rFonts w:ascii="Times New Roman" w:eastAsia="宋体" w:hAnsi="Times New Roman" w:hint="eastAsia"/>
          <w:kern w:val="0"/>
          <w:lang w:eastAsia="zh-CN"/>
        </w:rPr>
        <w:t>credit</w:t>
      </w:r>
      <w:r w:rsidRPr="00B12B40">
        <w:rPr>
          <w:rFonts w:ascii="Times New Roman" w:eastAsia="宋体" w:hAnsi="Times New Roman"/>
          <w:kern w:val="0"/>
          <w:lang w:eastAsia="zh-CN"/>
        </w:rPr>
        <w:t>, and each element of it is a random process denoted as</w:t>
      </w:r>
      <w:r w:rsidRPr="00B12B40">
        <w:rPr>
          <w:rFonts w:ascii="Times New Roman" w:eastAsia="宋体" w:hAnsi="Times New Roman" w:hint="eastAsia"/>
          <w:kern w:val="0"/>
          <w:lang w:eastAsia="zh-CN"/>
        </w:rPr>
        <w:t xml:space="preserve"> </w:t>
      </w:r>
      <m:oMath>
        <m:sSubSup>
          <m:sSubSupPr>
            <m:ctrlPr>
              <w:rPr>
                <w:rFonts w:ascii="Cambria Math" w:eastAsia="宋体" w:hAnsi="Cambria Math"/>
                <w:i/>
                <w:kern w:val="0"/>
                <w:lang w:eastAsia="zh-CN"/>
              </w:rPr>
            </m:ctrlPr>
          </m:sSubSupPr>
          <m:e>
            <m:r>
              <w:rPr>
                <w:rFonts w:ascii="Cambria Math" w:eastAsia="宋体" w:hAnsi="Cambria Math" w:hint="eastAsia"/>
                <w:kern w:val="0"/>
                <w:lang w:eastAsia="zh-CN"/>
              </w:rPr>
              <m:t>U</m:t>
            </m:r>
          </m:e>
          <m:sub>
            <m:r>
              <w:rPr>
                <w:rFonts w:ascii="Cambria Math" w:eastAsia="宋体" w:hAnsi="Cambria Math" w:hint="eastAsia"/>
                <w:kern w:val="0"/>
                <w:lang w:eastAsia="zh-CN"/>
              </w:rPr>
              <m:t>i</m:t>
            </m:r>
          </m:sub>
          <m:sup>
            <m:r>
              <w:rPr>
                <w:rFonts w:ascii="Cambria Math" w:eastAsia="宋体" w:hAnsi="Cambria Math" w:hint="eastAsia"/>
                <w:kern w:val="0"/>
                <w:lang w:eastAsia="zh-CN"/>
              </w:rPr>
              <m:t>j</m:t>
            </m:r>
          </m:sup>
        </m:sSubSup>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hint="eastAsia"/>
          <w:kern w:val="0"/>
          <w:lang w:eastAsia="zh-CN"/>
        </w:rPr>
        <w:t>,</w:t>
      </w:r>
      <w:r w:rsidRPr="00B12B40">
        <w:rPr>
          <w:rFonts w:ascii="Times New Roman" w:eastAsia="宋体" w:hAnsi="Times New Roman"/>
          <w:kern w:val="0"/>
          <w:lang w:eastAsia="zh-CN"/>
        </w:rPr>
        <w:t xml:space="preserve"> where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oMath>
      <w:r w:rsidRPr="00B12B40">
        <w:rPr>
          <w:rFonts w:ascii="Times New Roman" w:eastAsia="宋体" w:hAnsi="Times New Roman" w:hint="eastAsia"/>
          <w:kern w:val="0"/>
          <w:lang w:eastAsia="zh-CN"/>
        </w:rPr>
        <w:t>.</w:t>
      </w:r>
      <w:r w:rsidRPr="00B12B40">
        <w:rPr>
          <w:rFonts w:ascii="Times New Roman" w:eastAsia="宋体" w:hAnsi="Times New Roman"/>
          <w:kern w:val="0"/>
          <w:lang w:eastAsia="zh-CN"/>
        </w:rPr>
        <w:t xml:space="preserve"> A</w:t>
      </w:r>
      <w:r w:rsidRPr="00B12B40">
        <w:rPr>
          <w:rFonts w:ascii="Times New Roman" w:eastAsia="宋体" w:hAnsi="Times New Roman" w:hint="eastAsia"/>
          <w:kern w:val="0"/>
          <w:lang w:eastAsia="zh-CN"/>
        </w:rPr>
        <w:t>nd</w:t>
      </w:r>
      <w:r w:rsidRPr="00B12B40">
        <w:rPr>
          <w:rFonts w:ascii="Times New Roman" w:eastAsia="宋体" w:hAnsi="Times New Roman"/>
          <w:kern w:val="0"/>
          <w:lang w:eastAsia="zh-CN"/>
        </w:rPr>
        <w:t xml:space="preserve"> </w:t>
      </w:r>
      <m:oMath>
        <m:sSubSup>
          <m:sSubSupPr>
            <m:ctrlPr>
              <w:rPr>
                <w:rFonts w:ascii="Cambria Math" w:eastAsia="宋体" w:hAnsi="Cambria Math"/>
                <w:i/>
                <w:kern w:val="0"/>
                <w:lang w:eastAsia="zh-CN"/>
              </w:rPr>
            </m:ctrlPr>
          </m:sSubSupPr>
          <m:e>
            <m:r>
              <w:rPr>
                <w:rFonts w:ascii="Cambria Math" w:eastAsia="宋体" w:hAnsi="Cambria Math" w:hint="eastAsia"/>
                <w:kern w:val="0"/>
                <w:lang w:eastAsia="zh-CN"/>
              </w:rPr>
              <m:t>U</m:t>
            </m:r>
          </m:e>
          <m:sub>
            <m:r>
              <w:rPr>
                <w:rFonts w:ascii="Cambria Math" w:eastAsia="宋体" w:hAnsi="Cambria Math" w:hint="eastAsia"/>
                <w:kern w:val="0"/>
                <w:lang w:eastAsia="zh-CN"/>
              </w:rPr>
              <m:t>i</m:t>
            </m:r>
          </m:sub>
          <m:sup>
            <m:r>
              <w:rPr>
                <w:rFonts w:ascii="Cambria Math" w:eastAsia="宋体" w:hAnsi="Cambria Math" w:hint="eastAsia"/>
                <w:kern w:val="0"/>
                <w:lang w:eastAsia="zh-CN"/>
              </w:rPr>
              <m:t>j</m:t>
            </m:r>
          </m:sup>
        </m:sSubSup>
        <m:d>
          <m:dPr>
            <m:ctrlPr>
              <w:rPr>
                <w:rFonts w:ascii="Cambria Math" w:eastAsia="宋体" w:hAnsi="Cambria Math"/>
                <w:i/>
                <w:kern w:val="0"/>
                <w:lang w:eastAsia="zh-CN"/>
              </w:rPr>
            </m:ctrlPr>
          </m:dPr>
          <m:e>
            <m:r>
              <w:rPr>
                <w:rFonts w:ascii="Cambria Math" w:eastAsia="宋体" w:hAnsi="Cambria Math" w:hint="eastAsia"/>
                <w:kern w:val="0"/>
                <w:lang w:eastAsia="zh-CN"/>
              </w:rPr>
              <m:t>t</m:t>
            </m:r>
          </m:e>
        </m:d>
        <m:r>
          <w:rPr>
            <w:rFonts w:ascii="Cambria Math" w:eastAsia="宋体" w:hAnsi="Cambria Math" w:hint="eastAsia"/>
            <w:kern w:val="0"/>
            <w:lang w:eastAsia="zh-CN"/>
          </w:rPr>
          <m:t>∈</m:t>
        </m:r>
        <m:d>
          <m:dPr>
            <m:begChr m:val="{"/>
            <m:endChr m:val="}"/>
            <m:ctrlPr>
              <w:rPr>
                <w:rFonts w:ascii="Cambria Math" w:eastAsia="宋体" w:hAnsi="Cambria Math"/>
                <w:i/>
                <w:kern w:val="0"/>
                <w:lang w:eastAsia="zh-CN"/>
              </w:rPr>
            </m:ctrlPr>
          </m:dPr>
          <m:e>
            <m:r>
              <w:rPr>
                <w:rFonts w:ascii="Cambria Math" w:eastAsia="宋体" w:hAnsi="Cambria Math"/>
                <w:kern w:val="0"/>
                <w:lang w:eastAsia="zh-CN"/>
              </w:rPr>
              <m:t>0,</m:t>
            </m:r>
            <m:r>
              <w:rPr>
                <w:rFonts w:ascii="Cambria Math" w:eastAsia="宋体" w:hAnsi="Cambria Math" w:hint="eastAsia"/>
                <w:kern w:val="0"/>
                <w:lang w:eastAsia="zh-CN"/>
              </w:rPr>
              <m:t>1</m:t>
            </m:r>
          </m:e>
        </m:d>
      </m:oMath>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is used to indicate whether the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has honestly completed the sensing task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oMath>
      <w:r w:rsidRPr="00B12B40">
        <w:rPr>
          <w:rFonts w:ascii="Times New Roman" w:eastAsia="宋体" w:hAnsi="Times New Roman"/>
          <w:kern w:val="0"/>
          <w:lang w:eastAsia="zh-CN"/>
        </w:rPr>
        <w:t xml:space="preserve"> and report the true data to the platform</w:t>
      </w:r>
      <w:r w:rsidRPr="00B12B40">
        <w:rPr>
          <w:rFonts w:ascii="Times New Roman" w:eastAsia="宋体" w:hAnsi="Times New Roman" w:hint="eastAsia"/>
          <w:kern w:val="0"/>
          <w:lang w:eastAsia="zh-CN"/>
        </w:rPr>
        <w:t xml:space="preserve"> in the</w:t>
      </w:r>
      <w:r w:rsidRPr="00B12B40">
        <w:rPr>
          <w:rFonts w:ascii="Times New Roman" w:eastAsia="宋体" w:hAnsi="Times New Roman"/>
          <w:kern w:val="0"/>
          <w:lang w:eastAsia="zh-CN"/>
        </w:rPr>
        <w:t xml:space="preserve"> </w:t>
      </w:r>
      <m:oMath>
        <m:r>
          <w:rPr>
            <w:rFonts w:ascii="Cambria Math" w:eastAsia="宋体" w:hAnsi="Cambria Math" w:hint="eastAsia"/>
            <w:kern w:val="0"/>
            <w:lang w:eastAsia="zh-CN"/>
          </w:rPr>
          <m:t>t</m:t>
        </m:r>
      </m:oMath>
      <w:r w:rsidRPr="00B12B40">
        <w:rPr>
          <w:rFonts w:ascii="Times New Roman" w:eastAsia="宋体" w:hAnsi="Times New Roman" w:hint="eastAsia"/>
          <w:kern w:val="0"/>
          <w:lang w:eastAsia="zh-CN"/>
        </w:rPr>
        <w:t>-th round</w:t>
      </w:r>
      <w:r w:rsidRPr="00B12B40">
        <w:rPr>
          <w:rFonts w:ascii="Times New Roman" w:eastAsia="宋体" w:hAnsi="Times New Roman"/>
          <w:kern w:val="0"/>
          <w:lang w:eastAsia="zh-CN"/>
        </w:rPr>
        <w:t>.</w:t>
      </w:r>
      <w:r w:rsidRPr="00B12B40">
        <w:rPr>
          <w:rFonts w:ascii="Times New Roman" w:eastAsia="宋体" w:hAnsi="Times New Roman"/>
          <w:kern w:val="0"/>
        </w:rPr>
        <w:t xml:space="preserve"> </w:t>
      </w:r>
      <w:r w:rsidRPr="00B12B40">
        <w:rPr>
          <w:rFonts w:ascii="Times New Roman" w:eastAsia="宋体" w:hAnsi="Times New Roman"/>
          <w:kern w:val="0"/>
          <w:lang w:eastAsia="zh-CN"/>
        </w:rPr>
        <w:t xml:space="preserve">if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honestly completes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oMath>
      <w:r w:rsidRPr="00B12B40">
        <w:rPr>
          <w:rFonts w:ascii="Times New Roman" w:eastAsia="宋体" w:hAnsi="Times New Roman"/>
          <w:kern w:val="0"/>
          <w:lang w:eastAsia="zh-CN"/>
        </w:rPr>
        <w:t xml:space="preserve"> and reports the data</w:t>
      </w:r>
      <w:r w:rsidRPr="00B12B40">
        <w:rPr>
          <w:rFonts w:ascii="Times New Roman" w:eastAsia="宋体" w:hAnsi="Times New Roman" w:hint="eastAsia"/>
          <w:kern w:val="0"/>
          <w:lang w:eastAsia="zh-CN"/>
        </w:rPr>
        <w:t xml:space="preserve"> in the</w:t>
      </w:r>
      <w:r w:rsidRPr="00B12B40">
        <w:rPr>
          <w:rFonts w:ascii="Times New Roman" w:eastAsia="宋体" w:hAnsi="Times New Roman"/>
          <w:kern w:val="0"/>
          <w:lang w:eastAsia="zh-CN"/>
        </w:rPr>
        <w:t xml:space="preserve"> </w:t>
      </w:r>
      <m:oMath>
        <m:r>
          <w:rPr>
            <w:rFonts w:ascii="Cambria Math" w:eastAsia="宋体" w:hAnsi="Cambria Math" w:hint="eastAsia"/>
            <w:kern w:val="0"/>
            <w:lang w:eastAsia="zh-CN"/>
          </w:rPr>
          <m:t>t</m:t>
        </m:r>
      </m:oMath>
      <w:r w:rsidRPr="00B12B40">
        <w:rPr>
          <w:rFonts w:ascii="Times New Roman" w:eastAsia="宋体" w:hAnsi="Times New Roman" w:hint="eastAsia"/>
          <w:kern w:val="0"/>
          <w:lang w:eastAsia="zh-CN"/>
        </w:rPr>
        <w:t>-th round</w:t>
      </w:r>
      <w:r w:rsidRPr="00B12B40">
        <w:rPr>
          <w:rFonts w:ascii="Times New Roman" w:eastAsia="宋体" w:hAnsi="Times New Roman"/>
          <w:kern w:val="0"/>
          <w:lang w:eastAsia="zh-CN"/>
        </w:rPr>
        <w:t xml:space="preserve">, </w:t>
      </w:r>
      <m:oMath>
        <m:sSubSup>
          <m:sSubSupPr>
            <m:ctrlPr>
              <w:rPr>
                <w:rFonts w:ascii="Cambria Math" w:eastAsia="宋体" w:hAnsi="Cambria Math"/>
                <w:i/>
                <w:kern w:val="0"/>
                <w:lang w:eastAsia="zh-CN"/>
              </w:rPr>
            </m:ctrlPr>
          </m:sSubSupPr>
          <m:e>
            <m:r>
              <w:rPr>
                <w:rFonts w:ascii="Cambria Math" w:eastAsia="宋体" w:hAnsi="Cambria Math" w:hint="eastAsia"/>
                <w:kern w:val="0"/>
                <w:lang w:eastAsia="zh-CN"/>
              </w:rPr>
              <m:t>U</m:t>
            </m:r>
          </m:e>
          <m:sub>
            <m:r>
              <w:rPr>
                <w:rFonts w:ascii="Cambria Math" w:eastAsia="宋体" w:hAnsi="Cambria Math" w:hint="eastAsia"/>
                <w:kern w:val="0"/>
                <w:lang w:eastAsia="zh-CN"/>
              </w:rPr>
              <m:t>i</m:t>
            </m:r>
          </m:sub>
          <m:sup>
            <m:r>
              <w:rPr>
                <w:rFonts w:ascii="Cambria Math" w:eastAsia="宋体" w:hAnsi="Cambria Math" w:hint="eastAsia"/>
                <w:kern w:val="0"/>
                <w:lang w:eastAsia="zh-CN"/>
              </w:rPr>
              <m:t>j</m:t>
            </m:r>
          </m:sup>
        </m:sSubSup>
        <m:d>
          <m:dPr>
            <m:ctrlPr>
              <w:rPr>
                <w:rFonts w:ascii="Cambria Math" w:eastAsia="宋体" w:hAnsi="Cambria Math"/>
                <w:i/>
                <w:kern w:val="0"/>
                <w:lang w:eastAsia="zh-CN"/>
              </w:rPr>
            </m:ctrlPr>
          </m:dPr>
          <m:e>
            <m:r>
              <w:rPr>
                <w:rFonts w:ascii="Cambria Math" w:eastAsia="宋体" w:hAnsi="Cambria Math" w:hint="eastAsia"/>
                <w:kern w:val="0"/>
                <w:lang w:eastAsia="zh-CN"/>
              </w:rPr>
              <m:t>t</m:t>
            </m:r>
          </m:e>
        </m:d>
      </m:oMath>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equals to 1</w:t>
      </w:r>
      <w:r w:rsidRPr="00B12B40">
        <w:rPr>
          <w:rFonts w:ascii="Times New Roman" w:eastAsia="宋体" w:hAnsi="Times New Roman" w:hint="eastAsia"/>
          <w:kern w:val="0"/>
          <w:lang w:eastAsia="zh-CN"/>
        </w:rPr>
        <w:t>,</w:t>
      </w:r>
      <w:r w:rsidRPr="00B12B40">
        <w:rPr>
          <w:rFonts w:ascii="Times New Roman" w:eastAsia="宋体" w:hAnsi="Times New Roman"/>
          <w:kern w:val="0"/>
          <w:lang w:eastAsia="zh-CN"/>
        </w:rPr>
        <w:t xml:space="preserve"> otherwise it equals to 0. The random process </w:t>
      </w:r>
      <m:oMath>
        <m:sSubSup>
          <m:sSubSupPr>
            <m:ctrlPr>
              <w:rPr>
                <w:rFonts w:ascii="Cambria Math" w:eastAsia="宋体" w:hAnsi="Cambria Math"/>
                <w:i/>
                <w:kern w:val="0"/>
                <w:lang w:eastAsia="zh-CN"/>
              </w:rPr>
            </m:ctrlPr>
          </m:sSubSupPr>
          <m:e>
            <m:r>
              <w:rPr>
                <w:rFonts w:ascii="Cambria Math" w:eastAsia="宋体" w:hAnsi="Cambria Math" w:hint="eastAsia"/>
                <w:kern w:val="0"/>
                <w:lang w:eastAsia="zh-CN"/>
              </w:rPr>
              <m:t>U</m:t>
            </m:r>
          </m:e>
          <m:sub>
            <m:r>
              <w:rPr>
                <w:rFonts w:ascii="Cambria Math" w:eastAsia="宋体" w:hAnsi="Cambria Math" w:hint="eastAsia"/>
                <w:kern w:val="0"/>
                <w:lang w:eastAsia="zh-CN"/>
              </w:rPr>
              <m:t>i</m:t>
            </m:r>
          </m:sub>
          <m:sup>
            <m:r>
              <w:rPr>
                <w:rFonts w:ascii="Cambria Math" w:eastAsia="宋体" w:hAnsi="Cambria Math" w:hint="eastAsia"/>
                <w:kern w:val="0"/>
                <w:lang w:eastAsia="zh-CN"/>
              </w:rPr>
              <m:t>j</m:t>
            </m:r>
          </m:sup>
        </m:sSubSup>
        <m:d>
          <m:dPr>
            <m:ctrlPr>
              <w:rPr>
                <w:rFonts w:ascii="Cambria Math" w:eastAsia="宋体" w:hAnsi="Cambria Math"/>
                <w:i/>
                <w:kern w:val="0"/>
                <w:lang w:eastAsia="zh-CN"/>
              </w:rPr>
            </m:ctrlPr>
          </m:dPr>
          <m:e>
            <m:r>
              <w:rPr>
                <w:rFonts w:ascii="Cambria Math" w:eastAsia="宋体" w:hAnsi="Cambria Math" w:hint="eastAsia"/>
                <w:kern w:val="0"/>
                <w:lang w:eastAsia="zh-CN"/>
              </w:rPr>
              <m:t>t</m:t>
            </m:r>
          </m:e>
        </m:d>
      </m:oMath>
      <w:r w:rsidRPr="00B12B40">
        <w:rPr>
          <w:rFonts w:ascii="Times New Roman" w:eastAsia="宋体" w:hAnsi="Times New Roman"/>
          <w:kern w:val="0"/>
          <w:lang w:eastAsia="zh-CN"/>
        </w:rPr>
        <w:t xml:space="preserve"> is assumed to </w:t>
      </w:r>
      <w:bookmarkStart w:id="29" w:name="OLE_LINK35"/>
      <w:r w:rsidR="00E63DCA" w:rsidRPr="00B12B40">
        <w:rPr>
          <w:rFonts w:ascii="Times New Roman" w:eastAsia="宋体" w:hAnsi="Times New Roman"/>
          <w:kern w:val="0"/>
          <w:lang w:eastAsia="zh-CN"/>
        </w:rPr>
        <w:t xml:space="preserve">has </w:t>
      </w:r>
      <w:r w:rsidRPr="00B12B40">
        <w:rPr>
          <w:rFonts w:ascii="Times New Roman" w:eastAsia="宋体" w:hAnsi="Times New Roman"/>
          <w:kern w:val="0"/>
          <w:lang w:eastAsia="zh-CN"/>
        </w:rPr>
        <w:t>an unknown distribution with the same unknown expectatio</w:t>
      </w:r>
      <w:bookmarkEnd w:id="29"/>
      <w:r w:rsidRPr="00B12B40">
        <w:rPr>
          <w:rFonts w:ascii="Times New Roman" w:eastAsia="宋体" w:hAnsi="Times New Roman"/>
          <w:kern w:val="0"/>
          <w:lang w:eastAsia="zh-CN"/>
        </w:rPr>
        <w:t>n</w:t>
      </w:r>
      <m:oMath>
        <m:r>
          <w:rPr>
            <w:rFonts w:ascii="Cambria Math" w:eastAsia="宋体" w:hAnsi="Cambria Math"/>
            <w:kern w:val="0"/>
            <w:lang w:eastAsia="zh-CN"/>
          </w:rPr>
          <m:t xml:space="preserve"> </m:t>
        </m:r>
        <m:sSub>
          <m:sSubPr>
            <m:ctrlPr>
              <w:rPr>
                <w:rFonts w:ascii="Cambria Math" w:eastAsia="宋体" w:hAnsi="Cambria Math"/>
                <w:i/>
                <w:kern w:val="0"/>
                <w:lang w:eastAsia="zh-CN"/>
              </w:rPr>
            </m:ctrlPr>
          </m:sSubPr>
          <m:e>
            <m:r>
              <w:rPr>
                <w:rFonts w:ascii="Cambria Math" w:eastAsia="宋体" w:hAnsi="Cambria Math"/>
                <w:kern w:val="0"/>
                <w:lang w:eastAsia="zh-CN"/>
              </w:rPr>
              <m:t>u</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i.e.,</w:t>
      </w:r>
      <w:r w:rsidRPr="00B12B40">
        <w:rPr>
          <w:rFonts w:ascii="Cambria Math" w:eastAsia="宋体" w:hAnsi="Cambria Math"/>
          <w:i/>
          <w:kern w:val="0"/>
          <w:lang w:eastAsia="zh-CN"/>
        </w:rPr>
        <w:t xml:space="preserve"> </w:t>
      </w:r>
      <m:oMath>
        <m:r>
          <w:rPr>
            <w:rFonts w:ascii="Cambria Math" w:eastAsia="宋体" w:hAnsi="Cambria Math"/>
            <w:kern w:val="0"/>
            <w:lang w:eastAsia="zh-CN"/>
          </w:rPr>
          <m:t>E</m:t>
        </m:r>
        <m:d>
          <m:dPr>
            <m:begChr m:val="["/>
            <m:endChr m:val="]"/>
            <m:ctrlPr>
              <w:rPr>
                <w:rFonts w:ascii="Cambria Math" w:eastAsia="宋体" w:hAnsi="Cambria Math"/>
                <w:i/>
                <w:kern w:val="0"/>
                <w:lang w:eastAsia="zh-CN"/>
              </w:rPr>
            </m:ctrlPr>
          </m:dPr>
          <m:e>
            <m:sSubSup>
              <m:sSubSupPr>
                <m:ctrlPr>
                  <w:rPr>
                    <w:rFonts w:ascii="Cambria Math" w:eastAsia="宋体" w:hAnsi="Cambria Math"/>
                    <w:i/>
                    <w:kern w:val="0"/>
                    <w:lang w:eastAsia="zh-CN"/>
                  </w:rPr>
                </m:ctrlPr>
              </m:sSubSupPr>
              <m:e>
                <m:r>
                  <w:rPr>
                    <w:rFonts w:ascii="Cambria Math" w:eastAsia="宋体" w:hAnsi="Cambria Math" w:hint="eastAsia"/>
                    <w:kern w:val="0"/>
                    <w:lang w:eastAsia="zh-CN"/>
                  </w:rPr>
                  <m:t>U</m:t>
                </m:r>
              </m:e>
              <m:sub>
                <m:r>
                  <w:rPr>
                    <w:rFonts w:ascii="Cambria Math" w:eastAsia="宋体" w:hAnsi="Cambria Math" w:hint="eastAsia"/>
                    <w:kern w:val="0"/>
                    <w:lang w:eastAsia="zh-CN"/>
                  </w:rPr>
                  <m:t>i</m:t>
                </m:r>
              </m:sub>
              <m:sup>
                <m:r>
                  <w:rPr>
                    <w:rFonts w:ascii="Cambria Math" w:eastAsia="宋体" w:hAnsi="Cambria Math" w:hint="eastAsia"/>
                    <w:kern w:val="0"/>
                    <w:lang w:eastAsia="zh-CN"/>
                  </w:rPr>
                  <m:t>j</m:t>
                </m:r>
              </m:sup>
            </m:sSubSup>
            <m:d>
              <m:dPr>
                <m:ctrlPr>
                  <w:rPr>
                    <w:rFonts w:ascii="Cambria Math" w:eastAsia="宋体" w:hAnsi="Cambria Math"/>
                    <w:i/>
                    <w:kern w:val="0"/>
                    <w:lang w:eastAsia="zh-CN"/>
                  </w:rPr>
                </m:ctrlPr>
              </m:dPr>
              <m:e>
                <m:r>
                  <w:rPr>
                    <w:rFonts w:ascii="Cambria Math" w:eastAsia="宋体" w:hAnsi="Cambria Math" w:hint="eastAsia"/>
                    <w:kern w:val="0"/>
                    <w:lang w:eastAsia="zh-CN"/>
                  </w:rPr>
                  <m:t>t</m:t>
                </m:r>
              </m:e>
            </m:d>
          </m:e>
        </m:d>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u</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for </w:t>
      </w:r>
      <m:oMath>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ⅆ</m:t>
            </m:r>
          </m:e>
          <m:sub>
            <m:r>
              <w:rPr>
                <w:rFonts w:ascii="Cambria Math" w:eastAsia="宋体" w:hAnsi="Cambria Math"/>
                <w:kern w:val="0"/>
                <w:lang w:eastAsia="zh-CN"/>
              </w:rPr>
              <m:t>j</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oMath>
      <w:r w:rsidRPr="00B12B40">
        <w:rPr>
          <w:rFonts w:ascii="Times New Roman" w:eastAsia="宋体" w:hAnsi="Times New Roman" w:hint="eastAsia"/>
          <w:kern w:val="0"/>
          <w:lang w:eastAsia="zh-CN"/>
        </w:rPr>
        <w:t>.</w:t>
      </w:r>
    </w:p>
    <w:p w14:paraId="55166BB4" w14:textId="77777777" w:rsidR="009E1FB8" w:rsidRPr="00B12B40" w:rsidRDefault="009E1FB8"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Similarly,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V</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kern w:val="0"/>
          <w:lang w:eastAsia="zh-CN"/>
        </w:rPr>
        <w:t xml:space="preserve"> represent </w:t>
      </w:r>
      <w:r w:rsidRPr="00B12B40">
        <w:rPr>
          <w:rFonts w:ascii="Times New Roman" w:eastAsia="宋体" w:hAnsi="Times New Roman" w:hint="eastAsia"/>
          <w:kern w:val="0"/>
          <w:lang w:eastAsia="zh-CN"/>
        </w:rPr>
        <w:t>a</w:t>
      </w:r>
      <w:r w:rsidRPr="00B12B40">
        <w:rPr>
          <w:rFonts w:ascii="Times New Roman" w:eastAsia="宋体" w:hAnsi="Times New Roman"/>
          <w:kern w:val="0"/>
          <w:lang w:eastAsia="zh-CN"/>
        </w:rPr>
        <w:t xml:space="preserve"> vector of </w:t>
      </w:r>
      <w:r w:rsidRPr="00B12B40">
        <w:rPr>
          <w:rFonts w:ascii="Times New Roman" w:eastAsia="宋体" w:hAnsi="Times New Roman" w:hint="eastAsia"/>
          <w:kern w:val="0"/>
          <w:lang w:eastAsia="zh-CN"/>
        </w:rPr>
        <w:t>worker</w:t>
      </w:r>
      <w:r w:rsidRPr="00B12B40">
        <w:rPr>
          <w:rFonts w:ascii="Times New Roman" w:eastAsia="宋体" w:hAnsi="Times New Roman"/>
          <w:kern w:val="0"/>
          <w:lang w:eastAsia="zh-CN"/>
        </w:rPr>
        <w:t xml:space="preserve">’s sensing quality </w:t>
      </w:r>
      <w:r w:rsidRPr="00B12B40">
        <w:rPr>
          <w:rFonts w:ascii="Times New Roman" w:eastAsia="宋体" w:hAnsi="Times New Roman" w:hint="eastAsia"/>
          <w:kern w:val="0"/>
          <w:lang w:eastAsia="zh-CN"/>
        </w:rPr>
        <w:t>for</w:t>
      </w:r>
      <w:r w:rsidRPr="00B12B40">
        <w:rPr>
          <w:rFonts w:ascii="Times New Roman" w:eastAsia="宋体" w:hAnsi="Times New Roman"/>
          <w:kern w:val="0"/>
          <w:lang w:eastAsia="zh-CN"/>
        </w:rPr>
        <w:t xml:space="preserve"> different tasks. Each element of it represents a random process denoted as</w:t>
      </w:r>
      <w:r w:rsidRPr="00B12B40">
        <w:rPr>
          <w:rFonts w:ascii="Times New Roman" w:eastAsia="宋体" w:hAnsi="Times New Roman" w:hint="eastAsia"/>
          <w:kern w:val="0"/>
          <w:lang w:eastAsia="zh-CN"/>
        </w:rPr>
        <w:t xml:space="preserve"> </w:t>
      </w:r>
      <m:oMath>
        <m:sSubSup>
          <m:sSubSupPr>
            <m:ctrlPr>
              <w:rPr>
                <w:rFonts w:ascii="Cambria Math" w:eastAsia="宋体" w:hAnsi="Cambria Math"/>
                <w:i/>
                <w:kern w:val="0"/>
                <w:lang w:eastAsia="zh-CN"/>
              </w:rPr>
            </m:ctrlPr>
          </m:sSubSupPr>
          <m:e>
            <m:r>
              <w:rPr>
                <w:rFonts w:ascii="Cambria Math" w:eastAsia="宋体" w:hAnsi="Cambria Math"/>
                <w:kern w:val="0"/>
                <w:lang w:eastAsia="zh-CN"/>
              </w:rPr>
              <m:t>V</m:t>
            </m:r>
          </m:e>
          <m:sub>
            <m:r>
              <w:rPr>
                <w:rFonts w:ascii="Cambria Math" w:eastAsia="宋体" w:hAnsi="Cambria Math"/>
                <w:kern w:val="0"/>
                <w:lang w:eastAsia="zh-CN"/>
              </w:rPr>
              <m:t>i</m:t>
            </m:r>
          </m:sub>
          <m:sup>
            <m:r>
              <w:rPr>
                <w:rFonts w:ascii="Cambria Math" w:eastAsia="宋体" w:hAnsi="Cambria Math"/>
                <w:kern w:val="0"/>
                <w:lang w:eastAsia="zh-CN"/>
              </w:rPr>
              <m:t>j</m:t>
            </m:r>
          </m:sup>
        </m:sSubSup>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hint="eastAsia"/>
          <w:kern w:val="0"/>
          <w:lang w:eastAsia="zh-CN"/>
        </w:rPr>
        <w:t>,</w:t>
      </w:r>
      <w:r w:rsidRPr="00B12B40">
        <w:rPr>
          <w:rFonts w:ascii="Times New Roman" w:eastAsia="宋体" w:hAnsi="Times New Roman"/>
          <w:kern w:val="0"/>
          <w:lang w:eastAsia="zh-CN"/>
        </w:rPr>
        <w:t xml:space="preserve"> where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The element </w:t>
      </w:r>
      <m:oMath>
        <m:sSubSup>
          <m:sSubSupPr>
            <m:ctrlPr>
              <w:rPr>
                <w:rFonts w:ascii="Cambria Math" w:eastAsia="宋体" w:hAnsi="Cambria Math"/>
                <w:i/>
                <w:kern w:val="0"/>
                <w:lang w:eastAsia="zh-CN"/>
              </w:rPr>
            </m:ctrlPr>
          </m:sSubSupPr>
          <m:e>
            <m:r>
              <w:rPr>
                <w:rFonts w:ascii="Cambria Math" w:eastAsia="宋体" w:hAnsi="Cambria Math"/>
                <w:kern w:val="0"/>
                <w:lang w:eastAsia="zh-CN"/>
              </w:rPr>
              <m:t>V</m:t>
            </m:r>
          </m:e>
          <m:sub>
            <m:r>
              <w:rPr>
                <w:rFonts w:ascii="Cambria Math" w:eastAsia="宋体" w:hAnsi="Cambria Math"/>
                <w:kern w:val="0"/>
                <w:lang w:eastAsia="zh-CN"/>
              </w:rPr>
              <m:t>i</m:t>
            </m:r>
          </m:sub>
          <m:sup>
            <m:r>
              <w:rPr>
                <w:rFonts w:ascii="Cambria Math" w:eastAsia="宋体" w:hAnsi="Cambria Math"/>
                <w:kern w:val="0"/>
                <w:lang w:eastAsia="zh-CN"/>
              </w:rPr>
              <m:t>j</m:t>
            </m:r>
          </m:sup>
        </m:sSubSup>
        <m:d>
          <m:dPr>
            <m:ctrlPr>
              <w:rPr>
                <w:rFonts w:ascii="Cambria Math" w:eastAsia="宋体" w:hAnsi="Cambria Math"/>
                <w:i/>
                <w:kern w:val="0"/>
                <w:lang w:eastAsia="zh-CN"/>
              </w:rPr>
            </m:ctrlPr>
          </m:dPr>
          <m:e>
            <m:r>
              <w:rPr>
                <w:rFonts w:ascii="Cambria Math" w:eastAsia="宋体" w:hAnsi="Cambria Math"/>
                <w:kern w:val="0"/>
                <w:lang w:eastAsia="zh-CN"/>
              </w:rPr>
              <m:t>t</m:t>
            </m:r>
          </m:e>
        </m:d>
        <m:r>
          <w:rPr>
            <w:rFonts w:ascii="Cambria Math" w:eastAsia="宋体" w:hAnsi="Cambria Math" w:hint="eastAsia"/>
            <w:kern w:val="0"/>
            <w:lang w:eastAsia="zh-CN"/>
          </w:rPr>
          <m:t>∈</m:t>
        </m:r>
        <m:d>
          <m:dPr>
            <m:begChr m:val="["/>
            <m:endChr m:val="]"/>
            <m:ctrlPr>
              <w:rPr>
                <w:rFonts w:ascii="Cambria Math" w:eastAsia="宋体" w:hAnsi="Cambria Math"/>
                <w:i/>
                <w:kern w:val="0"/>
                <w:lang w:eastAsia="zh-CN"/>
              </w:rPr>
            </m:ctrlPr>
          </m:dPr>
          <m:e>
            <m:r>
              <w:rPr>
                <w:rFonts w:ascii="Cambria Math" w:eastAsia="宋体" w:hAnsi="Cambria Math"/>
                <w:kern w:val="0"/>
                <w:lang w:eastAsia="zh-CN"/>
              </w:rPr>
              <m:t>0,</m:t>
            </m:r>
            <m:r>
              <w:rPr>
                <w:rFonts w:ascii="Cambria Math" w:eastAsia="宋体" w:hAnsi="Cambria Math" w:hint="eastAsia"/>
                <w:kern w:val="0"/>
                <w:lang w:eastAsia="zh-CN"/>
              </w:rPr>
              <m:t>1</m:t>
            </m:r>
          </m:e>
        </m:d>
      </m:oMath>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is used to indicate the sensing quality of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finishing the task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oMath>
      <w:r w:rsidRPr="00B12B40">
        <w:rPr>
          <w:rFonts w:ascii="Times New Roman" w:eastAsia="宋体" w:hAnsi="Times New Roman"/>
          <w:kern w:val="0"/>
          <w:lang w:eastAsia="zh-CN"/>
        </w:rPr>
        <w:t xml:space="preserve"> </w:t>
      </w:r>
      <w:r w:rsidRPr="00B12B40">
        <w:rPr>
          <w:rFonts w:ascii="Times New Roman" w:eastAsia="宋体" w:hAnsi="Times New Roman" w:hint="eastAsia"/>
          <w:kern w:val="0"/>
          <w:lang w:eastAsia="zh-CN"/>
        </w:rPr>
        <w:t>in the</w:t>
      </w:r>
      <w:r w:rsidRPr="00B12B40">
        <w:rPr>
          <w:rFonts w:ascii="Times New Roman" w:eastAsia="宋体" w:hAnsi="Times New Roman"/>
          <w:kern w:val="0"/>
          <w:lang w:eastAsia="zh-CN"/>
        </w:rPr>
        <w:t xml:space="preserve"> </w:t>
      </w:r>
      <m:oMath>
        <m:r>
          <w:rPr>
            <w:rFonts w:ascii="Cambria Math" w:eastAsia="宋体" w:hAnsi="Cambria Math" w:hint="eastAsia"/>
            <w:kern w:val="0"/>
            <w:lang w:eastAsia="zh-CN"/>
          </w:rPr>
          <m:t>t</m:t>
        </m:r>
      </m:oMath>
      <w:r w:rsidRPr="00B12B40">
        <w:rPr>
          <w:rFonts w:ascii="Times New Roman" w:eastAsia="宋体" w:hAnsi="Times New Roman" w:hint="eastAsia"/>
          <w:kern w:val="0"/>
          <w:lang w:eastAsia="zh-CN"/>
        </w:rPr>
        <w:t>-th round</w:t>
      </w:r>
      <w:r w:rsidRPr="00B12B40">
        <w:rPr>
          <w:rFonts w:ascii="Times New Roman" w:eastAsia="宋体" w:hAnsi="Times New Roman"/>
          <w:kern w:val="0"/>
          <w:lang w:eastAsia="zh-CN"/>
        </w:rPr>
        <w:t xml:space="preserve">. The random process </w:t>
      </w:r>
      <m:oMath>
        <m:sSubSup>
          <m:sSubSupPr>
            <m:ctrlPr>
              <w:rPr>
                <w:rFonts w:ascii="Cambria Math" w:eastAsia="宋体" w:hAnsi="Cambria Math"/>
                <w:i/>
                <w:kern w:val="0"/>
                <w:lang w:eastAsia="zh-CN"/>
              </w:rPr>
            </m:ctrlPr>
          </m:sSubSupPr>
          <m:e>
            <m:r>
              <w:rPr>
                <w:rFonts w:ascii="Cambria Math" w:eastAsia="宋体" w:hAnsi="Cambria Math"/>
                <w:kern w:val="0"/>
                <w:lang w:eastAsia="zh-CN"/>
              </w:rPr>
              <m:t>V</m:t>
            </m:r>
          </m:e>
          <m:sub>
            <m:r>
              <w:rPr>
                <w:rFonts w:ascii="Cambria Math" w:eastAsia="宋体" w:hAnsi="Cambria Math"/>
                <w:kern w:val="0"/>
                <w:lang w:eastAsia="zh-CN"/>
              </w:rPr>
              <m:t>i</m:t>
            </m:r>
          </m:sub>
          <m:sup>
            <m:r>
              <w:rPr>
                <w:rFonts w:ascii="Cambria Math" w:eastAsia="宋体" w:hAnsi="Cambria Math"/>
                <w:kern w:val="0"/>
                <w:lang w:eastAsia="zh-CN"/>
              </w:rPr>
              <m:t>j</m:t>
            </m:r>
          </m:sup>
        </m:sSubSup>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kern w:val="0"/>
          <w:lang w:eastAsia="zh-CN"/>
        </w:rPr>
        <w:t xml:space="preserve"> is assumed to follow an unknown distribution varying over time.</w:t>
      </w:r>
      <w:r w:rsidRPr="00B12B40">
        <w:rPr>
          <w:rFonts w:ascii="Times New Roman" w:eastAsia="宋体" w:hAnsi="Times New Roman"/>
          <w:kern w:val="0"/>
        </w:rPr>
        <w:t xml:space="preserve"> </w:t>
      </w:r>
      <w:r w:rsidRPr="00B12B40">
        <w:rPr>
          <w:rFonts w:ascii="Times New Roman" w:eastAsia="宋体" w:hAnsi="Times New Roman"/>
          <w:kern w:val="0"/>
          <w:lang w:eastAsia="zh-CN"/>
        </w:rPr>
        <w:t xml:space="preserve">Since workers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may show different sensing quality for differe</w:t>
      </w:r>
      <w:proofErr w:type="spellStart"/>
      <w:r w:rsidRPr="00B12B40">
        <w:rPr>
          <w:rFonts w:ascii="Times New Roman" w:eastAsia="宋体" w:hAnsi="Times New Roman"/>
          <w:kern w:val="0"/>
          <w:lang w:eastAsia="zh-CN"/>
        </w:rPr>
        <w:t>nt</w:t>
      </w:r>
      <w:proofErr w:type="spellEnd"/>
      <w:r w:rsidRPr="00B12B40">
        <w:rPr>
          <w:rFonts w:ascii="Times New Roman" w:eastAsia="宋体" w:hAnsi="Times New Roman"/>
          <w:kern w:val="0"/>
          <w:lang w:eastAsia="zh-CN"/>
        </w:rPr>
        <w:t xml:space="preserve"> tasks</w:t>
      </w:r>
      <w:r w:rsidRPr="00B12B40">
        <w:rPr>
          <w:rFonts w:ascii="Times New Roman" w:eastAsia="宋体" w:hAnsi="Times New Roman" w:hint="eastAsia"/>
          <w:kern w:val="0"/>
          <w:lang w:eastAsia="zh-CN"/>
        </w:rPr>
        <w:t>,</w:t>
      </w:r>
      <w:r w:rsidRPr="00B12B40">
        <w:rPr>
          <w:rFonts w:ascii="Times New Roman" w:eastAsia="宋体" w:hAnsi="Times New Roman"/>
          <w:kern w:val="0"/>
          <w:lang w:eastAsia="zh-CN"/>
        </w:rPr>
        <w:t xml:space="preserve"> for each </w:t>
      </w:r>
      <m:oMath>
        <m:r>
          <w:rPr>
            <w:rFonts w:ascii="Cambria Math" w:eastAsia="宋体" w:hAnsi="Cambria Math"/>
            <w:kern w:val="0"/>
            <w:lang w:eastAsia="zh-CN"/>
          </w:rPr>
          <m:t>i</m:t>
        </m:r>
      </m:oMath>
      <w:r w:rsidRPr="00B12B40">
        <w:rPr>
          <w:rFonts w:ascii="Times New Roman" w:eastAsia="宋体" w:hAnsi="Times New Roman"/>
          <w:kern w:val="0"/>
          <w:lang w:eastAsia="zh-CN"/>
        </w:rPr>
        <w:t xml:space="preserve"> and </w:t>
      </w:r>
      <m:oMath>
        <m:r>
          <w:rPr>
            <w:rFonts w:ascii="Cambria Math" w:eastAsia="宋体" w:hAnsi="Cambria Math"/>
            <w:kern w:val="0"/>
            <w:lang w:eastAsia="zh-CN"/>
          </w:rPr>
          <m:t>j</m:t>
        </m:r>
      </m:oMath>
      <w:r w:rsidRPr="00B12B40">
        <w:rPr>
          <w:rFonts w:ascii="Times New Roman" w:eastAsia="宋体" w:hAnsi="Times New Roman"/>
          <w:kern w:val="0"/>
          <w:lang w:eastAsia="zh-CN"/>
        </w:rPr>
        <w:t>,</w:t>
      </w:r>
      <w:r w:rsidRPr="00B12B40">
        <w:rPr>
          <w:rFonts w:ascii="Cambria Math" w:eastAsia="宋体" w:hAnsi="Cambria Math"/>
          <w:i/>
          <w:kern w:val="0"/>
          <w:lang w:eastAsia="zh-CN"/>
        </w:rPr>
        <w:t xml:space="preserve"> </w:t>
      </w:r>
      <m:oMath>
        <m:r>
          <w:rPr>
            <w:rFonts w:ascii="Cambria Math" w:eastAsia="宋体" w:hAnsi="Cambria Math"/>
            <w:kern w:val="0"/>
            <w:lang w:eastAsia="zh-CN"/>
          </w:rPr>
          <m:t>E</m:t>
        </m:r>
        <m:d>
          <m:dPr>
            <m:begChr m:val="["/>
            <m:endChr m:val="]"/>
            <m:ctrlPr>
              <w:rPr>
                <w:rFonts w:ascii="Cambria Math" w:eastAsia="宋体" w:hAnsi="Cambria Math"/>
                <w:i/>
                <w:kern w:val="0"/>
                <w:lang w:eastAsia="zh-CN"/>
              </w:rPr>
            </m:ctrlPr>
          </m:dPr>
          <m:e>
            <m:sSubSup>
              <m:sSubSupPr>
                <m:ctrlPr>
                  <w:rPr>
                    <w:rFonts w:ascii="Cambria Math" w:eastAsia="宋体" w:hAnsi="Cambria Math"/>
                    <w:i/>
                    <w:kern w:val="0"/>
                    <w:lang w:eastAsia="zh-CN"/>
                  </w:rPr>
                </m:ctrlPr>
              </m:sSubSupPr>
              <m:e>
                <m:r>
                  <w:rPr>
                    <w:rFonts w:ascii="Cambria Math" w:eastAsia="宋体" w:hAnsi="Cambria Math"/>
                    <w:kern w:val="0"/>
                    <w:lang w:eastAsia="zh-CN"/>
                  </w:rPr>
                  <m:t>V</m:t>
                </m:r>
              </m:e>
              <m:sub>
                <m:r>
                  <w:rPr>
                    <w:rFonts w:ascii="Cambria Math" w:eastAsia="宋体" w:hAnsi="Cambria Math"/>
                    <w:kern w:val="0"/>
                    <w:lang w:eastAsia="zh-CN"/>
                  </w:rPr>
                  <m:t>i</m:t>
                </m:r>
              </m:sub>
              <m:sup>
                <m:r>
                  <w:rPr>
                    <w:rFonts w:ascii="Cambria Math" w:eastAsia="宋体" w:hAnsi="Cambria Math"/>
                    <w:kern w:val="0"/>
                    <w:lang w:eastAsia="zh-CN"/>
                  </w:rPr>
                  <m:t>j</m:t>
                </m:r>
              </m:sup>
            </m:sSubSup>
            <m:d>
              <m:dPr>
                <m:ctrlPr>
                  <w:rPr>
                    <w:rFonts w:ascii="Cambria Math" w:eastAsia="宋体" w:hAnsi="Cambria Math"/>
                    <w:i/>
                    <w:kern w:val="0"/>
                    <w:lang w:eastAsia="zh-CN"/>
                  </w:rPr>
                </m:ctrlPr>
              </m:dPr>
              <m:e>
                <m:r>
                  <w:rPr>
                    <w:rFonts w:ascii="Cambria Math" w:eastAsia="宋体" w:hAnsi="Cambria Math"/>
                    <w:kern w:val="0"/>
                    <w:lang w:eastAsia="zh-CN"/>
                  </w:rPr>
                  <m:t>t</m:t>
                </m:r>
              </m:e>
            </m:d>
          </m:e>
        </m:d>
        <m:r>
          <w:rPr>
            <w:rFonts w:ascii="Cambria Math" w:eastAsia="宋体" w:hAnsi="Cambria Math"/>
            <w:kern w:val="0"/>
            <w:lang w:eastAsia="zh-CN"/>
          </w:rPr>
          <m:t>=</m:t>
        </m:r>
        <m:sSubSup>
          <m:sSubSupPr>
            <m:ctrlPr>
              <w:rPr>
                <w:rFonts w:ascii="Cambria Math" w:eastAsia="宋体" w:hAnsi="Cambria Math"/>
                <w:i/>
                <w:kern w:val="0"/>
                <w:lang w:eastAsia="zh-CN"/>
              </w:rPr>
            </m:ctrlPr>
          </m:sSubSupPr>
          <m:e>
            <m:r>
              <w:rPr>
                <w:rFonts w:ascii="Cambria Math" w:eastAsia="宋体" w:hAnsi="Cambria Math"/>
                <w:kern w:val="0"/>
                <w:lang w:eastAsia="zh-CN"/>
              </w:rPr>
              <m:t>v</m:t>
            </m:r>
          </m:e>
          <m:sub>
            <m:r>
              <w:rPr>
                <w:rFonts w:ascii="Cambria Math" w:eastAsia="宋体" w:hAnsi="Cambria Math"/>
                <w:kern w:val="0"/>
                <w:lang w:eastAsia="zh-CN"/>
              </w:rPr>
              <m:t>i</m:t>
            </m:r>
          </m:sub>
          <m:sup>
            <m:r>
              <w:rPr>
                <w:rFonts w:ascii="Cambria Math" w:eastAsia="宋体" w:hAnsi="Cambria Math"/>
                <w:kern w:val="0"/>
                <w:lang w:eastAsia="zh-CN"/>
              </w:rPr>
              <m:t>j</m:t>
            </m:r>
          </m:sup>
        </m:sSubSup>
      </m:oMath>
      <w:r w:rsidRPr="00B12B40">
        <w:rPr>
          <w:rFonts w:ascii="Times New Roman" w:eastAsia="宋体" w:hAnsi="Times New Roman"/>
          <w:kern w:val="0"/>
          <w:lang w:eastAsia="zh-CN"/>
        </w:rPr>
        <w:t>.</w:t>
      </w:r>
    </w:p>
    <w:p w14:paraId="582EC9D5" w14:textId="7FF56FA6" w:rsidR="009E1FB8" w:rsidRPr="00B12B40" w:rsidRDefault="009E1FB8"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We define that</w:t>
      </w:r>
      <w:r w:rsidRPr="00B12B40">
        <w:rPr>
          <w:rFonts w:ascii="Times New Roman" w:eastAsia="宋体" w:hAnsi="Times New Roman" w:hint="eastAsia"/>
          <w:kern w:val="0"/>
          <w:lang w:eastAsia="zh-CN"/>
        </w:rPr>
        <w:t xml:space="preserve"> </w:t>
      </w:r>
      <m:oMath>
        <m:sSub>
          <m:sSubPr>
            <m:ctrlPr>
              <w:rPr>
                <w:rFonts w:ascii="Cambria Math" w:eastAsia="宋体" w:hAnsi="Cambria Math"/>
                <w:i/>
                <w:kern w:val="0"/>
                <w:lang w:eastAsia="zh-CN"/>
              </w:rPr>
            </m:ctrlPr>
          </m:sSubPr>
          <m:e>
            <m:r>
              <w:rPr>
                <w:rFonts w:ascii="Cambria Math" w:eastAsia="宋体" w:hAnsi="Cambria Math"/>
                <w:kern w:val="0"/>
                <w:lang w:eastAsia="zh-CN"/>
              </w:rPr>
              <m:t>u</m:t>
            </m:r>
          </m:e>
          <m:sub>
            <m:r>
              <w:rPr>
                <w:rFonts w:ascii="Cambria Math" w:eastAsia="宋体" w:hAnsi="Cambria Math"/>
                <w:kern w:val="0"/>
                <w:lang w:eastAsia="zh-CN"/>
              </w:rPr>
              <m:t>i,t</m:t>
            </m:r>
          </m:sub>
        </m:sSub>
        <m:r>
          <m:rPr>
            <m:sty m:val="p"/>
          </m:rPr>
          <w:rPr>
            <w:rFonts w:ascii="Cambria Math" w:eastAsia="宋体" w:hAnsi="Cambria Math" w:hint="eastAsia"/>
            <w:kern w:val="0"/>
            <w:lang w:eastAsia="zh-CN"/>
          </w:rPr>
          <m:t>=</m:t>
        </m:r>
        <m:d>
          <m:dPr>
            <m:ctrlPr>
              <w:rPr>
                <w:rFonts w:ascii="Cambria Math" w:eastAsia="宋体" w:hAnsi="Cambria Math"/>
                <w:i/>
                <w:kern w:val="0"/>
                <w:lang w:eastAsia="zh-CN"/>
              </w:rPr>
            </m:ctrlPr>
          </m:dPr>
          <m:e>
            <m:sSubSup>
              <m:sSubSupPr>
                <m:ctrlPr>
                  <w:rPr>
                    <w:rFonts w:ascii="Cambria Math" w:eastAsia="宋体" w:hAnsi="Cambria Math"/>
                    <w:i/>
                    <w:kern w:val="0"/>
                    <w:lang w:eastAsia="zh-CN"/>
                  </w:rPr>
                </m:ctrlPr>
              </m:sSubSupPr>
              <m:e>
                <m:r>
                  <w:rPr>
                    <w:rFonts w:ascii="Cambria Math" w:eastAsia="宋体" w:hAnsi="Cambria Math"/>
                    <w:kern w:val="0"/>
                    <w:lang w:eastAsia="zh-CN"/>
                  </w:rPr>
                  <m:t>u</m:t>
                </m:r>
              </m:e>
              <m:sub>
                <m:r>
                  <w:rPr>
                    <w:rFonts w:ascii="Cambria Math" w:eastAsia="宋体" w:hAnsi="Cambria Math"/>
                    <w:kern w:val="0"/>
                    <w:lang w:eastAsia="zh-CN"/>
                  </w:rPr>
                  <m:t>i,t</m:t>
                </m:r>
              </m:sub>
              <m:sup>
                <m:r>
                  <w:rPr>
                    <w:rFonts w:ascii="Cambria Math" w:eastAsia="宋体" w:hAnsi="Cambria Math"/>
                    <w:kern w:val="0"/>
                    <w:lang w:eastAsia="zh-CN"/>
                  </w:rPr>
                  <m:t>j</m:t>
                </m:r>
              </m:sup>
            </m:sSubSup>
          </m:e>
        </m:d>
      </m:oMath>
      <w:r w:rsidRPr="00B12B40">
        <w:rPr>
          <w:rFonts w:ascii="Times New Roman" w:eastAsia="宋体" w:hAnsi="Times New Roman" w:hint="eastAsia"/>
          <w:kern w:val="0"/>
          <w:lang w:eastAsia="zh-CN"/>
        </w:rPr>
        <w:t xml:space="preserve"> and </w:t>
      </w:r>
      <m:oMath>
        <m:sSub>
          <m:sSubPr>
            <m:ctrlPr>
              <w:rPr>
                <w:rFonts w:ascii="Cambria Math" w:eastAsia="宋体" w:hAnsi="Cambria Math"/>
                <w:i/>
                <w:kern w:val="0"/>
                <w:lang w:eastAsia="zh-CN"/>
              </w:rPr>
            </m:ctrlPr>
          </m:sSubPr>
          <m:e>
            <m:r>
              <w:rPr>
                <w:rFonts w:ascii="Cambria Math" w:eastAsia="宋体" w:hAnsi="Cambria Math"/>
                <w:kern w:val="0"/>
                <w:lang w:eastAsia="zh-CN"/>
              </w:rPr>
              <m:t>v</m:t>
            </m:r>
          </m:e>
          <m:sub>
            <m:r>
              <w:rPr>
                <w:rFonts w:ascii="Cambria Math" w:eastAsia="宋体" w:hAnsi="Cambria Math"/>
                <w:kern w:val="0"/>
                <w:lang w:eastAsia="zh-CN"/>
              </w:rPr>
              <m:t>i,t</m:t>
            </m:r>
          </m:sub>
        </m:sSub>
        <m:r>
          <w:rPr>
            <w:rFonts w:ascii="Cambria Math" w:eastAsia="宋体" w:hAnsi="Cambria Math"/>
            <w:kern w:val="0"/>
            <w:lang w:eastAsia="zh-CN"/>
          </w:rPr>
          <m:t>=</m:t>
        </m:r>
        <m:d>
          <m:dPr>
            <m:ctrlPr>
              <w:rPr>
                <w:rFonts w:ascii="Cambria Math" w:eastAsia="宋体" w:hAnsi="Cambria Math"/>
                <w:i/>
                <w:kern w:val="0"/>
                <w:lang w:eastAsia="zh-CN"/>
              </w:rPr>
            </m:ctrlPr>
          </m:dPr>
          <m:e>
            <m:sSubSup>
              <m:sSubSupPr>
                <m:ctrlPr>
                  <w:rPr>
                    <w:rFonts w:ascii="Cambria Math" w:eastAsia="宋体" w:hAnsi="Cambria Math"/>
                    <w:i/>
                    <w:kern w:val="0"/>
                    <w:lang w:eastAsia="zh-CN"/>
                  </w:rPr>
                </m:ctrlPr>
              </m:sSubSupPr>
              <m:e>
                <m:r>
                  <w:rPr>
                    <w:rFonts w:ascii="Cambria Math" w:eastAsia="宋体" w:hAnsi="Cambria Math"/>
                    <w:kern w:val="0"/>
                    <w:lang w:eastAsia="zh-CN"/>
                  </w:rPr>
                  <m:t>v</m:t>
                </m:r>
              </m:e>
              <m:sub>
                <m:r>
                  <w:rPr>
                    <w:rFonts w:ascii="Cambria Math" w:eastAsia="宋体" w:hAnsi="Cambria Math"/>
                    <w:kern w:val="0"/>
                    <w:lang w:eastAsia="zh-CN"/>
                  </w:rPr>
                  <m:t>i,t</m:t>
                </m:r>
              </m:sub>
              <m:sup>
                <m:r>
                  <w:rPr>
                    <w:rFonts w:ascii="Cambria Math" w:eastAsia="宋体" w:hAnsi="Cambria Math"/>
                    <w:kern w:val="0"/>
                    <w:lang w:eastAsia="zh-CN"/>
                  </w:rPr>
                  <m:t>j</m:t>
                </m:r>
              </m:sup>
            </m:sSubSup>
          </m:e>
        </m:d>
      </m:oMath>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for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oMath>
      <w:r w:rsidRPr="00B12B40">
        <w:rPr>
          <w:rFonts w:ascii="Times New Roman" w:eastAsia="宋体" w:hAnsi="Times New Roman"/>
          <w:kern w:val="0"/>
          <w:lang w:eastAsia="zh-CN"/>
        </w:rPr>
        <w:t xml:space="preserve"> in set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oMath>
      <w:r w:rsidRPr="00B12B40">
        <w:rPr>
          <w:rFonts w:ascii="Times New Roman" w:eastAsia="宋体" w:hAnsi="Times New Roman" w:hint="eastAsia"/>
          <w:kern w:val="0"/>
          <w:lang w:eastAsia="zh-CN"/>
        </w:rPr>
        <w:t xml:space="preserve"> are the realizations of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U</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and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V</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hint="eastAsia"/>
          <w:kern w:val="0"/>
          <w:lang w:eastAsia="zh-CN"/>
        </w:rPr>
        <w:t xml:space="preserve"> in the</w:t>
      </w:r>
      <w:r w:rsidRPr="00B12B40">
        <w:rPr>
          <w:rFonts w:ascii="Times New Roman" w:eastAsia="宋体" w:hAnsi="Times New Roman"/>
          <w:kern w:val="0"/>
          <w:lang w:eastAsia="zh-CN"/>
        </w:rPr>
        <w:t xml:space="preserve"> </w:t>
      </w:r>
      <m:oMath>
        <m:r>
          <w:rPr>
            <w:rFonts w:ascii="Cambria Math" w:eastAsia="宋体" w:hAnsi="Cambria Math" w:hint="eastAsia"/>
            <w:kern w:val="0"/>
            <w:lang w:eastAsia="zh-CN"/>
          </w:rPr>
          <m:t>t</m:t>
        </m:r>
      </m:oMath>
      <w:r w:rsidRPr="00B12B40">
        <w:rPr>
          <w:rFonts w:ascii="Times New Roman" w:eastAsia="宋体" w:hAnsi="Times New Roman" w:hint="eastAsia"/>
          <w:kern w:val="0"/>
          <w:lang w:eastAsia="zh-CN"/>
        </w:rPr>
        <w:t>-th round, respectivel</w:t>
      </w:r>
      <w:r w:rsidRPr="00B12B40">
        <w:rPr>
          <w:rFonts w:ascii="Times New Roman" w:eastAsia="宋体" w:hAnsi="Times New Roman"/>
          <w:kern w:val="0"/>
          <w:lang w:eastAsia="zh-CN"/>
        </w:rPr>
        <w:t xml:space="preserve">y. At time </w:t>
      </w:r>
      <m:oMath>
        <m:r>
          <w:rPr>
            <w:rFonts w:ascii="Cambria Math" w:eastAsia="宋体" w:hAnsi="Cambria Math"/>
            <w:kern w:val="0"/>
            <w:lang w:eastAsia="zh-CN"/>
          </w:rPr>
          <m:t>t</m:t>
        </m:r>
      </m:oMath>
      <w:r w:rsidRPr="00B12B40">
        <w:rPr>
          <w:rFonts w:ascii="Times New Roman" w:eastAsia="宋体" w:hAnsi="Times New Roman" w:hint="eastAsia"/>
          <w:kern w:val="0"/>
          <w:lang w:eastAsia="zh-CN"/>
        </w:rPr>
        <w:t xml:space="preserve">, a </w:t>
      </w:r>
      <w:r w:rsidRPr="00B12B40">
        <w:rPr>
          <w:rFonts w:ascii="Times New Roman" w:eastAsia="宋体" w:hAnsi="Times New Roman"/>
          <w:kern w:val="0"/>
          <w:lang w:eastAsia="zh-CN"/>
        </w:rPr>
        <w:t>sub</w:t>
      </w:r>
      <w:r w:rsidRPr="00B12B40">
        <w:rPr>
          <w:rFonts w:ascii="Times New Roman" w:eastAsia="宋体" w:hAnsi="Times New Roman" w:hint="eastAsia"/>
          <w:kern w:val="0"/>
          <w:lang w:eastAsia="zh-CN"/>
        </w:rPr>
        <w:t>set of</w:t>
      </w:r>
      <w:r w:rsidRPr="00B12B40">
        <w:rPr>
          <w:rFonts w:ascii="Times New Roman" w:eastAsia="宋体" w:hAnsi="Times New Roman"/>
          <w:kern w:val="0"/>
          <w:lang w:eastAsia="zh-CN"/>
        </w:rPr>
        <w:t xml:space="preserve"> </w:t>
      </w:r>
      <m:oMath>
        <m:r>
          <w:rPr>
            <w:rFonts w:ascii="Cambria Math" w:eastAsia="宋体" w:hAnsi="Cambria Math" w:hint="eastAsia"/>
            <w:kern w:val="0"/>
            <w:lang w:eastAsia="zh-CN"/>
          </w:rPr>
          <m:t>K</m:t>
        </m:r>
      </m:oMath>
      <w:r w:rsidRPr="00B12B40">
        <w:rPr>
          <w:rFonts w:ascii="Times New Roman" w:eastAsia="宋体" w:hAnsi="Times New Roman"/>
          <w:kern w:val="0"/>
          <w:lang w:eastAsia="zh-CN"/>
        </w:rPr>
        <w:t>-</w:t>
      </w:r>
      <w:r w:rsidRPr="00B12B40">
        <w:rPr>
          <w:rFonts w:ascii="Times New Roman" w:eastAsia="宋体" w:hAnsi="Times New Roman" w:hint="eastAsia"/>
          <w:kern w:val="0"/>
          <w:lang w:eastAsia="zh-CN"/>
        </w:rPr>
        <w:t>arms</w:t>
      </w:r>
      <m:oMath>
        <m:r>
          <w:rPr>
            <w:rFonts w:ascii="Cambria Math" w:eastAsia="宋体" w:hAnsi="Cambria Math" w:hint="eastAsia"/>
            <w:kern w:val="0"/>
            <w:lang w:eastAsia="zh-CN"/>
          </w:rPr>
          <m:t xml:space="preserve"> </m:t>
        </m:r>
        <m:sSub>
          <m:sSubPr>
            <m:ctrlPr>
              <w:rPr>
                <w:rFonts w:ascii="Cambria Math" w:eastAsia="宋体" w:hAnsi="Cambria Math"/>
                <w:i/>
                <w:kern w:val="0"/>
                <w:lang w:eastAsia="zh-CN"/>
              </w:rPr>
            </m:ctrlPr>
          </m:sSubPr>
          <m:e>
            <m:r>
              <m:rPr>
                <m:nor/>
              </m:rPr>
              <w:rPr>
                <w:rFonts w:ascii="jsMath-cmsy10" w:eastAsia="宋体" w:hAnsi="jsMath-cmsy10"/>
                <w:kern w:val="0"/>
                <w:lang w:eastAsia="zh-CN"/>
              </w:rPr>
              <m:t>I</m:t>
            </m:r>
          </m:e>
          <m:sub>
            <m:r>
              <w:rPr>
                <w:rFonts w:ascii="Cambria Math" w:eastAsia="宋体" w:hAnsi="Cambria Math" w:hint="eastAsia"/>
                <w:kern w:val="0"/>
                <w:lang w:eastAsia="zh-CN"/>
              </w:rPr>
              <m:t>t</m:t>
            </m:r>
          </m:sub>
        </m:sSub>
      </m:oMath>
      <w:r w:rsidRPr="00B12B40">
        <w:rPr>
          <w:rFonts w:ascii="Times New Roman" w:eastAsia="宋体" w:hAnsi="Times New Roman" w:hint="eastAsia"/>
          <w:kern w:val="0"/>
          <w:lang w:eastAsia="zh-CN"/>
        </w:rPr>
        <w:t xml:space="preserve"> is selected via a dependent </w:t>
      </w:r>
      <w:r w:rsidRPr="00B12B40">
        <w:rPr>
          <w:rFonts w:ascii="Times New Roman" w:eastAsia="宋体" w:hAnsi="Times New Roman"/>
          <w:kern w:val="0"/>
          <w:lang w:eastAsia="zh-CN"/>
        </w:rPr>
        <w:t>selecting</w:t>
      </w:r>
      <w:r w:rsidRPr="00B12B40">
        <w:rPr>
          <w:rFonts w:ascii="Times New Roman" w:eastAsia="宋体" w:hAnsi="Times New Roman" w:hint="eastAsia"/>
          <w:kern w:val="0"/>
          <w:lang w:eastAsia="zh-CN"/>
        </w:rPr>
        <w:t xml:space="preserve"> procedure</w:t>
      </w:r>
      <w:r w:rsidRPr="00B12B40">
        <w:rPr>
          <w:rFonts w:ascii="Times New Roman" w:eastAsia="宋体" w:hAnsi="Times New Roman"/>
          <w:kern w:val="0"/>
          <w:lang w:eastAsia="zh-CN"/>
        </w:rPr>
        <w:t xml:space="preserve"> (presented in Sec. 4).</w:t>
      </w:r>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For each arm </w:t>
      </w:r>
      <m:oMath>
        <m:r>
          <w:rPr>
            <w:rFonts w:ascii="Cambria Math" w:eastAsia="宋体" w:hAnsi="Cambria Math"/>
            <w:kern w:val="0"/>
            <w:lang w:eastAsia="zh-CN"/>
          </w:rPr>
          <m:t>i</m:t>
        </m:r>
        <m:r>
          <w:rPr>
            <w:rFonts w:ascii="Cambria Math" w:eastAsia="宋体" w:hAnsi="Cambria Math" w:hint="eastAsia"/>
            <w:kern w:val="0"/>
            <w:lang w:eastAsia="zh-CN"/>
          </w:rPr>
          <m:t>∈</m:t>
        </m:r>
        <m:sSub>
          <m:sSubPr>
            <m:ctrlPr>
              <w:rPr>
                <w:rFonts w:ascii="Cambria Math" w:eastAsia="宋体" w:hAnsi="Cambria Math"/>
                <w:i/>
                <w:kern w:val="0"/>
                <w:lang w:eastAsia="zh-CN"/>
              </w:rPr>
            </m:ctrlPr>
          </m:sSubPr>
          <m:e>
            <m:r>
              <m:rPr>
                <m:nor/>
              </m:rPr>
              <w:rPr>
                <w:rFonts w:ascii="jsMath-cmsy10" w:eastAsia="宋体" w:hAnsi="jsMath-cmsy10"/>
                <w:kern w:val="0"/>
                <w:lang w:eastAsia="zh-CN"/>
              </w:rPr>
              <m:t>I</m:t>
            </m:r>
          </m:e>
          <m:sub>
            <m:r>
              <w:rPr>
                <w:rFonts w:ascii="Cambria Math" w:eastAsia="宋体" w:hAnsi="Cambria Math" w:hint="eastAsia"/>
                <w:kern w:val="0"/>
                <w:lang w:eastAsia="zh-CN"/>
              </w:rPr>
              <m:t>t</m:t>
            </m:r>
          </m:sub>
        </m:sSub>
      </m:oMath>
      <w:r w:rsidRPr="00B12B40">
        <w:rPr>
          <w:rFonts w:ascii="Times New Roman" w:eastAsia="宋体" w:hAnsi="Times New Roman"/>
          <w:kern w:val="0"/>
          <w:lang w:eastAsia="zh-CN"/>
        </w:rPr>
        <w:t xml:space="preserve">, the arm selection policy observes a level-1 reward </w:t>
      </w:r>
      <m:oMath>
        <m:sSub>
          <m:sSubPr>
            <m:ctrlPr>
              <w:rPr>
                <w:rFonts w:ascii="Cambria Math" w:eastAsia="宋体" w:hAnsi="Cambria Math"/>
                <w:i/>
                <w:kern w:val="0"/>
                <w:lang w:eastAsia="zh-CN"/>
              </w:rPr>
            </m:ctrlPr>
          </m:sSubPr>
          <m:e>
            <m:r>
              <w:rPr>
                <w:rFonts w:ascii="Cambria Math" w:eastAsia="宋体" w:hAnsi="Cambria Math"/>
                <w:kern w:val="0"/>
                <w:lang w:eastAsia="zh-CN"/>
              </w:rPr>
              <m:t>u</m:t>
            </m:r>
          </m:e>
          <m:sub>
            <m:r>
              <w:rPr>
                <w:rFonts w:ascii="Cambria Math" w:eastAsia="宋体" w:hAnsi="Cambria Math"/>
                <w:kern w:val="0"/>
                <w:lang w:eastAsia="zh-CN"/>
              </w:rPr>
              <m:t>i,t</m:t>
            </m:r>
          </m:sub>
        </m:sSub>
      </m:oMath>
      <w:r w:rsidRPr="00B12B40">
        <w:rPr>
          <w:rFonts w:ascii="Times New Roman" w:eastAsia="宋体" w:hAnsi="Times New Roman"/>
          <w:kern w:val="0"/>
          <w:lang w:eastAsia="zh-CN"/>
        </w:rPr>
        <w:t xml:space="preserve"> generated by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U</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kern w:val="0"/>
          <w:lang w:eastAsia="zh-CN"/>
        </w:rPr>
        <w:t xml:space="preserve">, as well as a level-2 reward </w:t>
      </w:r>
      <m:oMath>
        <m:sSub>
          <m:sSubPr>
            <m:ctrlPr>
              <w:rPr>
                <w:rFonts w:ascii="Cambria Math" w:eastAsia="宋体" w:hAnsi="Cambria Math"/>
                <w:i/>
                <w:kern w:val="0"/>
                <w:lang w:eastAsia="zh-CN"/>
              </w:rPr>
            </m:ctrlPr>
          </m:sSubPr>
          <m:e>
            <m:r>
              <w:rPr>
                <w:rFonts w:ascii="Cambria Math" w:eastAsia="宋体" w:hAnsi="Cambria Math"/>
                <w:kern w:val="0"/>
                <w:lang w:eastAsia="zh-CN"/>
              </w:rPr>
              <m:t>v</m:t>
            </m:r>
          </m:e>
          <m:sub>
            <m:r>
              <w:rPr>
                <w:rFonts w:ascii="Cambria Math" w:eastAsia="宋体" w:hAnsi="Cambria Math"/>
                <w:kern w:val="0"/>
                <w:lang w:eastAsia="zh-CN"/>
              </w:rPr>
              <m:t>i,t</m:t>
            </m:r>
          </m:sub>
        </m:sSub>
      </m:oMath>
      <w:r w:rsidRPr="00B12B40">
        <w:rPr>
          <w:rFonts w:ascii="Times New Roman" w:eastAsia="宋体" w:hAnsi="Times New Roman"/>
          <w:kern w:val="0"/>
          <w:lang w:eastAsia="zh-CN"/>
        </w:rPr>
        <w:t xml:space="preserve"> generated by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V</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oMath>
      <w:r w:rsidRPr="00B12B40">
        <w:rPr>
          <w:rFonts w:ascii="Times New Roman" w:eastAsia="宋体" w:hAnsi="Times New Roman"/>
          <w:kern w:val="0"/>
          <w:lang w:eastAsia="zh-CN"/>
        </w:rPr>
        <w:t>, and receives a compound reward. Specifically, t</w:t>
      </w:r>
      <w:r w:rsidRPr="00B12B40">
        <w:rPr>
          <w:rFonts w:ascii="Times New Roman" w:eastAsia="宋体" w:hAnsi="Times New Roman" w:hint="eastAsia"/>
          <w:kern w:val="0"/>
          <w:lang w:eastAsia="zh-CN"/>
        </w:rPr>
        <w:t xml:space="preserve">he compound reward, </w:t>
      </w:r>
      <m:oMath>
        <m:sSub>
          <m:sSubPr>
            <m:ctrlPr>
              <w:rPr>
                <w:rFonts w:ascii="Cambria Math" w:eastAsia="宋体" w:hAnsi="Cambria Math"/>
                <w:i/>
                <w:kern w:val="0"/>
                <w:lang w:eastAsia="zh-CN"/>
              </w:rPr>
            </m:ctrlPr>
          </m:sSubPr>
          <m:e>
            <m:r>
              <w:rPr>
                <w:rFonts w:ascii="Cambria Math" w:eastAsia="宋体" w:hAnsi="Cambria Math"/>
                <w:kern w:val="0"/>
                <w:lang w:eastAsia="zh-CN"/>
              </w:rPr>
              <m:t>g</m:t>
            </m:r>
          </m:e>
          <m:sub>
            <m:r>
              <w:rPr>
                <w:rFonts w:ascii="Cambria Math" w:eastAsia="宋体" w:hAnsi="Cambria Math"/>
                <w:kern w:val="0"/>
                <w:lang w:eastAsia="zh-CN"/>
              </w:rPr>
              <m:t>i,t</m:t>
            </m:r>
          </m:sub>
        </m:sSub>
      </m:oMath>
      <w:r w:rsidRPr="00B12B40">
        <w:rPr>
          <w:rFonts w:ascii="Times New Roman" w:eastAsia="宋体" w:hAnsi="Times New Roman" w:hint="eastAsia"/>
          <w:kern w:val="0"/>
          <w:lang w:eastAsia="zh-CN"/>
        </w:rPr>
        <w:t xml:space="preserve">, of arm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hint="eastAsia"/>
          <w:kern w:val="0"/>
          <w:lang w:eastAsia="zh-CN"/>
        </w:rPr>
        <w:t xml:space="preserve"> in the</w:t>
      </w:r>
      <w:r w:rsidRPr="00B12B40">
        <w:rPr>
          <w:rFonts w:ascii="Times New Roman" w:eastAsia="宋体" w:hAnsi="Times New Roman"/>
          <w:kern w:val="0"/>
          <w:lang w:eastAsia="zh-CN"/>
        </w:rPr>
        <w:t xml:space="preserve"> </w:t>
      </w:r>
      <m:oMath>
        <m:r>
          <w:rPr>
            <w:rFonts w:ascii="Cambria Math" w:eastAsia="宋体" w:hAnsi="Cambria Math" w:hint="eastAsia"/>
            <w:kern w:val="0"/>
            <w:lang w:eastAsia="zh-CN"/>
          </w:rPr>
          <m:t>t</m:t>
        </m:r>
      </m:oMath>
      <w:r w:rsidRPr="00B12B40">
        <w:rPr>
          <w:rFonts w:ascii="Times New Roman" w:eastAsia="宋体" w:hAnsi="Times New Roman" w:hint="eastAsia"/>
          <w:kern w:val="0"/>
          <w:lang w:eastAsia="zh-CN"/>
        </w:rPr>
        <w:t xml:space="preserve">-th round is generated by the random process </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G</m:t>
            </m:r>
          </m:e>
          <m:sub>
            <m:r>
              <w:rPr>
                <w:rFonts w:ascii="Cambria Math" w:eastAsia="宋体" w:hAnsi="Cambria Math" w:hint="eastAsia"/>
                <w:kern w:val="0"/>
                <w:lang w:eastAsia="zh-CN"/>
              </w:rPr>
              <m:t>i</m:t>
            </m:r>
          </m:sub>
        </m:sSub>
        <m:r>
          <w:rPr>
            <w:rFonts w:ascii="Cambria Math" w:eastAsia="宋体" w:hAnsi="Cambria Math" w:hint="eastAsia"/>
            <w:kern w:val="0"/>
            <w:lang w:eastAsia="zh-CN"/>
          </w:rPr>
          <m:t>(t)</m:t>
        </m:r>
      </m:oMath>
      <w:r w:rsidRPr="00B12B40">
        <w:rPr>
          <w:rFonts w:ascii="Times New Roman" w:eastAsia="宋体" w:hAnsi="Times New Roman" w:hint="eastAsia"/>
          <w:kern w:val="0"/>
          <w:lang w:eastAsia="zh-CN"/>
        </w:rPr>
        <w:t>=</w:t>
      </w:r>
      <m:oMath>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U</m:t>
            </m:r>
          </m:e>
          <m:sub>
            <m:r>
              <w:rPr>
                <w:rFonts w:ascii="Cambria Math" w:eastAsia="宋体" w:hAnsi="Cambria Math"/>
                <w:kern w:val="0"/>
                <w:lang w:eastAsia="zh-CN"/>
              </w:rPr>
              <m:t>i</m:t>
            </m:r>
          </m:sub>
        </m:sSub>
        <m:d>
          <m:dPr>
            <m:ctrlPr>
              <w:rPr>
                <w:rFonts w:ascii="Cambria Math" w:eastAsia="宋体" w:hAnsi="Cambria Math"/>
                <w:i/>
                <w:kern w:val="0"/>
                <w:lang w:eastAsia="zh-CN"/>
              </w:rPr>
            </m:ctrlPr>
          </m:dPr>
          <m:e>
            <m:r>
              <w:rPr>
                <w:rFonts w:ascii="Cambria Math" w:eastAsia="宋体" w:hAnsi="Cambria Math"/>
                <w:kern w:val="0"/>
                <w:lang w:eastAsia="zh-CN"/>
              </w:rPr>
              <m:t>t</m:t>
            </m:r>
          </m:e>
        </m:d>
        <m:r>
          <w:rPr>
            <w:rFonts w:ascii="Cambria Math" w:eastAsia="宋体" w:hAnsi="Cambria Math" w:hint="eastAsia"/>
            <w:kern w:val="0"/>
            <w:lang w:eastAsia="zh-CN"/>
          </w:rPr>
          <m:t>·</m:t>
        </m:r>
        <m:sSub>
          <m:sSubPr>
            <m:ctrlPr>
              <w:rPr>
                <w:rFonts w:ascii="Cambria Math" w:eastAsia="宋体" w:hAnsi="Cambria Math"/>
                <w:i/>
                <w:kern w:val="0"/>
                <w:lang w:eastAsia="zh-CN"/>
              </w:rPr>
            </m:ctrlPr>
          </m:sSubPr>
          <m:e>
            <m:r>
              <m:rPr>
                <m:scr m:val="double-struck"/>
              </m:rPr>
              <w:rPr>
                <w:rFonts w:ascii="Cambria Math" w:eastAsia="宋体" w:hAnsi="Cambria Math"/>
                <w:kern w:val="0"/>
                <w:lang w:eastAsia="zh-CN"/>
              </w:rPr>
              <m:t>V</m:t>
            </m:r>
          </m:e>
          <m:sub>
            <m:r>
              <w:rPr>
                <w:rFonts w:ascii="Cambria Math" w:eastAsia="宋体" w:hAnsi="Cambria Math"/>
                <w:kern w:val="0"/>
                <w:lang w:eastAsia="zh-CN"/>
              </w:rPr>
              <m:t>i</m:t>
            </m:r>
          </m:sub>
        </m:sSub>
        <m:r>
          <w:rPr>
            <w:rFonts w:ascii="Cambria Math" w:eastAsia="宋体" w:hAnsi="Cambria Math"/>
            <w:kern w:val="0"/>
            <w:lang w:eastAsia="zh-CN"/>
          </w:rPr>
          <m:t>(t)</m:t>
        </m:r>
      </m:oMath>
      <w:r w:rsidRPr="00B12B40">
        <w:rPr>
          <w:rFonts w:ascii="Times New Roman" w:eastAsia="宋体" w:hAnsi="Times New Roman"/>
          <w:kern w:val="0"/>
          <w:lang w:eastAsia="zh-CN"/>
        </w:rPr>
        <w:t xml:space="preserve">. </w:t>
      </w:r>
      <w:r w:rsidRPr="00B12B40">
        <w:rPr>
          <w:rFonts w:ascii="Times New Roman" w:eastAsia="宋体" w:hAnsi="Times New Roman" w:hint="eastAsia"/>
          <w:kern w:val="0"/>
          <w:lang w:eastAsia="zh-CN"/>
        </w:rPr>
        <w:t xml:space="preserve">Let </w:t>
      </w:r>
      <m:oMath>
        <m:sSub>
          <m:sSubPr>
            <m:ctrlPr>
              <w:rPr>
                <w:rFonts w:ascii="Cambria Math" w:eastAsia="宋体" w:hAnsi="Cambria Math"/>
                <w:i/>
                <w:kern w:val="0"/>
                <w:lang w:eastAsia="zh-CN"/>
              </w:rPr>
            </m:ctrlPr>
          </m:sSubPr>
          <m:e>
            <m:r>
              <w:rPr>
                <w:rFonts w:ascii="Cambria Math" w:eastAsia="宋体" w:hAnsi="Cambria Math"/>
                <w:kern w:val="0"/>
                <w:lang w:eastAsia="zh-CN"/>
              </w:rPr>
              <m:t>g</m:t>
            </m:r>
          </m:e>
          <m:sub>
            <m:r>
              <w:rPr>
                <w:rFonts w:ascii="Cambria Math" w:eastAsia="宋体" w:hAnsi="Cambria Math"/>
                <w:kern w:val="0"/>
                <w:lang w:eastAsia="zh-CN"/>
              </w:rPr>
              <m:t>i,t</m:t>
            </m:r>
          </m:sub>
        </m:sSub>
        <m:r>
          <m:rPr>
            <m:sty m:val="p"/>
          </m:rPr>
          <w:rPr>
            <w:rFonts w:ascii="Cambria Math" w:eastAsia="宋体" w:hAnsi="Cambria Math" w:hint="eastAsia"/>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u</m:t>
            </m:r>
          </m:e>
          <m:sub>
            <m:r>
              <w:rPr>
                <w:rFonts w:ascii="Cambria Math" w:eastAsia="宋体" w:hAnsi="Cambria Math"/>
                <w:kern w:val="0"/>
                <w:lang w:eastAsia="zh-CN"/>
              </w:rPr>
              <m:t>i,t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v</m:t>
            </m:r>
          </m:e>
          <m:sub>
            <m:r>
              <w:rPr>
                <w:rFonts w:ascii="Cambria Math" w:eastAsia="宋体" w:hAnsi="Cambria Math"/>
                <w:kern w:val="0"/>
                <w:lang w:eastAsia="zh-CN"/>
              </w:rPr>
              <m:t>i,t</m:t>
            </m:r>
          </m:sub>
        </m:sSub>
      </m:oMath>
      <w:r w:rsidRPr="00B12B40">
        <w:rPr>
          <w:rFonts w:ascii="Times New Roman" w:eastAsia="宋体" w:hAnsi="Times New Roman" w:hint="eastAsia"/>
          <w:kern w:val="0"/>
          <w:lang w:eastAsia="zh-CN"/>
        </w:rPr>
        <w:t>,</w:t>
      </w:r>
      <w:r w:rsidRPr="00B12B40">
        <w:rPr>
          <w:rFonts w:ascii="Times New Roman" w:eastAsia="宋体" w:hAnsi="Times New Roman"/>
          <w:kern w:val="0"/>
          <w:lang w:eastAsia="zh-CN"/>
        </w:rPr>
        <w:t xml:space="preserve"> </w:t>
      </w:r>
      <w:r w:rsidRPr="00B12B40">
        <w:rPr>
          <w:rFonts w:ascii="Times New Roman" w:eastAsia="宋体" w:hAnsi="Times New Roman" w:hint="eastAsia"/>
          <w:kern w:val="0"/>
          <w:lang w:eastAsia="zh-CN"/>
        </w:rPr>
        <w:t>and</w:t>
      </w:r>
      <w:r w:rsidRPr="00B12B40">
        <w:rPr>
          <w:rFonts w:ascii="Times New Roman" w:eastAsia="宋体" w:hAnsi="Times New Roman"/>
          <w:kern w:val="0"/>
          <w:lang w:eastAsia="zh-CN"/>
        </w:rPr>
        <w:t xml:space="preserve"> vector</w:t>
      </w:r>
      <w:r w:rsidRPr="00B12B40">
        <w:rPr>
          <w:rFonts w:ascii="Times New Roman" w:eastAsia="宋体" w:hAnsi="Times New Roman" w:hint="eastAsia"/>
          <w:kern w:val="0"/>
          <w:lang w:eastAsia="zh-CN"/>
        </w:rPr>
        <w:t xml:space="preserve"> </w:t>
      </w:r>
      <m:oMath>
        <m:sSub>
          <m:sSubPr>
            <m:ctrlPr>
              <w:rPr>
                <w:rFonts w:ascii="Cambria Math" w:eastAsia="宋体" w:hAnsi="Cambria Math"/>
                <w:i/>
                <w:kern w:val="0"/>
                <w:lang w:eastAsia="zh-CN"/>
              </w:rPr>
            </m:ctrlPr>
          </m:sSubPr>
          <m:e>
            <m:r>
              <w:rPr>
                <w:rFonts w:ascii="Cambria Math" w:eastAsia="宋体" w:hAnsi="Cambria Math"/>
                <w:kern w:val="0"/>
                <w:lang w:eastAsia="zh-CN"/>
              </w:rPr>
              <m:t>g</m:t>
            </m:r>
          </m:e>
          <m:sub>
            <m:r>
              <w:rPr>
                <w:rFonts w:ascii="Cambria Math" w:eastAsia="宋体" w:hAnsi="Cambria Math"/>
                <w:kern w:val="0"/>
                <w:lang w:eastAsia="zh-CN"/>
              </w:rPr>
              <m:t>t</m:t>
            </m:r>
          </m:sub>
        </m:sSub>
        <m:r>
          <w:rPr>
            <w:rFonts w:ascii="Cambria Math" w:eastAsia="宋体" w:hAnsi="Cambria Math" w:hint="eastAsia"/>
            <w:kern w:val="0"/>
            <w:lang w:eastAsia="zh-CN"/>
          </w:rPr>
          <m:t>=</m:t>
        </m:r>
        <m:d>
          <m:dPr>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g</m:t>
                </m:r>
              </m:e>
              <m:sub>
                <m:r>
                  <w:rPr>
                    <w:rFonts w:ascii="Cambria Math" w:eastAsia="宋体" w:hAnsi="Cambria Math"/>
                    <w:kern w:val="0"/>
                    <w:lang w:eastAsia="zh-CN"/>
                  </w:rPr>
                  <m:t>1,t</m:t>
                </m:r>
              </m:sub>
            </m:sSub>
            <m:r>
              <w:rPr>
                <w:rFonts w:ascii="Cambria Math" w:eastAsia="宋体" w:hAnsi="Cambria Math" w:hint="eastAsia"/>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g</m:t>
                </m:r>
              </m:e>
              <m:sub>
                <m:r>
                  <w:rPr>
                    <w:rFonts w:ascii="Cambria Math" w:eastAsia="宋体" w:hAnsi="Cambria Math"/>
                    <w:kern w:val="0"/>
                    <w:lang w:eastAsia="zh-CN"/>
                  </w:rPr>
                  <m:t>2,t</m:t>
                </m:r>
              </m:sub>
            </m:sSub>
            <m:r>
              <w:rPr>
                <w:rFonts w:ascii="Cambria Math" w:eastAsia="宋体" w:hAnsi="Cambria Math"/>
                <w:kern w:val="0"/>
              </w:rPr>
              <m:t>,⋯</m:t>
            </m:r>
            <m:sSub>
              <m:sSubPr>
                <m:ctrlPr>
                  <w:rPr>
                    <w:rFonts w:ascii="Cambria Math" w:eastAsia="宋体" w:hAnsi="Cambria Math"/>
                    <w:i/>
                    <w:kern w:val="0"/>
                    <w:lang w:eastAsia="zh-CN"/>
                  </w:rPr>
                </m:ctrlPr>
              </m:sSubPr>
              <m:e>
                <m:r>
                  <w:rPr>
                    <w:rFonts w:ascii="Cambria Math" w:eastAsia="宋体" w:hAnsi="Cambria Math"/>
                    <w:kern w:val="0"/>
                    <w:lang w:eastAsia="zh-CN"/>
                  </w:rPr>
                  <m:t>g</m:t>
                </m:r>
              </m:e>
              <m:sub>
                <m:r>
                  <m:rPr>
                    <m:nor/>
                  </m:rPr>
                  <w:rPr>
                    <w:rFonts w:ascii="jsMath-cmsy10" w:eastAsia="宋体" w:hAnsi="jsMath-cmsy10"/>
                    <w:kern w:val="0"/>
                    <w:lang w:eastAsia="zh-CN"/>
                  </w:rPr>
                  <m:t>N</m:t>
                </m:r>
                <m:r>
                  <w:rPr>
                    <w:rFonts w:ascii="Cambria Math" w:eastAsia="宋体" w:hAnsi="Cambria Math"/>
                    <w:kern w:val="0"/>
                    <w:lang w:eastAsia="zh-CN"/>
                  </w:rPr>
                  <m:t>,t</m:t>
                </m:r>
              </m:sub>
            </m:sSub>
          </m:e>
        </m:d>
      </m:oMath>
      <w:r w:rsidRPr="00B12B40">
        <w:rPr>
          <w:rFonts w:ascii="Times New Roman" w:eastAsia="宋体" w:hAnsi="Times New Roman" w:hint="eastAsia"/>
          <w:kern w:val="0"/>
          <w:lang w:eastAsia="zh-CN"/>
        </w:rPr>
        <w:t>,</w:t>
      </w:r>
      <w:r w:rsidRPr="00B12B40">
        <w:rPr>
          <w:rFonts w:ascii="Times New Roman" w:eastAsia="宋体" w:hAnsi="Times New Roman"/>
          <w:kern w:val="0"/>
          <w:lang w:eastAsia="zh-CN"/>
        </w:rPr>
        <w:t xml:space="preserve"> where the element </w:t>
      </w:r>
      <m:oMath>
        <m:sSub>
          <m:sSubPr>
            <m:ctrlPr>
              <w:rPr>
                <w:rFonts w:ascii="Cambria Math" w:eastAsia="宋体" w:hAnsi="Cambria Math"/>
                <w:i/>
                <w:kern w:val="0"/>
                <w:lang w:eastAsia="zh-CN"/>
              </w:rPr>
            </m:ctrlPr>
          </m:sSubPr>
          <m:e>
            <m:r>
              <w:rPr>
                <w:rFonts w:ascii="Cambria Math" w:eastAsia="宋体" w:hAnsi="Cambria Math"/>
                <w:kern w:val="0"/>
                <w:lang w:eastAsia="zh-CN"/>
              </w:rPr>
              <m:t>g</m:t>
            </m:r>
          </m:e>
          <m:sub>
            <m:r>
              <w:rPr>
                <w:rFonts w:ascii="Cambria Math" w:eastAsia="宋体" w:hAnsi="Cambria Math"/>
                <w:kern w:val="0"/>
                <w:lang w:eastAsia="zh-CN"/>
              </w:rPr>
              <m:t>i,t</m:t>
            </m:r>
          </m:sub>
        </m:sSub>
      </m:oMath>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is denoted as the compound reward of worker</w:t>
      </w:r>
      <m:oMath>
        <m:r>
          <w:rPr>
            <w:rFonts w:ascii="Cambria Math" w:eastAsia="宋体" w:hAnsi="Cambria Math"/>
            <w:kern w:val="0"/>
            <w:lang w:eastAsia="zh-CN"/>
          </w:rPr>
          <m:t xml:space="preserve"> </m:t>
        </m:r>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after round </w:t>
      </w:r>
      <m:oMath>
        <m:r>
          <w:rPr>
            <w:rFonts w:ascii="Cambria Math" w:eastAsia="宋体" w:hAnsi="Cambria Math"/>
            <w:kern w:val="0"/>
            <w:lang w:eastAsia="zh-CN"/>
          </w:rPr>
          <m:t>t</m:t>
        </m:r>
      </m:oMath>
      <w:r w:rsidRPr="00B12B40">
        <w:rPr>
          <w:rFonts w:ascii="Times New Roman" w:eastAsia="宋体" w:hAnsi="Times New Roman" w:hint="eastAsia"/>
          <w:kern w:val="0"/>
          <w:lang w:eastAsia="zh-CN"/>
        </w:rPr>
        <w:t xml:space="preserve">. </w:t>
      </w:r>
    </w:p>
    <w:p w14:paraId="1601CA5F" w14:textId="68DB4144" w:rsidR="009E1FB8" w:rsidRPr="00B12B40" w:rsidRDefault="009E1FB8"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Under the </w:t>
      </w:r>
      <w:r w:rsidR="009073AC" w:rsidRPr="00B12B40">
        <w:rPr>
          <w:rFonts w:ascii="Times New Roman" w:eastAsia="宋体" w:hAnsi="Times New Roman"/>
          <w:kern w:val="0"/>
          <w:lang w:eastAsia="zh-CN"/>
        </w:rPr>
        <w:t>double-level</w:t>
      </w:r>
      <w:r w:rsidRPr="00B12B40">
        <w:rPr>
          <w:rFonts w:ascii="Times New Roman" w:eastAsia="宋体" w:hAnsi="Times New Roman"/>
          <w:kern w:val="0"/>
          <w:lang w:eastAsia="zh-CN"/>
        </w:rPr>
        <w:t xml:space="preserve"> CMAB model, the worker recruitment problem is turned into a budget-feasible bandit policy determination problem </w:t>
      </w:r>
      <w:proofErr w:type="gramStart"/>
      <w:r w:rsidRPr="00B12B40">
        <w:rPr>
          <w:rFonts w:ascii="Times New Roman" w:eastAsia="宋体" w:hAnsi="Times New Roman"/>
          <w:kern w:val="0"/>
          <w:lang w:eastAsia="zh-CN"/>
        </w:rPr>
        <w:t>so as to</w:t>
      </w:r>
      <w:proofErr w:type="gramEnd"/>
      <w:r w:rsidRPr="00B12B40">
        <w:rPr>
          <w:rFonts w:ascii="Times New Roman" w:eastAsia="宋体" w:hAnsi="Times New Roman"/>
          <w:kern w:val="0"/>
          <w:lang w:eastAsia="zh-CN"/>
        </w:rPr>
        <w:t xml:space="preserve"> maximize the total expected revenue of the requester. The bandit policy and revenue are defined as follows:</w:t>
      </w:r>
    </w:p>
    <w:p w14:paraId="198611AA" w14:textId="54549E99" w:rsidR="00B202E0" w:rsidRPr="00B12B40" w:rsidRDefault="009E1FB8" w:rsidP="00B202E0">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9</w:t>
      </w:r>
      <w:r w:rsidRPr="00B12B40">
        <w:rPr>
          <w:rFonts w:ascii="Times New Roman" w:eastAsia="宋体" w:hAnsi="Times New Roman" w:hint="eastAsia"/>
          <w:b/>
          <w:bCs/>
          <w:kern w:val="0"/>
          <w:lang w:eastAsia="zh-CN"/>
        </w:rPr>
        <w:t xml:space="preserve"> (</w:t>
      </w:r>
      <w:r w:rsidRPr="00B12B40">
        <w:rPr>
          <w:rFonts w:ascii="Times New Roman" w:eastAsia="宋体" w:hAnsi="Times New Roman"/>
          <w:b/>
          <w:bCs/>
          <w:kern w:val="0"/>
          <w:lang w:eastAsia="zh-CN"/>
        </w:rPr>
        <w:t>Budget-feasible Bandit Policy</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bookmarkStart w:id="30" w:name="OLE_LINK33"/>
      <w:r w:rsidR="00B202E0" w:rsidRPr="00B12B40">
        <w:rPr>
          <w:rFonts w:ascii="Times New Roman" w:eastAsia="宋体" w:hAnsi="Times New Roman"/>
          <w:kern w:val="0"/>
          <w:lang w:eastAsia="zh-CN"/>
        </w:rPr>
        <w:t xml:space="preserve">A bandit policy </w:t>
      </w:r>
      <m:oMath>
        <m:r>
          <w:rPr>
            <w:rFonts w:ascii="Cambria Math" w:eastAsia="宋体" w:hAnsi="Cambria Math"/>
            <w:kern w:val="0"/>
            <w:lang w:eastAsia="zh-CN"/>
          </w:rPr>
          <m:t>ϕ</m:t>
        </m:r>
      </m:oMath>
      <w:r w:rsidR="00B202E0" w:rsidRPr="00B12B40">
        <w:rPr>
          <w:rFonts w:ascii="Times New Roman" w:eastAsia="宋体" w:hAnsi="Times New Roman"/>
          <w:kern w:val="0"/>
          <w:lang w:eastAsia="zh-CN"/>
        </w:rPr>
        <w:t xml:space="preserve"> is a sequence of maps: </w:t>
      </w:r>
      <m:oMath>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ϕ</m:t>
            </m:r>
          </m:e>
          <m:sub>
            <m:r>
              <w:rPr>
                <w:rFonts w:ascii="Cambria Math" w:eastAsia="宋体" w:hAnsi="Cambria Math"/>
                <w:kern w:val="0"/>
                <w:lang w:eastAsia="zh-CN"/>
              </w:rPr>
              <m:t>1</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ϕ</m:t>
            </m:r>
          </m:e>
          <m:sub>
            <m:r>
              <w:rPr>
                <w:rFonts w:ascii="Cambria Math" w:eastAsia="宋体" w:hAnsi="Cambria Math"/>
                <w:kern w:val="0"/>
                <w:lang w:eastAsia="zh-CN"/>
              </w:rPr>
              <m:t>2</m:t>
            </m:r>
          </m:sub>
        </m:sSub>
        <m:r>
          <w:rPr>
            <w:rFonts w:ascii="Cambria Math" w:eastAsia="宋体" w:hAnsi="Cambria Math"/>
            <w:kern w:val="0"/>
            <w:lang w:eastAsia="zh-CN"/>
          </w:rPr>
          <m:t xml:space="preserve">, ···, </m:t>
        </m:r>
        <m:sSub>
          <m:sSubPr>
            <m:ctrlPr>
              <w:rPr>
                <w:rFonts w:ascii="Cambria Math" w:eastAsia="宋体" w:hAnsi="Cambria Math"/>
                <w:i/>
                <w:kern w:val="0"/>
                <w:lang w:eastAsia="zh-CN"/>
              </w:rPr>
            </m:ctrlPr>
          </m:sSubPr>
          <m:e>
            <m:r>
              <w:rPr>
                <w:rFonts w:ascii="Cambria Math" w:eastAsia="宋体" w:hAnsi="Cambria Math"/>
                <w:kern w:val="0"/>
                <w:lang w:eastAsia="zh-CN"/>
              </w:rPr>
              <m:t>ϕ</m:t>
            </m:r>
          </m:e>
          <m:sub>
            <m:r>
              <w:rPr>
                <w:rFonts w:ascii="Cambria Math" w:eastAsia="宋体" w:hAnsi="Cambria Math"/>
                <w:kern w:val="0"/>
                <w:lang w:eastAsia="zh-CN"/>
              </w:rPr>
              <m:t>t</m:t>
            </m:r>
          </m:sub>
        </m:sSub>
        <m:r>
          <w:rPr>
            <w:rFonts w:ascii="Cambria Math" w:eastAsia="宋体" w:hAnsi="Cambria Math"/>
            <w:kern w:val="0"/>
            <w:lang w:eastAsia="zh-CN"/>
          </w:rPr>
          <m:t>, ···}</m:t>
        </m:r>
      </m:oMath>
      <w:r w:rsidR="00B202E0" w:rsidRPr="00B12B40">
        <w:rPr>
          <w:rFonts w:ascii="Times New Roman" w:eastAsia="宋体" w:hAnsi="Times New Roman"/>
          <w:kern w:val="0"/>
          <w:lang w:eastAsia="zh-CN"/>
        </w:rPr>
        <w:t xml:space="preserve">, where </w:t>
      </w:r>
      <m:oMath>
        <m:sSub>
          <m:sSubPr>
            <m:ctrlPr>
              <w:rPr>
                <w:rFonts w:ascii="Cambria Math" w:eastAsia="宋体" w:hAnsi="Cambria Math"/>
                <w:i/>
                <w:kern w:val="0"/>
                <w:lang w:eastAsia="zh-CN"/>
              </w:rPr>
            </m:ctrlPr>
          </m:sSubPr>
          <m:e>
            <m:r>
              <w:rPr>
                <w:rFonts w:ascii="Cambria Math" w:eastAsia="宋体" w:hAnsi="Cambria Math"/>
                <w:kern w:val="0"/>
                <w:lang w:eastAsia="zh-CN"/>
              </w:rPr>
              <m:t>ϕ</m:t>
            </m:r>
          </m:e>
          <m:sub>
            <m:r>
              <w:rPr>
                <w:rFonts w:ascii="Cambria Math" w:eastAsia="宋体" w:hAnsi="Cambria Math"/>
                <w:kern w:val="0"/>
                <w:lang w:eastAsia="zh-CN"/>
              </w:rPr>
              <m:t>t</m:t>
            </m:r>
          </m:sub>
        </m:sSub>
        <m:r>
          <w:rPr>
            <w:rFonts w:ascii="Cambria Math" w:eastAsia="宋体" w:hAnsi="Cambria Math"/>
            <w:kern w:val="0"/>
            <w:lang w:eastAsia="zh-CN"/>
          </w:rPr>
          <m:t>=</m:t>
        </m:r>
        <m:d>
          <m:dPr>
            <m:begChr m:val="{"/>
            <m:endChr m:val="}"/>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1, 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2, t</m:t>
                </m:r>
              </m:sub>
            </m:sSub>
            <m:r>
              <w:rPr>
                <w:rFonts w:ascii="Cambria Math" w:eastAsia="宋体" w:hAnsi="Cambria Math"/>
                <w:kern w:val="0"/>
                <w:lang w:eastAsia="zh-CN"/>
              </w:rPr>
              <m:t xml:space="preserve">, ···, </m:t>
            </m:r>
            <m:sSub>
              <m:sSubPr>
                <m:ctrlPr>
                  <w:rPr>
                    <w:rFonts w:ascii="Cambria Math" w:eastAsia="宋体" w:hAnsi="Cambria Math"/>
                    <w:i/>
                    <w:kern w:val="0"/>
                    <w:lang w:eastAsia="zh-CN"/>
                  </w:rPr>
                </m:ctrlPr>
              </m:sSubPr>
              <m:e>
                <m:r>
                  <w:rPr>
                    <w:rFonts w:ascii="Cambria Math" w:eastAsia="宋体" w:hAnsi="Cambria Math"/>
                    <w:kern w:val="0"/>
                    <w:lang w:eastAsia="zh-CN"/>
                  </w:rPr>
                  <m:t>φ</m:t>
                </m:r>
              </m:e>
              <m:sub>
                <m:r>
                  <m:rPr>
                    <m:nor/>
                  </m:rPr>
                  <w:rPr>
                    <w:rFonts w:ascii="jsMath-cmsy10" w:eastAsia="宋体" w:hAnsi="jsMath-cmsy10"/>
                    <w:kern w:val="0"/>
                    <w:lang w:eastAsia="zh-CN"/>
                  </w:rPr>
                  <m:t>N</m:t>
                </m:r>
                <m:r>
                  <w:rPr>
                    <w:rFonts w:ascii="Cambria Math" w:eastAsia="宋体" w:hAnsi="Cambria Math"/>
                    <w:kern w:val="0"/>
                    <w:lang w:eastAsia="zh-CN"/>
                  </w:rPr>
                  <m:t>, t</m:t>
                </m:r>
              </m:sub>
            </m:sSub>
          </m:e>
        </m:d>
      </m:oMath>
      <w:r w:rsidR="00B202E0" w:rsidRPr="00B12B40">
        <w:rPr>
          <w:rFonts w:ascii="Times New Roman" w:eastAsia="宋体" w:hAnsi="Times New Roman"/>
          <w:kern w:val="0"/>
          <w:lang w:eastAsia="zh-CN"/>
        </w:rPr>
        <w:t xml:space="preserve">. </w:t>
      </w:r>
      <w:r w:rsidR="00E63DCA" w:rsidRPr="00B12B40">
        <w:rPr>
          <w:rFonts w:ascii="Times New Roman" w:eastAsia="宋体" w:hAnsi="Times New Roman"/>
          <w:kern w:val="0"/>
          <w:lang w:eastAsia="zh-CN"/>
        </w:rPr>
        <w:t xml:space="preserve">Here, the variable </w:t>
      </w:r>
      <m:oMath>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 t</m:t>
            </m:r>
          </m:sub>
        </m:sSub>
      </m:oMath>
      <w:r w:rsidR="00E63DCA" w:rsidRPr="00B12B40">
        <w:rPr>
          <w:rFonts w:ascii="Times New Roman" w:eastAsia="宋体" w:hAnsi="Times New Roman"/>
          <w:kern w:val="0"/>
          <w:lang w:eastAsia="zh-CN"/>
        </w:rPr>
        <w:t xml:space="preserve"> takes a value of 0 or 1 to represent whether the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00E63DCA" w:rsidRPr="00B12B40">
        <w:rPr>
          <w:rFonts w:ascii="Times New Roman" w:eastAsia="宋体" w:hAnsi="Times New Roman"/>
          <w:kern w:val="0"/>
          <w:lang w:eastAsia="zh-CN"/>
        </w:rPr>
        <w:t xml:space="preserve"> is chosen in the </w:t>
      </w:r>
      <m:oMath>
        <m:r>
          <w:rPr>
            <w:rFonts w:ascii="Cambria Math" w:eastAsia="宋体" w:hAnsi="Cambria Math"/>
            <w:kern w:val="0"/>
            <w:lang w:eastAsia="zh-CN"/>
          </w:rPr>
          <m:t>t</m:t>
        </m:r>
      </m:oMath>
      <w:r w:rsidR="00E63DCA" w:rsidRPr="00B12B40">
        <w:rPr>
          <w:rFonts w:ascii="Times New Roman" w:eastAsia="宋体" w:hAnsi="Times New Roman"/>
          <w:kern w:val="0"/>
          <w:lang w:eastAsia="zh-CN"/>
        </w:rPr>
        <w:t xml:space="preserve">-th round. Additionally, the total expense of hiring a worker must not surpass the budget </w:t>
      </w:r>
      <m:oMath>
        <m:r>
          <w:rPr>
            <w:rFonts w:ascii="Cambria Math" w:eastAsia="宋体" w:hAnsi="Cambria Math"/>
            <w:kern w:val="0"/>
            <w:lang w:eastAsia="zh-CN"/>
          </w:rPr>
          <m:t>B</m:t>
        </m:r>
      </m:oMath>
      <w:r w:rsidR="00E63DCA" w:rsidRPr="00B12B40">
        <w:rPr>
          <w:rFonts w:ascii="Times New Roman" w:eastAsia="宋体" w:hAnsi="Times New Roman"/>
          <w:kern w:val="0"/>
          <w:lang w:eastAsia="zh-CN"/>
        </w:rPr>
        <w:t>.</w:t>
      </w:r>
      <w:bookmarkEnd w:id="30"/>
    </w:p>
    <w:p w14:paraId="2F811734" w14:textId="77777777" w:rsidR="006A7F3F" w:rsidRPr="00B12B40" w:rsidRDefault="006A7F3F" w:rsidP="00452525">
      <w:pPr>
        <w:pStyle w:val="AUTHORAFFILIATION"/>
        <w:framePr w:w="9887" w:h="208" w:hRule="exact" w:vSpace="0" w:wrap="around" w:vAnchor="page" w:hAnchor="page" w:x="681" w:y="14761"/>
        <w:spacing w:line="240" w:lineRule="auto"/>
        <w:ind w:left="159"/>
        <w:jc w:val="left"/>
        <w:rPr>
          <w:rFonts w:ascii="Times New Roman" w:eastAsiaTheme="minorEastAsia" w:hAnsi="Times New Roman"/>
          <w:i w:val="0"/>
          <w:lang w:eastAsia="zh-CN"/>
        </w:rPr>
      </w:pPr>
      <w:r w:rsidRPr="00B12B40">
        <w:rPr>
          <w:rFonts w:ascii="Times New Roman" w:eastAsia="宋体" w:hAnsi="Times New Roman"/>
          <w:kern w:val="0"/>
          <w:lang w:eastAsia="zh-CN"/>
        </w:rPr>
        <w:t>1. All vectors defined in this paper are column vectors.</w:t>
      </w:r>
    </w:p>
    <w:p w14:paraId="43DC7EA0" w14:textId="71D68512" w:rsidR="009E1FB8" w:rsidRPr="00B12B40" w:rsidRDefault="009E1FB8" w:rsidP="002829AF">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10</w:t>
      </w:r>
      <w:r w:rsidRPr="00B12B40">
        <w:rPr>
          <w:rFonts w:ascii="Times New Roman" w:eastAsia="宋体" w:hAnsi="Times New Roman" w:hint="eastAsia"/>
          <w:b/>
          <w:bCs/>
          <w:kern w:val="0"/>
          <w:lang w:eastAsia="zh-CN"/>
        </w:rPr>
        <w:t xml:space="preserve"> (</w:t>
      </w:r>
      <w:r w:rsidRPr="00B12B40">
        <w:rPr>
          <w:rFonts w:ascii="Times New Roman" w:eastAsia="宋体" w:hAnsi="Times New Roman"/>
          <w:b/>
          <w:bCs/>
          <w:kern w:val="0"/>
          <w:lang w:eastAsia="zh-CN"/>
        </w:rPr>
        <w:t>Revenue</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bookmarkStart w:id="31" w:name="OLE_LINK34"/>
      <w:r w:rsidRPr="00B12B40">
        <w:rPr>
          <w:rFonts w:ascii="Times New Roman" w:eastAsia="宋体" w:hAnsi="Times New Roman"/>
          <w:kern w:val="0"/>
          <w:lang w:eastAsia="zh-CN"/>
        </w:rPr>
        <w:t xml:space="preserve">Under the </w:t>
      </w:r>
      <w:r w:rsidR="009073AC" w:rsidRPr="00B12B40">
        <w:rPr>
          <w:rFonts w:ascii="Times New Roman" w:eastAsia="宋体" w:hAnsi="Times New Roman"/>
          <w:kern w:val="0"/>
          <w:lang w:eastAsia="zh-CN"/>
        </w:rPr>
        <w:t>double-level</w:t>
      </w:r>
      <w:r w:rsidRPr="00B12B40">
        <w:rPr>
          <w:rFonts w:ascii="Times New Roman" w:eastAsia="宋体" w:hAnsi="Times New Roman"/>
          <w:kern w:val="0"/>
          <w:lang w:eastAsia="zh-CN"/>
        </w:rPr>
        <w:t xml:space="preserve"> CMAB model, the revenue refers to the </w:t>
      </w:r>
      <w:r w:rsidRPr="00B12B40">
        <w:rPr>
          <w:rFonts w:ascii="Times New Roman" w:eastAsia="宋体" w:hAnsi="Times New Roman" w:hint="eastAsia"/>
          <w:kern w:val="0"/>
          <w:lang w:eastAsia="zh-CN"/>
        </w:rPr>
        <w:t>compound reward</w:t>
      </w:r>
      <w:r w:rsidRPr="00B12B40">
        <w:rPr>
          <w:rFonts w:ascii="Times New Roman" w:eastAsia="宋体" w:hAnsi="Times New Roman"/>
          <w:kern w:val="0"/>
          <w:lang w:eastAsia="zh-CN"/>
        </w:rPr>
        <w:t xml:space="preserve"> of recruited workers</w:t>
      </w:r>
      <w:bookmarkEnd w:id="31"/>
      <w:r w:rsidRPr="00B12B40">
        <w:rPr>
          <w:rFonts w:ascii="Times New Roman" w:eastAsia="宋体" w:hAnsi="Times New Roman" w:hint="eastAsia"/>
          <w:kern w:val="0"/>
          <w:lang w:eastAsia="zh-CN"/>
        </w:rPr>
        <w:t>,</w:t>
      </w:r>
      <w:r w:rsidRPr="00B12B40">
        <w:rPr>
          <w:rFonts w:ascii="Times New Roman" w:eastAsia="宋体" w:hAnsi="Times New Roman"/>
          <w:kern w:val="0"/>
          <w:lang w:eastAsia="zh-CN"/>
        </w:rPr>
        <w:t xml:space="preserve"> i.e., </w:t>
      </w:r>
      <m:oMath>
        <m:r>
          <w:rPr>
            <w:rFonts w:ascii="Cambria Math" w:eastAsia="宋体" w:hAnsi="Cambria Math"/>
            <w:kern w:val="0"/>
            <w:lang w:eastAsia="zh-CN"/>
          </w:rPr>
          <m:t xml:space="preserve">R </m:t>
        </m:r>
        <m:d>
          <m:dPr>
            <m:ctrlPr>
              <w:rPr>
                <w:rFonts w:ascii="Cambria Math" w:eastAsia="宋体" w:hAnsi="Cambria Math"/>
                <w:i/>
                <w:kern w:val="0"/>
                <w:lang w:eastAsia="zh-CN"/>
              </w:rPr>
            </m:ctrlPr>
          </m:dPr>
          <m:e>
            <m:r>
              <w:rPr>
                <w:rFonts w:ascii="Cambria Math" w:eastAsia="宋体" w:hAnsi="Cambria Math"/>
                <w:kern w:val="0"/>
                <w:lang w:eastAsia="zh-CN"/>
              </w:rPr>
              <m:t>ϕ</m:t>
            </m:r>
          </m:e>
        </m:d>
        <m:r>
          <w:rPr>
            <w:rFonts w:ascii="Cambria Math" w:eastAsia="宋体" w:hAnsi="Cambria Math"/>
            <w:kern w:val="0"/>
            <w:lang w:eastAsia="zh-CN"/>
          </w:rPr>
          <m:t>=</m:t>
        </m:r>
        <m:nary>
          <m:naryPr>
            <m:chr m:val="∑"/>
            <m:limLoc m:val="undOvr"/>
            <m:supHide m:val="1"/>
            <m:ctrlPr>
              <w:rPr>
                <w:rFonts w:ascii="Cambria Math" w:eastAsia="宋体" w:hAnsi="Cambria Math"/>
                <w:i/>
                <w:kern w:val="0"/>
                <w:lang w:eastAsia="zh-CN"/>
              </w:rPr>
            </m:ctrlPr>
          </m:naryPr>
          <m:sub>
            <m:r>
              <w:rPr>
                <w:rFonts w:ascii="Cambria Math" w:eastAsia="宋体" w:hAnsi="Cambria Math"/>
                <w:kern w:val="0"/>
                <w:lang w:eastAsia="zh-CN"/>
              </w:rPr>
              <m:t>t</m:t>
            </m:r>
          </m:sub>
          <m:sup/>
          <m:e>
            <m:nary>
              <m:naryPr>
                <m:chr m:val="∑"/>
                <m:limLoc m:val="undOvr"/>
                <m:ctrlPr>
                  <w:rPr>
                    <w:rFonts w:ascii="Cambria Math" w:eastAsia="宋体" w:hAnsi="Cambria Math"/>
                    <w:i/>
                    <w:kern w:val="0"/>
                    <w:lang w:eastAsia="zh-CN"/>
                  </w:rPr>
                </m:ctrlPr>
              </m:naryPr>
              <m:sub>
                <m:r>
                  <w:rPr>
                    <w:rFonts w:ascii="Cambria Math" w:eastAsia="宋体" w:hAnsi="Cambria Math"/>
                    <w:kern w:val="0"/>
                    <w:lang w:eastAsia="zh-CN"/>
                  </w:rPr>
                  <m:t>i=1</m:t>
                </m:r>
              </m:sub>
              <m:sup>
                <m:r>
                  <m:rPr>
                    <m:nor/>
                  </m:rPr>
                  <w:rPr>
                    <w:rFonts w:ascii="jsMath-cmsy10" w:eastAsia="宋体" w:hAnsi="jsMath-cmsy10"/>
                    <w:kern w:val="0"/>
                    <w:lang w:eastAsia="zh-CN"/>
                  </w:rPr>
                  <m:t>N</m:t>
                </m:r>
              </m:sup>
              <m:e>
                <m:sSub>
                  <m:sSubPr>
                    <m:ctrlPr>
                      <w:rPr>
                        <w:rFonts w:ascii="Cambria Math" w:eastAsia="宋体" w:hAnsi="Cambria Math"/>
                        <w:i/>
                        <w:kern w:val="0"/>
                        <w:lang w:eastAsia="zh-CN"/>
                      </w:rPr>
                    </m:ctrlPr>
                  </m:sSubPr>
                  <m:e>
                    <m:r>
                      <w:rPr>
                        <w:rFonts w:ascii="Cambria Math" w:eastAsia="宋体" w:hAnsi="Cambria Math"/>
                        <w:kern w:val="0"/>
                        <w:lang w:eastAsia="zh-CN"/>
                      </w:rPr>
                      <m:t>g</m:t>
                    </m:r>
                  </m:e>
                  <m:sub>
                    <m:r>
                      <w:rPr>
                        <w:rFonts w:ascii="Cambria Math" w:eastAsia="宋体" w:hAnsi="Cambria Math"/>
                        <w:kern w:val="0"/>
                        <w:lang w:eastAsia="zh-CN"/>
                      </w:rPr>
                      <m:t>i,t</m:t>
                    </m:r>
                  </m:sub>
                </m:sSub>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 t</m:t>
                    </m:r>
                  </m:sub>
                </m:sSub>
              </m:e>
            </m:nary>
          </m:e>
        </m:nary>
      </m:oMath>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Hence, the total expected revenue is:</w:t>
      </w:r>
    </w:p>
    <w:p w14:paraId="7CF28F19" w14:textId="3B2C58D8" w:rsidR="009E1FB8" w:rsidRPr="00B12B40" w:rsidRDefault="00000000" w:rsidP="006A7F3F">
      <w:pPr>
        <w:widowControl/>
        <w:spacing w:beforeLines="50" w:before="120" w:afterLines="20" w:after="48" w:line="240" w:lineRule="auto"/>
        <w:ind w:firstLineChars="100" w:firstLine="200"/>
        <w:rPr>
          <w:rFonts w:ascii="Times New Roman" w:eastAsia="宋体" w:hAnsi="Times New Roman"/>
          <w:kern w:val="0"/>
          <w:lang w:eastAsia="zh-CN"/>
        </w:rPr>
      </w:pPr>
      <m:oMathPara>
        <m:oMath>
          <m:eqArr>
            <m:eqArrPr>
              <m:maxDist m:val="1"/>
              <m:ctrlPr>
                <w:rPr>
                  <w:rFonts w:ascii="Cambria Math" w:eastAsia="宋体" w:hAnsi="Cambria Math"/>
                  <w:i/>
                  <w:kern w:val="0"/>
                  <w:lang w:eastAsia="zh-CN"/>
                </w:rPr>
              </m:ctrlPr>
            </m:eqArrPr>
            <m:e>
              <m:r>
                <w:rPr>
                  <w:rFonts w:ascii="Cambria Math" w:eastAsia="宋体" w:hAnsi="Cambria Math" w:hint="eastAsia"/>
                  <w:kern w:val="0"/>
                  <w:lang w:eastAsia="zh-CN"/>
                </w:rPr>
                <m:t>E</m:t>
              </m:r>
              <m:d>
                <m:dPr>
                  <m:begChr m:val="["/>
                  <m:endChr m:val="]"/>
                  <m:ctrlPr>
                    <w:rPr>
                      <w:rFonts w:ascii="Cambria Math" w:eastAsia="宋体" w:hAnsi="Cambria Math"/>
                      <w:i/>
                      <w:iCs/>
                      <w:kern w:val="0"/>
                      <w:lang w:eastAsia="zh-CN"/>
                    </w:rPr>
                  </m:ctrlPr>
                </m:dPr>
                <m:e>
                  <m:r>
                    <w:rPr>
                      <w:rFonts w:ascii="Cambria Math" w:eastAsia="宋体" w:hAnsi="Cambria Math"/>
                      <w:kern w:val="0"/>
                      <w:lang w:eastAsia="zh-CN"/>
                    </w:rPr>
                    <m:t>R</m:t>
                  </m:r>
                  <m:d>
                    <m:dPr>
                      <m:ctrlPr>
                        <w:rPr>
                          <w:rFonts w:ascii="Cambria Math" w:eastAsia="宋体" w:hAnsi="Cambria Math"/>
                          <w:i/>
                          <w:iCs/>
                          <w:kern w:val="0"/>
                          <w:lang w:eastAsia="zh-CN"/>
                        </w:rPr>
                      </m:ctrlPr>
                    </m:dPr>
                    <m:e>
                      <m:r>
                        <w:rPr>
                          <w:rFonts w:ascii="Cambria Math" w:eastAsia="宋体" w:hAnsi="Cambria Math"/>
                          <w:kern w:val="0"/>
                          <w:lang w:eastAsia="zh-CN"/>
                        </w:rPr>
                        <m:t>ϕ</m:t>
                      </m:r>
                    </m:e>
                  </m:d>
                </m:e>
              </m:d>
              <m:r>
                <w:rPr>
                  <w:rFonts w:ascii="Cambria Math" w:eastAsia="宋体" w:hAnsi="Cambria Math"/>
                  <w:kern w:val="0"/>
                  <w:lang w:eastAsia="zh-CN"/>
                </w:rPr>
                <m:t>=</m:t>
              </m:r>
              <m:nary>
                <m:naryPr>
                  <m:chr m:val="∑"/>
                  <m:limLoc m:val="undOvr"/>
                  <m:supHide m:val="1"/>
                  <m:ctrlPr>
                    <w:rPr>
                      <w:rFonts w:ascii="Cambria Math" w:eastAsia="宋体" w:hAnsi="Cambria Math"/>
                      <w:i/>
                      <w:kern w:val="0"/>
                      <w:lang w:eastAsia="zh-CN"/>
                    </w:rPr>
                  </m:ctrlPr>
                </m:naryPr>
                <m:sub>
                  <m:r>
                    <w:rPr>
                      <w:rFonts w:ascii="Cambria Math" w:eastAsia="宋体" w:hAnsi="Cambria Math"/>
                      <w:kern w:val="0"/>
                      <w:lang w:eastAsia="zh-CN"/>
                    </w:rPr>
                    <m:t>t</m:t>
                  </m:r>
                </m:sub>
                <m:sup/>
                <m:e>
                  <m:nary>
                    <m:naryPr>
                      <m:chr m:val="∑"/>
                      <m:limLoc m:val="undOvr"/>
                      <m:ctrlPr>
                        <w:rPr>
                          <w:rFonts w:ascii="Cambria Math" w:eastAsia="宋体" w:hAnsi="Cambria Math"/>
                          <w:i/>
                          <w:kern w:val="0"/>
                          <w:lang w:eastAsia="zh-CN"/>
                        </w:rPr>
                      </m:ctrlPr>
                    </m:naryPr>
                    <m:sub>
                      <m:r>
                        <w:rPr>
                          <w:rFonts w:ascii="Cambria Math" w:eastAsia="宋体" w:hAnsi="Cambria Math"/>
                          <w:kern w:val="0"/>
                          <w:lang w:eastAsia="zh-CN"/>
                        </w:rPr>
                        <m:t>i=1</m:t>
                      </m:r>
                    </m:sub>
                    <m:sup>
                      <m:r>
                        <m:rPr>
                          <m:nor/>
                        </m:rPr>
                        <w:rPr>
                          <w:rFonts w:ascii="jsMath-cmsy10" w:eastAsia="宋体" w:hAnsi="jsMath-cmsy10"/>
                          <w:kern w:val="0"/>
                          <w:lang w:eastAsia="zh-CN"/>
                        </w:rPr>
                        <m:t>N</m:t>
                      </m:r>
                    </m:sup>
                    <m:e>
                      <m:sSub>
                        <m:sSubPr>
                          <m:ctrlPr>
                            <w:rPr>
                              <w:rFonts w:ascii="Cambria Math" w:eastAsia="宋体" w:hAnsi="Cambria Math"/>
                              <w:i/>
                              <w:kern w:val="0"/>
                              <w:lang w:eastAsia="zh-CN"/>
                            </w:rPr>
                          </m:ctrlPr>
                        </m:sSubPr>
                        <m:e>
                          <m:r>
                            <w:rPr>
                              <w:rFonts w:ascii="Cambria Math" w:eastAsia="宋体" w:hAnsi="Cambria Math"/>
                              <w:kern w:val="0"/>
                              <w:lang w:eastAsia="zh-CN"/>
                            </w:rPr>
                            <m:t>g</m:t>
                          </m:r>
                        </m:e>
                        <m:sub>
                          <m:r>
                            <w:rPr>
                              <w:rFonts w:ascii="Cambria Math" w:eastAsia="宋体" w:hAnsi="Cambria Math"/>
                              <w:kern w:val="0"/>
                              <w:lang w:eastAsia="zh-CN"/>
                            </w:rPr>
                            <m:t>i,t</m:t>
                          </m:r>
                        </m:sub>
                      </m:sSub>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 t</m:t>
                          </m:r>
                        </m:sub>
                      </m:sSub>
                    </m:e>
                  </m:nary>
                </m:e>
              </m:nary>
              <m:r>
                <w:rPr>
                  <w:rFonts w:ascii="Cambria Math" w:eastAsia="宋体" w:hAnsi="Cambria Math"/>
                  <w:kern w:val="0"/>
                  <w:lang w:eastAsia="zh-CN"/>
                </w:rPr>
                <m:t>.#</m:t>
              </m:r>
              <m:d>
                <m:dPr>
                  <m:ctrlPr>
                    <w:rPr>
                      <w:rFonts w:ascii="Cambria Math" w:eastAsia="宋体" w:hAnsi="Cambria Math"/>
                      <w:i/>
                      <w:kern w:val="0"/>
                      <w:lang w:eastAsia="zh-CN"/>
                    </w:rPr>
                  </m:ctrlPr>
                </m:dPr>
                <m:e>
                  <m:r>
                    <w:rPr>
                      <w:rFonts w:ascii="Cambria Math" w:eastAsia="宋体" w:hAnsi="Cambria Math"/>
                      <w:kern w:val="0"/>
                      <w:lang w:eastAsia="zh-CN"/>
                    </w:rPr>
                    <m:t>1</m:t>
                  </m:r>
                </m:e>
              </m:d>
            </m:e>
          </m:eqArr>
        </m:oMath>
      </m:oMathPara>
    </w:p>
    <w:p w14:paraId="6D38A3EF" w14:textId="3D27EF89" w:rsidR="00932678" w:rsidRPr="00B12B40" w:rsidRDefault="00932678"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Our objective is to maximize the total anticipated revenue while adhering to the budget constraint. As a result, the issue of choosing the auction winners can be expressed as follows:</w:t>
      </w:r>
    </w:p>
    <w:p w14:paraId="4DE2DE1F" w14:textId="77777777" w:rsidR="009E1FB8" w:rsidRPr="00B12B40" w:rsidRDefault="009E1FB8" w:rsidP="002829AF">
      <w:pPr>
        <w:widowControl/>
        <w:spacing w:line="240" w:lineRule="auto"/>
        <w:ind w:firstLineChars="150" w:firstLine="301"/>
        <w:rPr>
          <w:rFonts w:ascii="Times New Roman" w:eastAsia="宋体" w:hAnsi="Times New Roman"/>
          <w:b/>
          <w:bCs/>
          <w:i/>
          <w:iCs/>
          <w:kern w:val="0"/>
          <w:lang w:eastAsia="zh-CN"/>
        </w:rPr>
      </w:pPr>
      <w:r w:rsidRPr="00B12B40">
        <w:rPr>
          <w:rFonts w:ascii="Times New Roman" w:eastAsia="宋体" w:hAnsi="Times New Roman"/>
          <w:b/>
          <w:bCs/>
          <w:i/>
          <w:iCs/>
          <w:kern w:val="0"/>
          <w:lang w:eastAsia="zh-CN"/>
        </w:rPr>
        <w:t>Maximize:</w:t>
      </w:r>
    </w:p>
    <w:p w14:paraId="137034B0" w14:textId="51D27D2C" w:rsidR="009E1FB8" w:rsidRPr="00B12B40" w:rsidRDefault="00000000" w:rsidP="00263AC4">
      <w:pPr>
        <w:widowControl/>
        <w:spacing w:beforeLines="20" w:before="48" w:afterLines="20" w:after="48" w:line="240" w:lineRule="auto"/>
        <w:ind w:firstLineChars="100" w:firstLine="200"/>
        <w:rPr>
          <w:rFonts w:ascii="Cambria Math" w:eastAsia="宋体" w:hAnsi="Cambria Math"/>
          <w:kern w:val="0"/>
          <w:szCs w:val="24"/>
          <w:lang w:eastAsia="zh-CN"/>
        </w:rPr>
      </w:pPr>
      <m:oMathPara>
        <m:oMath>
          <m:eqArr>
            <m:eqArrPr>
              <m:maxDist m:val="1"/>
              <m:ctrlPr>
                <w:rPr>
                  <w:rFonts w:ascii="Cambria Math" w:eastAsia="宋体" w:hAnsi="Cambria Math"/>
                  <w:i/>
                  <w:kern w:val="0"/>
                  <w:szCs w:val="24"/>
                  <w:lang w:eastAsia="zh-CN"/>
                </w:rPr>
              </m:ctrlPr>
            </m:eqArrPr>
            <m:e>
              <m:r>
                <w:rPr>
                  <w:rFonts w:ascii="Cambria Math" w:eastAsia="宋体" w:hAnsi="Cambria Math" w:hint="eastAsia"/>
                  <w:kern w:val="0"/>
                  <w:szCs w:val="24"/>
                  <w:lang w:eastAsia="zh-CN"/>
                </w:rPr>
                <m:t>E</m:t>
              </m:r>
              <m:d>
                <m:dPr>
                  <m:begChr m:val="["/>
                  <m:endChr m:val="]"/>
                  <m:ctrlPr>
                    <w:rPr>
                      <w:rFonts w:ascii="Cambria Math" w:eastAsia="宋体" w:hAnsi="Cambria Math"/>
                      <w:i/>
                      <w:iCs/>
                      <w:kern w:val="0"/>
                      <w:szCs w:val="24"/>
                      <w:lang w:eastAsia="zh-CN"/>
                    </w:rPr>
                  </m:ctrlPr>
                </m:dPr>
                <m:e>
                  <m:r>
                    <w:rPr>
                      <w:rFonts w:ascii="Cambria Math" w:eastAsia="宋体" w:hAnsi="Cambria Math"/>
                      <w:kern w:val="0"/>
                      <w:szCs w:val="24"/>
                      <w:lang w:eastAsia="zh-CN"/>
                    </w:rPr>
                    <m:t>R</m:t>
                  </m:r>
                  <m:d>
                    <m:dPr>
                      <m:ctrlPr>
                        <w:rPr>
                          <w:rFonts w:ascii="Cambria Math" w:eastAsia="宋体" w:hAnsi="Cambria Math"/>
                          <w:i/>
                          <w:iCs/>
                          <w:kern w:val="0"/>
                          <w:szCs w:val="24"/>
                          <w:lang w:eastAsia="zh-CN"/>
                        </w:rPr>
                      </m:ctrlPr>
                    </m:dPr>
                    <m:e>
                      <m:r>
                        <w:rPr>
                          <w:rFonts w:ascii="Cambria Math" w:eastAsia="宋体" w:hAnsi="Cambria Math"/>
                          <w:kern w:val="0"/>
                          <w:szCs w:val="24"/>
                          <w:lang w:eastAsia="zh-CN"/>
                        </w:rPr>
                        <m:t>ϕ</m:t>
                      </m:r>
                    </m:e>
                  </m:d>
                </m:e>
              </m:d>
              <m:r>
                <w:rPr>
                  <w:rFonts w:ascii="Cambria Math" w:eastAsia="宋体" w:hAnsi="Cambria Math"/>
                  <w:kern w:val="0"/>
                  <w:szCs w:val="24"/>
                  <w:lang w:eastAsia="zh-CN"/>
                </w:rPr>
                <m:t>.#</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2</m:t>
                  </m:r>
                </m:e>
              </m:d>
            </m:e>
          </m:eqArr>
        </m:oMath>
      </m:oMathPara>
    </w:p>
    <w:p w14:paraId="52A20D37" w14:textId="77777777" w:rsidR="009E1FB8" w:rsidRPr="00B12B40" w:rsidRDefault="009E1FB8" w:rsidP="002829AF">
      <w:pPr>
        <w:widowControl/>
        <w:spacing w:line="240" w:lineRule="auto"/>
        <w:ind w:firstLineChars="150" w:firstLine="301"/>
        <w:rPr>
          <w:rFonts w:ascii="Times New Roman" w:eastAsia="宋体" w:hAnsi="Times New Roman"/>
          <w:b/>
          <w:bCs/>
          <w:i/>
          <w:iCs/>
          <w:kern w:val="0"/>
          <w:lang w:eastAsia="zh-CN"/>
        </w:rPr>
      </w:pPr>
      <w:r w:rsidRPr="00B12B40">
        <w:rPr>
          <w:rFonts w:ascii="Times New Roman" w:eastAsia="宋体" w:hAnsi="Times New Roman" w:hint="eastAsia"/>
          <w:b/>
          <w:bCs/>
          <w:i/>
          <w:iCs/>
          <w:kern w:val="0"/>
          <w:lang w:eastAsia="zh-CN"/>
        </w:rPr>
        <w:t>Subject to</w:t>
      </w:r>
      <w:r w:rsidRPr="00B12B40">
        <w:rPr>
          <w:rFonts w:ascii="Times New Roman" w:eastAsia="宋体" w:hAnsi="Times New Roman"/>
          <w:b/>
          <w:bCs/>
          <w:i/>
          <w:iCs/>
          <w:kern w:val="0"/>
          <w:lang w:eastAsia="zh-CN"/>
        </w:rPr>
        <w:t>:</w:t>
      </w:r>
    </w:p>
    <w:p w14:paraId="2DE1E98C" w14:textId="1318D38F" w:rsidR="009E1FB8" w:rsidRPr="00B12B40" w:rsidRDefault="00000000" w:rsidP="00263AC4">
      <w:pPr>
        <w:widowControl/>
        <w:spacing w:beforeLines="20" w:before="48" w:afterLines="20" w:after="48" w:line="240" w:lineRule="auto"/>
        <w:ind w:firstLineChars="100" w:firstLine="200"/>
        <w:rPr>
          <w:rFonts w:ascii="Cambria Math" w:eastAsia="宋体" w:hAnsi="Cambria Math"/>
          <w:kern w:val="0"/>
          <w:szCs w:val="24"/>
          <w:lang w:eastAsia="zh-CN"/>
        </w:rPr>
      </w:pPr>
      <m:oMathPara>
        <m:oMathParaPr>
          <m:jc m:val="center"/>
        </m:oMathParaPr>
        <m:oMath>
          <m:eqArr>
            <m:eqArrPr>
              <m:maxDist m:val="1"/>
              <m:ctrlPr>
                <w:rPr>
                  <w:rFonts w:ascii="Cambria Math" w:eastAsia="宋体" w:hAnsi="Cambria Math"/>
                  <w:i/>
                  <w:kern w:val="0"/>
                  <w:szCs w:val="24"/>
                  <w:lang w:eastAsia="zh-CN"/>
                </w:rPr>
              </m:ctrlPr>
            </m:eqArrPr>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hint="eastAsia"/>
                      <w:kern w:val="0"/>
                      <w:szCs w:val="24"/>
                      <w:lang w:eastAsia="zh-CN"/>
                    </w:rPr>
                    <m:t>t</m:t>
                  </m:r>
                </m:sub>
                <m:sup/>
                <m:e>
                  <m:nary>
                    <m:naryPr>
                      <m:chr m:val="∑"/>
                      <m:limLoc m:val="subSup"/>
                      <m:ctrlPr>
                        <w:rPr>
                          <w:rFonts w:ascii="Cambria Math" w:eastAsia="宋体" w:hAnsi="Cambria Math"/>
                          <w:i/>
                          <w:kern w:val="0"/>
                          <w:szCs w:val="24"/>
                          <w:lang w:eastAsia="zh-CN"/>
                        </w:rPr>
                      </m:ctrlPr>
                    </m:naryPr>
                    <m:sub>
                      <m:r>
                        <w:rPr>
                          <w:rFonts w:ascii="Cambria Math" w:eastAsia="宋体" w:hAnsi="Cambria Math"/>
                          <w:kern w:val="0"/>
                          <w:szCs w:val="24"/>
                          <w:lang w:eastAsia="zh-CN"/>
                        </w:rPr>
                        <m:t>i=1</m:t>
                      </m:r>
                    </m:sub>
                    <m:sup>
                      <m:r>
                        <m:rPr>
                          <m:nor/>
                        </m:rPr>
                        <w:rPr>
                          <w:rFonts w:ascii="jsMath-cmsy10" w:eastAsia="宋体" w:hAnsi="jsMath-cmsy10"/>
                          <w:kern w:val="0"/>
                          <w:szCs w:val="24"/>
                          <w:lang w:eastAsia="zh-CN"/>
                        </w:rPr>
                        <m:t>N</m:t>
                      </m:r>
                    </m:sup>
                    <m:e>
                      <m:sSub>
                        <m:sSubPr>
                          <m:ctrlPr>
                            <w:rPr>
                              <w:rFonts w:ascii="Cambria Math" w:eastAsia="宋体" w:hAnsi="Cambria Math"/>
                              <w:i/>
                              <w:kern w:val="0"/>
                              <w:szCs w:val="24"/>
                              <w:lang w:eastAsia="zh-CN"/>
                            </w:rPr>
                          </m:ctrlPr>
                        </m:sSubPr>
                        <m:e>
                          <m:r>
                            <w:rPr>
                              <w:rFonts w:ascii="Cambria Math" w:eastAsia="宋体" w:hAnsi="Cambria Math"/>
                              <w:kern w:val="0"/>
                              <w:szCs w:val="24"/>
                              <w:lang w:eastAsia="zh-CN"/>
                            </w:rPr>
                            <m:t>p</m:t>
                          </m:r>
                        </m:e>
                        <m:sub>
                          <m:r>
                            <w:rPr>
                              <w:rFonts w:ascii="Cambria Math" w:eastAsia="宋体" w:hAnsi="Cambria Math"/>
                              <w:kern w:val="0"/>
                              <w:szCs w:val="24"/>
                              <w:lang w:eastAsia="zh-CN"/>
                            </w:rPr>
                            <m:t>i,t</m:t>
                          </m:r>
                        </m:sub>
                      </m:sSub>
                    </m:e>
                  </m:nary>
                </m:e>
              </m:nary>
              <m:r>
                <w:rPr>
                  <w:rFonts w:ascii="Cambria Math" w:eastAsia="宋体" w:hAnsi="Cambria Math"/>
                  <w:kern w:val="0"/>
                  <w:szCs w:val="24"/>
                  <w:lang w:eastAsia="zh-CN"/>
                </w:rPr>
                <m:t>≤B.#</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3</m:t>
                  </m:r>
                </m:e>
              </m:d>
            </m:e>
          </m:eqArr>
        </m:oMath>
      </m:oMathPara>
    </w:p>
    <w:p w14:paraId="4EC96F48" w14:textId="3A78CEDF" w:rsidR="009E1FB8" w:rsidRPr="00B12B40" w:rsidRDefault="00000000" w:rsidP="00263AC4">
      <w:pPr>
        <w:widowControl/>
        <w:spacing w:beforeLines="20" w:before="48" w:afterLines="20" w:after="48" w:line="240" w:lineRule="auto"/>
        <w:ind w:firstLineChars="100" w:firstLine="200"/>
        <w:rPr>
          <w:rFonts w:ascii="Cambria Math" w:eastAsia="宋体" w:hAnsi="Cambria Math"/>
          <w:kern w:val="0"/>
          <w:szCs w:val="24"/>
          <w:lang w:eastAsia="zh-CN"/>
        </w:rPr>
      </w:pPr>
      <m:oMathPara>
        <m:oMath>
          <m:eqArr>
            <m:eqArrPr>
              <m:maxDist m:val="1"/>
              <m:ctrlPr>
                <w:rPr>
                  <w:rFonts w:ascii="Cambria Math" w:eastAsia="宋体" w:hAnsi="Cambria Math"/>
                  <w:i/>
                  <w:kern w:val="0"/>
                  <w:szCs w:val="24"/>
                  <w:lang w:eastAsia="zh-CN"/>
                </w:rPr>
              </m:ctrlPr>
            </m:eqArrPr>
            <m:e>
              <m:nary>
                <m:naryPr>
                  <m:chr m:val="∑"/>
                  <m:limLoc m:val="subSup"/>
                  <m:ctrlPr>
                    <w:rPr>
                      <w:rFonts w:ascii="Cambria Math" w:eastAsia="宋体" w:hAnsi="Cambria Math"/>
                      <w:i/>
                      <w:kern w:val="0"/>
                      <w:szCs w:val="24"/>
                      <w:lang w:eastAsia="zh-CN"/>
                    </w:rPr>
                  </m:ctrlPr>
                </m:naryPr>
                <m:sub>
                  <m:r>
                    <w:rPr>
                      <w:rFonts w:ascii="Cambria Math" w:eastAsia="宋体" w:hAnsi="Cambria Math"/>
                      <w:kern w:val="0"/>
                      <w:szCs w:val="24"/>
                      <w:lang w:eastAsia="zh-CN"/>
                    </w:rPr>
                    <m:t>i=1</m:t>
                  </m:r>
                </m:sub>
                <m:sup>
                  <m:r>
                    <m:rPr>
                      <m:nor/>
                    </m:rPr>
                    <w:rPr>
                      <w:rFonts w:ascii="jsMath-cmsy10" w:eastAsia="宋体" w:hAnsi="jsMath-cmsy10"/>
                      <w:kern w:val="0"/>
                      <w:szCs w:val="24"/>
                      <w:lang w:eastAsia="zh-CN"/>
                    </w:rPr>
                    <m:t>N</m:t>
                  </m:r>
                </m:sup>
                <m:e>
                  <m:sSub>
                    <m:sSubPr>
                      <m:ctrlPr>
                        <w:rPr>
                          <w:rFonts w:ascii="Cambria Math" w:eastAsia="宋体" w:hAnsi="Cambria Math"/>
                          <w:i/>
                          <w:kern w:val="0"/>
                          <w:szCs w:val="24"/>
                          <w:lang w:eastAsia="zh-CN"/>
                        </w:rPr>
                      </m:ctrlPr>
                    </m:sSubPr>
                    <m:e>
                      <m:r>
                        <w:rPr>
                          <w:rFonts w:ascii="Cambria Math" w:eastAsia="宋体" w:hAnsi="Cambria Math"/>
                          <w:kern w:val="0"/>
                          <w:szCs w:val="24"/>
                          <w:lang w:eastAsia="zh-CN"/>
                        </w:rPr>
                        <m:t>φ</m:t>
                      </m:r>
                    </m:e>
                    <m:sub>
                      <m:r>
                        <w:rPr>
                          <w:rFonts w:ascii="Cambria Math" w:eastAsia="宋体" w:hAnsi="Cambria Math"/>
                          <w:kern w:val="0"/>
                          <w:szCs w:val="24"/>
                          <w:lang w:eastAsia="zh-CN"/>
                        </w:rPr>
                        <m:t>i, t</m:t>
                      </m:r>
                    </m:sub>
                  </m:sSub>
                  <m:r>
                    <w:rPr>
                      <w:rFonts w:ascii="Cambria Math" w:eastAsia="宋体" w:hAnsi="Cambria Math"/>
                      <w:kern w:val="0"/>
                      <w:szCs w:val="24"/>
                      <w:lang w:eastAsia="zh-CN"/>
                    </w:rPr>
                    <m:t>=K, ∀t</m:t>
                  </m:r>
                </m:e>
              </m:nary>
              <m:r>
                <w:rPr>
                  <w:rFonts w:ascii="Cambria Math" w:eastAsia="宋体" w:hAnsi="Cambria Math"/>
                  <w:kern w:val="0"/>
                  <w:szCs w:val="24"/>
                  <w:lang w:eastAsia="zh-CN"/>
                </w:rPr>
                <m:t>.#</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4</m:t>
                  </m:r>
                </m:e>
              </m:d>
            </m:e>
          </m:eqArr>
        </m:oMath>
      </m:oMathPara>
    </w:p>
    <w:p w14:paraId="20BF0BAD" w14:textId="47A50426" w:rsidR="009E1FB8" w:rsidRPr="00B12B40" w:rsidRDefault="00000000" w:rsidP="00263AC4">
      <w:pPr>
        <w:widowControl/>
        <w:spacing w:beforeLines="20" w:before="48" w:afterLines="20" w:after="48" w:line="240" w:lineRule="auto"/>
        <w:ind w:firstLineChars="100" w:firstLine="200"/>
        <w:rPr>
          <w:rFonts w:ascii="Cambria Math" w:eastAsia="宋体" w:hAnsi="Cambria Math"/>
          <w:kern w:val="0"/>
          <w:szCs w:val="24"/>
          <w:lang w:eastAsia="zh-CN"/>
        </w:rPr>
      </w:pPr>
      <m:oMathPara>
        <m:oMath>
          <m:eqArr>
            <m:eqArrPr>
              <m:maxDist m:val="1"/>
              <m:ctrlPr>
                <w:rPr>
                  <w:rFonts w:ascii="Cambria Math" w:eastAsia="宋体" w:hAnsi="Cambria Math"/>
                  <w:i/>
                  <w:kern w:val="0"/>
                  <w:szCs w:val="24"/>
                  <w:lang w:eastAsia="zh-CN"/>
                </w:rPr>
              </m:ctrlPr>
            </m:eqArrPr>
            <m:e>
              <m:sSub>
                <m:sSubPr>
                  <m:ctrlPr>
                    <w:rPr>
                      <w:rFonts w:ascii="Cambria Math" w:eastAsia="宋体" w:hAnsi="Cambria Math"/>
                      <w:i/>
                      <w:kern w:val="0"/>
                      <w:szCs w:val="24"/>
                      <w:lang w:eastAsia="zh-CN"/>
                    </w:rPr>
                  </m:ctrlPr>
                </m:sSubPr>
                <m:e>
                  <m:r>
                    <w:rPr>
                      <w:rFonts w:ascii="Cambria Math" w:eastAsia="宋体" w:hAnsi="Cambria Math"/>
                      <w:kern w:val="0"/>
                      <w:szCs w:val="24"/>
                      <w:lang w:eastAsia="zh-CN"/>
                    </w:rPr>
                    <m:t>φ</m:t>
                  </m:r>
                </m:e>
                <m:sub>
                  <m:r>
                    <w:rPr>
                      <w:rFonts w:ascii="Cambria Math" w:eastAsia="宋体" w:hAnsi="Cambria Math"/>
                      <w:kern w:val="0"/>
                      <w:szCs w:val="24"/>
                      <w:lang w:eastAsia="zh-CN"/>
                    </w:rPr>
                    <m:t>i, t</m:t>
                  </m:r>
                </m:sub>
              </m:sSub>
              <m:r>
                <m:rPr>
                  <m:sty m:val="p"/>
                </m:rPr>
                <w:rPr>
                  <w:rFonts w:ascii="Cambria Math" w:eastAsia="宋体" w:hAnsi="Cambria Math" w:hint="eastAsia"/>
                  <w:kern w:val="0"/>
                  <w:szCs w:val="24"/>
                  <w:lang w:eastAsia="zh-CN"/>
                </w:rPr>
                <m:t>∈</m:t>
              </m:r>
              <m:r>
                <m:rPr>
                  <m:sty m:val="p"/>
                </m:rPr>
                <w:rPr>
                  <w:rFonts w:ascii="Cambria Math" w:eastAsia="宋体" w:hAnsi="Cambria Math"/>
                  <w:kern w:val="0"/>
                  <w:szCs w:val="24"/>
                  <w:lang w:eastAsia="zh-CN"/>
                </w:rPr>
                <m:t xml:space="preserve">{0, 1}, </m:t>
              </m:r>
              <m:r>
                <w:rPr>
                  <w:rFonts w:ascii="Cambria Math" w:eastAsia="宋体" w:hAnsi="Cambria Math"/>
                  <w:kern w:val="0"/>
                  <w:szCs w:val="24"/>
                  <w:lang w:eastAsia="zh-CN"/>
                </w:rPr>
                <m:t>∀i</m:t>
              </m:r>
              <m:r>
                <m:rPr>
                  <m:sty m:val="p"/>
                </m:rPr>
                <w:rPr>
                  <w:rFonts w:ascii="Cambria Math" w:eastAsia="宋体" w:hAnsi="Cambria Math" w:hint="eastAsia"/>
                  <w:kern w:val="0"/>
                  <w:szCs w:val="24"/>
                  <w:lang w:eastAsia="zh-CN"/>
                </w:rPr>
                <m:t>∈</m:t>
              </m:r>
              <m:r>
                <m:rPr>
                  <m:sty m:val="p"/>
                </m:rPr>
                <w:rPr>
                  <w:rFonts w:ascii="Cambria Math" w:eastAsia="宋体" w:hAnsi="Cambria Math"/>
                  <w:kern w:val="0"/>
                  <w:szCs w:val="24"/>
                  <w:lang w:eastAsia="zh-CN"/>
                </w:rPr>
                <m:t>S,</m:t>
              </m:r>
              <m:r>
                <w:rPr>
                  <w:rFonts w:ascii="Cambria Math" w:eastAsia="宋体" w:hAnsi="Cambria Math"/>
                  <w:kern w:val="0"/>
                  <w:szCs w:val="24"/>
                  <w:lang w:eastAsia="zh-CN"/>
                </w:rPr>
                <m:t>∀t.#</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5</m:t>
                  </m:r>
                </m:e>
              </m:d>
            </m:e>
          </m:eqArr>
        </m:oMath>
      </m:oMathPara>
    </w:p>
    <w:p w14:paraId="748BB71A" w14:textId="109CD421" w:rsidR="00406511" w:rsidRDefault="00406511" w:rsidP="00406511">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To formalize the problem, we have </w:t>
      </w:r>
      <w:r w:rsidR="00E63DCA" w:rsidRPr="00B12B40">
        <w:rPr>
          <w:rFonts w:ascii="Times New Roman" w:eastAsia="宋体" w:hAnsi="Times New Roman"/>
          <w:kern w:val="0"/>
          <w:lang w:eastAsia="zh-CN"/>
        </w:rPr>
        <w:t>(</w:t>
      </w:r>
      <w:r w:rsidR="00D50BF3" w:rsidRPr="00B12B40">
        <w:rPr>
          <w:rFonts w:ascii="Times New Roman" w:eastAsia="宋体" w:hAnsi="Times New Roman"/>
          <w:kern w:val="0"/>
          <w:lang w:eastAsia="zh-CN"/>
        </w:rPr>
        <w:t>3</w:t>
      </w:r>
      <w:r w:rsidRPr="00B12B40">
        <w:rPr>
          <w:rFonts w:ascii="Times New Roman" w:eastAsia="宋体" w:hAnsi="Times New Roman"/>
          <w:kern w:val="0"/>
          <w:lang w:eastAsia="zh-CN"/>
        </w:rPr>
        <w:t xml:space="preserve">) for the budget constraint, </w:t>
      </w:r>
      <w:r w:rsidR="00E63DCA" w:rsidRPr="00B12B40">
        <w:rPr>
          <w:rFonts w:ascii="Times New Roman" w:eastAsia="宋体" w:hAnsi="Times New Roman"/>
          <w:kern w:val="0"/>
          <w:lang w:eastAsia="zh-CN"/>
        </w:rPr>
        <w:t>(</w:t>
      </w:r>
      <w:r w:rsidR="00D50BF3" w:rsidRPr="00B12B40">
        <w:rPr>
          <w:rFonts w:ascii="Times New Roman" w:eastAsia="宋体" w:hAnsi="Times New Roman"/>
          <w:kern w:val="0"/>
          <w:lang w:eastAsia="zh-CN"/>
        </w:rPr>
        <w:t>4</w:t>
      </w:r>
      <w:r w:rsidRPr="00B12B40">
        <w:rPr>
          <w:rFonts w:ascii="Times New Roman" w:eastAsia="宋体" w:hAnsi="Times New Roman"/>
          <w:kern w:val="0"/>
          <w:lang w:eastAsia="zh-CN"/>
        </w:rPr>
        <w:t xml:space="preserve">) for the number of workers to be recruited, and </w:t>
      </w:r>
      <w:r w:rsidR="00E63DCA" w:rsidRPr="00B12B40">
        <w:rPr>
          <w:rFonts w:ascii="Times New Roman" w:eastAsia="宋体" w:hAnsi="Times New Roman"/>
          <w:kern w:val="0"/>
          <w:lang w:eastAsia="zh-CN"/>
        </w:rPr>
        <w:t>(</w:t>
      </w:r>
      <w:r w:rsidR="00D50BF3" w:rsidRPr="00B12B40">
        <w:rPr>
          <w:rFonts w:ascii="Times New Roman" w:eastAsia="宋体" w:hAnsi="Times New Roman"/>
          <w:kern w:val="0"/>
          <w:lang w:eastAsia="zh-CN"/>
        </w:rPr>
        <w:t>5</w:t>
      </w:r>
      <w:r w:rsidRPr="00B12B40">
        <w:rPr>
          <w:rFonts w:ascii="Times New Roman" w:eastAsia="宋体" w:hAnsi="Times New Roman"/>
          <w:kern w:val="0"/>
          <w:lang w:eastAsia="zh-CN"/>
        </w:rPr>
        <w:t xml:space="preserve">) for the binary recruitment decisions. </w:t>
      </w:r>
    </w:p>
    <w:p w14:paraId="4EDC79B6" w14:textId="7B362091" w:rsidR="008562DC" w:rsidRPr="00B12B40" w:rsidRDefault="008562DC" w:rsidP="00406511">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Additionally, </w:t>
      </w:r>
      <w:r w:rsidRPr="00B12B40">
        <w:rPr>
          <w:rFonts w:ascii="Times New Roman" w:eastAsia="宋体" w:hAnsi="Times New Roman" w:hint="eastAsia"/>
          <w:kern w:val="0"/>
          <w:lang w:eastAsia="zh-CN"/>
        </w:rPr>
        <w:t>i</w:t>
      </w:r>
      <w:r w:rsidRPr="00B12B40">
        <w:rPr>
          <w:rFonts w:ascii="Times New Roman" w:eastAsia="宋体" w:hAnsi="Times New Roman"/>
          <w:kern w:val="0"/>
          <w:lang w:eastAsia="zh-CN"/>
        </w:rPr>
        <w:t>n order to incentivize workers to participate truthfully, the platform must also determine the payment for the auction winner. The payment calculation should meet the criteria of both truthfulness and individual rationality. To begin</w:t>
      </w:r>
    </w:p>
    <w:p w14:paraId="480CC604" w14:textId="735D8652" w:rsidR="00406511" w:rsidRPr="00B12B40" w:rsidRDefault="00406511" w:rsidP="00406511">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lastRenderedPageBreak/>
        <w:t xml:space="preserve">with, </w:t>
      </w:r>
      <w:bookmarkStart w:id="32" w:name="OLE_LINK37"/>
      <w:r w:rsidR="00932678" w:rsidRPr="00B12B40">
        <w:rPr>
          <w:rFonts w:ascii="Times New Roman" w:eastAsia="宋体" w:hAnsi="Times New Roman"/>
          <w:kern w:val="0"/>
          <w:lang w:eastAsia="zh-CN"/>
        </w:rPr>
        <w:t>we can introduce the notion of utility</w:t>
      </w:r>
      <w:bookmarkEnd w:id="32"/>
      <w:r w:rsidRPr="00B12B40">
        <w:rPr>
          <w:rFonts w:ascii="Times New Roman" w:eastAsia="宋体" w:hAnsi="Times New Roman"/>
          <w:kern w:val="0"/>
          <w:lang w:eastAsia="zh-CN"/>
        </w:rPr>
        <w:t>:</w:t>
      </w:r>
    </w:p>
    <w:p w14:paraId="4152BE8B" w14:textId="3254A114" w:rsidR="009E1FB8" w:rsidRPr="00B12B40" w:rsidRDefault="009E1FB8" w:rsidP="002829AF">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11</w:t>
      </w:r>
      <w:r w:rsidRPr="00B12B40">
        <w:rPr>
          <w:rFonts w:ascii="Times New Roman" w:eastAsia="宋体" w:hAnsi="Times New Roman" w:hint="eastAsia"/>
          <w:b/>
          <w:bCs/>
          <w:kern w:val="0"/>
          <w:lang w:eastAsia="zh-CN"/>
        </w:rPr>
        <w:t xml:space="preserve"> (</w:t>
      </w:r>
      <w:r w:rsidRPr="00B12B40">
        <w:rPr>
          <w:rFonts w:ascii="Times New Roman" w:eastAsia="宋体" w:hAnsi="Times New Roman"/>
          <w:b/>
          <w:bCs/>
          <w:kern w:val="0"/>
          <w:lang w:eastAsia="zh-CN"/>
        </w:rPr>
        <w:t>Worker’s U</w:t>
      </w:r>
      <w:r w:rsidR="00B12B40" w:rsidRPr="00B12B40">
        <w:rPr>
          <w:rFonts w:ascii="Times New Roman" w:eastAsia="宋体" w:hAnsi="Times New Roman"/>
          <w:b/>
          <w:bCs/>
          <w:kern w:val="0"/>
          <w:lang w:eastAsia="zh-CN"/>
        </w:rPr>
        <w:t>tility</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r w:rsidR="00D55598" w:rsidRPr="00B12B40">
        <w:rPr>
          <w:rFonts w:ascii="Times New Roman" w:eastAsia="宋体" w:hAnsi="Times New Roman"/>
          <w:kern w:val="0"/>
          <w:lang w:eastAsia="zh-CN"/>
        </w:rPr>
        <w:t>W</w:t>
      </w:r>
      <w:r w:rsidRPr="00B12B40">
        <w:rPr>
          <w:rFonts w:ascii="Times New Roman" w:eastAsia="宋体" w:hAnsi="Times New Roman" w:hint="eastAsia"/>
          <w:kern w:val="0"/>
          <w:lang w:eastAsia="zh-CN"/>
        </w:rPr>
        <w:t xml:space="preserve">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00D55598" w:rsidRPr="00B12B40">
        <w:rPr>
          <w:rFonts w:ascii="Times New Roman" w:eastAsia="宋体" w:hAnsi="Times New Roman"/>
          <w:kern w:val="0"/>
          <w:lang w:eastAsia="zh-CN"/>
        </w:rPr>
        <w:t>’s u</w:t>
      </w:r>
      <w:proofErr w:type="spellStart"/>
      <w:r w:rsidR="00B12B40" w:rsidRPr="00B12B40">
        <w:rPr>
          <w:rFonts w:ascii="Times New Roman" w:eastAsia="宋体" w:hAnsi="Times New Roman"/>
          <w:kern w:val="0"/>
          <w:lang w:eastAsia="zh-CN"/>
        </w:rPr>
        <w:t>tility</w:t>
      </w:r>
      <w:proofErr w:type="spellEnd"/>
      <w:r w:rsidRPr="00B12B40">
        <w:rPr>
          <w:rFonts w:ascii="Times New Roman" w:eastAsia="宋体" w:hAnsi="Times New Roman" w:hint="eastAsia"/>
          <w:kern w:val="0"/>
          <w:lang w:eastAsia="zh-CN"/>
        </w:rPr>
        <w:t xml:space="preserve"> in the </w:t>
      </w:r>
      <m:oMath>
        <m:r>
          <w:rPr>
            <w:rFonts w:ascii="Cambria Math" w:eastAsia="宋体" w:hAnsi="Cambria Math" w:hint="eastAsia"/>
            <w:kern w:val="0"/>
            <w:lang w:eastAsia="zh-CN"/>
          </w:rPr>
          <m:t>t</m:t>
        </m:r>
      </m:oMath>
      <w:r w:rsidRPr="00B12B40">
        <w:rPr>
          <w:rFonts w:ascii="Times New Roman" w:eastAsia="宋体" w:hAnsi="Times New Roman" w:hint="eastAsia"/>
          <w:kern w:val="0"/>
          <w:lang w:eastAsia="zh-CN"/>
        </w:rPr>
        <w:t xml:space="preserve">-th round </w:t>
      </w:r>
      <w:r w:rsidR="00D55598" w:rsidRPr="00B12B40">
        <w:rPr>
          <w:rFonts w:ascii="Times New Roman" w:eastAsia="宋体" w:hAnsi="Times New Roman"/>
          <w:kern w:val="0"/>
          <w:lang w:eastAsia="zh-CN"/>
        </w:rPr>
        <w:t>are defined as</w:t>
      </w:r>
      <w:r w:rsidRPr="00B12B40">
        <w:rPr>
          <w:rFonts w:ascii="Times New Roman" w:eastAsia="宋体" w:hAnsi="Times New Roman" w:hint="eastAsia"/>
          <w:kern w:val="0"/>
          <w:lang w:eastAsia="zh-CN"/>
        </w:rPr>
        <w:t xml:space="preserve"> the payment minus cost:</w:t>
      </w:r>
    </w:p>
    <w:p w14:paraId="3D3BC741" w14:textId="18AE3841" w:rsidR="00C318F0" w:rsidRPr="00B12B40" w:rsidRDefault="00000000" w:rsidP="00263AC4">
      <w:pPr>
        <w:widowControl/>
        <w:spacing w:beforeLines="20" w:before="48" w:afterLines="20" w:after="48" w:line="240" w:lineRule="auto"/>
        <w:ind w:firstLineChars="100" w:firstLine="200"/>
        <w:rPr>
          <w:rFonts w:ascii="Cambria Math" w:eastAsia="宋体" w:hAnsi="Cambria Math"/>
          <w:kern w:val="0"/>
          <w:szCs w:val="24"/>
          <w:lang w:eastAsia="zh-CN"/>
        </w:rPr>
      </w:pPr>
      <m:oMathPara>
        <m:oMath>
          <m:eqArr>
            <m:eqArrPr>
              <m:maxDist m:val="1"/>
              <m:ctrlPr>
                <w:rPr>
                  <w:rFonts w:ascii="Cambria Math" w:eastAsia="宋体" w:hAnsi="Cambria Math"/>
                  <w:i/>
                  <w:kern w:val="0"/>
                  <w:szCs w:val="24"/>
                  <w:lang w:eastAsia="zh-CN"/>
                </w:rPr>
              </m:ctrlPr>
            </m:eqArrPr>
            <m:e>
              <m:sSub>
                <m:sSubPr>
                  <m:ctrlPr>
                    <w:rPr>
                      <w:rFonts w:ascii="Cambria Math" w:eastAsia="宋体" w:hAnsi="Cambria Math"/>
                      <w:i/>
                      <w:kern w:val="0"/>
                      <w:lang w:eastAsia="zh-CN"/>
                    </w:rPr>
                  </m:ctrlPr>
                </m:sSubPr>
                <m:e>
                  <m:r>
                    <w:rPr>
                      <w:rFonts w:ascii="Cambria Math" w:eastAsia="宋体" w:hAnsi="Cambria Math" w:hint="eastAsia"/>
                      <w:kern w:val="0"/>
                      <w:lang w:eastAsia="zh-CN"/>
                    </w:rPr>
                    <m:t>u</m:t>
                  </m:r>
                </m:e>
                <m:sub>
                  <m:r>
                    <w:rPr>
                      <w:rFonts w:ascii="Cambria Math" w:eastAsia="宋体" w:hAnsi="Cambria Math"/>
                      <w:kern w:val="0"/>
                      <w:lang w:eastAsia="zh-CN"/>
                    </w:rPr>
                    <m:t>i,t</m:t>
                  </m:r>
                </m:sub>
              </m:sSub>
              <m:r>
                <w:rPr>
                  <w:rFonts w:ascii="Cambria Math" w:eastAsia="宋体" w:hAnsi="Cambria Math"/>
                  <w:kern w:val="0"/>
                  <w:lang w:eastAsia="zh-CN"/>
                </w:rPr>
                <m:t>=</m:t>
              </m:r>
              <m:d>
                <m:dPr>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i,t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e>
              </m:d>
              <m:sSub>
                <m:sSubPr>
                  <m:ctrlPr>
                    <w:rPr>
                      <w:rFonts w:ascii="Cambria Math" w:eastAsia="宋体" w:hAnsi="Cambria Math"/>
                      <w:i/>
                      <w:kern w:val="0"/>
                      <w:lang w:eastAsia="zh-CN"/>
                    </w:rPr>
                  </m:ctrlPr>
                </m:sSubPr>
                <m:e>
                  <m:r>
                    <w:rPr>
                      <w:rFonts w:ascii="Cambria Math" w:eastAsia="宋体" w:hAnsi="Cambria Math"/>
                      <w:kern w:val="0"/>
                      <w:sz w:val="18"/>
                      <w:szCs w:val="18"/>
                      <w:lang w:eastAsia="zh-CN"/>
                    </w:rPr>
                    <m:t>φ</m:t>
                  </m:r>
                </m:e>
                <m:sub>
                  <m:r>
                    <w:rPr>
                      <w:rFonts w:ascii="Cambria Math" w:eastAsia="宋体" w:hAnsi="Cambria Math"/>
                      <w:kern w:val="0"/>
                      <w:sz w:val="18"/>
                      <w:szCs w:val="18"/>
                      <w:lang w:eastAsia="zh-CN"/>
                    </w:rPr>
                    <m:t>i, t</m:t>
                  </m:r>
                </m:sub>
              </m:sSub>
              <m:r>
                <w:rPr>
                  <w:rFonts w:ascii="Cambria Math" w:eastAsia="宋体" w:hAnsi="Cambria Math"/>
                  <w:kern w:val="0"/>
                  <w:szCs w:val="24"/>
                  <w:lang w:eastAsia="zh-CN"/>
                </w:rPr>
                <m:t>.#</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6</m:t>
                  </m:r>
                </m:e>
              </m:d>
            </m:e>
          </m:eqArr>
        </m:oMath>
      </m:oMathPara>
    </w:p>
    <w:p w14:paraId="1A1C0542" w14:textId="77777777" w:rsidR="009E1FB8" w:rsidRPr="00B12B40" w:rsidRDefault="009E1FB8" w:rsidP="007D4BD1">
      <w:pPr>
        <w:widowControl/>
        <w:spacing w:line="240" w:lineRule="auto"/>
        <w:rPr>
          <w:rFonts w:ascii="Times New Roman" w:eastAsia="宋体" w:hAnsi="Times New Roman"/>
          <w:kern w:val="0"/>
          <w:lang w:eastAsia="zh-CN"/>
        </w:rPr>
      </w:pPr>
      <w:r w:rsidRPr="00B12B40">
        <w:rPr>
          <w:rFonts w:ascii="Times New Roman" w:eastAsia="宋体" w:hAnsi="Times New Roman"/>
          <w:kern w:val="0"/>
          <w:lang w:eastAsia="zh-CN"/>
        </w:rPr>
        <w:t xml:space="preserve">Here, </w:t>
      </w:r>
      <m:oMath>
        <m:sSub>
          <m:sSubPr>
            <m:ctrlPr>
              <w:rPr>
                <w:rFonts w:ascii="Cambria Math" w:eastAsia="宋体" w:hAnsi="Cambria Math"/>
                <w:i/>
                <w:kern w:val="0"/>
                <w:lang w:eastAsia="zh-CN"/>
              </w:rPr>
            </m:ctrlPr>
          </m:sSubPr>
          <m:e>
            <m:r>
              <w:rPr>
                <w:rFonts w:ascii="Cambria Math" w:eastAsia="宋体" w:hAnsi="Cambria Math" w:hint="eastAsia"/>
                <w:kern w:val="0"/>
                <w:lang w:eastAsia="zh-CN"/>
              </w:rPr>
              <m:t>u</m:t>
            </m:r>
          </m:e>
          <m:sub>
            <m:r>
              <w:rPr>
                <w:rFonts w:ascii="Cambria Math" w:eastAsia="宋体" w:hAnsi="Cambria Math"/>
                <w:kern w:val="0"/>
                <w:lang w:eastAsia="zh-CN"/>
              </w:rPr>
              <m:t>i,t</m:t>
            </m:r>
          </m:sub>
        </m:sSub>
      </m:oMath>
      <w:r w:rsidRPr="00B12B40">
        <w:rPr>
          <w:rFonts w:ascii="Times New Roman" w:eastAsia="宋体" w:hAnsi="Times New Roman"/>
          <w:kern w:val="0"/>
          <w:lang w:eastAsia="zh-CN"/>
        </w:rPr>
        <w:t xml:space="preserve"> and </w:t>
      </w:r>
      <m:oMath>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i,t</m:t>
            </m:r>
          </m:sub>
        </m:sSub>
      </m:oMath>
      <w:r w:rsidRPr="00B12B40">
        <w:rPr>
          <w:rFonts w:ascii="Times New Roman" w:eastAsia="宋体" w:hAnsi="Times New Roman"/>
          <w:kern w:val="0"/>
          <w:lang w:eastAsia="zh-CN"/>
        </w:rPr>
        <w:t xml:space="preserve"> </w:t>
      </w:r>
      <w:proofErr w:type="gramStart"/>
      <w:r w:rsidRPr="00B12B40">
        <w:rPr>
          <w:rFonts w:ascii="Times New Roman" w:eastAsia="宋体" w:hAnsi="Times New Roman"/>
          <w:kern w:val="0"/>
          <w:lang w:eastAsia="zh-CN"/>
        </w:rPr>
        <w:t>actually are</w:t>
      </w:r>
      <w:proofErr w:type="gramEnd"/>
      <w:r w:rsidRPr="00B12B40">
        <w:rPr>
          <w:rFonts w:ascii="Times New Roman" w:eastAsia="宋体" w:hAnsi="Times New Roman"/>
          <w:kern w:val="0"/>
          <w:lang w:eastAsia="zh-CN"/>
        </w:rPr>
        <w:t xml:space="preserve"> the functions of bid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i.e., </w:t>
      </w:r>
      <m:oMath>
        <m:sSub>
          <m:sSubPr>
            <m:ctrlPr>
              <w:rPr>
                <w:rFonts w:ascii="Cambria Math" w:eastAsia="宋体" w:hAnsi="Cambria Math"/>
                <w:i/>
                <w:kern w:val="0"/>
                <w:lang w:eastAsia="zh-CN"/>
              </w:rPr>
            </m:ctrlPr>
          </m:sSubPr>
          <m:e>
            <m:r>
              <w:rPr>
                <w:rFonts w:ascii="Cambria Math" w:eastAsia="宋体" w:hAnsi="Cambria Math" w:hint="eastAsia"/>
                <w:kern w:val="0"/>
                <w:lang w:eastAsia="zh-CN"/>
              </w:rPr>
              <m:t>u</m:t>
            </m:r>
          </m:e>
          <m:sub>
            <m:r>
              <w:rPr>
                <w:rFonts w:ascii="Cambria Math" w:eastAsia="宋体" w:hAnsi="Cambria Math"/>
                <w:kern w:val="0"/>
                <w:lang w:eastAsia="zh-CN"/>
              </w:rPr>
              <m:t>i,t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hint="eastAsia"/>
                <w:kern w:val="0"/>
                <w:lang w:eastAsia="zh-CN"/>
              </w:rPr>
              <m:t>u</m:t>
            </m:r>
          </m:e>
          <m:sub>
            <m:r>
              <w:rPr>
                <w:rFonts w:ascii="Cambria Math" w:eastAsia="宋体" w:hAnsi="Cambria Math"/>
                <w:kern w:val="0"/>
                <w:lang w:eastAsia="zh-CN"/>
              </w:rPr>
              <m:t>i,t</m:t>
            </m:r>
          </m:sub>
        </m:sSub>
        <m:d>
          <m:dPr>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e>
        </m:d>
      </m:oMath>
      <w:r w:rsidRPr="00B12B40">
        <w:rPr>
          <w:rFonts w:ascii="Times New Roman" w:eastAsia="宋体" w:hAnsi="Times New Roman"/>
          <w:kern w:val="0"/>
          <w:lang w:eastAsia="zh-CN"/>
        </w:rPr>
        <w:t xml:space="preserve">, and </w:t>
      </w:r>
      <m:oMath>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i,t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i,t</m:t>
            </m:r>
          </m:sub>
        </m:sSub>
        <m:d>
          <m:dPr>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e>
        </m:d>
      </m:oMath>
      <w:r w:rsidRPr="00B12B40">
        <w:rPr>
          <w:rFonts w:ascii="Times New Roman" w:eastAsia="宋体" w:hAnsi="Times New Roman"/>
          <w:kern w:val="0"/>
          <w:lang w:eastAsia="zh-CN"/>
        </w:rPr>
        <w:t>.</w:t>
      </w:r>
    </w:p>
    <w:p w14:paraId="41719780" w14:textId="3D7C00E2" w:rsidR="0041671A" w:rsidRPr="00B12B40" w:rsidRDefault="0041671A"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Then, our proposed mechanism </w:t>
      </w:r>
      <w:r w:rsidR="00D55598" w:rsidRPr="00B12B40">
        <w:rPr>
          <w:rFonts w:ascii="Times New Roman" w:eastAsia="宋体" w:hAnsi="Times New Roman"/>
          <w:kern w:val="0"/>
          <w:lang w:eastAsia="zh-CN"/>
        </w:rPr>
        <w:t xml:space="preserve">is supposed to </w:t>
      </w:r>
      <w:r w:rsidRPr="00B12B40">
        <w:rPr>
          <w:rFonts w:ascii="Times New Roman" w:eastAsia="宋体" w:hAnsi="Times New Roman"/>
          <w:kern w:val="0"/>
          <w:lang w:eastAsia="zh-CN"/>
        </w:rPr>
        <w:t>satisf</w:t>
      </w:r>
      <w:r w:rsidR="00D55598" w:rsidRPr="00B12B40">
        <w:rPr>
          <w:rFonts w:ascii="Times New Roman" w:eastAsia="宋体" w:hAnsi="Times New Roman"/>
          <w:kern w:val="0"/>
          <w:lang w:eastAsia="zh-CN"/>
        </w:rPr>
        <w:t>y</w:t>
      </w:r>
      <w:r w:rsidRPr="00B12B40">
        <w:rPr>
          <w:rFonts w:ascii="Times New Roman" w:eastAsia="宋体" w:hAnsi="Times New Roman"/>
          <w:kern w:val="0"/>
          <w:lang w:eastAsia="zh-CN"/>
        </w:rPr>
        <w:t xml:space="preserve"> the important properties of truthfulness, individual rationality, and computational efficiency.</w:t>
      </w:r>
    </w:p>
    <w:p w14:paraId="3B39901A" w14:textId="2C20C947" w:rsidR="009E1FB8" w:rsidRPr="00B12B40" w:rsidRDefault="009E1FB8" w:rsidP="00496B6D">
      <w:pPr>
        <w:widowControl/>
        <w:spacing w:before="120"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12</w:t>
      </w:r>
      <w:r w:rsidRPr="00B12B40">
        <w:rPr>
          <w:rFonts w:ascii="Times New Roman" w:eastAsia="宋体" w:hAnsi="Times New Roman" w:hint="eastAsia"/>
          <w:b/>
          <w:bCs/>
          <w:kern w:val="0"/>
          <w:lang w:eastAsia="zh-CN"/>
        </w:rPr>
        <w:t xml:space="preserve"> (</w:t>
      </w:r>
      <w:r w:rsidRPr="00B12B40">
        <w:rPr>
          <w:rFonts w:ascii="Times New Roman" w:eastAsia="宋体" w:hAnsi="Times New Roman"/>
          <w:b/>
          <w:bCs/>
          <w:kern w:val="0"/>
          <w:lang w:eastAsia="zh-CN"/>
        </w:rPr>
        <w:t>Truthfulness</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bookmarkStart w:id="33" w:name="OLE_LINK36"/>
      <w:r w:rsidR="00D52355" w:rsidRPr="00B12B40">
        <w:rPr>
          <w:rFonts w:ascii="Times New Roman" w:eastAsia="宋体" w:hAnsi="Times New Roman"/>
          <w:kern w:val="0"/>
          <w:lang w:eastAsia="zh-CN"/>
        </w:rPr>
        <w:t xml:space="preserve">We denote the </w:t>
      </w:r>
      <w:r w:rsidR="00D52355" w:rsidRPr="00B12B40">
        <w:rPr>
          <w:rFonts w:ascii="Times New Roman" w:eastAsia="宋体" w:hAnsi="Times New Roman" w:hint="eastAsia"/>
          <w:kern w:val="0"/>
          <w:lang w:eastAsia="zh-CN"/>
        </w:rPr>
        <w:t xml:space="preserve">arbitrary bid of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00D52355" w:rsidRPr="00B12B40">
        <w:rPr>
          <w:rFonts w:ascii="Times New Roman" w:eastAsia="宋体" w:hAnsi="Times New Roman" w:hint="eastAsia"/>
          <w:kern w:val="0"/>
          <w:lang w:eastAsia="zh-CN"/>
        </w:rPr>
        <w:t xml:space="preserve"> to complete tasks in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oMath>
      <w:r w:rsidR="00D52355" w:rsidRPr="00B12B40">
        <w:rPr>
          <w:rFonts w:ascii="Times New Roman" w:eastAsia="宋体" w:hAnsi="Times New Roman"/>
          <w:kern w:val="0"/>
          <w:lang w:eastAsia="zh-CN"/>
        </w:rPr>
        <w:t xml:space="preserve"> by</w:t>
      </w:r>
      <w:r w:rsidRPr="00B12B40">
        <w:rPr>
          <w:rFonts w:ascii="Times New Roman" w:eastAsia="宋体" w:hAnsi="Times New Roman" w:hint="eastAsia"/>
          <w:kern w:val="0"/>
          <w:lang w:eastAsia="zh-CN"/>
        </w:rPr>
        <w:t xml:space="preserve">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oMath>
      <w:r w:rsidRPr="00B12B40">
        <w:rPr>
          <w:rFonts w:ascii="Times New Roman" w:eastAsia="宋体" w:hAnsi="Times New Roman" w:hint="eastAsia"/>
          <w:kern w:val="0"/>
          <w:lang w:eastAsia="zh-CN"/>
        </w:rPr>
        <w:t>, and</w:t>
      </w:r>
      <w:r w:rsidR="00D52355" w:rsidRPr="00B12B40">
        <w:rPr>
          <w:rFonts w:ascii="Times New Roman" w:eastAsia="宋体" w:hAnsi="Times New Roman"/>
          <w:kern w:val="0"/>
          <w:lang w:eastAsia="zh-CN"/>
        </w:rPr>
        <w:t xml:space="preserve"> let</w:t>
      </w:r>
      <w:r w:rsidRPr="00B12B40">
        <w:rPr>
          <w:rFonts w:ascii="Times New Roman" w:eastAsia="宋体" w:hAnsi="Times New Roman" w:hint="eastAsia"/>
          <w:kern w:val="0"/>
          <w:lang w:eastAsia="zh-CN"/>
        </w:rPr>
        <w:t xml:space="preserve"> </w:t>
      </w:r>
      <m:oMath>
        <m:sSub>
          <m:sSubPr>
            <m:ctrlPr>
              <w:rPr>
                <w:rFonts w:ascii="Cambria Math" w:eastAsia="宋体" w:hAnsi="Cambria Math"/>
                <w:i/>
                <w:kern w:val="0"/>
                <w:lang w:eastAsia="zh-CN"/>
              </w:rPr>
            </m:ctrlPr>
          </m:sSubPr>
          <m:e>
            <m:r>
              <w:rPr>
                <w:rFonts w:ascii="Cambria Math" w:eastAsia="宋体" w:hAnsi="Cambria Math" w:hint="eastAsia"/>
                <w:kern w:val="0"/>
                <w:lang w:eastAsia="zh-CN"/>
              </w:rPr>
              <m:t>u</m:t>
            </m:r>
          </m:e>
          <m:sub>
            <m:r>
              <w:rPr>
                <w:rFonts w:ascii="Cambria Math" w:eastAsia="宋体" w:hAnsi="Cambria Math"/>
                <w:kern w:val="0"/>
                <w:lang w:eastAsia="zh-CN"/>
              </w:rPr>
              <m:t>i,t</m:t>
            </m:r>
          </m:sub>
        </m:sSub>
        <m:d>
          <m:dPr>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e>
        </m:d>
      </m:oMath>
      <w:r w:rsidRPr="00B12B40">
        <w:rPr>
          <w:rFonts w:ascii="Times New Roman" w:eastAsia="宋体" w:hAnsi="Times New Roman" w:hint="eastAsia"/>
          <w:kern w:val="0"/>
          <w:lang w:eastAsia="zh-CN"/>
        </w:rPr>
        <w:t xml:space="preserve"> </w:t>
      </w:r>
      <w:r w:rsidR="00D52355" w:rsidRPr="00B12B40">
        <w:rPr>
          <w:rFonts w:ascii="Times New Roman" w:eastAsia="宋体" w:hAnsi="Times New Roman"/>
          <w:kern w:val="0"/>
          <w:lang w:eastAsia="zh-CN"/>
        </w:rPr>
        <w:t>be</w:t>
      </w:r>
      <w:r w:rsidRPr="00B12B40">
        <w:rPr>
          <w:rFonts w:ascii="Times New Roman" w:eastAsia="宋体" w:hAnsi="Times New Roman" w:hint="eastAsia"/>
          <w:kern w:val="0"/>
          <w:lang w:eastAsia="zh-CN"/>
        </w:rPr>
        <w:t xml:space="preserve"> worker</w:t>
      </w:r>
      <w:r w:rsidRPr="00B12B40">
        <w:rPr>
          <w:rFonts w:ascii="Times New Roman" w:eastAsia="宋体" w:hAnsi="Times New Roman"/>
          <w:kern w:val="0"/>
          <w:lang w:eastAsia="zh-CN"/>
        </w:rPr>
        <w:t xml:space="preserve">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00D52355" w:rsidRPr="00B12B40">
        <w:rPr>
          <w:rFonts w:ascii="Times New Roman" w:eastAsia="宋体" w:hAnsi="Times New Roman"/>
          <w:kern w:val="0"/>
          <w:lang w:eastAsia="zh-CN"/>
        </w:rPr>
        <w:t xml:space="preserve">’s </w:t>
      </w:r>
      <w:r w:rsidR="00B12B40" w:rsidRPr="00B12B40">
        <w:rPr>
          <w:rFonts w:ascii="Times New Roman" w:eastAsia="宋体" w:hAnsi="Times New Roman"/>
          <w:kern w:val="0"/>
          <w:lang w:eastAsia="zh-CN"/>
        </w:rPr>
        <w:t>utility</w:t>
      </w:r>
      <w:r w:rsidR="00B12B40" w:rsidRPr="00B12B40">
        <w:rPr>
          <w:rFonts w:ascii="Times New Roman" w:eastAsia="宋体" w:hAnsi="Times New Roman" w:hint="eastAsia"/>
          <w:kern w:val="0"/>
          <w:lang w:eastAsia="zh-CN"/>
        </w:rPr>
        <w:t xml:space="preserve"> </w:t>
      </w:r>
      <w:r w:rsidRPr="00B12B40">
        <w:rPr>
          <w:rFonts w:ascii="Times New Roman" w:eastAsia="宋体" w:hAnsi="Times New Roman" w:hint="eastAsia"/>
          <w:kern w:val="0"/>
          <w:lang w:eastAsia="zh-CN"/>
        </w:rPr>
        <w:t xml:space="preserve">in the </w:t>
      </w:r>
      <m:oMath>
        <m:r>
          <w:rPr>
            <w:rFonts w:ascii="Cambria Math" w:eastAsia="宋体" w:hAnsi="Cambria Math" w:hint="eastAsia"/>
            <w:kern w:val="0"/>
            <w:lang w:eastAsia="zh-CN"/>
          </w:rPr>
          <m:t>t</m:t>
        </m:r>
      </m:oMath>
      <w:r w:rsidRPr="00B12B40">
        <w:rPr>
          <w:rFonts w:ascii="Times New Roman" w:eastAsia="宋体" w:hAnsi="Times New Roman" w:hint="eastAsia"/>
          <w:kern w:val="0"/>
          <w:lang w:eastAsia="zh-CN"/>
        </w:rPr>
        <w:t>-th round. Then, if</w:t>
      </w:r>
    </w:p>
    <w:p w14:paraId="550D3DF7" w14:textId="61B3F9D6" w:rsidR="0041671A" w:rsidRPr="00B12B40" w:rsidRDefault="00000000" w:rsidP="00D52355">
      <w:pPr>
        <w:widowControl/>
        <w:spacing w:beforeLines="20" w:before="48" w:afterLines="20" w:after="48" w:line="240" w:lineRule="auto"/>
        <w:rPr>
          <w:rFonts w:ascii="Cambria Math" w:eastAsia="宋体" w:hAnsi="Cambria Math"/>
          <w:kern w:val="0"/>
          <w:szCs w:val="24"/>
          <w:lang w:eastAsia="zh-CN"/>
        </w:rPr>
      </w:pPr>
      <m:oMath>
        <m:eqArr>
          <m:eqArrPr>
            <m:maxDist m:val="1"/>
            <m:ctrlPr>
              <w:rPr>
                <w:rFonts w:ascii="Cambria Math" w:eastAsia="宋体" w:hAnsi="Cambria Math"/>
                <w:i/>
                <w:kern w:val="0"/>
                <w:szCs w:val="24"/>
                <w:lang w:eastAsia="zh-CN"/>
              </w:rPr>
            </m:ctrlPr>
          </m:eqArrPr>
          <m:e>
            <m:sSub>
              <m:sSubPr>
                <m:ctrlPr>
                  <w:rPr>
                    <w:rFonts w:ascii="Cambria Math" w:eastAsia="宋体" w:hAnsi="Cambria Math"/>
                    <w:i/>
                    <w:kern w:val="0"/>
                    <w:lang w:eastAsia="zh-CN"/>
                  </w:rPr>
                </m:ctrlPr>
              </m:sSubPr>
              <m:e>
                <m:r>
                  <w:rPr>
                    <w:rFonts w:ascii="Cambria Math" w:eastAsia="宋体" w:hAnsi="Cambria Math" w:hint="eastAsia"/>
                    <w:kern w:val="0"/>
                    <w:lang w:eastAsia="zh-CN"/>
                  </w:rPr>
                  <m:t>u</m:t>
                </m:r>
              </m:e>
              <m:sub>
                <m:r>
                  <w:rPr>
                    <w:rFonts w:ascii="Cambria Math" w:eastAsia="宋体" w:hAnsi="Cambria Math"/>
                    <w:kern w:val="0"/>
                    <w:lang w:eastAsia="zh-CN"/>
                  </w:rPr>
                  <m:t>i,t</m:t>
                </m:r>
              </m:sub>
            </m:sSub>
            <m:d>
              <m:dPr>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e>
            </m:d>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hint="eastAsia"/>
                    <w:kern w:val="0"/>
                    <w:lang w:eastAsia="zh-CN"/>
                  </w:rPr>
                  <m:t>u</m:t>
                </m:r>
              </m:e>
              <m:sub>
                <m:r>
                  <w:rPr>
                    <w:rFonts w:ascii="Cambria Math" w:eastAsia="宋体" w:hAnsi="Cambria Math"/>
                    <w:kern w:val="0"/>
                    <w:lang w:eastAsia="zh-CN"/>
                  </w:rPr>
                  <m:t>i,t</m:t>
                </m:r>
              </m:sub>
            </m:sSub>
            <m:d>
              <m:dPr>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e>
            </m:d>
            <m:r>
              <w:rPr>
                <w:rFonts w:ascii="Cambria Math" w:eastAsia="宋体" w:hAnsi="Cambria Math"/>
                <w:kern w:val="0"/>
                <w:lang w:eastAsia="zh-CN"/>
              </w:rPr>
              <m:t>,∀i,∀t,</m:t>
            </m:r>
            <m:r>
              <w:rPr>
                <w:rFonts w:ascii="Cambria Math" w:eastAsia="宋体" w:hAnsi="Cambria Math"/>
                <w:kern w:val="0"/>
                <w:szCs w:val="24"/>
                <w:lang w:eastAsia="zh-CN"/>
              </w:rPr>
              <m:t>#</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7</m:t>
                </m:r>
              </m:e>
            </m:d>
          </m:e>
        </m:eqArr>
      </m:oMath>
      <w:bookmarkEnd w:id="33"/>
      <w:r w:rsidR="0041671A" w:rsidRPr="00B12B40">
        <w:rPr>
          <w:rFonts w:ascii="Times New Roman" w:eastAsia="宋体" w:hAnsi="Times New Roman"/>
          <w:kern w:val="0"/>
          <w:lang w:eastAsia="zh-CN"/>
        </w:rPr>
        <w:t>we say that the mechanism satisfies the property of truthfulness, meaning that workers have no incentive to misreport their costs.</w:t>
      </w:r>
    </w:p>
    <w:p w14:paraId="432E9C1F" w14:textId="27D055CC" w:rsidR="009E1FB8" w:rsidRPr="00B12B40" w:rsidRDefault="009E1FB8" w:rsidP="002829AF">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13</w:t>
      </w:r>
      <w:r w:rsidRPr="00B12B40">
        <w:rPr>
          <w:rFonts w:ascii="Times New Roman" w:eastAsia="宋体" w:hAnsi="Times New Roman" w:hint="eastAsia"/>
          <w:b/>
          <w:bCs/>
          <w:kern w:val="0"/>
          <w:lang w:eastAsia="zh-CN"/>
        </w:rPr>
        <w:t xml:space="preserve"> (</w:t>
      </w:r>
      <w:r w:rsidRPr="00B12B40">
        <w:rPr>
          <w:rFonts w:ascii="Times New Roman" w:eastAsia="宋体" w:hAnsi="Times New Roman"/>
          <w:b/>
          <w:bCs/>
          <w:kern w:val="0"/>
          <w:lang w:eastAsia="zh-CN"/>
        </w:rPr>
        <w:t>Individual Rationality</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For </w:t>
      </w:r>
      <m:oMath>
        <m:r>
          <w:rPr>
            <w:rFonts w:ascii="Cambria Math" w:eastAsia="宋体" w:hAnsi="Cambria Math" w:cs="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r>
          <w:rPr>
            <w:rFonts w:ascii="Cambria Math" w:eastAsia="宋体" w:hAnsi="Cambria Math" w:hint="eastAsia"/>
            <w:kern w:val="0"/>
            <w:lang w:eastAsia="zh-CN"/>
          </w:rPr>
          <m:t>∈</m:t>
        </m:r>
        <m:r>
          <w:rPr>
            <w:rFonts w:ascii="Cambria Math" w:eastAsia="宋体" w:hAnsi="Cambria Math"/>
            <w:kern w:val="0"/>
            <w:lang w:eastAsia="zh-CN"/>
          </w:rPr>
          <m:t>S</m:t>
        </m:r>
      </m:oMath>
      <w:r w:rsidRPr="00B12B40">
        <w:rPr>
          <w:rFonts w:ascii="Times New Roman" w:eastAsia="宋体" w:hAnsi="Times New Roman"/>
          <w:kern w:val="0"/>
          <w:lang w:eastAsia="zh-CN"/>
        </w:rPr>
        <w:t xml:space="preserve">, if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proofErr w:type="gramStart"/>
      <w:r w:rsidRPr="00B12B40">
        <w:rPr>
          <w:rFonts w:ascii="Times New Roman" w:eastAsia="宋体" w:hAnsi="Times New Roman"/>
          <w:kern w:val="0"/>
          <w:lang w:eastAsia="zh-CN"/>
        </w:rPr>
        <w:t>’</w:t>
      </w:r>
      <w:proofErr w:type="gramEnd"/>
      <w:r w:rsidRPr="00B12B40">
        <w:rPr>
          <w:rFonts w:ascii="Times New Roman" w:eastAsia="宋体" w:hAnsi="Times New Roman"/>
          <w:kern w:val="0"/>
          <w:lang w:eastAsia="zh-CN"/>
        </w:rPr>
        <w:t>s utility is non-negative,</w:t>
      </w:r>
    </w:p>
    <w:p w14:paraId="48A1BA46" w14:textId="05C6F446" w:rsidR="00C318F0" w:rsidRPr="00B12B40" w:rsidRDefault="00000000" w:rsidP="008F682D">
      <w:pPr>
        <w:widowControl/>
        <w:spacing w:beforeLines="20" w:before="48" w:afterLines="20" w:after="48" w:line="240" w:lineRule="auto"/>
        <w:ind w:firstLineChars="150" w:firstLine="300"/>
        <w:rPr>
          <w:rFonts w:ascii="Cambria Math" w:eastAsia="宋体" w:hAnsi="Cambria Math"/>
          <w:kern w:val="0"/>
          <w:szCs w:val="24"/>
          <w:lang w:eastAsia="zh-CN"/>
        </w:rPr>
      </w:pPr>
      <m:oMathPara>
        <m:oMath>
          <m:eqArr>
            <m:eqArrPr>
              <m:maxDist m:val="1"/>
              <m:ctrlPr>
                <w:rPr>
                  <w:rFonts w:ascii="Cambria Math" w:eastAsia="宋体" w:hAnsi="Cambria Math"/>
                  <w:i/>
                  <w:kern w:val="0"/>
                  <w:szCs w:val="24"/>
                  <w:lang w:eastAsia="zh-CN"/>
                </w:rPr>
              </m:ctrlPr>
            </m:eqArrPr>
            <m:e>
              <m:sSub>
                <m:sSubPr>
                  <m:ctrlPr>
                    <w:rPr>
                      <w:rFonts w:ascii="Cambria Math" w:eastAsia="宋体" w:hAnsi="Cambria Math"/>
                      <w:i/>
                      <w:kern w:val="0"/>
                      <w:lang w:eastAsia="zh-CN"/>
                    </w:rPr>
                  </m:ctrlPr>
                </m:sSubPr>
                <m:e>
                  <m:r>
                    <w:rPr>
                      <w:rFonts w:ascii="Cambria Math" w:eastAsia="宋体" w:hAnsi="Cambria Math" w:hint="eastAsia"/>
                      <w:kern w:val="0"/>
                      <w:lang w:eastAsia="zh-CN"/>
                    </w:rPr>
                    <m:t>u</m:t>
                  </m:r>
                </m:e>
                <m:sub>
                  <m:r>
                    <w:rPr>
                      <w:rFonts w:ascii="Cambria Math" w:eastAsia="宋体" w:hAnsi="Cambria Math"/>
                      <w:kern w:val="0"/>
                      <w:lang w:eastAsia="zh-CN"/>
                    </w:rPr>
                    <m:t>i,t</m:t>
                  </m:r>
                </m:sub>
              </m:sSub>
              <m:r>
                <w:rPr>
                  <w:rFonts w:ascii="Cambria Math" w:eastAsia="宋体" w:hAnsi="Cambria Math"/>
                  <w:kern w:val="0"/>
                  <w:lang w:eastAsia="zh-CN"/>
                </w:rPr>
                <m:t>≥0,∀i,∀t,</m:t>
              </m:r>
              <m:r>
                <w:rPr>
                  <w:rFonts w:ascii="Cambria Math" w:eastAsia="宋体" w:hAnsi="Cambria Math"/>
                  <w:kern w:val="0"/>
                  <w:szCs w:val="24"/>
                  <w:lang w:eastAsia="zh-CN"/>
                </w:rPr>
                <m:t>#</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8</m:t>
                  </m:r>
                </m:e>
              </m:d>
            </m:e>
          </m:eqArr>
        </m:oMath>
      </m:oMathPara>
    </w:p>
    <w:p w14:paraId="16972FC8" w14:textId="6360285E" w:rsidR="009E1FB8" w:rsidRPr="00B12B40" w:rsidRDefault="009E1FB8" w:rsidP="007D4BD1">
      <w:pPr>
        <w:widowControl/>
        <w:spacing w:line="240" w:lineRule="auto"/>
        <w:rPr>
          <w:rFonts w:ascii="Times New Roman" w:eastAsia="宋体" w:hAnsi="Times New Roman"/>
          <w:kern w:val="0"/>
          <w:lang w:eastAsia="zh-CN"/>
        </w:rPr>
      </w:pPr>
      <w:r w:rsidRPr="00B12B40">
        <w:rPr>
          <w:rFonts w:ascii="Times New Roman" w:eastAsia="宋体" w:hAnsi="Times New Roman"/>
          <w:kern w:val="0"/>
          <w:lang w:eastAsia="zh-CN"/>
        </w:rPr>
        <w:t xml:space="preserve">we say that </w:t>
      </w:r>
      <w:r w:rsidR="0041671A" w:rsidRPr="00B12B40">
        <w:rPr>
          <w:rFonts w:ascii="Times New Roman" w:eastAsia="宋体" w:hAnsi="Times New Roman"/>
          <w:kern w:val="0"/>
          <w:lang w:eastAsia="zh-CN"/>
        </w:rPr>
        <w:t>the mechanism satisfies individual rationality.</w:t>
      </w:r>
    </w:p>
    <w:p w14:paraId="4BE89369" w14:textId="77777777" w:rsidR="0041671A" w:rsidRPr="00B12B40" w:rsidRDefault="009E1FB8" w:rsidP="0041671A">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hint="eastAsia"/>
          <w:b/>
          <w:bCs/>
          <w:kern w:val="0"/>
          <w:lang w:eastAsia="zh-CN"/>
        </w:rPr>
        <w:t xml:space="preserve">Definition </w:t>
      </w:r>
      <w:r w:rsidRPr="00B12B40">
        <w:rPr>
          <w:rFonts w:ascii="Times New Roman" w:eastAsia="宋体" w:hAnsi="Times New Roman"/>
          <w:b/>
          <w:bCs/>
          <w:kern w:val="0"/>
          <w:lang w:eastAsia="zh-CN"/>
        </w:rPr>
        <w:t>14</w:t>
      </w:r>
      <w:r w:rsidRPr="00B12B40">
        <w:rPr>
          <w:rFonts w:ascii="Times New Roman" w:eastAsia="宋体" w:hAnsi="Times New Roman" w:hint="eastAsia"/>
          <w:b/>
          <w:bCs/>
          <w:kern w:val="0"/>
          <w:lang w:eastAsia="zh-CN"/>
        </w:rPr>
        <w:t xml:space="preserve"> (</w:t>
      </w:r>
      <w:r w:rsidRPr="00B12B40">
        <w:rPr>
          <w:rFonts w:ascii="Times New Roman" w:eastAsia="宋体" w:hAnsi="Times New Roman"/>
          <w:b/>
          <w:bCs/>
          <w:kern w:val="0"/>
          <w:lang w:eastAsia="zh-CN"/>
        </w:rPr>
        <w:t>Computational Efficiency</w:t>
      </w:r>
      <w:r w:rsidRPr="00B12B40">
        <w:rPr>
          <w:rFonts w:ascii="Times New Roman" w:eastAsia="宋体" w:hAnsi="Times New Roman" w:hint="eastAsia"/>
          <w:b/>
          <w:bCs/>
          <w:kern w:val="0"/>
          <w:lang w:eastAsia="zh-CN"/>
        </w:rPr>
        <w:t>).</w:t>
      </w:r>
      <w:r w:rsidRPr="00B12B40">
        <w:rPr>
          <w:rFonts w:ascii="Times New Roman" w:eastAsia="宋体" w:hAnsi="Times New Roman" w:hint="eastAsia"/>
          <w:kern w:val="0"/>
          <w:lang w:eastAsia="zh-CN"/>
        </w:rPr>
        <w:t xml:space="preserve"> </w:t>
      </w:r>
      <w:bookmarkStart w:id="34" w:name="OLE_LINK38"/>
      <w:r w:rsidR="0041671A" w:rsidRPr="00B12B40">
        <w:rPr>
          <w:rFonts w:ascii="Times New Roman" w:eastAsia="宋体" w:hAnsi="Times New Roman"/>
          <w:kern w:val="0"/>
          <w:lang w:eastAsia="zh-CN"/>
        </w:rPr>
        <w:t xml:space="preserve">The proposed mechanism is computationally efficient, meaning it can generate results and terminate within polynomial time. </w:t>
      </w:r>
      <w:bookmarkEnd w:id="34"/>
    </w:p>
    <w:p w14:paraId="15004150" w14:textId="7CD32969" w:rsidR="0041671A" w:rsidRPr="00B12B40" w:rsidRDefault="009E1FB8" w:rsidP="0041671A">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In this paper, we formulate a multi-level rewards CMAB model to ensure optimal worker selection, where different levels can have different characteristics. Specifically, at the end of each round, a decision maker (the platform) calculates the quality of the workers with </w:t>
      </w:r>
      <w:r w:rsidRPr="00B12B40">
        <w:rPr>
          <w:rFonts w:ascii="Times New Roman" w:eastAsia="宋体" w:hAnsi="Times New Roman" w:hint="eastAsia"/>
          <w:kern w:val="0"/>
          <w:lang w:eastAsia="zh-CN"/>
        </w:rPr>
        <w:t>two</w:t>
      </w:r>
      <w:r w:rsidRPr="00B12B40">
        <w:rPr>
          <w:rFonts w:ascii="Times New Roman" w:eastAsia="宋体" w:hAnsi="Times New Roman"/>
          <w:kern w:val="0"/>
          <w:lang w:eastAsia="zh-CN"/>
        </w:rPr>
        <w:t xml:space="preserve"> levels of incentives, and then selects the best </w:t>
      </w:r>
      <m:oMath>
        <m:r>
          <w:rPr>
            <w:rFonts w:ascii="Cambria Math" w:eastAsia="宋体" w:hAnsi="Cambria Math"/>
            <w:kern w:val="0"/>
            <w:lang w:eastAsia="zh-CN"/>
          </w:rPr>
          <m:t>K</m:t>
        </m:r>
      </m:oMath>
      <w:r w:rsidRPr="00B12B40">
        <w:rPr>
          <w:rFonts w:ascii="Times New Roman" w:eastAsia="宋体" w:hAnsi="Times New Roman"/>
          <w:kern w:val="0"/>
          <w:lang w:eastAsia="zh-CN"/>
        </w:rPr>
        <w:t xml:space="preserve"> arms from </w:t>
      </w:r>
      <m:oMath>
        <m:r>
          <m:rPr>
            <m:nor/>
          </m:rPr>
          <w:rPr>
            <w:rFonts w:ascii="jsMath-cmsy10" w:eastAsia="宋体" w:hAnsi="jsMath-cmsy10"/>
            <w:kern w:val="0"/>
            <w:lang w:eastAsia="zh-CN"/>
          </w:rPr>
          <m:t>N</m:t>
        </m:r>
      </m:oMath>
      <w:r w:rsidRPr="00B12B40">
        <w:rPr>
          <w:rFonts w:ascii="Times New Roman" w:eastAsia="宋体" w:hAnsi="Times New Roman"/>
          <w:kern w:val="0"/>
          <w:lang w:eastAsia="zh-CN"/>
        </w:rPr>
        <w:t xml:space="preserve"> arms.</w:t>
      </w:r>
      <w:bookmarkEnd w:id="2"/>
      <w:r w:rsidR="0041671A" w:rsidRPr="00B12B40">
        <w:rPr>
          <w:rFonts w:ascii="Times New Roman" w:eastAsia="宋体" w:hAnsi="Times New Roman"/>
          <w:kern w:val="0"/>
          <w:lang w:eastAsia="zh-CN"/>
        </w:rPr>
        <w:t xml:space="preserve"> </w:t>
      </w:r>
    </w:p>
    <w:p w14:paraId="428FA7C1" w14:textId="7F784222" w:rsidR="0041671A" w:rsidRDefault="0041671A" w:rsidP="0041671A">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For convenience, Table </w:t>
      </w:r>
      <w:r w:rsidR="00496B6D">
        <w:rPr>
          <w:rFonts w:ascii="Times New Roman" w:eastAsia="宋体" w:hAnsi="Times New Roman"/>
          <w:kern w:val="0"/>
          <w:lang w:eastAsia="zh-CN"/>
        </w:rPr>
        <w:t>3</w:t>
      </w:r>
      <w:r w:rsidRPr="00B12B40">
        <w:rPr>
          <w:rFonts w:ascii="Times New Roman" w:eastAsia="宋体" w:hAnsi="Times New Roman"/>
          <w:kern w:val="0"/>
          <w:lang w:eastAsia="zh-CN"/>
        </w:rPr>
        <w:t xml:space="preserve"> lists the key notations used in the paper.</w:t>
      </w:r>
    </w:p>
    <w:p w14:paraId="32A751D7" w14:textId="77777777" w:rsidR="00860B64" w:rsidRPr="00B12B40" w:rsidRDefault="00860B64" w:rsidP="00860B64">
      <w:pPr>
        <w:widowControl/>
        <w:spacing w:afterLines="20" w:after="48" w:line="240" w:lineRule="auto"/>
        <w:jc w:val="center"/>
        <w:rPr>
          <w:rFonts w:ascii="Times New Roman" w:eastAsia="宋体" w:hAnsi="Times New Roman"/>
          <w:kern w:val="0"/>
          <w:lang w:eastAsia="zh-CN"/>
        </w:rPr>
      </w:pPr>
      <w:r>
        <w:rPr>
          <w:rFonts w:ascii="Times New Roman" w:eastAsia="宋体" w:hAnsi="Times New Roman"/>
          <w:iCs/>
          <w:kern w:val="0"/>
          <w:lang w:val="fr-FR" w:eastAsia="zh-CN"/>
        </w:rPr>
        <w:t>Table</w:t>
      </w:r>
      <w:r w:rsidRPr="00B12B40">
        <w:rPr>
          <w:rFonts w:ascii="Times New Roman" w:eastAsia="宋体" w:hAnsi="Times New Roman" w:hint="eastAsia"/>
          <w:iCs/>
          <w:kern w:val="0"/>
          <w:lang w:val="fr-FR" w:eastAsia="zh-CN"/>
        </w:rPr>
        <w:t xml:space="preserve"> </w:t>
      </w:r>
      <w:r>
        <w:rPr>
          <w:rFonts w:ascii="Times New Roman" w:eastAsia="宋体" w:hAnsi="Times New Roman"/>
          <w:iCs/>
          <w:kern w:val="0"/>
          <w:lang w:val="fr-FR" w:eastAsia="zh-CN"/>
        </w:rPr>
        <w:t>3</w:t>
      </w:r>
      <w:r w:rsidRPr="00B12B40">
        <w:rPr>
          <w:rFonts w:ascii="Times New Roman" w:eastAsia="宋体" w:hAnsi="Times New Roman"/>
          <w:iCs/>
          <w:kern w:val="0"/>
          <w:lang w:val="fr-FR" w:eastAsia="zh-CN"/>
        </w:rPr>
        <w:t>: Description of major notations</w:t>
      </w:r>
    </w:p>
    <w:tbl>
      <w:tblPr>
        <w:tblStyle w:val="111"/>
        <w:tblW w:w="55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5"/>
        <w:gridCol w:w="4155"/>
      </w:tblGrid>
      <w:tr w:rsidR="00860B64" w:rsidRPr="00B12B40" w14:paraId="056CC49C" w14:textId="77777777" w:rsidTr="00F314F1">
        <w:trPr>
          <w:trHeight w:val="113"/>
          <w:jc w:val="center"/>
        </w:trPr>
        <w:tc>
          <w:tcPr>
            <w:tcW w:w="1385" w:type="dxa"/>
            <w:tcBorders>
              <w:top w:val="single" w:sz="12" w:space="0" w:color="auto"/>
              <w:bottom w:val="single" w:sz="12" w:space="0" w:color="auto"/>
            </w:tcBorders>
            <w:vAlign w:val="center"/>
          </w:tcPr>
          <w:p w14:paraId="57FB85FD" w14:textId="77777777" w:rsidR="00860B64" w:rsidRPr="00B12B40" w:rsidRDefault="00860B64" w:rsidP="00F314F1">
            <w:pPr>
              <w:widowControl/>
              <w:spacing w:line="240" w:lineRule="auto"/>
              <w:jc w:val="center"/>
              <w:rPr>
                <w:rFonts w:ascii="Times New Roman" w:eastAsia="宋体" w:hAnsi="Times New Roman"/>
                <w:kern w:val="0"/>
                <w:lang w:eastAsia="zh-CN"/>
              </w:rPr>
            </w:pPr>
            <w:r w:rsidRPr="00B12B40">
              <w:rPr>
                <w:rFonts w:ascii="Times New Roman" w:eastAsia="宋体" w:hAnsi="Times New Roman"/>
                <w:iCs/>
                <w:kern w:val="0"/>
                <w:lang w:val="fr-FR" w:eastAsia="zh-CN"/>
              </w:rPr>
              <w:t>Notations</w:t>
            </w:r>
          </w:p>
        </w:tc>
        <w:tc>
          <w:tcPr>
            <w:tcW w:w="4155" w:type="dxa"/>
            <w:tcBorders>
              <w:top w:val="single" w:sz="12" w:space="0" w:color="auto"/>
              <w:bottom w:val="single" w:sz="12" w:space="0" w:color="auto"/>
            </w:tcBorders>
            <w:vAlign w:val="center"/>
          </w:tcPr>
          <w:p w14:paraId="67500F6D" w14:textId="77777777" w:rsidR="00860B64" w:rsidRPr="00B12B40" w:rsidRDefault="00860B64" w:rsidP="00F314F1">
            <w:pPr>
              <w:widowControl/>
              <w:spacing w:line="240" w:lineRule="auto"/>
              <w:jc w:val="center"/>
              <w:rPr>
                <w:rFonts w:ascii="Times New Roman" w:eastAsia="宋体" w:hAnsi="Times New Roman"/>
                <w:kern w:val="0"/>
                <w:lang w:eastAsia="zh-CN"/>
              </w:rPr>
            </w:pPr>
            <w:r w:rsidRPr="00B12B40">
              <w:rPr>
                <w:rFonts w:ascii="Times New Roman" w:eastAsia="宋体" w:hAnsi="Times New Roman"/>
                <w:kern w:val="0"/>
              </w:rPr>
              <w:t>Description</w:t>
            </w:r>
          </w:p>
        </w:tc>
      </w:tr>
      <w:tr w:rsidR="00860B64" w:rsidRPr="00B12B40" w14:paraId="5272C440" w14:textId="77777777" w:rsidTr="00F314F1">
        <w:trPr>
          <w:trHeight w:val="113"/>
          <w:jc w:val="center"/>
        </w:trPr>
        <w:tc>
          <w:tcPr>
            <w:tcW w:w="1385" w:type="dxa"/>
            <w:vAlign w:val="center"/>
          </w:tcPr>
          <w:p w14:paraId="38BF3963"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m:oMathPara>
              <m:oMath>
                <m:r>
                  <m:rPr>
                    <m:nor/>
                  </m:rPr>
                  <w:rPr>
                    <w:rFonts w:ascii="jsMath-cmsy10" w:eastAsia="宋体" w:hAnsi="jsMath-cmsy10"/>
                    <w:iCs/>
                    <w:kern w:val="0"/>
                    <w:sz w:val="18"/>
                    <w:szCs w:val="18"/>
                    <w:lang w:eastAsia="zh-CN"/>
                  </w:rPr>
                  <m:t>M</m:t>
                </m:r>
                <m:r>
                  <m:rPr>
                    <m:nor/>
                  </m:rPr>
                  <w:rPr>
                    <w:rFonts w:ascii="Cambria Math" w:eastAsia="宋体" w:hAnsi="jsMath-cmsy10"/>
                    <w:iCs/>
                    <w:kern w:val="0"/>
                    <w:sz w:val="18"/>
                    <w:szCs w:val="18"/>
                    <w:lang w:eastAsia="zh-CN"/>
                  </w:rPr>
                  <m:t xml:space="preserve">, </m:t>
                </m:r>
                <m:r>
                  <m:rPr>
                    <m:nor/>
                  </m:rPr>
                  <w:rPr>
                    <w:rFonts w:ascii="jsMath-cmsy10" w:eastAsia="宋体" w:hAnsi="jsMath-cmsy10"/>
                    <w:iCs/>
                    <w:kern w:val="0"/>
                    <w:sz w:val="18"/>
                    <w:szCs w:val="18"/>
                    <w:lang w:eastAsia="zh-CN"/>
                  </w:rPr>
                  <m:t>N</m:t>
                </m:r>
              </m:oMath>
            </m:oMathPara>
          </w:p>
        </w:tc>
        <w:tc>
          <w:tcPr>
            <w:tcW w:w="4155" w:type="dxa"/>
            <w:vAlign w:val="center"/>
          </w:tcPr>
          <w:p w14:paraId="1B0964F5"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color w:val="000000"/>
                <w:kern w:val="0"/>
                <w:sz w:val="18"/>
                <w:szCs w:val="18"/>
                <w:lang w:eastAsia="zh-CN"/>
              </w:rPr>
              <w:t>Number of sensing tasks and workers, respectively</w:t>
            </w:r>
          </w:p>
        </w:tc>
      </w:tr>
      <w:tr w:rsidR="00860B64" w:rsidRPr="00B12B40" w14:paraId="58902B9D" w14:textId="77777777" w:rsidTr="00F314F1">
        <w:trPr>
          <w:trHeight w:val="113"/>
          <w:jc w:val="center"/>
        </w:trPr>
        <w:tc>
          <w:tcPr>
            <w:tcW w:w="1385" w:type="dxa"/>
            <w:vAlign w:val="center"/>
          </w:tcPr>
          <w:p w14:paraId="17DF9C66"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m:oMathPara>
              <m:oMath>
                <m:r>
                  <w:rPr>
                    <w:rFonts w:ascii="Cambria Math" w:eastAsia="宋体" w:hAnsi="Cambria Math"/>
                    <w:kern w:val="0"/>
                    <w:sz w:val="18"/>
                    <w:szCs w:val="18"/>
                    <w:lang w:eastAsia="zh-CN"/>
                  </w:rPr>
                  <m:t>D</m:t>
                </m:r>
                <m:r>
                  <m:rPr>
                    <m:nor/>
                  </m:rPr>
                  <w:rPr>
                    <w:rFonts w:ascii="Cambria Math" w:eastAsia="宋体" w:hAnsi="jsMath-cmsy10"/>
                    <w:kern w:val="0"/>
                    <w:sz w:val="18"/>
                    <w:szCs w:val="18"/>
                    <w:lang w:eastAsia="zh-CN"/>
                  </w:rPr>
                  <m:t xml:space="preserve">, </m:t>
                </m:r>
                <m:r>
                  <w:rPr>
                    <w:rFonts w:ascii="Cambria Math" w:eastAsia="宋体" w:hAnsi="Cambria Math"/>
                    <w:kern w:val="0"/>
                    <w:sz w:val="18"/>
                    <w:szCs w:val="18"/>
                    <w:lang w:eastAsia="zh-CN"/>
                  </w:rPr>
                  <m:t>S</m:t>
                </m:r>
              </m:oMath>
            </m:oMathPara>
          </w:p>
        </w:tc>
        <w:tc>
          <w:tcPr>
            <w:tcW w:w="4155" w:type="dxa"/>
            <w:vAlign w:val="center"/>
          </w:tcPr>
          <w:p w14:paraId="787FC407"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color w:val="000000"/>
                <w:kern w:val="0"/>
                <w:sz w:val="18"/>
                <w:szCs w:val="18"/>
                <w:lang w:eastAsia="zh-CN"/>
              </w:rPr>
              <w:t>Sets of sensing tasks and workers, respectively</w:t>
            </w:r>
          </w:p>
        </w:tc>
      </w:tr>
      <w:tr w:rsidR="00860B64" w:rsidRPr="00B12B40" w14:paraId="6136C80A" w14:textId="77777777" w:rsidTr="00F314F1">
        <w:trPr>
          <w:trHeight w:val="113"/>
          <w:jc w:val="center"/>
        </w:trPr>
        <w:tc>
          <w:tcPr>
            <w:tcW w:w="1385" w:type="dxa"/>
            <w:vAlign w:val="center"/>
          </w:tcPr>
          <w:p w14:paraId="2DE6159B"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rPr>
            </w:pPr>
            <m:oMathPara>
              <m:oMath>
                <m:sSub>
                  <m:sSubPr>
                    <m:ctrlPr>
                      <w:rPr>
                        <w:rFonts w:ascii="Cambria Math" w:eastAsia="宋体" w:hAnsi="Cambria Math"/>
                        <w:i/>
                        <w:color w:val="000000"/>
                        <w:kern w:val="0"/>
                        <w:sz w:val="18"/>
                        <w:szCs w:val="18"/>
                      </w:rPr>
                    </m:ctrlPr>
                  </m:sSubPr>
                  <m:e>
                    <m:r>
                      <w:rPr>
                        <w:rFonts w:ascii="Cambria Math" w:eastAsia="宋体" w:hAnsi="Cambria Math"/>
                        <w:color w:val="000000"/>
                        <w:kern w:val="0"/>
                        <w:sz w:val="18"/>
                        <w:szCs w:val="18"/>
                      </w:rPr>
                      <m:t>D</m:t>
                    </m:r>
                  </m:e>
                  <m:sub>
                    <m:r>
                      <w:rPr>
                        <w:rFonts w:ascii="Cambria Math" w:eastAsia="宋体" w:hAnsi="Cambria Math"/>
                        <w:color w:val="000000"/>
                        <w:kern w:val="0"/>
                        <w:sz w:val="18"/>
                        <w:szCs w:val="18"/>
                      </w:rPr>
                      <m:t>i</m:t>
                    </m:r>
                  </m:sub>
                </m:sSub>
              </m:oMath>
            </m:oMathPara>
          </w:p>
        </w:tc>
        <w:tc>
          <w:tcPr>
            <w:tcW w:w="4155" w:type="dxa"/>
            <w:vAlign w:val="center"/>
          </w:tcPr>
          <w:p w14:paraId="6ED7A08A" w14:textId="77777777" w:rsidR="00860B64" w:rsidRPr="00B12B40" w:rsidRDefault="00860B64" w:rsidP="00F314F1">
            <w:pPr>
              <w:widowControl/>
              <w:spacing w:line="240" w:lineRule="auto"/>
              <w:jc w:val="center"/>
              <w:rPr>
                <w:rFonts w:ascii="Times New Roman" w:eastAsia="宋体" w:hAnsi="Times New Roman"/>
                <w:kern w:val="0"/>
                <w:sz w:val="18"/>
                <w:szCs w:val="18"/>
                <w:lang w:eastAsia="zh-CN"/>
              </w:rPr>
            </w:pPr>
            <w:r w:rsidRPr="00B12B40">
              <w:rPr>
                <w:rFonts w:ascii="Times New Roman" w:eastAsia="宋体" w:hAnsi="Times New Roman"/>
                <w:color w:val="000000"/>
                <w:kern w:val="0"/>
                <w:sz w:val="18"/>
                <w:szCs w:val="18"/>
                <w:lang w:eastAsia="zh-CN"/>
              </w:rPr>
              <w:t xml:space="preserve">Sets of preferred tasks for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s</m:t>
                  </m:r>
                </m:e>
                <m:sub>
                  <m:r>
                    <w:rPr>
                      <w:rFonts w:ascii="Cambria Math" w:eastAsia="宋体" w:hAnsi="Cambria Math"/>
                      <w:kern w:val="0"/>
                      <w:sz w:val="18"/>
                      <w:szCs w:val="18"/>
                      <w:lang w:eastAsia="zh-CN"/>
                    </w:rPr>
                    <m:t>i</m:t>
                  </m:r>
                </m:sub>
              </m:sSub>
            </m:oMath>
          </w:p>
        </w:tc>
      </w:tr>
      <w:tr w:rsidR="00860B64" w:rsidRPr="00B12B40" w14:paraId="7F908C22" w14:textId="77777777" w:rsidTr="00F314F1">
        <w:trPr>
          <w:trHeight w:val="113"/>
          <w:jc w:val="center"/>
        </w:trPr>
        <w:tc>
          <w:tcPr>
            <w:tcW w:w="1385" w:type="dxa"/>
            <w:vAlign w:val="center"/>
          </w:tcPr>
          <w:p w14:paraId="0DA515DB" w14:textId="77777777" w:rsidR="00860B64" w:rsidRPr="00B12B40" w:rsidRDefault="00000000" w:rsidP="00F314F1">
            <w:pPr>
              <w:widowControl/>
              <w:spacing w:line="240" w:lineRule="auto"/>
              <w:jc w:val="center"/>
              <w:rPr>
                <w:rFonts w:ascii="Times New Roman" w:eastAsia="宋体" w:hAnsi="Times New Roman"/>
                <w:kern w:val="0"/>
                <w:sz w:val="18"/>
                <w:szCs w:val="18"/>
                <w:lang w:eastAsia="zh-CN"/>
              </w:rPr>
            </w:pPr>
            <m:oMathPara>
              <m:oMath>
                <m:sSubSup>
                  <m:sSubSupPr>
                    <m:ctrlPr>
                      <w:rPr>
                        <w:rFonts w:ascii="Cambria Math" w:eastAsia="宋体" w:hAnsi="Cambria Math"/>
                        <w:i/>
                        <w:kern w:val="0"/>
                        <w:sz w:val="18"/>
                        <w:szCs w:val="18"/>
                        <w:lang w:eastAsia="zh-CN"/>
                      </w:rPr>
                    </m:ctrlPr>
                  </m:sSubSupPr>
                  <m:e>
                    <m:r>
                      <w:rPr>
                        <w:rFonts w:ascii="Cambria Math" w:eastAsia="宋体" w:hAnsi="Cambria Math"/>
                        <w:kern w:val="0"/>
                        <w:sz w:val="18"/>
                        <w:szCs w:val="18"/>
                        <w:lang w:eastAsia="zh-CN"/>
                      </w:rPr>
                      <m:t>a</m:t>
                    </m:r>
                  </m:e>
                  <m:sub>
                    <m:r>
                      <w:rPr>
                        <w:rFonts w:ascii="Cambria Math" w:eastAsia="宋体" w:hAnsi="Cambria Math"/>
                        <w:kern w:val="0"/>
                        <w:sz w:val="18"/>
                        <w:szCs w:val="18"/>
                        <w:lang w:eastAsia="zh-CN"/>
                      </w:rPr>
                      <m:t>j,t</m:t>
                    </m:r>
                  </m:sub>
                  <m:sup>
                    <m:r>
                      <w:rPr>
                        <w:rFonts w:ascii="Cambria Math" w:eastAsia="宋体" w:hAnsi="Cambria Math"/>
                        <w:kern w:val="0"/>
                        <w:sz w:val="18"/>
                        <w:szCs w:val="18"/>
                        <w:lang w:eastAsia="zh-CN"/>
                      </w:rPr>
                      <m:t>i</m:t>
                    </m:r>
                  </m:sup>
                </m:sSubSup>
              </m:oMath>
            </m:oMathPara>
          </w:p>
        </w:tc>
        <w:tc>
          <w:tcPr>
            <w:tcW w:w="4155" w:type="dxa"/>
            <w:vAlign w:val="center"/>
          </w:tcPr>
          <w:p w14:paraId="11442D75" w14:textId="77777777" w:rsidR="00860B64" w:rsidRPr="00B12B40" w:rsidRDefault="00860B64" w:rsidP="00F314F1">
            <w:pPr>
              <w:widowControl/>
              <w:spacing w:line="240" w:lineRule="auto"/>
              <w:jc w:val="center"/>
              <w:rPr>
                <w:rFonts w:ascii="Times New Roman" w:eastAsia="宋体" w:hAnsi="Times New Roman"/>
                <w:kern w:val="0"/>
                <w:sz w:val="18"/>
                <w:szCs w:val="18"/>
                <w:lang w:eastAsia="zh-CN"/>
              </w:rPr>
            </w:pPr>
            <w:r w:rsidRPr="00B12B40">
              <w:rPr>
                <w:rFonts w:ascii="Times New Roman" w:eastAsia="宋体" w:hAnsi="Times New Roman" w:hint="eastAsia"/>
                <w:kern w:val="0"/>
                <w:sz w:val="18"/>
                <w:szCs w:val="18"/>
                <w:lang w:eastAsia="zh-CN"/>
              </w:rPr>
              <w:t>D</w:t>
            </w:r>
            <w:r w:rsidRPr="00B12B40">
              <w:rPr>
                <w:rFonts w:ascii="Times New Roman" w:eastAsia="宋体" w:hAnsi="Times New Roman" w:hint="eastAsia"/>
                <w:kern w:val="0"/>
                <w:sz w:val="18"/>
                <w:szCs w:val="18"/>
              </w:rPr>
              <w:t xml:space="preserve">ata reported by worker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s</m:t>
                  </m:r>
                </m:e>
                <m:sub>
                  <m:r>
                    <w:rPr>
                      <w:rFonts w:ascii="Cambria Math" w:eastAsia="宋体" w:hAnsi="Cambria Math"/>
                      <w:kern w:val="0"/>
                      <w:sz w:val="18"/>
                      <w:szCs w:val="18"/>
                      <w:lang w:eastAsia="zh-CN"/>
                    </w:rPr>
                    <m:t>i</m:t>
                  </m:r>
                </m:sub>
              </m:sSub>
            </m:oMath>
            <w:r w:rsidRPr="00B12B40">
              <w:rPr>
                <w:rFonts w:ascii="Times New Roman" w:eastAsia="宋体" w:hAnsi="Times New Roman" w:hint="eastAsia"/>
                <w:kern w:val="0"/>
                <w:sz w:val="18"/>
                <w:szCs w:val="18"/>
              </w:rPr>
              <w:t xml:space="preserve"> for task </w:t>
            </w:r>
            <m:oMath>
              <m:sSub>
                <m:sSubPr>
                  <m:ctrlPr>
                    <w:rPr>
                      <w:rFonts w:ascii="Cambria Math" w:eastAsia="宋体" w:hAnsi="Cambria Math"/>
                      <w:i/>
                      <w:kern w:val="0"/>
                      <w:sz w:val="18"/>
                      <w:szCs w:val="18"/>
                      <w:lang w:eastAsia="zh-CN"/>
                    </w:rPr>
                  </m:ctrlPr>
                </m:sSubPr>
                <m:e>
                  <m:r>
                    <w:rPr>
                      <w:rFonts w:ascii="Cambria Math" w:eastAsia="宋体" w:hAnsi="Cambria Math" w:hint="eastAsia"/>
                      <w:kern w:val="0"/>
                      <w:sz w:val="18"/>
                      <w:szCs w:val="18"/>
                      <w:lang w:eastAsia="zh-CN"/>
                    </w:rPr>
                    <m:t>d</m:t>
                  </m:r>
                </m:e>
                <m:sub>
                  <m:r>
                    <w:rPr>
                      <w:rFonts w:ascii="Cambria Math" w:eastAsia="宋体" w:hAnsi="Cambria Math"/>
                      <w:kern w:val="0"/>
                      <w:sz w:val="18"/>
                      <w:szCs w:val="18"/>
                      <w:lang w:eastAsia="zh-CN"/>
                    </w:rPr>
                    <m:t>j</m:t>
                  </m:r>
                </m:sub>
              </m:sSub>
            </m:oMath>
          </w:p>
        </w:tc>
      </w:tr>
      <w:tr w:rsidR="00860B64" w:rsidRPr="00B12B40" w14:paraId="52184493" w14:textId="77777777" w:rsidTr="00F314F1">
        <w:trPr>
          <w:trHeight w:val="113"/>
          <w:jc w:val="center"/>
        </w:trPr>
        <w:tc>
          <w:tcPr>
            <w:tcW w:w="1385" w:type="dxa"/>
            <w:vAlign w:val="center"/>
          </w:tcPr>
          <w:p w14:paraId="675D021D"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lang w:eastAsia="zh-CN"/>
              </w:rPr>
            </w:pPr>
            <m:oMathPara>
              <m:oMath>
                <m:sSubSup>
                  <m:sSubSupPr>
                    <m:ctrlPr>
                      <w:rPr>
                        <w:rFonts w:ascii="Cambria Math" w:eastAsia="宋体" w:hAnsi="Cambria Math"/>
                        <w:i/>
                        <w:color w:val="000000"/>
                        <w:kern w:val="0"/>
                        <w:sz w:val="18"/>
                        <w:szCs w:val="18"/>
                        <w:lang w:eastAsia="zh-CN"/>
                      </w:rPr>
                    </m:ctrlPr>
                  </m:sSubSupPr>
                  <m:e>
                    <m:r>
                      <w:rPr>
                        <w:rFonts w:ascii="Cambria Math" w:eastAsia="宋体" w:hAnsi="Cambria Math"/>
                        <w:color w:val="000000"/>
                        <w:kern w:val="0"/>
                        <w:sz w:val="18"/>
                        <w:szCs w:val="18"/>
                        <w:lang w:eastAsia="zh-CN"/>
                      </w:rPr>
                      <m:t>a</m:t>
                    </m:r>
                  </m:e>
                  <m:sub>
                    <m:r>
                      <w:rPr>
                        <w:rFonts w:ascii="Cambria Math" w:eastAsia="宋体" w:hAnsi="Cambria Math"/>
                        <w:kern w:val="0"/>
                        <w:sz w:val="18"/>
                        <w:szCs w:val="18"/>
                        <w:lang w:eastAsia="zh-CN"/>
                      </w:rPr>
                      <m:t>j,t</m:t>
                    </m:r>
                  </m:sub>
                  <m:sup>
                    <m:r>
                      <w:rPr>
                        <w:rFonts w:ascii="Cambria Math" w:eastAsia="宋体" w:hAnsi="Cambria Math"/>
                        <w:color w:val="000000"/>
                        <w:kern w:val="0"/>
                        <w:sz w:val="18"/>
                        <w:szCs w:val="18"/>
                        <w:lang w:eastAsia="zh-CN"/>
                      </w:rPr>
                      <m:t>GTD</m:t>
                    </m:r>
                  </m:sup>
                </m:sSubSup>
              </m:oMath>
            </m:oMathPara>
          </w:p>
        </w:tc>
        <w:tc>
          <w:tcPr>
            <w:tcW w:w="4155" w:type="dxa"/>
            <w:vAlign w:val="center"/>
          </w:tcPr>
          <w:p w14:paraId="762705D9"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hint="eastAsia"/>
                <w:color w:val="000000"/>
                <w:kern w:val="0"/>
                <w:sz w:val="18"/>
                <w:szCs w:val="18"/>
                <w:lang w:eastAsia="zh-CN"/>
              </w:rPr>
              <w:t>Ground</w:t>
            </w:r>
            <w:r w:rsidRPr="00B12B40">
              <w:rPr>
                <w:rFonts w:ascii="Times New Roman" w:eastAsia="宋体" w:hAnsi="Times New Roman"/>
                <w:color w:val="000000"/>
                <w:kern w:val="0"/>
                <w:sz w:val="18"/>
                <w:szCs w:val="18"/>
              </w:rPr>
              <w:t xml:space="preserve"> </w:t>
            </w:r>
            <w:r w:rsidRPr="00B12B40">
              <w:rPr>
                <w:rFonts w:ascii="Times New Roman" w:eastAsia="宋体" w:hAnsi="Times New Roman" w:hint="eastAsia"/>
                <w:color w:val="000000"/>
                <w:kern w:val="0"/>
                <w:sz w:val="18"/>
                <w:szCs w:val="18"/>
                <w:lang w:eastAsia="zh-CN"/>
              </w:rPr>
              <w:t>truth</w:t>
            </w:r>
            <w:r w:rsidRPr="00B12B40">
              <w:rPr>
                <w:rFonts w:ascii="Times New Roman" w:eastAsia="宋体" w:hAnsi="Times New Roman"/>
                <w:color w:val="000000"/>
                <w:kern w:val="0"/>
                <w:sz w:val="18"/>
                <w:szCs w:val="18"/>
              </w:rPr>
              <w:t xml:space="preserve"> </w:t>
            </w:r>
            <w:r w:rsidRPr="00B12B40">
              <w:rPr>
                <w:rFonts w:ascii="Times New Roman" w:eastAsia="宋体" w:hAnsi="Times New Roman" w:hint="eastAsia"/>
                <w:color w:val="000000"/>
                <w:kern w:val="0"/>
                <w:sz w:val="18"/>
                <w:szCs w:val="18"/>
                <w:lang w:eastAsia="zh-CN"/>
              </w:rPr>
              <w:t>of</w:t>
            </w:r>
            <w:r w:rsidRPr="00B12B40">
              <w:rPr>
                <w:rFonts w:ascii="Times New Roman" w:eastAsia="宋体" w:hAnsi="Times New Roman"/>
                <w:color w:val="000000"/>
                <w:kern w:val="0"/>
                <w:sz w:val="18"/>
                <w:szCs w:val="18"/>
              </w:rPr>
              <w:t xml:space="preserve"> </w:t>
            </w:r>
            <w:r w:rsidRPr="00B12B40">
              <w:rPr>
                <w:rFonts w:ascii="Times New Roman" w:eastAsia="宋体" w:hAnsi="Times New Roman" w:hint="eastAsia"/>
                <w:kern w:val="0"/>
                <w:sz w:val="18"/>
                <w:szCs w:val="18"/>
                <w:lang w:eastAsia="zh-CN"/>
              </w:rPr>
              <w:t xml:space="preserve">task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d</m:t>
                  </m:r>
                </m:e>
                <m:sub>
                  <m:r>
                    <w:rPr>
                      <w:rFonts w:ascii="Cambria Math" w:eastAsia="宋体" w:hAnsi="Cambria Math"/>
                      <w:kern w:val="0"/>
                      <w:sz w:val="18"/>
                      <w:szCs w:val="18"/>
                      <w:lang w:eastAsia="zh-CN"/>
                    </w:rPr>
                    <m:t>j</m:t>
                  </m:r>
                </m:sub>
              </m:sSub>
            </m:oMath>
            <w:r w:rsidRPr="00B12B40">
              <w:rPr>
                <w:rFonts w:ascii="Times New Roman" w:eastAsia="宋体" w:hAnsi="Times New Roman" w:hint="eastAsia"/>
                <w:kern w:val="0"/>
                <w:sz w:val="18"/>
                <w:szCs w:val="18"/>
                <w:lang w:eastAsia="zh-CN"/>
              </w:rPr>
              <w:t xml:space="preserve"> in </w:t>
            </w:r>
            <m:oMath>
              <m:r>
                <w:rPr>
                  <w:rFonts w:ascii="Cambria Math" w:eastAsia="宋体" w:hAnsi="Cambria Math" w:hint="eastAsia"/>
                  <w:kern w:val="0"/>
                  <w:sz w:val="18"/>
                  <w:szCs w:val="18"/>
                  <w:lang w:eastAsia="zh-CN"/>
                </w:rPr>
                <m:t>t</m:t>
              </m:r>
            </m:oMath>
            <w:r w:rsidRPr="00B12B40">
              <w:rPr>
                <w:rFonts w:ascii="Times New Roman" w:eastAsia="宋体" w:hAnsi="Times New Roman" w:hint="eastAsia"/>
                <w:kern w:val="0"/>
                <w:sz w:val="18"/>
                <w:szCs w:val="18"/>
                <w:lang w:eastAsia="zh-CN"/>
              </w:rPr>
              <w:t>-th round</w:t>
            </w:r>
            <w:r w:rsidRPr="00B12B40">
              <w:rPr>
                <w:rFonts w:ascii="Times New Roman" w:eastAsia="宋体" w:hAnsi="Times New Roman"/>
                <w:color w:val="000000"/>
                <w:kern w:val="0"/>
                <w:sz w:val="18"/>
                <w:szCs w:val="18"/>
              </w:rPr>
              <w:t xml:space="preserve"> </w:t>
            </w:r>
          </w:p>
        </w:tc>
      </w:tr>
      <w:tr w:rsidR="00860B64" w:rsidRPr="00B12B40" w14:paraId="2560C651" w14:textId="77777777" w:rsidTr="00F314F1">
        <w:trPr>
          <w:trHeight w:val="113"/>
          <w:jc w:val="center"/>
        </w:trPr>
        <w:tc>
          <w:tcPr>
            <w:tcW w:w="1385" w:type="dxa"/>
            <w:vAlign w:val="center"/>
          </w:tcPr>
          <w:p w14:paraId="080BA73A"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rPr>
            </w:pPr>
            <m:oMathPara>
              <m:oMath>
                <m:sSubSup>
                  <m:sSubSupPr>
                    <m:ctrlPr>
                      <w:rPr>
                        <w:rFonts w:ascii="Cambria Math" w:eastAsia="宋体" w:hAnsi="Cambria Math"/>
                        <w:kern w:val="0"/>
                        <w:sz w:val="18"/>
                        <w:szCs w:val="18"/>
                      </w:rPr>
                    </m:ctrlPr>
                  </m:sSubSupPr>
                  <m:e>
                    <m:r>
                      <w:rPr>
                        <w:rFonts w:ascii="Cambria Math" w:eastAsia="宋体" w:hAnsi="Cambria Math"/>
                        <w:kern w:val="0"/>
                        <w:sz w:val="18"/>
                        <w:szCs w:val="18"/>
                      </w:rPr>
                      <m:t>a</m:t>
                    </m:r>
                  </m:e>
                  <m:sub>
                    <m:r>
                      <w:rPr>
                        <w:rFonts w:ascii="Cambria Math" w:eastAsia="宋体" w:hAnsi="Cambria Math"/>
                        <w:kern w:val="0"/>
                        <w:sz w:val="18"/>
                        <w:szCs w:val="18"/>
                      </w:rPr>
                      <m:t>j,t</m:t>
                    </m:r>
                  </m:sub>
                  <m:sup>
                    <m:r>
                      <w:rPr>
                        <w:rFonts w:ascii="Cambria Math" w:eastAsia="宋体" w:hAnsi="Cambria Math"/>
                        <w:kern w:val="0"/>
                        <w:sz w:val="18"/>
                        <w:szCs w:val="18"/>
                      </w:rPr>
                      <m:t>ETD</m:t>
                    </m:r>
                  </m:sup>
                </m:sSubSup>
              </m:oMath>
            </m:oMathPara>
          </w:p>
        </w:tc>
        <w:tc>
          <w:tcPr>
            <w:tcW w:w="4155" w:type="dxa"/>
            <w:vAlign w:val="center"/>
          </w:tcPr>
          <w:p w14:paraId="421B1E28"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hint="eastAsia"/>
                <w:color w:val="000000"/>
                <w:kern w:val="0"/>
                <w:sz w:val="18"/>
                <w:szCs w:val="18"/>
              </w:rPr>
              <w:t>Estimated</w:t>
            </w:r>
            <w:r w:rsidRPr="00B12B40">
              <w:rPr>
                <w:rFonts w:ascii="Times New Roman" w:eastAsia="宋体" w:hAnsi="Times New Roman"/>
                <w:color w:val="000000"/>
                <w:kern w:val="0"/>
                <w:sz w:val="18"/>
                <w:szCs w:val="18"/>
              </w:rPr>
              <w:t xml:space="preserve"> </w:t>
            </w:r>
            <w:r w:rsidRPr="00B12B40">
              <w:rPr>
                <w:rFonts w:ascii="Times New Roman" w:eastAsia="宋体" w:hAnsi="Times New Roman" w:hint="eastAsia"/>
                <w:color w:val="000000"/>
                <w:kern w:val="0"/>
                <w:sz w:val="18"/>
                <w:szCs w:val="18"/>
              </w:rPr>
              <w:t>ground</w:t>
            </w:r>
            <w:r w:rsidRPr="00B12B40">
              <w:rPr>
                <w:rFonts w:ascii="Times New Roman" w:eastAsia="宋体" w:hAnsi="Times New Roman"/>
                <w:color w:val="000000"/>
                <w:kern w:val="0"/>
                <w:sz w:val="18"/>
                <w:szCs w:val="18"/>
              </w:rPr>
              <w:t xml:space="preserve"> </w:t>
            </w:r>
            <w:r w:rsidRPr="00B12B40">
              <w:rPr>
                <w:rFonts w:ascii="Times New Roman" w:eastAsia="宋体" w:hAnsi="Times New Roman" w:hint="eastAsia"/>
                <w:color w:val="000000"/>
                <w:kern w:val="0"/>
                <w:sz w:val="18"/>
                <w:szCs w:val="18"/>
              </w:rPr>
              <w:t>truth</w:t>
            </w:r>
            <w:r w:rsidRPr="00B12B40">
              <w:rPr>
                <w:rFonts w:ascii="Times New Roman" w:eastAsia="宋体" w:hAnsi="Times New Roman"/>
                <w:color w:val="000000"/>
                <w:kern w:val="0"/>
                <w:sz w:val="18"/>
                <w:szCs w:val="18"/>
              </w:rPr>
              <w:t xml:space="preserve"> </w:t>
            </w:r>
            <w:r w:rsidRPr="00B12B40">
              <w:rPr>
                <w:rFonts w:ascii="Times New Roman" w:eastAsia="宋体" w:hAnsi="Times New Roman" w:hint="eastAsia"/>
                <w:color w:val="000000"/>
                <w:kern w:val="0"/>
                <w:sz w:val="18"/>
                <w:szCs w:val="18"/>
              </w:rPr>
              <w:t>of</w:t>
            </w:r>
            <w:r w:rsidRPr="00B12B40">
              <w:rPr>
                <w:rFonts w:ascii="Times New Roman" w:eastAsia="宋体" w:hAnsi="Times New Roman"/>
                <w:color w:val="000000"/>
                <w:kern w:val="0"/>
                <w:sz w:val="18"/>
                <w:szCs w:val="18"/>
              </w:rPr>
              <w:t xml:space="preserve"> </w:t>
            </w:r>
            <w:r w:rsidRPr="00B12B40">
              <w:rPr>
                <w:rFonts w:ascii="Times New Roman" w:eastAsia="宋体" w:hAnsi="Times New Roman" w:hint="eastAsia"/>
                <w:color w:val="000000"/>
                <w:kern w:val="0"/>
                <w:sz w:val="18"/>
                <w:szCs w:val="18"/>
              </w:rPr>
              <w:t xml:space="preserve">task </w:t>
            </w:r>
            <m:oMath>
              <m:sSub>
                <m:sSubPr>
                  <m:ctrlPr>
                    <w:rPr>
                      <w:rFonts w:ascii="Cambria Math" w:eastAsia="宋体" w:hAnsi="Cambria Math"/>
                      <w:i/>
                      <w:color w:val="000000"/>
                      <w:kern w:val="0"/>
                      <w:sz w:val="18"/>
                      <w:szCs w:val="18"/>
                    </w:rPr>
                  </m:ctrlPr>
                </m:sSubPr>
                <m:e>
                  <m:r>
                    <w:rPr>
                      <w:rFonts w:ascii="Cambria Math" w:eastAsia="宋体" w:hAnsi="Cambria Math"/>
                      <w:color w:val="000000"/>
                      <w:kern w:val="0"/>
                      <w:sz w:val="18"/>
                      <w:szCs w:val="18"/>
                    </w:rPr>
                    <m:t>d</m:t>
                  </m:r>
                </m:e>
                <m:sub>
                  <m:r>
                    <w:rPr>
                      <w:rFonts w:ascii="Cambria Math" w:eastAsia="宋体" w:hAnsi="Cambria Math"/>
                      <w:color w:val="000000"/>
                      <w:kern w:val="0"/>
                      <w:sz w:val="18"/>
                      <w:szCs w:val="18"/>
                    </w:rPr>
                    <m:t>j</m:t>
                  </m:r>
                </m:sub>
              </m:sSub>
            </m:oMath>
            <w:r w:rsidRPr="00B12B40">
              <w:rPr>
                <w:rFonts w:ascii="Times New Roman" w:eastAsia="宋体" w:hAnsi="Times New Roman" w:hint="eastAsia"/>
                <w:color w:val="000000"/>
                <w:kern w:val="0"/>
                <w:sz w:val="18"/>
                <w:szCs w:val="18"/>
              </w:rPr>
              <w:t xml:space="preserve"> in </w:t>
            </w:r>
            <m:oMath>
              <m:r>
                <w:rPr>
                  <w:rFonts w:ascii="Cambria Math" w:eastAsia="宋体" w:hAnsi="Cambria Math" w:hint="eastAsia"/>
                  <w:color w:val="000000"/>
                  <w:kern w:val="0"/>
                  <w:sz w:val="18"/>
                  <w:szCs w:val="18"/>
                </w:rPr>
                <m:t>t</m:t>
              </m:r>
            </m:oMath>
            <w:r w:rsidRPr="00B12B40">
              <w:rPr>
                <w:rFonts w:ascii="Times New Roman" w:eastAsia="宋体" w:hAnsi="Times New Roman" w:hint="eastAsia"/>
                <w:color w:val="000000"/>
                <w:kern w:val="0"/>
                <w:sz w:val="18"/>
                <w:szCs w:val="18"/>
              </w:rPr>
              <w:t>-th round</w:t>
            </w:r>
          </w:p>
        </w:tc>
      </w:tr>
      <w:tr w:rsidR="00860B64" w:rsidRPr="00B12B40" w14:paraId="5FB160F2" w14:textId="77777777" w:rsidTr="00F314F1">
        <w:trPr>
          <w:trHeight w:val="113"/>
          <w:jc w:val="center"/>
        </w:trPr>
        <w:tc>
          <w:tcPr>
            <w:tcW w:w="1385" w:type="dxa"/>
            <w:vAlign w:val="center"/>
          </w:tcPr>
          <w:p w14:paraId="0CA4C67A"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rPr>
            </w:pPr>
            <m:oMathPara>
              <m:oMath>
                <m:sSubSup>
                  <m:sSubSupPr>
                    <m:ctrlPr>
                      <w:rPr>
                        <w:rFonts w:ascii="Cambria Math" w:eastAsia="宋体" w:hAnsi="Cambria Math"/>
                        <w:i/>
                        <w:kern w:val="0"/>
                        <w:sz w:val="18"/>
                        <w:szCs w:val="18"/>
                        <w:lang w:eastAsia="zh-CN"/>
                      </w:rPr>
                    </m:ctrlPr>
                  </m:sSubSupPr>
                  <m:e>
                    <m:r>
                      <w:rPr>
                        <w:rFonts w:ascii="Cambria Math" w:eastAsia="宋体" w:hAnsi="Cambria Math"/>
                        <w:kern w:val="0"/>
                        <w:sz w:val="18"/>
                        <w:szCs w:val="18"/>
                        <w:lang w:eastAsia="zh-CN"/>
                      </w:rPr>
                      <m:t>u</m:t>
                    </m:r>
                  </m:e>
                  <m:sub>
                    <m:r>
                      <w:rPr>
                        <w:rFonts w:ascii="Cambria Math" w:eastAsia="宋体" w:hAnsi="Cambria Math"/>
                        <w:kern w:val="0"/>
                        <w:sz w:val="18"/>
                        <w:szCs w:val="18"/>
                        <w:lang w:eastAsia="zh-CN"/>
                      </w:rPr>
                      <m:t>i,t</m:t>
                    </m:r>
                  </m:sub>
                  <m:sup>
                    <m:r>
                      <w:rPr>
                        <w:rFonts w:ascii="Cambria Math" w:eastAsia="宋体" w:hAnsi="Cambria Math"/>
                        <w:kern w:val="0"/>
                        <w:sz w:val="18"/>
                        <w:szCs w:val="18"/>
                        <w:lang w:eastAsia="zh-CN"/>
                      </w:rPr>
                      <m:t>j</m:t>
                    </m:r>
                  </m:sup>
                </m:sSubSup>
              </m:oMath>
            </m:oMathPara>
          </w:p>
        </w:tc>
        <w:tc>
          <w:tcPr>
            <w:tcW w:w="4155" w:type="dxa"/>
            <w:vAlign w:val="center"/>
          </w:tcPr>
          <w:p w14:paraId="285F00E0"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hint="eastAsia"/>
                <w:kern w:val="0"/>
                <w:sz w:val="18"/>
                <w:szCs w:val="18"/>
                <w:lang w:eastAsia="zh-CN"/>
              </w:rPr>
              <w:t>Credit</w:t>
            </w:r>
            <w:r w:rsidRPr="00B12B40">
              <w:rPr>
                <w:rFonts w:ascii="Times New Roman" w:eastAsia="宋体" w:hAnsi="Times New Roman"/>
                <w:kern w:val="0"/>
                <w:sz w:val="18"/>
                <w:szCs w:val="18"/>
                <w:lang w:eastAsia="zh-CN"/>
              </w:rPr>
              <w:t xml:space="preserve"> </w:t>
            </w:r>
            <w:r w:rsidRPr="00B12B40">
              <w:rPr>
                <w:rFonts w:ascii="Times New Roman" w:eastAsia="宋体" w:hAnsi="Times New Roman" w:hint="eastAsia"/>
                <w:kern w:val="0"/>
                <w:sz w:val="18"/>
                <w:szCs w:val="18"/>
                <w:lang w:eastAsia="zh-CN"/>
              </w:rPr>
              <w:t>of</w:t>
            </w:r>
            <w:r w:rsidRPr="00B12B40">
              <w:rPr>
                <w:rFonts w:ascii="Times New Roman" w:eastAsia="宋体" w:hAnsi="Times New Roman"/>
                <w:kern w:val="0"/>
                <w:sz w:val="18"/>
                <w:szCs w:val="18"/>
                <w:lang w:eastAsia="zh-CN"/>
              </w:rPr>
              <w:t xml:space="preserve"> </w:t>
            </w:r>
            <w:r w:rsidRPr="00B12B40">
              <w:rPr>
                <w:rFonts w:ascii="Times New Roman" w:eastAsia="宋体" w:hAnsi="Times New Roman" w:hint="eastAsia"/>
                <w:kern w:val="0"/>
                <w:sz w:val="18"/>
                <w:szCs w:val="18"/>
                <w:lang w:eastAsia="zh-CN"/>
              </w:rPr>
              <w:t>worker</w:t>
            </w:r>
            <w:r w:rsidRPr="00B12B40">
              <w:rPr>
                <w:rFonts w:ascii="Times New Roman" w:eastAsia="宋体" w:hAnsi="Times New Roman"/>
                <w:kern w:val="0"/>
                <w:sz w:val="18"/>
                <w:szCs w:val="18"/>
                <w:lang w:eastAsia="zh-CN"/>
              </w:rPr>
              <w:t xml:space="preserve">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s</m:t>
                  </m:r>
                </m:e>
                <m:sub>
                  <m:r>
                    <w:rPr>
                      <w:rFonts w:ascii="Cambria Math" w:eastAsia="宋体" w:hAnsi="Cambria Math"/>
                      <w:kern w:val="0"/>
                      <w:sz w:val="18"/>
                      <w:szCs w:val="18"/>
                      <w:lang w:eastAsia="zh-CN"/>
                    </w:rPr>
                    <m:t>i</m:t>
                  </m:r>
                </m:sub>
              </m:sSub>
            </m:oMath>
            <w:r w:rsidRPr="00B12B40">
              <w:rPr>
                <w:rFonts w:ascii="Times New Roman" w:eastAsia="宋体" w:hAnsi="Times New Roman" w:hint="eastAsia"/>
                <w:kern w:val="0"/>
                <w:sz w:val="18"/>
                <w:szCs w:val="18"/>
                <w:lang w:eastAsia="zh-CN"/>
              </w:rPr>
              <w:t xml:space="preserve"> for</w:t>
            </w:r>
            <w:r w:rsidRPr="00B12B40">
              <w:rPr>
                <w:rFonts w:ascii="Times New Roman" w:eastAsia="宋体" w:hAnsi="Times New Roman"/>
                <w:kern w:val="0"/>
                <w:sz w:val="18"/>
                <w:szCs w:val="18"/>
                <w:lang w:eastAsia="zh-CN"/>
              </w:rPr>
              <w:t xml:space="preserve"> </w:t>
            </w:r>
            <w:r w:rsidRPr="00B12B40">
              <w:rPr>
                <w:rFonts w:ascii="Times New Roman" w:eastAsia="宋体" w:hAnsi="Times New Roman" w:hint="eastAsia"/>
                <w:kern w:val="0"/>
                <w:sz w:val="18"/>
                <w:szCs w:val="18"/>
                <w:lang w:eastAsia="zh-CN"/>
              </w:rPr>
              <w:t>task</w:t>
            </w:r>
            <w:r w:rsidRPr="00B12B40">
              <w:rPr>
                <w:rFonts w:ascii="Times New Roman" w:eastAsia="宋体" w:hAnsi="Times New Roman"/>
                <w:kern w:val="0"/>
                <w:sz w:val="18"/>
                <w:szCs w:val="18"/>
                <w:lang w:eastAsia="zh-CN"/>
              </w:rPr>
              <w:t xml:space="preserve">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d</m:t>
                  </m:r>
                </m:e>
                <m:sub>
                  <m:r>
                    <w:rPr>
                      <w:rFonts w:ascii="Cambria Math" w:eastAsia="宋体" w:hAnsi="Cambria Math"/>
                      <w:kern w:val="0"/>
                      <w:sz w:val="18"/>
                      <w:szCs w:val="18"/>
                      <w:lang w:eastAsia="zh-CN"/>
                    </w:rPr>
                    <m:t>j</m:t>
                  </m:r>
                </m:sub>
              </m:sSub>
            </m:oMath>
            <w:r w:rsidRPr="00B12B40">
              <w:rPr>
                <w:rFonts w:ascii="Times New Roman" w:eastAsia="宋体" w:hAnsi="Times New Roman" w:hint="eastAsia"/>
                <w:kern w:val="0"/>
                <w:sz w:val="18"/>
                <w:szCs w:val="18"/>
                <w:lang w:eastAsia="zh-CN"/>
              </w:rPr>
              <w:t xml:space="preserve"> </w:t>
            </w:r>
            <w:r w:rsidRPr="00B12B40">
              <w:rPr>
                <w:rFonts w:ascii="Times New Roman" w:eastAsia="宋体" w:hAnsi="Times New Roman"/>
                <w:kern w:val="0"/>
                <w:sz w:val="18"/>
                <w:szCs w:val="18"/>
                <w:lang w:eastAsia="zh-CN"/>
              </w:rPr>
              <w:t xml:space="preserve">in </w:t>
            </w:r>
            <w:r w:rsidRPr="00B12B40">
              <w:rPr>
                <w:rFonts w:ascii="Cambria Math" w:eastAsia="宋体" w:hAnsi="Cambria Math" w:cs="Cambria Math"/>
                <w:kern w:val="0"/>
                <w:sz w:val="18"/>
                <w:szCs w:val="18"/>
                <w:lang w:eastAsia="zh-CN"/>
              </w:rPr>
              <w:t>𝑡</w:t>
            </w:r>
            <w:r w:rsidRPr="00B12B40">
              <w:rPr>
                <w:rFonts w:ascii="Times New Roman" w:eastAsia="宋体" w:hAnsi="Times New Roman"/>
                <w:kern w:val="0"/>
                <w:sz w:val="18"/>
                <w:szCs w:val="18"/>
                <w:lang w:eastAsia="zh-CN"/>
              </w:rPr>
              <w:t>-</w:t>
            </w:r>
            <w:proofErr w:type="spellStart"/>
            <w:r w:rsidRPr="00B12B40">
              <w:rPr>
                <w:rFonts w:ascii="Times New Roman" w:eastAsia="宋体" w:hAnsi="Times New Roman"/>
                <w:kern w:val="0"/>
                <w:sz w:val="18"/>
                <w:szCs w:val="18"/>
                <w:lang w:eastAsia="zh-CN"/>
              </w:rPr>
              <w:t>th</w:t>
            </w:r>
            <w:proofErr w:type="spellEnd"/>
            <w:r w:rsidRPr="00B12B40">
              <w:rPr>
                <w:rFonts w:ascii="Times New Roman" w:eastAsia="宋体" w:hAnsi="Times New Roman"/>
                <w:kern w:val="0"/>
                <w:sz w:val="18"/>
                <w:szCs w:val="18"/>
                <w:lang w:eastAsia="zh-CN"/>
              </w:rPr>
              <w:t xml:space="preserve"> round </w:t>
            </w:r>
          </w:p>
        </w:tc>
      </w:tr>
      <w:tr w:rsidR="00860B64" w:rsidRPr="00B12B40" w14:paraId="7EE55FE4" w14:textId="77777777" w:rsidTr="00F314F1">
        <w:trPr>
          <w:trHeight w:val="113"/>
          <w:jc w:val="center"/>
        </w:trPr>
        <w:tc>
          <w:tcPr>
            <w:tcW w:w="1385" w:type="dxa"/>
            <w:vAlign w:val="center"/>
          </w:tcPr>
          <w:p w14:paraId="32E1205F"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rPr>
            </w:pPr>
            <m:oMathPara>
              <m:oMath>
                <m:sSubSup>
                  <m:sSubSupPr>
                    <m:ctrlPr>
                      <w:rPr>
                        <w:rFonts w:ascii="Cambria Math" w:eastAsia="宋体" w:hAnsi="Cambria Math"/>
                        <w:i/>
                        <w:kern w:val="0"/>
                        <w:sz w:val="18"/>
                        <w:szCs w:val="18"/>
                        <w:lang w:eastAsia="zh-CN"/>
                      </w:rPr>
                    </m:ctrlPr>
                  </m:sSubSupPr>
                  <m:e>
                    <m:r>
                      <w:rPr>
                        <w:rFonts w:ascii="Cambria Math" w:eastAsia="宋体" w:hAnsi="Cambria Math"/>
                        <w:kern w:val="0"/>
                        <w:sz w:val="18"/>
                        <w:szCs w:val="18"/>
                        <w:lang w:eastAsia="zh-CN"/>
                      </w:rPr>
                      <m:t>v</m:t>
                    </m:r>
                  </m:e>
                  <m:sub>
                    <m:r>
                      <w:rPr>
                        <w:rFonts w:ascii="Cambria Math" w:eastAsia="宋体" w:hAnsi="Cambria Math"/>
                        <w:kern w:val="0"/>
                        <w:sz w:val="18"/>
                        <w:szCs w:val="18"/>
                        <w:lang w:eastAsia="zh-CN"/>
                      </w:rPr>
                      <m:t>i,t</m:t>
                    </m:r>
                  </m:sub>
                  <m:sup>
                    <m:r>
                      <w:rPr>
                        <w:rFonts w:ascii="Cambria Math" w:eastAsia="宋体" w:hAnsi="Cambria Math"/>
                        <w:kern w:val="0"/>
                        <w:sz w:val="18"/>
                        <w:szCs w:val="18"/>
                        <w:lang w:eastAsia="zh-CN"/>
                      </w:rPr>
                      <m:t>j</m:t>
                    </m:r>
                  </m:sup>
                </m:sSubSup>
              </m:oMath>
            </m:oMathPara>
          </w:p>
        </w:tc>
        <w:tc>
          <w:tcPr>
            <w:tcW w:w="4155" w:type="dxa"/>
            <w:vAlign w:val="center"/>
          </w:tcPr>
          <w:p w14:paraId="01A3AB0A"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hint="eastAsia"/>
                <w:color w:val="000000"/>
                <w:kern w:val="0"/>
                <w:sz w:val="18"/>
                <w:szCs w:val="18"/>
              </w:rPr>
              <w:t xml:space="preserve">Sensing quality of worker </w:t>
            </w:r>
            <m:oMath>
              <m:sSub>
                <m:sSubPr>
                  <m:ctrlPr>
                    <w:rPr>
                      <w:rFonts w:ascii="Cambria Math" w:eastAsia="宋体" w:hAnsi="Cambria Math"/>
                      <w:i/>
                      <w:color w:val="000000"/>
                      <w:kern w:val="0"/>
                      <w:sz w:val="18"/>
                      <w:szCs w:val="18"/>
                    </w:rPr>
                  </m:ctrlPr>
                </m:sSubPr>
                <m:e>
                  <m:r>
                    <w:rPr>
                      <w:rFonts w:ascii="Cambria Math" w:eastAsia="宋体" w:hAnsi="Cambria Math"/>
                      <w:color w:val="000000"/>
                      <w:kern w:val="0"/>
                      <w:sz w:val="18"/>
                      <w:szCs w:val="18"/>
                    </w:rPr>
                    <m:t>s</m:t>
                  </m:r>
                </m:e>
                <m:sub>
                  <m:r>
                    <w:rPr>
                      <w:rFonts w:ascii="Cambria Math" w:eastAsia="宋体" w:hAnsi="Cambria Math"/>
                      <w:color w:val="000000"/>
                      <w:kern w:val="0"/>
                      <w:sz w:val="18"/>
                      <w:szCs w:val="18"/>
                    </w:rPr>
                    <m:t>i</m:t>
                  </m:r>
                </m:sub>
              </m:sSub>
            </m:oMath>
            <w:r w:rsidRPr="00B12B40">
              <w:rPr>
                <w:rFonts w:ascii="Times New Roman" w:eastAsia="宋体" w:hAnsi="Times New Roman" w:hint="eastAsia"/>
                <w:color w:val="000000"/>
                <w:kern w:val="0"/>
                <w:sz w:val="18"/>
                <w:szCs w:val="18"/>
              </w:rPr>
              <w:t xml:space="preserve"> for task </w:t>
            </w:r>
            <m:oMath>
              <m:sSub>
                <m:sSubPr>
                  <m:ctrlPr>
                    <w:rPr>
                      <w:rFonts w:ascii="Cambria Math" w:eastAsia="宋体" w:hAnsi="Cambria Math"/>
                      <w:i/>
                      <w:color w:val="000000"/>
                      <w:kern w:val="0"/>
                      <w:sz w:val="18"/>
                      <w:szCs w:val="18"/>
                    </w:rPr>
                  </m:ctrlPr>
                </m:sSubPr>
                <m:e>
                  <m:r>
                    <w:rPr>
                      <w:rFonts w:ascii="Cambria Math" w:eastAsia="宋体" w:hAnsi="Cambria Math"/>
                      <w:color w:val="000000"/>
                      <w:kern w:val="0"/>
                      <w:sz w:val="18"/>
                      <w:szCs w:val="18"/>
                    </w:rPr>
                    <m:t>d</m:t>
                  </m:r>
                </m:e>
                <m:sub>
                  <m:r>
                    <w:rPr>
                      <w:rFonts w:ascii="Cambria Math" w:eastAsia="宋体" w:hAnsi="Cambria Math"/>
                      <w:color w:val="000000"/>
                      <w:kern w:val="0"/>
                      <w:sz w:val="18"/>
                      <w:szCs w:val="18"/>
                    </w:rPr>
                    <m:t>j</m:t>
                  </m:r>
                </m:sub>
              </m:sSub>
            </m:oMath>
            <w:r w:rsidRPr="00B12B40">
              <w:rPr>
                <w:rFonts w:ascii="Times New Roman" w:eastAsia="宋体" w:hAnsi="Times New Roman" w:hint="eastAsia"/>
                <w:color w:val="000000"/>
                <w:kern w:val="0"/>
                <w:sz w:val="18"/>
                <w:szCs w:val="18"/>
              </w:rPr>
              <w:t xml:space="preserve"> </w:t>
            </w:r>
          </w:p>
        </w:tc>
      </w:tr>
      <w:tr w:rsidR="00860B64" w:rsidRPr="00B12B40" w14:paraId="5676078A" w14:textId="77777777" w:rsidTr="00F314F1">
        <w:trPr>
          <w:trHeight w:val="113"/>
          <w:jc w:val="center"/>
        </w:trPr>
        <w:tc>
          <w:tcPr>
            <w:tcW w:w="1385" w:type="dxa"/>
            <w:vAlign w:val="center"/>
          </w:tcPr>
          <w:p w14:paraId="409CB60D" w14:textId="77777777" w:rsidR="00860B64" w:rsidRPr="00B12B40" w:rsidRDefault="00000000" w:rsidP="00F314F1">
            <w:pPr>
              <w:widowControl/>
              <w:spacing w:line="240" w:lineRule="auto"/>
              <w:jc w:val="center"/>
              <w:rPr>
                <w:rFonts w:ascii="Times New Roman" w:eastAsia="宋体" w:hAnsi="Times New Roman"/>
                <w:kern w:val="0"/>
                <w:sz w:val="18"/>
                <w:szCs w:val="18"/>
                <w:lang w:eastAsia="zh-CN"/>
              </w:rPr>
            </w:pPr>
            <m:oMathPara>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u</m:t>
                    </m:r>
                  </m:e>
                  <m:sub>
                    <m:r>
                      <w:rPr>
                        <w:rFonts w:ascii="Cambria Math" w:eastAsia="宋体" w:hAnsi="Cambria Math"/>
                        <w:kern w:val="0"/>
                        <w:sz w:val="18"/>
                        <w:szCs w:val="18"/>
                        <w:lang w:eastAsia="zh-CN"/>
                      </w:rPr>
                      <m:t>i,t</m:t>
                    </m:r>
                  </m:sub>
                </m:sSub>
              </m:oMath>
            </m:oMathPara>
          </w:p>
        </w:tc>
        <w:tc>
          <w:tcPr>
            <w:tcW w:w="4155" w:type="dxa"/>
            <w:vAlign w:val="center"/>
          </w:tcPr>
          <w:p w14:paraId="5700D847"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hint="eastAsia"/>
                <w:color w:val="000000"/>
                <w:kern w:val="0"/>
                <w:sz w:val="18"/>
                <w:szCs w:val="18"/>
              </w:rPr>
              <w:t>The</w:t>
            </w:r>
            <w:r w:rsidRPr="00B12B40">
              <w:rPr>
                <w:rFonts w:ascii="Times New Roman" w:eastAsia="宋体" w:hAnsi="Times New Roman"/>
                <w:color w:val="000000"/>
                <w:kern w:val="0"/>
                <w:sz w:val="18"/>
                <w:szCs w:val="18"/>
              </w:rPr>
              <w:t xml:space="preserve"> v</w:t>
            </w:r>
            <w:r w:rsidRPr="00B12B40">
              <w:rPr>
                <w:rFonts w:ascii="Times New Roman" w:eastAsia="宋体" w:hAnsi="Times New Roman" w:hint="eastAsia"/>
                <w:color w:val="000000"/>
                <w:kern w:val="0"/>
                <w:sz w:val="18"/>
                <w:szCs w:val="18"/>
              </w:rPr>
              <w:t>ector</w:t>
            </w:r>
            <w:r w:rsidRPr="00B12B40">
              <w:rPr>
                <w:rFonts w:ascii="Times New Roman" w:eastAsia="宋体" w:hAnsi="Times New Roman"/>
                <w:color w:val="000000"/>
                <w:kern w:val="0"/>
                <w:sz w:val="18"/>
                <w:szCs w:val="18"/>
              </w:rPr>
              <w:t xml:space="preserve"> </w:t>
            </w:r>
            <w:r w:rsidRPr="00B12B40">
              <w:rPr>
                <w:rFonts w:ascii="Times New Roman" w:eastAsia="宋体" w:hAnsi="Times New Roman" w:hint="eastAsia"/>
                <w:color w:val="000000"/>
                <w:kern w:val="0"/>
                <w:sz w:val="18"/>
                <w:szCs w:val="18"/>
              </w:rPr>
              <w:t>of</w:t>
            </w:r>
            <w:r w:rsidRPr="00B12B40">
              <w:rPr>
                <w:rFonts w:ascii="Times New Roman" w:eastAsia="宋体" w:hAnsi="Times New Roman"/>
                <w:color w:val="000000"/>
                <w:kern w:val="0"/>
                <w:sz w:val="18"/>
                <w:szCs w:val="18"/>
              </w:rPr>
              <w:t xml:space="preserve"> </w:t>
            </w:r>
            <m:oMath>
              <m:sSubSup>
                <m:sSubSupPr>
                  <m:ctrlPr>
                    <w:rPr>
                      <w:rFonts w:ascii="Cambria Math" w:eastAsia="宋体" w:hAnsi="Cambria Math"/>
                      <w:i/>
                      <w:color w:val="000000"/>
                      <w:kern w:val="0"/>
                      <w:sz w:val="18"/>
                      <w:szCs w:val="18"/>
                    </w:rPr>
                  </m:ctrlPr>
                </m:sSubSupPr>
                <m:e>
                  <m:r>
                    <w:rPr>
                      <w:rFonts w:ascii="Cambria Math" w:eastAsia="宋体" w:hAnsi="Cambria Math"/>
                      <w:color w:val="000000"/>
                      <w:kern w:val="0"/>
                      <w:sz w:val="18"/>
                      <w:szCs w:val="18"/>
                    </w:rPr>
                    <m:t>u</m:t>
                  </m:r>
                </m:e>
                <m:sub>
                  <m:r>
                    <w:rPr>
                      <w:rFonts w:ascii="Cambria Math" w:eastAsia="宋体" w:hAnsi="Cambria Math"/>
                      <w:color w:val="000000"/>
                      <w:kern w:val="0"/>
                      <w:sz w:val="18"/>
                      <w:szCs w:val="18"/>
                    </w:rPr>
                    <m:t>i,t</m:t>
                  </m:r>
                </m:sub>
                <m:sup>
                  <m:r>
                    <w:rPr>
                      <w:rFonts w:ascii="Cambria Math" w:eastAsia="宋体" w:hAnsi="Cambria Math"/>
                      <w:color w:val="000000"/>
                      <w:kern w:val="0"/>
                      <w:sz w:val="18"/>
                      <w:szCs w:val="18"/>
                    </w:rPr>
                    <m:t>j</m:t>
                  </m:r>
                </m:sup>
              </m:sSubSup>
            </m:oMath>
          </w:p>
        </w:tc>
      </w:tr>
      <w:tr w:rsidR="00860B64" w:rsidRPr="00B12B40" w14:paraId="4F26783A" w14:textId="77777777" w:rsidTr="00F314F1">
        <w:trPr>
          <w:trHeight w:val="113"/>
          <w:jc w:val="center"/>
        </w:trPr>
        <w:tc>
          <w:tcPr>
            <w:tcW w:w="1385" w:type="dxa"/>
            <w:vAlign w:val="center"/>
          </w:tcPr>
          <w:p w14:paraId="090C1A9E" w14:textId="77777777" w:rsidR="00860B64" w:rsidRPr="00B12B40" w:rsidRDefault="00000000" w:rsidP="00F314F1">
            <w:pPr>
              <w:widowControl/>
              <w:spacing w:line="240" w:lineRule="auto"/>
              <w:jc w:val="center"/>
              <w:rPr>
                <w:rFonts w:ascii="Times New Roman" w:eastAsia="宋体" w:hAnsi="Times New Roman"/>
                <w:kern w:val="0"/>
                <w:sz w:val="18"/>
                <w:szCs w:val="18"/>
                <w:lang w:eastAsia="zh-CN"/>
              </w:rPr>
            </w:pPr>
            <m:oMathPara>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v</m:t>
                    </m:r>
                  </m:e>
                  <m:sub>
                    <m:r>
                      <w:rPr>
                        <w:rFonts w:ascii="Cambria Math" w:eastAsia="宋体" w:hAnsi="Cambria Math"/>
                        <w:kern w:val="0"/>
                        <w:sz w:val="18"/>
                        <w:szCs w:val="18"/>
                        <w:lang w:eastAsia="zh-CN"/>
                      </w:rPr>
                      <m:t>i,t</m:t>
                    </m:r>
                  </m:sub>
                </m:sSub>
              </m:oMath>
            </m:oMathPara>
          </w:p>
        </w:tc>
        <w:tc>
          <w:tcPr>
            <w:tcW w:w="4155" w:type="dxa"/>
            <w:vAlign w:val="center"/>
          </w:tcPr>
          <w:p w14:paraId="3065DEF0"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hint="eastAsia"/>
                <w:color w:val="000000"/>
                <w:kern w:val="0"/>
                <w:sz w:val="18"/>
                <w:szCs w:val="18"/>
              </w:rPr>
              <w:t>The</w:t>
            </w:r>
            <w:r w:rsidRPr="00B12B40">
              <w:rPr>
                <w:rFonts w:ascii="Times New Roman" w:eastAsia="宋体" w:hAnsi="Times New Roman"/>
                <w:color w:val="000000"/>
                <w:kern w:val="0"/>
                <w:sz w:val="18"/>
                <w:szCs w:val="18"/>
              </w:rPr>
              <w:t xml:space="preserve"> v</w:t>
            </w:r>
            <w:r w:rsidRPr="00B12B40">
              <w:rPr>
                <w:rFonts w:ascii="Times New Roman" w:eastAsia="宋体" w:hAnsi="Times New Roman" w:hint="eastAsia"/>
                <w:color w:val="000000"/>
                <w:kern w:val="0"/>
                <w:sz w:val="18"/>
                <w:szCs w:val="18"/>
              </w:rPr>
              <w:t>ector</w:t>
            </w:r>
            <w:r w:rsidRPr="00B12B40">
              <w:rPr>
                <w:rFonts w:ascii="Times New Roman" w:eastAsia="宋体" w:hAnsi="Times New Roman"/>
                <w:color w:val="000000"/>
                <w:kern w:val="0"/>
                <w:sz w:val="18"/>
                <w:szCs w:val="18"/>
              </w:rPr>
              <w:t xml:space="preserve"> </w:t>
            </w:r>
            <w:r w:rsidRPr="00B12B40">
              <w:rPr>
                <w:rFonts w:ascii="Times New Roman" w:eastAsia="宋体" w:hAnsi="Times New Roman" w:hint="eastAsia"/>
                <w:color w:val="000000"/>
                <w:kern w:val="0"/>
                <w:sz w:val="18"/>
                <w:szCs w:val="18"/>
              </w:rPr>
              <w:t>of</w:t>
            </w:r>
            <w:r w:rsidRPr="00B12B40">
              <w:rPr>
                <w:rFonts w:ascii="Times New Roman" w:eastAsia="宋体" w:hAnsi="Times New Roman"/>
                <w:color w:val="000000"/>
                <w:kern w:val="0"/>
                <w:sz w:val="18"/>
                <w:szCs w:val="18"/>
              </w:rPr>
              <w:t xml:space="preserve"> </w:t>
            </w:r>
            <m:oMath>
              <m:sSubSup>
                <m:sSubSupPr>
                  <m:ctrlPr>
                    <w:rPr>
                      <w:rFonts w:ascii="Cambria Math" w:eastAsia="宋体" w:hAnsi="Cambria Math"/>
                      <w:i/>
                      <w:color w:val="000000"/>
                      <w:kern w:val="0"/>
                      <w:sz w:val="18"/>
                      <w:szCs w:val="18"/>
                    </w:rPr>
                  </m:ctrlPr>
                </m:sSubSupPr>
                <m:e>
                  <m:r>
                    <w:rPr>
                      <w:rFonts w:ascii="Cambria Math" w:eastAsia="宋体" w:hAnsi="Cambria Math"/>
                      <w:color w:val="000000"/>
                      <w:kern w:val="0"/>
                      <w:sz w:val="18"/>
                      <w:szCs w:val="18"/>
                    </w:rPr>
                    <m:t>v</m:t>
                  </m:r>
                </m:e>
                <m:sub>
                  <m:r>
                    <w:rPr>
                      <w:rFonts w:ascii="Cambria Math" w:eastAsia="宋体" w:hAnsi="Cambria Math"/>
                      <w:color w:val="000000"/>
                      <w:kern w:val="0"/>
                      <w:sz w:val="18"/>
                      <w:szCs w:val="18"/>
                    </w:rPr>
                    <m:t>i,t</m:t>
                  </m:r>
                </m:sub>
                <m:sup>
                  <m:r>
                    <w:rPr>
                      <w:rFonts w:ascii="Cambria Math" w:eastAsia="宋体" w:hAnsi="Cambria Math"/>
                      <w:color w:val="000000"/>
                      <w:kern w:val="0"/>
                      <w:sz w:val="18"/>
                      <w:szCs w:val="18"/>
                    </w:rPr>
                    <m:t>j</m:t>
                  </m:r>
                </m:sup>
              </m:sSubSup>
            </m:oMath>
          </w:p>
        </w:tc>
      </w:tr>
      <w:tr w:rsidR="00860B64" w:rsidRPr="00B12B40" w14:paraId="127509FC" w14:textId="77777777" w:rsidTr="00F314F1">
        <w:trPr>
          <w:trHeight w:val="113"/>
          <w:jc w:val="center"/>
        </w:trPr>
        <w:tc>
          <w:tcPr>
            <w:tcW w:w="1385" w:type="dxa"/>
            <w:vAlign w:val="center"/>
          </w:tcPr>
          <w:p w14:paraId="11DF1726" w14:textId="77777777" w:rsidR="00860B64" w:rsidRPr="00B12B40" w:rsidRDefault="00000000" w:rsidP="00F314F1">
            <w:pPr>
              <w:widowControl/>
              <w:spacing w:line="240" w:lineRule="auto"/>
              <w:jc w:val="center"/>
              <w:rPr>
                <w:rFonts w:ascii="Times New Roman" w:eastAsia="宋体" w:hAnsi="Times New Roman"/>
                <w:kern w:val="0"/>
                <w:sz w:val="18"/>
                <w:szCs w:val="18"/>
                <w:lang w:eastAsia="zh-CN"/>
              </w:rPr>
            </w:pPr>
            <m:oMathPara>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g</m:t>
                    </m:r>
                  </m:e>
                  <m:sub>
                    <m:r>
                      <w:rPr>
                        <w:rFonts w:ascii="Cambria Math" w:eastAsia="宋体" w:hAnsi="Cambria Math"/>
                        <w:kern w:val="0"/>
                        <w:sz w:val="18"/>
                        <w:szCs w:val="18"/>
                        <w:lang w:eastAsia="zh-CN"/>
                      </w:rPr>
                      <m:t>i,t</m:t>
                    </m:r>
                  </m:sub>
                </m:sSub>
              </m:oMath>
            </m:oMathPara>
          </w:p>
        </w:tc>
        <w:tc>
          <w:tcPr>
            <w:tcW w:w="4155" w:type="dxa"/>
            <w:vAlign w:val="center"/>
          </w:tcPr>
          <w:p w14:paraId="3687CA9F"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hint="eastAsia"/>
                <w:color w:val="000000"/>
                <w:kern w:val="0"/>
                <w:sz w:val="18"/>
                <w:szCs w:val="18"/>
              </w:rPr>
              <w:t>C</w:t>
            </w:r>
            <w:r w:rsidRPr="00B12B40">
              <w:rPr>
                <w:rFonts w:ascii="Times New Roman" w:eastAsia="宋体" w:hAnsi="Times New Roman"/>
                <w:color w:val="000000"/>
                <w:kern w:val="0"/>
                <w:sz w:val="18"/>
                <w:szCs w:val="18"/>
              </w:rPr>
              <w:t>ompound reward of worker</w:t>
            </w:r>
            <m:oMath>
              <m:r>
                <w:rPr>
                  <w:rFonts w:ascii="Cambria Math" w:eastAsia="宋体" w:hAnsi="Cambria Math"/>
                  <w:color w:val="000000"/>
                  <w:kern w:val="0"/>
                  <w:sz w:val="18"/>
                  <w:szCs w:val="18"/>
                </w:rPr>
                <m:t xml:space="preserve"> </m:t>
              </m:r>
              <m:sSub>
                <m:sSubPr>
                  <m:ctrlPr>
                    <w:rPr>
                      <w:rFonts w:ascii="Cambria Math" w:eastAsia="宋体" w:hAnsi="Cambria Math"/>
                      <w:i/>
                      <w:color w:val="000000"/>
                      <w:kern w:val="0"/>
                      <w:sz w:val="18"/>
                      <w:szCs w:val="18"/>
                    </w:rPr>
                  </m:ctrlPr>
                </m:sSubPr>
                <m:e>
                  <m:r>
                    <w:rPr>
                      <w:rFonts w:ascii="Cambria Math" w:eastAsia="宋体" w:hAnsi="Cambria Math"/>
                      <w:color w:val="000000"/>
                      <w:kern w:val="0"/>
                      <w:sz w:val="18"/>
                      <w:szCs w:val="18"/>
                    </w:rPr>
                    <m:t>s</m:t>
                  </m:r>
                </m:e>
                <m:sub>
                  <m:r>
                    <w:rPr>
                      <w:rFonts w:ascii="Cambria Math" w:eastAsia="宋体" w:hAnsi="Cambria Math"/>
                      <w:color w:val="000000"/>
                      <w:kern w:val="0"/>
                      <w:sz w:val="18"/>
                      <w:szCs w:val="18"/>
                    </w:rPr>
                    <m:t>i</m:t>
                  </m:r>
                </m:sub>
              </m:sSub>
            </m:oMath>
            <w:r w:rsidRPr="00B12B40">
              <w:rPr>
                <w:rFonts w:ascii="Times New Roman" w:eastAsia="宋体" w:hAnsi="Times New Roman"/>
                <w:color w:val="000000"/>
                <w:kern w:val="0"/>
                <w:sz w:val="18"/>
                <w:szCs w:val="18"/>
              </w:rPr>
              <w:t xml:space="preserve"> after round </w:t>
            </w:r>
            <m:oMath>
              <m:r>
                <w:rPr>
                  <w:rFonts w:ascii="Cambria Math" w:eastAsia="宋体" w:hAnsi="Cambria Math"/>
                  <w:color w:val="000000"/>
                  <w:kern w:val="0"/>
                  <w:sz w:val="18"/>
                  <w:szCs w:val="18"/>
                </w:rPr>
                <m:t>t</m:t>
              </m:r>
            </m:oMath>
          </w:p>
        </w:tc>
      </w:tr>
      <w:tr w:rsidR="00860B64" w:rsidRPr="00B12B40" w14:paraId="43395A67" w14:textId="77777777" w:rsidTr="00F314F1">
        <w:trPr>
          <w:trHeight w:val="113"/>
          <w:jc w:val="center"/>
        </w:trPr>
        <w:tc>
          <w:tcPr>
            <w:tcW w:w="1385" w:type="dxa"/>
            <w:vAlign w:val="center"/>
          </w:tcPr>
          <w:p w14:paraId="2F0CC251" w14:textId="77777777" w:rsidR="00860B64" w:rsidRPr="00B12B40" w:rsidRDefault="00000000" w:rsidP="00F314F1">
            <w:pPr>
              <w:widowControl/>
              <w:spacing w:line="240" w:lineRule="auto"/>
              <w:jc w:val="center"/>
              <w:rPr>
                <w:rFonts w:ascii="Times New Roman" w:eastAsia="宋体" w:hAnsi="Times New Roman"/>
                <w:kern w:val="0"/>
                <w:sz w:val="18"/>
                <w:szCs w:val="18"/>
                <w:lang w:eastAsia="zh-CN"/>
              </w:rPr>
            </w:pPr>
            <m:oMathPara>
              <m:oMath>
                <m:sSubSup>
                  <m:sSubSupPr>
                    <m:ctrlPr>
                      <w:rPr>
                        <w:rFonts w:ascii="Cambria Math" w:eastAsia="宋体" w:hAnsi="Cambria Math"/>
                        <w:i/>
                        <w:kern w:val="0"/>
                        <w:lang w:eastAsia="zh-CN"/>
                      </w:rPr>
                    </m:ctrlPr>
                  </m:sSubSup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i,t</m:t>
                    </m:r>
                  </m:sub>
                  <m:sup>
                    <m:r>
                      <w:rPr>
                        <w:rFonts w:ascii="Cambria Math" w:eastAsia="宋体" w:hAnsi="Cambria Math"/>
                        <w:kern w:val="0"/>
                        <w:lang w:eastAsia="zh-CN"/>
                      </w:rPr>
                      <m:t>j</m:t>
                    </m:r>
                  </m:sup>
                </m:sSubSup>
              </m:oMath>
            </m:oMathPara>
          </w:p>
        </w:tc>
        <w:tc>
          <w:tcPr>
            <w:tcW w:w="4155" w:type="dxa"/>
            <w:vAlign w:val="center"/>
          </w:tcPr>
          <w:p w14:paraId="178778FE"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color w:val="000000"/>
                <w:kern w:val="0"/>
                <w:sz w:val="18"/>
                <w:szCs w:val="18"/>
              </w:rPr>
              <w:t>The e</w:t>
            </w:r>
            <w:r w:rsidRPr="00B12B40">
              <w:rPr>
                <w:rFonts w:ascii="Times New Roman" w:eastAsia="宋体" w:hAnsi="Times New Roman" w:hint="eastAsia"/>
                <w:color w:val="000000"/>
                <w:kern w:val="0"/>
                <w:sz w:val="18"/>
                <w:szCs w:val="18"/>
              </w:rPr>
              <w:t>stimat</w:t>
            </w:r>
            <w:r w:rsidRPr="00B12B40">
              <w:rPr>
                <w:rFonts w:ascii="Times New Roman" w:eastAsia="宋体" w:hAnsi="Times New Roman"/>
                <w:color w:val="000000"/>
                <w:kern w:val="0"/>
                <w:sz w:val="18"/>
                <w:szCs w:val="18"/>
              </w:rPr>
              <w:t xml:space="preserve">ion of </w:t>
            </w:r>
            <m:oMath>
              <m:sSubSup>
                <m:sSubSupPr>
                  <m:ctrlPr>
                    <w:rPr>
                      <w:rFonts w:ascii="Cambria Math" w:eastAsia="宋体" w:hAnsi="Cambria Math"/>
                      <w:i/>
                      <w:color w:val="000000"/>
                      <w:kern w:val="0"/>
                      <w:sz w:val="18"/>
                      <w:szCs w:val="18"/>
                    </w:rPr>
                  </m:ctrlPr>
                </m:sSubSupPr>
                <m:e>
                  <m:r>
                    <w:rPr>
                      <w:rFonts w:ascii="Cambria Math" w:eastAsia="宋体" w:hAnsi="Cambria Math"/>
                      <w:color w:val="000000"/>
                      <w:kern w:val="0"/>
                      <w:sz w:val="18"/>
                      <w:szCs w:val="18"/>
                    </w:rPr>
                    <m:t>u</m:t>
                  </m:r>
                </m:e>
                <m:sub>
                  <m:r>
                    <w:rPr>
                      <w:rFonts w:ascii="Cambria Math" w:eastAsia="宋体" w:hAnsi="Cambria Math"/>
                      <w:color w:val="000000"/>
                      <w:kern w:val="0"/>
                      <w:sz w:val="18"/>
                      <w:szCs w:val="18"/>
                    </w:rPr>
                    <m:t>i,t</m:t>
                  </m:r>
                </m:sub>
                <m:sup>
                  <m:r>
                    <w:rPr>
                      <w:rFonts w:ascii="Cambria Math" w:eastAsia="宋体" w:hAnsi="Cambria Math"/>
                      <w:color w:val="000000"/>
                      <w:kern w:val="0"/>
                      <w:sz w:val="18"/>
                      <w:szCs w:val="18"/>
                    </w:rPr>
                    <m:t>j</m:t>
                  </m:r>
                </m:sup>
              </m:sSubSup>
            </m:oMath>
          </w:p>
        </w:tc>
      </w:tr>
      <w:tr w:rsidR="00860B64" w:rsidRPr="00B12B40" w14:paraId="59DC62B3" w14:textId="77777777" w:rsidTr="00F314F1">
        <w:trPr>
          <w:trHeight w:val="113"/>
          <w:jc w:val="center"/>
        </w:trPr>
        <w:tc>
          <w:tcPr>
            <w:tcW w:w="1385" w:type="dxa"/>
            <w:vAlign w:val="center"/>
          </w:tcPr>
          <w:p w14:paraId="0A4DE8C1" w14:textId="77777777" w:rsidR="00860B64" w:rsidRPr="00B12B40" w:rsidRDefault="00000000" w:rsidP="00F314F1">
            <w:pPr>
              <w:widowControl/>
              <w:spacing w:line="240" w:lineRule="auto"/>
              <w:jc w:val="center"/>
              <w:rPr>
                <w:rFonts w:ascii="Times New Roman" w:eastAsia="宋体" w:hAnsi="Times New Roman"/>
                <w:kern w:val="0"/>
                <w:lang w:eastAsia="zh-CN"/>
              </w:rPr>
            </w:pPr>
            <m:oMathPara>
              <m:oMath>
                <m:sSubSup>
                  <m:sSubSupPr>
                    <m:ctrlPr>
                      <w:rPr>
                        <w:rFonts w:ascii="Cambria Math" w:eastAsia="宋体" w:hAnsi="Cambria Math"/>
                        <w:i/>
                        <w:kern w:val="0"/>
                        <w:lang w:eastAsia="zh-CN"/>
                      </w:rPr>
                    </m:ctrlPr>
                  </m:sSubSupPr>
                  <m:e>
                    <m:acc>
                      <m:accPr>
                        <m:chr m:val="̃"/>
                        <m:ctrlPr>
                          <w:rPr>
                            <w:rFonts w:ascii="Cambria Math" w:eastAsia="宋体" w:hAnsi="Cambria Math"/>
                            <w:i/>
                            <w:kern w:val="0"/>
                            <w:lang w:eastAsia="zh-CN"/>
                          </w:rPr>
                        </m:ctrlPr>
                      </m:accPr>
                      <m:e>
                        <m:r>
                          <w:rPr>
                            <w:rFonts w:ascii="Cambria Math" w:eastAsia="宋体" w:hAnsi="Cambria Math"/>
                            <w:kern w:val="0"/>
                            <w:lang w:eastAsia="zh-CN"/>
                          </w:rPr>
                          <m:t>v</m:t>
                        </m:r>
                      </m:e>
                    </m:acc>
                  </m:e>
                  <m:sub>
                    <m:r>
                      <w:rPr>
                        <w:rFonts w:ascii="Cambria Math" w:eastAsia="宋体" w:hAnsi="Cambria Math"/>
                        <w:kern w:val="0"/>
                        <w:lang w:eastAsia="zh-CN"/>
                      </w:rPr>
                      <m:t>i,t</m:t>
                    </m:r>
                  </m:sub>
                  <m:sup>
                    <m:r>
                      <w:rPr>
                        <w:rFonts w:ascii="Cambria Math" w:eastAsia="宋体" w:hAnsi="Cambria Math"/>
                        <w:kern w:val="0"/>
                        <w:lang w:eastAsia="zh-CN"/>
                      </w:rPr>
                      <m:t>j</m:t>
                    </m:r>
                  </m:sup>
                </m:sSubSup>
              </m:oMath>
            </m:oMathPara>
          </w:p>
        </w:tc>
        <w:tc>
          <w:tcPr>
            <w:tcW w:w="4155" w:type="dxa"/>
            <w:vAlign w:val="center"/>
          </w:tcPr>
          <w:p w14:paraId="69E6E497"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color w:val="000000"/>
                <w:kern w:val="0"/>
                <w:sz w:val="18"/>
                <w:szCs w:val="18"/>
              </w:rPr>
              <w:t>The e</w:t>
            </w:r>
            <w:r w:rsidRPr="00B12B40">
              <w:rPr>
                <w:rFonts w:ascii="Times New Roman" w:eastAsia="宋体" w:hAnsi="Times New Roman" w:hint="eastAsia"/>
                <w:color w:val="000000"/>
                <w:kern w:val="0"/>
                <w:sz w:val="18"/>
                <w:szCs w:val="18"/>
              </w:rPr>
              <w:t>stimat</w:t>
            </w:r>
            <w:r w:rsidRPr="00B12B40">
              <w:rPr>
                <w:rFonts w:ascii="Times New Roman" w:eastAsia="宋体" w:hAnsi="Times New Roman"/>
                <w:color w:val="000000"/>
                <w:kern w:val="0"/>
                <w:sz w:val="18"/>
                <w:szCs w:val="18"/>
              </w:rPr>
              <w:t xml:space="preserve">ion of </w:t>
            </w:r>
            <m:oMath>
              <m:sSubSup>
                <m:sSubSupPr>
                  <m:ctrlPr>
                    <w:rPr>
                      <w:rFonts w:ascii="Cambria Math" w:eastAsia="宋体" w:hAnsi="Cambria Math"/>
                      <w:i/>
                      <w:kern w:val="0"/>
                      <w:sz w:val="18"/>
                      <w:szCs w:val="18"/>
                      <w:lang w:eastAsia="zh-CN"/>
                    </w:rPr>
                  </m:ctrlPr>
                </m:sSubSupPr>
                <m:e>
                  <m:r>
                    <w:rPr>
                      <w:rFonts w:ascii="Cambria Math" w:eastAsia="宋体" w:hAnsi="Cambria Math"/>
                      <w:kern w:val="0"/>
                      <w:sz w:val="18"/>
                      <w:szCs w:val="18"/>
                      <w:lang w:eastAsia="zh-CN"/>
                    </w:rPr>
                    <m:t>v</m:t>
                  </m:r>
                </m:e>
                <m:sub>
                  <m:r>
                    <w:rPr>
                      <w:rFonts w:ascii="Cambria Math" w:eastAsia="宋体" w:hAnsi="Cambria Math"/>
                      <w:kern w:val="0"/>
                      <w:sz w:val="18"/>
                      <w:szCs w:val="18"/>
                      <w:lang w:eastAsia="zh-CN"/>
                    </w:rPr>
                    <m:t>i,t</m:t>
                  </m:r>
                </m:sub>
                <m:sup>
                  <m:r>
                    <w:rPr>
                      <w:rFonts w:ascii="Cambria Math" w:eastAsia="宋体" w:hAnsi="Cambria Math"/>
                      <w:kern w:val="0"/>
                      <w:sz w:val="18"/>
                      <w:szCs w:val="18"/>
                      <w:lang w:eastAsia="zh-CN"/>
                    </w:rPr>
                    <m:t>j</m:t>
                  </m:r>
                </m:sup>
              </m:sSubSup>
            </m:oMath>
          </w:p>
        </w:tc>
      </w:tr>
      <w:tr w:rsidR="00860B64" w:rsidRPr="00B12B40" w14:paraId="5A437B37" w14:textId="77777777" w:rsidTr="00F314F1">
        <w:trPr>
          <w:trHeight w:val="113"/>
          <w:jc w:val="center"/>
        </w:trPr>
        <w:tc>
          <w:tcPr>
            <w:tcW w:w="1385" w:type="dxa"/>
          </w:tcPr>
          <w:p w14:paraId="76C351CE" w14:textId="77777777" w:rsidR="00860B64" w:rsidRPr="00B12B40" w:rsidRDefault="00000000" w:rsidP="00F314F1">
            <w:pPr>
              <w:widowControl/>
              <w:spacing w:line="240" w:lineRule="auto"/>
              <w:jc w:val="center"/>
              <w:rPr>
                <w:rFonts w:ascii="Times New Roman" w:eastAsia="宋体" w:hAnsi="Times New Roman"/>
                <w:kern w:val="0"/>
                <w:sz w:val="18"/>
                <w:szCs w:val="18"/>
              </w:rPr>
            </w:pPr>
            <m:oMathPara>
              <m:oMath>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Sub>
              </m:oMath>
            </m:oMathPara>
          </w:p>
        </w:tc>
        <w:tc>
          <w:tcPr>
            <w:tcW w:w="4155" w:type="dxa"/>
            <w:vAlign w:val="center"/>
          </w:tcPr>
          <w:p w14:paraId="3E263170" w14:textId="77777777" w:rsidR="00860B64" w:rsidRPr="00B12B40" w:rsidRDefault="00860B64" w:rsidP="00F314F1">
            <w:pPr>
              <w:widowControl/>
              <w:spacing w:line="240" w:lineRule="auto"/>
              <w:jc w:val="center"/>
              <w:rPr>
                <w:rFonts w:ascii="Times New Roman" w:eastAsia="宋体" w:hAnsi="Times New Roman"/>
                <w:kern w:val="0"/>
                <w:sz w:val="18"/>
                <w:szCs w:val="18"/>
                <w:lang w:eastAsia="zh-CN"/>
              </w:rPr>
            </w:pPr>
            <w:r w:rsidRPr="00B12B40">
              <w:rPr>
                <w:rFonts w:ascii="Times New Roman" w:eastAsia="宋体" w:hAnsi="Times New Roman"/>
                <w:color w:val="000000"/>
                <w:kern w:val="0"/>
                <w:sz w:val="18"/>
                <w:szCs w:val="18"/>
              </w:rPr>
              <w:t>The e</w:t>
            </w:r>
            <w:r w:rsidRPr="00B12B40">
              <w:rPr>
                <w:rFonts w:ascii="Times New Roman" w:eastAsia="宋体" w:hAnsi="Times New Roman" w:hint="eastAsia"/>
                <w:color w:val="000000"/>
                <w:kern w:val="0"/>
                <w:sz w:val="18"/>
                <w:szCs w:val="18"/>
              </w:rPr>
              <w:t>stimat</w:t>
            </w:r>
            <w:r w:rsidRPr="00B12B40">
              <w:rPr>
                <w:rFonts w:ascii="Times New Roman" w:eastAsia="宋体" w:hAnsi="Times New Roman"/>
                <w:color w:val="000000"/>
                <w:kern w:val="0"/>
                <w:sz w:val="18"/>
                <w:szCs w:val="18"/>
              </w:rPr>
              <w:t xml:space="preserve">ion of </w:t>
            </w:r>
            <m:oMath>
              <m:sSub>
                <m:sSubPr>
                  <m:ctrlPr>
                    <w:rPr>
                      <w:rFonts w:ascii="Cambria Math" w:eastAsia="宋体" w:hAnsi="Cambria Math"/>
                      <w:i/>
                      <w:color w:val="000000"/>
                      <w:kern w:val="0"/>
                      <w:sz w:val="18"/>
                      <w:szCs w:val="18"/>
                    </w:rPr>
                  </m:ctrlPr>
                </m:sSubPr>
                <m:e>
                  <m:r>
                    <w:rPr>
                      <w:rFonts w:ascii="Cambria Math" w:eastAsia="宋体" w:hAnsi="Cambria Math"/>
                      <w:color w:val="000000"/>
                      <w:kern w:val="0"/>
                      <w:sz w:val="18"/>
                      <w:szCs w:val="18"/>
                    </w:rPr>
                    <m:t>g</m:t>
                  </m:r>
                </m:e>
                <m:sub>
                  <m:r>
                    <w:rPr>
                      <w:rFonts w:ascii="Cambria Math" w:eastAsia="宋体" w:hAnsi="Cambria Math"/>
                      <w:color w:val="000000"/>
                      <w:kern w:val="0"/>
                      <w:sz w:val="18"/>
                      <w:szCs w:val="18"/>
                    </w:rPr>
                    <m:t>i,t</m:t>
                  </m:r>
                </m:sub>
              </m:sSub>
            </m:oMath>
          </w:p>
        </w:tc>
      </w:tr>
      <w:tr w:rsidR="00860B64" w:rsidRPr="00B12B40" w14:paraId="0B65C0DF" w14:textId="77777777" w:rsidTr="00F314F1">
        <w:trPr>
          <w:trHeight w:val="113"/>
          <w:jc w:val="center"/>
        </w:trPr>
        <w:tc>
          <w:tcPr>
            <w:tcW w:w="1385" w:type="dxa"/>
            <w:vAlign w:val="center"/>
          </w:tcPr>
          <w:p w14:paraId="69DACB8A"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lang w:eastAsia="zh-CN"/>
              </w:rPr>
            </w:pPr>
            <m:oMathPara>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φ</m:t>
                    </m:r>
                  </m:e>
                  <m:sub>
                    <m:r>
                      <w:rPr>
                        <w:rFonts w:ascii="Cambria Math" w:eastAsia="宋体" w:hAnsi="Cambria Math" w:hint="eastAsia"/>
                        <w:kern w:val="0"/>
                        <w:sz w:val="18"/>
                        <w:szCs w:val="18"/>
                        <w:lang w:eastAsia="zh-CN"/>
                      </w:rPr>
                      <m:t>i</m:t>
                    </m:r>
                    <m:r>
                      <w:rPr>
                        <w:rFonts w:ascii="Cambria Math" w:eastAsia="宋体" w:hAnsi="Cambria Math"/>
                        <w:kern w:val="0"/>
                        <w:sz w:val="18"/>
                        <w:szCs w:val="18"/>
                        <w:lang w:eastAsia="zh-CN"/>
                      </w:rPr>
                      <m:t>,t</m:t>
                    </m:r>
                  </m:sub>
                </m:sSub>
              </m:oMath>
            </m:oMathPara>
          </w:p>
        </w:tc>
        <w:tc>
          <w:tcPr>
            <w:tcW w:w="4155" w:type="dxa"/>
            <w:vAlign w:val="center"/>
          </w:tcPr>
          <w:p w14:paraId="09BF4FD1" w14:textId="77777777" w:rsidR="00860B64" w:rsidRPr="00B12B40" w:rsidRDefault="00860B64" w:rsidP="00F314F1">
            <w:pPr>
              <w:widowControl/>
              <w:spacing w:line="240" w:lineRule="auto"/>
              <w:jc w:val="center"/>
              <w:rPr>
                <w:rFonts w:ascii="Times New Roman" w:eastAsia="宋体" w:hAnsi="Times New Roman"/>
                <w:kern w:val="0"/>
                <w:sz w:val="18"/>
                <w:szCs w:val="18"/>
                <w:lang w:eastAsia="zh-CN"/>
              </w:rPr>
            </w:pPr>
            <w:r w:rsidRPr="00B12B40">
              <w:rPr>
                <w:rFonts w:ascii="Times New Roman" w:eastAsia="宋体" w:hAnsi="Times New Roman"/>
                <w:color w:val="000000"/>
                <w:kern w:val="0"/>
                <w:sz w:val="18"/>
                <w:szCs w:val="18"/>
              </w:rPr>
              <w:t xml:space="preserve">Whether </w:t>
            </w:r>
            <m:oMath>
              <m:sSub>
                <m:sSubPr>
                  <m:ctrlPr>
                    <w:rPr>
                      <w:rFonts w:ascii="Cambria Math" w:eastAsia="宋体" w:hAnsi="Cambria Math"/>
                      <w:i/>
                      <w:color w:val="000000"/>
                      <w:kern w:val="0"/>
                      <w:sz w:val="18"/>
                      <w:szCs w:val="18"/>
                    </w:rPr>
                  </m:ctrlPr>
                </m:sSubPr>
                <m:e>
                  <m:r>
                    <w:rPr>
                      <w:rFonts w:ascii="Cambria Math" w:eastAsia="宋体" w:hAnsi="Cambria Math"/>
                      <w:color w:val="000000"/>
                      <w:kern w:val="0"/>
                      <w:sz w:val="18"/>
                      <w:szCs w:val="18"/>
                    </w:rPr>
                    <m:t>s</m:t>
                  </m:r>
                </m:e>
                <m:sub>
                  <m:r>
                    <w:rPr>
                      <w:rFonts w:ascii="Cambria Math" w:eastAsia="宋体" w:hAnsi="Cambria Math"/>
                      <w:color w:val="000000"/>
                      <w:kern w:val="0"/>
                      <w:sz w:val="18"/>
                      <w:szCs w:val="18"/>
                    </w:rPr>
                    <m:t>i</m:t>
                  </m:r>
                </m:sub>
              </m:sSub>
            </m:oMath>
            <w:r w:rsidRPr="00B12B40">
              <w:rPr>
                <w:rFonts w:ascii="Times New Roman" w:eastAsia="宋体" w:hAnsi="Times New Roman"/>
                <w:color w:val="000000"/>
                <w:kern w:val="0"/>
                <w:sz w:val="18"/>
                <w:szCs w:val="18"/>
              </w:rPr>
              <w:t xml:space="preserve"> is selected </w:t>
            </w:r>
            <w:r w:rsidRPr="00B12B40">
              <w:rPr>
                <w:rFonts w:ascii="Times New Roman" w:eastAsia="宋体" w:hAnsi="Times New Roman" w:hint="eastAsia"/>
                <w:color w:val="000000"/>
                <w:kern w:val="0"/>
                <w:sz w:val="18"/>
                <w:szCs w:val="18"/>
              </w:rPr>
              <w:t>in round</w:t>
            </w:r>
            <w:r w:rsidRPr="00B12B40">
              <w:rPr>
                <w:rFonts w:ascii="Times New Roman" w:eastAsia="宋体" w:hAnsi="Times New Roman" w:hint="eastAsia"/>
                <w:i/>
                <w:color w:val="000000"/>
                <w:kern w:val="0"/>
                <w:sz w:val="18"/>
                <w:szCs w:val="18"/>
              </w:rPr>
              <w:t xml:space="preserve"> </w:t>
            </w:r>
            <m:oMath>
              <m:r>
                <w:rPr>
                  <w:rFonts w:ascii="Cambria Math" w:eastAsia="宋体" w:hAnsi="Cambria Math" w:hint="eastAsia"/>
                  <w:color w:val="000000"/>
                  <w:kern w:val="0"/>
                  <w:sz w:val="18"/>
                  <w:szCs w:val="18"/>
                </w:rPr>
                <m:t>t</m:t>
              </m:r>
            </m:oMath>
          </w:p>
        </w:tc>
      </w:tr>
      <w:tr w:rsidR="00860B64" w:rsidRPr="00B12B40" w14:paraId="4CCEB486" w14:textId="77777777" w:rsidTr="00F314F1">
        <w:trPr>
          <w:trHeight w:val="113"/>
          <w:jc w:val="center"/>
        </w:trPr>
        <w:tc>
          <w:tcPr>
            <w:tcW w:w="1385" w:type="dxa"/>
            <w:vAlign w:val="center"/>
          </w:tcPr>
          <w:p w14:paraId="59A4EA7A"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lang w:eastAsia="zh-CN"/>
              </w:rPr>
            </w:pPr>
            <m:oMathPara>
              <m:oMath>
                <m:sSub>
                  <m:sSubPr>
                    <m:ctrlPr>
                      <w:rPr>
                        <w:rFonts w:ascii="Cambria Math" w:eastAsia="宋体" w:hAnsi="Cambria Math"/>
                        <w:i/>
                        <w:kern w:val="0"/>
                        <w:lang w:eastAsia="zh-CN"/>
                      </w:rPr>
                    </m:ctrlPr>
                  </m:sSub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hint="eastAsia"/>
                        <w:kern w:val="0"/>
                        <w:lang w:eastAsia="zh-CN"/>
                      </w:rPr>
                      <m:t>i</m:t>
                    </m:r>
                    <m:r>
                      <w:rPr>
                        <w:rFonts w:ascii="Cambria Math" w:eastAsia="宋体" w:hAnsi="Cambria Math"/>
                        <w:kern w:val="0"/>
                        <w:lang w:eastAsia="zh-CN"/>
                      </w:rPr>
                      <m:t>,t</m:t>
                    </m:r>
                  </m:sub>
                </m:sSub>
              </m:oMath>
            </m:oMathPara>
          </w:p>
        </w:tc>
        <w:tc>
          <w:tcPr>
            <w:tcW w:w="4155" w:type="dxa"/>
            <w:vAlign w:val="center"/>
          </w:tcPr>
          <w:p w14:paraId="26C41E64"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color w:val="000000"/>
                <w:kern w:val="0"/>
                <w:sz w:val="18"/>
                <w:szCs w:val="18"/>
                <w:lang w:eastAsia="zh-CN"/>
              </w:rPr>
              <w:t xml:space="preserve">Sample mean of </w:t>
            </w:r>
            <m:oMath>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Sub>
            </m:oMath>
            <w:r w:rsidRPr="00B12B40">
              <w:rPr>
                <w:rFonts w:ascii="Times New Roman" w:eastAsia="宋体" w:hAnsi="Times New Roman" w:hint="eastAsia"/>
                <w:kern w:val="0"/>
                <w:sz w:val="18"/>
                <w:szCs w:val="18"/>
                <w:lang w:eastAsia="zh-CN"/>
              </w:rPr>
              <w:t xml:space="preserve"> </w:t>
            </w:r>
            <w:r w:rsidRPr="00B12B40">
              <w:rPr>
                <w:rFonts w:ascii="Times New Roman" w:eastAsia="宋体" w:hAnsi="Times New Roman"/>
                <w:color w:val="000000"/>
                <w:kern w:val="0"/>
                <w:sz w:val="18"/>
                <w:szCs w:val="18"/>
                <w:lang w:eastAsia="zh-CN"/>
              </w:rPr>
              <w:t xml:space="preserve">until </w:t>
            </w:r>
            <w:r w:rsidRPr="00B12B40">
              <w:rPr>
                <w:rFonts w:ascii="Times New Roman" w:eastAsia="宋体" w:hAnsi="Times New Roman" w:hint="eastAsia"/>
                <w:kern w:val="0"/>
                <w:sz w:val="18"/>
                <w:szCs w:val="18"/>
                <w:lang w:eastAsia="zh-CN"/>
              </w:rPr>
              <w:t>round</w:t>
            </w:r>
            <w:r w:rsidRPr="00B12B40">
              <w:rPr>
                <w:rFonts w:ascii="Cambria Math" w:eastAsia="宋体" w:hAnsi="Cambria Math" w:hint="eastAsia"/>
                <w:i/>
                <w:kern w:val="0"/>
                <w:sz w:val="18"/>
                <w:szCs w:val="18"/>
                <w:lang w:eastAsia="zh-CN"/>
              </w:rPr>
              <w:t xml:space="preserve"> </w:t>
            </w:r>
            <m:oMath>
              <m:r>
                <w:rPr>
                  <w:rFonts w:ascii="Cambria Math" w:eastAsia="宋体" w:hAnsi="Cambria Math" w:hint="eastAsia"/>
                  <w:kern w:val="0"/>
                  <w:sz w:val="18"/>
                  <w:szCs w:val="18"/>
                  <w:lang w:eastAsia="zh-CN"/>
                </w:rPr>
                <m:t>t</m:t>
              </m:r>
            </m:oMath>
          </w:p>
        </w:tc>
      </w:tr>
      <w:tr w:rsidR="00860B64" w:rsidRPr="00B12B40" w14:paraId="24418BC3" w14:textId="77777777" w:rsidTr="00F314F1">
        <w:trPr>
          <w:trHeight w:val="113"/>
          <w:jc w:val="center"/>
        </w:trPr>
        <w:tc>
          <w:tcPr>
            <w:tcW w:w="1385" w:type="dxa"/>
            <w:vAlign w:val="center"/>
          </w:tcPr>
          <w:p w14:paraId="30F05C7C"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lang w:eastAsia="zh-CN"/>
              </w:rPr>
            </w:pPr>
            <m:oMathPara>
              <m:oMath>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oMath>
            </m:oMathPara>
          </w:p>
        </w:tc>
        <w:tc>
          <w:tcPr>
            <w:tcW w:w="4155" w:type="dxa"/>
            <w:vAlign w:val="center"/>
          </w:tcPr>
          <w:p w14:paraId="1018D8CB"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color w:val="000000"/>
                <w:kern w:val="0"/>
                <w:sz w:val="18"/>
                <w:szCs w:val="18"/>
                <w:lang w:eastAsia="zh-CN"/>
              </w:rPr>
              <w:t xml:space="preserve">UCB index of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s</m:t>
                  </m:r>
                </m:e>
                <m:sub>
                  <m:r>
                    <w:rPr>
                      <w:rFonts w:ascii="Cambria Math" w:eastAsia="宋体" w:hAnsi="Cambria Math"/>
                      <w:kern w:val="0"/>
                      <w:sz w:val="18"/>
                      <w:szCs w:val="18"/>
                      <w:lang w:eastAsia="zh-CN"/>
                    </w:rPr>
                    <m:t>i</m:t>
                  </m:r>
                </m:sub>
              </m:sSub>
            </m:oMath>
          </w:p>
        </w:tc>
      </w:tr>
      <w:tr w:rsidR="00860B64" w:rsidRPr="00B12B40" w14:paraId="20F8C8B2" w14:textId="77777777" w:rsidTr="00F314F1">
        <w:trPr>
          <w:trHeight w:val="113"/>
          <w:jc w:val="center"/>
        </w:trPr>
        <w:tc>
          <w:tcPr>
            <w:tcW w:w="1385" w:type="dxa"/>
            <w:vAlign w:val="center"/>
          </w:tcPr>
          <w:p w14:paraId="019B6B2B"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lang w:eastAsia="zh-CN"/>
              </w:rPr>
            </w:pPr>
            <m:oMathPara>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c</m:t>
                    </m:r>
                  </m:e>
                  <m:sub>
                    <m:r>
                      <w:rPr>
                        <w:rFonts w:ascii="Cambria Math" w:eastAsia="宋体" w:hAnsi="Cambria Math" w:hint="eastAsia"/>
                        <w:kern w:val="0"/>
                        <w:sz w:val="18"/>
                        <w:szCs w:val="18"/>
                        <w:lang w:eastAsia="zh-CN"/>
                      </w:rPr>
                      <m:t>i</m:t>
                    </m:r>
                  </m:sub>
                </m:sSub>
              </m:oMath>
            </m:oMathPara>
          </w:p>
        </w:tc>
        <w:tc>
          <w:tcPr>
            <w:tcW w:w="4155" w:type="dxa"/>
            <w:vAlign w:val="center"/>
          </w:tcPr>
          <w:p w14:paraId="426B145B"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kern w:val="0"/>
                <w:sz w:val="18"/>
                <w:szCs w:val="18"/>
                <w:lang w:eastAsia="zh-CN"/>
              </w:rPr>
              <w:t xml:space="preserve">Real cost for completing </w:t>
            </w:r>
            <w:r w:rsidRPr="00B12B40">
              <w:rPr>
                <w:rFonts w:ascii="Times New Roman" w:eastAsia="宋体" w:hAnsi="Times New Roman" w:hint="eastAsia"/>
                <w:kern w:val="0"/>
                <w:sz w:val="18"/>
                <w:szCs w:val="18"/>
                <w:lang w:eastAsia="zh-CN"/>
              </w:rPr>
              <w:t>all</w:t>
            </w:r>
            <w:r w:rsidRPr="00B12B40">
              <w:rPr>
                <w:rFonts w:ascii="Times New Roman" w:eastAsia="宋体" w:hAnsi="Times New Roman"/>
                <w:kern w:val="0"/>
                <w:sz w:val="18"/>
                <w:szCs w:val="18"/>
                <w:lang w:eastAsia="zh-CN"/>
              </w:rPr>
              <w:t xml:space="preserve"> tasks in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D</m:t>
                  </m:r>
                </m:e>
                <m:sub>
                  <m:r>
                    <w:rPr>
                      <w:rFonts w:ascii="Cambria Math" w:eastAsia="宋体" w:hAnsi="Cambria Math"/>
                      <w:kern w:val="0"/>
                      <w:sz w:val="18"/>
                      <w:szCs w:val="18"/>
                      <w:lang w:eastAsia="zh-CN"/>
                    </w:rPr>
                    <m:t>i</m:t>
                  </m:r>
                </m:sub>
              </m:sSub>
            </m:oMath>
          </w:p>
        </w:tc>
      </w:tr>
      <w:tr w:rsidR="00860B64" w:rsidRPr="00B12B40" w14:paraId="56648E74" w14:textId="77777777" w:rsidTr="00F314F1">
        <w:trPr>
          <w:trHeight w:val="113"/>
          <w:jc w:val="center"/>
        </w:trPr>
        <w:tc>
          <w:tcPr>
            <w:tcW w:w="1385" w:type="dxa"/>
            <w:vAlign w:val="center"/>
          </w:tcPr>
          <w:p w14:paraId="0338073F"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lang w:eastAsia="zh-CN"/>
              </w:rPr>
            </w:pPr>
            <m:oMathPara>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b</m:t>
                    </m:r>
                  </m:e>
                  <m:sub>
                    <m:r>
                      <w:rPr>
                        <w:rFonts w:ascii="Cambria Math" w:eastAsia="宋体" w:hAnsi="Cambria Math" w:hint="eastAsia"/>
                        <w:kern w:val="0"/>
                        <w:sz w:val="18"/>
                        <w:szCs w:val="18"/>
                        <w:lang w:eastAsia="zh-CN"/>
                      </w:rPr>
                      <m:t>i</m:t>
                    </m:r>
                  </m:sub>
                </m:sSub>
              </m:oMath>
            </m:oMathPara>
          </w:p>
        </w:tc>
        <w:tc>
          <w:tcPr>
            <w:tcW w:w="4155" w:type="dxa"/>
            <w:vAlign w:val="center"/>
          </w:tcPr>
          <w:p w14:paraId="177AA04E" w14:textId="77777777" w:rsidR="00860B64" w:rsidRPr="00B12B40" w:rsidRDefault="00860B64" w:rsidP="00F314F1">
            <w:pPr>
              <w:widowControl/>
              <w:spacing w:line="240" w:lineRule="auto"/>
              <w:jc w:val="center"/>
              <w:rPr>
                <w:rFonts w:ascii="Times New Roman" w:eastAsia="宋体" w:hAnsi="Times New Roman"/>
                <w:color w:val="000000"/>
                <w:kern w:val="0"/>
                <w:sz w:val="18"/>
                <w:szCs w:val="18"/>
              </w:rPr>
            </w:pPr>
            <w:r w:rsidRPr="00B12B40">
              <w:rPr>
                <w:rFonts w:ascii="Times New Roman" w:eastAsia="宋体" w:hAnsi="Times New Roman"/>
                <w:kern w:val="0"/>
                <w:sz w:val="18"/>
                <w:szCs w:val="18"/>
                <w:lang w:eastAsia="zh-CN"/>
              </w:rPr>
              <w:t xml:space="preserve">Claimed cost for completing </w:t>
            </w:r>
            <w:r w:rsidRPr="00B12B40">
              <w:rPr>
                <w:rFonts w:ascii="Times New Roman" w:eastAsia="宋体" w:hAnsi="Times New Roman" w:hint="eastAsia"/>
                <w:kern w:val="0"/>
                <w:sz w:val="18"/>
                <w:szCs w:val="18"/>
                <w:lang w:eastAsia="zh-CN"/>
              </w:rPr>
              <w:t>all</w:t>
            </w:r>
            <w:r w:rsidRPr="00B12B40">
              <w:rPr>
                <w:rFonts w:ascii="Times New Roman" w:eastAsia="宋体" w:hAnsi="Times New Roman"/>
                <w:kern w:val="0"/>
                <w:sz w:val="18"/>
                <w:szCs w:val="18"/>
                <w:lang w:eastAsia="zh-CN"/>
              </w:rPr>
              <w:t xml:space="preserve"> tasks in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D</m:t>
                  </m:r>
                </m:e>
                <m:sub>
                  <m:r>
                    <w:rPr>
                      <w:rFonts w:ascii="Cambria Math" w:eastAsia="宋体" w:hAnsi="Cambria Math"/>
                      <w:kern w:val="0"/>
                      <w:sz w:val="18"/>
                      <w:szCs w:val="18"/>
                      <w:lang w:eastAsia="zh-CN"/>
                    </w:rPr>
                    <m:t>i</m:t>
                  </m:r>
                </m:sub>
              </m:sSub>
            </m:oMath>
          </w:p>
        </w:tc>
      </w:tr>
      <w:tr w:rsidR="00860B64" w:rsidRPr="00B12B40" w14:paraId="0453C7E5" w14:textId="77777777" w:rsidTr="00F314F1">
        <w:trPr>
          <w:trHeight w:val="113"/>
          <w:jc w:val="center"/>
        </w:trPr>
        <w:tc>
          <w:tcPr>
            <w:tcW w:w="1385" w:type="dxa"/>
            <w:vAlign w:val="center"/>
          </w:tcPr>
          <w:p w14:paraId="6AB9D8DF"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lang w:eastAsia="zh-CN"/>
              </w:rPr>
            </w:pPr>
            <m:oMathPara>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p</m:t>
                    </m:r>
                  </m:e>
                  <m:sub>
                    <m:r>
                      <w:rPr>
                        <w:rFonts w:ascii="Cambria Math" w:eastAsia="宋体" w:hAnsi="Cambria Math"/>
                        <w:kern w:val="0"/>
                        <w:sz w:val="18"/>
                        <w:szCs w:val="18"/>
                        <w:lang w:eastAsia="zh-CN"/>
                      </w:rPr>
                      <m:t>i,t</m:t>
                    </m:r>
                  </m:sub>
                </m:sSub>
              </m:oMath>
            </m:oMathPara>
          </w:p>
        </w:tc>
        <w:tc>
          <w:tcPr>
            <w:tcW w:w="4155" w:type="dxa"/>
            <w:vAlign w:val="center"/>
          </w:tcPr>
          <w:p w14:paraId="76C1CFF4" w14:textId="77777777" w:rsidR="00860B64" w:rsidRPr="00B12B40" w:rsidRDefault="00860B64" w:rsidP="00F314F1">
            <w:pPr>
              <w:widowControl/>
              <w:spacing w:line="240" w:lineRule="auto"/>
              <w:jc w:val="center"/>
              <w:rPr>
                <w:rFonts w:ascii="Times New Roman" w:eastAsia="宋体" w:hAnsi="Times New Roman"/>
                <w:kern w:val="0"/>
                <w:sz w:val="18"/>
                <w:szCs w:val="18"/>
                <w:lang w:eastAsia="zh-CN"/>
              </w:rPr>
            </w:pPr>
            <w:r w:rsidRPr="00B12B40">
              <w:rPr>
                <w:rFonts w:ascii="Times New Roman" w:eastAsia="宋体" w:hAnsi="Times New Roman"/>
                <w:color w:val="000000"/>
                <w:kern w:val="0"/>
                <w:sz w:val="18"/>
                <w:szCs w:val="18"/>
              </w:rPr>
              <w:t xml:space="preserve">Payment to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s</m:t>
                  </m:r>
                </m:e>
                <m:sub>
                  <m:r>
                    <w:rPr>
                      <w:rFonts w:ascii="Cambria Math" w:eastAsia="宋体" w:hAnsi="Cambria Math"/>
                      <w:kern w:val="0"/>
                      <w:sz w:val="18"/>
                      <w:szCs w:val="18"/>
                      <w:lang w:eastAsia="zh-CN"/>
                    </w:rPr>
                    <m:t>i</m:t>
                  </m:r>
                </m:sub>
              </m:sSub>
            </m:oMath>
            <w:r w:rsidRPr="00B12B40">
              <w:rPr>
                <w:rFonts w:ascii="Times New Roman" w:eastAsia="宋体" w:hAnsi="Times New Roman"/>
                <w:color w:val="000000"/>
                <w:kern w:val="0"/>
                <w:sz w:val="18"/>
                <w:szCs w:val="18"/>
              </w:rPr>
              <w:t xml:space="preserve"> </w:t>
            </w:r>
            <w:r w:rsidRPr="00B12B40">
              <w:rPr>
                <w:rFonts w:ascii="Times New Roman" w:eastAsia="宋体" w:hAnsi="Times New Roman" w:hint="eastAsia"/>
                <w:kern w:val="0"/>
                <w:sz w:val="18"/>
                <w:szCs w:val="18"/>
                <w:lang w:eastAsia="zh-CN"/>
              </w:rPr>
              <w:t>in round</w:t>
            </w:r>
            <w:r w:rsidRPr="00B12B40">
              <w:rPr>
                <w:rFonts w:ascii="Cambria Math" w:eastAsia="宋体" w:hAnsi="Cambria Math" w:hint="eastAsia"/>
                <w:i/>
                <w:kern w:val="0"/>
                <w:sz w:val="18"/>
                <w:szCs w:val="18"/>
                <w:lang w:eastAsia="zh-CN"/>
              </w:rPr>
              <w:t xml:space="preserve"> </w:t>
            </w:r>
            <m:oMath>
              <m:r>
                <w:rPr>
                  <w:rFonts w:ascii="Cambria Math" w:eastAsia="宋体" w:hAnsi="Cambria Math" w:hint="eastAsia"/>
                  <w:kern w:val="0"/>
                  <w:sz w:val="18"/>
                  <w:szCs w:val="18"/>
                  <w:lang w:eastAsia="zh-CN"/>
                </w:rPr>
                <m:t>t</m:t>
              </m:r>
            </m:oMath>
          </w:p>
        </w:tc>
      </w:tr>
      <w:tr w:rsidR="00860B64" w:rsidRPr="00B12B40" w14:paraId="083823AA" w14:textId="77777777" w:rsidTr="00F314F1">
        <w:trPr>
          <w:trHeight w:val="113"/>
          <w:jc w:val="center"/>
        </w:trPr>
        <w:tc>
          <w:tcPr>
            <w:tcW w:w="1385" w:type="dxa"/>
            <w:vAlign w:val="center"/>
          </w:tcPr>
          <w:p w14:paraId="1D28403C" w14:textId="77777777" w:rsidR="00860B64" w:rsidRPr="00B12B40" w:rsidRDefault="00000000" w:rsidP="00F314F1">
            <w:pPr>
              <w:widowControl/>
              <w:spacing w:line="240" w:lineRule="auto"/>
              <w:jc w:val="center"/>
              <w:rPr>
                <w:rFonts w:ascii="Times New Roman" w:eastAsia="宋体" w:hAnsi="Times New Roman"/>
                <w:color w:val="000000"/>
                <w:kern w:val="0"/>
                <w:sz w:val="18"/>
                <w:szCs w:val="18"/>
                <w:lang w:eastAsia="zh-CN"/>
              </w:rPr>
            </w:pPr>
            <m:oMathPara>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n</m:t>
                    </m:r>
                  </m:e>
                  <m:sub>
                    <m:r>
                      <w:rPr>
                        <w:rFonts w:ascii="Cambria Math" w:eastAsia="宋体" w:hAnsi="Cambria Math" w:hint="eastAsia"/>
                        <w:kern w:val="0"/>
                        <w:sz w:val="18"/>
                        <w:szCs w:val="18"/>
                        <w:lang w:eastAsia="zh-CN"/>
                      </w:rPr>
                      <m:t>i</m:t>
                    </m:r>
                    <m:r>
                      <w:rPr>
                        <w:rFonts w:ascii="Cambria Math" w:eastAsia="宋体" w:hAnsi="Cambria Math"/>
                        <w:kern w:val="0"/>
                        <w:sz w:val="18"/>
                        <w:szCs w:val="18"/>
                        <w:lang w:eastAsia="zh-CN"/>
                      </w:rPr>
                      <m:t>,t</m:t>
                    </m:r>
                  </m:sub>
                </m:sSub>
              </m:oMath>
            </m:oMathPara>
          </w:p>
        </w:tc>
        <w:tc>
          <w:tcPr>
            <w:tcW w:w="4155" w:type="dxa"/>
            <w:vAlign w:val="center"/>
          </w:tcPr>
          <w:p w14:paraId="2C34FF70" w14:textId="77777777" w:rsidR="00860B64" w:rsidRPr="00B12B40" w:rsidRDefault="00860B64" w:rsidP="00F314F1">
            <w:pPr>
              <w:widowControl/>
              <w:spacing w:line="240" w:lineRule="auto"/>
              <w:jc w:val="center"/>
              <w:rPr>
                <w:rFonts w:ascii="Times New Roman" w:eastAsia="宋体" w:hAnsi="Times New Roman"/>
                <w:kern w:val="0"/>
                <w:sz w:val="18"/>
                <w:szCs w:val="18"/>
                <w:lang w:eastAsia="zh-CN"/>
              </w:rPr>
            </w:pPr>
            <w:r w:rsidRPr="00B12B40">
              <w:rPr>
                <w:rFonts w:ascii="Times New Roman" w:eastAsia="宋体" w:hAnsi="Times New Roman"/>
                <w:kern w:val="0"/>
                <w:sz w:val="18"/>
                <w:szCs w:val="18"/>
                <w:lang w:eastAsia="zh-CN"/>
              </w:rPr>
              <w:t xml:space="preserve">Recruited </w:t>
            </w:r>
            <w:r w:rsidRPr="00B12B40">
              <w:rPr>
                <w:rFonts w:ascii="Times New Roman" w:eastAsia="宋体" w:hAnsi="Times New Roman"/>
                <w:color w:val="000000"/>
                <w:kern w:val="0"/>
                <w:sz w:val="18"/>
                <w:szCs w:val="18"/>
                <w:lang w:eastAsia="zh-CN"/>
              </w:rPr>
              <w:t xml:space="preserve">times of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s</m:t>
                  </m:r>
                </m:e>
                <m:sub>
                  <m:r>
                    <w:rPr>
                      <w:rFonts w:ascii="Cambria Math" w:eastAsia="宋体" w:hAnsi="Cambria Math"/>
                      <w:kern w:val="0"/>
                      <w:sz w:val="18"/>
                      <w:szCs w:val="18"/>
                      <w:lang w:eastAsia="zh-CN"/>
                    </w:rPr>
                    <m:t>i</m:t>
                  </m:r>
                </m:sub>
              </m:sSub>
            </m:oMath>
            <w:r w:rsidRPr="00B12B40">
              <w:rPr>
                <w:rFonts w:ascii="Times New Roman" w:eastAsia="宋体" w:hAnsi="Times New Roman"/>
                <w:kern w:val="0"/>
                <w:sz w:val="18"/>
                <w:szCs w:val="18"/>
                <w:lang w:eastAsia="zh-CN"/>
              </w:rPr>
              <w:t xml:space="preserve"> </w:t>
            </w:r>
            <w:r w:rsidRPr="00B12B40">
              <w:rPr>
                <w:rFonts w:ascii="Times New Roman" w:eastAsia="宋体" w:hAnsi="Times New Roman"/>
                <w:color w:val="000000"/>
                <w:kern w:val="0"/>
                <w:sz w:val="18"/>
                <w:szCs w:val="18"/>
                <w:lang w:eastAsia="zh-CN"/>
              </w:rPr>
              <w:t xml:space="preserve">until </w:t>
            </w:r>
            <w:r w:rsidRPr="00B12B40">
              <w:rPr>
                <w:rFonts w:ascii="Times New Roman" w:eastAsia="宋体" w:hAnsi="Times New Roman" w:hint="eastAsia"/>
                <w:kern w:val="0"/>
                <w:sz w:val="18"/>
                <w:szCs w:val="18"/>
                <w:lang w:eastAsia="zh-CN"/>
              </w:rPr>
              <w:t>round</w:t>
            </w:r>
            <w:r w:rsidRPr="00B12B40">
              <w:rPr>
                <w:rFonts w:ascii="Cambria Math" w:eastAsia="宋体" w:hAnsi="Cambria Math" w:hint="eastAsia"/>
                <w:i/>
                <w:kern w:val="0"/>
                <w:sz w:val="18"/>
                <w:szCs w:val="18"/>
                <w:lang w:eastAsia="zh-CN"/>
              </w:rPr>
              <w:t xml:space="preserve"> </w:t>
            </w:r>
            <m:oMath>
              <m:r>
                <w:rPr>
                  <w:rFonts w:ascii="Cambria Math" w:eastAsia="宋体" w:hAnsi="Cambria Math" w:hint="eastAsia"/>
                  <w:kern w:val="0"/>
                  <w:sz w:val="18"/>
                  <w:szCs w:val="18"/>
                  <w:lang w:eastAsia="zh-CN"/>
                </w:rPr>
                <m:t>t</m:t>
              </m:r>
            </m:oMath>
          </w:p>
        </w:tc>
      </w:tr>
      <w:tr w:rsidR="00860B64" w:rsidRPr="00B12B40" w14:paraId="451F73A9" w14:textId="77777777" w:rsidTr="00F314F1">
        <w:trPr>
          <w:trHeight w:val="113"/>
          <w:jc w:val="center"/>
        </w:trPr>
        <w:tc>
          <w:tcPr>
            <w:tcW w:w="1385" w:type="dxa"/>
            <w:tcBorders>
              <w:bottom w:val="single" w:sz="12" w:space="0" w:color="auto"/>
            </w:tcBorders>
            <w:vAlign w:val="center"/>
          </w:tcPr>
          <w:p w14:paraId="6CBCD82B" w14:textId="77777777" w:rsidR="00860B64" w:rsidRPr="00B12B40" w:rsidRDefault="00000000" w:rsidP="00F314F1">
            <w:pPr>
              <w:widowControl/>
              <w:spacing w:line="240" w:lineRule="auto"/>
              <w:jc w:val="center"/>
              <w:rPr>
                <w:rFonts w:ascii="Times New Roman" w:eastAsia="宋体" w:hAnsi="Times New Roman"/>
                <w:kern w:val="0"/>
                <w:sz w:val="18"/>
                <w:szCs w:val="18"/>
                <w:lang w:eastAsia="zh-CN"/>
              </w:rPr>
            </w:pPr>
            <m:oMathPara>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ρ</m:t>
                    </m:r>
                  </m:e>
                  <m:sub>
                    <m:r>
                      <w:rPr>
                        <w:rFonts w:ascii="Cambria Math" w:eastAsia="宋体" w:hAnsi="Cambria Math"/>
                        <w:kern w:val="0"/>
                        <w:sz w:val="18"/>
                        <w:szCs w:val="18"/>
                        <w:lang w:eastAsia="zh-CN"/>
                      </w:rPr>
                      <m:t>i,t</m:t>
                    </m:r>
                  </m:sub>
                </m:sSub>
              </m:oMath>
            </m:oMathPara>
          </w:p>
        </w:tc>
        <w:tc>
          <w:tcPr>
            <w:tcW w:w="4155" w:type="dxa"/>
            <w:tcBorders>
              <w:bottom w:val="single" w:sz="12" w:space="0" w:color="auto"/>
            </w:tcBorders>
            <w:vAlign w:val="center"/>
          </w:tcPr>
          <w:p w14:paraId="23BDD84B" w14:textId="77777777" w:rsidR="00860B64" w:rsidRPr="00B12B40" w:rsidRDefault="00860B64" w:rsidP="00F314F1">
            <w:pPr>
              <w:widowControl/>
              <w:spacing w:line="240" w:lineRule="auto"/>
              <w:jc w:val="center"/>
              <w:rPr>
                <w:rFonts w:ascii="Times New Roman" w:eastAsia="宋体" w:hAnsi="Times New Roman"/>
                <w:kern w:val="0"/>
                <w:sz w:val="18"/>
                <w:szCs w:val="18"/>
                <w:lang w:eastAsia="zh-CN"/>
              </w:rPr>
            </w:pPr>
            <w:r w:rsidRPr="00B12B40">
              <w:rPr>
                <w:rFonts w:ascii="Times New Roman" w:eastAsia="宋体" w:hAnsi="Times New Roman"/>
                <w:color w:val="000000"/>
                <w:kern w:val="0"/>
                <w:sz w:val="18"/>
                <w:szCs w:val="18"/>
              </w:rPr>
              <w:t xml:space="preserve">Revenue-cost-ratio of worker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s</m:t>
                  </m:r>
                </m:e>
                <m:sub>
                  <m:r>
                    <w:rPr>
                      <w:rFonts w:ascii="Cambria Math" w:eastAsia="宋体" w:hAnsi="Cambria Math"/>
                      <w:kern w:val="0"/>
                      <w:sz w:val="18"/>
                      <w:szCs w:val="18"/>
                      <w:lang w:eastAsia="zh-CN"/>
                    </w:rPr>
                    <m:t>i</m:t>
                  </m:r>
                </m:sub>
              </m:sSub>
            </m:oMath>
            <w:r w:rsidRPr="00B12B40">
              <w:rPr>
                <w:rFonts w:ascii="Times New Roman" w:eastAsia="宋体" w:hAnsi="Times New Roman" w:hint="eastAsia"/>
                <w:color w:val="000000"/>
                <w:kern w:val="0"/>
                <w:sz w:val="18"/>
                <w:szCs w:val="18"/>
              </w:rPr>
              <w:t xml:space="preserve"> in round</w:t>
            </w:r>
            <w:r w:rsidRPr="00B12B40">
              <w:rPr>
                <w:rFonts w:ascii="Times New Roman" w:eastAsia="宋体" w:hAnsi="Times New Roman" w:hint="eastAsia"/>
                <w:i/>
                <w:color w:val="000000"/>
                <w:kern w:val="0"/>
                <w:sz w:val="18"/>
                <w:szCs w:val="18"/>
              </w:rPr>
              <w:t xml:space="preserve"> </w:t>
            </w:r>
            <m:oMath>
              <m:r>
                <w:rPr>
                  <w:rFonts w:ascii="Cambria Math" w:eastAsia="宋体" w:hAnsi="Cambria Math" w:hint="eastAsia"/>
                  <w:color w:val="000000"/>
                  <w:kern w:val="0"/>
                  <w:sz w:val="18"/>
                  <w:szCs w:val="18"/>
                </w:rPr>
                <m:t>t</m:t>
              </m:r>
            </m:oMath>
          </w:p>
        </w:tc>
      </w:tr>
    </w:tbl>
    <w:p w14:paraId="22DED536" w14:textId="50CF0685" w:rsidR="007D0BED" w:rsidRPr="00B12B40" w:rsidRDefault="00B243C6" w:rsidP="004C4486">
      <w:pPr>
        <w:pStyle w:val="1"/>
        <w:numPr>
          <w:ilvl w:val="0"/>
          <w:numId w:val="2"/>
        </w:numPr>
        <w:spacing w:before="120"/>
        <w:ind w:left="357" w:hanging="357"/>
        <w:rPr>
          <w:smallCaps w:val="0"/>
        </w:rPr>
      </w:pPr>
      <w:r w:rsidRPr="00B12B40">
        <w:rPr>
          <w:smallCaps w:val="0"/>
        </w:rPr>
        <w:t xml:space="preserve">The design and analysis of </w:t>
      </w:r>
      <w:r w:rsidR="009E1FB8" w:rsidRPr="00B12B40">
        <w:rPr>
          <w:smallCaps w:val="0"/>
        </w:rPr>
        <w:t>CQL-</w:t>
      </w:r>
      <w:r w:rsidR="00096F60" w:rsidRPr="00B12B40">
        <w:rPr>
          <w:smallCaps w:val="0"/>
        </w:rPr>
        <w:t>MAB</w:t>
      </w:r>
      <w:r w:rsidR="009E1FB8" w:rsidRPr="00B12B40">
        <w:rPr>
          <w:smallCaps w:val="0"/>
        </w:rPr>
        <w:t xml:space="preserve"> M</w:t>
      </w:r>
      <w:r w:rsidR="009E1FB8" w:rsidRPr="00B12B40">
        <w:rPr>
          <w:rFonts w:hint="eastAsia"/>
          <w:smallCaps w:val="0"/>
        </w:rPr>
        <w:t>echanism</w:t>
      </w:r>
    </w:p>
    <w:p w14:paraId="7AC655B8" w14:textId="289C6D1F" w:rsidR="009E1FB8" w:rsidRPr="00B12B40" w:rsidRDefault="009E1FB8" w:rsidP="00096F60">
      <w:pPr>
        <w:pStyle w:val="PARAGRAPHnoindent"/>
        <w:spacing w:line="240" w:lineRule="auto"/>
        <w:ind w:firstLineChars="150" w:firstLine="300"/>
        <w:rPr>
          <w:rFonts w:ascii="Times New Roman" w:hAnsi="Times New Roman"/>
        </w:rPr>
      </w:pPr>
      <w:r w:rsidRPr="00B12B40">
        <w:rPr>
          <w:rFonts w:ascii="Times New Roman" w:hAnsi="Times New Roman"/>
        </w:rPr>
        <w:t>In this section, we propose a multi-layer evaluation</w:t>
      </w:r>
      <w:r w:rsidR="002F151C" w:rsidRPr="00B12B40">
        <w:rPr>
          <w:rFonts w:ascii="Times New Roman" w:hAnsi="Times New Roman"/>
        </w:rPr>
        <w:t xml:space="preserve"> based</w:t>
      </w:r>
      <w:r w:rsidRPr="00B12B40">
        <w:rPr>
          <w:rFonts w:ascii="Times New Roman" w:hAnsi="Times New Roman"/>
        </w:rPr>
        <w:t xml:space="preserve"> CQL-</w:t>
      </w:r>
      <w:r w:rsidR="00096F60" w:rsidRPr="00B12B40">
        <w:rPr>
          <w:rFonts w:ascii="Times New Roman" w:hAnsi="Times New Roman"/>
        </w:rPr>
        <w:t>MAB</w:t>
      </w:r>
      <w:r w:rsidRPr="00B12B40">
        <w:rPr>
          <w:rFonts w:ascii="Times New Roman" w:hAnsi="Times New Roman"/>
        </w:rPr>
        <w:t xml:space="preserve"> model</w:t>
      </w:r>
      <w:r w:rsidR="002F151C" w:rsidRPr="00B12B40">
        <w:rPr>
          <w:rFonts w:ascii="Times New Roman" w:hAnsi="Times New Roman"/>
        </w:rPr>
        <w:t>, as shown in Fig. 2</w:t>
      </w:r>
      <w:r w:rsidRPr="00B12B40">
        <w:rPr>
          <w:rFonts w:ascii="Times New Roman" w:hAnsi="Times New Roman"/>
        </w:rPr>
        <w:t xml:space="preserve">. This model iteratively updates the credits and the sensing qualities of workers, with the </w:t>
      </w:r>
      <w:proofErr w:type="gramStart"/>
      <w:r w:rsidRPr="00B12B40">
        <w:rPr>
          <w:rFonts w:ascii="Times New Roman" w:hAnsi="Times New Roman"/>
        </w:rPr>
        <w:t>ultimate goal</w:t>
      </w:r>
      <w:proofErr w:type="gramEnd"/>
      <w:r w:rsidRPr="00B12B40">
        <w:rPr>
          <w:rFonts w:ascii="Times New Roman" w:hAnsi="Times New Roman"/>
        </w:rPr>
        <w:t xml:space="preserve"> of achieving the maximum revenue using a limited budget. </w:t>
      </w:r>
      <w:r w:rsidR="006A3D18" w:rsidRPr="00B12B40">
        <w:rPr>
          <w:rFonts w:ascii="Times New Roman" w:hAnsi="Times New Roman"/>
        </w:rPr>
        <w:t xml:space="preserve">We will begin by presenting the fundamental concept of CQL-MAB and then frame the task of selecting the optimal </w:t>
      </w:r>
      <m:oMath>
        <m:r>
          <w:rPr>
            <w:rFonts w:ascii="Cambria Math" w:hAnsi="Cambria Math"/>
          </w:rPr>
          <m:t>K</m:t>
        </m:r>
      </m:oMath>
      <w:r w:rsidR="006A3D18" w:rsidRPr="00B12B40">
        <w:rPr>
          <w:rFonts w:ascii="Times New Roman" w:hAnsi="Times New Roman"/>
        </w:rPr>
        <w:t xml:space="preserve"> workers per round as a heuristic problem</w:t>
      </w:r>
      <w:r w:rsidR="006A3D18" w:rsidRPr="00B12B40">
        <w:rPr>
          <w:rFonts w:ascii="宋体" w:eastAsia="宋体" w:hAnsi="宋体" w:cs="宋体" w:hint="eastAsia"/>
          <w:lang w:eastAsia="zh-CN"/>
        </w:rPr>
        <w:t>.</w:t>
      </w:r>
      <w:r w:rsidR="006A3D18" w:rsidRPr="00B12B40">
        <w:rPr>
          <w:rFonts w:ascii="宋体" w:eastAsia="宋体" w:hAnsi="宋体" w:cs="宋体"/>
          <w:lang w:eastAsia="zh-CN"/>
        </w:rPr>
        <w:t xml:space="preserve"> </w:t>
      </w:r>
      <w:r w:rsidRPr="00B12B40">
        <w:rPr>
          <w:rFonts w:ascii="Times New Roman" w:hAnsi="Times New Roman"/>
        </w:rPr>
        <w:t>Then we introduce the methods for calculating the estimated credits and sensing qualities of workers respectively. Finally, we provide a detailed explanation of the algorithm.</w:t>
      </w:r>
      <w:r w:rsidR="00AA153D">
        <w:rPr>
          <w:rFonts w:ascii="Times New Roman" w:hAnsi="Times New Roman"/>
        </w:rPr>
        <w:t xml:space="preserve"> </w:t>
      </w:r>
    </w:p>
    <w:p w14:paraId="6EA0DCC3" w14:textId="75E2749A" w:rsidR="00DE01B5" w:rsidRPr="00B12B40" w:rsidRDefault="00C32A23" w:rsidP="00452525">
      <w:pPr>
        <w:pStyle w:val="2"/>
        <w:spacing w:before="120"/>
        <w:ind w:left="357" w:hanging="357"/>
        <w:rPr>
          <w:rFonts w:eastAsiaTheme="minorEastAsia"/>
          <w:lang w:eastAsia="zh-CN"/>
        </w:rPr>
      </w:pPr>
      <w:r w:rsidRPr="00B12B40">
        <w:rPr>
          <w:rFonts w:eastAsiaTheme="minorEastAsia" w:hint="eastAsia"/>
          <w:lang w:eastAsia="zh-CN"/>
        </w:rPr>
        <w:t>4</w:t>
      </w:r>
      <w:r w:rsidRPr="00B12B40">
        <w:rPr>
          <w:rFonts w:eastAsiaTheme="minorEastAsia"/>
          <w:lang w:eastAsia="zh-CN"/>
        </w:rPr>
        <w:t xml:space="preserve">.1. </w:t>
      </w:r>
      <w:r w:rsidR="008C4DF6" w:rsidRPr="00B12B40">
        <w:rPr>
          <w:rFonts w:eastAsiaTheme="minorEastAsia"/>
          <w:lang w:eastAsia="zh-CN"/>
        </w:rPr>
        <w:t xml:space="preserve">Basic </w:t>
      </w:r>
      <w:r w:rsidR="009E1FB8" w:rsidRPr="00B12B40">
        <w:rPr>
          <w:rFonts w:eastAsiaTheme="minorEastAsia"/>
          <w:lang w:eastAsia="zh-CN"/>
        </w:rPr>
        <w:t>i</w:t>
      </w:r>
      <w:r w:rsidR="008C4DF6" w:rsidRPr="00B12B40">
        <w:rPr>
          <w:rFonts w:eastAsiaTheme="minorEastAsia"/>
          <w:lang w:eastAsia="zh-CN"/>
        </w:rPr>
        <w:t>dea</w:t>
      </w:r>
    </w:p>
    <w:p w14:paraId="2F30939B" w14:textId="06FD4679" w:rsidR="001B38BE" w:rsidRDefault="00932678" w:rsidP="00C24686">
      <w:pPr>
        <w:widowControl/>
        <w:spacing w:line="240" w:lineRule="auto"/>
        <w:ind w:firstLineChars="150" w:firstLine="300"/>
      </w:pPr>
      <w:bookmarkStart w:id="35" w:name="OLE_LINK29"/>
      <w:r w:rsidRPr="00B12B40">
        <w:rPr>
          <w:rFonts w:ascii="Times New Roman" w:eastAsia="宋体" w:hAnsi="Times New Roman"/>
          <w:kern w:val="0"/>
          <w:lang w:eastAsia="zh-CN"/>
        </w:rPr>
        <w:t>The recruitment process comprises two phases: exploration and exploitation, which are part of an online learning and decision-making process. The budget is split into two parts, with the first part being used in the exploration phase to learn the credits and sensing qualities of workers.</w:t>
      </w:r>
      <w:r w:rsidR="00400708" w:rsidRPr="00400708">
        <w:rPr>
          <w:rFonts w:ascii="Times New Roman" w:eastAsia="宋体" w:hAnsi="Times New Roman"/>
          <w:kern w:val="0"/>
          <w:lang w:eastAsia="zh-CN"/>
        </w:rPr>
        <w:t xml:space="preserve"> </w:t>
      </w:r>
      <w:r w:rsidR="00400708" w:rsidRPr="00B12B40">
        <w:rPr>
          <w:rFonts w:ascii="Times New Roman" w:eastAsia="宋体" w:hAnsi="Times New Roman"/>
          <w:kern w:val="0"/>
          <w:lang w:eastAsia="zh-CN"/>
        </w:rPr>
        <w:t xml:space="preserve">In the exploitation phase, the remaining budget is utilized to maximize the total </w:t>
      </w:r>
      <w:r w:rsidR="00400708" w:rsidRPr="00B12B40">
        <w:rPr>
          <w:rFonts w:ascii="Times New Roman" w:eastAsia="宋体" w:hAnsi="Times New Roman"/>
          <w:kern w:val="0"/>
          <w:lang w:eastAsia="zh-CN"/>
        </w:rPr>
        <w:lastRenderedPageBreak/>
        <w:t>expected revenue based on the knowledge obtained.</w:t>
      </w:r>
      <w:r w:rsidR="00C24686" w:rsidRPr="00C24686">
        <w:t xml:space="preserve"> </w:t>
      </w:r>
      <w:r w:rsidR="00562514" w:rsidRPr="00B12B40">
        <w:rPr>
          <w:rFonts w:ascii="Times New Roman" w:eastAsia="宋体" w:hAnsi="Times New Roman"/>
          <w:kern w:val="0"/>
          <w:lang w:eastAsia="zh-CN"/>
        </w:rPr>
        <w:t>To ensure truthfulness, a UCB-based greedy strategy is employed to select workers and a reasonable pricing scheme is used to calculate payment.</w:t>
      </w:r>
    </w:p>
    <w:p w14:paraId="0EA447FC" w14:textId="7B66E78F" w:rsidR="00400708" w:rsidRPr="00F76719" w:rsidRDefault="00032FA8" w:rsidP="00C53E9F">
      <w:pPr>
        <w:widowControl/>
        <w:spacing w:after="120" w:line="240" w:lineRule="auto"/>
        <w:ind w:firstLineChars="150" w:firstLine="300"/>
        <w:rPr>
          <w:rFonts w:ascii="Times New Roman" w:eastAsia="宋体" w:hAnsi="Times New Roman"/>
          <w:color w:val="008000"/>
          <w:kern w:val="0"/>
          <w:lang w:eastAsia="zh-CN"/>
        </w:rPr>
      </w:pPr>
      <w:r w:rsidRPr="00032FA8">
        <w:rPr>
          <w:rFonts w:ascii="Times New Roman" w:eastAsia="宋体" w:hAnsi="Times New Roman"/>
          <w:color w:val="008000"/>
          <w:kern w:val="0"/>
          <w:lang w:eastAsia="zh-CN"/>
        </w:rPr>
        <w:t>The detailed process of the CQL-MAB approach is illustrated in Figure 3. Initially, the platform receives task requests and budget information from requesters. Subsequently, it publishes tasks, sends them to workers, and collects bids. The platform then employs a worker selection strategy to recruit workers. During the exploration stage, workers are recruited sequentially, whereas, during the exploitation stage, the platform calculates the revenue-cost ratio of each worker based on the data in their profiles and ranks them accordingly. The top K workers are then recruited. After the recruitment stage, the platform processes the data by first verifying the credits to ensure that workers report data honestly. It then computes the quality of the data for workers who have truthfully completed their tasks. Finally, the platform updates the worker profiles based on the results and delivers high-quality data to the requester. Overall, the CQL-MAB approach provides a systematic and effective way to manage worker selection, data processing, and quality control in MCS.</w:t>
      </w:r>
    </w:p>
    <w:p w14:paraId="4584355E" w14:textId="77777777" w:rsidR="00C53E9F" w:rsidRPr="00B12B40" w:rsidRDefault="00C53E9F" w:rsidP="00C53E9F">
      <w:pPr>
        <w:pStyle w:val="PARAGRAPH"/>
        <w:spacing w:line="240" w:lineRule="auto"/>
        <w:ind w:firstLine="0"/>
        <w:jc w:val="center"/>
      </w:pPr>
      <w:r w:rsidRPr="00B12B40">
        <w:rPr>
          <w:noProof/>
        </w:rPr>
        <w:drawing>
          <wp:inline distT="0" distB="0" distL="0" distR="0" wp14:anchorId="2BA3EB45" wp14:editId="4A857561">
            <wp:extent cx="6359525" cy="4001135"/>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9525" cy="4001135"/>
                    </a:xfrm>
                    <a:prstGeom prst="rect">
                      <a:avLst/>
                    </a:prstGeom>
                    <a:noFill/>
                    <a:ln>
                      <a:noFill/>
                    </a:ln>
                  </pic:spPr>
                </pic:pic>
              </a:graphicData>
            </a:graphic>
          </wp:inline>
        </w:drawing>
      </w:r>
    </w:p>
    <w:p w14:paraId="7C001EA0" w14:textId="6F9DD664" w:rsidR="00C53E9F" w:rsidRDefault="00C53E9F" w:rsidP="00C53E9F">
      <w:pPr>
        <w:widowControl/>
        <w:spacing w:beforeLines="20" w:before="48" w:afterLines="20" w:after="48" w:line="240" w:lineRule="auto"/>
        <w:jc w:val="center"/>
        <w:rPr>
          <w:rFonts w:ascii="Times New Roman" w:hAnsi="Times New Roman"/>
          <w:b/>
          <w:bCs/>
          <w:iCs/>
          <w:kern w:val="0"/>
          <w:lang w:val="fr-FR" w:eastAsia="zh-CN"/>
        </w:rPr>
      </w:pPr>
      <w:r w:rsidRPr="00B12B40">
        <w:rPr>
          <w:rFonts w:ascii="Times New Roman" w:hAnsi="Times New Roman"/>
          <w:b/>
          <w:bCs/>
          <w:iCs/>
          <w:kern w:val="0"/>
          <w:lang w:val="fr-FR" w:eastAsia="zh-CN"/>
        </w:rPr>
        <w:t xml:space="preserve">Fig. </w:t>
      </w:r>
      <w:r>
        <w:rPr>
          <w:rFonts w:ascii="Times New Roman" w:hAnsi="Times New Roman"/>
          <w:b/>
          <w:bCs/>
          <w:iCs/>
          <w:kern w:val="0"/>
          <w:lang w:val="fr-FR" w:eastAsia="zh-CN"/>
        </w:rPr>
        <w:t>3</w:t>
      </w:r>
      <w:r w:rsidRPr="00B12B40">
        <w:rPr>
          <w:rFonts w:ascii="Times New Roman" w:hAnsi="Times New Roman"/>
          <w:b/>
          <w:bCs/>
          <w:iCs/>
          <w:kern w:val="0"/>
          <w:lang w:val="fr-FR" w:eastAsia="zh-CN"/>
        </w:rPr>
        <w:t>: T</w:t>
      </w:r>
      <w:r w:rsidRPr="00B12B40">
        <w:rPr>
          <w:rFonts w:ascii="Times New Roman" w:hAnsi="Times New Roman" w:hint="eastAsia"/>
          <w:b/>
          <w:bCs/>
          <w:iCs/>
          <w:kern w:val="0"/>
          <w:lang w:val="fr-FR" w:eastAsia="zh-CN"/>
        </w:rPr>
        <w:t>he</w:t>
      </w:r>
      <w:r w:rsidRPr="00B12B40">
        <w:rPr>
          <w:rFonts w:ascii="Times New Roman" w:hAnsi="Times New Roman"/>
          <w:b/>
          <w:bCs/>
          <w:iCs/>
          <w:kern w:val="0"/>
          <w:lang w:val="fr-FR" w:eastAsia="zh-CN"/>
        </w:rPr>
        <w:t xml:space="preserve"> framework </w:t>
      </w:r>
      <w:r w:rsidRPr="00B12B40">
        <w:rPr>
          <w:rFonts w:ascii="Times New Roman" w:hAnsi="Times New Roman" w:hint="eastAsia"/>
          <w:b/>
          <w:bCs/>
          <w:iCs/>
          <w:kern w:val="0"/>
          <w:lang w:val="fr-FR" w:eastAsia="zh-CN"/>
        </w:rPr>
        <w:t>of</w:t>
      </w:r>
      <w:r w:rsidRPr="00B12B40">
        <w:rPr>
          <w:rFonts w:ascii="Times New Roman" w:hAnsi="Times New Roman"/>
          <w:b/>
          <w:bCs/>
          <w:iCs/>
          <w:kern w:val="0"/>
          <w:lang w:val="fr-FR" w:eastAsia="zh-CN"/>
        </w:rPr>
        <w:t xml:space="preserve"> CQL-MAB.</w:t>
      </w:r>
    </w:p>
    <w:bookmarkEnd w:id="35"/>
    <w:p w14:paraId="5A9B5B23" w14:textId="03C66E6A" w:rsidR="009E1FB8" w:rsidRPr="00B12B40" w:rsidRDefault="009E1FB8" w:rsidP="009E1FB8">
      <w:pPr>
        <w:pStyle w:val="3"/>
        <w:spacing w:before="120"/>
        <w:ind w:leftChars="26" w:left="574" w:hanging="522"/>
        <w:rPr>
          <w:b/>
          <w:bCs/>
          <w:sz w:val="18"/>
          <w:szCs w:val="18"/>
        </w:rPr>
      </w:pPr>
      <w:r w:rsidRPr="00B12B40">
        <w:rPr>
          <w:b/>
          <w:bCs/>
          <w:sz w:val="18"/>
          <w:szCs w:val="18"/>
        </w:rPr>
        <w:t xml:space="preserve">4.1.1 </w:t>
      </w:r>
      <w:r w:rsidR="0085538B" w:rsidRPr="00B12B40">
        <w:rPr>
          <w:b/>
          <w:bCs/>
          <w:sz w:val="18"/>
          <w:szCs w:val="18"/>
        </w:rPr>
        <w:t>Exploration phase</w:t>
      </w:r>
    </w:p>
    <w:p w14:paraId="2B6ED240" w14:textId="01146F1B" w:rsidR="0085538B" w:rsidRPr="00B12B40" w:rsidRDefault="0085538B" w:rsidP="002829AF">
      <w:pPr>
        <w:widowControl/>
        <w:spacing w:line="240" w:lineRule="auto"/>
        <w:ind w:firstLineChars="150" w:firstLine="300"/>
        <w:rPr>
          <w:rFonts w:ascii="Times New Roman" w:eastAsia="宋体" w:hAnsi="Times New Roman"/>
          <w:kern w:val="0"/>
        </w:rPr>
      </w:pPr>
      <w:bookmarkStart w:id="36" w:name="_Hlk135520420"/>
      <w:r w:rsidRPr="00B12B40">
        <w:rPr>
          <w:rFonts w:ascii="Times New Roman" w:eastAsia="宋体" w:hAnsi="Times New Roman"/>
          <w:kern w:val="0"/>
        </w:rPr>
        <w:t>During this phase, the platform selectively employs workers to complete tasks with the aim of gaining their estimated credits and qualit</w:t>
      </w:r>
      <w:r w:rsidRPr="00B12B40">
        <w:rPr>
          <w:rFonts w:ascii="Times New Roman" w:eastAsia="宋体" w:hAnsi="Times New Roman"/>
          <w:kern w:val="0"/>
          <w:lang w:eastAsia="zh-CN"/>
        </w:rPr>
        <w:t>ies.</w:t>
      </w:r>
      <w:r w:rsidRPr="00B12B40">
        <w:rPr>
          <w:rFonts w:ascii="Times New Roman" w:eastAsia="宋体" w:hAnsi="Times New Roman"/>
          <w:kern w:val="0"/>
        </w:rPr>
        <w:t xml:space="preserve"> As the proficiency of each worker is not known in advance, we adopt an unbiased approach in our selection process. The exploration is conducted in a cyclical manner, where a set of workers are recruited in each round. Specifically, the first round includes workers </w:t>
      </w:r>
      <m:oMath>
        <m:r>
          <w:rPr>
            <w:rFonts w:ascii="Cambria Math" w:eastAsia="宋体" w:hAnsi="Cambria Math"/>
            <w:kern w:val="0"/>
          </w:rPr>
          <m:t xml:space="preserve">{1, </m:t>
        </m:r>
        <m:r>
          <w:rPr>
            <w:rFonts w:ascii="Cambria Math" w:eastAsia="宋体" w:hAnsi="Cambria Math"/>
            <w:kern w:val="0"/>
            <w:lang w:eastAsia="zh-CN"/>
          </w:rPr>
          <m:t>⋯</m:t>
        </m:r>
        <m:r>
          <w:rPr>
            <w:rFonts w:ascii="Cambria Math" w:eastAsia="宋体" w:hAnsi="Cambria Math"/>
            <w:kern w:val="0"/>
          </w:rPr>
          <m:t>, K}</m:t>
        </m:r>
      </m:oMath>
      <w:r w:rsidRPr="00B12B40">
        <w:rPr>
          <w:rFonts w:ascii="Times New Roman" w:eastAsia="宋体" w:hAnsi="Times New Roman"/>
          <w:kern w:val="0"/>
        </w:rPr>
        <w:t xml:space="preserve">, the second round includes workers </w:t>
      </w:r>
      <m:oMath>
        <m:r>
          <w:rPr>
            <w:rFonts w:ascii="Cambria Math" w:eastAsia="宋体" w:hAnsi="Cambria Math"/>
            <w:kern w:val="0"/>
          </w:rPr>
          <m:t xml:space="preserve">{K+1, </m:t>
        </m:r>
        <m:r>
          <w:rPr>
            <w:rFonts w:ascii="Cambria Math" w:eastAsia="宋体" w:hAnsi="Cambria Math"/>
            <w:kern w:val="0"/>
            <w:lang w:eastAsia="zh-CN"/>
          </w:rPr>
          <m:t>⋯</m:t>
        </m:r>
        <m:r>
          <w:rPr>
            <w:rFonts w:ascii="Cambria Math" w:eastAsia="宋体" w:hAnsi="Cambria Math"/>
            <w:kern w:val="0"/>
          </w:rPr>
          <m:t>, 2K}</m:t>
        </m:r>
      </m:oMath>
      <w:r w:rsidRPr="00B12B40">
        <w:rPr>
          <w:rFonts w:ascii="Times New Roman" w:eastAsia="宋体" w:hAnsi="Times New Roman"/>
          <w:kern w:val="0"/>
        </w:rPr>
        <w:t>, and so on, until all workers have been recruited at least once</w:t>
      </w:r>
      <w:r w:rsidR="00AA153D" w:rsidRPr="00AA153D">
        <w:rPr>
          <w:rFonts w:ascii="Times New Roman" w:eastAsia="宋体" w:hAnsi="Times New Roman"/>
          <w:kern w:val="0"/>
        </w:rPr>
        <w:t>.</w:t>
      </w:r>
      <w:r w:rsidR="00AA153D" w:rsidRPr="00AA153D">
        <w:t xml:space="preserve"> </w:t>
      </w:r>
      <w:r w:rsidR="00AA153D" w:rsidRPr="00D11C80">
        <w:rPr>
          <w:rFonts w:ascii="Times New Roman" w:eastAsia="宋体" w:hAnsi="Times New Roman"/>
          <w:color w:val="008000"/>
          <w:kern w:val="0"/>
        </w:rPr>
        <w:t xml:space="preserve">It should be noted that the duration of the exploration phase is inherently dependent on the number of workers, yielding a lower bound of </w:t>
      </w:r>
      <m:oMath>
        <m:r>
          <w:rPr>
            <w:rFonts w:ascii="Cambria Math" w:eastAsia="宋体" w:hAnsi="Cambria Math"/>
            <w:color w:val="008000"/>
            <w:kern w:val="0"/>
          </w:rPr>
          <m:t>O(n)</m:t>
        </m:r>
      </m:oMath>
      <w:r w:rsidR="00AA153D" w:rsidRPr="00D11C80">
        <w:rPr>
          <w:rFonts w:ascii="Times New Roman" w:eastAsia="宋体" w:hAnsi="Times New Roman"/>
          <w:color w:val="008000"/>
          <w:kern w:val="0"/>
        </w:rPr>
        <w:t xml:space="preserve"> in terms of time complexity</w:t>
      </w:r>
      <w:bookmarkEnd w:id="36"/>
      <w:r w:rsidR="00AA153D" w:rsidRPr="00D11C80">
        <w:rPr>
          <w:rFonts w:ascii="Times New Roman" w:eastAsia="宋体" w:hAnsi="Times New Roman"/>
          <w:color w:val="008000"/>
          <w:kern w:val="0"/>
        </w:rPr>
        <w:t>.</w:t>
      </w:r>
    </w:p>
    <w:p w14:paraId="55849EFD" w14:textId="33BBEF80" w:rsidR="0085538B" w:rsidRPr="00B12B40" w:rsidRDefault="00FF07EB" w:rsidP="002829AF">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rPr>
        <w:t>After each round</w:t>
      </w:r>
      <w:r w:rsidR="0085538B" w:rsidRPr="00B12B40">
        <w:rPr>
          <w:rFonts w:ascii="Times New Roman" w:eastAsia="宋体" w:hAnsi="Times New Roman"/>
          <w:kern w:val="0"/>
        </w:rPr>
        <w:t xml:space="preserve">, the platform estimates the credits vector </w:t>
      </w:r>
      <w:r w:rsidR="0085538B" w:rsidRPr="00B12B40">
        <w:rPr>
          <w:rFonts w:ascii="Times New Roman" w:eastAsia="宋体" w:hAnsi="Times New Roman"/>
          <w:kern w:val="0"/>
          <w:lang w:eastAsia="zh-CN"/>
        </w:rPr>
        <w:t>(i.e.,</w:t>
      </w:r>
      <m:oMath>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i,t</m:t>
            </m:r>
          </m:sub>
        </m:sSub>
      </m:oMath>
      <w:r w:rsidR="0085538B" w:rsidRPr="00B12B40">
        <w:rPr>
          <w:rFonts w:ascii="Times New Roman" w:eastAsia="宋体" w:hAnsi="Times New Roman"/>
          <w:kern w:val="0"/>
          <w:lang w:eastAsia="zh-CN"/>
        </w:rPr>
        <w:t xml:space="preserve"> for work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0085538B" w:rsidRPr="00B12B40">
        <w:rPr>
          <w:rFonts w:ascii="Times New Roman" w:eastAsia="宋体" w:hAnsi="Times New Roman"/>
          <w:kern w:val="0"/>
          <w:lang w:eastAsia="zh-CN"/>
        </w:rPr>
        <w:t xml:space="preserve"> in the </w:t>
      </w:r>
      <m:oMath>
        <m:r>
          <w:rPr>
            <w:rFonts w:ascii="Cambria Math" w:eastAsia="宋体" w:hAnsi="Cambria Math"/>
            <w:kern w:val="0"/>
            <w:lang w:eastAsia="zh-CN"/>
          </w:rPr>
          <m:t>t</m:t>
        </m:r>
      </m:oMath>
      <w:r w:rsidR="0085538B" w:rsidRPr="00B12B40">
        <w:rPr>
          <w:rFonts w:ascii="Times New Roman" w:eastAsia="宋体" w:hAnsi="Times New Roman"/>
          <w:kern w:val="0"/>
          <w:lang w:eastAsia="zh-CN"/>
        </w:rPr>
        <w:t>-th round)</w:t>
      </w:r>
      <w:r w:rsidR="0085538B" w:rsidRPr="00B12B40">
        <w:rPr>
          <w:rFonts w:ascii="Times New Roman" w:eastAsia="宋体" w:hAnsi="Times New Roman"/>
          <w:kern w:val="0"/>
        </w:rPr>
        <w:t xml:space="preserve"> and the qualities vector</w:t>
      </w:r>
      <w:r w:rsidR="0085538B" w:rsidRPr="00B12B40">
        <w:rPr>
          <w:rFonts w:ascii="Times New Roman" w:eastAsia="宋体" w:hAnsi="Times New Roman"/>
          <w:kern w:val="0"/>
          <w:lang w:eastAsia="zh-CN"/>
        </w:rPr>
        <w:t xml:space="preserve"> (i.e., </w:t>
      </w:r>
      <m:oMath>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v</m:t>
                </m:r>
              </m:e>
            </m:acc>
          </m:e>
          <m:sub>
            <m:r>
              <w:rPr>
                <w:rFonts w:ascii="Cambria Math" w:eastAsia="宋体" w:hAnsi="Cambria Math"/>
                <w:kern w:val="0"/>
                <w:lang w:eastAsia="zh-CN"/>
              </w:rPr>
              <m:t>i,t</m:t>
            </m:r>
          </m:sub>
        </m:sSub>
      </m:oMath>
      <w:r w:rsidR="0085538B" w:rsidRPr="00B12B40">
        <w:rPr>
          <w:rFonts w:ascii="Times New Roman" w:eastAsia="宋体" w:hAnsi="Times New Roman"/>
          <w:kern w:val="0"/>
          <w:lang w:eastAsia="zh-CN"/>
        </w:rPr>
        <w:t>)</w:t>
      </w:r>
      <w:r w:rsidR="0085538B" w:rsidRPr="00B12B40">
        <w:rPr>
          <w:rFonts w:ascii="Times New Roman" w:eastAsia="宋体" w:hAnsi="Times New Roman"/>
          <w:kern w:val="0"/>
        </w:rPr>
        <w:t xml:space="preserve">. The details of this estimation can be found in Section 4.2. Subsequently, the platform will calculate the estimated compound reward </w:t>
      </w:r>
      <w:r w:rsidR="0085538B" w:rsidRPr="00B12B40">
        <w:rPr>
          <w:rFonts w:ascii="Times New Roman" w:eastAsia="宋体" w:hAnsi="Times New Roman"/>
          <w:kern w:val="0"/>
          <w:lang w:eastAsia="zh-CN"/>
        </w:rPr>
        <w:t xml:space="preserve">(i.e., </w:t>
      </w:r>
      <m:oMath>
        <m:sSub>
          <m:sSubPr>
            <m:ctrlPr>
              <w:rPr>
                <w:rFonts w:ascii="Cambria Math" w:eastAsia="宋体" w:hAnsi="Cambria Math"/>
                <w:i/>
                <w:kern w:val="0"/>
                <w:lang w:eastAsia="zh-CN"/>
              </w:rPr>
            </m:ctrlPr>
          </m:sSub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Sub>
      </m:oMath>
      <w:r w:rsidR="0085538B" w:rsidRPr="00B12B40">
        <w:rPr>
          <w:rFonts w:ascii="Times New Roman" w:eastAsia="宋体" w:hAnsi="Times New Roman"/>
          <w:kern w:val="0"/>
          <w:lang w:eastAsia="zh-CN"/>
        </w:rPr>
        <w:t>)</w:t>
      </w:r>
      <w:r w:rsidR="0085538B" w:rsidRPr="00B12B40">
        <w:rPr>
          <w:rFonts w:ascii="Times New Roman" w:eastAsia="宋体" w:hAnsi="Times New Roman"/>
          <w:kern w:val="0"/>
        </w:rPr>
        <w:t xml:space="preserve"> by taking the inner product of the two vectors </w:t>
      </w:r>
      <m:oMath>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i,t</m:t>
            </m:r>
          </m:sub>
        </m:sSub>
      </m:oMath>
      <w:r w:rsidR="0085538B" w:rsidRPr="00B12B40">
        <w:rPr>
          <w:rFonts w:ascii="Times New Roman" w:eastAsia="宋体" w:hAnsi="Times New Roman"/>
          <w:kern w:val="0"/>
        </w:rPr>
        <w:t xml:space="preserve"> and</w:t>
      </w:r>
      <m:oMath>
        <m:r>
          <w:rPr>
            <w:rFonts w:ascii="Cambria Math" w:eastAsia="宋体" w:hAnsi="Cambria Math"/>
            <w:kern w:val="0"/>
          </w:rPr>
          <m:t xml:space="preserve"> </m:t>
        </m:r>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v</m:t>
                </m:r>
              </m:e>
            </m:acc>
          </m:e>
          <m:sub>
            <m:r>
              <w:rPr>
                <w:rFonts w:ascii="Cambria Math" w:eastAsia="宋体" w:hAnsi="Cambria Math"/>
                <w:kern w:val="0"/>
                <w:lang w:eastAsia="zh-CN"/>
              </w:rPr>
              <m:t>i,t</m:t>
            </m:r>
          </m:sub>
        </m:sSub>
      </m:oMath>
      <w:r w:rsidR="0085538B" w:rsidRPr="00B12B40">
        <w:rPr>
          <w:rFonts w:ascii="Times New Roman" w:eastAsia="宋体" w:hAnsi="Times New Roman"/>
          <w:kern w:val="0"/>
        </w:rPr>
        <w:t xml:space="preserve">, as shown in </w:t>
      </w:r>
      <w:r w:rsidR="00E63DCA" w:rsidRPr="00B12B40">
        <w:rPr>
          <w:rFonts w:ascii="Times New Roman" w:eastAsia="宋体" w:hAnsi="Times New Roman"/>
          <w:kern w:val="0"/>
        </w:rPr>
        <w:t>(</w:t>
      </w:r>
      <w:r w:rsidR="009B5E54" w:rsidRPr="00B12B40">
        <w:rPr>
          <w:rFonts w:ascii="Times New Roman" w:eastAsia="宋体" w:hAnsi="Times New Roman"/>
          <w:kern w:val="0"/>
        </w:rPr>
        <w:t>9</w:t>
      </w:r>
      <w:r w:rsidR="0085538B" w:rsidRPr="00B12B40">
        <w:rPr>
          <w:rFonts w:ascii="Times New Roman" w:eastAsia="宋体" w:hAnsi="Times New Roman"/>
          <w:kern w:val="0"/>
        </w:rPr>
        <w:t>).</w:t>
      </w:r>
    </w:p>
    <w:p w14:paraId="5BD44386" w14:textId="13B62793"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kern w:val="0"/>
          <w:lang w:eastAsia="zh-CN"/>
        </w:rPr>
      </w:pPr>
      <m:oMathPara>
        <m:oMath>
          <m:eqArr>
            <m:eqArrPr>
              <m:maxDist m:val="1"/>
              <m:ctrlPr>
                <w:rPr>
                  <w:rFonts w:ascii="Cambria Math" w:eastAsia="宋体" w:hAnsi="Cambria Math"/>
                  <w:i/>
                  <w:kern w:val="0"/>
                </w:rPr>
              </m:ctrlPr>
            </m:eqArrPr>
            <m:e>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v</m:t>
                      </m:r>
                    </m:e>
                  </m:acc>
                </m:e>
                <m:sub>
                  <m:r>
                    <w:rPr>
                      <w:rFonts w:ascii="Cambria Math" w:eastAsia="宋体" w:hAnsi="Cambria Math"/>
                      <w:kern w:val="0"/>
                      <w:lang w:eastAsia="zh-CN"/>
                    </w:rPr>
                    <m:t>i,t</m:t>
                  </m:r>
                </m:sub>
              </m:sSub>
              <m:r>
                <w:rPr>
                  <w:rFonts w:ascii="Cambria Math" w:eastAsia="宋体" w:hAnsi="Cambria Math"/>
                  <w:kern w:val="0"/>
                </w:rPr>
                <m:t>.#</m:t>
              </m:r>
              <m:d>
                <m:dPr>
                  <m:ctrlPr>
                    <w:rPr>
                      <w:rFonts w:ascii="Cambria Math" w:eastAsia="宋体" w:hAnsi="Cambria Math"/>
                      <w:i/>
                      <w:kern w:val="0"/>
                    </w:rPr>
                  </m:ctrlPr>
                </m:dPr>
                <m:e>
                  <m:r>
                    <w:rPr>
                      <w:rFonts w:ascii="Cambria Math" w:eastAsia="宋体" w:hAnsi="Cambria Math"/>
                      <w:kern w:val="0"/>
                    </w:rPr>
                    <m:t>9</m:t>
                  </m:r>
                </m:e>
              </m:d>
            </m:e>
          </m:eqArr>
        </m:oMath>
      </m:oMathPara>
    </w:p>
    <w:p w14:paraId="792F4FEE" w14:textId="24B452D7" w:rsidR="0085538B" w:rsidRPr="00B12B40" w:rsidRDefault="0085538B" w:rsidP="002829AF">
      <w:pPr>
        <w:widowControl/>
        <w:spacing w:line="240" w:lineRule="auto"/>
        <w:ind w:firstLineChars="150" w:firstLine="300"/>
        <w:rPr>
          <w:rFonts w:ascii="Times New Roman" w:eastAsia="宋体" w:hAnsi="Times New Roman"/>
          <w:kern w:val="0"/>
          <w:lang w:eastAsia="zh-CN"/>
        </w:rPr>
      </w:pPr>
      <w:bookmarkStart w:id="37" w:name="OLE_LINK9"/>
      <w:r w:rsidRPr="00B12B40">
        <w:rPr>
          <w:rFonts w:ascii="Times New Roman" w:eastAsia="宋体" w:hAnsi="Times New Roman"/>
          <w:kern w:val="0"/>
        </w:rPr>
        <w:t>We maintain two additional arrays:</w:t>
      </w:r>
      <w:bookmarkEnd w:id="37"/>
      <w:r w:rsidRPr="00B12B40">
        <w:rPr>
          <w:rFonts w:ascii="Times New Roman" w:eastAsia="宋体" w:hAnsi="Times New Roman"/>
          <w:kern w:val="0"/>
          <w:lang w:eastAsia="zh-CN"/>
        </w:rPr>
        <w:t xml:space="preserve"> </w:t>
      </w:r>
      <m:oMath>
        <m:sSub>
          <m:sSubPr>
            <m:ctrlPr>
              <w:rPr>
                <w:rFonts w:ascii="Cambria Math" w:eastAsia="宋体" w:hAnsi="Cambria Math"/>
                <w:i/>
                <w:kern w:val="0"/>
                <w:lang w:eastAsia="zh-CN"/>
              </w:rPr>
            </m:ctrlPr>
          </m:sSubPr>
          <m:e>
            <m:r>
              <w:rPr>
                <w:rFonts w:ascii="Cambria Math" w:eastAsia="宋体" w:hAnsi="Cambria Math"/>
                <w:kern w:val="0"/>
                <w:lang w:eastAsia="zh-CN"/>
              </w:rPr>
              <m:t>n</m:t>
            </m:r>
          </m:e>
          <m:sub>
            <m:r>
              <w:rPr>
                <w:rFonts w:ascii="Cambria Math" w:eastAsia="宋体" w:hAnsi="Cambria Math"/>
                <w:kern w:val="0"/>
                <w:lang w:eastAsia="zh-CN"/>
              </w:rPr>
              <m:t>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n</m:t>
            </m:r>
          </m:e>
          <m:sub>
            <m:r>
              <w:rPr>
                <w:rFonts w:ascii="Cambria Math" w:eastAsia="宋体" w:hAnsi="Cambria Math"/>
                <w:kern w:val="0"/>
                <w:lang w:eastAsia="zh-CN"/>
              </w:rPr>
              <m:t>1,t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 xml:space="preserve"> n</m:t>
            </m:r>
          </m:e>
          <m:sub>
            <m:r>
              <w:rPr>
                <w:rFonts w:ascii="Cambria Math" w:eastAsia="宋体" w:hAnsi="Cambria Math"/>
                <w:kern w:val="0"/>
                <w:lang w:eastAsia="zh-CN"/>
              </w:rPr>
              <m:t>2,t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n</m:t>
            </m:r>
          </m:e>
          <m:sub>
            <m:r>
              <m:rPr>
                <m:nor/>
              </m:rPr>
              <w:rPr>
                <w:rFonts w:ascii="jsMath-cmsy10" w:eastAsia="宋体" w:hAnsi="jsMath-cmsy10"/>
                <w:kern w:val="0"/>
                <w:lang w:eastAsia="zh-CN"/>
              </w:rPr>
              <m:t>N</m:t>
            </m:r>
            <m:r>
              <w:rPr>
                <w:rFonts w:ascii="Cambria Math" w:eastAsia="宋体" w:hAnsi="Cambria Math"/>
                <w:kern w:val="0"/>
                <w:lang w:eastAsia="zh-CN"/>
              </w:rPr>
              <m:t>,t</m:t>
            </m:r>
          </m:sub>
        </m:sSub>
        <m:r>
          <w:rPr>
            <w:rFonts w:ascii="Cambria Math" w:eastAsia="宋体" w:hAnsi="Cambria Math"/>
            <w:kern w:val="0"/>
            <w:lang w:eastAsia="zh-CN"/>
          </w:rPr>
          <m:t>}</m:t>
        </m:r>
      </m:oMath>
      <w:r w:rsidRPr="00B12B40">
        <w:rPr>
          <w:rFonts w:ascii="Times New Roman" w:eastAsia="宋体" w:hAnsi="Times New Roman"/>
          <w:kern w:val="0"/>
          <w:lang w:eastAsia="zh-CN"/>
        </w:rPr>
        <w:t xml:space="preserve"> and </w:t>
      </w:r>
      <m:oMath>
        <m:sSub>
          <m:sSubPr>
            <m:ctrlPr>
              <w:rPr>
                <w:rFonts w:ascii="Cambria Math" w:eastAsia="宋体" w:hAnsi="Cambria Math"/>
                <w:i/>
                <w:kern w:val="0"/>
                <w:lang w:eastAsia="zh-CN"/>
              </w:rPr>
            </m:ctrlPr>
          </m:sSub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1,t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2,t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m:rPr>
                <m:nor/>
              </m:rPr>
              <w:rPr>
                <w:rFonts w:ascii="jsMath-cmsy10" w:eastAsia="宋体" w:hAnsi="jsMath-cmsy10"/>
                <w:kern w:val="0"/>
                <w:lang w:eastAsia="zh-CN"/>
              </w:rPr>
              <m:t>N</m:t>
            </m:r>
            <m:r>
              <w:rPr>
                <w:rFonts w:ascii="Cambria Math" w:eastAsia="宋体" w:hAnsi="Cambria Math"/>
                <w:kern w:val="0"/>
                <w:lang w:eastAsia="zh-CN"/>
              </w:rPr>
              <m:t>,t</m:t>
            </m:r>
          </m:sub>
        </m:sSub>
        <m:r>
          <w:rPr>
            <w:rFonts w:ascii="Cambria Math" w:eastAsia="宋体" w:hAnsi="Cambria Math"/>
            <w:kern w:val="0"/>
            <w:lang w:eastAsia="zh-CN"/>
          </w:rPr>
          <m:t>}</m:t>
        </m:r>
      </m:oMath>
      <w:r w:rsidRPr="00B12B40">
        <w:rPr>
          <w:rFonts w:ascii="Times New Roman" w:eastAsia="宋体" w:hAnsi="Times New Roman"/>
          <w:kern w:val="0"/>
          <w:lang w:eastAsia="zh-CN"/>
        </w:rPr>
        <w:t xml:space="preserve">. More specifically, </w:t>
      </w:r>
      <m:oMath>
        <m:sSubSup>
          <m:sSubSupPr>
            <m:ctrlPr>
              <w:rPr>
                <w:rFonts w:ascii="Cambria Math" w:eastAsia="宋体" w:hAnsi="Cambria Math"/>
                <w:i/>
                <w:kern w:val="0"/>
                <w:lang w:eastAsia="zh-CN"/>
              </w:rPr>
            </m:ctrlPr>
          </m:sSubSupPr>
          <m:e>
            <m:r>
              <w:rPr>
                <w:rFonts w:ascii="Cambria Math" w:eastAsia="宋体" w:hAnsi="Cambria Math"/>
                <w:kern w:val="0"/>
                <w:lang w:eastAsia="zh-CN"/>
              </w:rPr>
              <m:t>n</m:t>
            </m:r>
          </m:e>
          <m:sub>
            <m:r>
              <w:rPr>
                <w:rFonts w:ascii="Cambria Math" w:eastAsia="宋体" w:hAnsi="Cambria Math"/>
                <w:kern w:val="0"/>
                <w:lang w:eastAsia="zh-CN"/>
              </w:rPr>
              <m:t>i</m:t>
            </m:r>
          </m:sub>
          <m:sup>
            <m:r>
              <w:rPr>
                <w:rFonts w:ascii="Cambria Math" w:eastAsia="宋体" w:hAnsi="Cambria Math"/>
                <w:kern w:val="0"/>
                <w:lang w:eastAsia="zh-CN"/>
              </w:rPr>
              <m:t>t</m:t>
            </m:r>
          </m:sup>
        </m:sSubSup>
      </m:oMath>
      <w:r w:rsidRPr="00B12B40">
        <w:rPr>
          <w:rFonts w:ascii="Times New Roman" w:eastAsia="宋体" w:hAnsi="Times New Roman"/>
          <w:kern w:val="0"/>
          <w:lang w:eastAsia="zh-CN"/>
        </w:rPr>
        <w:t xml:space="preserve"> is the number of times that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’s credit and sensing quality are learned at the end of the </w:t>
      </w:r>
      <m:oMath>
        <m:r>
          <w:rPr>
            <w:rFonts w:ascii="Cambria Math" w:eastAsia="宋体" w:hAnsi="Cambria Math"/>
            <w:kern w:val="0"/>
            <w:lang w:eastAsia="zh-CN"/>
          </w:rPr>
          <m:t>t</m:t>
        </m:r>
      </m:oMath>
      <w:r w:rsidRPr="00B12B40">
        <w:rPr>
          <w:rFonts w:ascii="Times New Roman" w:eastAsia="宋体" w:hAnsi="Times New Roman"/>
          <w:kern w:val="0"/>
          <w:lang w:eastAsia="zh-CN"/>
        </w:rPr>
        <w:t xml:space="preserve">-th round, </w:t>
      </w:r>
      <m:oMath>
        <m:sSub>
          <m:sSubPr>
            <m:ctrlPr>
              <w:rPr>
                <w:rFonts w:ascii="Cambria Math" w:eastAsia="宋体" w:hAnsi="Cambria Math"/>
                <w:i/>
                <w:kern w:val="0"/>
                <w:lang w:eastAsia="zh-CN"/>
              </w:rPr>
            </m:ctrlPr>
          </m:sSub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hint="eastAsia"/>
                <w:kern w:val="0"/>
                <w:lang w:eastAsia="zh-CN"/>
              </w:rPr>
              <m:t>i</m:t>
            </m:r>
            <m:r>
              <w:rPr>
                <w:rFonts w:ascii="Cambria Math" w:eastAsia="宋体" w:hAnsi="Cambria Math"/>
                <w:kern w:val="0"/>
                <w:lang w:eastAsia="zh-CN"/>
              </w:rPr>
              <m:t>,t</m:t>
            </m:r>
          </m:sub>
        </m:sSub>
      </m:oMath>
      <w:r w:rsidRPr="00B12B40">
        <w:rPr>
          <w:rFonts w:ascii="Times New Roman" w:eastAsia="宋体" w:hAnsi="Times New Roman"/>
          <w:kern w:val="0"/>
          <w:lang w:eastAsia="zh-CN"/>
        </w:rPr>
        <w:t xml:space="preserve"> is the sample mean of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’s estimated compound reward by then. </w:t>
      </w:r>
    </w:p>
    <w:p w14:paraId="70103068" w14:textId="1C1CC847" w:rsidR="00FF07EB" w:rsidRPr="00B12B40" w:rsidRDefault="00FF07EB" w:rsidP="002829AF">
      <w:pPr>
        <w:widowControl/>
        <w:spacing w:line="240" w:lineRule="auto"/>
        <w:ind w:firstLineChars="150" w:firstLine="300"/>
        <w:rPr>
          <w:rFonts w:ascii="Times New Roman" w:eastAsia="宋体" w:hAnsi="Times New Roman"/>
          <w:kern w:val="0"/>
          <w:lang w:eastAsia="zh-CN"/>
        </w:rPr>
      </w:pPr>
      <w:proofErr w:type="gramStart"/>
      <w:r w:rsidRPr="00B12B40">
        <w:rPr>
          <w:rFonts w:ascii="Times New Roman" w:eastAsia="宋体" w:hAnsi="Times New Roman"/>
          <w:kern w:val="0"/>
          <w:lang w:eastAsia="zh-CN"/>
        </w:rPr>
        <w:t>Assuming that</w:t>
      </w:r>
      <w:proofErr w:type="gramEnd"/>
      <w:r w:rsidRPr="00B12B40">
        <w:rPr>
          <w:rFonts w:ascii="Times New Roman" w:eastAsia="宋体" w:hAnsi="Times New Roman"/>
          <w:kern w:val="0"/>
          <w:lang w:eastAsia="zh-CN"/>
        </w:rPr>
        <w:t xml:space="preserve"> a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is recruited for a task in round </w:t>
      </w:r>
      <m:oMath>
        <m:r>
          <w:rPr>
            <w:rFonts w:ascii="Cambria Math" w:eastAsia="宋体" w:hAnsi="Cambria Math"/>
            <w:kern w:val="0"/>
            <w:lang w:eastAsia="zh-CN"/>
          </w:rPr>
          <m:t>t</m:t>
        </m:r>
      </m:oMath>
      <w:r w:rsidRPr="00B12B40">
        <w:rPr>
          <w:rFonts w:ascii="Times New Roman" w:eastAsia="宋体" w:hAnsi="Times New Roman"/>
          <w:kern w:val="0"/>
          <w:lang w:eastAsia="zh-CN"/>
        </w:rPr>
        <w:t xml:space="preserve">, the value of </w:t>
      </w:r>
      <m:oMath>
        <m:sSubSup>
          <m:sSubSupPr>
            <m:ctrlPr>
              <w:rPr>
                <w:rFonts w:ascii="Cambria Math" w:eastAsia="宋体" w:hAnsi="Cambria Math"/>
                <w:i/>
                <w:kern w:val="0"/>
                <w:lang w:eastAsia="zh-CN"/>
              </w:rPr>
            </m:ctrlPr>
          </m:sSubSupPr>
          <m:e>
            <m:r>
              <w:rPr>
                <w:rFonts w:ascii="Cambria Math" w:eastAsia="宋体" w:hAnsi="Cambria Math"/>
                <w:kern w:val="0"/>
                <w:lang w:eastAsia="zh-CN"/>
              </w:rPr>
              <m:t>n</m:t>
            </m:r>
          </m:e>
          <m:sub>
            <m:r>
              <w:rPr>
                <w:rFonts w:ascii="Cambria Math" w:eastAsia="宋体" w:hAnsi="Cambria Math"/>
                <w:kern w:val="0"/>
                <w:lang w:eastAsia="zh-CN"/>
              </w:rPr>
              <m:t>i</m:t>
            </m:r>
          </m:sub>
          <m:sup>
            <m:r>
              <w:rPr>
                <w:rFonts w:ascii="Cambria Math" w:eastAsia="宋体" w:hAnsi="Cambria Math"/>
                <w:kern w:val="0"/>
                <w:lang w:eastAsia="zh-CN"/>
              </w:rPr>
              <m:t>t</m:t>
            </m:r>
          </m:sup>
        </m:sSubSup>
      </m:oMath>
      <w:r w:rsidRPr="00B12B40">
        <w:rPr>
          <w:rFonts w:ascii="Times New Roman" w:eastAsia="宋体" w:hAnsi="Times New Roman"/>
          <w:kern w:val="0"/>
          <w:lang w:eastAsia="zh-CN"/>
        </w:rPr>
        <w:t xml:space="preserve"> , which represents the number of times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has been recruited up to round </w:t>
      </w:r>
      <m:oMath>
        <m:r>
          <w:rPr>
            <w:rFonts w:ascii="Cambria Math" w:eastAsia="宋体" w:hAnsi="Cambria Math"/>
            <w:kern w:val="0"/>
            <w:lang w:eastAsia="zh-CN"/>
          </w:rPr>
          <m:t>t</m:t>
        </m:r>
      </m:oMath>
      <w:r w:rsidRPr="00B12B40">
        <w:rPr>
          <w:rFonts w:ascii="Times New Roman" w:eastAsia="宋体" w:hAnsi="Times New Roman"/>
          <w:kern w:val="0"/>
          <w:lang w:eastAsia="zh-CN"/>
        </w:rPr>
        <w:t>, will be updated as follows:</w:t>
      </w:r>
    </w:p>
    <w:p w14:paraId="271A5F04" w14:textId="4E18FF6E"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kern w:val="0"/>
          <w:lang w:eastAsia="zh-CN"/>
        </w:rPr>
      </w:pPr>
      <m:oMathPara>
        <m:oMath>
          <m:eqArr>
            <m:eqArrPr>
              <m:maxDist m:val="1"/>
              <m:ctrlPr>
                <w:rPr>
                  <w:rFonts w:ascii="Cambria Math" w:eastAsia="宋体" w:hAnsi="Cambria Math"/>
                  <w:i/>
                  <w:kern w:val="0"/>
                </w:rPr>
              </m:ctrlPr>
            </m:eqArrPr>
            <m:e>
              <m:sSub>
                <m:sSubPr>
                  <m:ctrlPr>
                    <w:rPr>
                      <w:rFonts w:ascii="Cambria Math" w:eastAsia="宋体" w:hAnsi="Cambria Math"/>
                      <w:i/>
                      <w:kern w:val="0"/>
                      <w:lang w:eastAsia="zh-CN"/>
                    </w:rPr>
                  </m:ctrlPr>
                </m:sSubPr>
                <m:e>
                  <m:r>
                    <w:rPr>
                      <w:rFonts w:ascii="Cambria Math" w:eastAsia="宋体" w:hAnsi="Cambria Math"/>
                      <w:kern w:val="0"/>
                      <w:lang w:eastAsia="zh-CN"/>
                    </w:rPr>
                    <m:t>n</m:t>
                  </m:r>
                </m:e>
                <m:sub>
                  <m:r>
                    <w:rPr>
                      <w:rFonts w:ascii="Cambria Math" w:eastAsia="宋体" w:hAnsi="Cambria Math" w:hint="eastAsia"/>
                      <w:kern w:val="0"/>
                      <w:lang w:eastAsia="zh-CN"/>
                    </w:rPr>
                    <m:t>i</m:t>
                  </m:r>
                  <m:r>
                    <w:rPr>
                      <w:rFonts w:ascii="Cambria Math" w:eastAsia="宋体" w:hAnsi="Cambria Math"/>
                      <w:kern w:val="0"/>
                      <w:lang w:eastAsia="zh-CN"/>
                    </w:rPr>
                    <m:t>,t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n</m:t>
                  </m:r>
                </m:e>
                <m:sub>
                  <m:r>
                    <w:rPr>
                      <w:rFonts w:ascii="Cambria Math" w:eastAsia="宋体" w:hAnsi="Cambria Math" w:hint="eastAsia"/>
                      <w:kern w:val="0"/>
                      <w:lang w:eastAsia="zh-CN"/>
                    </w:rPr>
                    <m:t>i</m:t>
                  </m:r>
                  <m:r>
                    <w:rPr>
                      <w:rFonts w:ascii="Cambria Math" w:eastAsia="宋体" w:hAnsi="Cambria Math"/>
                      <w:kern w:val="0"/>
                      <w:lang w:eastAsia="zh-CN"/>
                    </w:rPr>
                    <m:t>,t-1</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 t</m:t>
                  </m:r>
                </m:sub>
              </m:sSub>
              <m:r>
                <w:rPr>
                  <w:rFonts w:ascii="Cambria Math" w:eastAsia="宋体" w:hAnsi="Cambria Math"/>
                  <w:kern w:val="0"/>
                </w:rPr>
                <m:t>.#</m:t>
              </m:r>
              <m:d>
                <m:dPr>
                  <m:ctrlPr>
                    <w:rPr>
                      <w:rFonts w:ascii="Cambria Math" w:eastAsia="宋体" w:hAnsi="Cambria Math"/>
                      <w:i/>
                      <w:kern w:val="0"/>
                    </w:rPr>
                  </m:ctrlPr>
                </m:dPr>
                <m:e>
                  <m:r>
                    <w:rPr>
                      <w:rFonts w:ascii="Cambria Math" w:eastAsia="宋体" w:hAnsi="Cambria Math"/>
                      <w:kern w:val="0"/>
                    </w:rPr>
                    <m:t>10</m:t>
                  </m:r>
                </m:e>
              </m:d>
            </m:e>
          </m:eqArr>
        </m:oMath>
      </m:oMathPara>
    </w:p>
    <w:p w14:paraId="39BBD22D" w14:textId="77777777" w:rsidR="0085538B" w:rsidRPr="00B12B40" w:rsidRDefault="0085538B"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The sample mean of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’s compound reward </w:t>
      </w:r>
      <m:oMath>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t</m:t>
            </m:r>
          </m:sub>
          <m:sup>
            <m:r>
              <w:rPr>
                <w:rFonts w:ascii="Cambria Math" w:eastAsia="宋体" w:hAnsi="Cambria Math"/>
                <w:kern w:val="0"/>
                <w:lang w:eastAsia="zh-CN"/>
              </w:rPr>
              <m:t>i</m:t>
            </m:r>
          </m:sup>
        </m:sSubSup>
        <m:r>
          <w:rPr>
            <w:rFonts w:ascii="Cambria Math" w:eastAsia="宋体" w:hAnsi="Cambria Math"/>
            <w:kern w:val="0"/>
            <w:lang w:eastAsia="zh-CN"/>
          </w:rPr>
          <m:t xml:space="preserve"> </m:t>
        </m:r>
      </m:oMath>
      <w:r w:rsidRPr="00B12B40">
        <w:rPr>
          <w:rFonts w:ascii="Times New Roman" w:eastAsia="宋体" w:hAnsi="Times New Roman"/>
          <w:kern w:val="0"/>
          <w:lang w:eastAsia="zh-CN"/>
        </w:rPr>
        <w:t>is updated as</w:t>
      </w:r>
    </w:p>
    <w:p w14:paraId="757AEB40" w14:textId="300BEE50"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kern w:val="0"/>
          <w:lang w:eastAsia="zh-CN"/>
        </w:rPr>
      </w:pPr>
      <m:oMathPara>
        <m:oMath>
          <m:eqArr>
            <m:eqArrPr>
              <m:maxDist m:val="1"/>
              <m:ctrlPr>
                <w:rPr>
                  <w:rFonts w:ascii="Cambria Math" w:eastAsia="宋体" w:hAnsi="Cambria Math"/>
                  <w:i/>
                  <w:kern w:val="0"/>
                </w:rPr>
              </m:ctrlPr>
            </m:eqArrPr>
            <m:e>
              <m:sSub>
                <m:sSubPr>
                  <m:ctrlPr>
                    <w:rPr>
                      <w:rFonts w:ascii="Cambria Math" w:eastAsia="宋体" w:hAnsi="Cambria Math"/>
                      <w:i/>
                      <w:kern w:val="0"/>
                      <w:lang w:eastAsia="zh-CN"/>
                    </w:rPr>
                  </m:ctrlPr>
                </m:sSub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hint="eastAsia"/>
                      <w:kern w:val="0"/>
                      <w:lang w:eastAsia="zh-CN"/>
                    </w:rPr>
                    <m:t>i</m:t>
                  </m:r>
                  <m:r>
                    <w:rPr>
                      <w:rFonts w:ascii="Cambria Math" w:eastAsia="宋体" w:hAnsi="Cambria Math"/>
                      <w:kern w:val="0"/>
                      <w:lang w:eastAsia="zh-CN"/>
                    </w:rPr>
                    <m:t>,t</m:t>
                  </m:r>
                </m:sub>
              </m:sSub>
              <m:r>
                <w:rPr>
                  <w:rFonts w:ascii="Cambria Math" w:eastAsia="宋体" w:hAnsi="Cambria Math"/>
                  <w:kern w:val="0"/>
                  <w:lang w:eastAsia="zh-CN"/>
                </w:rPr>
                <m:t>=</m:t>
              </m:r>
              <m:f>
                <m:fPr>
                  <m:ctrlPr>
                    <w:rPr>
                      <w:rFonts w:ascii="Cambria Math" w:eastAsia="宋体" w:hAnsi="Cambria Math"/>
                      <w:i/>
                      <w:kern w:val="0"/>
                      <w:lang w:eastAsia="zh-CN"/>
                    </w:rPr>
                  </m:ctrlPr>
                </m:fPr>
                <m:num>
                  <m:sSub>
                    <m:sSubPr>
                      <m:ctrlPr>
                        <w:rPr>
                          <w:rFonts w:ascii="Cambria Math" w:eastAsia="宋体" w:hAnsi="Cambria Math"/>
                          <w:i/>
                          <w:kern w:val="0"/>
                          <w:lang w:eastAsia="zh-CN"/>
                        </w:rPr>
                      </m:ctrlPr>
                    </m:sSub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hint="eastAsia"/>
                          <w:kern w:val="0"/>
                          <w:lang w:eastAsia="zh-CN"/>
                        </w:rPr>
                        <m:t>i</m:t>
                      </m:r>
                      <m:r>
                        <w:rPr>
                          <w:rFonts w:ascii="Cambria Math" w:eastAsia="宋体" w:hAnsi="Cambria Math"/>
                          <w:kern w:val="0"/>
                          <w:lang w:eastAsia="zh-CN"/>
                        </w:rPr>
                        <m:t>,t-1</m:t>
                      </m:r>
                    </m:sub>
                  </m:sSub>
                  <m:sSub>
                    <m:sSubPr>
                      <m:ctrlPr>
                        <w:rPr>
                          <w:rFonts w:ascii="Cambria Math" w:eastAsia="宋体" w:hAnsi="Cambria Math"/>
                          <w:i/>
                          <w:kern w:val="0"/>
                          <w:lang w:eastAsia="zh-CN"/>
                        </w:rPr>
                      </m:ctrlPr>
                    </m:sSubPr>
                    <m:e>
                      <m:r>
                        <w:rPr>
                          <w:rFonts w:ascii="Cambria Math" w:eastAsia="宋体" w:hAnsi="Cambria Math"/>
                          <w:kern w:val="0"/>
                          <w:lang w:eastAsia="zh-CN"/>
                        </w:rPr>
                        <m:t>n</m:t>
                      </m:r>
                    </m:e>
                    <m:sub>
                      <m:r>
                        <w:rPr>
                          <w:rFonts w:ascii="Cambria Math" w:eastAsia="宋体" w:hAnsi="Cambria Math" w:hint="eastAsia"/>
                          <w:kern w:val="0"/>
                          <w:lang w:eastAsia="zh-CN"/>
                        </w:rPr>
                        <m:t>i</m:t>
                      </m:r>
                      <m:r>
                        <w:rPr>
                          <w:rFonts w:ascii="Cambria Math" w:eastAsia="宋体" w:hAnsi="Cambria Math"/>
                          <w:kern w:val="0"/>
                          <w:lang w:eastAsia="zh-CN"/>
                        </w:rPr>
                        <m:t>,t-1</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Sub>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 t</m:t>
                      </m:r>
                    </m:sub>
                  </m:sSub>
                </m:num>
                <m:den>
                  <m:sSub>
                    <m:sSubPr>
                      <m:ctrlPr>
                        <w:rPr>
                          <w:rFonts w:ascii="Cambria Math" w:eastAsia="宋体" w:hAnsi="Cambria Math"/>
                          <w:i/>
                          <w:kern w:val="0"/>
                          <w:lang w:eastAsia="zh-CN"/>
                        </w:rPr>
                      </m:ctrlPr>
                    </m:sSubPr>
                    <m:e>
                      <m:r>
                        <w:rPr>
                          <w:rFonts w:ascii="Cambria Math" w:eastAsia="宋体" w:hAnsi="Cambria Math"/>
                          <w:kern w:val="0"/>
                          <w:lang w:eastAsia="zh-CN"/>
                        </w:rPr>
                        <m:t>n</m:t>
                      </m:r>
                    </m:e>
                    <m:sub>
                      <m:r>
                        <w:rPr>
                          <w:rFonts w:ascii="Cambria Math" w:eastAsia="宋体" w:hAnsi="Cambria Math" w:hint="eastAsia"/>
                          <w:kern w:val="0"/>
                          <w:lang w:eastAsia="zh-CN"/>
                        </w:rPr>
                        <m:t>i</m:t>
                      </m:r>
                      <m:r>
                        <w:rPr>
                          <w:rFonts w:ascii="Cambria Math" w:eastAsia="宋体" w:hAnsi="Cambria Math"/>
                          <w:kern w:val="0"/>
                          <w:lang w:eastAsia="zh-CN"/>
                        </w:rPr>
                        <m:t>,t</m:t>
                      </m:r>
                    </m:sub>
                  </m:sSub>
                </m:den>
              </m:f>
              <m:r>
                <w:rPr>
                  <w:rFonts w:ascii="Cambria Math" w:eastAsia="宋体" w:hAnsi="Cambria Math"/>
                  <w:kern w:val="0"/>
                </w:rPr>
                <m:t>.#</m:t>
              </m:r>
              <m:d>
                <m:dPr>
                  <m:ctrlPr>
                    <w:rPr>
                      <w:rFonts w:ascii="Cambria Math" w:eastAsia="宋体" w:hAnsi="Cambria Math"/>
                      <w:i/>
                      <w:kern w:val="0"/>
                    </w:rPr>
                  </m:ctrlPr>
                </m:dPr>
                <m:e>
                  <m:r>
                    <w:rPr>
                      <w:rFonts w:ascii="Cambria Math" w:eastAsia="宋体" w:hAnsi="Cambria Math"/>
                      <w:kern w:val="0"/>
                    </w:rPr>
                    <m:t>11</m:t>
                  </m:r>
                </m:e>
              </m:d>
            </m:e>
          </m:eqArr>
        </m:oMath>
      </m:oMathPara>
    </w:p>
    <w:p w14:paraId="079FED77" w14:textId="0BC29FB3" w:rsidR="0085538B" w:rsidRPr="00B12B40" w:rsidRDefault="0085538B"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rPr>
        <w:t xml:space="preserve">The estimated compound rewards obtained during the exploration stage will be utilized to select workers in the exploitation stage. However, instead of using </w:t>
      </w:r>
      <m:oMath>
        <m:sSub>
          <m:sSubPr>
            <m:ctrlPr>
              <w:rPr>
                <w:rFonts w:ascii="Cambria Math" w:eastAsia="宋体" w:hAnsi="Cambria Math"/>
                <w:i/>
                <w:kern w:val="0"/>
                <w:lang w:eastAsia="zh-CN"/>
              </w:rPr>
            </m:ctrlPr>
          </m:sSub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hint="eastAsia"/>
                <w:kern w:val="0"/>
                <w:lang w:eastAsia="zh-CN"/>
              </w:rPr>
              <m:t>i</m:t>
            </m:r>
            <m:r>
              <w:rPr>
                <w:rFonts w:ascii="Cambria Math" w:eastAsia="宋体" w:hAnsi="Cambria Math"/>
                <w:kern w:val="0"/>
                <w:lang w:eastAsia="zh-CN"/>
              </w:rPr>
              <m:t>,t</m:t>
            </m:r>
          </m:sub>
        </m:sSub>
      </m:oMath>
      <w:r w:rsidRPr="00B12B40">
        <w:rPr>
          <w:rFonts w:ascii="Times New Roman" w:eastAsia="宋体" w:hAnsi="Times New Roman"/>
          <w:kern w:val="0"/>
        </w:rPr>
        <w:t xml:space="preserve"> directly, we introduce a UCB index for each worker, denoted by</w:t>
      </w:r>
      <w:r w:rsidRPr="00B12B40">
        <w:rPr>
          <w:rFonts w:ascii="Times New Roman" w:eastAsia="宋体" w:hAnsi="Times New Roman"/>
          <w:kern w:val="0"/>
          <w:lang w:eastAsia="zh-CN"/>
        </w:rPr>
        <w:t xml:space="preserve"> </w:t>
      </w:r>
      <m:oMath>
        <m:sSubSup>
          <m:sSubSupPr>
            <m:ctrlPr>
              <w:rPr>
                <w:rFonts w:ascii="Cambria Math" w:eastAsia="宋体" w:hAnsi="Cambria Math"/>
                <w:kern w:val="0"/>
                <w:lang w:eastAsia="zh-CN"/>
              </w:rPr>
            </m:ctrlPr>
          </m:sSubSupPr>
          <m:e>
            <m:acc>
              <m:accPr>
                <m:ctrlPr>
                  <w:rPr>
                    <w:rFonts w:ascii="Cambria Math" w:eastAsia="宋体" w:hAnsi="Cambria Math"/>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t</m:t>
            </m:r>
          </m:sub>
          <m:sup>
            <m:r>
              <w:rPr>
                <w:rFonts w:ascii="Cambria Math" w:eastAsia="宋体" w:hAnsi="Cambria Math"/>
                <w:kern w:val="0"/>
                <w:lang w:eastAsia="zh-CN"/>
              </w:rPr>
              <m:t>+</m:t>
            </m:r>
          </m:sup>
        </m:sSubSup>
        <m:r>
          <w:rPr>
            <w:rFonts w:ascii="Cambria Math" w:eastAsia="宋体" w:hAnsi="Cambria Math"/>
            <w:kern w:val="0"/>
            <w:lang w:eastAsia="zh-CN"/>
          </w:rPr>
          <m:t>=</m:t>
        </m:r>
      </m:oMath>
      <w:r w:rsidRPr="00B12B40">
        <w:rPr>
          <w:rFonts w:ascii="Times New Roman" w:eastAsia="宋体" w:hAnsi="Times New Roman"/>
          <w:kern w:val="0"/>
          <w:lang w:eastAsia="zh-CN"/>
        </w:rPr>
        <w:t xml:space="preserve">{ </w:t>
      </w:r>
      <m:oMath>
        <m:sSubSup>
          <m:sSubSupPr>
            <m:ctrlPr>
              <w:rPr>
                <w:rFonts w:ascii="Cambria Math" w:eastAsia="宋体" w:hAnsi="Cambria Math"/>
                <w:kern w:val="0"/>
                <w:lang w:eastAsia="zh-CN"/>
              </w:rPr>
            </m:ctrlPr>
          </m:sSubSupPr>
          <m:e>
            <m:acc>
              <m:accPr>
                <m:ctrlPr>
                  <w:rPr>
                    <w:rFonts w:ascii="Cambria Math" w:eastAsia="宋体" w:hAnsi="Cambria Math"/>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1,t</m:t>
            </m:r>
          </m:sub>
          <m:sup>
            <m:r>
              <w:rPr>
                <w:rFonts w:ascii="Cambria Math" w:eastAsia="宋体" w:hAnsi="Cambria Math"/>
                <w:kern w:val="0"/>
                <w:lang w:eastAsia="zh-CN"/>
              </w:rPr>
              <m:t>+</m:t>
            </m:r>
          </m:sup>
        </m:sSubSup>
        <m:r>
          <w:rPr>
            <w:rFonts w:ascii="Cambria Math" w:eastAsia="宋体" w:hAnsi="Cambria Math"/>
            <w:kern w:val="0"/>
            <w:lang w:eastAsia="zh-CN"/>
          </w:rPr>
          <m:t>,</m:t>
        </m:r>
        <m:r>
          <m:rPr>
            <m:sty m:val="p"/>
          </m:rPr>
          <w:rPr>
            <w:rFonts w:ascii="Cambria Math" w:eastAsia="宋体" w:hAnsi="Cambria Math"/>
            <w:kern w:val="0"/>
            <w:lang w:eastAsia="zh-CN"/>
          </w:rPr>
          <m:t xml:space="preserve"> </m:t>
        </m:r>
        <m:sSubSup>
          <m:sSubSupPr>
            <m:ctrlPr>
              <w:rPr>
                <w:rFonts w:ascii="Cambria Math" w:eastAsia="宋体" w:hAnsi="Cambria Math"/>
                <w:kern w:val="0"/>
                <w:lang w:eastAsia="zh-CN"/>
              </w:rPr>
            </m:ctrlPr>
          </m:sSubSupPr>
          <m:e>
            <m:acc>
              <m:accPr>
                <m:ctrlPr>
                  <w:rPr>
                    <w:rFonts w:ascii="Cambria Math" w:eastAsia="宋体" w:hAnsi="Cambria Math"/>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2,t</m:t>
            </m:r>
          </m:sub>
          <m:sup>
            <m:r>
              <w:rPr>
                <w:rFonts w:ascii="Cambria Math" w:eastAsia="宋体" w:hAnsi="Cambria Math"/>
                <w:kern w:val="0"/>
                <w:lang w:eastAsia="zh-CN"/>
              </w:rPr>
              <m:t>+</m:t>
            </m:r>
          </m:sup>
        </m:sSubSup>
        <m:r>
          <w:rPr>
            <w:rFonts w:ascii="Cambria Math" w:eastAsia="宋体" w:hAnsi="Cambria Math"/>
            <w:kern w:val="0"/>
            <w:lang w:eastAsia="zh-CN"/>
          </w:rPr>
          <m:t>,⋯,</m:t>
        </m:r>
        <m:r>
          <m:rPr>
            <m:sty m:val="p"/>
          </m:rPr>
          <w:rPr>
            <w:rFonts w:ascii="Cambria Math" w:eastAsia="宋体" w:hAnsi="Cambria Math"/>
            <w:kern w:val="0"/>
            <w:lang w:eastAsia="zh-CN"/>
          </w:rPr>
          <m:t xml:space="preserve"> </m:t>
        </m:r>
        <m:sSubSup>
          <m:sSubSupPr>
            <m:ctrlPr>
              <w:rPr>
                <w:rFonts w:ascii="Cambria Math" w:eastAsia="宋体" w:hAnsi="Cambria Math"/>
                <w:kern w:val="0"/>
                <w:lang w:eastAsia="zh-CN"/>
              </w:rPr>
            </m:ctrlPr>
          </m:sSubSupPr>
          <m:e>
            <m:acc>
              <m:accPr>
                <m:ctrlPr>
                  <w:rPr>
                    <w:rFonts w:ascii="Cambria Math" w:eastAsia="宋体" w:hAnsi="Cambria Math"/>
                    <w:kern w:val="0"/>
                    <w:lang w:eastAsia="zh-CN"/>
                  </w:rPr>
                </m:ctrlPr>
              </m:accPr>
              <m:e>
                <m:r>
                  <w:rPr>
                    <w:rFonts w:ascii="Cambria Math" w:eastAsia="宋体" w:hAnsi="Cambria Math"/>
                    <w:kern w:val="0"/>
                    <w:lang w:eastAsia="zh-CN"/>
                  </w:rPr>
                  <m:t>g</m:t>
                </m:r>
              </m:e>
            </m:acc>
          </m:e>
          <m:sub>
            <m:r>
              <m:rPr>
                <m:nor/>
              </m:rPr>
              <w:rPr>
                <w:rFonts w:ascii="jsMath-cmsy10" w:eastAsia="宋体" w:hAnsi="jsMath-cmsy10"/>
                <w:kern w:val="0"/>
                <w:lang w:eastAsia="zh-CN"/>
              </w:rPr>
              <m:t>N</m:t>
            </m:r>
            <m:r>
              <w:rPr>
                <w:rFonts w:ascii="Cambria Math" w:eastAsia="宋体" w:hAnsi="Cambria Math"/>
                <w:kern w:val="0"/>
                <w:lang w:eastAsia="zh-CN"/>
              </w:rPr>
              <m:t>,t</m:t>
            </m:r>
          </m:sub>
          <m:sup>
            <m:r>
              <w:rPr>
                <w:rFonts w:ascii="Cambria Math" w:eastAsia="宋体" w:hAnsi="Cambria Math"/>
                <w:kern w:val="0"/>
                <w:lang w:eastAsia="zh-CN"/>
              </w:rPr>
              <m:t>+</m:t>
            </m:r>
          </m:sup>
        </m:sSubSup>
      </m:oMath>
      <w:r w:rsidRPr="00B12B40">
        <w:rPr>
          <w:rFonts w:ascii="Times New Roman" w:eastAsia="宋体" w:hAnsi="Times New Roman"/>
          <w:kern w:val="0"/>
          <w:lang w:eastAsia="zh-CN"/>
        </w:rPr>
        <w:t>}</w:t>
      </w:r>
      <w:r w:rsidRPr="00B12B40">
        <w:rPr>
          <w:rFonts w:ascii="Times New Roman" w:eastAsia="宋体" w:hAnsi="Times New Roman"/>
          <w:kern w:val="0"/>
        </w:rPr>
        <w:t xml:space="preserve">. This is because the sample size during the exploration stage is limited, and thus, sample error must be </w:t>
      </w:r>
      <w:proofErr w:type="gramStart"/>
      <w:r w:rsidRPr="00B12B40">
        <w:rPr>
          <w:rFonts w:ascii="Times New Roman" w:eastAsia="宋体" w:hAnsi="Times New Roman"/>
          <w:kern w:val="0"/>
        </w:rPr>
        <w:t>taken into account</w:t>
      </w:r>
      <w:proofErr w:type="gramEnd"/>
      <w:r w:rsidRPr="00B12B40">
        <w:rPr>
          <w:rFonts w:ascii="Times New Roman" w:eastAsia="宋体" w:hAnsi="Times New Roman"/>
          <w:kern w:val="0"/>
        </w:rPr>
        <w:t xml:space="preserve">. The correction term </w:t>
      </w:r>
      <m:oMath>
        <m:sSub>
          <m:sSubPr>
            <m:ctrlPr>
              <w:rPr>
                <w:rFonts w:ascii="Cambria Math" w:eastAsia="宋体" w:hAnsi="Cambria Math"/>
                <w:kern w:val="0"/>
                <w:lang w:eastAsia="zh-CN"/>
              </w:rPr>
            </m:ctrlPr>
          </m:sSubPr>
          <m:e>
            <m:r>
              <w:rPr>
                <w:rFonts w:ascii="Cambria Math" w:eastAsia="宋体" w:hAnsi="Cambria Math"/>
                <w:kern w:val="0"/>
                <w:lang w:eastAsia="zh-CN"/>
              </w:rPr>
              <m:t>ε</m:t>
            </m:r>
          </m:e>
          <m:sub>
            <m:r>
              <w:rPr>
                <w:rFonts w:ascii="Cambria Math" w:eastAsia="宋体" w:hAnsi="Cambria Math"/>
                <w:kern w:val="0"/>
                <w:lang w:eastAsia="zh-CN"/>
              </w:rPr>
              <m:t>i,t</m:t>
            </m:r>
          </m:sub>
        </m:sSub>
        <m:r>
          <w:rPr>
            <w:rFonts w:ascii="Cambria Math" w:eastAsia="宋体" w:hAnsi="Cambria Math"/>
            <w:kern w:val="0"/>
            <w:lang w:eastAsia="zh-CN"/>
          </w:rPr>
          <m:t xml:space="preserve"> </m:t>
        </m:r>
      </m:oMath>
      <w:r w:rsidRPr="00B12B40">
        <w:rPr>
          <w:rFonts w:ascii="Times New Roman" w:eastAsia="宋体" w:hAnsi="Times New Roman"/>
          <w:kern w:val="0"/>
        </w:rPr>
        <w:t>pr</w:t>
      </w:r>
      <w:proofErr w:type="spellStart"/>
      <w:r w:rsidRPr="00B12B40">
        <w:rPr>
          <w:rFonts w:ascii="Times New Roman" w:eastAsia="宋体" w:hAnsi="Times New Roman"/>
          <w:kern w:val="0"/>
        </w:rPr>
        <w:t>ovides</w:t>
      </w:r>
      <w:proofErr w:type="spellEnd"/>
      <w:r w:rsidRPr="00B12B40">
        <w:rPr>
          <w:rFonts w:ascii="Times New Roman" w:eastAsia="宋体" w:hAnsi="Times New Roman"/>
          <w:kern w:val="0"/>
        </w:rPr>
        <w:t xml:space="preserve"> increased opportunities for workers who have been selected fewer times, in order to better balance the information acquired during the exploration and exploitation stage. So, t</w:t>
      </w:r>
      <w:r w:rsidRPr="00B12B40">
        <w:rPr>
          <w:rFonts w:ascii="Times New Roman" w:eastAsia="宋体" w:hAnsi="Times New Roman"/>
          <w:kern w:val="0"/>
          <w:lang w:eastAsia="zh-CN"/>
        </w:rPr>
        <w:t xml:space="preserve">he UCB index </w:t>
      </w:r>
      <m:oMath>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oMath>
      <w:r w:rsidR="00D50BF3" w:rsidRPr="00B12B40">
        <w:rPr>
          <w:rFonts w:ascii="Times New Roman" w:eastAsia="宋体" w:hAnsi="Times New Roman" w:hint="eastAsia"/>
          <w:kern w:val="0"/>
          <w:lang w:eastAsia="zh-CN"/>
        </w:rPr>
        <w:t xml:space="preserve"> </w:t>
      </w:r>
      <w:r w:rsidRPr="00B12B40">
        <w:rPr>
          <w:rFonts w:ascii="Times New Roman" w:eastAsia="宋体" w:hAnsi="Times New Roman"/>
          <w:kern w:val="0"/>
          <w:lang w:eastAsia="zh-CN"/>
        </w:rPr>
        <w:t xml:space="preserve">of worker </w:t>
      </w:r>
      <m:oMath>
        <m:sSub>
          <m:sSubPr>
            <m:ctrlPr>
              <w:rPr>
                <w:rFonts w:ascii="Cambria Math" w:eastAsia="宋体" w:hAnsi="Cambria Math"/>
                <w:kern w:val="0"/>
                <w:lang w:eastAsia="zh-CN"/>
              </w:rPr>
            </m:ctrlPr>
          </m:sSubPr>
          <m:e>
            <m:r>
              <w:rPr>
                <w:rFonts w:ascii="Cambria Math" w:eastAsia="宋体" w:hAnsi="Cambria Math"/>
                <w:kern w:val="0"/>
              </w:rPr>
              <m:t>s</m:t>
            </m:r>
          </m:e>
          <m:sub>
            <m:r>
              <w:rPr>
                <w:rFonts w:ascii="Cambria Math" w:eastAsia="宋体" w:hAnsi="Cambria Math"/>
                <w:kern w:val="0"/>
              </w:rPr>
              <m:t>i</m:t>
            </m:r>
          </m:sub>
        </m:sSub>
      </m:oMath>
      <w:r w:rsidRPr="00B12B40">
        <w:rPr>
          <w:rFonts w:ascii="Times New Roman" w:eastAsia="宋体" w:hAnsi="Times New Roman"/>
          <w:kern w:val="0"/>
          <w:lang w:eastAsia="zh-CN"/>
        </w:rPr>
        <w:t xml:space="preserve"> is</w:t>
      </w:r>
      <w:r w:rsidRPr="00B12B40">
        <w:rPr>
          <w:rFonts w:ascii="Times New Roman" w:eastAsia="宋体" w:hAnsi="Times New Roman"/>
          <w:kern w:val="0"/>
        </w:rPr>
        <w:t>:</w:t>
      </w:r>
    </w:p>
    <w:p w14:paraId="1D65A169" w14:textId="395B5624"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kern w:val="0"/>
          <w:lang w:eastAsia="zh-CN"/>
        </w:rPr>
      </w:pPr>
      <m:oMathPara>
        <m:oMath>
          <m:eqArr>
            <m:eqArrPr>
              <m:maxDist m:val="1"/>
              <m:ctrlPr>
                <w:rPr>
                  <w:rFonts w:ascii="Cambria Math" w:eastAsia="宋体" w:hAnsi="Cambria Math"/>
                  <w:i/>
                  <w:kern w:val="0"/>
                </w:rPr>
              </m:ctrlPr>
            </m:eqArrPr>
            <m:e>
              <m:d>
                <m:dPr>
                  <m:begChr m:val="{"/>
                  <m:endChr m:val=""/>
                  <m:ctrlPr>
                    <w:rPr>
                      <w:rFonts w:ascii="Cambria Math" w:eastAsia="宋体" w:hAnsi="Cambria Math"/>
                      <w:i/>
                      <w:kern w:val="0"/>
                      <w:lang w:eastAsia="zh-CN"/>
                    </w:rPr>
                  </m:ctrlPr>
                </m:dPr>
                <m:e>
                  <m:eqArr>
                    <m:eqArrPr>
                      <m:ctrlPr>
                        <w:rPr>
                          <w:rFonts w:ascii="Cambria Math" w:eastAsia="宋体" w:hAnsi="Cambria Math"/>
                          <w:i/>
                          <w:kern w:val="0"/>
                          <w:lang w:eastAsia="zh-CN"/>
                        </w:rPr>
                      </m:ctrlPr>
                    </m:eqArrPr>
                    <m:e>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r>
                        <w:rPr>
                          <w:rFonts w:ascii="Cambria Math" w:eastAsia="宋体" w:hAnsi="Cambria Math"/>
                          <w:kern w:val="0"/>
                          <w:lang w:eastAsia="zh-CN"/>
                        </w:rPr>
                        <m:t>=</m:t>
                      </m:r>
                      <m:sSub>
                        <m:sSubPr>
                          <m:ctrlPr>
                            <w:rPr>
                              <w:rFonts w:ascii="Cambria Math" w:eastAsia="宋体" w:hAnsi="Cambria Math"/>
                              <w:i/>
                              <w:kern w:val="0"/>
                              <w:lang w:eastAsia="zh-CN"/>
                            </w:rPr>
                          </m:ctrlPr>
                        </m:sSub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hint="eastAsia"/>
                              <w:kern w:val="0"/>
                              <w:lang w:eastAsia="zh-CN"/>
                            </w:rPr>
                            <m:t>i</m:t>
                          </m:r>
                          <m:r>
                            <w:rPr>
                              <w:rFonts w:ascii="Cambria Math" w:eastAsia="宋体" w:hAnsi="Cambria Math"/>
                              <w:kern w:val="0"/>
                              <w:lang w:eastAsia="zh-CN"/>
                            </w:rPr>
                            <m:t>,t</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ε</m:t>
                          </m:r>
                        </m:e>
                        <m:sub>
                          <m:r>
                            <w:rPr>
                              <w:rFonts w:ascii="Cambria Math" w:eastAsia="宋体" w:hAnsi="Cambria Math"/>
                              <w:kern w:val="0"/>
                              <w:lang w:eastAsia="zh-CN"/>
                            </w:rPr>
                            <m:t>i,t</m:t>
                          </m:r>
                        </m:sub>
                      </m:sSub>
                      <m:r>
                        <w:rPr>
                          <w:rFonts w:ascii="Cambria Math" w:eastAsia="宋体" w:hAnsi="Cambria Math"/>
                          <w:kern w:val="0"/>
                          <w:lang w:eastAsia="zh-CN"/>
                        </w:rPr>
                        <m:t>,</m:t>
                      </m:r>
                    </m:e>
                    <m:e>
                      <m:sSub>
                        <m:sSubPr>
                          <m:ctrlPr>
                            <w:rPr>
                              <w:rFonts w:ascii="Cambria Math" w:eastAsia="宋体" w:hAnsi="Cambria Math"/>
                              <w:i/>
                              <w:kern w:val="0"/>
                              <w:lang w:eastAsia="zh-CN"/>
                            </w:rPr>
                          </m:ctrlPr>
                        </m:sSubPr>
                        <m:e>
                          <m:r>
                            <w:rPr>
                              <w:rFonts w:ascii="Cambria Math" w:eastAsia="宋体" w:hAnsi="Cambria Math"/>
                              <w:kern w:val="0"/>
                              <w:lang w:eastAsia="zh-CN"/>
                            </w:rPr>
                            <m:t>ε</m:t>
                          </m:r>
                        </m:e>
                        <m:sub>
                          <m:r>
                            <w:rPr>
                              <w:rFonts w:ascii="Cambria Math" w:eastAsia="宋体" w:hAnsi="Cambria Math"/>
                              <w:kern w:val="0"/>
                              <w:lang w:eastAsia="zh-CN"/>
                            </w:rPr>
                            <m:t>i,t</m:t>
                          </m:r>
                        </m:sub>
                      </m:sSub>
                      <m:r>
                        <w:rPr>
                          <w:rFonts w:ascii="Cambria Math" w:eastAsia="宋体" w:hAnsi="Cambria Math"/>
                          <w:kern w:val="0"/>
                          <w:lang w:eastAsia="zh-CN"/>
                        </w:rPr>
                        <m:t>=</m:t>
                      </m:r>
                      <m:rad>
                        <m:radPr>
                          <m:degHide m:val="1"/>
                          <m:ctrlPr>
                            <w:rPr>
                              <w:rFonts w:ascii="Cambria Math" w:eastAsia="宋体" w:hAnsi="Cambria Math"/>
                              <w:i/>
                              <w:kern w:val="0"/>
                              <w:lang w:eastAsia="zh-CN"/>
                            </w:rPr>
                          </m:ctrlPr>
                        </m:radPr>
                        <m:deg/>
                        <m:e>
                          <m:f>
                            <m:fPr>
                              <m:ctrlPr>
                                <w:rPr>
                                  <w:rFonts w:ascii="Cambria Math" w:eastAsia="宋体" w:hAnsi="Cambria Math"/>
                                  <w:i/>
                                  <w:kern w:val="0"/>
                                  <w:lang w:eastAsia="zh-CN"/>
                                </w:rPr>
                              </m:ctrlPr>
                            </m:fPr>
                            <m:num>
                              <m:r>
                                <w:rPr>
                                  <w:rFonts w:ascii="Cambria Math" w:eastAsia="宋体" w:hAnsi="Cambria Math"/>
                                  <w:kern w:val="0"/>
                                  <w:lang w:eastAsia="zh-CN"/>
                                </w:rPr>
                                <m:t>σ∙ln⁡(</m:t>
                              </m:r>
                              <m:nary>
                                <m:naryPr>
                                  <m:chr m:val="∑"/>
                                  <m:limLoc m:val="undOvr"/>
                                  <m:supHide m:val="1"/>
                                  <m:ctrlPr>
                                    <w:rPr>
                                      <w:rFonts w:ascii="Cambria Math" w:eastAsia="宋体" w:hAnsi="Cambria Math"/>
                                      <w:i/>
                                      <w:kern w:val="0"/>
                                      <w:lang w:eastAsia="zh-CN"/>
                                    </w:rPr>
                                  </m:ctrlPr>
                                </m:naryPr>
                                <m:sub>
                                  <m:sSup>
                                    <m:sSupPr>
                                      <m:ctrlPr>
                                        <w:rPr>
                                          <w:rFonts w:ascii="Cambria Math" w:eastAsia="宋体" w:hAnsi="Cambria Math"/>
                                          <w:i/>
                                          <w:kern w:val="0"/>
                                          <w:lang w:eastAsia="zh-CN"/>
                                        </w:rPr>
                                      </m:ctrlPr>
                                    </m:sSupPr>
                                    <m:e>
                                      <m:r>
                                        <w:rPr>
                                          <w:rFonts w:ascii="Cambria Math" w:eastAsia="宋体" w:hAnsi="Cambria Math"/>
                                          <w:kern w:val="0"/>
                                          <w:lang w:eastAsia="zh-CN"/>
                                        </w:rPr>
                                        <m:t>i</m:t>
                                      </m:r>
                                    </m:e>
                                    <m:sup>
                                      <m:r>
                                        <w:rPr>
                                          <w:rFonts w:ascii="Cambria Math" w:eastAsia="宋体" w:hAnsi="Cambria Math"/>
                                          <w:kern w:val="0"/>
                                          <w:lang w:eastAsia="zh-CN"/>
                                        </w:rPr>
                                        <m:t>'</m:t>
                                      </m:r>
                                    </m:sup>
                                  </m:sSup>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s</m:t>
                                      </m:r>
                                    </m:e>
                                    <m:sub>
                                      <m:sSup>
                                        <m:sSupPr>
                                          <m:ctrlPr>
                                            <w:rPr>
                                              <w:rFonts w:ascii="Cambria Math" w:eastAsia="宋体" w:hAnsi="Cambria Math"/>
                                              <w:i/>
                                              <w:kern w:val="0"/>
                                              <w:lang w:eastAsia="zh-CN"/>
                                            </w:rPr>
                                          </m:ctrlPr>
                                        </m:sSupPr>
                                        <m:e>
                                          <m:r>
                                            <w:rPr>
                                              <w:rFonts w:ascii="Cambria Math" w:eastAsia="宋体" w:hAnsi="Cambria Math"/>
                                              <w:kern w:val="0"/>
                                              <w:lang w:eastAsia="zh-CN"/>
                                            </w:rPr>
                                            <m:t>i</m:t>
                                          </m:r>
                                        </m:e>
                                        <m:sup>
                                          <m:r>
                                            <w:rPr>
                                              <w:rFonts w:ascii="Cambria Math" w:eastAsia="宋体" w:hAnsi="Cambria Math"/>
                                              <w:kern w:val="0"/>
                                              <w:lang w:eastAsia="zh-CN"/>
                                            </w:rPr>
                                            <m:t>'</m:t>
                                          </m:r>
                                        </m:sup>
                                      </m:sSup>
                                    </m:sub>
                                  </m:sSub>
                                  <m:r>
                                    <w:rPr>
                                      <w:rFonts w:ascii="Cambria Math" w:eastAsia="宋体" w:hAnsi="Cambria Math"/>
                                      <w:kern w:val="0"/>
                                      <w:lang w:eastAsia="zh-CN"/>
                                    </w:rPr>
                                    <m:t>∈S</m:t>
                                  </m:r>
                                </m:sub>
                                <m:sup/>
                                <m:e>
                                  <m:sSub>
                                    <m:sSubPr>
                                      <m:ctrlPr>
                                        <w:rPr>
                                          <w:rFonts w:ascii="Cambria Math" w:eastAsia="宋体" w:hAnsi="Cambria Math"/>
                                          <w:i/>
                                          <w:kern w:val="0"/>
                                          <w:lang w:eastAsia="zh-CN"/>
                                        </w:rPr>
                                      </m:ctrlPr>
                                    </m:sSubPr>
                                    <m:e>
                                      <m:r>
                                        <w:rPr>
                                          <w:rFonts w:ascii="Cambria Math" w:eastAsia="宋体" w:hAnsi="Cambria Math"/>
                                          <w:kern w:val="0"/>
                                          <w:lang w:eastAsia="zh-CN"/>
                                        </w:rPr>
                                        <m:t>n</m:t>
                                      </m:r>
                                    </m:e>
                                    <m:sub>
                                      <m:sSup>
                                        <m:sSupPr>
                                          <m:ctrlPr>
                                            <w:rPr>
                                              <w:rFonts w:ascii="Cambria Math" w:eastAsia="宋体" w:hAnsi="Cambria Math"/>
                                              <w:i/>
                                              <w:kern w:val="0"/>
                                              <w:lang w:eastAsia="zh-CN"/>
                                            </w:rPr>
                                          </m:ctrlPr>
                                        </m:sSupPr>
                                        <m:e>
                                          <m:r>
                                            <w:rPr>
                                              <w:rFonts w:ascii="Cambria Math" w:eastAsia="宋体" w:hAnsi="Cambria Math"/>
                                              <w:kern w:val="0"/>
                                              <w:lang w:eastAsia="zh-CN"/>
                                            </w:rPr>
                                            <m:t>i</m:t>
                                          </m:r>
                                        </m:e>
                                        <m:sup>
                                          <m:r>
                                            <w:rPr>
                                              <w:rFonts w:ascii="Cambria Math" w:eastAsia="宋体" w:hAnsi="Cambria Math"/>
                                              <w:kern w:val="0"/>
                                              <w:lang w:eastAsia="zh-CN"/>
                                            </w:rPr>
                                            <m:t>'</m:t>
                                          </m:r>
                                        </m:sup>
                                      </m:sSup>
                                      <m:r>
                                        <w:rPr>
                                          <w:rFonts w:ascii="Cambria Math" w:eastAsia="宋体" w:hAnsi="Cambria Math"/>
                                          <w:kern w:val="0"/>
                                          <w:lang w:eastAsia="zh-CN"/>
                                        </w:rPr>
                                        <m:t>,t</m:t>
                                      </m:r>
                                    </m:sub>
                                  </m:sSub>
                                </m:e>
                              </m:nary>
                              <m:r>
                                <w:rPr>
                                  <w:rFonts w:ascii="Cambria Math" w:eastAsia="宋体" w:hAnsi="Cambria Math"/>
                                  <w:kern w:val="0"/>
                                  <w:lang w:eastAsia="zh-CN"/>
                                </w:rPr>
                                <m:t>)</m:t>
                              </m:r>
                            </m:num>
                            <m:den>
                              <m:sSub>
                                <m:sSubPr>
                                  <m:ctrlPr>
                                    <w:rPr>
                                      <w:rFonts w:ascii="Cambria Math" w:eastAsia="宋体" w:hAnsi="Cambria Math"/>
                                      <w:i/>
                                      <w:kern w:val="0"/>
                                      <w:lang w:eastAsia="zh-CN"/>
                                    </w:rPr>
                                  </m:ctrlPr>
                                </m:sSubPr>
                                <m:e>
                                  <m:r>
                                    <w:rPr>
                                      <w:rFonts w:ascii="Cambria Math" w:eastAsia="宋体" w:hAnsi="Cambria Math"/>
                                      <w:kern w:val="0"/>
                                      <w:lang w:eastAsia="zh-CN"/>
                                    </w:rPr>
                                    <m:t>n</m:t>
                                  </m:r>
                                </m:e>
                                <m:sub>
                                  <m:sSup>
                                    <m:sSupPr>
                                      <m:ctrlPr>
                                        <w:rPr>
                                          <w:rFonts w:ascii="Cambria Math" w:eastAsia="宋体" w:hAnsi="Cambria Math"/>
                                          <w:i/>
                                          <w:kern w:val="0"/>
                                          <w:lang w:eastAsia="zh-CN"/>
                                        </w:rPr>
                                      </m:ctrlPr>
                                    </m:sSupPr>
                                    <m:e>
                                      <m:r>
                                        <w:rPr>
                                          <w:rFonts w:ascii="Cambria Math" w:eastAsia="宋体" w:hAnsi="Cambria Math"/>
                                          <w:kern w:val="0"/>
                                          <w:lang w:eastAsia="zh-CN"/>
                                        </w:rPr>
                                        <m:t>i</m:t>
                                      </m:r>
                                    </m:e>
                                    <m:sup>
                                      <m:r>
                                        <w:rPr>
                                          <w:rFonts w:ascii="Cambria Math" w:eastAsia="宋体" w:hAnsi="Cambria Math"/>
                                          <w:kern w:val="0"/>
                                          <w:lang w:eastAsia="zh-CN"/>
                                        </w:rPr>
                                        <m:t>'</m:t>
                                      </m:r>
                                    </m:sup>
                                  </m:sSup>
                                  <m:r>
                                    <w:rPr>
                                      <w:rFonts w:ascii="Cambria Math" w:eastAsia="宋体" w:hAnsi="Cambria Math"/>
                                      <w:kern w:val="0"/>
                                      <w:lang w:eastAsia="zh-CN"/>
                                    </w:rPr>
                                    <m:t>,t</m:t>
                                  </m:r>
                                </m:sub>
                              </m:sSub>
                            </m:den>
                          </m:f>
                        </m:e>
                      </m:rad>
                      <m:r>
                        <w:rPr>
                          <w:rFonts w:ascii="Cambria Math" w:eastAsia="宋体" w:hAnsi="Cambria Math"/>
                          <w:kern w:val="0"/>
                          <w:lang w:eastAsia="zh-CN"/>
                        </w:rPr>
                        <m:t>.</m:t>
                      </m:r>
                    </m:e>
                  </m:eqArr>
                </m:e>
              </m:d>
              <m:r>
                <w:rPr>
                  <w:rFonts w:ascii="Cambria Math" w:eastAsia="宋体" w:hAnsi="Cambria Math"/>
                  <w:kern w:val="0"/>
                </w:rPr>
                <m:t>#</m:t>
              </m:r>
              <m:d>
                <m:dPr>
                  <m:ctrlPr>
                    <w:rPr>
                      <w:rFonts w:ascii="Cambria Math" w:eastAsia="宋体" w:hAnsi="Cambria Math"/>
                      <w:i/>
                      <w:kern w:val="0"/>
                    </w:rPr>
                  </m:ctrlPr>
                </m:dPr>
                <m:e>
                  <m:r>
                    <w:rPr>
                      <w:rFonts w:ascii="Cambria Math" w:eastAsia="宋体" w:hAnsi="Cambria Math"/>
                      <w:kern w:val="0"/>
                    </w:rPr>
                    <m:t>12</m:t>
                  </m:r>
                </m:e>
              </m:d>
            </m:e>
          </m:eqArr>
        </m:oMath>
      </m:oMathPara>
    </w:p>
    <w:p w14:paraId="4477DE8D" w14:textId="5BE1552A" w:rsidR="004C1DD8" w:rsidRPr="00B12B40" w:rsidRDefault="004C1DD8" w:rsidP="004C1DD8">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We use a hyperparameter </w:t>
      </w:r>
      <m:oMath>
        <m:r>
          <w:rPr>
            <w:rFonts w:ascii="Cambria Math" w:eastAsia="宋体" w:hAnsi="Cambria Math"/>
            <w:kern w:val="0"/>
            <w:lang w:eastAsia="zh-CN"/>
          </w:rPr>
          <m:t>σ</m:t>
        </m:r>
      </m:oMath>
      <w:r w:rsidRPr="00B12B40">
        <w:rPr>
          <w:rFonts w:ascii="Times New Roman" w:eastAsia="宋体" w:hAnsi="Times New Roman"/>
          <w:kern w:val="0"/>
          <w:lang w:eastAsia="zh-CN"/>
        </w:rPr>
        <w:t xml:space="preserve"> to provide flexibility to our policy, which is also used in [</w:t>
      </w:r>
      <w:r w:rsidR="00276CB9">
        <w:rPr>
          <w:rFonts w:ascii="Times New Roman" w:eastAsia="宋体" w:hAnsi="Times New Roman"/>
          <w:kern w:val="0"/>
          <w:lang w:eastAsia="zh-CN"/>
        </w:rPr>
        <w:t>60</w:t>
      </w:r>
      <w:r w:rsidRPr="00B12B40">
        <w:rPr>
          <w:rFonts w:ascii="Times New Roman" w:eastAsia="宋体" w:hAnsi="Times New Roman"/>
          <w:kern w:val="0"/>
          <w:lang w:eastAsia="zh-CN"/>
        </w:rPr>
        <w:t>], [</w:t>
      </w:r>
      <w:r w:rsidR="00276CB9">
        <w:rPr>
          <w:rFonts w:ascii="Times New Roman" w:eastAsia="宋体" w:hAnsi="Times New Roman"/>
          <w:kern w:val="0"/>
          <w:lang w:eastAsia="zh-CN"/>
        </w:rPr>
        <w:t>61</w:t>
      </w:r>
      <w:r w:rsidRPr="00B12B40">
        <w:rPr>
          <w:rFonts w:ascii="Times New Roman" w:eastAsia="宋体" w:hAnsi="Times New Roman"/>
          <w:kern w:val="0"/>
          <w:lang w:eastAsia="zh-CN"/>
        </w:rPr>
        <w:t>].</w:t>
      </w:r>
    </w:p>
    <w:p w14:paraId="256CA6BD" w14:textId="7F735DB7" w:rsidR="004C1DD8" w:rsidRPr="00B12B40" w:rsidRDefault="004C1DD8" w:rsidP="004C1DD8">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In the exploration phase, we ensure truthfulness and individual rationality by setting the payment for each recruited worker  </w:t>
      </w:r>
      <m:oMath>
        <m:sSub>
          <m:sSubPr>
            <m:ctrlPr>
              <w:rPr>
                <w:rFonts w:ascii="Cambria Math" w:eastAsia="宋体" w:hAnsi="Cambria Math"/>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to be the maximum cost they might incur, </w:t>
      </w:r>
      <w:r w:rsidR="00995C1B" w:rsidRPr="00B12B40">
        <w:rPr>
          <w:rFonts w:ascii="Times New Roman" w:eastAsia="宋体" w:hAnsi="Times New Roman"/>
          <w:kern w:val="0"/>
          <w:lang w:eastAsia="zh-CN"/>
        </w:rPr>
        <w:t>i.e.,</w:t>
      </w:r>
      <w:r w:rsidRPr="00B12B40">
        <w:rPr>
          <w:rFonts w:ascii="Times New Roman" w:eastAsia="宋体" w:hAnsi="Times New Roman"/>
          <w:kern w:val="0"/>
          <w:lang w:eastAsia="zh-CN"/>
        </w:rPr>
        <w:t xml:space="preserve"> </w:t>
      </w:r>
      <m:oMath>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oMath>
      <w:r w:rsidRPr="00B12B40">
        <w:rPr>
          <w:rFonts w:ascii="Times New Roman" w:eastAsia="宋体" w:hAnsi="Times New Roman"/>
          <w:kern w:val="0"/>
          <w:lang w:eastAsia="zh-CN"/>
        </w:rPr>
        <w:t>.</w:t>
      </w:r>
    </w:p>
    <w:p w14:paraId="42D5BAD3" w14:textId="2FD4690A" w:rsidR="0085538B" w:rsidRPr="00B12B40" w:rsidRDefault="0085538B" w:rsidP="0085538B">
      <w:pPr>
        <w:pStyle w:val="3"/>
        <w:spacing w:before="120"/>
        <w:ind w:leftChars="26" w:left="574" w:hanging="522"/>
        <w:rPr>
          <w:b/>
          <w:bCs/>
          <w:sz w:val="18"/>
          <w:szCs w:val="18"/>
        </w:rPr>
      </w:pPr>
      <w:r w:rsidRPr="00B12B40">
        <w:rPr>
          <w:b/>
          <w:bCs/>
          <w:sz w:val="18"/>
          <w:szCs w:val="18"/>
        </w:rPr>
        <w:t>4.1.2 Exploitation phase</w:t>
      </w:r>
    </w:p>
    <w:p w14:paraId="6DB1C5AA" w14:textId="34ECD5DF" w:rsidR="002A01BB" w:rsidRPr="00B12B40" w:rsidRDefault="004C1DD8" w:rsidP="002829AF">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rPr>
        <w:t xml:space="preserve">During the exploitation stage, the platform uses UCB indexes (i.e., </w:t>
      </w:r>
      <m:oMath>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oMath>
      <w:r w:rsidRPr="00B12B40">
        <w:rPr>
          <w:rFonts w:ascii="Times New Roman" w:eastAsia="宋体" w:hAnsi="Times New Roman"/>
          <w:kern w:val="0"/>
        </w:rPr>
        <w:t xml:space="preserve">) to determine the winners and their corresponding payments. </w:t>
      </w:r>
      <w:bookmarkStart w:id="38" w:name="OLE_LINK39"/>
      <w:r w:rsidR="00932678" w:rsidRPr="00B12B40">
        <w:rPr>
          <w:rFonts w:ascii="Times New Roman" w:eastAsia="宋体" w:hAnsi="Times New Roman"/>
          <w:kern w:val="0"/>
        </w:rPr>
        <w:t>We take it as a premise that all workers truthfully report their costs</w:t>
      </w:r>
      <w:bookmarkEnd w:id="38"/>
      <w:r w:rsidRPr="00B12B40">
        <w:rPr>
          <w:rFonts w:ascii="Times New Roman" w:eastAsia="宋体" w:hAnsi="Times New Roman"/>
          <w:kern w:val="0"/>
        </w:rPr>
        <w:t xml:space="preserve">, i.e., </w:t>
      </w:r>
      <m:oMath>
        <m:sSub>
          <m:sSubPr>
            <m:ctrlPr>
              <w:rPr>
                <w:rFonts w:ascii="Cambria Math" w:eastAsia="宋体" w:hAnsi="Cambria Math"/>
                <w:kern w:val="0"/>
                <w:lang w:eastAsia="zh-CN"/>
              </w:rPr>
            </m:ctrlPr>
          </m:sSubPr>
          <m:e>
            <m:r>
              <w:rPr>
                <w:rFonts w:ascii="Cambria Math" w:eastAsia="宋体" w:hAnsi="Cambria Math"/>
                <w:kern w:val="0"/>
              </w:rPr>
              <m:t>b</m:t>
            </m:r>
          </m:e>
          <m:sub>
            <m:r>
              <w:rPr>
                <w:rFonts w:ascii="Cambria Math" w:eastAsia="宋体" w:hAnsi="Cambria Math"/>
                <w:kern w:val="0"/>
              </w:rPr>
              <m:t>i</m:t>
            </m:r>
          </m:sub>
        </m:sSub>
        <m:r>
          <w:rPr>
            <w:rFonts w:ascii="Cambria Math" w:eastAsia="宋体" w:hAnsi="Cambria Math"/>
            <w:kern w:val="0"/>
          </w:rPr>
          <m:t>=</m:t>
        </m:r>
        <m:sSub>
          <m:sSubPr>
            <m:ctrlPr>
              <w:rPr>
                <w:rFonts w:ascii="Cambria Math" w:eastAsia="宋体" w:hAnsi="Cambria Math"/>
                <w:kern w:val="0"/>
                <w:lang w:eastAsia="zh-CN"/>
              </w:rPr>
            </m:ctrlPr>
          </m:sSubPr>
          <m:e>
            <m:r>
              <w:rPr>
                <w:rFonts w:ascii="Cambria Math" w:eastAsia="宋体" w:hAnsi="Cambria Math"/>
                <w:kern w:val="0"/>
              </w:rPr>
              <m:t>c</m:t>
            </m:r>
          </m:e>
          <m:sub>
            <m:r>
              <w:rPr>
                <w:rFonts w:ascii="Cambria Math" w:eastAsia="宋体" w:hAnsi="Cambria Math"/>
                <w:kern w:val="0"/>
              </w:rPr>
              <m:t>i</m:t>
            </m:r>
          </m:sub>
        </m:sSub>
      </m:oMath>
      <w:r w:rsidRPr="00B12B40">
        <w:rPr>
          <w:rFonts w:ascii="Times New Roman" w:eastAsia="宋体" w:hAnsi="Times New Roman"/>
          <w:kern w:val="0"/>
        </w:rPr>
        <w:t xml:space="preserve">, which will be shown to be reasonable in Subsec. 4.3. </w:t>
      </w:r>
      <w:r w:rsidR="00932678" w:rsidRPr="00B12B40">
        <w:rPr>
          <w:rFonts w:ascii="Times New Roman" w:eastAsia="宋体" w:hAnsi="Times New Roman" w:hint="eastAsia"/>
          <w:kern w:val="0"/>
          <w:lang w:eastAsia="zh-CN"/>
        </w:rPr>
        <w:t>As</w:t>
      </w:r>
      <w:r w:rsidRPr="00B12B40">
        <w:rPr>
          <w:rFonts w:ascii="Times New Roman" w:eastAsia="宋体" w:hAnsi="Times New Roman"/>
          <w:kern w:val="0"/>
        </w:rPr>
        <w:t xml:space="preserve"> the worker recruitment problem can be modeled as a 0-1 knapsack problem, a UCB-based greedy strategy can be employed to select workers. For each worker </w:t>
      </w:r>
      <m:oMath>
        <m:sSub>
          <m:sSubPr>
            <m:ctrlPr>
              <w:rPr>
                <w:rFonts w:ascii="Cambria Math" w:eastAsia="宋体" w:hAnsi="Cambria Math"/>
                <w:kern w:val="0"/>
                <w:lang w:eastAsia="zh-CN"/>
              </w:rPr>
            </m:ctrlPr>
          </m:sSubPr>
          <m:e>
            <m:r>
              <w:rPr>
                <w:rFonts w:ascii="Cambria Math" w:eastAsia="宋体" w:hAnsi="Cambria Math"/>
                <w:kern w:val="0"/>
              </w:rPr>
              <m:t>s</m:t>
            </m:r>
          </m:e>
          <m:sub>
            <m:r>
              <w:rPr>
                <w:rFonts w:ascii="Cambria Math" w:eastAsia="宋体" w:hAnsi="Cambria Math"/>
                <w:kern w:val="0"/>
              </w:rPr>
              <m:t>i</m:t>
            </m:r>
          </m:sub>
        </m:sSub>
      </m:oMath>
      <w:r w:rsidRPr="00B12B40">
        <w:rPr>
          <w:rFonts w:ascii="Times New Roman" w:eastAsia="宋体" w:hAnsi="Times New Roman"/>
          <w:kern w:val="0"/>
        </w:rPr>
        <w:t xml:space="preserve">, the Revenue-Cost-Ratio is defined as </w:t>
      </w:r>
      <m:oMath>
        <m:sSub>
          <m:sSubPr>
            <m:ctrlPr>
              <w:rPr>
                <w:rFonts w:ascii="Cambria Math" w:eastAsia="宋体" w:hAnsi="Cambria Math"/>
                <w:i/>
                <w:kern w:val="0"/>
                <w:lang w:eastAsia="zh-CN"/>
              </w:rPr>
            </m:ctrlPr>
          </m:sSubPr>
          <m:e>
            <m:r>
              <w:rPr>
                <w:rFonts w:ascii="Cambria Math" w:eastAsia="宋体" w:hAnsi="Cambria Math"/>
                <w:kern w:val="0"/>
                <w:lang w:eastAsia="zh-CN"/>
              </w:rPr>
              <m:t>ρ</m:t>
            </m:r>
          </m:e>
          <m:sub>
            <m:r>
              <w:rPr>
                <w:rFonts w:ascii="Cambria Math" w:eastAsia="宋体" w:hAnsi="Cambria Math"/>
                <w:kern w:val="0"/>
                <w:lang w:eastAsia="zh-CN"/>
              </w:rPr>
              <m:t>i,t</m:t>
            </m:r>
          </m:sub>
        </m:sSub>
        <m:r>
          <w:rPr>
            <w:rFonts w:ascii="Cambria Math" w:eastAsia="宋体" w:hAnsi="Cambria Math"/>
            <w:kern w:val="0"/>
          </w:rPr>
          <m:t>=</m:t>
        </m:r>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r>
          <w:rPr>
            <w:rFonts w:ascii="Cambria Math" w:eastAsia="宋体" w:hAnsi="Cambria Math"/>
            <w:kern w:val="0"/>
          </w:rPr>
          <m:t>/</m:t>
        </m:r>
        <m:sSub>
          <m:sSubPr>
            <m:ctrlPr>
              <w:rPr>
                <w:rFonts w:ascii="Cambria Math" w:eastAsia="宋体" w:hAnsi="Cambria Math"/>
                <w:kern w:val="0"/>
                <w:lang w:eastAsia="zh-CN"/>
              </w:rPr>
            </m:ctrlPr>
          </m:sSubPr>
          <m:e>
            <m:r>
              <w:rPr>
                <w:rFonts w:ascii="Cambria Math" w:eastAsia="宋体" w:hAnsi="Cambria Math"/>
                <w:kern w:val="0"/>
              </w:rPr>
              <m:t>b</m:t>
            </m:r>
          </m:e>
          <m:sub>
            <m:r>
              <w:rPr>
                <w:rFonts w:ascii="Cambria Math" w:eastAsia="宋体" w:hAnsi="Cambria Math"/>
                <w:kern w:val="0"/>
              </w:rPr>
              <m:t>i</m:t>
            </m:r>
          </m:sub>
        </m:sSub>
      </m:oMath>
      <w:r w:rsidRPr="00B12B40">
        <w:rPr>
          <w:rFonts w:ascii="Times New Roman" w:eastAsia="宋体" w:hAnsi="Times New Roman"/>
          <w:kern w:val="0"/>
        </w:rPr>
        <w:t xml:space="preserve">. The strategy for hiring workers is to select the top </w:t>
      </w:r>
      <m:oMath>
        <m:r>
          <w:rPr>
            <w:rFonts w:ascii="Cambria Math" w:eastAsia="宋体" w:hAnsi="Cambria Math"/>
            <w:kern w:val="0"/>
          </w:rPr>
          <m:t>K</m:t>
        </m:r>
      </m:oMath>
      <w:r w:rsidRPr="00B12B40">
        <w:rPr>
          <w:rFonts w:ascii="Times New Roman" w:eastAsia="宋体" w:hAnsi="Times New Roman"/>
          <w:kern w:val="0"/>
        </w:rPr>
        <w:t xml:space="preserve"> workers with the highest </w:t>
      </w:r>
      <m:oMath>
        <m:sSub>
          <m:sSubPr>
            <m:ctrlPr>
              <w:rPr>
                <w:rFonts w:ascii="Cambria Math" w:eastAsia="宋体" w:hAnsi="Cambria Math"/>
                <w:i/>
                <w:kern w:val="0"/>
                <w:lang w:eastAsia="zh-CN"/>
              </w:rPr>
            </m:ctrlPr>
          </m:sSubPr>
          <m:e>
            <m:r>
              <w:rPr>
                <w:rFonts w:ascii="Cambria Math" w:eastAsia="宋体" w:hAnsi="Cambria Math"/>
                <w:kern w:val="0"/>
                <w:lang w:eastAsia="zh-CN"/>
              </w:rPr>
              <m:t>ρ</m:t>
            </m:r>
          </m:e>
          <m:sub>
            <m:r>
              <w:rPr>
                <w:rFonts w:ascii="Cambria Math" w:eastAsia="宋体" w:hAnsi="Cambria Math"/>
                <w:kern w:val="0"/>
                <w:lang w:eastAsia="zh-CN"/>
              </w:rPr>
              <m:t>i,t</m:t>
            </m:r>
          </m:sub>
        </m:sSub>
      </m:oMath>
      <w:r w:rsidRPr="00B12B40">
        <w:rPr>
          <w:rFonts w:ascii="Times New Roman" w:eastAsia="宋体" w:hAnsi="Times New Roman"/>
          <w:kern w:val="0"/>
        </w:rPr>
        <w:t xml:space="preserve"> in each round. To implement this strategy, </w:t>
      </w:r>
      <m:oMath>
        <m:sSub>
          <m:sSubPr>
            <m:ctrlPr>
              <w:rPr>
                <w:rFonts w:ascii="Cambria Math" w:eastAsia="宋体" w:hAnsi="Cambria Math"/>
                <w:i/>
                <w:kern w:val="0"/>
                <w:lang w:eastAsia="zh-CN"/>
              </w:rPr>
            </m:ctrlPr>
          </m:sSubPr>
          <m:e>
            <m:r>
              <w:rPr>
                <w:rFonts w:ascii="Cambria Math" w:eastAsia="宋体" w:hAnsi="Cambria Math"/>
                <w:kern w:val="0"/>
                <w:lang w:eastAsia="zh-CN"/>
              </w:rPr>
              <m:t>ρ</m:t>
            </m:r>
          </m:e>
          <m:sub>
            <m:r>
              <w:rPr>
                <w:rFonts w:ascii="Cambria Math" w:eastAsia="宋体" w:hAnsi="Cambria Math"/>
                <w:kern w:val="0"/>
                <w:lang w:eastAsia="zh-CN"/>
              </w:rPr>
              <m:t>i,t</m:t>
            </m:r>
          </m:sub>
        </m:sSub>
      </m:oMath>
      <w:r w:rsidRPr="00B12B40">
        <w:rPr>
          <w:rFonts w:ascii="Times New Roman" w:eastAsia="宋体" w:hAnsi="Times New Roman"/>
          <w:kern w:val="0"/>
        </w:rPr>
        <w:t xml:space="preserve"> is first calculated for every worker, and the workers are then sorted in descending order of </w:t>
      </w:r>
      <m:oMath>
        <m:sSub>
          <m:sSubPr>
            <m:ctrlPr>
              <w:rPr>
                <w:rFonts w:ascii="Cambria Math" w:eastAsia="宋体" w:hAnsi="Cambria Math"/>
                <w:i/>
                <w:kern w:val="0"/>
                <w:lang w:eastAsia="zh-CN"/>
              </w:rPr>
            </m:ctrlPr>
          </m:sSubPr>
          <m:e>
            <m:r>
              <w:rPr>
                <w:rFonts w:ascii="Cambria Math" w:eastAsia="宋体" w:hAnsi="Cambria Math"/>
                <w:kern w:val="0"/>
                <w:lang w:eastAsia="zh-CN"/>
              </w:rPr>
              <m:t>ρ</m:t>
            </m:r>
          </m:e>
          <m:sub>
            <m:r>
              <w:rPr>
                <w:rFonts w:ascii="Cambria Math" w:eastAsia="宋体" w:hAnsi="Cambria Math"/>
                <w:kern w:val="0"/>
                <w:lang w:eastAsia="zh-CN"/>
              </w:rPr>
              <m:t>i,t</m:t>
            </m:r>
          </m:sub>
        </m:sSub>
      </m:oMath>
      <w:r w:rsidRPr="00B12B40">
        <w:rPr>
          <w:rFonts w:ascii="Times New Roman" w:eastAsia="宋体" w:hAnsi="Times New Roman"/>
          <w:kern w:val="0"/>
        </w:rPr>
        <w:t xml:space="preserve"> to obtain a sorted worker vector </w:t>
      </w:r>
      <m:oMath>
        <m:r>
          <w:rPr>
            <w:rFonts w:ascii="Cambria Math" w:eastAsia="宋体" w:hAnsi="Cambria Math"/>
            <w:kern w:val="0"/>
            <w:lang w:eastAsia="zh-CN"/>
          </w:rPr>
          <m:t>W=(</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1</m:t>
            </m:r>
          </m:sub>
        </m:sSub>
        <m:r>
          <w:rPr>
            <w:rFonts w:ascii="Cambria Math" w:eastAsia="宋体" w:hAnsi="Cambria Math"/>
            <w:kern w:val="0"/>
            <w:lang w:eastAsia="zh-CN"/>
          </w:rPr>
          <m:t xml:space="preserve">,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2</m:t>
            </m:r>
          </m:sub>
        </m:sSub>
        <m:r>
          <w:rPr>
            <w:rFonts w:ascii="Cambria Math" w:eastAsia="宋体" w:hAnsi="Cambria Math"/>
            <w:kern w:val="0"/>
            <w:lang w:eastAsia="zh-CN"/>
          </w:rPr>
          <m:t xml:space="preserve">, ···,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m:rPr>
                <m:nor/>
              </m:rPr>
              <w:rPr>
                <w:rFonts w:ascii="jsMath-cmsy10" w:eastAsia="宋体" w:hAnsi="jsMath-cmsy10"/>
                <w:kern w:val="0"/>
                <w:lang w:eastAsia="zh-CN"/>
              </w:rPr>
              <m:t>N</m:t>
            </m:r>
          </m:sub>
        </m:sSub>
        <m:r>
          <w:rPr>
            <w:rFonts w:ascii="Cambria Math" w:eastAsia="宋体" w:hAnsi="Cambria Math"/>
            <w:kern w:val="0"/>
            <w:lang w:eastAsia="zh-CN"/>
          </w:rPr>
          <m:t>)</m:t>
        </m:r>
      </m:oMath>
      <w:r w:rsidRPr="00B12B40">
        <w:rPr>
          <w:rFonts w:ascii="Times New Roman" w:eastAsia="宋体" w:hAnsi="Times New Roman"/>
          <w:kern w:val="0"/>
        </w:rPr>
        <w:t xml:space="preserve">. The vector is traversed from head to tail, and the top </w:t>
      </w:r>
      <m:oMath>
        <m:r>
          <w:rPr>
            <w:rFonts w:ascii="Cambria Math" w:eastAsia="宋体" w:hAnsi="Cambria Math"/>
            <w:kern w:val="0"/>
          </w:rPr>
          <m:t>K</m:t>
        </m:r>
      </m:oMath>
      <w:r w:rsidRPr="00B12B40">
        <w:rPr>
          <w:rFonts w:ascii="Times New Roman" w:eastAsia="宋体" w:hAnsi="Times New Roman"/>
          <w:kern w:val="0"/>
        </w:rPr>
        <w:t xml:space="preserve"> workers are selected as the winner group </w:t>
      </w:r>
      <m:oMath>
        <m:sSup>
          <m:sSupPr>
            <m:ctrlPr>
              <w:rPr>
                <w:rFonts w:ascii="Cambria Math" w:eastAsia="宋体" w:hAnsi="Cambria Math"/>
                <w:i/>
                <w:kern w:val="0"/>
                <w:lang w:eastAsia="zh-CN"/>
              </w:rPr>
            </m:ctrlPr>
          </m:sSupPr>
          <m:e>
            <m:r>
              <w:rPr>
                <w:rFonts w:ascii="Cambria Math" w:eastAsia="宋体" w:hAnsi="Cambria Math"/>
                <w:kern w:val="0"/>
                <w:lang w:eastAsia="zh-CN"/>
              </w:rPr>
              <m:t>W</m:t>
            </m:r>
          </m:e>
          <m:sup>
            <m:r>
              <w:rPr>
                <w:rFonts w:ascii="Cambria Math" w:eastAsia="宋体" w:hAnsi="Cambria Math"/>
                <w:kern w:val="0"/>
                <w:lang w:eastAsia="zh-CN"/>
              </w:rPr>
              <m:t>'</m:t>
            </m:r>
          </m:sup>
        </m:sSup>
        <m:r>
          <w:rPr>
            <w:rFonts w:ascii="Cambria Math" w:eastAsia="宋体" w:hAnsi="Cambria Math"/>
            <w:kern w:val="0"/>
            <w:lang w:eastAsia="zh-CN"/>
          </w:rPr>
          <m:t>=</m:t>
        </m:r>
        <m:d>
          <m:dPr>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1</m:t>
                </m:r>
              </m:sub>
            </m:sSub>
            <m:r>
              <w:rPr>
                <w:rFonts w:ascii="Cambria Math" w:eastAsia="宋体" w:hAnsi="Cambria Math"/>
                <w:kern w:val="0"/>
                <w:lang w:eastAsia="zh-CN"/>
              </w:rPr>
              <m:t xml:space="preserve">,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2</m:t>
                </m:r>
              </m:sub>
            </m:sSub>
            <m:r>
              <w:rPr>
                <w:rFonts w:ascii="Cambria Math" w:eastAsia="宋体" w:hAnsi="Cambria Math"/>
                <w:kern w:val="0"/>
                <w:lang w:eastAsia="zh-CN"/>
              </w:rPr>
              <m:t xml:space="preserve">, ···,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m:t>
                </m:r>
              </m:sub>
            </m:sSub>
          </m:e>
        </m:d>
      </m:oMath>
      <w:r w:rsidRPr="00B12B40">
        <w:rPr>
          <w:rFonts w:ascii="Times New Roman" w:eastAsia="宋体" w:hAnsi="Times New Roman"/>
          <w:kern w:val="0"/>
          <w:lang w:eastAsia="zh-CN"/>
        </w:rPr>
        <w:t xml:space="preserve"> </w:t>
      </w:r>
      <w:r w:rsidRPr="00B12B40">
        <w:rPr>
          <w:rFonts w:ascii="Times New Roman" w:eastAsia="宋体" w:hAnsi="Times New Roman"/>
          <w:kern w:val="0"/>
        </w:rPr>
        <w:t>for the round.</w:t>
      </w:r>
    </w:p>
    <w:p w14:paraId="58747A36" w14:textId="6E8D20FE" w:rsidR="0085538B" w:rsidRPr="00B12B40" w:rsidRDefault="0085538B" w:rsidP="002829AF">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lang w:eastAsia="zh-CN"/>
        </w:rPr>
        <w:t xml:space="preserve">After selecting the workers, we need to determine the final payment for the chosen individuals. </w:t>
      </w:r>
      <w:r w:rsidR="002A01BB" w:rsidRPr="00B12B40">
        <w:rPr>
          <w:rFonts w:ascii="Times New Roman" w:eastAsia="宋体" w:hAnsi="Times New Roman"/>
          <w:kern w:val="0"/>
        </w:rPr>
        <w:t>To maintain honesty in the system, it is crucial to ensure that each winning worker is paid according to the critical payment [</w:t>
      </w:r>
      <w:r w:rsidR="00276CB9">
        <w:rPr>
          <w:rFonts w:ascii="Times New Roman" w:eastAsia="宋体" w:hAnsi="Times New Roman"/>
          <w:kern w:val="0"/>
        </w:rPr>
        <w:t>62</w:t>
      </w:r>
      <w:r w:rsidR="002A01BB" w:rsidRPr="00B12B40">
        <w:rPr>
          <w:rFonts w:ascii="Times New Roman" w:eastAsia="宋体" w:hAnsi="Times New Roman"/>
          <w:kern w:val="0"/>
        </w:rPr>
        <w:t xml:space="preserve">]. The critical payment is defined as the highest bid that guarantees the worker's victory. Specifically, to determine the critical payment for a winning worker </w:t>
      </w:r>
      <m:oMath>
        <m:sSub>
          <m:sSubPr>
            <m:ctrlPr>
              <w:rPr>
                <w:rFonts w:ascii="Cambria Math" w:eastAsia="宋体" w:hAnsi="Cambria Math"/>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002A01BB" w:rsidRPr="00B12B40">
        <w:rPr>
          <w:rFonts w:ascii="Times New Roman" w:eastAsia="宋体" w:hAnsi="Times New Roman"/>
          <w:kern w:val="0"/>
        </w:rPr>
        <w:t>, we should consider the bid of the</w:t>
      </w:r>
      <m:oMath>
        <m:r>
          <w:rPr>
            <w:rFonts w:ascii="Cambria Math" w:eastAsia="宋体" w:hAnsi="Cambria Math"/>
            <w:kern w:val="0"/>
          </w:rPr>
          <m:t xml:space="preserve"> (</m:t>
        </m:r>
        <m:r>
          <w:rPr>
            <w:rFonts w:ascii="Cambria Math" w:eastAsia="宋体" w:hAnsi="Cambria Math"/>
            <w:kern w:val="0"/>
            <w:lang w:eastAsia="zh-CN"/>
          </w:rPr>
          <m:t>K</m:t>
        </m:r>
        <m:r>
          <w:rPr>
            <w:rFonts w:ascii="Cambria Math" w:eastAsia="宋体" w:hAnsi="Cambria Math"/>
            <w:kern w:val="0"/>
          </w:rPr>
          <m:t>+1)</m:t>
        </m:r>
      </m:oMath>
      <w:r w:rsidR="002A01BB" w:rsidRPr="00B12B40">
        <w:rPr>
          <w:rFonts w:ascii="Times New Roman" w:eastAsia="宋体" w:hAnsi="Times New Roman"/>
          <w:kern w:val="0"/>
        </w:rPr>
        <w:t>-th worker in the sorted worker vector W</w:t>
      </w:r>
      <w:r w:rsidRPr="00B12B40">
        <w:rPr>
          <w:rFonts w:ascii="Times New Roman" w:eastAsia="宋体" w:hAnsi="Times New Roman"/>
          <w:kern w:val="0"/>
          <w:lang w:eastAsia="zh-CN"/>
        </w:rPr>
        <w:t xml:space="preserve">, i.e., </w:t>
      </w:r>
      <m:oMath>
        <m:f>
          <m:fPr>
            <m:ctrlPr>
              <w:rPr>
                <w:rFonts w:ascii="Cambria Math" w:eastAsia="宋体" w:hAnsi="Cambria Math"/>
                <w:kern w:val="0"/>
                <w:lang w:eastAsia="zh-CN"/>
              </w:rPr>
            </m:ctrlPr>
          </m:fPr>
          <m:num>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num>
          <m:den>
            <m:sSubSup>
              <m:sSubSupPr>
                <m:ctrlPr>
                  <w:rPr>
                    <w:rFonts w:ascii="Cambria Math" w:eastAsia="宋体" w:hAnsi="Cambria Math"/>
                    <w:kern w:val="0"/>
                    <w:lang w:eastAsia="zh-CN"/>
                  </w:rPr>
                </m:ctrlPr>
              </m:sSubSupPr>
              <m:e>
                <m:acc>
                  <m:accPr>
                    <m:ctrlPr>
                      <w:rPr>
                        <w:rFonts w:ascii="Cambria Math" w:eastAsia="宋体" w:hAnsi="Cambria Math"/>
                        <w:kern w:val="0"/>
                        <w:lang w:eastAsia="zh-CN"/>
                      </w:rPr>
                    </m:ctrlPr>
                  </m:accPr>
                  <m:e>
                    <m:r>
                      <w:rPr>
                        <w:rFonts w:ascii="Cambria Math" w:eastAsia="宋体" w:hAnsi="Cambria Math"/>
                        <w:kern w:val="0"/>
                        <w:lang w:eastAsia="zh-CN"/>
                      </w:rPr>
                      <m:t>g</m:t>
                    </m:r>
                  </m:e>
                </m:acc>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r>
                  <w:rPr>
                    <w:rFonts w:ascii="Cambria Math" w:eastAsia="宋体" w:hAnsi="Cambria Math"/>
                    <w:kern w:val="0"/>
                    <w:lang w:eastAsia="zh-CN"/>
                  </w:rPr>
                  <m:t>,t</m:t>
                </m:r>
              </m:sub>
              <m:sup>
                <m:r>
                  <w:rPr>
                    <w:rFonts w:ascii="Cambria Math" w:eastAsia="宋体" w:hAnsi="Cambria Math"/>
                    <w:kern w:val="0"/>
                    <w:lang w:eastAsia="zh-CN"/>
                  </w:rPr>
                  <m:t>+</m:t>
                </m:r>
              </m:sup>
            </m:sSubSup>
          </m:den>
        </m:f>
        <m:sSub>
          <m:sSubPr>
            <m:ctrlPr>
              <w:rPr>
                <w:rFonts w:ascii="Cambria Math" w:eastAsia="宋体" w:hAnsi="Cambria Math"/>
                <w:kern w:val="0"/>
                <w:lang w:eastAsia="zh-CN"/>
              </w:rPr>
            </m:ctrlPr>
          </m:sSubPr>
          <m:e>
            <m:r>
              <w:rPr>
                <w:rFonts w:ascii="Cambria Math" w:eastAsia="宋体" w:hAnsi="Cambria Math"/>
                <w:kern w:val="0"/>
                <w:lang w:eastAsia="zh-CN"/>
              </w:rPr>
              <m:t>b</m:t>
            </m:r>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sub>
        </m:sSub>
      </m:oMath>
      <w:r w:rsidRPr="00B12B40">
        <w:rPr>
          <w:rFonts w:ascii="Times New Roman" w:eastAsia="宋体" w:hAnsi="Times New Roman"/>
          <w:kern w:val="0"/>
        </w:rPr>
        <w:t xml:space="preserve">. If the calculated critical payment for a worker is greater than </w:t>
      </w:r>
      <m:oMath>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oMath>
      <w:r w:rsidRPr="00B12B40">
        <w:rPr>
          <w:rFonts w:ascii="Times New Roman" w:eastAsia="宋体" w:hAnsi="Times New Roman"/>
          <w:kern w:val="0"/>
        </w:rPr>
        <w:t>, the final payment for that worker is set to</w:t>
      </w:r>
      <m:oMath>
        <m:r>
          <w:rPr>
            <w:rFonts w:ascii="Cambria Math" w:eastAsia="宋体" w:hAnsi="Cambria Math"/>
            <w:kern w:val="0"/>
          </w:rPr>
          <m:t xml:space="preserve"> </m:t>
        </m:r>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oMath>
      <w:r w:rsidRPr="00B12B40">
        <w:rPr>
          <w:rFonts w:ascii="Times New Roman" w:eastAsia="宋体" w:hAnsi="Times New Roman"/>
          <w:kern w:val="0"/>
        </w:rPr>
        <w:t>. Therefore, the payment calculation for each selected worker during the exploitation stage is as follows:</w:t>
      </w:r>
    </w:p>
    <w:p w14:paraId="078151D9" w14:textId="00046339"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kern w:val="0"/>
          <w:lang w:eastAsia="zh-CN"/>
        </w:rPr>
      </w:pPr>
      <m:oMathPara>
        <m:oMath>
          <m:eqArr>
            <m:eqArrPr>
              <m:maxDist m:val="1"/>
              <m:ctrlPr>
                <w:rPr>
                  <w:rFonts w:ascii="Cambria Math" w:eastAsia="宋体" w:hAnsi="Cambria Math"/>
                  <w:i/>
                  <w:kern w:val="0"/>
                </w:rPr>
              </m:ctrlPr>
            </m:eqArrPr>
            <m:e>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i,t</m:t>
                  </m:r>
                </m:sub>
              </m:sSub>
              <m:r>
                <w:rPr>
                  <w:rFonts w:ascii="Cambria Math" w:eastAsia="宋体" w:hAnsi="Cambria Math"/>
                  <w:kern w:val="0"/>
                  <w:lang w:eastAsia="zh-CN"/>
                </w:rPr>
                <m:t>=min</m:t>
              </m:r>
              <m:d>
                <m:dPr>
                  <m:begChr m:val="{"/>
                  <m:endChr m:val="}"/>
                  <m:ctrlPr>
                    <w:rPr>
                      <w:rFonts w:ascii="Cambria Math" w:eastAsia="宋体" w:hAnsi="Cambria Math"/>
                      <w:i/>
                      <w:kern w:val="0"/>
                      <w:lang w:eastAsia="zh-CN"/>
                    </w:rPr>
                  </m:ctrlPr>
                </m:dPr>
                <m:e>
                  <m:f>
                    <m:fPr>
                      <m:ctrlPr>
                        <w:rPr>
                          <w:rFonts w:ascii="Cambria Math" w:eastAsia="宋体" w:hAnsi="Cambria Math"/>
                          <w:i/>
                          <w:kern w:val="0"/>
                          <w:lang w:eastAsia="zh-CN"/>
                        </w:rPr>
                      </m:ctrlPr>
                    </m:fPr>
                    <m:num>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num>
                    <m:den>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r>
                            <w:rPr>
                              <w:rFonts w:ascii="Cambria Math" w:eastAsia="宋体" w:hAnsi="Cambria Math"/>
                              <w:kern w:val="0"/>
                              <w:lang w:eastAsia="zh-CN"/>
                            </w:rPr>
                            <m:t>,t</m:t>
                          </m:r>
                        </m:sub>
                        <m:sup>
                          <m:r>
                            <w:rPr>
                              <w:rFonts w:ascii="Cambria Math" w:eastAsia="宋体" w:hAnsi="Cambria Math"/>
                              <w:kern w:val="0"/>
                              <w:lang w:eastAsia="zh-CN"/>
                            </w:rPr>
                            <m:t>+</m:t>
                          </m:r>
                        </m:sup>
                      </m:sSubSup>
                    </m:den>
                  </m:f>
                  <m:sSub>
                    <m:sSubPr>
                      <m:ctrlPr>
                        <w:rPr>
                          <w:rFonts w:ascii="Cambria Math" w:eastAsia="宋体" w:hAnsi="Cambria Math"/>
                          <w:i/>
                          <w:kern w:val="0"/>
                          <w:lang w:eastAsia="zh-CN"/>
                        </w:rPr>
                      </m:ctrlPr>
                    </m:sSubPr>
                    <m:e>
                      <m:r>
                        <w:rPr>
                          <w:rFonts w:ascii="Cambria Math" w:eastAsia="宋体" w:hAnsi="Cambria Math"/>
                          <w:kern w:val="0"/>
                          <w:lang w:eastAsia="zh-CN"/>
                        </w:rPr>
                        <m:t>b</m:t>
                      </m:r>
                    </m:e>
                    <m:sub>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e>
              </m:d>
              <m:r>
                <w:rPr>
                  <w:rFonts w:ascii="Cambria Math" w:eastAsia="宋体" w:hAnsi="Cambria Math"/>
                  <w:kern w:val="0"/>
                </w:rPr>
                <m:t>.#</m:t>
              </m:r>
              <m:d>
                <m:dPr>
                  <m:ctrlPr>
                    <w:rPr>
                      <w:rFonts w:ascii="Cambria Math" w:eastAsia="宋体" w:hAnsi="Cambria Math"/>
                      <w:i/>
                      <w:kern w:val="0"/>
                    </w:rPr>
                  </m:ctrlPr>
                </m:dPr>
                <m:e>
                  <m:r>
                    <w:rPr>
                      <w:rFonts w:ascii="Cambria Math" w:eastAsia="宋体" w:hAnsi="Cambria Math"/>
                      <w:kern w:val="0"/>
                    </w:rPr>
                    <m:t>13</m:t>
                  </m:r>
                </m:e>
              </m:d>
            </m:e>
          </m:eqArr>
        </m:oMath>
      </m:oMathPara>
    </w:p>
    <w:p w14:paraId="0CC98BC8" w14:textId="4166D03E" w:rsidR="00067A86" w:rsidRDefault="002A01BB" w:rsidP="005C07FB">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After completing the auction in the exploitation phase, the platform evaluates the credits and sensing qualities of the recruited workers and </w:t>
      </w:r>
      <w:r w:rsidRPr="00B12B40">
        <w:rPr>
          <w:rFonts w:ascii="Times New Roman" w:eastAsia="宋体" w:hAnsi="Times New Roman" w:hint="eastAsia"/>
          <w:kern w:val="0"/>
          <w:lang w:eastAsia="zh-CN"/>
        </w:rPr>
        <w:t xml:space="preserve">changes </w:t>
      </w:r>
      <m:oMath>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oMath>
      <w:r w:rsidRPr="00B12B40">
        <w:rPr>
          <w:rFonts w:ascii="Times New Roman" w:eastAsia="宋体" w:hAnsi="Times New Roman"/>
          <w:kern w:val="0"/>
          <w:lang w:eastAsia="zh-CN"/>
        </w:rPr>
        <w:t xml:space="preserve"> and UCB indexes based on the estimated values from the exploration phase. The platform </w:t>
      </w:r>
    </w:p>
    <w:p w14:paraId="2F67A032" w14:textId="2B0438EC" w:rsidR="002A01BB" w:rsidRDefault="002A01BB" w:rsidP="00067A86">
      <w:pPr>
        <w:widowControl/>
        <w:spacing w:line="240" w:lineRule="auto"/>
        <w:rPr>
          <w:rFonts w:ascii="Times New Roman" w:eastAsia="宋体" w:hAnsi="Times New Roman"/>
          <w:kern w:val="0"/>
          <w:lang w:eastAsia="zh-CN"/>
        </w:rPr>
      </w:pPr>
      <w:r w:rsidRPr="00B12B40">
        <w:rPr>
          <w:rFonts w:ascii="Times New Roman" w:eastAsia="宋体" w:hAnsi="Times New Roman"/>
          <w:kern w:val="0"/>
          <w:lang w:eastAsia="zh-CN"/>
        </w:rPr>
        <w:t>then repeats the process by conducting the reverse auction and double-level learning in subsequent rounds until the total budget has been used up.</w:t>
      </w:r>
    </w:p>
    <w:p w14:paraId="72DE7CF3" w14:textId="4A9D6601" w:rsidR="00046379" w:rsidRDefault="00E176EC" w:rsidP="00046379">
      <w:pPr>
        <w:widowControl/>
        <w:spacing w:beforeLines="50" w:before="120" w:line="240" w:lineRule="auto"/>
        <w:jc w:val="center"/>
        <w:rPr>
          <w:rFonts w:ascii="Times New Roman" w:eastAsia="宋体" w:hAnsi="Times New Roman"/>
          <w:kern w:val="0"/>
          <w:lang w:eastAsia="zh-CN"/>
        </w:rPr>
      </w:pPr>
      <w:bookmarkStart w:id="39" w:name="_Hlk135521004"/>
      <w:bookmarkStart w:id="40" w:name="_Hlk135521055"/>
      <w:r>
        <w:rPr>
          <w:rFonts w:ascii="Times New Roman" w:eastAsia="宋体" w:hAnsi="Times New Roman"/>
          <w:noProof/>
          <w:kern w:val="0"/>
          <w:lang w:eastAsia="zh-CN"/>
        </w:rPr>
        <w:drawing>
          <wp:inline distT="0" distB="0" distL="0" distR="0" wp14:anchorId="135F0F54" wp14:editId="47A66A0D">
            <wp:extent cx="4169122" cy="2571511"/>
            <wp:effectExtent l="0" t="0" r="3175" b="635"/>
            <wp:docPr id="505994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8032" cy="2607847"/>
                    </a:xfrm>
                    <a:prstGeom prst="rect">
                      <a:avLst/>
                    </a:prstGeom>
                    <a:noFill/>
                    <a:ln>
                      <a:noFill/>
                    </a:ln>
                  </pic:spPr>
                </pic:pic>
              </a:graphicData>
            </a:graphic>
          </wp:inline>
        </w:drawing>
      </w:r>
    </w:p>
    <w:p w14:paraId="6EE56EF4" w14:textId="7B7E3A7A" w:rsidR="00046379" w:rsidRPr="00B12B40" w:rsidRDefault="00046379" w:rsidP="00046379">
      <w:pPr>
        <w:widowControl/>
        <w:spacing w:line="240" w:lineRule="auto"/>
        <w:jc w:val="center"/>
        <w:rPr>
          <w:rFonts w:ascii="Times New Roman" w:eastAsia="宋体" w:hAnsi="Times New Roman"/>
          <w:kern w:val="0"/>
          <w:lang w:eastAsia="zh-CN"/>
        </w:rPr>
      </w:pPr>
      <w:r w:rsidRPr="00FF6524">
        <w:rPr>
          <w:rFonts w:ascii="Times New Roman" w:hAnsi="Times New Roman"/>
          <w:b/>
          <w:bCs/>
          <w:iCs/>
          <w:color w:val="008000"/>
          <w:kern w:val="0"/>
          <w:lang w:val="fr-FR" w:eastAsia="zh-CN"/>
        </w:rPr>
        <w:t xml:space="preserve">Fig. </w:t>
      </w:r>
      <w:r>
        <w:rPr>
          <w:rFonts w:ascii="Times New Roman" w:hAnsi="Times New Roman"/>
          <w:b/>
          <w:bCs/>
          <w:iCs/>
          <w:color w:val="008000"/>
          <w:kern w:val="0"/>
          <w:lang w:val="fr-FR" w:eastAsia="zh-CN"/>
        </w:rPr>
        <w:t>4</w:t>
      </w:r>
      <w:r w:rsidRPr="00FF6524">
        <w:rPr>
          <w:rFonts w:ascii="Times New Roman" w:hAnsi="Times New Roman"/>
          <w:b/>
          <w:bCs/>
          <w:iCs/>
          <w:color w:val="008000"/>
          <w:kern w:val="0"/>
          <w:lang w:val="fr-FR" w:eastAsia="zh-CN"/>
        </w:rPr>
        <w:t xml:space="preserve">: Component </w:t>
      </w:r>
      <w:r w:rsidR="00B2771D">
        <w:rPr>
          <w:rFonts w:ascii="Times New Roman" w:hAnsi="Times New Roman"/>
          <w:b/>
          <w:bCs/>
          <w:iCs/>
          <w:color w:val="008000"/>
          <w:kern w:val="0"/>
          <w:lang w:val="fr-FR" w:eastAsia="zh-CN"/>
        </w:rPr>
        <w:t>r</w:t>
      </w:r>
      <w:r w:rsidRPr="00FF6524">
        <w:rPr>
          <w:rFonts w:ascii="Times New Roman" w:hAnsi="Times New Roman"/>
          <w:b/>
          <w:bCs/>
          <w:iCs/>
          <w:color w:val="008000"/>
          <w:kern w:val="0"/>
          <w:lang w:val="fr-FR" w:eastAsia="zh-CN"/>
        </w:rPr>
        <w:t xml:space="preserve">elationships in the CQL-MAB </w:t>
      </w:r>
      <w:r w:rsidR="00B2771D">
        <w:rPr>
          <w:rFonts w:ascii="Times New Roman" w:hAnsi="Times New Roman"/>
          <w:b/>
          <w:bCs/>
          <w:iCs/>
          <w:color w:val="008000"/>
          <w:kern w:val="0"/>
          <w:lang w:val="fr-FR" w:eastAsia="zh-CN"/>
        </w:rPr>
        <w:t>f</w:t>
      </w:r>
      <w:r w:rsidRPr="00FF6524">
        <w:rPr>
          <w:rFonts w:ascii="Times New Roman" w:hAnsi="Times New Roman"/>
          <w:b/>
          <w:bCs/>
          <w:iCs/>
          <w:color w:val="008000"/>
          <w:kern w:val="0"/>
          <w:lang w:val="fr-FR" w:eastAsia="zh-CN"/>
        </w:rPr>
        <w:t xml:space="preserve">ramework for </w:t>
      </w:r>
      <w:r w:rsidR="00B2771D">
        <w:rPr>
          <w:rFonts w:ascii="Times New Roman" w:hAnsi="Times New Roman"/>
          <w:b/>
          <w:bCs/>
          <w:iCs/>
          <w:color w:val="008000"/>
          <w:kern w:val="0"/>
          <w:lang w:val="fr-FR" w:eastAsia="zh-CN"/>
        </w:rPr>
        <w:t>w</w:t>
      </w:r>
      <w:r w:rsidRPr="00FF6524">
        <w:rPr>
          <w:rFonts w:ascii="Times New Roman" w:hAnsi="Times New Roman"/>
          <w:b/>
          <w:bCs/>
          <w:iCs/>
          <w:color w:val="008000"/>
          <w:kern w:val="0"/>
          <w:lang w:val="fr-FR" w:eastAsia="zh-CN"/>
        </w:rPr>
        <w:t xml:space="preserve">orker </w:t>
      </w:r>
      <w:r w:rsidR="00B2771D">
        <w:rPr>
          <w:rFonts w:ascii="Times New Roman" w:hAnsi="Times New Roman"/>
          <w:b/>
          <w:bCs/>
          <w:iCs/>
          <w:color w:val="008000"/>
          <w:kern w:val="0"/>
          <w:lang w:val="fr-FR" w:eastAsia="zh-CN"/>
        </w:rPr>
        <w:t>s</w:t>
      </w:r>
      <w:r w:rsidRPr="00FF6524">
        <w:rPr>
          <w:rFonts w:ascii="Times New Roman" w:hAnsi="Times New Roman"/>
          <w:b/>
          <w:bCs/>
          <w:iCs/>
          <w:color w:val="008000"/>
          <w:kern w:val="0"/>
          <w:lang w:val="fr-FR" w:eastAsia="zh-CN"/>
        </w:rPr>
        <w:t>election.</w:t>
      </w:r>
      <w:bookmarkEnd w:id="39"/>
      <w:bookmarkEnd w:id="40"/>
    </w:p>
    <w:p w14:paraId="0E82C7C3" w14:textId="2153531D" w:rsidR="00484006" w:rsidRDefault="00484006" w:rsidP="00484006">
      <w:pPr>
        <w:pStyle w:val="3"/>
        <w:spacing w:before="120"/>
        <w:ind w:leftChars="26" w:left="574" w:hanging="522"/>
        <w:rPr>
          <w:b/>
          <w:bCs/>
          <w:sz w:val="18"/>
          <w:szCs w:val="18"/>
        </w:rPr>
      </w:pPr>
      <w:r w:rsidRPr="00B12B40">
        <w:rPr>
          <w:b/>
          <w:bCs/>
          <w:sz w:val="18"/>
          <w:szCs w:val="18"/>
        </w:rPr>
        <w:lastRenderedPageBreak/>
        <w:t>4.1.3 Overview of CQL-MAB</w:t>
      </w:r>
    </w:p>
    <w:p w14:paraId="3BFD9441" w14:textId="3FDFF52D" w:rsidR="00664C8E" w:rsidRDefault="00032FA8" w:rsidP="00D923CB">
      <w:pPr>
        <w:widowControl/>
        <w:spacing w:after="120" w:line="240" w:lineRule="auto"/>
        <w:ind w:firstLineChars="150" w:firstLine="300"/>
        <w:rPr>
          <w:rFonts w:ascii="Times New Roman" w:eastAsia="宋体" w:hAnsi="Times New Roman"/>
          <w:kern w:val="0"/>
          <w:lang w:eastAsia="zh-CN"/>
        </w:rPr>
      </w:pPr>
      <w:r w:rsidRPr="00032FA8">
        <w:rPr>
          <w:rFonts w:ascii="Times New Roman" w:eastAsia="宋体" w:hAnsi="Times New Roman"/>
          <w:color w:val="008000"/>
          <w:kern w:val="0"/>
          <w:lang w:eastAsia="zh-CN"/>
        </w:rPr>
        <w:t>We have created a diagram, as shown in Figure 4, to provide a clear understanding of the components of our CQL-MAB Framework and their relationships. The diagram presents an overview of all the components in our framework, including the UCB algorithm, double-level design, worker credit, worker quality, and worker selection. The intermediary that connects these components is the compound reward, which we calculate based on quality calculation and credit verification. We then use the compound reward to compute the UCB index and RCR, and employ a greedy strategy to select workers with higher RCR. Overall, the diagram provides a visual representation of the CQL-MAB approach, highlighting its various components and the interplay between them</w:t>
      </w:r>
      <w:r w:rsidR="00FF6524" w:rsidRPr="0099584F">
        <w:rPr>
          <w:rFonts w:ascii="Times New Roman" w:eastAsia="宋体" w:hAnsi="Times New Roman"/>
          <w:color w:val="008000"/>
          <w:kern w:val="0"/>
          <w:lang w:eastAsia="zh-CN"/>
        </w:rPr>
        <w:t>.</w:t>
      </w:r>
      <w:r w:rsidR="00507FCC">
        <w:rPr>
          <w:rFonts w:ascii="Times New Roman" w:eastAsia="宋体" w:hAnsi="Times New Roman"/>
          <w:kern w:val="0"/>
          <w:lang w:eastAsia="zh-CN"/>
        </w:rPr>
        <w:t xml:space="preserve"> </w:t>
      </w:r>
      <w:r w:rsidR="00BB0E45" w:rsidRPr="00B12B40">
        <w:rPr>
          <w:rFonts w:ascii="Times New Roman" w:eastAsia="宋体" w:hAnsi="Times New Roman"/>
          <w:kern w:val="0"/>
          <w:lang w:eastAsia="zh-CN"/>
        </w:rPr>
        <w:t>Algorithm 1 provides a detailed description of the CQL-MAB-based reverse auction mechanism.</w:t>
      </w:r>
      <w:r w:rsidR="00664C8E">
        <w:rPr>
          <w:rFonts w:ascii="Times New Roman" w:eastAsia="宋体" w:hAnsi="Times New Roman" w:hint="eastAsia"/>
          <w:kern w:val="0"/>
          <w:lang w:eastAsia="zh-CN"/>
        </w:rPr>
        <w:t xml:space="preserve"> </w:t>
      </w:r>
    </w:p>
    <w:tbl>
      <w:tblPr>
        <w:tblStyle w:val="13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5061"/>
      </w:tblGrid>
      <w:tr w:rsidR="006C1C7D" w:rsidRPr="00B12B40" w14:paraId="580EB461" w14:textId="77777777" w:rsidTr="00F314F1">
        <w:trPr>
          <w:jc w:val="center"/>
        </w:trPr>
        <w:tc>
          <w:tcPr>
            <w:tcW w:w="5529" w:type="dxa"/>
            <w:gridSpan w:val="2"/>
            <w:tcBorders>
              <w:top w:val="single" w:sz="12" w:space="0" w:color="auto"/>
              <w:bottom w:val="single" w:sz="12" w:space="0" w:color="auto"/>
            </w:tcBorders>
            <w:vAlign w:val="center"/>
          </w:tcPr>
          <w:p w14:paraId="1254BE21" w14:textId="77777777" w:rsidR="006C1C7D" w:rsidRPr="00B12B40" w:rsidRDefault="006C1C7D" w:rsidP="00F314F1">
            <w:pPr>
              <w:widowControl/>
              <w:spacing w:line="240" w:lineRule="auto"/>
              <w:rPr>
                <w:rFonts w:ascii="Times New Roman" w:hAnsi="Times New Roman"/>
                <w:b/>
                <w:kern w:val="0"/>
              </w:rPr>
            </w:pPr>
            <w:r w:rsidRPr="00B12B40">
              <w:rPr>
                <w:rFonts w:ascii="Times New Roman" w:hAnsi="Times New Roman"/>
                <w:b/>
                <w:kern w:val="0"/>
              </w:rPr>
              <w:t>Algorithm 1</w:t>
            </w:r>
            <w:r w:rsidRPr="00B12B40">
              <w:rPr>
                <w:rFonts w:ascii="Times New Roman" w:hAnsi="Times New Roman"/>
                <w:bCs/>
                <w:kern w:val="0"/>
              </w:rPr>
              <w:t xml:space="preserve">: </w:t>
            </w:r>
            <w:r w:rsidRPr="00B12B40">
              <w:rPr>
                <w:rFonts w:ascii="Times New Roman" w:hAnsi="Times New Roman"/>
                <w:bCs/>
                <w:i/>
                <w:iCs/>
                <w:kern w:val="0"/>
                <w:lang w:eastAsia="zh-CN"/>
              </w:rPr>
              <w:t>Th</w:t>
            </w:r>
            <w:r w:rsidRPr="00B12B40">
              <w:rPr>
                <w:rFonts w:ascii="Times New Roman" w:hAnsi="Times New Roman" w:hint="eastAsia"/>
                <w:bCs/>
                <w:i/>
                <w:iCs/>
                <w:kern w:val="0"/>
                <w:lang w:eastAsia="zh-CN"/>
              </w:rPr>
              <w:t>e</w:t>
            </w:r>
            <w:r w:rsidRPr="00B12B40">
              <w:rPr>
                <w:rFonts w:ascii="Times New Roman" w:hAnsi="Times New Roman"/>
                <w:bCs/>
                <w:i/>
                <w:iCs/>
                <w:kern w:val="0"/>
              </w:rPr>
              <w:t xml:space="preserve"> </w:t>
            </w:r>
            <w:r w:rsidRPr="00B12B40">
              <w:rPr>
                <w:rFonts w:ascii="Times New Roman" w:hAnsi="Times New Roman" w:hint="eastAsia"/>
                <w:i/>
                <w:iCs/>
                <w:kern w:val="0"/>
                <w:lang w:eastAsia="zh-CN"/>
              </w:rPr>
              <w:t>CQL</w:t>
            </w:r>
            <w:r w:rsidRPr="00B12B40">
              <w:rPr>
                <w:rFonts w:ascii="Times New Roman" w:hAnsi="Times New Roman"/>
                <w:i/>
                <w:iCs/>
                <w:kern w:val="0"/>
              </w:rPr>
              <w:t>-MAB based Reverse Auction</w:t>
            </w:r>
            <w:r w:rsidRPr="00B12B40">
              <w:rPr>
                <w:rFonts w:ascii="Times New Roman" w:hAnsi="Times New Roman"/>
                <w:bCs/>
                <w:i/>
                <w:iCs/>
                <w:kern w:val="0"/>
              </w:rPr>
              <w:t xml:space="preserve"> Mechanism</w:t>
            </w:r>
          </w:p>
        </w:tc>
      </w:tr>
      <w:tr w:rsidR="006C1C7D" w:rsidRPr="00B12B40" w14:paraId="73F9D50D" w14:textId="77777777" w:rsidTr="00F314F1">
        <w:trPr>
          <w:trHeight w:val="592"/>
          <w:jc w:val="center"/>
        </w:trPr>
        <w:tc>
          <w:tcPr>
            <w:tcW w:w="5529" w:type="dxa"/>
            <w:gridSpan w:val="2"/>
            <w:tcBorders>
              <w:top w:val="single" w:sz="12" w:space="0" w:color="auto"/>
            </w:tcBorders>
          </w:tcPr>
          <w:p w14:paraId="472AD683" w14:textId="77777777" w:rsidR="006C1C7D" w:rsidRPr="00B12B40" w:rsidRDefault="006C1C7D" w:rsidP="00F314F1">
            <w:pPr>
              <w:widowControl/>
              <w:spacing w:line="276" w:lineRule="auto"/>
              <w:rPr>
                <w:rFonts w:ascii="Times New Roman" w:hAnsi="Times New Roman"/>
                <w:kern w:val="0"/>
                <w:lang w:eastAsia="zh-CN"/>
              </w:rPr>
            </w:pPr>
            <w:r w:rsidRPr="00B12B40">
              <w:rPr>
                <w:rFonts w:ascii="Times New Roman" w:hAnsi="Times New Roman" w:hint="eastAsia"/>
                <w:b/>
                <w:bCs/>
                <w:kern w:val="0"/>
                <w:lang w:eastAsia="zh-CN"/>
              </w:rPr>
              <w:t>I</w:t>
            </w:r>
            <w:r w:rsidRPr="00B12B40">
              <w:rPr>
                <w:rFonts w:ascii="Times New Roman" w:hAnsi="Times New Roman"/>
                <w:b/>
                <w:bCs/>
                <w:kern w:val="0"/>
                <w:lang w:eastAsia="zh-CN"/>
              </w:rPr>
              <w:t xml:space="preserve">nput: </w:t>
            </w:r>
            <m:oMath>
              <m:r>
                <w:rPr>
                  <w:rFonts w:ascii="Cambria Math" w:hAnsi="Cambria Math"/>
                  <w:lang w:eastAsia="zh-CN"/>
                </w:rPr>
                <m:t>D</m:t>
              </m:r>
            </m:oMath>
            <w:r w:rsidRPr="00B12B40">
              <w:rPr>
                <w:rFonts w:ascii="Times New Roman" w:hAnsi="Times New Roman"/>
                <w:b/>
                <w:bCs/>
                <w:kern w:val="0"/>
                <w:lang w:eastAsia="zh-CN"/>
              </w:rPr>
              <w:t xml:space="preserve">, </w:t>
            </w:r>
            <m:oMath>
              <m:r>
                <w:rPr>
                  <w:rFonts w:ascii="Cambria Math" w:hAnsi="Cambria Math"/>
                  <w:lang w:eastAsia="zh-CN"/>
                </w:rPr>
                <m:t>S</m:t>
              </m:r>
            </m:oMath>
            <w:r w:rsidRPr="00B12B40">
              <w:rPr>
                <w:rFonts w:ascii="Times New Roman" w:hAnsi="Times New Roman" w:hint="eastAsia"/>
                <w:iCs/>
                <w:kern w:val="0"/>
                <w:lang w:eastAsia="zh-CN"/>
              </w:rPr>
              <w:t>,</w:t>
            </w:r>
            <w:r w:rsidRPr="00B12B40">
              <w:rPr>
                <w:rFonts w:ascii="Times New Roman" w:hAnsi="Times New Roman"/>
                <w:iCs/>
                <w:kern w:val="0"/>
                <w:lang w:eastAsia="zh-CN"/>
              </w:rPr>
              <w:t xml:space="preserve"> </w:t>
            </w:r>
            <m:oMath>
              <m:r>
                <w:rPr>
                  <w:rFonts w:ascii="Cambria Math" w:hAnsi="Cambria Math"/>
                  <w:kern w:val="0"/>
                  <w:lang w:eastAsia="zh-CN"/>
                </w:rPr>
                <m:t>B</m:t>
              </m:r>
            </m:oMath>
            <w:r w:rsidRPr="00B12B40">
              <w:rPr>
                <w:rFonts w:ascii="Times New Roman" w:hAnsi="Times New Roman" w:hint="eastAsia"/>
                <w:kern w:val="0"/>
                <w:lang w:eastAsia="zh-CN"/>
              </w:rPr>
              <w:t>,</w:t>
            </w:r>
            <w:r w:rsidRPr="00B12B40">
              <w:rPr>
                <w:rFonts w:ascii="Times New Roman" w:hAnsi="Times New Roman"/>
                <w:kern w:val="0"/>
                <w:lang w:eastAsia="zh-CN"/>
              </w:rPr>
              <w:t xml:space="preserve"> </w:t>
            </w:r>
            <m:oMath>
              <m:r>
                <w:rPr>
                  <w:rFonts w:ascii="Cambria Math" w:hAnsi="Cambria Math"/>
                  <w:kern w:val="0"/>
                  <w:lang w:eastAsia="zh-CN"/>
                </w:rPr>
                <m:t>K</m:t>
              </m:r>
            </m:oMath>
            <w:r w:rsidRPr="00B12B40">
              <w:rPr>
                <w:rFonts w:ascii="Times New Roman" w:hAnsi="Times New Roman" w:hint="eastAsia"/>
                <w:kern w:val="0"/>
                <w:lang w:eastAsia="zh-CN"/>
              </w:rPr>
              <w:t>,</w:t>
            </w:r>
            <w:r w:rsidRPr="00B12B40">
              <w:rPr>
                <w:rFonts w:ascii="Times New Roman" w:hAnsi="Times New Roman"/>
                <w:kern w:val="0"/>
                <w:lang w:eastAsia="zh-CN"/>
              </w:rPr>
              <w:t xml:space="preserve"> </w:t>
            </w:r>
            <m:oMath>
              <m:sSub>
                <m:sSubPr>
                  <m:ctrlPr>
                    <w:rPr>
                      <w:rFonts w:ascii="Cambria Math" w:hAnsi="Cambria Math"/>
                      <w:i/>
                      <w:kern w:val="0"/>
                      <w:lang w:eastAsia="zh-CN"/>
                    </w:rPr>
                  </m:ctrlPr>
                </m:sSubPr>
                <m:e>
                  <m:r>
                    <w:rPr>
                      <w:rFonts w:ascii="Cambria Math" w:hAnsi="Cambria Math"/>
                      <w:kern w:val="0"/>
                      <w:lang w:eastAsia="zh-CN"/>
                    </w:rPr>
                    <m:t>c</m:t>
                  </m:r>
                </m:e>
                <m:sub>
                  <m:r>
                    <w:rPr>
                      <w:rFonts w:ascii="Cambria Math" w:hAnsi="Cambria Math"/>
                      <w:kern w:val="0"/>
                      <w:lang w:eastAsia="zh-CN"/>
                    </w:rPr>
                    <m:t>max</m:t>
                  </m:r>
                </m:sub>
              </m:sSub>
            </m:oMath>
            <w:r w:rsidRPr="00B12B40">
              <w:rPr>
                <w:rFonts w:ascii="Times New Roman" w:hAnsi="Times New Roman"/>
                <w:kern w:val="0"/>
                <w:lang w:eastAsia="zh-CN"/>
              </w:rPr>
              <w:t>,</w:t>
            </w:r>
            <w:r w:rsidRPr="00B12B40">
              <w:rPr>
                <w:rFonts w:ascii="Cambria Math" w:hAnsi="Cambria Math"/>
                <w:i/>
                <w:kern w:val="0"/>
                <w:lang w:eastAsia="zh-CN"/>
              </w:rPr>
              <w:t xml:space="preserve"> </w:t>
            </w:r>
            <m:oMath>
              <m:sSubSup>
                <m:sSubSupPr>
                  <m:ctrlPr>
                    <w:rPr>
                      <w:rFonts w:ascii="Cambria Math" w:hAnsi="Cambria Math"/>
                      <w:i/>
                      <w:kern w:val="0"/>
                      <w:lang w:eastAsia="zh-CN"/>
                    </w:rPr>
                  </m:ctrlPr>
                </m:sSubSupPr>
                <m:e>
                  <m:r>
                    <w:rPr>
                      <w:rFonts w:ascii="Cambria Math" w:hAnsi="Cambria Math"/>
                      <w:kern w:val="0"/>
                      <w:lang w:eastAsia="zh-CN"/>
                    </w:rPr>
                    <m:t>a</m:t>
                  </m:r>
                </m:e>
                <m:sub>
                  <m:r>
                    <w:rPr>
                      <w:rFonts w:ascii="Cambria Math" w:hAnsi="Cambria Math"/>
                      <w:kern w:val="0"/>
                      <w:lang w:eastAsia="zh-CN"/>
                    </w:rPr>
                    <m:t>j,t</m:t>
                  </m:r>
                </m:sub>
                <m:sup>
                  <m:r>
                    <w:rPr>
                      <w:rFonts w:ascii="Cambria Math" w:hAnsi="Cambria Math" w:hint="eastAsia"/>
                      <w:kern w:val="0"/>
                      <w:lang w:eastAsia="zh-CN"/>
                    </w:rPr>
                    <m:t>i</m:t>
                  </m:r>
                </m:sup>
              </m:sSubSup>
            </m:oMath>
            <w:r w:rsidRPr="00B12B40">
              <w:rPr>
                <w:rFonts w:ascii="Times New Roman" w:hAnsi="Times New Roman" w:hint="eastAsia"/>
                <w:kern w:val="0"/>
                <w:lang w:eastAsia="zh-CN"/>
              </w:rPr>
              <w:t xml:space="preserve">, </w:t>
            </w:r>
            <m:oMath>
              <m:sSub>
                <m:sSubPr>
                  <m:ctrlPr>
                    <w:rPr>
                      <w:rFonts w:ascii="Cambria Math" w:hAnsi="Cambria Math"/>
                      <w:i/>
                      <w:kern w:val="0"/>
                      <w:lang w:eastAsia="zh-CN"/>
                    </w:rPr>
                  </m:ctrlPr>
                </m:sSubPr>
                <m:e>
                  <m:r>
                    <w:rPr>
                      <w:rFonts w:ascii="Cambria Math" w:hAnsi="Cambria Math"/>
                      <w:kern w:val="0"/>
                      <w:lang w:eastAsia="zh-CN"/>
                    </w:rPr>
                    <m:t>ε</m:t>
                  </m:r>
                </m:e>
                <m:sub>
                  <m:r>
                    <w:rPr>
                      <w:rFonts w:ascii="Cambria Math" w:hAnsi="Cambria Math"/>
                      <w:kern w:val="0"/>
                      <w:lang w:eastAsia="zh-CN"/>
                    </w:rPr>
                    <m:t>j</m:t>
                  </m:r>
                </m:sub>
              </m:sSub>
            </m:oMath>
          </w:p>
          <w:p w14:paraId="5174414C" w14:textId="77777777" w:rsidR="006C1C7D" w:rsidRPr="00B12B40" w:rsidRDefault="006C1C7D" w:rsidP="00F314F1">
            <w:pPr>
              <w:widowControl/>
              <w:spacing w:line="276" w:lineRule="auto"/>
              <w:rPr>
                <w:rFonts w:ascii="Times New Roman" w:hAnsi="Times New Roman"/>
                <w:b/>
                <w:bCs/>
                <w:kern w:val="0"/>
                <w:lang w:eastAsia="zh-CN"/>
              </w:rPr>
            </w:pPr>
            <w:r w:rsidRPr="00B12B40">
              <w:rPr>
                <w:rFonts w:ascii="Times New Roman" w:hAnsi="Times New Roman"/>
                <w:b/>
                <w:bCs/>
                <w:kern w:val="0"/>
                <w:lang w:eastAsia="zh-CN"/>
              </w:rPr>
              <w:t>Output:</w:t>
            </w:r>
            <w:r w:rsidRPr="00B12B40">
              <w:rPr>
                <w:rFonts w:ascii="Times New Roman" w:hAnsi="Times New Roman"/>
                <w:kern w:val="0"/>
                <w:lang w:eastAsia="zh-CN"/>
              </w:rPr>
              <w:t xml:space="preserve"> </w:t>
            </w:r>
            <m:oMath>
              <m:r>
                <w:rPr>
                  <w:rFonts w:ascii="Cambria Math" w:hAnsi="Cambria Math"/>
                  <w:kern w:val="0"/>
                  <w:lang w:eastAsia="zh-CN"/>
                </w:rPr>
                <m:t>ϕ</m:t>
              </m:r>
            </m:oMath>
            <w:r w:rsidRPr="00B12B40">
              <w:rPr>
                <w:rFonts w:ascii="Times New Roman" w:hAnsi="Times New Roman"/>
                <w:kern w:val="0"/>
                <w:lang w:eastAsia="zh-CN"/>
              </w:rPr>
              <w:t xml:space="preserve">, </w:t>
            </w:r>
            <m:oMath>
              <m:r>
                <w:rPr>
                  <w:rFonts w:ascii="Cambria Math" w:hAnsi="Cambria Math"/>
                  <w:kern w:val="0"/>
                  <w:lang w:eastAsia="zh-CN"/>
                </w:rPr>
                <m:t>P</m:t>
              </m:r>
            </m:oMath>
          </w:p>
        </w:tc>
      </w:tr>
      <w:tr w:rsidR="006C1C7D" w:rsidRPr="00B12B40" w14:paraId="501088FD" w14:textId="77777777" w:rsidTr="00F314F1">
        <w:trPr>
          <w:jc w:val="center"/>
        </w:trPr>
        <w:tc>
          <w:tcPr>
            <w:tcW w:w="468" w:type="dxa"/>
            <w:vAlign w:val="center"/>
          </w:tcPr>
          <w:p w14:paraId="526F48C3"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hint="eastAsia"/>
                <w:kern w:val="0"/>
                <w:sz w:val="18"/>
                <w:szCs w:val="18"/>
                <w:lang w:eastAsia="zh-CN"/>
              </w:rPr>
              <w:t>1</w:t>
            </w:r>
            <w:r w:rsidRPr="00B12B40">
              <w:rPr>
                <w:rFonts w:ascii="Times New Roman" w:hAnsi="Times New Roman"/>
                <w:kern w:val="0"/>
                <w:sz w:val="18"/>
                <w:szCs w:val="18"/>
                <w:lang w:eastAsia="zh-CN"/>
              </w:rPr>
              <w:t>:</w:t>
            </w:r>
          </w:p>
        </w:tc>
        <w:tc>
          <w:tcPr>
            <w:tcW w:w="5061" w:type="dxa"/>
          </w:tcPr>
          <w:p w14:paraId="12473031" w14:textId="77777777" w:rsidR="006C1C7D" w:rsidRPr="00B12B40" w:rsidRDefault="006C1C7D" w:rsidP="00F314F1">
            <w:pPr>
              <w:spacing w:line="240" w:lineRule="auto"/>
              <w:jc w:val="left"/>
              <w:rPr>
                <w:sz w:val="18"/>
                <w:szCs w:val="18"/>
                <w:lang w:eastAsia="zh-CN"/>
              </w:rPr>
            </w:pPr>
            <w:r w:rsidRPr="00B12B40">
              <w:rPr>
                <w:rFonts w:ascii="Times New Roman" w:hAnsi="Times New Roman" w:hint="eastAsia"/>
                <w:kern w:val="0"/>
                <w:sz w:val="18"/>
                <w:szCs w:val="18"/>
                <w:lang w:eastAsia="zh-CN"/>
              </w:rPr>
              <w:t>I</w:t>
            </w:r>
            <w:r w:rsidRPr="00B12B40">
              <w:rPr>
                <w:rFonts w:ascii="Times New Roman" w:hAnsi="Times New Roman"/>
                <w:kern w:val="0"/>
                <w:sz w:val="18"/>
                <w:szCs w:val="18"/>
                <w:lang w:eastAsia="zh-CN"/>
              </w:rPr>
              <w:t xml:space="preserve">nitialize </w:t>
            </w:r>
            <m:oMath>
              <m:r>
                <w:rPr>
                  <w:rFonts w:ascii="Cambria Math" w:hAnsi="Cambria Math"/>
                  <w:kern w:val="0"/>
                  <w:sz w:val="18"/>
                  <w:szCs w:val="18"/>
                  <w:lang w:eastAsia="zh-CN"/>
                </w:rPr>
                <m:t>t=0</m:t>
              </m:r>
            </m:oMath>
            <w:r w:rsidRPr="00B12B40">
              <w:rPr>
                <w:rFonts w:ascii="Times New Roman" w:hAnsi="Times New Roman" w:hint="eastAsia"/>
                <w:kern w:val="0"/>
                <w:sz w:val="18"/>
                <w:szCs w:val="18"/>
                <w:lang w:eastAsia="zh-CN"/>
              </w:rPr>
              <w:t>,</w:t>
            </w:r>
            <w:r w:rsidRPr="00B12B40">
              <w:rPr>
                <w:rFonts w:ascii="Times New Roman" w:hAnsi="Times New Roman"/>
                <w:kern w:val="0"/>
                <w:sz w:val="18"/>
                <w:szCs w:val="18"/>
                <w:lang w:eastAsia="zh-CN"/>
              </w:rPr>
              <w:t xml:space="preserve"> </w:t>
            </w:r>
            <m:oMath>
              <m:sSub>
                <m:sSubPr>
                  <m:ctrlPr>
                    <w:rPr>
                      <w:rFonts w:ascii="Cambria Math" w:hAnsi="Cambria Math"/>
                      <w:i/>
                      <w:kern w:val="0"/>
                      <w:sz w:val="18"/>
                      <w:szCs w:val="18"/>
                      <w:lang w:eastAsia="zh-CN"/>
                    </w:rPr>
                  </m:ctrlPr>
                </m:sSubPr>
                <m:e>
                  <m:r>
                    <w:rPr>
                      <w:rFonts w:ascii="Cambria Math" w:hAnsi="Cambria Math"/>
                      <w:kern w:val="0"/>
                      <w:sz w:val="18"/>
                      <w:szCs w:val="18"/>
                      <w:lang w:eastAsia="zh-CN"/>
                    </w:rPr>
                    <m:t>φ</m:t>
                  </m:r>
                </m:e>
                <m:sub>
                  <m:r>
                    <w:rPr>
                      <w:rFonts w:ascii="Cambria Math" w:hAnsi="Cambria Math"/>
                      <w:kern w:val="0"/>
                      <w:sz w:val="18"/>
                      <w:szCs w:val="18"/>
                      <w:lang w:eastAsia="zh-CN"/>
                    </w:rPr>
                    <m:t>i,t</m:t>
                  </m:r>
                </m:sub>
              </m:sSub>
              <m:r>
                <w:rPr>
                  <w:rFonts w:ascii="Cambria Math" w:hAnsi="Cambria Math"/>
                  <w:kern w:val="0"/>
                  <w:sz w:val="18"/>
                  <w:szCs w:val="18"/>
                  <w:lang w:eastAsia="zh-CN"/>
                </w:rPr>
                <m:t>=0</m:t>
              </m:r>
            </m:oMath>
            <w:r w:rsidRPr="00B12B40">
              <w:rPr>
                <w:rFonts w:ascii="Times New Roman" w:hAnsi="Times New Roman" w:hint="eastAsia"/>
                <w:kern w:val="0"/>
                <w:sz w:val="18"/>
                <w:szCs w:val="18"/>
                <w:lang w:eastAsia="zh-CN"/>
              </w:rPr>
              <w:t>,</w:t>
            </w:r>
            <w:r w:rsidRPr="00B12B40">
              <w:rPr>
                <w:rFonts w:ascii="Times New Roman" w:hAnsi="Times New Roman"/>
                <w:kern w:val="0"/>
                <w:sz w:val="18"/>
                <w:szCs w:val="18"/>
                <w:lang w:eastAsia="zh-CN"/>
              </w:rPr>
              <w:t xml:space="preserve"> </w:t>
            </w:r>
            <m:oMath>
              <m:sSub>
                <m:sSubPr>
                  <m:ctrlPr>
                    <w:rPr>
                      <w:rFonts w:ascii="Cambria Math" w:hAnsi="Cambria Math"/>
                      <w:i/>
                      <w:kern w:val="0"/>
                      <w:sz w:val="18"/>
                      <w:szCs w:val="18"/>
                      <w:lang w:eastAsia="zh-CN"/>
                    </w:rPr>
                  </m:ctrlPr>
                </m:sSubPr>
                <m:e>
                  <m:r>
                    <w:rPr>
                      <w:rFonts w:ascii="Cambria Math" w:hAnsi="Cambria Math"/>
                      <w:kern w:val="0"/>
                      <w:sz w:val="18"/>
                      <w:szCs w:val="18"/>
                      <w:lang w:eastAsia="zh-CN"/>
                    </w:rPr>
                    <m:t>p</m:t>
                  </m:r>
                </m:e>
                <m:sub>
                  <m:r>
                    <w:rPr>
                      <w:rFonts w:ascii="Cambria Math" w:hAnsi="Cambria Math"/>
                      <w:kern w:val="0"/>
                      <w:sz w:val="18"/>
                      <w:szCs w:val="18"/>
                      <w:lang w:eastAsia="zh-CN"/>
                    </w:rPr>
                    <m:t>i,t</m:t>
                  </m:r>
                </m:sub>
              </m:sSub>
              <m:r>
                <w:rPr>
                  <w:rFonts w:ascii="Cambria Math" w:hAnsi="Cambria Math"/>
                  <w:kern w:val="0"/>
                  <w:sz w:val="18"/>
                  <w:szCs w:val="18"/>
                  <w:lang w:eastAsia="zh-CN"/>
                </w:rPr>
                <m:t>=0</m:t>
              </m:r>
            </m:oMath>
            <w:r w:rsidRPr="00B12B40">
              <w:rPr>
                <w:rFonts w:ascii="Times New Roman" w:hAnsi="Times New Roman" w:hint="eastAsia"/>
                <w:kern w:val="0"/>
                <w:sz w:val="18"/>
                <w:szCs w:val="18"/>
                <w:lang w:eastAsia="zh-CN"/>
              </w:rPr>
              <w:t>,</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 xml:space="preserve">∀ </m:t>
              </m:r>
              <m:sSub>
                <m:sSubPr>
                  <m:ctrlPr>
                    <w:rPr>
                      <w:rFonts w:ascii="Cambria Math" w:hAnsi="Cambria Math"/>
                      <w:i/>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oMath>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 t</m:t>
              </m:r>
            </m:oMath>
            <w:r w:rsidRPr="00B12B40">
              <w:rPr>
                <w:rFonts w:ascii="Times New Roman" w:hAnsi="Times New Roman" w:hint="eastAsia"/>
                <w:kern w:val="0"/>
                <w:sz w:val="18"/>
                <w:szCs w:val="18"/>
                <w:lang w:eastAsia="zh-CN"/>
              </w:rPr>
              <w:t>;</w:t>
            </w:r>
          </w:p>
        </w:tc>
      </w:tr>
      <w:tr w:rsidR="006C1C7D" w:rsidRPr="00B12B40" w14:paraId="11E17119" w14:textId="77777777" w:rsidTr="00F314F1">
        <w:trPr>
          <w:jc w:val="center"/>
        </w:trPr>
        <w:tc>
          <w:tcPr>
            <w:tcW w:w="468" w:type="dxa"/>
            <w:vAlign w:val="center"/>
          </w:tcPr>
          <w:p w14:paraId="25642CCD"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w:t>
            </w:r>
          </w:p>
        </w:tc>
        <w:tc>
          <w:tcPr>
            <w:tcW w:w="5061" w:type="dxa"/>
          </w:tcPr>
          <w:p w14:paraId="0F17749D" w14:textId="77777777" w:rsidR="006C1C7D" w:rsidRPr="00B12B40" w:rsidRDefault="00000000" w:rsidP="00F314F1">
            <w:pPr>
              <w:widowControl/>
              <w:spacing w:line="240" w:lineRule="auto"/>
              <w:rPr>
                <w:rFonts w:ascii="Times New Roman" w:hAnsi="Times New Roman"/>
                <w:kern w:val="0"/>
                <w:sz w:val="18"/>
                <w:szCs w:val="18"/>
                <w:lang w:eastAsia="zh-CN"/>
              </w:rPr>
            </w:pPr>
            <m:oMath>
              <m:sSub>
                <m:sSubPr>
                  <m:ctrlPr>
                    <w:rPr>
                      <w:rFonts w:ascii="Cambria Math" w:hAnsi="Cambria Math"/>
                      <w:i/>
                      <w:kern w:val="0"/>
                      <w:sz w:val="18"/>
                      <w:szCs w:val="18"/>
                      <w:lang w:eastAsia="zh-CN"/>
                    </w:rPr>
                  </m:ctrlPr>
                </m:sSubPr>
                <m:e>
                  <m:r>
                    <w:rPr>
                      <w:rFonts w:ascii="Cambria Math" w:hAnsi="Cambria Math"/>
                      <w:kern w:val="0"/>
                      <w:sz w:val="18"/>
                      <w:szCs w:val="18"/>
                      <w:lang w:eastAsia="zh-CN"/>
                    </w:rPr>
                    <m:t>B</m:t>
                  </m:r>
                </m:e>
                <m:sub>
                  <m:r>
                    <w:rPr>
                      <w:rFonts w:ascii="Cambria Math" w:hAnsi="Cambria Math"/>
                      <w:kern w:val="0"/>
                      <w:sz w:val="18"/>
                      <w:szCs w:val="18"/>
                      <w:lang w:eastAsia="zh-CN"/>
                    </w:rPr>
                    <m:t>t</m:t>
                  </m:r>
                </m:sub>
              </m:sSub>
              <m:r>
                <w:rPr>
                  <w:rFonts w:ascii="Cambria Math" w:hAnsi="Cambria Math"/>
                  <w:kern w:val="0"/>
                  <w:sz w:val="18"/>
                  <w:szCs w:val="18"/>
                  <w:lang w:eastAsia="zh-CN"/>
                </w:rPr>
                <m:t>=B</m:t>
              </m:r>
            </m:oMath>
            <w:r w:rsidR="006C1C7D" w:rsidRPr="00B12B40">
              <w:rPr>
                <w:rFonts w:ascii="Times New Roman" w:hAnsi="Times New Roman"/>
                <w:kern w:val="0"/>
                <w:sz w:val="18"/>
                <w:szCs w:val="18"/>
                <w:lang w:eastAsia="zh-CN"/>
              </w:rPr>
              <w:t>; //</w:t>
            </w:r>
            <w:r w:rsidR="006C1C7D" w:rsidRPr="00B12B40">
              <w:rPr>
                <w:rFonts w:ascii="Times New Roman" w:hAnsi="Times New Roman"/>
                <w:kern w:val="0"/>
                <w:sz w:val="18"/>
                <w:szCs w:val="18"/>
              </w:rPr>
              <w:t xml:space="preserve"> </w:t>
            </w:r>
            <w:r w:rsidR="006C1C7D" w:rsidRPr="00B12B40">
              <w:rPr>
                <w:rFonts w:ascii="Times New Roman" w:hAnsi="Times New Roman"/>
                <w:i/>
                <w:iCs/>
                <w:kern w:val="0"/>
                <w:sz w:val="18"/>
                <w:szCs w:val="18"/>
                <w:lang w:eastAsia="zh-CN"/>
              </w:rPr>
              <w:t>Exploration</w:t>
            </w:r>
          </w:p>
        </w:tc>
      </w:tr>
      <w:tr w:rsidR="006C1C7D" w:rsidRPr="00B12B40" w14:paraId="7D511E71" w14:textId="77777777" w:rsidTr="00F314F1">
        <w:trPr>
          <w:jc w:val="center"/>
        </w:trPr>
        <w:tc>
          <w:tcPr>
            <w:tcW w:w="468" w:type="dxa"/>
            <w:vAlign w:val="center"/>
          </w:tcPr>
          <w:p w14:paraId="10BC7931"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3:</w:t>
            </w:r>
          </w:p>
        </w:tc>
        <w:tc>
          <w:tcPr>
            <w:tcW w:w="5061" w:type="dxa"/>
          </w:tcPr>
          <w:p w14:paraId="29820D9E"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b/>
                <w:bCs/>
                <w:kern w:val="0"/>
                <w:sz w:val="18"/>
                <w:szCs w:val="18"/>
                <w:lang w:eastAsia="zh-CN"/>
              </w:rPr>
              <w:t>while</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t≤</m:t>
              </m:r>
              <m:f>
                <m:fPr>
                  <m:ctrlPr>
                    <w:rPr>
                      <w:rFonts w:ascii="Cambria Math" w:hAnsi="Cambria Math"/>
                      <w:i/>
                      <w:kern w:val="0"/>
                      <w:sz w:val="18"/>
                      <w:szCs w:val="18"/>
                      <w:lang w:eastAsia="zh-CN"/>
                    </w:rPr>
                  </m:ctrlPr>
                </m:fPr>
                <m:num>
                  <m:r>
                    <m:rPr>
                      <m:nor/>
                    </m:rPr>
                    <w:rPr>
                      <w:rFonts w:ascii="jsMath-cmsy10" w:hAnsi="jsMath-cmsy10"/>
                      <w:iCs/>
                      <w:kern w:val="0"/>
                      <w:sz w:val="18"/>
                      <w:szCs w:val="18"/>
                      <w:lang w:eastAsia="zh-CN"/>
                    </w:rPr>
                    <m:t>N</m:t>
                  </m:r>
                </m:num>
                <m:den>
                  <m:r>
                    <w:rPr>
                      <w:rFonts w:ascii="Cambria Math" w:hAnsi="Cambria Math"/>
                      <w:kern w:val="0"/>
                      <w:sz w:val="18"/>
                      <w:szCs w:val="18"/>
                      <w:lang w:eastAsia="zh-CN"/>
                    </w:rPr>
                    <m:t>K</m:t>
                  </m:r>
                </m:den>
              </m:f>
            </m:oMath>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d</w:t>
            </w:r>
            <w:r w:rsidRPr="00B12B40">
              <w:rPr>
                <w:rFonts w:ascii="Times New Roman" w:hAnsi="Times New Roman"/>
                <w:b/>
                <w:bCs/>
                <w:kern w:val="0"/>
                <w:sz w:val="18"/>
                <w:szCs w:val="18"/>
                <w:lang w:eastAsia="zh-CN"/>
              </w:rPr>
              <w:t>o</w:t>
            </w:r>
            <w:r w:rsidRPr="00B12B40">
              <w:rPr>
                <w:rFonts w:ascii="Times New Roman" w:hAnsi="Times New Roman"/>
                <w:kern w:val="0"/>
                <w:sz w:val="18"/>
                <w:szCs w:val="18"/>
                <w:lang w:eastAsia="zh-CN"/>
              </w:rPr>
              <w:t xml:space="preserve"> </w:t>
            </w:r>
          </w:p>
        </w:tc>
      </w:tr>
      <w:tr w:rsidR="006C1C7D" w:rsidRPr="00B12B40" w14:paraId="41CBB937" w14:textId="77777777" w:rsidTr="00F314F1">
        <w:trPr>
          <w:jc w:val="center"/>
        </w:trPr>
        <w:tc>
          <w:tcPr>
            <w:tcW w:w="468" w:type="dxa"/>
            <w:vAlign w:val="center"/>
          </w:tcPr>
          <w:p w14:paraId="2C09D029"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4:</w:t>
            </w:r>
          </w:p>
        </w:tc>
        <w:tc>
          <w:tcPr>
            <w:tcW w:w="5061" w:type="dxa"/>
          </w:tcPr>
          <w:p w14:paraId="0F837928"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t=t+1</m:t>
              </m:r>
            </m:oMath>
            <w:r w:rsidRPr="00B12B40">
              <w:rPr>
                <w:rFonts w:ascii="Times New Roman" w:hAnsi="Times New Roman" w:hint="eastAsia"/>
                <w:kern w:val="0"/>
                <w:sz w:val="18"/>
                <w:szCs w:val="18"/>
                <w:lang w:eastAsia="zh-CN"/>
              </w:rPr>
              <w:t>;</w:t>
            </w:r>
            <w:r w:rsidRPr="00B12B40">
              <w:rPr>
                <w:rFonts w:ascii="Times New Roman" w:hAnsi="Times New Roman"/>
                <w:kern w:val="0"/>
                <w:sz w:val="18"/>
                <w:szCs w:val="18"/>
                <w:lang w:eastAsia="zh-CN"/>
              </w:rPr>
              <w:t xml:space="preserve"> </w:t>
            </w:r>
            <m:oMath>
              <m:r>
                <m:rPr>
                  <m:nor/>
                </m:rPr>
                <w:rPr>
                  <w:rFonts w:ascii="jsMath-cmsy10" w:hAnsi="jsMath-cmsy10"/>
                  <w:kern w:val="0"/>
                  <w:sz w:val="18"/>
                  <w:szCs w:val="18"/>
                  <w:lang w:eastAsia="zh-CN"/>
                </w:rPr>
                <m:t>K</m:t>
              </m:r>
              <m:r>
                <m:rPr>
                  <m:nor/>
                </m:rPr>
                <w:rPr>
                  <w:rFonts w:ascii="Cambria Math" w:hAnsi="jsMath-cmsy10"/>
                  <w:kern w:val="0"/>
                  <w:sz w:val="18"/>
                  <w:szCs w:val="18"/>
                  <w:lang w:eastAsia="zh-CN"/>
                </w:rPr>
                <m:t>=</m:t>
              </m:r>
              <m:r>
                <w:rPr>
                  <w:rFonts w:ascii="Cambria Math" w:hAnsi="Cambria Math"/>
                  <w:kern w:val="0"/>
                  <w:sz w:val="18"/>
                  <w:szCs w:val="18"/>
                  <w:lang w:eastAsia="zh-CN"/>
                </w:rPr>
                <m:t>∅</m:t>
              </m:r>
            </m:oMath>
            <w:r w:rsidRPr="00B12B40">
              <w:rPr>
                <w:rFonts w:ascii="Times New Roman" w:hAnsi="Times New Roman" w:hint="eastAsia"/>
                <w:kern w:val="0"/>
                <w:sz w:val="18"/>
                <w:szCs w:val="18"/>
                <w:lang w:eastAsia="zh-CN"/>
              </w:rPr>
              <w:t>;</w:t>
            </w:r>
          </w:p>
        </w:tc>
      </w:tr>
      <w:tr w:rsidR="006C1C7D" w:rsidRPr="00B12B40" w14:paraId="19B72FEA" w14:textId="77777777" w:rsidTr="00F314F1">
        <w:trPr>
          <w:jc w:val="center"/>
        </w:trPr>
        <w:tc>
          <w:tcPr>
            <w:tcW w:w="468" w:type="dxa"/>
            <w:vAlign w:val="center"/>
          </w:tcPr>
          <w:p w14:paraId="3F8D49F9"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5:</w:t>
            </w:r>
          </w:p>
        </w:tc>
        <w:tc>
          <w:tcPr>
            <w:tcW w:w="5061" w:type="dxa"/>
          </w:tcPr>
          <w:p w14:paraId="2A5BAAE0"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for</w:t>
            </w:r>
            <w:r w:rsidRPr="00B12B40">
              <w:rPr>
                <w:rFonts w:ascii="Times New Roman" w:hAnsi="Times New Roman"/>
                <w:kern w:val="0"/>
                <w:sz w:val="18"/>
                <w:szCs w:val="18"/>
                <w:lang w:eastAsia="zh-CN"/>
              </w:rPr>
              <w:t xml:space="preserve"> j</w:t>
            </w:r>
            <m:oMath>
              <m:r>
                <w:rPr>
                  <w:rFonts w:ascii="Cambria Math" w:hAnsi="Cambria Math"/>
                  <w:kern w:val="0"/>
                  <w:sz w:val="18"/>
                  <w:szCs w:val="18"/>
                  <w:lang w:eastAsia="zh-CN"/>
                </w:rPr>
                <m:t>=1:K</m:t>
              </m:r>
            </m:oMath>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d</w:t>
            </w:r>
            <w:r w:rsidRPr="00B12B40">
              <w:rPr>
                <w:rFonts w:ascii="Times New Roman" w:hAnsi="Times New Roman"/>
                <w:b/>
                <w:bCs/>
                <w:kern w:val="0"/>
                <w:sz w:val="18"/>
                <w:szCs w:val="18"/>
                <w:lang w:eastAsia="zh-CN"/>
              </w:rPr>
              <w:t>o</w:t>
            </w:r>
          </w:p>
        </w:tc>
      </w:tr>
      <w:tr w:rsidR="006C1C7D" w:rsidRPr="00B12B40" w14:paraId="41245CF9" w14:textId="77777777" w:rsidTr="00F314F1">
        <w:trPr>
          <w:jc w:val="center"/>
        </w:trPr>
        <w:tc>
          <w:tcPr>
            <w:tcW w:w="468" w:type="dxa"/>
            <w:vAlign w:val="center"/>
          </w:tcPr>
          <w:p w14:paraId="23B5E400"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6:</w:t>
            </w:r>
          </w:p>
        </w:tc>
        <w:tc>
          <w:tcPr>
            <w:tcW w:w="5061" w:type="dxa"/>
          </w:tcPr>
          <w:p w14:paraId="13F88C20"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i=</m:t>
              </m:r>
              <m:d>
                <m:dPr>
                  <m:begChr m:val="{"/>
                  <m:endChr m:val="}"/>
                  <m:ctrlPr>
                    <w:rPr>
                      <w:rFonts w:ascii="Cambria Math" w:hAnsi="Cambria Math"/>
                      <w:i/>
                      <w:kern w:val="0"/>
                      <w:sz w:val="18"/>
                      <w:szCs w:val="18"/>
                      <w:lang w:eastAsia="zh-CN"/>
                    </w:rPr>
                  </m:ctrlPr>
                </m:dPr>
                <m:e>
                  <m:d>
                    <m:dPr>
                      <m:begChr m:val="["/>
                      <m:endChr m:val="]"/>
                      <m:ctrlPr>
                        <w:rPr>
                          <w:rFonts w:ascii="Cambria Math" w:hAnsi="Cambria Math"/>
                          <w:i/>
                          <w:kern w:val="0"/>
                          <w:sz w:val="18"/>
                          <w:szCs w:val="18"/>
                          <w:lang w:eastAsia="zh-CN"/>
                        </w:rPr>
                      </m:ctrlPr>
                    </m:dPr>
                    <m:e>
                      <m:d>
                        <m:dPr>
                          <m:ctrlPr>
                            <w:rPr>
                              <w:rFonts w:ascii="Cambria Math" w:hAnsi="Cambria Math"/>
                              <w:i/>
                              <w:kern w:val="0"/>
                              <w:sz w:val="18"/>
                              <w:szCs w:val="18"/>
                              <w:lang w:eastAsia="zh-CN"/>
                            </w:rPr>
                          </m:ctrlPr>
                        </m:dPr>
                        <m:e>
                          <m:r>
                            <w:rPr>
                              <w:rFonts w:ascii="Cambria Math" w:hAnsi="Cambria Math"/>
                              <w:kern w:val="0"/>
                              <w:sz w:val="18"/>
                              <w:szCs w:val="18"/>
                              <w:lang w:eastAsia="zh-CN"/>
                            </w:rPr>
                            <m:t>t-1</m:t>
                          </m:r>
                        </m:e>
                      </m:d>
                      <m:r>
                        <w:rPr>
                          <w:rFonts w:ascii="Cambria Math" w:hAnsi="Cambria Math"/>
                          <w:kern w:val="0"/>
                          <w:sz w:val="18"/>
                          <w:szCs w:val="18"/>
                          <w:lang w:eastAsia="zh-CN"/>
                        </w:rPr>
                        <m:t>K+j-1</m:t>
                      </m:r>
                    </m:e>
                  </m:d>
                  <m:r>
                    <w:rPr>
                      <w:rFonts w:ascii="Cambria Math" w:hAnsi="Cambria Math"/>
                      <w:kern w:val="0"/>
                      <w:sz w:val="18"/>
                      <w:szCs w:val="18"/>
                      <w:lang w:eastAsia="zh-CN"/>
                    </w:rPr>
                    <m:t xml:space="preserve"> mod </m:t>
                  </m:r>
                  <m:r>
                    <m:rPr>
                      <m:nor/>
                    </m:rPr>
                    <w:rPr>
                      <w:rFonts w:ascii="jsMath-cmsy10" w:hAnsi="jsMath-cmsy10"/>
                      <w:iCs/>
                      <w:kern w:val="0"/>
                      <w:sz w:val="18"/>
                      <w:szCs w:val="18"/>
                      <w:lang w:eastAsia="zh-CN"/>
                    </w:rPr>
                    <m:t>N</m:t>
                  </m:r>
                </m:e>
              </m:d>
              <m:r>
                <w:rPr>
                  <w:rFonts w:ascii="Cambria Math" w:hAnsi="Cambria Math"/>
                  <w:kern w:val="0"/>
                  <w:sz w:val="18"/>
                  <w:szCs w:val="18"/>
                  <w:lang w:eastAsia="zh-CN"/>
                </w:rPr>
                <m:t>+1</m:t>
              </m:r>
            </m:oMath>
            <w:r w:rsidRPr="00B12B40">
              <w:rPr>
                <w:rFonts w:ascii="Times New Roman" w:hAnsi="Times New Roman" w:hint="eastAsia"/>
                <w:kern w:val="0"/>
                <w:sz w:val="18"/>
                <w:szCs w:val="18"/>
                <w:lang w:eastAsia="zh-CN"/>
              </w:rPr>
              <w:t>;</w:t>
            </w:r>
          </w:p>
        </w:tc>
      </w:tr>
      <w:tr w:rsidR="006C1C7D" w:rsidRPr="00B12B40" w14:paraId="23F1282E" w14:textId="77777777" w:rsidTr="00F314F1">
        <w:trPr>
          <w:jc w:val="center"/>
        </w:trPr>
        <w:tc>
          <w:tcPr>
            <w:tcW w:w="468" w:type="dxa"/>
            <w:vAlign w:val="center"/>
          </w:tcPr>
          <w:p w14:paraId="2B0FA2E3"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7:</w:t>
            </w:r>
          </w:p>
        </w:tc>
        <w:tc>
          <w:tcPr>
            <w:tcW w:w="5061" w:type="dxa"/>
          </w:tcPr>
          <w:p w14:paraId="11E89D8F"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m:oMath>
              <m:r>
                <m:rPr>
                  <m:nor/>
                </m:rPr>
                <w:rPr>
                  <w:rFonts w:ascii="jsMath-cmsy10" w:hAnsi="jsMath-cmsy10"/>
                  <w:kern w:val="0"/>
                  <w:sz w:val="18"/>
                  <w:szCs w:val="18"/>
                  <w:lang w:eastAsia="zh-CN"/>
                </w:rPr>
                <m:t>K</m:t>
              </m:r>
              <m:r>
                <m:rPr>
                  <m:nor/>
                </m:rPr>
                <w:rPr>
                  <w:rFonts w:ascii="Cambria Math" w:hAnsi="jsMath-cmsy10"/>
                  <w:kern w:val="0"/>
                  <w:sz w:val="18"/>
                  <w:szCs w:val="18"/>
                  <w:lang w:eastAsia="zh-CN"/>
                </w:rPr>
                <m:t>=</m:t>
              </m:r>
              <m:r>
                <m:rPr>
                  <m:nor/>
                </m:rPr>
                <w:rPr>
                  <w:rFonts w:ascii="jsMath-cmsy10" w:hAnsi="jsMath-cmsy10"/>
                  <w:kern w:val="0"/>
                  <w:sz w:val="18"/>
                  <w:szCs w:val="18"/>
                  <w:lang w:eastAsia="zh-CN"/>
                </w:rPr>
                <m:t>K</m:t>
              </m:r>
              <m:r>
                <m:rPr>
                  <m:sty m:val="p"/>
                </m:rPr>
                <w:rPr>
                  <w:rFonts w:ascii="Cambria Math" w:hAnsi="Cambria Math"/>
                  <w:kern w:val="0"/>
                  <w:sz w:val="18"/>
                  <w:szCs w:val="18"/>
                  <w:lang w:eastAsia="zh-CN"/>
                </w:rPr>
                <m:t>∪</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oMath>
            <w:r w:rsidRPr="00B12B40">
              <w:rPr>
                <w:rFonts w:ascii="Times New Roman" w:hAnsi="Times New Roman" w:hint="eastAsia"/>
                <w:iCs/>
                <w:kern w:val="0"/>
                <w:sz w:val="18"/>
                <w:szCs w:val="18"/>
                <w:lang w:eastAsia="zh-CN"/>
              </w:rPr>
              <w:t>;</w:t>
            </w:r>
          </w:p>
        </w:tc>
      </w:tr>
      <w:tr w:rsidR="006C1C7D" w:rsidRPr="00B12B40" w14:paraId="23EDD1B9" w14:textId="77777777" w:rsidTr="00F314F1">
        <w:trPr>
          <w:jc w:val="center"/>
        </w:trPr>
        <w:tc>
          <w:tcPr>
            <w:tcW w:w="468" w:type="dxa"/>
            <w:vAlign w:val="center"/>
          </w:tcPr>
          <w:p w14:paraId="759F2D25"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8:</w:t>
            </w:r>
          </w:p>
        </w:tc>
        <w:tc>
          <w:tcPr>
            <w:tcW w:w="5061" w:type="dxa"/>
          </w:tcPr>
          <w:p w14:paraId="7693ECBC"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if</w:t>
            </w:r>
            <w:r w:rsidRPr="00B12B40">
              <w:rPr>
                <w:rFonts w:ascii="Times New Roman" w:hAnsi="Times New Roman"/>
                <w:kern w:val="0"/>
                <w:sz w:val="18"/>
                <w:szCs w:val="18"/>
                <w:lang w:eastAsia="zh-CN"/>
              </w:rPr>
              <w:t xml:space="preserve"> </w:t>
            </w:r>
            <m:oMath>
              <m:nary>
                <m:naryPr>
                  <m:chr m:val="∑"/>
                  <m:limLoc m:val="subSup"/>
                  <m:supHide m:val="1"/>
                  <m:ctrlPr>
                    <w:rPr>
                      <w:rFonts w:ascii="Cambria Math" w:hAnsi="Cambria Math"/>
                      <w:i/>
                      <w:kern w:val="0"/>
                      <w:sz w:val="18"/>
                      <w:szCs w:val="18"/>
                      <w:lang w:eastAsia="zh-CN"/>
                    </w:rPr>
                  </m:ctrlPr>
                </m:naryPr>
                <m:sub>
                  <m:r>
                    <w:rPr>
                      <w:rFonts w:ascii="Cambria Math" w:hAnsi="Cambria Math"/>
                      <w:kern w:val="0"/>
                      <w:sz w:val="18"/>
                      <w:szCs w:val="18"/>
                      <w:lang w:eastAsia="zh-CN"/>
                    </w:rPr>
                    <m:t>i|</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r>
                    <w:rPr>
                      <w:rFonts w:ascii="Cambria Math" w:hAnsi="Cambria Math"/>
                      <w:kern w:val="0"/>
                      <w:sz w:val="18"/>
                      <w:szCs w:val="18"/>
                      <w:lang w:eastAsia="zh-CN"/>
                    </w:rPr>
                    <m:t>∈</m:t>
                  </m:r>
                  <m:r>
                    <m:rPr>
                      <m:nor/>
                    </m:rPr>
                    <w:rPr>
                      <w:rFonts w:ascii="jsMath-cmsy10" w:hAnsi="jsMath-cmsy10"/>
                      <w:kern w:val="0"/>
                      <w:sz w:val="18"/>
                      <w:szCs w:val="18"/>
                      <w:lang w:eastAsia="zh-CN"/>
                    </w:rPr>
                    <m:t>K</m:t>
                  </m:r>
                </m:sub>
                <m:sup/>
                <m:e>
                  <m:d>
                    <m:dPr>
                      <m:begChr m:val="|"/>
                      <m:endChr m:val="|"/>
                      <m:ctrlPr>
                        <w:rPr>
                          <w:rFonts w:ascii="Cambria Math" w:hAnsi="Cambria Math"/>
                          <w:i/>
                          <w:kern w:val="0"/>
                          <w:sz w:val="18"/>
                          <w:szCs w:val="18"/>
                          <w:lang w:eastAsia="zh-CN"/>
                        </w:rPr>
                      </m:ctrlPr>
                    </m:dPr>
                    <m:e>
                      <m:sSub>
                        <m:sSubPr>
                          <m:ctrlPr>
                            <w:rPr>
                              <w:rFonts w:ascii="Cambria Math" w:hAnsi="Cambria Math"/>
                              <w:i/>
                              <w:kern w:val="0"/>
                              <w:sz w:val="18"/>
                              <w:szCs w:val="18"/>
                              <w:lang w:eastAsia="zh-CN"/>
                            </w:rPr>
                          </m:ctrlPr>
                        </m:sSubPr>
                        <m:e>
                          <m:r>
                            <w:rPr>
                              <w:rFonts w:ascii="Cambria Math" w:hAnsi="Cambria Math"/>
                              <w:lang w:eastAsia="zh-CN"/>
                            </w:rPr>
                            <m:t>D</m:t>
                          </m:r>
                        </m:e>
                        <m:sub>
                          <m:r>
                            <w:rPr>
                              <w:rFonts w:ascii="Cambria Math" w:hAnsi="Cambria Math"/>
                              <w:kern w:val="0"/>
                              <w:sz w:val="18"/>
                              <w:szCs w:val="18"/>
                              <w:lang w:eastAsia="zh-CN"/>
                            </w:rPr>
                            <m:t>i</m:t>
                          </m:r>
                        </m:sub>
                      </m:sSub>
                    </m:e>
                  </m:d>
                  <m:sSub>
                    <m:sSubPr>
                      <m:ctrlPr>
                        <w:rPr>
                          <w:rFonts w:ascii="Cambria Math" w:hAnsi="Cambria Math"/>
                          <w:i/>
                          <w:kern w:val="0"/>
                          <w:sz w:val="18"/>
                          <w:szCs w:val="18"/>
                          <w:lang w:eastAsia="zh-CN"/>
                        </w:rPr>
                      </m:ctrlPr>
                    </m:sSubPr>
                    <m:e>
                      <m:r>
                        <w:rPr>
                          <w:rFonts w:ascii="Cambria Math" w:hAnsi="Cambria Math"/>
                          <w:kern w:val="0"/>
                          <w:sz w:val="18"/>
                          <w:szCs w:val="18"/>
                          <w:lang w:eastAsia="zh-CN"/>
                        </w:rPr>
                        <m:t>c</m:t>
                      </m:r>
                    </m:e>
                    <m:sub>
                      <m:r>
                        <w:rPr>
                          <w:rFonts w:ascii="Cambria Math" w:hAnsi="Cambria Math"/>
                          <w:kern w:val="0"/>
                          <w:sz w:val="18"/>
                          <w:szCs w:val="18"/>
                          <w:lang w:eastAsia="zh-CN"/>
                        </w:rPr>
                        <m:t>max</m:t>
                      </m:r>
                    </m:sub>
                  </m:sSub>
                </m:e>
              </m:nary>
              <m:r>
                <w:rPr>
                  <w:rFonts w:ascii="Cambria Math" w:hAnsi="Cambria Math"/>
                  <w:kern w:val="0"/>
                  <w:sz w:val="18"/>
                  <w:szCs w:val="18"/>
                  <w:lang w:eastAsia="zh-CN"/>
                </w:rPr>
                <m:t>≤</m:t>
              </m:r>
              <m:sSub>
                <m:sSubPr>
                  <m:ctrlPr>
                    <w:rPr>
                      <w:rFonts w:ascii="Cambria Math" w:hAnsi="Cambria Math"/>
                      <w:i/>
                      <w:kern w:val="0"/>
                      <w:sz w:val="18"/>
                      <w:szCs w:val="18"/>
                      <w:lang w:eastAsia="zh-CN"/>
                    </w:rPr>
                  </m:ctrlPr>
                </m:sSubPr>
                <m:e>
                  <m:r>
                    <w:rPr>
                      <w:rFonts w:ascii="Cambria Math" w:hAnsi="Cambria Math"/>
                      <w:kern w:val="0"/>
                      <w:sz w:val="18"/>
                      <w:szCs w:val="18"/>
                      <w:lang w:eastAsia="zh-CN"/>
                    </w:rPr>
                    <m:t>B</m:t>
                  </m:r>
                </m:e>
                <m:sub>
                  <m:r>
                    <w:rPr>
                      <w:rFonts w:ascii="Cambria Math" w:hAnsi="Cambria Math"/>
                      <w:kern w:val="0"/>
                      <w:sz w:val="18"/>
                      <w:szCs w:val="18"/>
                      <w:lang w:eastAsia="zh-CN"/>
                    </w:rPr>
                    <m:t>t-1</m:t>
                  </m:r>
                </m:sub>
              </m:sSub>
            </m:oMath>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then</w:t>
            </w:r>
          </w:p>
        </w:tc>
      </w:tr>
      <w:tr w:rsidR="006C1C7D" w:rsidRPr="00B12B40" w14:paraId="0C9DF281" w14:textId="77777777" w:rsidTr="00F314F1">
        <w:trPr>
          <w:jc w:val="center"/>
        </w:trPr>
        <w:tc>
          <w:tcPr>
            <w:tcW w:w="468" w:type="dxa"/>
            <w:vAlign w:val="center"/>
          </w:tcPr>
          <w:p w14:paraId="75936F8F"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9:</w:t>
            </w:r>
          </w:p>
        </w:tc>
        <w:tc>
          <w:tcPr>
            <w:tcW w:w="5061" w:type="dxa"/>
          </w:tcPr>
          <w:p w14:paraId="342BBA7C"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foreach</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i∈</m:t>
              </m:r>
              <m:d>
                <m:dPr>
                  <m:begChr m:val="{"/>
                  <m:endChr m:val="}"/>
                  <m:ctrlPr>
                    <w:rPr>
                      <w:rFonts w:ascii="Cambria Math" w:hAnsi="Cambria Math"/>
                      <w:i/>
                      <w:kern w:val="0"/>
                      <w:sz w:val="18"/>
                      <w:szCs w:val="18"/>
                      <w:lang w:eastAsia="zh-CN"/>
                    </w:rPr>
                  </m:ctrlPr>
                </m:dPr>
                <m:e>
                  <m:r>
                    <w:rPr>
                      <w:rFonts w:ascii="Cambria Math" w:hAnsi="Cambria Math"/>
                      <w:kern w:val="0"/>
                      <w:sz w:val="18"/>
                      <w:szCs w:val="18"/>
                      <w:lang w:eastAsia="zh-CN"/>
                    </w:rPr>
                    <m:t>i|</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r>
                    <w:rPr>
                      <w:rFonts w:ascii="Cambria Math" w:hAnsi="Cambria Math"/>
                      <w:kern w:val="0"/>
                      <w:sz w:val="18"/>
                      <w:szCs w:val="18"/>
                      <w:lang w:eastAsia="zh-CN"/>
                    </w:rPr>
                    <m:t>∈</m:t>
                  </m:r>
                  <m:r>
                    <m:rPr>
                      <m:nor/>
                    </m:rPr>
                    <w:rPr>
                      <w:rFonts w:ascii="jsMath-cmsy10" w:hAnsi="jsMath-cmsy10"/>
                      <w:kern w:val="0"/>
                      <w:sz w:val="18"/>
                      <w:szCs w:val="18"/>
                      <w:lang w:eastAsia="zh-CN"/>
                    </w:rPr>
                    <m:t>K</m:t>
                  </m:r>
                </m:e>
              </m:d>
            </m:oMath>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d</w:t>
            </w:r>
            <w:r w:rsidRPr="00B12B40">
              <w:rPr>
                <w:rFonts w:ascii="Times New Roman" w:hAnsi="Times New Roman"/>
                <w:b/>
                <w:bCs/>
                <w:kern w:val="0"/>
                <w:sz w:val="18"/>
                <w:szCs w:val="18"/>
                <w:lang w:eastAsia="zh-CN"/>
              </w:rPr>
              <w:t>o</w:t>
            </w:r>
          </w:p>
        </w:tc>
      </w:tr>
      <w:tr w:rsidR="006C1C7D" w:rsidRPr="00B12B40" w14:paraId="6BD1711A" w14:textId="77777777" w:rsidTr="00F314F1">
        <w:trPr>
          <w:jc w:val="center"/>
        </w:trPr>
        <w:tc>
          <w:tcPr>
            <w:tcW w:w="468" w:type="dxa"/>
            <w:vAlign w:val="center"/>
          </w:tcPr>
          <w:p w14:paraId="226CEEF8"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10:</w:t>
            </w:r>
          </w:p>
        </w:tc>
        <w:tc>
          <w:tcPr>
            <w:tcW w:w="5061" w:type="dxa"/>
          </w:tcPr>
          <w:p w14:paraId="48186B19"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m:oMath>
              <m:sSub>
                <m:sSubPr>
                  <m:ctrlPr>
                    <w:rPr>
                      <w:rFonts w:ascii="Cambria Math" w:hAnsi="Cambria Math"/>
                      <w:i/>
                      <w:kern w:val="0"/>
                      <w:sz w:val="18"/>
                      <w:szCs w:val="18"/>
                      <w:lang w:eastAsia="zh-CN"/>
                    </w:rPr>
                  </m:ctrlPr>
                </m:sSubPr>
                <m:e>
                  <m:r>
                    <w:rPr>
                      <w:rFonts w:ascii="Cambria Math" w:hAnsi="Cambria Math"/>
                      <w:kern w:val="0"/>
                      <w:sz w:val="18"/>
                      <w:szCs w:val="18"/>
                      <w:lang w:eastAsia="zh-CN"/>
                    </w:rPr>
                    <m:t>φ</m:t>
                  </m:r>
                </m:e>
                <m:sub>
                  <m:r>
                    <w:rPr>
                      <w:rFonts w:ascii="Cambria Math" w:hAnsi="Cambria Math"/>
                      <w:kern w:val="0"/>
                      <w:sz w:val="18"/>
                      <w:szCs w:val="18"/>
                      <w:lang w:eastAsia="zh-CN"/>
                    </w:rPr>
                    <m:t>i,t</m:t>
                  </m:r>
                </m:sub>
              </m:sSub>
              <m:r>
                <w:rPr>
                  <w:rFonts w:ascii="Cambria Math" w:hAnsi="Cambria Math"/>
                  <w:kern w:val="0"/>
                  <w:sz w:val="18"/>
                  <w:szCs w:val="18"/>
                  <w:lang w:eastAsia="zh-CN"/>
                </w:rPr>
                <m:t>=1</m:t>
              </m:r>
            </m:oMath>
            <w:r w:rsidRPr="00B12B40">
              <w:rPr>
                <w:rFonts w:ascii="Times New Roman" w:hAnsi="Times New Roman" w:hint="eastAsia"/>
                <w:kern w:val="0"/>
                <w:sz w:val="18"/>
                <w:szCs w:val="18"/>
                <w:lang w:eastAsia="zh-CN"/>
              </w:rPr>
              <w:t>;</w:t>
            </w:r>
            <w:r w:rsidRPr="00B12B40">
              <w:rPr>
                <w:rFonts w:ascii="Times New Roman" w:hAnsi="Times New Roman"/>
                <w:kern w:val="0"/>
                <w:sz w:val="18"/>
                <w:szCs w:val="18"/>
                <w:lang w:eastAsia="zh-CN"/>
              </w:rPr>
              <w:t xml:space="preserve"> </w:t>
            </w:r>
            <m:oMath>
              <m:sSub>
                <m:sSubPr>
                  <m:ctrlPr>
                    <w:rPr>
                      <w:rFonts w:ascii="Cambria Math" w:hAnsi="Cambria Math"/>
                      <w:i/>
                      <w:kern w:val="0"/>
                      <w:sz w:val="18"/>
                      <w:szCs w:val="18"/>
                      <w:lang w:eastAsia="zh-CN"/>
                    </w:rPr>
                  </m:ctrlPr>
                </m:sSubPr>
                <m:e>
                  <m:r>
                    <w:rPr>
                      <w:rFonts w:ascii="Cambria Math" w:hAnsi="Cambria Math"/>
                      <w:kern w:val="0"/>
                      <w:sz w:val="18"/>
                      <w:szCs w:val="18"/>
                      <w:lang w:eastAsia="zh-CN"/>
                    </w:rPr>
                    <m:t>p</m:t>
                  </m:r>
                </m:e>
                <m:sub>
                  <m:r>
                    <w:rPr>
                      <w:rFonts w:ascii="Cambria Math" w:hAnsi="Cambria Math"/>
                      <w:kern w:val="0"/>
                      <w:sz w:val="18"/>
                      <w:szCs w:val="18"/>
                      <w:lang w:eastAsia="zh-CN"/>
                    </w:rPr>
                    <m:t>i,t</m:t>
                  </m:r>
                </m:sub>
              </m:sSub>
              <m:r>
                <w:rPr>
                  <w:rFonts w:ascii="Cambria Math" w:hAnsi="Cambria Math"/>
                  <w:kern w:val="0"/>
                  <w:sz w:val="18"/>
                  <w:szCs w:val="18"/>
                  <w:lang w:eastAsia="zh-CN"/>
                </w:rPr>
                <m:t>=</m:t>
              </m:r>
              <m:d>
                <m:dPr>
                  <m:begChr m:val="|"/>
                  <m:endChr m:val="|"/>
                  <m:ctrlPr>
                    <w:rPr>
                      <w:rFonts w:ascii="Cambria Math" w:hAnsi="Cambria Math"/>
                      <w:i/>
                      <w:kern w:val="0"/>
                      <w:sz w:val="18"/>
                      <w:szCs w:val="18"/>
                      <w:lang w:eastAsia="zh-CN"/>
                    </w:rPr>
                  </m:ctrlPr>
                </m:dPr>
                <m:e>
                  <m:sSub>
                    <m:sSubPr>
                      <m:ctrlPr>
                        <w:rPr>
                          <w:rFonts w:ascii="Cambria Math" w:hAnsi="Cambria Math"/>
                          <w:i/>
                          <w:kern w:val="0"/>
                          <w:sz w:val="18"/>
                          <w:szCs w:val="18"/>
                          <w:lang w:eastAsia="zh-CN"/>
                        </w:rPr>
                      </m:ctrlPr>
                    </m:sSubPr>
                    <m:e>
                      <m:r>
                        <w:rPr>
                          <w:rFonts w:ascii="Cambria Math" w:hAnsi="Cambria Math"/>
                          <w:lang w:eastAsia="zh-CN"/>
                        </w:rPr>
                        <m:t>D</m:t>
                      </m:r>
                    </m:e>
                    <m:sub>
                      <m:r>
                        <w:rPr>
                          <w:rFonts w:ascii="Cambria Math" w:hAnsi="Cambria Math"/>
                          <w:kern w:val="0"/>
                          <w:sz w:val="18"/>
                          <w:szCs w:val="18"/>
                          <w:lang w:eastAsia="zh-CN"/>
                        </w:rPr>
                        <m:t>i</m:t>
                      </m:r>
                    </m:sub>
                  </m:sSub>
                </m:e>
              </m:d>
              <m:sSub>
                <m:sSubPr>
                  <m:ctrlPr>
                    <w:rPr>
                      <w:rFonts w:ascii="Cambria Math" w:hAnsi="Cambria Math"/>
                      <w:i/>
                      <w:kern w:val="0"/>
                      <w:sz w:val="18"/>
                      <w:szCs w:val="18"/>
                      <w:lang w:eastAsia="zh-CN"/>
                    </w:rPr>
                  </m:ctrlPr>
                </m:sSubPr>
                <m:e>
                  <m:r>
                    <w:rPr>
                      <w:rFonts w:ascii="Cambria Math" w:hAnsi="Cambria Math"/>
                      <w:kern w:val="0"/>
                      <w:sz w:val="18"/>
                      <w:szCs w:val="18"/>
                      <w:lang w:eastAsia="zh-CN"/>
                    </w:rPr>
                    <m:t>c</m:t>
                  </m:r>
                </m:e>
                <m:sub>
                  <m:r>
                    <w:rPr>
                      <w:rFonts w:ascii="Cambria Math" w:hAnsi="Cambria Math"/>
                      <w:kern w:val="0"/>
                      <w:sz w:val="18"/>
                      <w:szCs w:val="18"/>
                      <w:lang w:eastAsia="zh-CN"/>
                    </w:rPr>
                    <m:t>max</m:t>
                  </m:r>
                </m:sub>
              </m:sSub>
            </m:oMath>
            <w:r w:rsidRPr="00B12B40">
              <w:rPr>
                <w:rFonts w:ascii="Times New Roman" w:hAnsi="Times New Roman" w:hint="eastAsia"/>
                <w:kern w:val="0"/>
                <w:sz w:val="18"/>
                <w:szCs w:val="18"/>
                <w:lang w:eastAsia="zh-CN"/>
              </w:rPr>
              <w:t>;</w:t>
            </w:r>
          </w:p>
        </w:tc>
      </w:tr>
      <w:tr w:rsidR="006C1C7D" w:rsidRPr="00B12B40" w14:paraId="525B50A1" w14:textId="77777777" w:rsidTr="00F314F1">
        <w:trPr>
          <w:jc w:val="center"/>
        </w:trPr>
        <w:tc>
          <w:tcPr>
            <w:tcW w:w="468" w:type="dxa"/>
            <w:vAlign w:val="center"/>
          </w:tcPr>
          <w:p w14:paraId="5CECD62C"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w:t>
            </w:r>
            <w:r w:rsidRPr="00B12B40">
              <w:rPr>
                <w:rFonts w:ascii="Times New Roman" w:hAnsi="Times New Roman" w:hint="eastAsia"/>
                <w:kern w:val="0"/>
                <w:sz w:val="18"/>
                <w:szCs w:val="18"/>
                <w:lang w:eastAsia="zh-CN"/>
              </w:rPr>
              <w:t>1</w:t>
            </w:r>
            <w:r w:rsidRPr="00B12B40">
              <w:rPr>
                <w:rFonts w:ascii="Times New Roman" w:hAnsi="Times New Roman"/>
                <w:kern w:val="0"/>
                <w:sz w:val="18"/>
                <w:szCs w:val="18"/>
                <w:lang w:eastAsia="zh-CN"/>
              </w:rPr>
              <w:t>:</w:t>
            </w:r>
          </w:p>
        </w:tc>
        <w:tc>
          <w:tcPr>
            <w:tcW w:w="5061" w:type="dxa"/>
          </w:tcPr>
          <w:p w14:paraId="04E14D33" w14:textId="77777777" w:rsidR="006C1C7D" w:rsidRPr="00B12B40" w:rsidRDefault="006C1C7D" w:rsidP="00F314F1">
            <w:pPr>
              <w:widowControl/>
              <w:spacing w:line="240" w:lineRule="auto"/>
              <w:jc w:val="left"/>
              <w:rPr>
                <w:rFonts w:ascii="Times New Roman" w:hAnsi="Times New Roman"/>
                <w:kern w:val="0"/>
                <w:sz w:val="18"/>
                <w:szCs w:val="18"/>
                <w:lang w:eastAsia="zh-CN"/>
              </w:rPr>
            </w:pPr>
            <w:r w:rsidRPr="00B12B40">
              <w:rPr>
                <w:rFonts w:ascii="Times New Roman" w:hAnsi="Times New Roman"/>
                <w:kern w:val="0"/>
                <w:sz w:val="18"/>
                <w:szCs w:val="18"/>
                <w:lang w:eastAsia="zh-CN"/>
              </w:rPr>
              <w:t xml:space="preserve">      Calculate </w:t>
            </w:r>
            <w:r w:rsidRPr="00B12B40">
              <w:rPr>
                <w:rFonts w:ascii="Times New Roman" w:hAnsi="Times New Roman"/>
                <w:iCs/>
                <w:kern w:val="0"/>
                <w:sz w:val="18"/>
                <w:szCs w:val="18"/>
                <w:lang w:eastAsia="zh-CN"/>
              </w:rPr>
              <w:t xml:space="preserve">credit vector </w:t>
            </w:r>
            <m:oMath>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u</m:t>
                      </m:r>
                    </m:e>
                  </m:acc>
                </m:e>
                <m:sub>
                  <m:r>
                    <w:rPr>
                      <w:rFonts w:ascii="Cambria Math" w:hAnsi="Cambria Math"/>
                      <w:kern w:val="0"/>
                      <w:lang w:eastAsia="zh-CN"/>
                    </w:rPr>
                    <m:t>i,t</m:t>
                  </m:r>
                </m:sub>
              </m:sSub>
            </m:oMath>
            <w:r w:rsidRPr="00B12B40">
              <w:rPr>
                <w:rFonts w:ascii="Times New Roman" w:hAnsi="Times New Roman"/>
                <w:sz w:val="18"/>
                <w:szCs w:val="18"/>
                <w:lang w:eastAsia="zh-CN"/>
              </w:rPr>
              <w:t xml:space="preserve"> </w:t>
            </w:r>
            <w:r w:rsidRPr="00B12B40">
              <w:rPr>
                <w:rFonts w:ascii="Times New Roman" w:hAnsi="Times New Roman" w:hint="eastAsia"/>
                <w:sz w:val="18"/>
                <w:szCs w:val="18"/>
                <w:lang w:eastAsia="zh-CN"/>
              </w:rPr>
              <w:t>b</w:t>
            </w:r>
            <w:r w:rsidRPr="00B12B40">
              <w:rPr>
                <w:rFonts w:ascii="Times New Roman" w:hAnsi="Times New Roman"/>
                <w:sz w:val="18"/>
                <w:szCs w:val="18"/>
                <w:lang w:eastAsia="zh-CN"/>
              </w:rPr>
              <w:t>y Algorithm 2;</w:t>
            </w:r>
          </w:p>
        </w:tc>
      </w:tr>
      <w:tr w:rsidR="006C1C7D" w:rsidRPr="00B12B40" w14:paraId="0894079C" w14:textId="77777777" w:rsidTr="00F314F1">
        <w:trPr>
          <w:jc w:val="center"/>
        </w:trPr>
        <w:tc>
          <w:tcPr>
            <w:tcW w:w="468" w:type="dxa"/>
            <w:vAlign w:val="center"/>
          </w:tcPr>
          <w:p w14:paraId="143105AF"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hint="eastAsia"/>
                <w:kern w:val="0"/>
                <w:sz w:val="18"/>
                <w:szCs w:val="18"/>
                <w:lang w:eastAsia="zh-CN"/>
              </w:rPr>
              <w:t>1</w:t>
            </w:r>
            <w:r w:rsidRPr="00B12B40">
              <w:rPr>
                <w:rFonts w:ascii="Times New Roman" w:hAnsi="Times New Roman"/>
                <w:kern w:val="0"/>
                <w:sz w:val="18"/>
                <w:szCs w:val="18"/>
                <w:lang w:eastAsia="zh-CN"/>
              </w:rPr>
              <w:t>2:</w:t>
            </w:r>
          </w:p>
        </w:tc>
        <w:tc>
          <w:tcPr>
            <w:tcW w:w="5061" w:type="dxa"/>
          </w:tcPr>
          <w:p w14:paraId="37B3D235" w14:textId="77777777" w:rsidR="006C1C7D" w:rsidRPr="00B12B40" w:rsidRDefault="006C1C7D" w:rsidP="00F314F1">
            <w:pPr>
              <w:widowControl/>
              <w:spacing w:line="240" w:lineRule="auto"/>
              <w:jc w:val="left"/>
              <w:rPr>
                <w:rFonts w:ascii="Times New Roman" w:hAnsi="Times New Roman"/>
                <w:kern w:val="0"/>
                <w:sz w:val="18"/>
                <w:szCs w:val="18"/>
                <w:lang w:eastAsia="zh-CN"/>
              </w:rPr>
            </w:pPr>
            <w:r w:rsidRPr="00B12B40">
              <w:rPr>
                <w:rFonts w:ascii="Times New Roman" w:hAnsi="Times New Roman"/>
                <w:kern w:val="0"/>
                <w:sz w:val="18"/>
                <w:szCs w:val="18"/>
                <w:lang w:eastAsia="zh-CN"/>
              </w:rPr>
              <w:t xml:space="preserve">      Calculate</w:t>
            </w:r>
            <w:r w:rsidRPr="00B12B40">
              <w:rPr>
                <w:rFonts w:ascii="Times New Roman" w:hAnsi="Times New Roman"/>
                <w:iCs/>
                <w:kern w:val="0"/>
                <w:sz w:val="18"/>
                <w:szCs w:val="18"/>
                <w:lang w:eastAsia="zh-CN"/>
              </w:rPr>
              <w:t xml:space="preserve"> sensing quality vector </w:t>
            </w:r>
            <m:oMath>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v</m:t>
                      </m:r>
                    </m:e>
                  </m:acc>
                </m:e>
                <m:sub>
                  <m:r>
                    <w:rPr>
                      <w:rFonts w:ascii="Cambria Math" w:hAnsi="Cambria Math"/>
                      <w:kern w:val="0"/>
                      <w:lang w:eastAsia="zh-CN"/>
                    </w:rPr>
                    <m:t>i,t</m:t>
                  </m:r>
                </m:sub>
              </m:sSub>
            </m:oMath>
            <w:r w:rsidRPr="00B12B40">
              <w:rPr>
                <w:rFonts w:ascii="Times New Roman" w:hAnsi="Times New Roman" w:hint="eastAsia"/>
                <w:sz w:val="18"/>
                <w:szCs w:val="18"/>
                <w:lang w:eastAsia="zh-CN"/>
              </w:rPr>
              <w:t xml:space="preserve"> </w:t>
            </w:r>
            <w:r w:rsidRPr="00B12B40">
              <w:rPr>
                <w:rFonts w:ascii="Times New Roman" w:hAnsi="Times New Roman"/>
                <w:sz w:val="18"/>
                <w:szCs w:val="18"/>
                <w:lang w:eastAsia="zh-CN"/>
              </w:rPr>
              <w:t>by Algorithm 2;</w:t>
            </w:r>
          </w:p>
        </w:tc>
      </w:tr>
      <w:tr w:rsidR="006C1C7D" w:rsidRPr="00B12B40" w14:paraId="62AC0092" w14:textId="77777777" w:rsidTr="00F314F1">
        <w:trPr>
          <w:jc w:val="center"/>
        </w:trPr>
        <w:tc>
          <w:tcPr>
            <w:tcW w:w="468" w:type="dxa"/>
            <w:vAlign w:val="center"/>
          </w:tcPr>
          <w:p w14:paraId="31F4A2AC"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13:</w:t>
            </w:r>
          </w:p>
        </w:tc>
        <w:tc>
          <w:tcPr>
            <w:tcW w:w="5061" w:type="dxa"/>
          </w:tcPr>
          <w:p w14:paraId="11116067" w14:textId="77777777" w:rsidR="006C1C7D" w:rsidRPr="00B12B40" w:rsidRDefault="006C1C7D" w:rsidP="00F314F1">
            <w:pPr>
              <w:widowControl/>
              <w:spacing w:line="240" w:lineRule="auto"/>
              <w:jc w:val="left"/>
              <w:rPr>
                <w:rFonts w:ascii="Times New Roman" w:hAnsi="Times New Roman"/>
                <w:kern w:val="0"/>
                <w:sz w:val="18"/>
                <w:szCs w:val="18"/>
                <w:lang w:eastAsia="zh-CN"/>
              </w:rPr>
            </w:pPr>
            <w:r w:rsidRPr="00B12B40">
              <w:rPr>
                <w:rFonts w:ascii="Times New Roman" w:hAnsi="Times New Roman"/>
                <w:kern w:val="0"/>
                <w:sz w:val="18"/>
                <w:szCs w:val="18"/>
                <w:lang w:eastAsia="zh-CN"/>
              </w:rPr>
              <w:t xml:space="preserve">      </w:t>
            </w:r>
            <w:r w:rsidRPr="00B12B40">
              <w:rPr>
                <w:rFonts w:ascii="Times New Roman" w:hAnsi="Times New Roman" w:hint="eastAsia"/>
                <w:kern w:val="0"/>
                <w:sz w:val="18"/>
                <w:szCs w:val="18"/>
                <w:lang w:eastAsia="zh-CN"/>
              </w:rPr>
              <w:t>C</w:t>
            </w:r>
            <w:r w:rsidRPr="00B12B40">
              <w:rPr>
                <w:rFonts w:ascii="Times New Roman" w:hAnsi="Times New Roman"/>
                <w:kern w:val="0"/>
                <w:sz w:val="18"/>
                <w:szCs w:val="18"/>
                <w:lang w:eastAsia="zh-CN"/>
              </w:rPr>
              <w:t xml:space="preserve">alculate the compound reward </w:t>
            </w:r>
            <m:oMath>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g</m:t>
                      </m:r>
                    </m:e>
                  </m:acc>
                </m:e>
                <m:sub>
                  <m:r>
                    <w:rPr>
                      <w:rFonts w:ascii="Cambria Math" w:hAnsi="Cambria Math"/>
                      <w:kern w:val="0"/>
                      <w:lang w:eastAsia="zh-CN"/>
                    </w:rPr>
                    <m:t>i,t</m:t>
                  </m:r>
                </m:sub>
              </m:sSub>
              <m:r>
                <w:rPr>
                  <w:rFonts w:ascii="Cambria Math" w:hAnsi="Cambria Math"/>
                  <w:lang w:eastAsia="zh-CN"/>
                </w:rPr>
                <m:t>=</m:t>
              </m:r>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u</m:t>
                      </m:r>
                    </m:e>
                  </m:acc>
                </m:e>
                <m:sub>
                  <m:r>
                    <w:rPr>
                      <w:rFonts w:ascii="Cambria Math" w:hAnsi="Cambria Math"/>
                      <w:kern w:val="0"/>
                      <w:lang w:eastAsia="zh-CN"/>
                    </w:rPr>
                    <m:t>i,t</m:t>
                  </m:r>
                </m:sub>
              </m:sSub>
              <m:r>
                <w:rPr>
                  <w:rFonts w:ascii="Cambria Math" w:hAnsi="Cambria Math"/>
                  <w:lang w:eastAsia="zh-CN"/>
                </w:rPr>
                <m:t>∙</m:t>
              </m:r>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v</m:t>
                      </m:r>
                    </m:e>
                  </m:acc>
                </m:e>
                <m:sub>
                  <m:r>
                    <w:rPr>
                      <w:rFonts w:ascii="Cambria Math" w:hAnsi="Cambria Math"/>
                      <w:kern w:val="0"/>
                      <w:lang w:eastAsia="zh-CN"/>
                    </w:rPr>
                    <m:t>i,t</m:t>
                  </m:r>
                </m:sub>
              </m:sSub>
            </m:oMath>
          </w:p>
        </w:tc>
      </w:tr>
      <w:tr w:rsidR="006C1C7D" w:rsidRPr="00B12B40" w14:paraId="5E4D7BEF" w14:textId="77777777" w:rsidTr="00F314F1">
        <w:trPr>
          <w:jc w:val="center"/>
        </w:trPr>
        <w:tc>
          <w:tcPr>
            <w:tcW w:w="468" w:type="dxa"/>
            <w:vAlign w:val="center"/>
          </w:tcPr>
          <w:p w14:paraId="7B9EC0DE"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14:</w:t>
            </w:r>
          </w:p>
        </w:tc>
        <w:tc>
          <w:tcPr>
            <w:tcW w:w="5061" w:type="dxa"/>
          </w:tcPr>
          <w:p w14:paraId="145A1111"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Update </w:t>
            </w:r>
            <m:oMath>
              <m:sSub>
                <m:sSubPr>
                  <m:ctrlPr>
                    <w:rPr>
                      <w:rFonts w:ascii="Cambria Math" w:hAnsi="Cambria Math"/>
                      <w:i/>
                      <w:kern w:val="0"/>
                      <w:sz w:val="18"/>
                      <w:szCs w:val="18"/>
                      <w:lang w:eastAsia="zh-CN"/>
                    </w:rPr>
                  </m:ctrlPr>
                </m:sSubPr>
                <m:e>
                  <m:r>
                    <w:rPr>
                      <w:rFonts w:ascii="Cambria Math" w:hAnsi="Cambria Math"/>
                      <w:kern w:val="0"/>
                      <w:sz w:val="18"/>
                      <w:szCs w:val="18"/>
                      <w:lang w:eastAsia="zh-CN"/>
                    </w:rPr>
                    <m:t>n</m:t>
                  </m:r>
                </m:e>
                <m:sub>
                  <m:r>
                    <w:rPr>
                      <w:rFonts w:ascii="Cambria Math" w:hAnsi="Cambria Math" w:hint="eastAsia"/>
                      <w:kern w:val="0"/>
                      <w:sz w:val="18"/>
                      <w:szCs w:val="18"/>
                      <w:lang w:eastAsia="zh-CN"/>
                    </w:rPr>
                    <m:t>i</m:t>
                  </m:r>
                  <m:r>
                    <w:rPr>
                      <w:rFonts w:ascii="Cambria Math" w:hAnsi="Cambria Math"/>
                      <w:kern w:val="0"/>
                      <w:sz w:val="18"/>
                      <w:szCs w:val="18"/>
                      <w:lang w:eastAsia="zh-CN"/>
                    </w:rPr>
                    <m:t>,t</m:t>
                  </m:r>
                </m:sub>
              </m:sSub>
            </m:oMath>
            <w:r w:rsidRPr="00B12B40">
              <w:rPr>
                <w:rFonts w:ascii="Times New Roman" w:hAnsi="Times New Roman" w:hint="eastAsia"/>
                <w:kern w:val="0"/>
                <w:sz w:val="18"/>
                <w:szCs w:val="18"/>
                <w:lang w:eastAsia="zh-CN"/>
              </w:rPr>
              <w:t>,</w:t>
            </w:r>
            <w:r w:rsidRPr="00B12B40">
              <w:rPr>
                <w:rFonts w:ascii="Times New Roman" w:hAnsi="Times New Roman"/>
                <w:sz w:val="18"/>
                <w:szCs w:val="18"/>
                <w:lang w:eastAsia="zh-CN"/>
              </w:rPr>
              <w:t xml:space="preserve"> </w:t>
            </w:r>
            <m:oMath>
              <m:sSub>
                <m:sSubPr>
                  <m:ctrlPr>
                    <w:rPr>
                      <w:rFonts w:ascii="Cambria Math" w:hAnsi="Cambria Math"/>
                      <w:i/>
                      <w:kern w:val="0"/>
                      <w:lang w:eastAsia="zh-CN"/>
                    </w:rPr>
                  </m:ctrlPr>
                </m:sSubPr>
                <m:e>
                  <m:acc>
                    <m:accPr>
                      <m:ctrlPr>
                        <w:rPr>
                          <w:rFonts w:ascii="Cambria Math" w:hAnsi="Cambria Math"/>
                          <w:i/>
                          <w:kern w:val="0"/>
                          <w:lang w:eastAsia="zh-CN"/>
                        </w:rPr>
                      </m:ctrlPr>
                    </m:accPr>
                    <m:e>
                      <m:r>
                        <w:rPr>
                          <w:rFonts w:ascii="Cambria Math" w:hAnsi="Cambria Math"/>
                          <w:kern w:val="0"/>
                          <w:lang w:eastAsia="zh-CN"/>
                        </w:rPr>
                        <m:t>g</m:t>
                      </m:r>
                    </m:e>
                  </m:acc>
                </m:e>
                <m:sub>
                  <m:r>
                    <w:rPr>
                      <w:rFonts w:ascii="Cambria Math" w:hAnsi="Cambria Math" w:hint="eastAsia"/>
                      <w:kern w:val="0"/>
                      <w:lang w:eastAsia="zh-CN"/>
                    </w:rPr>
                    <m:t>i</m:t>
                  </m:r>
                  <m:r>
                    <w:rPr>
                      <w:rFonts w:ascii="Cambria Math" w:hAnsi="Cambria Math"/>
                      <w:kern w:val="0"/>
                      <w:lang w:eastAsia="zh-CN"/>
                    </w:rPr>
                    <m:t>,t</m:t>
                  </m:r>
                </m:sub>
              </m:sSub>
            </m:oMath>
            <w:r w:rsidRPr="00B12B40">
              <w:rPr>
                <w:rFonts w:ascii="Times New Roman" w:hAnsi="Times New Roman" w:hint="eastAsia"/>
                <w:sz w:val="18"/>
                <w:szCs w:val="18"/>
                <w:lang w:eastAsia="zh-CN"/>
              </w:rPr>
              <w:t>,</w:t>
            </w:r>
            <w:r w:rsidRPr="00B12B40">
              <w:rPr>
                <w:rFonts w:ascii="Times New Roman" w:hAnsi="Times New Roman"/>
                <w:kern w:val="0"/>
                <w:sz w:val="18"/>
                <w:szCs w:val="18"/>
                <w:lang w:eastAsia="zh-CN"/>
              </w:rPr>
              <w:t xml:space="preserve"> </w:t>
            </w:r>
            <m:oMath>
              <m:sSubSup>
                <m:sSubSupPr>
                  <m:ctrlPr>
                    <w:rPr>
                      <w:rFonts w:ascii="Cambria Math" w:hAnsi="Cambria Math"/>
                      <w:i/>
                      <w:kern w:val="0"/>
                      <w:lang w:eastAsia="zh-CN"/>
                    </w:rPr>
                  </m:ctrlPr>
                </m:sSubSupPr>
                <m:e>
                  <m:acc>
                    <m:accPr>
                      <m:ctrlPr>
                        <w:rPr>
                          <w:rFonts w:ascii="Cambria Math" w:hAnsi="Cambria Math"/>
                          <w:i/>
                          <w:kern w:val="0"/>
                          <w:lang w:eastAsia="zh-CN"/>
                        </w:rPr>
                      </m:ctrlPr>
                    </m:accPr>
                    <m:e>
                      <m:r>
                        <w:rPr>
                          <w:rFonts w:ascii="Cambria Math" w:hAnsi="Cambria Math"/>
                          <w:kern w:val="0"/>
                          <w:lang w:eastAsia="zh-CN"/>
                        </w:rPr>
                        <m:t>g</m:t>
                      </m:r>
                    </m:e>
                  </m:acc>
                </m:e>
                <m:sub>
                  <m:r>
                    <w:rPr>
                      <w:rFonts w:ascii="Cambria Math" w:hAnsi="Cambria Math"/>
                      <w:kern w:val="0"/>
                      <w:lang w:eastAsia="zh-CN"/>
                    </w:rPr>
                    <m:t>i,t</m:t>
                  </m:r>
                </m:sub>
                <m:sup>
                  <m:r>
                    <w:rPr>
                      <w:rFonts w:ascii="Cambria Math" w:hAnsi="Cambria Math"/>
                      <w:kern w:val="0"/>
                      <w:lang w:eastAsia="zh-CN"/>
                    </w:rPr>
                    <m:t>+</m:t>
                  </m:r>
                </m:sup>
              </m:sSubSup>
            </m:oMath>
            <w:r w:rsidRPr="00B12B40">
              <w:rPr>
                <w:rFonts w:ascii="Times New Roman" w:hAnsi="Times New Roman"/>
                <w:sz w:val="18"/>
                <w:szCs w:val="18"/>
                <w:lang w:eastAsia="zh-CN"/>
              </w:rPr>
              <w:t xml:space="preserve"> by Eqs. (10)-(12)</w:t>
            </w:r>
            <w:r w:rsidRPr="00B12B40">
              <w:rPr>
                <w:rFonts w:ascii="Times New Roman" w:hAnsi="Times New Roman" w:hint="eastAsia"/>
                <w:kern w:val="0"/>
                <w:sz w:val="18"/>
                <w:szCs w:val="18"/>
                <w:lang w:eastAsia="zh-CN"/>
              </w:rPr>
              <w:t>;</w:t>
            </w:r>
          </w:p>
        </w:tc>
      </w:tr>
      <w:tr w:rsidR="006C1C7D" w:rsidRPr="00B12B40" w14:paraId="2D07BC3A" w14:textId="77777777" w:rsidTr="00F314F1">
        <w:trPr>
          <w:jc w:val="center"/>
        </w:trPr>
        <w:tc>
          <w:tcPr>
            <w:tcW w:w="468" w:type="dxa"/>
            <w:vAlign w:val="center"/>
          </w:tcPr>
          <w:p w14:paraId="5D9879F5"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15:</w:t>
            </w:r>
          </w:p>
        </w:tc>
        <w:tc>
          <w:tcPr>
            <w:tcW w:w="5061" w:type="dxa"/>
          </w:tcPr>
          <w:p w14:paraId="3D8B88B1"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Update </w:t>
            </w:r>
            <m:oMath>
              <m:sSub>
                <m:sSubPr>
                  <m:ctrlPr>
                    <w:rPr>
                      <w:rFonts w:ascii="Cambria Math" w:hAnsi="Cambria Math"/>
                      <w:i/>
                      <w:kern w:val="0"/>
                      <w:sz w:val="18"/>
                      <w:szCs w:val="18"/>
                      <w:lang w:eastAsia="zh-CN"/>
                    </w:rPr>
                  </m:ctrlPr>
                </m:sSubPr>
                <m:e>
                  <m:r>
                    <w:rPr>
                      <w:rFonts w:ascii="Cambria Math" w:hAnsi="Cambria Math"/>
                      <w:kern w:val="0"/>
                      <w:sz w:val="18"/>
                      <w:szCs w:val="18"/>
                      <w:lang w:eastAsia="zh-CN"/>
                    </w:rPr>
                    <m:t>B</m:t>
                  </m:r>
                </m:e>
                <m:sub>
                  <m:r>
                    <w:rPr>
                      <w:rFonts w:ascii="Cambria Math" w:hAnsi="Cambria Math"/>
                      <w:kern w:val="0"/>
                      <w:sz w:val="18"/>
                      <w:szCs w:val="18"/>
                      <w:lang w:eastAsia="zh-CN"/>
                    </w:rPr>
                    <m:t>t</m:t>
                  </m:r>
                </m:sub>
              </m:sSub>
              <m:r>
                <w:rPr>
                  <w:rFonts w:ascii="Cambria Math" w:hAnsi="Cambria Math"/>
                  <w:kern w:val="0"/>
                  <w:sz w:val="18"/>
                  <w:szCs w:val="18"/>
                  <w:lang w:eastAsia="zh-CN"/>
                </w:rPr>
                <m:t>=</m:t>
              </m:r>
              <m:sSub>
                <m:sSubPr>
                  <m:ctrlPr>
                    <w:rPr>
                      <w:rFonts w:ascii="Cambria Math" w:hAnsi="Cambria Math"/>
                      <w:i/>
                      <w:kern w:val="0"/>
                      <w:sz w:val="18"/>
                      <w:szCs w:val="18"/>
                      <w:lang w:eastAsia="zh-CN"/>
                    </w:rPr>
                  </m:ctrlPr>
                </m:sSubPr>
                <m:e>
                  <m:r>
                    <w:rPr>
                      <w:rFonts w:ascii="Cambria Math" w:hAnsi="Cambria Math"/>
                      <w:kern w:val="0"/>
                      <w:sz w:val="18"/>
                      <w:szCs w:val="18"/>
                      <w:lang w:eastAsia="zh-CN"/>
                    </w:rPr>
                    <m:t>B</m:t>
                  </m:r>
                </m:e>
                <m:sub>
                  <m:r>
                    <w:rPr>
                      <w:rFonts w:ascii="Cambria Math" w:hAnsi="Cambria Math"/>
                      <w:kern w:val="0"/>
                      <w:sz w:val="18"/>
                      <w:szCs w:val="18"/>
                      <w:lang w:eastAsia="zh-CN"/>
                    </w:rPr>
                    <m:t>t-1</m:t>
                  </m:r>
                </m:sub>
              </m:sSub>
              <m:r>
                <w:rPr>
                  <w:rFonts w:ascii="Cambria Math" w:hAnsi="Cambria Math"/>
                  <w:kern w:val="0"/>
                  <w:sz w:val="18"/>
                  <w:szCs w:val="18"/>
                  <w:lang w:eastAsia="zh-CN"/>
                </w:rPr>
                <m:t>-</m:t>
              </m:r>
              <m:nary>
                <m:naryPr>
                  <m:chr m:val="∑"/>
                  <m:limLoc m:val="subSup"/>
                  <m:supHide m:val="1"/>
                  <m:ctrlPr>
                    <w:rPr>
                      <w:rFonts w:ascii="Cambria Math" w:hAnsi="Cambria Math"/>
                      <w:i/>
                      <w:kern w:val="0"/>
                      <w:sz w:val="18"/>
                      <w:szCs w:val="18"/>
                      <w:lang w:eastAsia="zh-CN"/>
                    </w:rPr>
                  </m:ctrlPr>
                </m:naryPr>
                <m:sub>
                  <m:r>
                    <w:rPr>
                      <w:rFonts w:ascii="Cambria Math" w:hAnsi="Cambria Math"/>
                      <w:kern w:val="0"/>
                      <w:sz w:val="18"/>
                      <w:szCs w:val="18"/>
                      <w:lang w:eastAsia="zh-CN"/>
                    </w:rPr>
                    <m:t>i|</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r>
                    <w:rPr>
                      <w:rFonts w:ascii="Cambria Math" w:hAnsi="Cambria Math"/>
                      <w:kern w:val="0"/>
                      <w:sz w:val="18"/>
                      <w:szCs w:val="18"/>
                      <w:lang w:eastAsia="zh-CN"/>
                    </w:rPr>
                    <m:t>∈</m:t>
                  </m:r>
                  <m:r>
                    <m:rPr>
                      <m:nor/>
                    </m:rPr>
                    <w:rPr>
                      <w:rFonts w:ascii="jsMath-cmsy10" w:hAnsi="jsMath-cmsy10"/>
                      <w:kern w:val="0"/>
                      <w:sz w:val="18"/>
                      <w:szCs w:val="18"/>
                      <w:lang w:eastAsia="zh-CN"/>
                    </w:rPr>
                    <m:t>K</m:t>
                  </m:r>
                </m:sub>
                <m:sup/>
                <m:e>
                  <m:sSub>
                    <m:sSubPr>
                      <m:ctrlPr>
                        <w:rPr>
                          <w:rFonts w:ascii="Cambria Math" w:hAnsi="Cambria Math"/>
                          <w:i/>
                          <w:kern w:val="0"/>
                          <w:sz w:val="18"/>
                          <w:szCs w:val="18"/>
                          <w:lang w:eastAsia="zh-CN"/>
                        </w:rPr>
                      </m:ctrlPr>
                    </m:sSubPr>
                    <m:e>
                      <m:r>
                        <w:rPr>
                          <w:rFonts w:ascii="Cambria Math" w:hAnsi="Cambria Math"/>
                          <w:kern w:val="0"/>
                          <w:sz w:val="18"/>
                          <w:szCs w:val="18"/>
                          <w:lang w:eastAsia="zh-CN"/>
                        </w:rPr>
                        <m:t>p</m:t>
                      </m:r>
                    </m:e>
                    <m:sub>
                      <m:r>
                        <w:rPr>
                          <w:rFonts w:ascii="Cambria Math" w:hAnsi="Cambria Math"/>
                          <w:kern w:val="0"/>
                          <w:sz w:val="18"/>
                          <w:szCs w:val="18"/>
                          <w:lang w:eastAsia="zh-CN"/>
                        </w:rPr>
                        <m:t>i,t</m:t>
                      </m:r>
                    </m:sub>
                  </m:sSub>
                </m:e>
              </m:nary>
            </m:oMath>
            <w:r w:rsidRPr="00B12B40">
              <w:rPr>
                <w:rFonts w:ascii="Times New Roman" w:hAnsi="Times New Roman" w:hint="eastAsia"/>
                <w:kern w:val="0"/>
                <w:sz w:val="18"/>
                <w:szCs w:val="18"/>
                <w:lang w:eastAsia="zh-CN"/>
              </w:rPr>
              <w:t>;</w:t>
            </w:r>
          </w:p>
        </w:tc>
      </w:tr>
      <w:tr w:rsidR="006C1C7D" w:rsidRPr="00B12B40" w14:paraId="64F67410" w14:textId="77777777" w:rsidTr="00F314F1">
        <w:trPr>
          <w:jc w:val="center"/>
        </w:trPr>
        <w:tc>
          <w:tcPr>
            <w:tcW w:w="468" w:type="dxa"/>
            <w:vAlign w:val="center"/>
          </w:tcPr>
          <w:p w14:paraId="1CCCD351"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16:</w:t>
            </w:r>
          </w:p>
        </w:tc>
        <w:tc>
          <w:tcPr>
            <w:tcW w:w="5061" w:type="dxa"/>
          </w:tcPr>
          <w:p w14:paraId="78D38085"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b/>
                <w:bCs/>
                <w:kern w:val="0"/>
                <w:sz w:val="18"/>
                <w:szCs w:val="18"/>
                <w:lang w:eastAsia="zh-CN"/>
              </w:rPr>
              <w:t xml:space="preserve">  else</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break</w:t>
            </w:r>
            <w:r w:rsidRPr="00B12B40">
              <w:rPr>
                <w:rFonts w:ascii="Times New Roman" w:hAnsi="Times New Roman"/>
                <w:kern w:val="0"/>
                <w:sz w:val="18"/>
                <w:szCs w:val="18"/>
                <w:lang w:eastAsia="zh-CN"/>
              </w:rPr>
              <w:t>;</w:t>
            </w:r>
          </w:p>
        </w:tc>
      </w:tr>
      <w:tr w:rsidR="006C1C7D" w:rsidRPr="00B12B40" w14:paraId="0B49E519" w14:textId="77777777" w:rsidTr="00F314F1">
        <w:trPr>
          <w:jc w:val="center"/>
        </w:trPr>
        <w:tc>
          <w:tcPr>
            <w:tcW w:w="468" w:type="dxa"/>
            <w:vAlign w:val="center"/>
          </w:tcPr>
          <w:p w14:paraId="5DCF6C7E"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17:</w:t>
            </w:r>
          </w:p>
        </w:tc>
        <w:tc>
          <w:tcPr>
            <w:tcW w:w="5061" w:type="dxa"/>
          </w:tcPr>
          <w:p w14:paraId="79820013" w14:textId="77777777" w:rsidR="006C1C7D" w:rsidRPr="00B12B40" w:rsidRDefault="006C1C7D" w:rsidP="00F314F1">
            <w:pPr>
              <w:widowControl/>
              <w:spacing w:line="240" w:lineRule="auto"/>
              <w:jc w:val="left"/>
            </w:pPr>
            <w:r w:rsidRPr="00B12B40">
              <w:rPr>
                <w:rFonts w:ascii="Times New Roman" w:hAnsi="Times New Roman"/>
                <w:b/>
                <w:bCs/>
                <w:kern w:val="0"/>
                <w:sz w:val="18"/>
                <w:szCs w:val="18"/>
                <w:lang w:eastAsia="zh-CN"/>
              </w:rPr>
              <w:t>While</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t</m:t>
              </m:r>
            </m:oMath>
            <w:r w:rsidRPr="00B12B40">
              <w:rPr>
                <w:rFonts w:ascii="Times New Roman" w:hAnsi="Times New Roman" w:hint="eastAsia"/>
                <w:kern w:val="0"/>
                <w:sz w:val="18"/>
                <w:szCs w:val="18"/>
                <w:lang w:eastAsia="zh-CN"/>
              </w:rPr>
              <w:t>+</w:t>
            </w:r>
            <w:r w:rsidRPr="00B12B40">
              <w:rPr>
                <w:rFonts w:ascii="Times New Roman" w:hAnsi="Times New Roman"/>
                <w:kern w:val="0"/>
                <w:sz w:val="18"/>
                <w:szCs w:val="18"/>
                <w:lang w:eastAsia="zh-CN"/>
              </w:rPr>
              <w:t>+</w:t>
            </w:r>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d</w:t>
            </w:r>
            <w:r w:rsidRPr="00B12B40">
              <w:rPr>
                <w:rFonts w:ascii="Times New Roman" w:hAnsi="Times New Roman"/>
                <w:b/>
                <w:bCs/>
                <w:kern w:val="0"/>
                <w:sz w:val="18"/>
                <w:szCs w:val="18"/>
                <w:lang w:eastAsia="zh-CN"/>
              </w:rPr>
              <w:t>o</w:t>
            </w:r>
            <w:r w:rsidRPr="00B12B40">
              <w:rPr>
                <w:rFonts w:ascii="Times New Roman" w:hAnsi="Times New Roman"/>
                <w:kern w:val="0"/>
                <w:sz w:val="18"/>
                <w:szCs w:val="18"/>
                <w:lang w:eastAsia="zh-CN"/>
              </w:rPr>
              <w:t xml:space="preserve"> // </w:t>
            </w:r>
            <w:r w:rsidRPr="00B12B40">
              <w:rPr>
                <w:rFonts w:ascii="Times New Roman" w:hAnsi="Times New Roman"/>
                <w:i/>
                <w:iCs/>
                <w:kern w:val="0"/>
                <w:sz w:val="18"/>
                <w:szCs w:val="18"/>
              </w:rPr>
              <w:t>Exploitation</w:t>
            </w:r>
          </w:p>
        </w:tc>
      </w:tr>
      <w:tr w:rsidR="006C1C7D" w:rsidRPr="00B12B40" w14:paraId="73751B75" w14:textId="77777777" w:rsidTr="00F314F1">
        <w:trPr>
          <w:jc w:val="center"/>
        </w:trPr>
        <w:tc>
          <w:tcPr>
            <w:tcW w:w="468" w:type="dxa"/>
            <w:vAlign w:val="center"/>
          </w:tcPr>
          <w:p w14:paraId="2CE69DDD"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hint="eastAsia"/>
                <w:kern w:val="0"/>
                <w:sz w:val="18"/>
                <w:szCs w:val="18"/>
                <w:lang w:eastAsia="zh-CN"/>
              </w:rPr>
              <w:t>1</w:t>
            </w:r>
            <w:r w:rsidRPr="00B12B40">
              <w:rPr>
                <w:rFonts w:ascii="Times New Roman" w:hAnsi="Times New Roman"/>
                <w:kern w:val="0"/>
                <w:sz w:val="18"/>
                <w:szCs w:val="18"/>
                <w:lang w:eastAsia="zh-CN"/>
              </w:rPr>
              <w:t>8:</w:t>
            </w:r>
          </w:p>
        </w:tc>
        <w:tc>
          <w:tcPr>
            <w:tcW w:w="5061" w:type="dxa"/>
          </w:tcPr>
          <w:p w14:paraId="26430074" w14:textId="77777777" w:rsidR="006C1C7D" w:rsidRPr="00B12B40" w:rsidRDefault="006C1C7D" w:rsidP="00F314F1">
            <w:pPr>
              <w:widowControl/>
              <w:spacing w:line="240" w:lineRule="auto"/>
              <w:jc w:val="left"/>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foreach</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i∈</m:t>
              </m:r>
              <m:d>
                <m:dPr>
                  <m:begChr m:val="{"/>
                  <m:endChr m:val="}"/>
                  <m:ctrlPr>
                    <w:rPr>
                      <w:rFonts w:ascii="Cambria Math" w:hAnsi="Cambria Math"/>
                      <w:i/>
                      <w:kern w:val="0"/>
                      <w:sz w:val="18"/>
                      <w:szCs w:val="18"/>
                      <w:lang w:eastAsia="zh-CN"/>
                    </w:rPr>
                  </m:ctrlPr>
                </m:dPr>
                <m:e>
                  <m:r>
                    <w:rPr>
                      <w:rFonts w:ascii="Cambria Math" w:hAnsi="Cambria Math"/>
                      <w:kern w:val="0"/>
                      <w:sz w:val="18"/>
                      <w:szCs w:val="18"/>
                      <w:lang w:eastAsia="zh-CN"/>
                    </w:rPr>
                    <m:t>i|</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r>
                    <w:rPr>
                      <w:rFonts w:ascii="Cambria Math" w:hAnsi="Cambria Math"/>
                      <w:kern w:val="0"/>
                      <w:sz w:val="18"/>
                      <w:szCs w:val="18"/>
                      <w:lang w:eastAsia="zh-CN"/>
                    </w:rPr>
                    <m:t>∈</m:t>
                  </m:r>
                  <m:r>
                    <m:rPr>
                      <m:nor/>
                    </m:rPr>
                    <w:rPr>
                      <w:rFonts w:ascii="Cambria Math" w:hAnsi="jsMath-cmsy10"/>
                      <w:kern w:val="0"/>
                      <w:sz w:val="18"/>
                      <w:szCs w:val="18"/>
                      <w:lang w:eastAsia="zh-CN"/>
                    </w:rPr>
                    <m:t>S</m:t>
                  </m:r>
                </m:e>
              </m:d>
            </m:oMath>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d</w:t>
            </w:r>
            <w:r w:rsidRPr="00B12B40">
              <w:rPr>
                <w:rFonts w:ascii="Times New Roman" w:hAnsi="Times New Roman"/>
                <w:b/>
                <w:bCs/>
                <w:kern w:val="0"/>
                <w:sz w:val="18"/>
                <w:szCs w:val="18"/>
                <w:lang w:eastAsia="zh-CN"/>
              </w:rPr>
              <w:t>o</w:t>
            </w:r>
          </w:p>
        </w:tc>
      </w:tr>
      <w:tr w:rsidR="006C1C7D" w:rsidRPr="00B12B40" w14:paraId="4AD48794" w14:textId="77777777" w:rsidTr="00F314F1">
        <w:trPr>
          <w:jc w:val="center"/>
        </w:trPr>
        <w:tc>
          <w:tcPr>
            <w:tcW w:w="468" w:type="dxa"/>
            <w:vAlign w:val="center"/>
          </w:tcPr>
          <w:p w14:paraId="6EAB55FB"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19:</w:t>
            </w:r>
          </w:p>
        </w:tc>
        <w:tc>
          <w:tcPr>
            <w:tcW w:w="5061" w:type="dxa"/>
          </w:tcPr>
          <w:p w14:paraId="3E0E6F67"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Calculate the </w:t>
            </w:r>
            <m:oMath>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r>
                <w:rPr>
                  <w:rFonts w:ascii="Cambria Math" w:hAnsi="Cambria Math"/>
                  <w:kern w:val="0"/>
                  <w:sz w:val="18"/>
                  <w:szCs w:val="18"/>
                  <w:lang w:eastAsia="zh-CN"/>
                </w:rPr>
                <m:t>'s</m:t>
              </m:r>
            </m:oMath>
            <w:r w:rsidRPr="00B12B40">
              <w:rPr>
                <w:rFonts w:ascii="Cambria Math" w:hAnsi="Cambria Math"/>
                <w:i/>
                <w:kern w:val="0"/>
                <w:sz w:val="18"/>
                <w:szCs w:val="18"/>
                <w:lang w:eastAsia="zh-CN"/>
              </w:rPr>
              <w:t xml:space="preserve"> </w:t>
            </w:r>
            <w:r w:rsidRPr="00B12B40">
              <w:rPr>
                <w:rFonts w:ascii="Times New Roman" w:hAnsi="Times New Roman"/>
                <w:kern w:val="0"/>
                <w:sz w:val="18"/>
                <w:szCs w:val="18"/>
                <w:lang w:eastAsia="zh-CN"/>
              </w:rPr>
              <w:t>RCR</w:t>
            </w:r>
            <w:r w:rsidRPr="00B12B40">
              <w:t xml:space="preserve"> as </w:t>
            </w:r>
            <m:oMath>
              <m:sSub>
                <m:sSubPr>
                  <m:ctrlPr>
                    <w:rPr>
                      <w:rFonts w:ascii="Cambria Math" w:hAnsi="Cambria Math"/>
                      <w:i/>
                      <w:kern w:val="0"/>
                      <w:lang w:eastAsia="zh-CN"/>
                    </w:rPr>
                  </m:ctrlPr>
                </m:sSubPr>
                <m:e>
                  <m:r>
                    <w:rPr>
                      <w:rFonts w:ascii="Cambria Math" w:hAnsi="Cambria Math"/>
                      <w:kern w:val="0"/>
                      <w:lang w:eastAsia="zh-CN"/>
                    </w:rPr>
                    <m:t>ρ</m:t>
                  </m:r>
                </m:e>
                <m:sub>
                  <m:r>
                    <w:rPr>
                      <w:rFonts w:ascii="Cambria Math" w:hAnsi="Cambria Math"/>
                      <w:kern w:val="0"/>
                      <w:lang w:eastAsia="zh-CN"/>
                    </w:rPr>
                    <m:t>i,t</m:t>
                  </m:r>
                </m:sub>
              </m:sSub>
              <m:r>
                <w:rPr>
                  <w:rFonts w:ascii="Cambria Math" w:hAnsi="Cambria Math"/>
                </w:rPr>
                <m:t>=</m:t>
              </m:r>
              <m:sSubSup>
                <m:sSubSupPr>
                  <m:ctrlPr>
                    <w:rPr>
                      <w:rFonts w:ascii="Cambria Math" w:hAnsi="Cambria Math"/>
                      <w:i/>
                      <w:kern w:val="0"/>
                      <w:lang w:eastAsia="zh-CN"/>
                    </w:rPr>
                  </m:ctrlPr>
                </m:sSubSupPr>
                <m:e>
                  <m:acc>
                    <m:accPr>
                      <m:ctrlPr>
                        <w:rPr>
                          <w:rFonts w:ascii="Cambria Math" w:hAnsi="Cambria Math"/>
                          <w:i/>
                          <w:kern w:val="0"/>
                          <w:lang w:eastAsia="zh-CN"/>
                        </w:rPr>
                      </m:ctrlPr>
                    </m:accPr>
                    <m:e>
                      <m:r>
                        <w:rPr>
                          <w:rFonts w:ascii="Cambria Math" w:hAnsi="Cambria Math"/>
                          <w:kern w:val="0"/>
                          <w:lang w:eastAsia="zh-CN"/>
                        </w:rPr>
                        <m:t>g</m:t>
                      </m:r>
                    </m:e>
                  </m:acc>
                </m:e>
                <m:sub>
                  <m:r>
                    <w:rPr>
                      <w:rFonts w:ascii="Cambria Math" w:hAnsi="Cambria Math"/>
                      <w:kern w:val="0"/>
                      <w:lang w:eastAsia="zh-CN"/>
                    </w:rPr>
                    <m:t>i,t</m:t>
                  </m:r>
                </m:sub>
                <m:sup>
                  <m:r>
                    <w:rPr>
                      <w:rFonts w:ascii="Cambria Math" w:hAnsi="Cambria Math"/>
                      <w:kern w:val="0"/>
                      <w:lang w:eastAsia="zh-CN"/>
                    </w:rPr>
                    <m:t>+</m:t>
                  </m:r>
                </m:sup>
              </m:sSubSup>
              <m:r>
                <w:rPr>
                  <w:rFonts w:ascii="Cambria Math" w:hAnsi="Cambria Math"/>
                </w:rPr>
                <m:t>/</m:t>
              </m:r>
              <m:sSub>
                <m:sSubPr>
                  <m:ctrlPr>
                    <w:rPr>
                      <w:rFonts w:ascii="Cambria Math" w:hAnsi="Cambria Math"/>
                      <w:lang w:eastAsia="zh-CN"/>
                    </w:rPr>
                  </m:ctrlPr>
                </m:sSubPr>
                <m:e>
                  <m:r>
                    <w:rPr>
                      <w:rFonts w:ascii="Cambria Math" w:hAnsi="Cambria Math"/>
                    </w:rPr>
                    <m:t>b</m:t>
                  </m:r>
                </m:e>
                <m:sub>
                  <m:r>
                    <w:rPr>
                      <w:rFonts w:ascii="Cambria Math" w:hAnsi="Cambria Math"/>
                    </w:rPr>
                    <m:t>i</m:t>
                  </m:r>
                </m:sub>
              </m:sSub>
            </m:oMath>
            <w:r w:rsidRPr="00B12B40">
              <w:t>.</w:t>
            </w:r>
          </w:p>
        </w:tc>
      </w:tr>
      <w:tr w:rsidR="006C1C7D" w:rsidRPr="00B12B40" w14:paraId="3A8760ED" w14:textId="77777777" w:rsidTr="00F314F1">
        <w:trPr>
          <w:jc w:val="center"/>
        </w:trPr>
        <w:tc>
          <w:tcPr>
            <w:tcW w:w="468" w:type="dxa"/>
            <w:vAlign w:val="center"/>
          </w:tcPr>
          <w:p w14:paraId="56620557"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20:</w:t>
            </w:r>
          </w:p>
        </w:tc>
        <w:tc>
          <w:tcPr>
            <w:tcW w:w="5061" w:type="dxa"/>
          </w:tcPr>
          <w:p w14:paraId="0973CCE0"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S</w:t>
            </w:r>
            <w:r w:rsidRPr="00B12B40">
              <w:rPr>
                <w:rFonts w:ascii="Times New Roman" w:hAnsi="Times New Roman" w:hint="eastAsia"/>
                <w:kern w:val="0"/>
                <w:sz w:val="18"/>
                <w:szCs w:val="18"/>
                <w:lang w:eastAsia="zh-CN"/>
              </w:rPr>
              <w:t>ort workers</w:t>
            </w:r>
            <w:r w:rsidRPr="00B12B40">
              <w:rPr>
                <w:rFonts w:ascii="Times New Roman" w:hAnsi="Times New Roman"/>
                <w:kern w:val="0"/>
                <w:sz w:val="18"/>
                <w:szCs w:val="18"/>
                <w:lang w:eastAsia="zh-CN"/>
              </w:rPr>
              <w:t xml:space="preserve"> in</w:t>
            </w:r>
            <w:r w:rsidRPr="00B12B40">
              <w:rPr>
                <w:rFonts w:ascii="Times New Roman" w:hAnsi="Times New Roman" w:hint="eastAsia"/>
                <w:kern w:val="0"/>
                <w:sz w:val="18"/>
                <w:szCs w:val="18"/>
                <w:lang w:eastAsia="zh-CN"/>
              </w:rPr>
              <w:t xml:space="preserve"> </w:t>
            </w:r>
            <m:oMath>
              <m:r>
                <w:rPr>
                  <w:rFonts w:ascii="Cambria Math" w:hAnsi="Cambria Math"/>
                  <w:kern w:val="0"/>
                  <w:sz w:val="18"/>
                  <w:szCs w:val="18"/>
                  <w:lang w:eastAsia="zh-CN"/>
                </w:rPr>
                <m:t>S</m:t>
              </m:r>
            </m:oMath>
            <w:r w:rsidRPr="00B12B40">
              <w:rPr>
                <w:rFonts w:ascii="Times New Roman" w:hAnsi="Times New Roman" w:hint="eastAsia"/>
                <w:kern w:val="0"/>
                <w:sz w:val="18"/>
                <w:szCs w:val="18"/>
                <w:lang w:eastAsia="zh-CN"/>
              </w:rPr>
              <w:t xml:space="preserve"> into </w:t>
            </w:r>
            <m:oMath>
              <m:r>
                <m:rPr>
                  <m:nor/>
                </m:rPr>
                <w:rPr>
                  <w:rFonts w:ascii="Cambria Math" w:hAnsi="Cambria Math"/>
                  <w:i/>
                  <w:kern w:val="0"/>
                  <w:sz w:val="18"/>
                  <w:szCs w:val="18"/>
                  <w:lang w:eastAsia="zh-CN"/>
                </w:rPr>
                <m:t xml:space="preserve">W </m:t>
              </m:r>
              <m:r>
                <w:rPr>
                  <w:rFonts w:ascii="Cambria Math" w:hAnsi="Cambria Math"/>
                  <w:kern w:val="0"/>
                  <w:sz w:val="18"/>
                  <w:szCs w:val="18"/>
                  <w:lang w:eastAsia="zh-CN"/>
                </w:rPr>
                <m:t xml:space="preserve">: </m:t>
              </m:r>
              <m:sSub>
                <m:sSubPr>
                  <m:ctrlPr>
                    <w:rPr>
                      <w:rFonts w:ascii="Cambria Math" w:hAnsi="Cambria Math"/>
                      <w:i/>
                      <w:kern w:val="0"/>
                      <w:sz w:val="18"/>
                      <w:szCs w:val="18"/>
                      <w:lang w:eastAsia="zh-CN"/>
                    </w:rPr>
                  </m:ctrlPr>
                </m:sSubPr>
                <m:e>
                  <m:r>
                    <w:rPr>
                      <w:rFonts w:ascii="Cambria Math" w:hAnsi="Cambria Math"/>
                      <w:kern w:val="0"/>
                      <w:sz w:val="18"/>
                      <w:szCs w:val="18"/>
                      <w:lang w:eastAsia="zh-CN"/>
                    </w:rPr>
                    <m:t>ρ</m:t>
                  </m:r>
                </m:e>
                <m: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1</m:t>
                      </m:r>
                    </m:sub>
                  </m:sSub>
                  <m:r>
                    <w:rPr>
                      <w:rFonts w:ascii="Cambria Math" w:hAnsi="Cambria Math"/>
                      <w:lang w:eastAsia="zh-CN"/>
                    </w:rPr>
                    <m:t>,t</m:t>
                  </m:r>
                </m:sub>
              </m:sSub>
              <m:r>
                <w:rPr>
                  <w:rFonts w:ascii="Cambria Math" w:hAnsi="Cambria Math" w:hint="eastAsia"/>
                  <w:kern w:val="0"/>
                  <w:sz w:val="18"/>
                  <w:szCs w:val="18"/>
                  <w:lang w:eastAsia="zh-CN"/>
                </w:rPr>
                <m:t>≥···≥</m:t>
              </m:r>
              <m:sSub>
                <m:sSubPr>
                  <m:ctrlPr>
                    <w:rPr>
                      <w:rFonts w:ascii="Cambria Math" w:hAnsi="Cambria Math"/>
                      <w:i/>
                      <w:kern w:val="0"/>
                      <w:sz w:val="18"/>
                      <w:szCs w:val="18"/>
                      <w:lang w:eastAsia="zh-CN"/>
                    </w:rPr>
                  </m:ctrlPr>
                </m:sSubPr>
                <m:e>
                  <m:r>
                    <w:rPr>
                      <w:rFonts w:ascii="Cambria Math" w:hAnsi="Cambria Math"/>
                      <w:kern w:val="0"/>
                      <w:sz w:val="18"/>
                      <w:szCs w:val="18"/>
                      <w:lang w:eastAsia="zh-CN"/>
                    </w:rPr>
                    <m:t>ρ</m:t>
                  </m:r>
                </m:e>
                <m:sub>
                  <m:sSub>
                    <m:sSubPr>
                      <m:ctrlPr>
                        <w:rPr>
                          <w:rFonts w:ascii="Cambria Math" w:hAnsi="Cambria Math"/>
                          <w:i/>
                          <w:lang w:eastAsia="zh-CN"/>
                        </w:rPr>
                      </m:ctrlPr>
                    </m:sSubPr>
                    <m:e>
                      <m:r>
                        <w:rPr>
                          <w:rFonts w:ascii="Cambria Math" w:hAnsi="Cambria Math"/>
                          <w:lang w:eastAsia="zh-CN"/>
                        </w:rPr>
                        <m:t>w</m:t>
                      </m:r>
                    </m:e>
                    <m:sub>
                      <m:r>
                        <m:rPr>
                          <m:nor/>
                        </m:rPr>
                        <w:rPr>
                          <w:rFonts w:ascii="jsMath-cmsy10" w:hAnsi="jsMath-cmsy10"/>
                          <w:iCs/>
                          <w:kern w:val="0"/>
                          <w:sz w:val="18"/>
                          <w:szCs w:val="18"/>
                          <w:lang w:eastAsia="zh-CN"/>
                        </w:rPr>
                        <m:t>N</m:t>
                      </m:r>
                    </m:sub>
                  </m:sSub>
                  <m:r>
                    <w:rPr>
                      <w:rFonts w:ascii="Cambria Math" w:hAnsi="Cambria Math"/>
                      <w:lang w:eastAsia="zh-CN"/>
                    </w:rPr>
                    <m:t>,t</m:t>
                  </m:r>
                </m:sub>
              </m:sSub>
            </m:oMath>
            <w:r w:rsidRPr="00B12B40">
              <w:rPr>
                <w:rFonts w:ascii="Times New Roman" w:hAnsi="Times New Roman" w:hint="eastAsia"/>
                <w:kern w:val="0"/>
                <w:sz w:val="18"/>
                <w:szCs w:val="18"/>
                <w:lang w:eastAsia="zh-CN"/>
              </w:rPr>
              <w:t>;</w:t>
            </w:r>
          </w:p>
        </w:tc>
      </w:tr>
      <w:tr w:rsidR="006C1C7D" w:rsidRPr="00B12B40" w14:paraId="4D76C036" w14:textId="77777777" w:rsidTr="00F314F1">
        <w:trPr>
          <w:jc w:val="center"/>
        </w:trPr>
        <w:tc>
          <w:tcPr>
            <w:tcW w:w="468" w:type="dxa"/>
            <w:vAlign w:val="center"/>
          </w:tcPr>
          <w:p w14:paraId="769E3CBC"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21:</w:t>
            </w:r>
          </w:p>
        </w:tc>
        <w:tc>
          <w:tcPr>
            <w:tcW w:w="5061" w:type="dxa"/>
          </w:tcPr>
          <w:p w14:paraId="2F8CF3EE"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Select the best </w:t>
            </w:r>
            <m:oMath>
              <m:r>
                <w:rPr>
                  <w:rFonts w:ascii="Cambria Math" w:hAnsi="Cambria Math"/>
                  <w:kern w:val="0"/>
                  <w:sz w:val="18"/>
                  <w:szCs w:val="18"/>
                  <w:lang w:eastAsia="zh-CN"/>
                </w:rPr>
                <m:t>K</m:t>
              </m:r>
            </m:oMath>
            <w:r w:rsidRPr="00B12B40">
              <w:rPr>
                <w:rFonts w:ascii="Times New Roman" w:hAnsi="Times New Roman"/>
                <w:kern w:val="0"/>
                <w:sz w:val="18"/>
                <w:szCs w:val="18"/>
                <w:lang w:eastAsia="zh-CN"/>
              </w:rPr>
              <w:t xml:space="preserve"> workers: </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1</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2</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K</m:t>
                      </m:r>
                    </m:sub>
                  </m:sSub>
                </m:e>
              </m:d>
            </m:oMath>
            <w:r w:rsidRPr="00B12B40">
              <w:rPr>
                <w:rFonts w:ascii="Times New Roman" w:hAnsi="Times New Roman" w:hint="eastAsia"/>
                <w:kern w:val="0"/>
                <w:sz w:val="18"/>
                <w:szCs w:val="18"/>
                <w:lang w:eastAsia="zh-CN"/>
              </w:rPr>
              <w:t>;</w:t>
            </w:r>
          </w:p>
        </w:tc>
      </w:tr>
      <w:tr w:rsidR="006C1C7D" w:rsidRPr="00B12B40" w14:paraId="6CABFE18" w14:textId="77777777" w:rsidTr="00F314F1">
        <w:trPr>
          <w:jc w:val="center"/>
        </w:trPr>
        <w:tc>
          <w:tcPr>
            <w:tcW w:w="468" w:type="dxa"/>
            <w:vAlign w:val="center"/>
          </w:tcPr>
          <w:p w14:paraId="5FB8ADC8"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22:</w:t>
            </w:r>
          </w:p>
        </w:tc>
        <w:tc>
          <w:tcPr>
            <w:tcW w:w="5061" w:type="dxa"/>
          </w:tcPr>
          <w:p w14:paraId="4AEFCD83"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foreach</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i∈</m:t>
              </m:r>
              <m:d>
                <m:dPr>
                  <m:begChr m:val="{"/>
                  <m:endChr m:val="}"/>
                  <m:ctrlPr>
                    <w:rPr>
                      <w:rFonts w:ascii="Cambria Math" w:hAnsi="Cambria Math"/>
                      <w:i/>
                      <w:kern w:val="0"/>
                      <w:sz w:val="18"/>
                      <w:szCs w:val="18"/>
                      <w:lang w:eastAsia="zh-CN"/>
                    </w:rPr>
                  </m:ctrlPr>
                </m:dPr>
                <m:e>
                  <m:r>
                    <w:rPr>
                      <w:rFonts w:ascii="Cambria Math" w:hAnsi="Cambria Math"/>
                      <w:kern w:val="0"/>
                      <w:sz w:val="18"/>
                      <w:szCs w:val="18"/>
                      <w:lang w:eastAsia="zh-CN"/>
                    </w:rPr>
                    <m:t>i|</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r>
                    <w:rPr>
                      <w:rFonts w:ascii="Cambria Math" w:hAnsi="Cambria Math"/>
                      <w:kern w:val="0"/>
                      <w:sz w:val="18"/>
                      <w:szCs w:val="18"/>
                      <w:lang w:eastAsia="zh-CN"/>
                    </w:rPr>
                    <m:t>∈</m:t>
                  </m:r>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e>
              </m:d>
            </m:oMath>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d</w:t>
            </w:r>
            <w:r w:rsidRPr="00B12B40">
              <w:rPr>
                <w:rFonts w:ascii="Times New Roman" w:hAnsi="Times New Roman"/>
                <w:b/>
                <w:bCs/>
                <w:kern w:val="0"/>
                <w:sz w:val="18"/>
                <w:szCs w:val="18"/>
                <w:lang w:eastAsia="zh-CN"/>
              </w:rPr>
              <w:t>o</w:t>
            </w:r>
          </w:p>
        </w:tc>
      </w:tr>
      <w:tr w:rsidR="006C1C7D" w:rsidRPr="00B12B40" w14:paraId="14A03BC7" w14:textId="77777777" w:rsidTr="00F314F1">
        <w:trPr>
          <w:jc w:val="center"/>
        </w:trPr>
        <w:tc>
          <w:tcPr>
            <w:tcW w:w="468" w:type="dxa"/>
            <w:vAlign w:val="center"/>
          </w:tcPr>
          <w:p w14:paraId="1D3FC0F4"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23:</w:t>
            </w:r>
          </w:p>
        </w:tc>
        <w:tc>
          <w:tcPr>
            <w:tcW w:w="5061" w:type="dxa"/>
          </w:tcPr>
          <w:p w14:paraId="31DA0936"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i,t</m:t>
                  </m:r>
                </m:sub>
              </m:sSub>
              <m:r>
                <w:rPr>
                  <w:rFonts w:ascii="Cambria Math" w:hAnsi="Cambria Math"/>
                  <w:lang w:eastAsia="zh-CN"/>
                </w:rPr>
                <m:t>=min</m:t>
              </m:r>
              <m:d>
                <m:dPr>
                  <m:begChr m:val="{"/>
                  <m:endChr m:val="}"/>
                  <m:ctrlPr>
                    <w:rPr>
                      <w:rFonts w:ascii="Cambria Math" w:hAnsi="Cambria Math"/>
                      <w:i/>
                      <w:lang w:eastAsia="zh-CN"/>
                    </w:rPr>
                  </m:ctrlPr>
                </m:dPr>
                <m:e>
                  <m:f>
                    <m:fPr>
                      <m:ctrlPr>
                        <w:rPr>
                          <w:rFonts w:ascii="Cambria Math" w:hAnsi="Cambria Math"/>
                          <w:kern w:val="0"/>
                          <w:lang w:eastAsia="zh-CN"/>
                        </w:rPr>
                      </m:ctrlPr>
                    </m:fPr>
                    <m:num>
                      <m:sSubSup>
                        <m:sSubSupPr>
                          <m:ctrlPr>
                            <w:rPr>
                              <w:rFonts w:ascii="Cambria Math" w:hAnsi="Cambria Math"/>
                              <w:i/>
                              <w:kern w:val="0"/>
                              <w:lang w:eastAsia="zh-CN"/>
                            </w:rPr>
                          </m:ctrlPr>
                        </m:sSubSupPr>
                        <m:e>
                          <m:acc>
                            <m:accPr>
                              <m:ctrlPr>
                                <w:rPr>
                                  <w:rFonts w:ascii="Cambria Math" w:hAnsi="Cambria Math"/>
                                  <w:i/>
                                  <w:kern w:val="0"/>
                                  <w:lang w:eastAsia="zh-CN"/>
                                </w:rPr>
                              </m:ctrlPr>
                            </m:accPr>
                            <m:e>
                              <m:r>
                                <w:rPr>
                                  <w:rFonts w:ascii="Cambria Math" w:hAnsi="Cambria Math"/>
                                  <w:kern w:val="0"/>
                                  <w:lang w:eastAsia="zh-CN"/>
                                </w:rPr>
                                <m:t>g</m:t>
                              </m:r>
                            </m:e>
                          </m:acc>
                        </m:e>
                        <m:sub>
                          <m:r>
                            <w:rPr>
                              <w:rFonts w:ascii="Cambria Math" w:hAnsi="Cambria Math"/>
                              <w:kern w:val="0"/>
                              <w:lang w:eastAsia="zh-CN"/>
                            </w:rPr>
                            <m:t>i,t</m:t>
                          </m:r>
                        </m:sub>
                        <m:sup>
                          <m:r>
                            <w:rPr>
                              <w:rFonts w:ascii="Cambria Math" w:hAnsi="Cambria Math"/>
                              <w:kern w:val="0"/>
                              <w:lang w:eastAsia="zh-CN"/>
                            </w:rPr>
                            <m:t>+</m:t>
                          </m:r>
                        </m:sup>
                      </m:sSubSup>
                    </m:num>
                    <m:den>
                      <m:sSubSup>
                        <m:sSubSupPr>
                          <m:ctrlPr>
                            <w:rPr>
                              <w:rFonts w:ascii="Cambria Math" w:hAnsi="Cambria Math"/>
                              <w:kern w:val="0"/>
                              <w:lang w:eastAsia="zh-CN"/>
                            </w:rPr>
                          </m:ctrlPr>
                        </m:sSubSupPr>
                        <m:e>
                          <m:acc>
                            <m:accPr>
                              <m:ctrlPr>
                                <w:rPr>
                                  <w:rFonts w:ascii="Cambria Math" w:hAnsi="Cambria Math"/>
                                  <w:kern w:val="0"/>
                                  <w:lang w:eastAsia="zh-CN"/>
                                </w:rPr>
                              </m:ctrlPr>
                            </m:accPr>
                            <m:e>
                              <m:r>
                                <w:rPr>
                                  <w:rFonts w:ascii="Cambria Math" w:hAnsi="Cambria Math"/>
                                  <w:kern w:val="0"/>
                                  <w:lang w:eastAsia="zh-CN"/>
                                </w:rPr>
                                <m:t>g</m:t>
                              </m:r>
                            </m:e>
                          </m:acc>
                        </m:e>
                        <m:sub>
                          <m:sSub>
                            <m:sSubPr>
                              <m:ctrlPr>
                                <w:rPr>
                                  <w:rFonts w:ascii="Cambria Math" w:hAnsi="Cambria Math"/>
                                  <w:kern w:val="0"/>
                                  <w:lang w:eastAsia="zh-CN"/>
                                </w:rPr>
                              </m:ctrlPr>
                            </m:sSubPr>
                            <m:e>
                              <m:r>
                                <w:rPr>
                                  <w:rFonts w:ascii="Cambria Math" w:hAnsi="Cambria Math"/>
                                  <w:kern w:val="0"/>
                                  <w:lang w:eastAsia="zh-CN"/>
                                </w:rPr>
                                <m:t>w</m:t>
                              </m:r>
                            </m:e>
                            <m:sub>
                              <m:r>
                                <w:rPr>
                                  <w:rFonts w:ascii="Cambria Math" w:hAnsi="Cambria Math"/>
                                  <w:kern w:val="0"/>
                                  <w:lang w:eastAsia="zh-CN"/>
                                </w:rPr>
                                <m:t>K+1</m:t>
                              </m:r>
                            </m:sub>
                          </m:sSub>
                          <m:r>
                            <w:rPr>
                              <w:rFonts w:ascii="Cambria Math" w:hAnsi="Cambria Math"/>
                              <w:kern w:val="0"/>
                              <w:lang w:eastAsia="zh-CN"/>
                            </w:rPr>
                            <m:t>,t</m:t>
                          </m:r>
                        </m:sub>
                        <m:sup>
                          <m:r>
                            <w:rPr>
                              <w:rFonts w:ascii="Cambria Math" w:hAnsi="Cambria Math"/>
                              <w:kern w:val="0"/>
                              <w:lang w:eastAsia="zh-CN"/>
                            </w:rPr>
                            <m:t>+</m:t>
                          </m:r>
                        </m:sup>
                      </m:sSubSup>
                    </m:den>
                  </m:f>
                  <m:sSub>
                    <m:sSubPr>
                      <m:ctrlPr>
                        <w:rPr>
                          <w:rFonts w:ascii="Cambria Math" w:hAnsi="Cambria Math"/>
                          <w:kern w:val="0"/>
                          <w:lang w:eastAsia="zh-CN"/>
                        </w:rPr>
                      </m:ctrlPr>
                    </m:sSubPr>
                    <m:e>
                      <m:r>
                        <w:rPr>
                          <w:rFonts w:ascii="Cambria Math" w:hAnsi="Cambria Math"/>
                          <w:kern w:val="0"/>
                          <w:lang w:eastAsia="zh-CN"/>
                        </w:rPr>
                        <m:t>b</m:t>
                      </m:r>
                    </m:e>
                    <m:sub>
                      <m:sSub>
                        <m:sSubPr>
                          <m:ctrlPr>
                            <w:rPr>
                              <w:rFonts w:ascii="Cambria Math" w:hAnsi="Cambria Math"/>
                              <w:kern w:val="0"/>
                              <w:lang w:eastAsia="zh-CN"/>
                            </w:rPr>
                          </m:ctrlPr>
                        </m:sSubPr>
                        <m:e>
                          <m:r>
                            <w:rPr>
                              <w:rFonts w:ascii="Cambria Math" w:hAnsi="Cambria Math"/>
                              <w:kern w:val="0"/>
                              <w:lang w:eastAsia="zh-CN"/>
                            </w:rPr>
                            <m:t>w</m:t>
                          </m:r>
                        </m:e>
                        <m:sub>
                          <m:r>
                            <w:rPr>
                              <w:rFonts w:ascii="Cambria Math" w:hAnsi="Cambria Math"/>
                              <w:kern w:val="0"/>
                              <w:lang w:eastAsia="zh-CN"/>
                            </w:rPr>
                            <m:t>K+1</m:t>
                          </m:r>
                        </m:sub>
                      </m:sSub>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max</m:t>
                      </m:r>
                    </m:sub>
                  </m:sSub>
                </m:e>
              </m:d>
            </m:oMath>
          </w:p>
        </w:tc>
      </w:tr>
      <w:tr w:rsidR="006C1C7D" w:rsidRPr="00B12B40" w14:paraId="3072F248" w14:textId="77777777" w:rsidTr="00F314F1">
        <w:trPr>
          <w:jc w:val="center"/>
        </w:trPr>
        <w:tc>
          <w:tcPr>
            <w:tcW w:w="468" w:type="dxa"/>
            <w:vAlign w:val="center"/>
          </w:tcPr>
          <w:p w14:paraId="62220EFE"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24:</w:t>
            </w:r>
          </w:p>
        </w:tc>
        <w:tc>
          <w:tcPr>
            <w:tcW w:w="5061" w:type="dxa"/>
          </w:tcPr>
          <w:p w14:paraId="4FA60DF9"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if</w:t>
            </w:r>
            <w:r w:rsidRPr="00B12B40">
              <w:rPr>
                <w:rFonts w:ascii="Times New Roman" w:hAnsi="Times New Roman"/>
                <w:kern w:val="0"/>
                <w:sz w:val="18"/>
                <w:szCs w:val="18"/>
                <w:lang w:eastAsia="zh-CN"/>
              </w:rPr>
              <w:t xml:space="preserve"> </w:t>
            </w:r>
            <m:oMath>
              <m:nary>
                <m:naryPr>
                  <m:chr m:val="∑"/>
                  <m:limLoc m:val="subSup"/>
                  <m:supHide m:val="1"/>
                  <m:ctrlPr>
                    <w:rPr>
                      <w:rFonts w:ascii="Cambria Math" w:hAnsi="Cambria Math"/>
                      <w:i/>
                      <w:kern w:val="0"/>
                      <w:sz w:val="18"/>
                      <w:szCs w:val="18"/>
                      <w:lang w:eastAsia="zh-CN"/>
                    </w:rPr>
                  </m:ctrlPr>
                </m:naryPr>
                <m:sub>
                  <m:r>
                    <w:rPr>
                      <w:rFonts w:ascii="Cambria Math" w:hAnsi="Cambria Math"/>
                      <w:kern w:val="0"/>
                      <w:sz w:val="18"/>
                      <w:szCs w:val="18"/>
                      <w:lang w:eastAsia="zh-CN"/>
                    </w:rPr>
                    <m:t>i|</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r>
                    <w:rPr>
                      <w:rFonts w:ascii="Cambria Math" w:hAnsi="Cambria Math"/>
                      <w:kern w:val="0"/>
                      <w:sz w:val="18"/>
                      <w:szCs w:val="18"/>
                      <w:lang w:eastAsia="zh-CN"/>
                    </w:rPr>
                    <m:t>∈</m:t>
                  </m:r>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sub>
                <m:sup/>
                <m:e>
                  <m:sSub>
                    <m:sSubPr>
                      <m:ctrlPr>
                        <w:rPr>
                          <w:rFonts w:ascii="Cambria Math" w:hAnsi="Cambria Math"/>
                          <w:i/>
                          <w:kern w:val="0"/>
                          <w:sz w:val="18"/>
                          <w:szCs w:val="18"/>
                          <w:lang w:eastAsia="zh-CN"/>
                        </w:rPr>
                      </m:ctrlPr>
                    </m:sSubPr>
                    <m:e>
                      <m:r>
                        <w:rPr>
                          <w:rFonts w:ascii="Cambria Math" w:hAnsi="Cambria Math"/>
                          <w:kern w:val="0"/>
                          <w:sz w:val="18"/>
                          <w:szCs w:val="18"/>
                          <w:lang w:eastAsia="zh-CN"/>
                        </w:rPr>
                        <m:t>p</m:t>
                      </m:r>
                    </m:e>
                    <m:sub>
                      <m:r>
                        <w:rPr>
                          <w:rFonts w:ascii="Cambria Math" w:hAnsi="Cambria Math"/>
                          <w:kern w:val="0"/>
                          <w:sz w:val="18"/>
                          <w:szCs w:val="18"/>
                          <w:lang w:eastAsia="zh-CN"/>
                        </w:rPr>
                        <m:t>i,t</m:t>
                      </m:r>
                    </m:sub>
                  </m:sSub>
                </m:e>
              </m:nary>
              <m:r>
                <w:rPr>
                  <w:rFonts w:ascii="Cambria Math" w:hAnsi="Cambria Math"/>
                  <w:kern w:val="0"/>
                  <w:sz w:val="18"/>
                  <w:szCs w:val="18"/>
                  <w:lang w:eastAsia="zh-CN"/>
                </w:rPr>
                <m:t>≤</m:t>
              </m:r>
              <m:sSub>
                <m:sSubPr>
                  <m:ctrlPr>
                    <w:rPr>
                      <w:rFonts w:ascii="Cambria Math" w:hAnsi="Cambria Math"/>
                      <w:i/>
                      <w:kern w:val="0"/>
                      <w:sz w:val="18"/>
                      <w:szCs w:val="18"/>
                      <w:lang w:eastAsia="zh-CN"/>
                    </w:rPr>
                  </m:ctrlPr>
                </m:sSubPr>
                <m:e>
                  <m:r>
                    <w:rPr>
                      <w:rFonts w:ascii="Cambria Math" w:hAnsi="Cambria Math"/>
                      <w:kern w:val="0"/>
                      <w:sz w:val="18"/>
                      <w:szCs w:val="18"/>
                      <w:lang w:eastAsia="zh-CN"/>
                    </w:rPr>
                    <m:t>B</m:t>
                  </m:r>
                </m:e>
                <m:sub>
                  <m:r>
                    <w:rPr>
                      <w:rFonts w:ascii="Cambria Math" w:hAnsi="Cambria Math"/>
                      <w:kern w:val="0"/>
                      <w:sz w:val="18"/>
                      <w:szCs w:val="18"/>
                      <w:lang w:eastAsia="zh-CN"/>
                    </w:rPr>
                    <m:t>t-1</m:t>
                  </m:r>
                </m:sub>
              </m:sSub>
            </m:oMath>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then</w:t>
            </w:r>
          </w:p>
        </w:tc>
      </w:tr>
      <w:tr w:rsidR="006C1C7D" w:rsidRPr="00B12B40" w14:paraId="0541B4A4" w14:textId="77777777" w:rsidTr="00F314F1">
        <w:trPr>
          <w:jc w:val="center"/>
        </w:trPr>
        <w:tc>
          <w:tcPr>
            <w:tcW w:w="468" w:type="dxa"/>
            <w:vAlign w:val="center"/>
          </w:tcPr>
          <w:p w14:paraId="44C5926B"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25:</w:t>
            </w:r>
          </w:p>
        </w:tc>
        <w:tc>
          <w:tcPr>
            <w:tcW w:w="5061" w:type="dxa"/>
          </w:tcPr>
          <w:p w14:paraId="6A8ED9AD"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kern w:val="0"/>
                <w:sz w:val="18"/>
                <w:szCs w:val="18"/>
                <w:lang w:eastAsia="zh-CN"/>
              </w:rPr>
              <w:t xml:space="preserve">    Update </w:t>
            </w:r>
            <m:oMath>
              <m:sSub>
                <m:sSubPr>
                  <m:ctrlPr>
                    <w:rPr>
                      <w:rFonts w:ascii="Cambria Math" w:hAnsi="Cambria Math"/>
                      <w:i/>
                      <w:kern w:val="0"/>
                      <w:sz w:val="18"/>
                      <w:szCs w:val="18"/>
                      <w:lang w:eastAsia="zh-CN"/>
                    </w:rPr>
                  </m:ctrlPr>
                </m:sSubPr>
                <m:e>
                  <m:r>
                    <w:rPr>
                      <w:rFonts w:ascii="Cambria Math" w:hAnsi="Cambria Math"/>
                      <w:kern w:val="0"/>
                      <w:sz w:val="18"/>
                      <w:szCs w:val="18"/>
                      <w:lang w:eastAsia="zh-CN"/>
                    </w:rPr>
                    <m:t>B</m:t>
                  </m:r>
                </m:e>
                <m:sub>
                  <m:r>
                    <w:rPr>
                      <w:rFonts w:ascii="Cambria Math" w:hAnsi="Cambria Math"/>
                      <w:kern w:val="0"/>
                      <w:sz w:val="18"/>
                      <w:szCs w:val="18"/>
                      <w:lang w:eastAsia="zh-CN"/>
                    </w:rPr>
                    <m:t>t</m:t>
                  </m:r>
                </m:sub>
              </m:sSub>
              <m:r>
                <w:rPr>
                  <w:rFonts w:ascii="Cambria Math" w:hAnsi="Cambria Math"/>
                  <w:kern w:val="0"/>
                  <w:sz w:val="18"/>
                  <w:szCs w:val="18"/>
                  <w:lang w:eastAsia="zh-CN"/>
                </w:rPr>
                <m:t>=</m:t>
              </m:r>
              <m:sSub>
                <m:sSubPr>
                  <m:ctrlPr>
                    <w:rPr>
                      <w:rFonts w:ascii="Cambria Math" w:hAnsi="Cambria Math"/>
                      <w:i/>
                      <w:kern w:val="0"/>
                      <w:sz w:val="18"/>
                      <w:szCs w:val="18"/>
                      <w:lang w:eastAsia="zh-CN"/>
                    </w:rPr>
                  </m:ctrlPr>
                </m:sSubPr>
                <m:e>
                  <m:r>
                    <w:rPr>
                      <w:rFonts w:ascii="Cambria Math" w:hAnsi="Cambria Math"/>
                      <w:kern w:val="0"/>
                      <w:sz w:val="18"/>
                      <w:szCs w:val="18"/>
                      <w:lang w:eastAsia="zh-CN"/>
                    </w:rPr>
                    <m:t>B</m:t>
                  </m:r>
                </m:e>
                <m:sub>
                  <m:r>
                    <w:rPr>
                      <w:rFonts w:ascii="Cambria Math" w:hAnsi="Cambria Math"/>
                      <w:kern w:val="0"/>
                      <w:sz w:val="18"/>
                      <w:szCs w:val="18"/>
                      <w:lang w:eastAsia="zh-CN"/>
                    </w:rPr>
                    <m:t>t-1</m:t>
                  </m:r>
                </m:sub>
              </m:sSub>
              <m:r>
                <w:rPr>
                  <w:rFonts w:ascii="Cambria Math" w:hAnsi="Cambria Math"/>
                  <w:kern w:val="0"/>
                  <w:sz w:val="18"/>
                  <w:szCs w:val="18"/>
                  <w:lang w:eastAsia="zh-CN"/>
                </w:rPr>
                <m:t>-</m:t>
              </m:r>
              <m:nary>
                <m:naryPr>
                  <m:chr m:val="∑"/>
                  <m:limLoc m:val="subSup"/>
                  <m:supHide m:val="1"/>
                  <m:ctrlPr>
                    <w:rPr>
                      <w:rFonts w:ascii="Cambria Math" w:hAnsi="Cambria Math"/>
                      <w:i/>
                      <w:kern w:val="0"/>
                      <w:sz w:val="18"/>
                      <w:szCs w:val="18"/>
                      <w:lang w:eastAsia="zh-CN"/>
                    </w:rPr>
                  </m:ctrlPr>
                </m:naryPr>
                <m:sub>
                  <m:r>
                    <w:rPr>
                      <w:rFonts w:ascii="Cambria Math" w:hAnsi="Cambria Math"/>
                      <w:kern w:val="0"/>
                      <w:sz w:val="18"/>
                      <w:szCs w:val="18"/>
                      <w:lang w:eastAsia="zh-CN"/>
                    </w:rPr>
                    <m:t>i|</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r>
                    <w:rPr>
                      <w:rFonts w:ascii="Cambria Math" w:hAnsi="Cambria Math"/>
                      <w:kern w:val="0"/>
                      <w:sz w:val="18"/>
                      <w:szCs w:val="18"/>
                      <w:lang w:eastAsia="zh-CN"/>
                    </w:rPr>
                    <m:t>∈</m:t>
                  </m:r>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sub>
                <m:sup/>
                <m:e>
                  <m:sSub>
                    <m:sSubPr>
                      <m:ctrlPr>
                        <w:rPr>
                          <w:rFonts w:ascii="Cambria Math" w:hAnsi="Cambria Math"/>
                          <w:i/>
                          <w:kern w:val="0"/>
                          <w:sz w:val="18"/>
                          <w:szCs w:val="18"/>
                          <w:lang w:eastAsia="zh-CN"/>
                        </w:rPr>
                      </m:ctrlPr>
                    </m:sSubPr>
                    <m:e>
                      <m:r>
                        <w:rPr>
                          <w:rFonts w:ascii="Cambria Math" w:hAnsi="Cambria Math"/>
                          <w:kern w:val="0"/>
                          <w:sz w:val="18"/>
                          <w:szCs w:val="18"/>
                          <w:lang w:eastAsia="zh-CN"/>
                        </w:rPr>
                        <m:t>p</m:t>
                      </m:r>
                    </m:e>
                    <m:sub>
                      <m:r>
                        <w:rPr>
                          <w:rFonts w:ascii="Cambria Math" w:hAnsi="Cambria Math"/>
                          <w:kern w:val="0"/>
                          <w:sz w:val="18"/>
                          <w:szCs w:val="18"/>
                          <w:lang w:eastAsia="zh-CN"/>
                        </w:rPr>
                        <m:t>i,t</m:t>
                      </m:r>
                    </m:sub>
                  </m:sSub>
                </m:e>
              </m:nary>
            </m:oMath>
            <w:r w:rsidRPr="00B12B40">
              <w:rPr>
                <w:rFonts w:ascii="Times New Roman" w:hAnsi="Times New Roman" w:hint="eastAsia"/>
                <w:kern w:val="0"/>
                <w:sz w:val="18"/>
                <w:szCs w:val="18"/>
                <w:lang w:eastAsia="zh-CN"/>
              </w:rPr>
              <w:t>;</w:t>
            </w:r>
          </w:p>
        </w:tc>
      </w:tr>
      <w:tr w:rsidR="006C1C7D" w:rsidRPr="00B12B40" w14:paraId="0E6B1990" w14:textId="77777777" w:rsidTr="00F314F1">
        <w:trPr>
          <w:jc w:val="center"/>
        </w:trPr>
        <w:tc>
          <w:tcPr>
            <w:tcW w:w="468" w:type="dxa"/>
            <w:vAlign w:val="center"/>
          </w:tcPr>
          <w:p w14:paraId="44BBB58B"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26:</w:t>
            </w:r>
          </w:p>
        </w:tc>
        <w:tc>
          <w:tcPr>
            <w:tcW w:w="5061" w:type="dxa"/>
          </w:tcPr>
          <w:p w14:paraId="703077A6"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foreach</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i∈</m:t>
              </m:r>
              <m:d>
                <m:dPr>
                  <m:begChr m:val="{"/>
                  <m:endChr m:val="}"/>
                  <m:ctrlPr>
                    <w:rPr>
                      <w:rFonts w:ascii="Cambria Math" w:hAnsi="Cambria Math"/>
                      <w:i/>
                      <w:kern w:val="0"/>
                      <w:sz w:val="18"/>
                      <w:szCs w:val="18"/>
                      <w:lang w:eastAsia="zh-CN"/>
                    </w:rPr>
                  </m:ctrlPr>
                </m:dPr>
                <m:e>
                  <m:r>
                    <w:rPr>
                      <w:rFonts w:ascii="Cambria Math" w:hAnsi="Cambria Math"/>
                      <w:kern w:val="0"/>
                      <w:sz w:val="18"/>
                      <w:szCs w:val="18"/>
                      <w:lang w:eastAsia="zh-CN"/>
                    </w:rPr>
                    <m:t>i|</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r>
                    <w:rPr>
                      <w:rFonts w:ascii="Cambria Math" w:hAnsi="Cambria Math"/>
                      <w:kern w:val="0"/>
                      <w:sz w:val="18"/>
                      <w:szCs w:val="18"/>
                      <w:lang w:eastAsia="zh-CN"/>
                    </w:rPr>
                    <m:t>∈</m:t>
                  </m:r>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e>
              </m:d>
            </m:oMath>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d</w:t>
            </w:r>
            <w:r w:rsidRPr="00B12B40">
              <w:rPr>
                <w:rFonts w:ascii="Times New Roman" w:hAnsi="Times New Roman"/>
                <w:b/>
                <w:bCs/>
                <w:kern w:val="0"/>
                <w:sz w:val="18"/>
                <w:szCs w:val="18"/>
                <w:lang w:eastAsia="zh-CN"/>
              </w:rPr>
              <w:t>o</w:t>
            </w:r>
            <w:r w:rsidRPr="00B12B40">
              <w:rPr>
                <w:rFonts w:ascii="Times New Roman" w:hAnsi="Times New Roman"/>
                <w:kern w:val="0"/>
                <w:sz w:val="18"/>
                <w:szCs w:val="18"/>
                <w:lang w:eastAsia="zh-CN"/>
              </w:rPr>
              <w:t xml:space="preserve"> </w:t>
            </w:r>
          </w:p>
        </w:tc>
      </w:tr>
      <w:tr w:rsidR="006C1C7D" w:rsidRPr="00B12B40" w14:paraId="286E99C2" w14:textId="77777777" w:rsidTr="00F314F1">
        <w:trPr>
          <w:jc w:val="center"/>
        </w:trPr>
        <w:tc>
          <w:tcPr>
            <w:tcW w:w="468" w:type="dxa"/>
            <w:vAlign w:val="center"/>
          </w:tcPr>
          <w:p w14:paraId="3DC05F56"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27:</w:t>
            </w:r>
          </w:p>
        </w:tc>
        <w:tc>
          <w:tcPr>
            <w:tcW w:w="5061" w:type="dxa"/>
          </w:tcPr>
          <w:p w14:paraId="18163EA9"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m:oMath>
              <m:sSub>
                <m:sSubPr>
                  <m:ctrlPr>
                    <w:rPr>
                      <w:rFonts w:ascii="Cambria Math" w:hAnsi="Cambria Math"/>
                      <w:i/>
                      <w:kern w:val="0"/>
                      <w:sz w:val="18"/>
                      <w:szCs w:val="18"/>
                      <w:lang w:eastAsia="zh-CN"/>
                    </w:rPr>
                  </m:ctrlPr>
                </m:sSubPr>
                <m:e>
                  <m:r>
                    <w:rPr>
                      <w:rFonts w:ascii="Cambria Math" w:hAnsi="Cambria Math"/>
                      <w:kern w:val="0"/>
                      <w:sz w:val="18"/>
                      <w:szCs w:val="18"/>
                      <w:lang w:eastAsia="zh-CN"/>
                    </w:rPr>
                    <m:t>φ</m:t>
                  </m:r>
                </m:e>
                <m:sub>
                  <m:r>
                    <w:rPr>
                      <w:rFonts w:ascii="Cambria Math" w:hAnsi="Cambria Math"/>
                      <w:kern w:val="0"/>
                      <w:sz w:val="18"/>
                      <w:szCs w:val="18"/>
                      <w:lang w:eastAsia="zh-CN"/>
                    </w:rPr>
                    <m:t>i,t</m:t>
                  </m:r>
                </m:sub>
              </m:sSub>
              <m:r>
                <w:rPr>
                  <w:rFonts w:ascii="Cambria Math" w:hAnsi="Cambria Math"/>
                  <w:kern w:val="0"/>
                  <w:sz w:val="18"/>
                  <w:szCs w:val="18"/>
                  <w:lang w:eastAsia="zh-CN"/>
                </w:rPr>
                <m:t>=1</m:t>
              </m:r>
            </m:oMath>
            <w:r w:rsidRPr="00B12B40">
              <w:rPr>
                <w:rFonts w:ascii="Times New Roman" w:hAnsi="Times New Roman" w:hint="eastAsia"/>
                <w:kern w:val="0"/>
                <w:sz w:val="18"/>
                <w:szCs w:val="18"/>
                <w:lang w:eastAsia="zh-CN"/>
              </w:rPr>
              <w:t>;</w:t>
            </w:r>
          </w:p>
        </w:tc>
      </w:tr>
      <w:tr w:rsidR="006C1C7D" w:rsidRPr="00B12B40" w14:paraId="457716D5" w14:textId="77777777" w:rsidTr="00F314F1">
        <w:trPr>
          <w:jc w:val="center"/>
        </w:trPr>
        <w:tc>
          <w:tcPr>
            <w:tcW w:w="468" w:type="dxa"/>
            <w:vAlign w:val="center"/>
          </w:tcPr>
          <w:p w14:paraId="360D8271"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28:</w:t>
            </w:r>
          </w:p>
        </w:tc>
        <w:tc>
          <w:tcPr>
            <w:tcW w:w="5061" w:type="dxa"/>
          </w:tcPr>
          <w:p w14:paraId="3F51F028" w14:textId="77777777" w:rsidR="006C1C7D" w:rsidRPr="00B12B40" w:rsidRDefault="006C1C7D" w:rsidP="00F314F1">
            <w:pPr>
              <w:widowControl/>
              <w:spacing w:line="240" w:lineRule="auto"/>
              <w:jc w:val="left"/>
              <w:rPr>
                <w:rFonts w:ascii="Times New Roman" w:hAnsi="Times New Roman"/>
                <w:kern w:val="0"/>
                <w:sz w:val="18"/>
                <w:szCs w:val="18"/>
                <w:lang w:eastAsia="zh-CN"/>
              </w:rPr>
            </w:pPr>
            <w:r w:rsidRPr="00B12B40">
              <w:rPr>
                <w:rFonts w:ascii="Times New Roman" w:hAnsi="Times New Roman"/>
                <w:kern w:val="0"/>
                <w:sz w:val="18"/>
                <w:szCs w:val="18"/>
                <w:lang w:eastAsia="zh-CN"/>
              </w:rPr>
              <w:t xml:space="preserve">      Calculate </w:t>
            </w:r>
            <w:r w:rsidRPr="00B12B40">
              <w:rPr>
                <w:rFonts w:ascii="Times New Roman" w:hAnsi="Times New Roman"/>
                <w:iCs/>
                <w:kern w:val="0"/>
                <w:sz w:val="18"/>
                <w:szCs w:val="18"/>
                <w:lang w:eastAsia="zh-CN"/>
              </w:rPr>
              <w:t xml:space="preserve">credit vector </w:t>
            </w:r>
            <m:oMath>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u</m:t>
                      </m:r>
                    </m:e>
                  </m:acc>
                </m:e>
                <m:sub>
                  <m:r>
                    <w:rPr>
                      <w:rFonts w:ascii="Cambria Math" w:hAnsi="Cambria Math"/>
                      <w:kern w:val="0"/>
                      <w:lang w:eastAsia="zh-CN"/>
                    </w:rPr>
                    <m:t>i,t</m:t>
                  </m:r>
                </m:sub>
              </m:sSub>
            </m:oMath>
            <w:r w:rsidRPr="00B12B40">
              <w:rPr>
                <w:rFonts w:ascii="Times New Roman" w:hAnsi="Times New Roman"/>
                <w:sz w:val="18"/>
                <w:szCs w:val="18"/>
                <w:lang w:eastAsia="zh-CN"/>
              </w:rPr>
              <w:t xml:space="preserve"> </w:t>
            </w:r>
            <w:r w:rsidRPr="00B12B40">
              <w:rPr>
                <w:rFonts w:ascii="Times New Roman" w:hAnsi="Times New Roman" w:hint="eastAsia"/>
                <w:sz w:val="18"/>
                <w:szCs w:val="18"/>
                <w:lang w:eastAsia="zh-CN"/>
              </w:rPr>
              <w:t>b</w:t>
            </w:r>
            <w:r w:rsidRPr="00B12B40">
              <w:rPr>
                <w:rFonts w:ascii="Times New Roman" w:hAnsi="Times New Roman"/>
                <w:sz w:val="18"/>
                <w:szCs w:val="18"/>
                <w:lang w:eastAsia="zh-CN"/>
              </w:rPr>
              <w:t>y Algorithm 2;</w:t>
            </w:r>
          </w:p>
        </w:tc>
      </w:tr>
      <w:tr w:rsidR="006C1C7D" w:rsidRPr="00B12B40" w14:paraId="06E01498" w14:textId="77777777" w:rsidTr="00F314F1">
        <w:trPr>
          <w:jc w:val="center"/>
        </w:trPr>
        <w:tc>
          <w:tcPr>
            <w:tcW w:w="468" w:type="dxa"/>
            <w:vAlign w:val="center"/>
          </w:tcPr>
          <w:p w14:paraId="04B3BD3A"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29:</w:t>
            </w:r>
          </w:p>
        </w:tc>
        <w:tc>
          <w:tcPr>
            <w:tcW w:w="5061" w:type="dxa"/>
          </w:tcPr>
          <w:p w14:paraId="7E6F175C" w14:textId="77777777" w:rsidR="006C1C7D" w:rsidRPr="00B12B40" w:rsidRDefault="006C1C7D" w:rsidP="00F314F1">
            <w:pPr>
              <w:widowControl/>
              <w:spacing w:line="240" w:lineRule="auto"/>
              <w:jc w:val="left"/>
            </w:pPr>
            <w:r w:rsidRPr="00B12B40">
              <w:rPr>
                <w:rFonts w:ascii="Times New Roman" w:hAnsi="Times New Roman"/>
                <w:kern w:val="0"/>
                <w:sz w:val="18"/>
                <w:szCs w:val="18"/>
                <w:lang w:eastAsia="zh-CN"/>
              </w:rPr>
              <w:t xml:space="preserve">      Calculate</w:t>
            </w:r>
            <w:r w:rsidRPr="00B12B40">
              <w:rPr>
                <w:rFonts w:ascii="Times New Roman" w:hAnsi="Times New Roman"/>
                <w:iCs/>
                <w:kern w:val="0"/>
                <w:sz w:val="18"/>
                <w:szCs w:val="18"/>
                <w:lang w:eastAsia="zh-CN"/>
              </w:rPr>
              <w:t xml:space="preserve"> sensing quality vector </w:t>
            </w:r>
            <m:oMath>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v</m:t>
                      </m:r>
                    </m:e>
                  </m:acc>
                </m:e>
                <m:sub>
                  <m:r>
                    <w:rPr>
                      <w:rFonts w:ascii="Cambria Math" w:hAnsi="Cambria Math"/>
                      <w:kern w:val="0"/>
                      <w:lang w:eastAsia="zh-CN"/>
                    </w:rPr>
                    <m:t>i,t</m:t>
                  </m:r>
                </m:sub>
              </m:sSub>
            </m:oMath>
            <w:r w:rsidRPr="00B12B40">
              <w:rPr>
                <w:rFonts w:ascii="Times New Roman" w:hAnsi="Times New Roman" w:hint="eastAsia"/>
                <w:sz w:val="18"/>
                <w:szCs w:val="18"/>
                <w:lang w:eastAsia="zh-CN"/>
              </w:rPr>
              <w:t xml:space="preserve"> </w:t>
            </w:r>
            <w:r w:rsidRPr="00B12B40">
              <w:rPr>
                <w:rFonts w:ascii="Times New Roman" w:hAnsi="Times New Roman"/>
                <w:sz w:val="18"/>
                <w:szCs w:val="18"/>
                <w:lang w:eastAsia="zh-CN"/>
              </w:rPr>
              <w:t>by Algorithm 2;</w:t>
            </w:r>
          </w:p>
        </w:tc>
      </w:tr>
      <w:tr w:rsidR="006C1C7D" w:rsidRPr="00B12B40" w14:paraId="71865139" w14:textId="77777777" w:rsidTr="00F314F1">
        <w:trPr>
          <w:jc w:val="center"/>
        </w:trPr>
        <w:tc>
          <w:tcPr>
            <w:tcW w:w="468" w:type="dxa"/>
            <w:vAlign w:val="center"/>
          </w:tcPr>
          <w:p w14:paraId="5D82BB8C"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30:</w:t>
            </w:r>
          </w:p>
        </w:tc>
        <w:tc>
          <w:tcPr>
            <w:tcW w:w="5061" w:type="dxa"/>
          </w:tcPr>
          <w:p w14:paraId="7B61C9C4" w14:textId="77777777" w:rsidR="006C1C7D" w:rsidRPr="00B12B40" w:rsidRDefault="006C1C7D" w:rsidP="00F314F1">
            <w:pPr>
              <w:widowControl/>
              <w:spacing w:line="240" w:lineRule="auto"/>
              <w:jc w:val="left"/>
            </w:pPr>
            <w:r w:rsidRPr="00B12B40">
              <w:rPr>
                <w:rFonts w:ascii="Times New Roman" w:hAnsi="Times New Roman"/>
                <w:kern w:val="0"/>
                <w:sz w:val="18"/>
                <w:szCs w:val="18"/>
                <w:lang w:eastAsia="zh-CN"/>
              </w:rPr>
              <w:t xml:space="preserve">      </w:t>
            </w:r>
            <w:r w:rsidRPr="00B12B40">
              <w:rPr>
                <w:rFonts w:ascii="Times New Roman" w:hAnsi="Times New Roman" w:hint="eastAsia"/>
                <w:kern w:val="0"/>
                <w:sz w:val="18"/>
                <w:szCs w:val="18"/>
                <w:lang w:eastAsia="zh-CN"/>
              </w:rPr>
              <w:t>C</w:t>
            </w:r>
            <w:r w:rsidRPr="00B12B40">
              <w:rPr>
                <w:rFonts w:ascii="Times New Roman" w:hAnsi="Times New Roman"/>
                <w:kern w:val="0"/>
                <w:sz w:val="18"/>
                <w:szCs w:val="18"/>
                <w:lang w:eastAsia="zh-CN"/>
              </w:rPr>
              <w:t xml:space="preserve">alculate the compound reward </w:t>
            </w:r>
            <m:oMath>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g</m:t>
                      </m:r>
                    </m:e>
                  </m:acc>
                </m:e>
                <m:sub>
                  <m:r>
                    <w:rPr>
                      <w:rFonts w:ascii="Cambria Math" w:hAnsi="Cambria Math"/>
                      <w:kern w:val="0"/>
                      <w:lang w:eastAsia="zh-CN"/>
                    </w:rPr>
                    <m:t>i,t</m:t>
                  </m:r>
                </m:sub>
              </m:sSub>
              <m:r>
                <w:rPr>
                  <w:rFonts w:ascii="Cambria Math" w:hAnsi="Cambria Math"/>
                  <w:lang w:eastAsia="zh-CN"/>
                </w:rPr>
                <m:t>=</m:t>
              </m:r>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u</m:t>
                      </m:r>
                    </m:e>
                  </m:acc>
                </m:e>
                <m:sub>
                  <m:r>
                    <w:rPr>
                      <w:rFonts w:ascii="Cambria Math" w:hAnsi="Cambria Math"/>
                      <w:kern w:val="0"/>
                      <w:lang w:eastAsia="zh-CN"/>
                    </w:rPr>
                    <m:t>i,t</m:t>
                  </m:r>
                </m:sub>
              </m:sSub>
              <m:r>
                <w:rPr>
                  <w:rFonts w:ascii="Cambria Math" w:hAnsi="Cambria Math"/>
                  <w:lang w:eastAsia="zh-CN"/>
                </w:rPr>
                <m:t>∙</m:t>
              </m:r>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v</m:t>
                      </m:r>
                    </m:e>
                  </m:acc>
                </m:e>
                <m:sub>
                  <m:r>
                    <w:rPr>
                      <w:rFonts w:ascii="Cambria Math" w:hAnsi="Cambria Math"/>
                      <w:kern w:val="0"/>
                      <w:lang w:eastAsia="zh-CN"/>
                    </w:rPr>
                    <m:t>i,t</m:t>
                  </m:r>
                </m:sub>
              </m:sSub>
            </m:oMath>
          </w:p>
        </w:tc>
      </w:tr>
      <w:tr w:rsidR="006C1C7D" w:rsidRPr="00B12B40" w14:paraId="4FEF877C" w14:textId="77777777" w:rsidTr="00F314F1">
        <w:trPr>
          <w:jc w:val="center"/>
        </w:trPr>
        <w:tc>
          <w:tcPr>
            <w:tcW w:w="468" w:type="dxa"/>
            <w:vAlign w:val="center"/>
          </w:tcPr>
          <w:p w14:paraId="48E6DCA3"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31:</w:t>
            </w:r>
          </w:p>
        </w:tc>
        <w:tc>
          <w:tcPr>
            <w:tcW w:w="5061" w:type="dxa"/>
          </w:tcPr>
          <w:p w14:paraId="5BAB2677"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foreach</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i∈</m:t>
              </m:r>
              <m:d>
                <m:dPr>
                  <m:begChr m:val="{"/>
                  <m:endChr m:val="}"/>
                  <m:ctrlPr>
                    <w:rPr>
                      <w:rFonts w:ascii="Cambria Math" w:hAnsi="Cambria Math"/>
                      <w:i/>
                      <w:kern w:val="0"/>
                      <w:sz w:val="18"/>
                      <w:szCs w:val="18"/>
                      <w:lang w:eastAsia="zh-CN"/>
                    </w:rPr>
                  </m:ctrlPr>
                </m:dPr>
                <m:e>
                  <m:r>
                    <w:rPr>
                      <w:rFonts w:ascii="Cambria Math" w:hAnsi="Cambria Math"/>
                      <w:kern w:val="0"/>
                      <w:sz w:val="18"/>
                      <w:szCs w:val="18"/>
                      <w:lang w:eastAsia="zh-CN"/>
                    </w:rPr>
                    <m:t>i|</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r>
                    <w:rPr>
                      <w:rFonts w:ascii="Cambria Math" w:hAnsi="Cambria Math"/>
                      <w:kern w:val="0"/>
                      <w:sz w:val="18"/>
                      <w:szCs w:val="18"/>
                      <w:lang w:eastAsia="zh-CN"/>
                    </w:rPr>
                    <m:t>∈S</m:t>
                  </m:r>
                </m:e>
              </m:d>
            </m:oMath>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d</w:t>
            </w:r>
            <w:r w:rsidRPr="00B12B40">
              <w:rPr>
                <w:rFonts w:ascii="Times New Roman" w:hAnsi="Times New Roman"/>
                <w:b/>
                <w:bCs/>
                <w:kern w:val="0"/>
                <w:sz w:val="18"/>
                <w:szCs w:val="18"/>
                <w:lang w:eastAsia="zh-CN"/>
              </w:rPr>
              <w:t>o</w:t>
            </w:r>
          </w:p>
        </w:tc>
      </w:tr>
      <w:tr w:rsidR="006C1C7D" w:rsidRPr="00B12B40" w14:paraId="37D64923" w14:textId="77777777" w:rsidTr="00F314F1">
        <w:trPr>
          <w:jc w:val="center"/>
        </w:trPr>
        <w:tc>
          <w:tcPr>
            <w:tcW w:w="468" w:type="dxa"/>
            <w:vAlign w:val="center"/>
          </w:tcPr>
          <w:p w14:paraId="332D7B3C"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32:</w:t>
            </w:r>
          </w:p>
        </w:tc>
        <w:tc>
          <w:tcPr>
            <w:tcW w:w="5061" w:type="dxa"/>
          </w:tcPr>
          <w:p w14:paraId="72DD88CE"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Update </w:t>
            </w:r>
            <m:oMath>
              <m:sSub>
                <m:sSubPr>
                  <m:ctrlPr>
                    <w:rPr>
                      <w:rFonts w:ascii="Cambria Math" w:hAnsi="Cambria Math"/>
                      <w:i/>
                      <w:kern w:val="0"/>
                      <w:sz w:val="18"/>
                      <w:szCs w:val="18"/>
                      <w:lang w:eastAsia="zh-CN"/>
                    </w:rPr>
                  </m:ctrlPr>
                </m:sSubPr>
                <m:e>
                  <m:r>
                    <w:rPr>
                      <w:rFonts w:ascii="Cambria Math" w:hAnsi="Cambria Math"/>
                      <w:kern w:val="0"/>
                      <w:sz w:val="18"/>
                      <w:szCs w:val="18"/>
                      <w:lang w:eastAsia="zh-CN"/>
                    </w:rPr>
                    <m:t>n</m:t>
                  </m:r>
                </m:e>
                <m:sub>
                  <m:r>
                    <w:rPr>
                      <w:rFonts w:ascii="Cambria Math" w:hAnsi="Cambria Math" w:hint="eastAsia"/>
                      <w:kern w:val="0"/>
                      <w:sz w:val="18"/>
                      <w:szCs w:val="18"/>
                      <w:lang w:eastAsia="zh-CN"/>
                    </w:rPr>
                    <m:t>i</m:t>
                  </m:r>
                  <m:r>
                    <w:rPr>
                      <w:rFonts w:ascii="Cambria Math" w:hAnsi="Cambria Math"/>
                      <w:kern w:val="0"/>
                      <w:sz w:val="18"/>
                      <w:szCs w:val="18"/>
                      <w:lang w:eastAsia="zh-CN"/>
                    </w:rPr>
                    <m:t>,t</m:t>
                  </m:r>
                </m:sub>
              </m:sSub>
            </m:oMath>
            <w:r w:rsidRPr="00B12B40">
              <w:rPr>
                <w:rFonts w:ascii="Times New Roman" w:hAnsi="Times New Roman" w:hint="eastAsia"/>
                <w:kern w:val="0"/>
                <w:sz w:val="18"/>
                <w:szCs w:val="18"/>
                <w:lang w:eastAsia="zh-CN"/>
              </w:rPr>
              <w:t>,</w:t>
            </w:r>
            <w:r w:rsidRPr="00B12B40">
              <w:rPr>
                <w:rFonts w:ascii="Times New Roman" w:hAnsi="Times New Roman"/>
                <w:sz w:val="18"/>
                <w:szCs w:val="18"/>
                <w:lang w:eastAsia="zh-CN"/>
              </w:rPr>
              <w:t xml:space="preserve"> </w:t>
            </w:r>
            <m:oMath>
              <m:sSub>
                <m:sSubPr>
                  <m:ctrlPr>
                    <w:rPr>
                      <w:rFonts w:ascii="Cambria Math" w:hAnsi="Cambria Math"/>
                      <w:i/>
                      <w:kern w:val="0"/>
                      <w:lang w:eastAsia="zh-CN"/>
                    </w:rPr>
                  </m:ctrlPr>
                </m:sSubPr>
                <m:e>
                  <m:acc>
                    <m:accPr>
                      <m:ctrlPr>
                        <w:rPr>
                          <w:rFonts w:ascii="Cambria Math" w:hAnsi="Cambria Math"/>
                          <w:i/>
                          <w:kern w:val="0"/>
                          <w:lang w:eastAsia="zh-CN"/>
                        </w:rPr>
                      </m:ctrlPr>
                    </m:accPr>
                    <m:e>
                      <m:r>
                        <w:rPr>
                          <w:rFonts w:ascii="Cambria Math" w:hAnsi="Cambria Math"/>
                          <w:kern w:val="0"/>
                          <w:lang w:eastAsia="zh-CN"/>
                        </w:rPr>
                        <m:t>g</m:t>
                      </m:r>
                    </m:e>
                  </m:acc>
                </m:e>
                <m:sub>
                  <m:r>
                    <w:rPr>
                      <w:rFonts w:ascii="Cambria Math" w:hAnsi="Cambria Math" w:hint="eastAsia"/>
                      <w:kern w:val="0"/>
                      <w:lang w:eastAsia="zh-CN"/>
                    </w:rPr>
                    <m:t>i</m:t>
                  </m:r>
                  <m:r>
                    <w:rPr>
                      <w:rFonts w:ascii="Cambria Math" w:hAnsi="Cambria Math"/>
                      <w:kern w:val="0"/>
                      <w:lang w:eastAsia="zh-CN"/>
                    </w:rPr>
                    <m:t>,t</m:t>
                  </m:r>
                </m:sub>
              </m:sSub>
            </m:oMath>
            <w:r w:rsidRPr="00B12B40">
              <w:rPr>
                <w:rFonts w:ascii="Times New Roman" w:hAnsi="Times New Roman" w:hint="eastAsia"/>
                <w:sz w:val="18"/>
                <w:szCs w:val="18"/>
                <w:lang w:eastAsia="zh-CN"/>
              </w:rPr>
              <w:t>,</w:t>
            </w:r>
            <w:r w:rsidRPr="00B12B40">
              <w:rPr>
                <w:rFonts w:ascii="Times New Roman" w:hAnsi="Times New Roman"/>
                <w:kern w:val="0"/>
                <w:sz w:val="18"/>
                <w:szCs w:val="18"/>
                <w:lang w:eastAsia="zh-CN"/>
              </w:rPr>
              <w:t xml:space="preserve"> </w:t>
            </w:r>
            <m:oMath>
              <m:sSubSup>
                <m:sSubSupPr>
                  <m:ctrlPr>
                    <w:rPr>
                      <w:rFonts w:ascii="Cambria Math" w:hAnsi="Cambria Math"/>
                      <w:i/>
                      <w:kern w:val="0"/>
                      <w:lang w:eastAsia="zh-CN"/>
                    </w:rPr>
                  </m:ctrlPr>
                </m:sSubSupPr>
                <m:e>
                  <m:acc>
                    <m:accPr>
                      <m:ctrlPr>
                        <w:rPr>
                          <w:rFonts w:ascii="Cambria Math" w:hAnsi="Cambria Math"/>
                          <w:i/>
                          <w:kern w:val="0"/>
                          <w:lang w:eastAsia="zh-CN"/>
                        </w:rPr>
                      </m:ctrlPr>
                    </m:accPr>
                    <m:e>
                      <m:r>
                        <w:rPr>
                          <w:rFonts w:ascii="Cambria Math" w:hAnsi="Cambria Math"/>
                          <w:kern w:val="0"/>
                          <w:lang w:eastAsia="zh-CN"/>
                        </w:rPr>
                        <m:t>g</m:t>
                      </m:r>
                    </m:e>
                  </m:acc>
                </m:e>
                <m:sub>
                  <m:r>
                    <w:rPr>
                      <w:rFonts w:ascii="Cambria Math" w:hAnsi="Cambria Math"/>
                      <w:kern w:val="0"/>
                      <w:lang w:eastAsia="zh-CN"/>
                    </w:rPr>
                    <m:t>i,t</m:t>
                  </m:r>
                </m:sub>
                <m:sup>
                  <m:r>
                    <w:rPr>
                      <w:rFonts w:ascii="Cambria Math" w:hAnsi="Cambria Math"/>
                      <w:kern w:val="0"/>
                      <w:lang w:eastAsia="zh-CN"/>
                    </w:rPr>
                    <m:t>+</m:t>
                  </m:r>
                </m:sup>
              </m:sSubSup>
            </m:oMath>
            <w:r w:rsidRPr="00B12B40">
              <w:rPr>
                <w:rFonts w:ascii="Times New Roman" w:hAnsi="Times New Roman"/>
                <w:sz w:val="18"/>
                <w:szCs w:val="18"/>
                <w:lang w:eastAsia="zh-CN"/>
              </w:rPr>
              <w:t xml:space="preserve"> by Eqs. (10)-(12)</w:t>
            </w:r>
            <w:r w:rsidRPr="00B12B40">
              <w:rPr>
                <w:rFonts w:ascii="Times New Roman" w:hAnsi="Times New Roman" w:hint="eastAsia"/>
                <w:kern w:val="0"/>
                <w:sz w:val="18"/>
                <w:szCs w:val="18"/>
                <w:lang w:eastAsia="zh-CN"/>
              </w:rPr>
              <w:t>;</w:t>
            </w:r>
          </w:p>
        </w:tc>
      </w:tr>
      <w:tr w:rsidR="006C1C7D" w:rsidRPr="00B12B40" w14:paraId="24B99E5E" w14:textId="77777777" w:rsidTr="00F314F1">
        <w:trPr>
          <w:jc w:val="center"/>
        </w:trPr>
        <w:tc>
          <w:tcPr>
            <w:tcW w:w="468" w:type="dxa"/>
            <w:vAlign w:val="center"/>
          </w:tcPr>
          <w:p w14:paraId="32C098C2"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33:</w:t>
            </w:r>
          </w:p>
        </w:tc>
        <w:tc>
          <w:tcPr>
            <w:tcW w:w="5061" w:type="dxa"/>
          </w:tcPr>
          <w:p w14:paraId="21B12A89"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else</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break</w:t>
            </w:r>
            <w:r w:rsidRPr="00B12B40">
              <w:rPr>
                <w:rFonts w:ascii="Times New Roman" w:hAnsi="Times New Roman"/>
                <w:kern w:val="0"/>
                <w:sz w:val="18"/>
                <w:szCs w:val="18"/>
                <w:lang w:eastAsia="zh-CN"/>
              </w:rPr>
              <w:t>;</w:t>
            </w:r>
          </w:p>
        </w:tc>
      </w:tr>
      <w:tr w:rsidR="006C1C7D" w:rsidRPr="00B12B40" w14:paraId="58555F87" w14:textId="77777777" w:rsidTr="00F314F1">
        <w:trPr>
          <w:jc w:val="center"/>
        </w:trPr>
        <w:tc>
          <w:tcPr>
            <w:tcW w:w="468" w:type="dxa"/>
            <w:tcBorders>
              <w:bottom w:val="single" w:sz="12" w:space="0" w:color="auto"/>
            </w:tcBorders>
            <w:vAlign w:val="center"/>
          </w:tcPr>
          <w:p w14:paraId="7FFD3265" w14:textId="77777777" w:rsidR="006C1C7D" w:rsidRPr="00B12B40" w:rsidRDefault="006C1C7D"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34:</w:t>
            </w:r>
          </w:p>
        </w:tc>
        <w:tc>
          <w:tcPr>
            <w:tcW w:w="5061" w:type="dxa"/>
            <w:tcBorders>
              <w:bottom w:val="single" w:sz="12" w:space="0" w:color="auto"/>
            </w:tcBorders>
          </w:tcPr>
          <w:p w14:paraId="2F833A03" w14:textId="77777777" w:rsidR="006C1C7D" w:rsidRPr="00B12B40" w:rsidRDefault="006C1C7D" w:rsidP="00F314F1">
            <w:pPr>
              <w:widowControl/>
              <w:spacing w:line="240" w:lineRule="auto"/>
              <w:rPr>
                <w:rFonts w:ascii="Times New Roman" w:hAnsi="Times New Roman"/>
                <w:kern w:val="0"/>
                <w:sz w:val="18"/>
                <w:szCs w:val="18"/>
                <w:lang w:eastAsia="zh-CN"/>
              </w:rPr>
            </w:pPr>
            <w:r w:rsidRPr="00B12B40">
              <w:rPr>
                <w:rFonts w:ascii="Times New Roman" w:hAnsi="Times New Roman"/>
                <w:b/>
                <w:bCs/>
                <w:kern w:val="0"/>
                <w:sz w:val="18"/>
                <w:szCs w:val="18"/>
                <w:lang w:eastAsia="zh-CN"/>
              </w:rPr>
              <w:t>return</w:t>
            </w:r>
            <w:r w:rsidRPr="00B12B40">
              <w:rPr>
                <w:rFonts w:ascii="Times New Roman" w:hAnsi="Times New Roman"/>
                <w:kern w:val="0"/>
                <w:sz w:val="18"/>
                <w:szCs w:val="18"/>
                <w:lang w:eastAsia="zh-CN"/>
              </w:rPr>
              <w:t xml:space="preserve"> </w:t>
            </w:r>
            <m:oMath>
              <m:d>
                <m:dPr>
                  <m:ctrlPr>
                    <w:rPr>
                      <w:rFonts w:ascii="Cambria Math" w:hAnsi="Cambria Math"/>
                      <w:i/>
                      <w:kern w:val="0"/>
                      <w:sz w:val="18"/>
                      <w:szCs w:val="18"/>
                      <w:lang w:eastAsia="zh-CN"/>
                    </w:rPr>
                  </m:ctrlPr>
                </m:dPr>
                <m:e>
                  <m:r>
                    <w:rPr>
                      <w:rFonts w:ascii="Cambria Math" w:hAnsi="Cambria Math"/>
                      <w:kern w:val="0"/>
                      <w:sz w:val="18"/>
                      <w:szCs w:val="18"/>
                      <w:lang w:eastAsia="zh-CN"/>
                    </w:rPr>
                    <m:t>ϕ</m:t>
                  </m:r>
                  <m:r>
                    <m:rPr>
                      <m:sty m:val="p"/>
                    </m:rPr>
                    <w:rPr>
                      <w:rFonts w:ascii="Cambria Math" w:hAnsi="Cambria Math"/>
                      <w:kern w:val="0"/>
                      <w:sz w:val="18"/>
                      <w:szCs w:val="18"/>
                      <w:lang w:eastAsia="zh-CN"/>
                    </w:rPr>
                    <m:t xml:space="preserve">, </m:t>
                  </m:r>
                  <m:r>
                    <m:rPr>
                      <m:nor/>
                    </m:rPr>
                    <w:rPr>
                      <w:rFonts w:ascii="jsMath-cmsy10" w:hAnsi="jsMath-cmsy10"/>
                      <w:kern w:val="0"/>
                      <w:sz w:val="18"/>
                      <w:szCs w:val="18"/>
                      <w:lang w:eastAsia="zh-CN"/>
                    </w:rPr>
                    <m:t>P</m:t>
                  </m:r>
                </m:e>
              </m:d>
            </m:oMath>
            <w:r w:rsidRPr="00B12B40">
              <w:rPr>
                <w:rFonts w:ascii="Times New Roman" w:hAnsi="Times New Roman" w:hint="eastAsia"/>
                <w:kern w:val="0"/>
                <w:sz w:val="18"/>
                <w:szCs w:val="18"/>
                <w:lang w:eastAsia="zh-CN"/>
              </w:rPr>
              <w:t>;</w:t>
            </w:r>
          </w:p>
        </w:tc>
      </w:tr>
    </w:tbl>
    <w:p w14:paraId="1663F024" w14:textId="2A5271E1" w:rsidR="0085538B" w:rsidRPr="00B12B40" w:rsidRDefault="0085538B" w:rsidP="00452525">
      <w:pPr>
        <w:pStyle w:val="2"/>
        <w:spacing w:before="120"/>
        <w:ind w:left="357" w:hanging="357"/>
        <w:rPr>
          <w:rFonts w:eastAsiaTheme="minorEastAsia"/>
          <w:lang w:eastAsia="zh-CN"/>
        </w:rPr>
      </w:pPr>
      <w:r w:rsidRPr="00B12B40">
        <w:rPr>
          <w:rFonts w:eastAsiaTheme="minorEastAsia" w:hint="eastAsia"/>
          <w:lang w:eastAsia="zh-CN"/>
        </w:rPr>
        <w:t>4</w:t>
      </w:r>
      <w:r w:rsidRPr="00B12B40">
        <w:rPr>
          <w:rFonts w:eastAsiaTheme="minorEastAsia"/>
          <w:lang w:eastAsia="zh-CN"/>
        </w:rPr>
        <w:t>.2. Updating details</w:t>
      </w:r>
    </w:p>
    <w:p w14:paraId="37E78301" w14:textId="55772B15" w:rsidR="0085538B" w:rsidRPr="00B12B40" w:rsidRDefault="0085538B" w:rsidP="0085538B">
      <w:pPr>
        <w:pStyle w:val="3"/>
        <w:spacing w:before="120"/>
        <w:ind w:leftChars="26" w:left="574" w:hanging="522"/>
        <w:rPr>
          <w:b/>
          <w:bCs/>
          <w:sz w:val="18"/>
          <w:szCs w:val="18"/>
        </w:rPr>
      </w:pPr>
      <w:r w:rsidRPr="00B12B40">
        <w:rPr>
          <w:b/>
          <w:bCs/>
          <w:sz w:val="18"/>
          <w:szCs w:val="18"/>
        </w:rPr>
        <w:t>4.2.1</w:t>
      </w:r>
      <w:r w:rsidRPr="00B12B40">
        <w:t xml:space="preserve"> </w:t>
      </w:r>
      <w:r w:rsidRPr="00B12B40">
        <w:rPr>
          <w:b/>
          <w:bCs/>
          <w:sz w:val="18"/>
          <w:szCs w:val="18"/>
        </w:rPr>
        <w:t>Credits Verification</w:t>
      </w:r>
    </w:p>
    <w:p w14:paraId="6E687110" w14:textId="3CD475DE" w:rsidR="0085538B" w:rsidRPr="00B12B40" w:rsidRDefault="0085538B" w:rsidP="002829AF">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rPr>
        <w:t xml:space="preserve">In practical MCS, the use of GTD is subject to a strict condition: only data sensed by </w:t>
      </w:r>
      <w:r w:rsidR="002D2B1E" w:rsidRPr="00B12B40">
        <w:rPr>
          <w:rFonts w:ascii="Times New Roman" w:eastAsia="宋体" w:hAnsi="Times New Roman"/>
          <w:kern w:val="0"/>
        </w:rPr>
        <w:t>credible</w:t>
      </w:r>
      <w:r w:rsidRPr="00B12B40">
        <w:rPr>
          <w:rFonts w:ascii="Times New Roman" w:eastAsia="宋体" w:hAnsi="Times New Roman"/>
          <w:kern w:val="0"/>
        </w:rPr>
        <w:t xml:space="preserve"> devices for the same object within the same time and place range can be considered GTD. This makes it difficult for the platform to directly use GTD as a standard for inferring whether a worker has submitted truly credible data. Based on the above analysis, we consider recruiting multiple workers to complete the same task and aggregating their reported data to obtain the task's Estimated Truth Data (ETD). Then, we can use ETD as a </w:t>
      </w:r>
      <w:r w:rsidRPr="00B12B40">
        <w:rPr>
          <w:rFonts w:ascii="Times New Roman" w:eastAsia="宋体" w:hAnsi="Times New Roman"/>
          <w:kern w:val="0"/>
          <w:lang w:eastAsia="zh-CN"/>
        </w:rPr>
        <w:t>standard</w:t>
      </w:r>
      <w:r w:rsidRPr="00B12B40">
        <w:rPr>
          <w:rFonts w:ascii="Times New Roman" w:eastAsia="宋体" w:hAnsi="Times New Roman"/>
          <w:kern w:val="0"/>
        </w:rPr>
        <w:t xml:space="preserve"> to verify the workers' data in a GTD-like manner.</w:t>
      </w:r>
    </w:p>
    <w:p w14:paraId="37C676D6" w14:textId="1AE5C243" w:rsidR="0085538B" w:rsidRPr="00B12B40" w:rsidRDefault="0085538B"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rPr>
        <w:t xml:space="preserve">The ETD in our mechanism is the weighted average of the reported data of each worker, where the weight is an authenticity term </w:t>
      </w:r>
      <m:oMath>
        <m:sSubSup>
          <m:sSubSupPr>
            <m:ctrlPr>
              <w:rPr>
                <w:rFonts w:ascii="Cambria Math" w:eastAsia="宋体" w:hAnsi="Cambria Math"/>
                <w:kern w:val="0"/>
                <w:lang w:eastAsia="zh-CN"/>
              </w:rPr>
            </m:ctrlPr>
          </m:sSubSupPr>
          <m:e>
            <m:r>
              <w:rPr>
                <w:rFonts w:ascii="Cambria Math" w:eastAsia="宋体" w:hAnsi="Cambria Math"/>
                <w:kern w:val="0"/>
              </w:rPr>
              <m:t>γ</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oMath>
      <w:r w:rsidRPr="00B12B40">
        <w:rPr>
          <w:rFonts w:ascii="Times New Roman" w:eastAsia="宋体" w:hAnsi="Times New Roman"/>
          <w:kern w:val="0"/>
          <w:lang w:eastAsia="zh-CN"/>
        </w:rPr>
        <w:t xml:space="preserve"> and ranges between 0 and 1</w:t>
      </w:r>
      <w:r w:rsidRPr="00B12B40">
        <w:rPr>
          <w:rFonts w:ascii="Times New Roman" w:eastAsia="宋体" w:hAnsi="Times New Roman"/>
          <w:kern w:val="0"/>
        </w:rPr>
        <w:t xml:space="preserve">. It depicts the authenticity of data submitted by worker </w:t>
      </w:r>
      <m:oMath>
        <m:sSub>
          <m:sSubPr>
            <m:ctrlPr>
              <w:rPr>
                <w:rFonts w:ascii="Cambria Math" w:eastAsia="宋体" w:hAnsi="Cambria Math"/>
                <w:kern w:val="0"/>
                <w:lang w:eastAsia="zh-CN"/>
              </w:rPr>
            </m:ctrlPr>
          </m:sSubPr>
          <m:e>
            <m:r>
              <w:rPr>
                <w:rFonts w:ascii="Cambria Math" w:eastAsia="宋体" w:hAnsi="Cambria Math"/>
                <w:kern w:val="0"/>
              </w:rPr>
              <m:t>s</m:t>
            </m:r>
          </m:e>
          <m:sub>
            <m:r>
              <w:rPr>
                <w:rFonts w:ascii="Cambria Math" w:eastAsia="宋体" w:hAnsi="Cambria Math"/>
                <w:kern w:val="0"/>
              </w:rPr>
              <m:t>i</m:t>
            </m:r>
          </m:sub>
        </m:sSub>
      </m:oMath>
      <w:r w:rsidRPr="00B12B40">
        <w:rPr>
          <w:rFonts w:ascii="Times New Roman" w:eastAsia="宋体" w:hAnsi="Times New Roman"/>
          <w:kern w:val="0"/>
        </w:rPr>
        <w:t xml:space="preserve"> for task </w:t>
      </w:r>
      <m:oMath>
        <m:sSub>
          <m:sSubPr>
            <m:ctrlPr>
              <w:rPr>
                <w:rFonts w:ascii="Cambria Math" w:eastAsia="宋体" w:hAnsi="Cambria Math"/>
                <w:kern w:val="0"/>
                <w:lang w:eastAsia="zh-CN"/>
              </w:rPr>
            </m:ctrlPr>
          </m:sSubPr>
          <m:e>
            <m:r>
              <w:rPr>
                <w:rFonts w:ascii="Cambria Math" w:eastAsia="宋体" w:hAnsi="Cambria Math"/>
                <w:kern w:val="0"/>
              </w:rPr>
              <m:t>d</m:t>
            </m:r>
          </m:e>
          <m:sub>
            <m:r>
              <w:rPr>
                <w:rFonts w:ascii="Cambria Math" w:eastAsia="宋体" w:hAnsi="Cambria Math"/>
                <w:kern w:val="0"/>
              </w:rPr>
              <m:t>j</m:t>
            </m:r>
          </m:sub>
        </m:sSub>
      </m:oMath>
      <w:r w:rsidRPr="00B12B40">
        <w:rPr>
          <w:rFonts w:ascii="Times New Roman" w:eastAsia="宋体" w:hAnsi="Times New Roman"/>
          <w:kern w:val="0"/>
        </w:rPr>
        <w:t xml:space="preserve"> in the </w:t>
      </w:r>
      <m:oMath>
        <m:r>
          <w:rPr>
            <w:rFonts w:ascii="Cambria Math" w:eastAsia="宋体" w:hAnsi="Cambria Math"/>
            <w:kern w:val="0"/>
          </w:rPr>
          <m:t>t</m:t>
        </m:r>
      </m:oMath>
      <w:r w:rsidRPr="00B12B40">
        <w:rPr>
          <w:rFonts w:ascii="Times New Roman" w:eastAsia="宋体" w:hAnsi="Times New Roman"/>
          <w:kern w:val="0"/>
        </w:rPr>
        <w:t xml:space="preserve">-th round. </w:t>
      </w:r>
      <w:r w:rsidRPr="00B12B40">
        <w:rPr>
          <w:rFonts w:ascii="Times New Roman" w:eastAsia="宋体" w:hAnsi="Times New Roman"/>
          <w:kern w:val="0"/>
        </w:rPr>
        <w:lastRenderedPageBreak/>
        <w:t xml:space="preserve">To </w:t>
      </w:r>
      <w:r w:rsidRPr="00B12B40">
        <w:rPr>
          <w:rFonts w:ascii="Times New Roman" w:eastAsia="宋体" w:hAnsi="Times New Roman"/>
          <w:kern w:val="0"/>
          <w:lang w:eastAsia="zh-CN"/>
        </w:rPr>
        <w:t>estimate</w:t>
      </w:r>
      <w:r w:rsidRPr="00B12B40">
        <w:rPr>
          <w:rFonts w:ascii="Times New Roman" w:eastAsia="宋体" w:hAnsi="Times New Roman"/>
          <w:kern w:val="0"/>
        </w:rPr>
        <w:t xml:space="preserve"> the </w:t>
      </w:r>
      <w:r w:rsidR="008241A1" w:rsidRPr="00B12B40">
        <w:rPr>
          <w:rFonts w:ascii="Times New Roman" w:eastAsia="宋体" w:hAnsi="Times New Roman"/>
          <w:kern w:val="0"/>
        </w:rPr>
        <w:t>ETD</w:t>
      </w:r>
      <w:r w:rsidRPr="00B12B40">
        <w:rPr>
          <w:rFonts w:ascii="Times New Roman" w:eastAsia="宋体" w:hAnsi="Times New Roman"/>
          <w:kern w:val="0"/>
        </w:rPr>
        <w:t xml:space="preserve">, we first initialize </w:t>
      </w:r>
      <m:oMath>
        <m:sSubSup>
          <m:sSubSupPr>
            <m:ctrlPr>
              <w:rPr>
                <w:rFonts w:ascii="Cambria Math" w:eastAsia="宋体" w:hAnsi="Cambria Math"/>
                <w:kern w:val="0"/>
                <w:lang w:eastAsia="zh-CN"/>
              </w:rPr>
            </m:ctrlPr>
          </m:sSubSupPr>
          <m:e>
            <m:r>
              <w:rPr>
                <w:rFonts w:ascii="Cambria Math" w:eastAsia="宋体" w:hAnsi="Cambria Math"/>
                <w:kern w:val="0"/>
              </w:rPr>
              <m:t>γ</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oMath>
      <w:r w:rsidRPr="00B12B40">
        <w:rPr>
          <w:rFonts w:ascii="Times New Roman" w:eastAsia="宋体" w:hAnsi="Times New Roman"/>
          <w:kern w:val="0"/>
        </w:rPr>
        <w:t xml:space="preserve"> as the average credit of worker </w:t>
      </w:r>
      <m:oMath>
        <m:sSub>
          <m:sSubPr>
            <m:ctrlPr>
              <w:rPr>
                <w:rFonts w:ascii="Cambria Math" w:eastAsia="宋体" w:hAnsi="Cambria Math"/>
                <w:kern w:val="0"/>
                <w:lang w:eastAsia="zh-CN"/>
              </w:rPr>
            </m:ctrlPr>
          </m:sSubPr>
          <m:e>
            <m:r>
              <w:rPr>
                <w:rFonts w:ascii="Cambria Math" w:eastAsia="宋体" w:hAnsi="Cambria Math"/>
                <w:kern w:val="0"/>
              </w:rPr>
              <m:t>s</m:t>
            </m:r>
          </m:e>
          <m:sub>
            <m:r>
              <w:rPr>
                <w:rFonts w:ascii="Cambria Math" w:eastAsia="宋体" w:hAnsi="Cambria Math"/>
                <w:kern w:val="0"/>
              </w:rPr>
              <m:t>i</m:t>
            </m:r>
          </m:sub>
        </m:sSub>
      </m:oMath>
      <w:r w:rsidRPr="00B12B40">
        <w:rPr>
          <w:rFonts w:ascii="Times New Roman" w:eastAsia="宋体" w:hAnsi="Times New Roman" w:hint="eastAsia"/>
          <w:kern w:val="0"/>
          <w:lang w:eastAsia="zh-CN"/>
        </w:rPr>
        <w:t xml:space="preserve"> </w:t>
      </w:r>
      <w:r w:rsidRPr="00B12B40">
        <w:rPr>
          <w:rFonts w:ascii="Times New Roman" w:eastAsia="宋体" w:hAnsi="Times New Roman"/>
          <w:kern w:val="0"/>
        </w:rPr>
        <w:t xml:space="preserve">(If it is the first time that </w:t>
      </w:r>
      <m:oMath>
        <m:sSub>
          <m:sSubPr>
            <m:ctrlPr>
              <w:rPr>
                <w:rFonts w:ascii="Cambria Math" w:eastAsia="宋体" w:hAnsi="Cambria Math"/>
                <w:kern w:val="0"/>
                <w:lang w:eastAsia="zh-CN"/>
              </w:rPr>
            </m:ctrlPr>
          </m:sSubPr>
          <m:e>
            <m:r>
              <w:rPr>
                <w:rFonts w:ascii="Cambria Math" w:eastAsia="宋体" w:hAnsi="Cambria Math"/>
                <w:kern w:val="0"/>
              </w:rPr>
              <m:t>s</m:t>
            </m:r>
          </m:e>
          <m:sub>
            <m:r>
              <w:rPr>
                <w:rFonts w:ascii="Cambria Math" w:eastAsia="宋体" w:hAnsi="Cambria Math"/>
                <w:kern w:val="0"/>
              </w:rPr>
              <m:t>i</m:t>
            </m:r>
          </m:sub>
        </m:sSub>
      </m:oMath>
      <w:r w:rsidRPr="00B12B40">
        <w:rPr>
          <w:rFonts w:ascii="Times New Roman" w:eastAsia="宋体" w:hAnsi="Times New Roman"/>
          <w:kern w:val="0"/>
          <w:lang w:eastAsia="zh-CN"/>
        </w:rPr>
        <w:t xml:space="preserve"> are selected, we assume that his </w:t>
      </w:r>
      <m:oMath>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i,τ</m:t>
            </m:r>
          </m:sub>
        </m:sSub>
      </m:oMath>
      <w:r w:rsidRPr="00B12B40">
        <w:rPr>
          <w:rFonts w:ascii="Times New Roman" w:eastAsia="宋体" w:hAnsi="Times New Roman"/>
          <w:kern w:val="0"/>
          <w:lang w:eastAsia="zh-CN"/>
        </w:rPr>
        <w:t>are</w:t>
      </w:r>
      <w:r w:rsidRPr="00B12B40">
        <w:rPr>
          <w:rFonts w:ascii="Times New Roman" w:eastAsia="宋体" w:hAnsi="Times New Roman"/>
          <w:kern w:val="0"/>
        </w:rPr>
        <w:t xml:space="preserve"> equal to 1), which is calculated based on the historical credits vector (i.e., </w:t>
      </w:r>
      <m:oMath>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i,τ</m:t>
            </m:r>
          </m:sub>
        </m:sSub>
      </m:oMath>
      <w:r w:rsidRPr="00B12B40">
        <w:rPr>
          <w:rFonts w:ascii="Times New Roman" w:eastAsia="宋体" w:hAnsi="Times New Roman"/>
          <w:kern w:val="0"/>
        </w:rPr>
        <w:t>), as show in the Eq.(1</w:t>
      </w:r>
      <w:r w:rsidR="009B5E54" w:rsidRPr="00B12B40">
        <w:rPr>
          <w:rFonts w:ascii="Times New Roman" w:eastAsia="宋体" w:hAnsi="Times New Roman"/>
          <w:kern w:val="0"/>
        </w:rPr>
        <w:t>4</w:t>
      </w:r>
      <w:r w:rsidRPr="00B12B40">
        <w:rPr>
          <w:rFonts w:ascii="Times New Roman" w:eastAsia="宋体" w:hAnsi="Times New Roman"/>
          <w:kern w:val="0"/>
        </w:rPr>
        <w:t>)</w:t>
      </w:r>
      <w:r w:rsidRPr="00B12B40">
        <w:rPr>
          <w:rFonts w:ascii="Times New Roman" w:eastAsia="宋体" w:hAnsi="Times New Roman" w:hint="eastAsia"/>
          <w:kern w:val="0"/>
          <w:lang w:eastAsia="zh-CN"/>
        </w:rPr>
        <w:t>.</w:t>
      </w:r>
    </w:p>
    <w:p w14:paraId="199A03AE" w14:textId="77777777" w:rsidR="00556D32" w:rsidRPr="00B12B40" w:rsidRDefault="00000000" w:rsidP="00556D32">
      <w:pPr>
        <w:widowControl/>
        <w:spacing w:beforeLines="20" w:before="48" w:afterLines="20" w:after="48" w:line="240" w:lineRule="auto"/>
        <w:ind w:firstLineChars="150" w:firstLine="300"/>
        <w:rPr>
          <w:rFonts w:ascii="Times New Roman" w:eastAsia="宋体" w:hAnsi="Times New Roman"/>
          <w:color w:val="000000"/>
          <w:kern w:val="0"/>
          <w:lang w:eastAsia="zh-CN"/>
        </w:rPr>
      </w:pPr>
      <m:oMathPara>
        <m:oMath>
          <m:eqArr>
            <m:eqArrPr>
              <m:maxDist m:val="1"/>
              <m:ctrlPr>
                <w:rPr>
                  <w:rFonts w:ascii="Cambria Math" w:eastAsia="宋体" w:hAnsi="Cambria Math"/>
                  <w:color w:val="000000"/>
                  <w:kern w:val="0"/>
                  <w:lang w:eastAsia="zh-CN"/>
                </w:rPr>
              </m:ctrlPr>
            </m:eqArrPr>
            <m:e>
              <m:sSubSup>
                <m:sSubSupPr>
                  <m:ctrlPr>
                    <w:rPr>
                      <w:rFonts w:ascii="Cambria Math" w:eastAsia="宋体" w:hAnsi="Cambria Math"/>
                      <w:color w:val="000000"/>
                      <w:kern w:val="0"/>
                      <w:lang w:eastAsia="zh-CN"/>
                    </w:rPr>
                  </m:ctrlPr>
                </m:sSubSupPr>
                <m:e>
                  <m:acc>
                    <m:accPr>
                      <m:ctrlPr>
                        <w:rPr>
                          <w:rFonts w:ascii="Cambria Math" w:eastAsia="宋体" w:hAnsi="Cambria Math"/>
                          <w:color w:val="000000"/>
                          <w:kern w:val="0"/>
                          <w:lang w:eastAsia="zh-CN"/>
                        </w:rPr>
                      </m:ctrlPr>
                    </m:accPr>
                    <m:e>
                      <m:r>
                        <w:rPr>
                          <w:rFonts w:ascii="Cambria Math" w:eastAsia="宋体" w:hAnsi="Cambria Math"/>
                          <w:color w:val="000000"/>
                          <w:kern w:val="0"/>
                          <w:lang w:eastAsia="zh-CN"/>
                        </w:rPr>
                        <m:t>γ</m:t>
                      </m:r>
                    </m:e>
                  </m:acc>
                </m:e>
                <m:sub>
                  <m:r>
                    <w:rPr>
                      <w:rFonts w:ascii="Cambria Math" w:eastAsia="宋体" w:hAnsi="Cambria Math"/>
                      <w:color w:val="000000"/>
                      <w:kern w:val="0"/>
                      <w:lang w:eastAsia="zh-CN"/>
                    </w:rPr>
                    <m:t>j</m:t>
                  </m:r>
                  <m:r>
                    <m:rPr>
                      <m:sty m:val="p"/>
                    </m:rPr>
                    <w:rPr>
                      <w:rFonts w:ascii="Cambria Math" w:eastAsia="宋体" w:hAnsi="Cambria Math"/>
                      <w:color w:val="000000"/>
                      <w:kern w:val="0"/>
                      <w:lang w:eastAsia="zh-CN"/>
                    </w:rPr>
                    <m:t>,</m:t>
                  </m:r>
                  <m:r>
                    <w:rPr>
                      <w:rFonts w:ascii="Cambria Math" w:eastAsia="宋体" w:hAnsi="Cambria Math"/>
                      <w:color w:val="000000"/>
                      <w:kern w:val="0"/>
                      <w:lang w:eastAsia="zh-CN"/>
                    </w:rPr>
                    <m:t>t</m:t>
                  </m:r>
                </m:sub>
                <m:sup>
                  <m:r>
                    <w:rPr>
                      <w:rFonts w:ascii="Cambria Math" w:eastAsia="宋体" w:hAnsi="Cambria Math"/>
                      <w:color w:val="000000"/>
                      <w:kern w:val="0"/>
                      <w:lang w:eastAsia="zh-CN"/>
                    </w:rPr>
                    <m:t>i</m:t>
                  </m:r>
                </m:sup>
              </m:sSubSup>
              <m:r>
                <m:rPr>
                  <m:sty m:val="p"/>
                </m:rPr>
                <w:rPr>
                  <w:rFonts w:ascii="Cambria Math" w:eastAsia="宋体" w:hAnsi="Cambria Math"/>
                  <w:color w:val="000000"/>
                  <w:kern w:val="0"/>
                  <w:lang w:eastAsia="zh-CN"/>
                </w:rPr>
                <m:t>=</m:t>
              </m:r>
              <m:f>
                <m:fPr>
                  <m:ctrlPr>
                    <w:rPr>
                      <w:rFonts w:ascii="Cambria Math" w:eastAsia="宋体" w:hAnsi="Cambria Math"/>
                      <w:i/>
                      <w:kern w:val="0"/>
                      <w:lang w:eastAsia="zh-CN"/>
                    </w:rPr>
                  </m:ctrlPr>
                </m:fPr>
                <m:num>
                  <m:nary>
                    <m:naryPr>
                      <m:chr m:val="∑"/>
                      <m:limLoc m:val="subSup"/>
                      <m:ctrlPr>
                        <w:rPr>
                          <w:rFonts w:ascii="Cambria Math" w:eastAsia="宋体" w:hAnsi="Cambria Math"/>
                          <w:i/>
                          <w:kern w:val="0"/>
                          <w:lang w:eastAsia="zh-CN"/>
                        </w:rPr>
                      </m:ctrlPr>
                    </m:naryPr>
                    <m:sub>
                      <m:r>
                        <w:rPr>
                          <w:rFonts w:ascii="Cambria Math" w:eastAsia="宋体" w:hAnsi="Cambria Math"/>
                          <w:kern w:val="0"/>
                          <w:lang w:eastAsia="zh-CN"/>
                        </w:rPr>
                        <m:t>τ=1</m:t>
                      </m:r>
                    </m:sub>
                    <m:sup>
                      <m:r>
                        <w:rPr>
                          <w:rFonts w:ascii="Cambria Math" w:eastAsia="宋体" w:hAnsi="Cambria Math"/>
                          <w:kern w:val="0"/>
                          <w:lang w:eastAsia="zh-CN"/>
                        </w:rPr>
                        <m:t>t-1</m:t>
                      </m:r>
                    </m:sup>
                    <m:e>
                      <m:sSub>
                        <m:sSubPr>
                          <m:ctrlPr>
                            <w:rPr>
                              <w:rFonts w:ascii="Cambria Math" w:eastAsia="宋体" w:hAnsi="Cambria Math"/>
                              <w:i/>
                              <w:kern w:val="0"/>
                              <w:lang w:eastAsia="zh-CN"/>
                            </w:rPr>
                          </m:ctrlPr>
                        </m:sSubPr>
                        <m:e>
                          <m:d>
                            <m:dPr>
                              <m:begChr m:val="‖"/>
                              <m:endChr m:val="‖"/>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i,τ</m:t>
                                  </m:r>
                                </m:sub>
                              </m:sSub>
                            </m:e>
                          </m:d>
                        </m:e>
                        <m:sub>
                          <m:r>
                            <w:rPr>
                              <w:rFonts w:ascii="Cambria Math" w:eastAsia="宋体" w:hAnsi="Cambria Math"/>
                              <w:kern w:val="0"/>
                              <w:lang w:eastAsia="zh-CN"/>
                            </w:rPr>
                            <m:t>1</m:t>
                          </m:r>
                        </m:sub>
                      </m:sSub>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 τ</m:t>
                          </m:r>
                        </m:sub>
                      </m:sSub>
                    </m:e>
                  </m:nary>
                </m:num>
                <m:den>
                  <m:nary>
                    <m:naryPr>
                      <m:chr m:val="∑"/>
                      <m:limLoc m:val="subSup"/>
                      <m:ctrlPr>
                        <w:rPr>
                          <w:rFonts w:ascii="Cambria Math" w:eastAsia="宋体" w:hAnsi="Cambria Math"/>
                          <w:i/>
                          <w:kern w:val="0"/>
                          <w:lang w:eastAsia="zh-CN"/>
                        </w:rPr>
                      </m:ctrlPr>
                    </m:naryPr>
                    <m:sub>
                      <m:r>
                        <w:rPr>
                          <w:rFonts w:ascii="Cambria Math" w:eastAsia="宋体" w:hAnsi="Cambria Math"/>
                          <w:kern w:val="0"/>
                          <w:lang w:eastAsia="zh-CN"/>
                        </w:rPr>
                        <m:t>τ=1</m:t>
                      </m:r>
                    </m:sub>
                    <m:sup>
                      <m:r>
                        <w:rPr>
                          <w:rFonts w:ascii="Cambria Math" w:eastAsia="宋体" w:hAnsi="Cambria Math"/>
                          <w:kern w:val="0"/>
                          <w:lang w:eastAsia="zh-CN"/>
                        </w:rPr>
                        <m:t>t-1</m:t>
                      </m:r>
                    </m:sup>
                    <m:e>
                      <m:d>
                        <m:dPr>
                          <m:begChr m:val="|"/>
                          <m:endChr m:val="|"/>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e>
                      </m:d>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 τ</m:t>
                          </m:r>
                        </m:sub>
                      </m:sSub>
                    </m:e>
                  </m:nary>
                </m:den>
              </m:f>
              <m:r>
                <m:rPr>
                  <m:sty m:val="p"/>
                </m:rPr>
                <w:rPr>
                  <w:rFonts w:ascii="Cambria Math" w:eastAsia="宋体" w:hAnsi="Cambria Math"/>
                  <w:color w:val="000000"/>
                  <w:kern w:val="0"/>
                  <w:lang w:eastAsia="zh-CN"/>
                </w:rPr>
                <m:t>.#(14)##</m:t>
              </m:r>
            </m:e>
          </m:eqArr>
        </m:oMath>
      </m:oMathPara>
    </w:p>
    <w:p w14:paraId="7F97A72D" w14:textId="41332AFD" w:rsidR="0085538B" w:rsidRPr="00B12B40" w:rsidRDefault="00AA2BAA" w:rsidP="00212055">
      <w:pPr>
        <w:widowControl/>
        <w:spacing w:beforeLines="50" w:before="120" w:line="240" w:lineRule="auto"/>
        <w:ind w:firstLineChars="150" w:firstLine="300"/>
        <w:rPr>
          <w:rFonts w:ascii="Times New Roman" w:eastAsia="宋体" w:hAnsi="Times New Roman"/>
          <w:color w:val="000000"/>
          <w:kern w:val="0"/>
          <w:lang w:eastAsia="zh-CN"/>
        </w:rPr>
      </w:pPr>
      <w:r w:rsidRPr="00B12B40">
        <w:rPr>
          <w:rFonts w:ascii="Times New Roman" w:eastAsia="宋体" w:hAnsi="Times New Roman" w:hint="eastAsia"/>
          <w:kern w:val="0"/>
          <w:lang w:eastAsia="zh-CN"/>
        </w:rPr>
        <w:t>H</w:t>
      </w:r>
      <w:r w:rsidRPr="00B12B40">
        <w:rPr>
          <w:rFonts w:ascii="Times New Roman" w:eastAsia="宋体" w:hAnsi="Times New Roman"/>
          <w:kern w:val="0"/>
          <w:lang w:eastAsia="zh-CN"/>
        </w:rPr>
        <w:t xml:space="preserve">ere, </w:t>
      </w:r>
      <m:oMath>
        <m:sSub>
          <m:sSubPr>
            <m:ctrlPr>
              <w:rPr>
                <w:rFonts w:ascii="Cambria Math" w:eastAsia="宋体" w:hAnsi="Cambria Math"/>
                <w:kern w:val="0"/>
                <w:lang w:eastAsia="zh-CN"/>
              </w:rPr>
            </m:ctrlPr>
          </m:sSubPr>
          <m:e>
            <m:d>
              <m:dPr>
                <m:begChr m:val="‖"/>
                <m:endChr m:val="‖"/>
                <m:ctrlPr>
                  <w:rPr>
                    <w:rFonts w:ascii="Cambria Math" w:eastAsia="宋体" w:hAnsi="Cambria Math"/>
                    <w:kern w:val="0"/>
                    <w:lang w:eastAsia="zh-CN"/>
                  </w:rPr>
                </m:ctrlPr>
              </m:dPr>
              <m:e>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i,τ</m:t>
                    </m:r>
                  </m:sub>
                </m:sSub>
              </m:e>
            </m:d>
          </m:e>
          <m:sub>
            <m:r>
              <w:rPr>
                <w:rFonts w:ascii="Cambria Math" w:eastAsia="宋体" w:hAnsi="Cambria Math"/>
                <w:kern w:val="0"/>
              </w:rPr>
              <m:t>1</m:t>
            </m:r>
          </m:sub>
        </m:sSub>
        <m:r>
          <w:rPr>
            <w:rFonts w:ascii="Cambria Math" w:eastAsia="宋体" w:hAnsi="Cambria Math"/>
            <w:kern w:val="0"/>
            <w:lang w:eastAsia="zh-CN"/>
          </w:rPr>
          <m:t xml:space="preserve"> </m:t>
        </m:r>
      </m:oMath>
      <w:r w:rsidR="0085538B" w:rsidRPr="00B12B40">
        <w:rPr>
          <w:rFonts w:ascii="Times New Roman" w:eastAsia="宋体" w:hAnsi="Times New Roman" w:hint="eastAsia"/>
          <w:kern w:val="0"/>
          <w:lang w:eastAsia="zh-CN"/>
        </w:rPr>
        <w:t>i</w:t>
      </w:r>
      <w:r w:rsidR="0085538B" w:rsidRPr="00B12B40">
        <w:rPr>
          <w:rFonts w:ascii="Times New Roman" w:eastAsia="宋体" w:hAnsi="Times New Roman"/>
          <w:kern w:val="0"/>
          <w:lang w:eastAsia="zh-CN"/>
        </w:rPr>
        <w:t xml:space="preserve">n the above equation </w:t>
      </w:r>
      <w:r w:rsidR="0085538B" w:rsidRPr="00B12B40">
        <w:rPr>
          <w:rFonts w:ascii="Times New Roman" w:eastAsia="宋体" w:hAnsi="Times New Roman"/>
          <w:kern w:val="0"/>
        </w:rPr>
        <w:t>represents the 1-norm of the current credit vector.</w:t>
      </w:r>
    </w:p>
    <w:p w14:paraId="77F568CC" w14:textId="6E744A53" w:rsidR="0085538B" w:rsidRPr="00B12B40" w:rsidRDefault="0085538B" w:rsidP="002829AF">
      <w:pPr>
        <w:widowControl/>
        <w:spacing w:line="240" w:lineRule="auto"/>
        <w:ind w:firstLineChars="150" w:firstLine="300"/>
        <w:rPr>
          <w:rFonts w:ascii="Times New Roman" w:eastAsia="宋体" w:hAnsi="Times New Roman"/>
          <w:color w:val="000000"/>
          <w:kern w:val="0"/>
          <w:lang w:eastAsia="zh-CN"/>
        </w:rPr>
      </w:pPr>
      <w:r w:rsidRPr="00B12B40">
        <w:rPr>
          <w:rFonts w:ascii="Times New Roman" w:eastAsia="宋体" w:hAnsi="Times New Roman"/>
          <w:kern w:val="0"/>
        </w:rPr>
        <w:t xml:space="preserve">Then, we need to iteratively update the ETD and </w:t>
      </w:r>
      <m:oMath>
        <m:sSubSup>
          <m:sSubSupPr>
            <m:ctrlPr>
              <w:rPr>
                <w:rFonts w:ascii="Cambria Math" w:eastAsia="宋体" w:hAnsi="Cambria Math"/>
                <w:color w:val="000000"/>
                <w:kern w:val="0"/>
                <w:lang w:eastAsia="zh-CN"/>
              </w:rPr>
            </m:ctrlPr>
          </m:sSubSupPr>
          <m:e>
            <m:r>
              <w:rPr>
                <w:rFonts w:ascii="Cambria Math" w:eastAsia="宋体" w:hAnsi="Cambria Math"/>
                <w:color w:val="000000"/>
                <w:kern w:val="0"/>
                <w:lang w:eastAsia="zh-CN"/>
              </w:rPr>
              <m:t>γ</m:t>
            </m:r>
          </m:e>
          <m:sub>
            <m:r>
              <w:rPr>
                <w:rFonts w:ascii="Cambria Math" w:eastAsia="宋体" w:hAnsi="Cambria Math"/>
                <w:color w:val="000000"/>
                <w:kern w:val="0"/>
                <w:lang w:eastAsia="zh-CN"/>
              </w:rPr>
              <m:t>j</m:t>
            </m:r>
            <m:r>
              <m:rPr>
                <m:sty m:val="p"/>
              </m:rPr>
              <w:rPr>
                <w:rFonts w:ascii="Cambria Math" w:eastAsia="宋体" w:hAnsi="Cambria Math"/>
                <w:color w:val="000000"/>
                <w:kern w:val="0"/>
                <w:lang w:eastAsia="zh-CN"/>
              </w:rPr>
              <m:t>,</m:t>
            </m:r>
            <m:r>
              <w:rPr>
                <w:rFonts w:ascii="Cambria Math" w:eastAsia="宋体" w:hAnsi="Cambria Math"/>
                <w:color w:val="000000"/>
                <w:kern w:val="0"/>
                <w:lang w:eastAsia="zh-CN"/>
              </w:rPr>
              <m:t>t</m:t>
            </m:r>
          </m:sub>
          <m:sup>
            <m:r>
              <w:rPr>
                <w:rFonts w:ascii="Cambria Math" w:eastAsia="宋体" w:hAnsi="Cambria Math"/>
                <w:color w:val="000000"/>
                <w:kern w:val="0"/>
                <w:lang w:eastAsia="zh-CN"/>
              </w:rPr>
              <m:t>i</m:t>
            </m:r>
          </m:sup>
        </m:sSubSup>
      </m:oMath>
      <w:r w:rsidRPr="00B12B40">
        <w:rPr>
          <w:rFonts w:ascii="Times New Roman" w:eastAsia="宋体" w:hAnsi="Times New Roman"/>
          <w:kern w:val="0"/>
          <w:lang w:eastAsia="zh-CN"/>
        </w:rPr>
        <w:t xml:space="preserve">, and </w:t>
      </w:r>
      <w:r w:rsidRPr="00B12B40">
        <w:rPr>
          <w:rFonts w:ascii="Times New Roman" w:eastAsia="宋体" w:hAnsi="Times New Roman"/>
          <w:kern w:val="0"/>
        </w:rPr>
        <w:t xml:space="preserve">the performance of estimation will be gradually improved. Specifically, </w:t>
      </w:r>
      <w:r w:rsidRPr="00B12B40">
        <w:rPr>
          <w:rFonts w:ascii="Times New Roman" w:eastAsia="宋体" w:hAnsi="Times New Roman"/>
          <w:color w:val="000000"/>
          <w:kern w:val="0"/>
          <w:lang w:eastAsia="zh-CN"/>
        </w:rPr>
        <w:t>when a worker’s estimation authenticity</w:t>
      </w:r>
      <w:r w:rsidRPr="00B12B40">
        <w:rPr>
          <w:rFonts w:ascii="Times New Roman" w:eastAsia="宋体" w:hAnsi="Times New Roman"/>
          <w:kern w:val="0"/>
        </w:rPr>
        <w:t xml:space="preserve"> </w:t>
      </w:r>
      <m:oMath>
        <m:sSubSup>
          <m:sSubSupPr>
            <m:ctrlPr>
              <w:rPr>
                <w:rFonts w:ascii="Cambria Math" w:eastAsia="宋体" w:hAnsi="Cambria Math"/>
                <w:color w:val="000000"/>
                <w:kern w:val="0"/>
                <w:lang w:eastAsia="zh-CN"/>
              </w:rPr>
            </m:ctrlPr>
          </m:sSubSupPr>
          <m:e>
            <m:r>
              <w:rPr>
                <w:rFonts w:ascii="Cambria Math" w:eastAsia="宋体" w:hAnsi="Cambria Math"/>
                <w:color w:val="000000"/>
                <w:kern w:val="0"/>
                <w:lang w:eastAsia="zh-CN"/>
              </w:rPr>
              <m:t>γ</m:t>
            </m:r>
          </m:e>
          <m:sub>
            <m:r>
              <w:rPr>
                <w:rFonts w:ascii="Cambria Math" w:eastAsia="宋体" w:hAnsi="Cambria Math"/>
                <w:color w:val="000000"/>
                <w:kern w:val="0"/>
                <w:lang w:eastAsia="zh-CN"/>
              </w:rPr>
              <m:t>j</m:t>
            </m:r>
            <m:r>
              <m:rPr>
                <m:sty m:val="p"/>
              </m:rPr>
              <w:rPr>
                <w:rFonts w:ascii="Cambria Math" w:eastAsia="宋体" w:hAnsi="Cambria Math"/>
                <w:color w:val="000000"/>
                <w:kern w:val="0"/>
                <w:lang w:eastAsia="zh-CN"/>
              </w:rPr>
              <m:t>,</m:t>
            </m:r>
            <m:r>
              <w:rPr>
                <w:rFonts w:ascii="Cambria Math" w:eastAsia="宋体" w:hAnsi="Cambria Math"/>
                <w:color w:val="000000"/>
                <w:kern w:val="0"/>
                <w:lang w:eastAsia="zh-CN"/>
              </w:rPr>
              <m:t>t</m:t>
            </m:r>
          </m:sub>
          <m:sup>
            <m:r>
              <w:rPr>
                <w:rFonts w:ascii="Cambria Math" w:eastAsia="宋体" w:hAnsi="Cambria Math"/>
                <w:color w:val="000000"/>
                <w:kern w:val="0"/>
                <w:lang w:eastAsia="zh-CN"/>
              </w:rPr>
              <m:t>i</m:t>
            </m:r>
          </m:sup>
        </m:sSubSup>
      </m:oMath>
      <w:r w:rsidRPr="00B12B40">
        <w:rPr>
          <w:rFonts w:ascii="Times New Roman" w:eastAsia="宋体" w:hAnsi="Times New Roman"/>
          <w:color w:val="000000"/>
          <w:kern w:val="0"/>
          <w:lang w:eastAsia="zh-CN"/>
        </w:rPr>
        <w:t xml:space="preserve"> is larger, the impact of his or her reported data will be more significant for calculating </w:t>
      </w:r>
      <w:r w:rsidR="008241A1" w:rsidRPr="00B12B40">
        <w:rPr>
          <w:rFonts w:ascii="Times New Roman" w:eastAsia="宋体" w:hAnsi="Times New Roman"/>
          <w:color w:val="000000"/>
          <w:kern w:val="0"/>
          <w:lang w:eastAsia="zh-CN"/>
        </w:rPr>
        <w:t>ETD</w:t>
      </w:r>
      <w:r w:rsidRPr="00B12B40">
        <w:rPr>
          <w:rFonts w:ascii="Times New Roman" w:eastAsia="宋体" w:hAnsi="Times New Roman"/>
          <w:color w:val="000000"/>
          <w:kern w:val="0"/>
          <w:lang w:eastAsia="zh-CN"/>
        </w:rPr>
        <w:t xml:space="preserve">. Meanwhile, when a worker’s reported data is closer to the current ETD, his or her estimation authenticity </w:t>
      </w:r>
      <w:r w:rsidRPr="00B12B40">
        <w:rPr>
          <w:rFonts w:ascii="Times New Roman" w:eastAsia="宋体" w:hAnsi="Times New Roman"/>
          <w:kern w:val="0"/>
        </w:rPr>
        <w:t xml:space="preserve"> </w:t>
      </w:r>
      <m:oMath>
        <m:sSubSup>
          <m:sSubSupPr>
            <m:ctrlPr>
              <w:rPr>
                <w:rFonts w:ascii="Cambria Math" w:eastAsia="宋体" w:hAnsi="Cambria Math"/>
                <w:color w:val="000000"/>
                <w:kern w:val="0"/>
                <w:lang w:eastAsia="zh-CN"/>
              </w:rPr>
            </m:ctrlPr>
          </m:sSubSupPr>
          <m:e>
            <m:r>
              <w:rPr>
                <w:rFonts w:ascii="Cambria Math" w:eastAsia="宋体" w:hAnsi="Cambria Math"/>
                <w:color w:val="000000"/>
                <w:kern w:val="0"/>
                <w:lang w:eastAsia="zh-CN"/>
              </w:rPr>
              <m:t>γ</m:t>
            </m:r>
          </m:e>
          <m:sub>
            <m:r>
              <w:rPr>
                <w:rFonts w:ascii="Cambria Math" w:eastAsia="宋体" w:hAnsi="Cambria Math"/>
                <w:color w:val="000000"/>
                <w:kern w:val="0"/>
                <w:lang w:eastAsia="zh-CN"/>
              </w:rPr>
              <m:t>j</m:t>
            </m:r>
            <m:r>
              <m:rPr>
                <m:sty m:val="p"/>
              </m:rPr>
              <w:rPr>
                <w:rFonts w:ascii="Cambria Math" w:eastAsia="宋体" w:hAnsi="Cambria Math"/>
                <w:color w:val="000000"/>
                <w:kern w:val="0"/>
                <w:lang w:eastAsia="zh-CN"/>
              </w:rPr>
              <m:t>,</m:t>
            </m:r>
            <m:r>
              <w:rPr>
                <w:rFonts w:ascii="Cambria Math" w:eastAsia="宋体" w:hAnsi="Cambria Math"/>
                <w:color w:val="000000"/>
                <w:kern w:val="0"/>
                <w:lang w:eastAsia="zh-CN"/>
              </w:rPr>
              <m:t>t</m:t>
            </m:r>
          </m:sub>
          <m:sup>
            <m:r>
              <w:rPr>
                <w:rFonts w:ascii="Cambria Math" w:eastAsia="宋体" w:hAnsi="Cambria Math"/>
                <w:color w:val="000000"/>
                <w:kern w:val="0"/>
                <w:lang w:eastAsia="zh-CN"/>
              </w:rPr>
              <m:t>i</m:t>
            </m:r>
          </m:sup>
        </m:sSubSup>
      </m:oMath>
      <w:r w:rsidRPr="00B12B40">
        <w:rPr>
          <w:rFonts w:ascii="Times New Roman" w:eastAsia="宋体" w:hAnsi="Times New Roman"/>
          <w:color w:val="000000"/>
          <w:kern w:val="0"/>
          <w:lang w:eastAsia="zh-CN"/>
        </w:rPr>
        <w:t xml:space="preserve"> will be correspondingly larger. We can obt</w:t>
      </w:r>
      <w:proofErr w:type="spellStart"/>
      <w:r w:rsidRPr="00B12B40">
        <w:rPr>
          <w:rFonts w:ascii="Times New Roman" w:eastAsia="宋体" w:hAnsi="Times New Roman"/>
          <w:color w:val="000000"/>
          <w:kern w:val="0"/>
          <w:lang w:eastAsia="zh-CN"/>
        </w:rPr>
        <w:t>ain</w:t>
      </w:r>
      <w:proofErr w:type="spellEnd"/>
      <w:r w:rsidRPr="00B12B40">
        <w:rPr>
          <w:rFonts w:ascii="Times New Roman" w:eastAsia="宋体" w:hAnsi="Times New Roman"/>
          <w:color w:val="000000"/>
          <w:kern w:val="0"/>
          <w:lang w:eastAsia="zh-CN"/>
        </w:rPr>
        <w:t xml:space="preserve"> </w:t>
      </w:r>
      <m:oMath>
        <m:sSubSup>
          <m:sSubSupPr>
            <m:ctrlPr>
              <w:rPr>
                <w:rFonts w:ascii="Cambria Math" w:eastAsia="宋体" w:hAnsi="Cambria Math"/>
                <w:color w:val="000000"/>
                <w:kern w:val="0"/>
                <w:lang w:eastAsia="zh-CN"/>
              </w:rPr>
            </m:ctrlPr>
          </m:sSubSupPr>
          <m:e>
            <m:r>
              <w:rPr>
                <w:rFonts w:ascii="Cambria Math" w:eastAsia="宋体" w:hAnsi="Cambria Math"/>
                <w:color w:val="000000"/>
                <w:kern w:val="0"/>
                <w:lang w:eastAsia="zh-CN"/>
              </w:rPr>
              <m:t>a</m:t>
            </m:r>
          </m:e>
          <m:sub>
            <m:r>
              <w:rPr>
                <w:rFonts w:ascii="Cambria Math" w:eastAsia="宋体" w:hAnsi="Cambria Math"/>
                <w:color w:val="000000"/>
                <w:kern w:val="0"/>
                <w:lang w:eastAsia="zh-CN"/>
              </w:rPr>
              <m:t>j,t</m:t>
            </m:r>
          </m:sub>
          <m:sup>
            <m:r>
              <w:rPr>
                <w:rFonts w:ascii="Cambria Math" w:eastAsia="宋体" w:hAnsi="Cambria Math"/>
                <w:color w:val="000000"/>
                <w:kern w:val="0"/>
                <w:lang w:eastAsia="zh-CN"/>
              </w:rPr>
              <m:t>ETD</m:t>
            </m:r>
          </m:sup>
        </m:sSubSup>
      </m:oMath>
      <w:r w:rsidRPr="00B12B40">
        <w:rPr>
          <w:rFonts w:ascii="Times New Roman" w:eastAsia="宋体" w:hAnsi="Times New Roman"/>
          <w:color w:val="000000"/>
          <w:kern w:val="0"/>
          <w:lang w:eastAsia="zh-CN"/>
        </w:rPr>
        <w:t xml:space="preserve"> by iterating the following two updates till convergence [</w:t>
      </w:r>
      <w:r w:rsidR="00276CB9">
        <w:rPr>
          <w:rFonts w:ascii="Times New Roman" w:eastAsia="宋体" w:hAnsi="Times New Roman"/>
          <w:color w:val="000000"/>
          <w:kern w:val="0"/>
          <w:lang w:eastAsia="zh-CN"/>
        </w:rPr>
        <w:t>63</w:t>
      </w:r>
      <w:r w:rsidRPr="00B12B40">
        <w:rPr>
          <w:rFonts w:ascii="Times New Roman" w:eastAsia="宋体" w:hAnsi="Times New Roman"/>
          <w:color w:val="000000"/>
          <w:kern w:val="0"/>
          <w:lang w:eastAsia="zh-CN"/>
        </w:rPr>
        <w:t xml:space="preserve">]. </w:t>
      </w:r>
    </w:p>
    <w:p w14:paraId="1CC25944" w14:textId="5D1F6BAD"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color w:val="000000"/>
          <w:kern w:val="0"/>
          <w:lang w:eastAsia="zh-CN"/>
        </w:rPr>
      </w:pPr>
      <m:oMathPara>
        <m:oMath>
          <m:eqArr>
            <m:eqArrPr>
              <m:maxDist m:val="1"/>
              <m:ctrlPr>
                <w:rPr>
                  <w:rFonts w:ascii="Cambria Math" w:eastAsia="宋体" w:hAnsi="Cambria Math"/>
                  <w:color w:val="000000"/>
                  <w:kern w:val="0"/>
                  <w:lang w:eastAsia="zh-CN"/>
                </w:rPr>
              </m:ctrlPr>
            </m:eqArrPr>
            <m:e>
              <m:sSubSup>
                <m:sSubSupPr>
                  <m:ctrlPr>
                    <w:rPr>
                      <w:rFonts w:ascii="Cambria Math" w:eastAsia="宋体" w:hAnsi="Cambria Math"/>
                      <w:color w:val="000000"/>
                      <w:kern w:val="0"/>
                      <w:lang w:eastAsia="zh-CN"/>
                    </w:rPr>
                  </m:ctrlPr>
                </m:sSubSupPr>
                <m:e>
                  <m:r>
                    <w:rPr>
                      <w:rFonts w:ascii="Cambria Math" w:eastAsia="宋体" w:hAnsi="Cambria Math"/>
                      <w:color w:val="000000"/>
                      <w:kern w:val="0"/>
                      <w:lang w:eastAsia="zh-CN"/>
                    </w:rPr>
                    <m:t>a</m:t>
                  </m:r>
                </m:e>
                <m:sub>
                  <m:r>
                    <w:rPr>
                      <w:rFonts w:ascii="Cambria Math" w:eastAsia="宋体" w:hAnsi="Cambria Math"/>
                      <w:color w:val="000000"/>
                      <w:kern w:val="0"/>
                      <w:lang w:eastAsia="zh-CN"/>
                    </w:rPr>
                    <m:t>j,t</m:t>
                  </m:r>
                </m:sub>
                <m:sup>
                  <m:r>
                    <w:rPr>
                      <w:rFonts w:ascii="Cambria Math" w:eastAsia="宋体" w:hAnsi="Cambria Math"/>
                      <w:color w:val="000000"/>
                      <w:kern w:val="0"/>
                      <w:lang w:eastAsia="zh-CN"/>
                    </w:rPr>
                    <m:t>ETD</m:t>
                  </m:r>
                </m:sup>
              </m:sSubSup>
              <m:r>
                <m:rPr>
                  <m:sty m:val="p"/>
                </m:rPr>
                <w:rPr>
                  <w:rFonts w:ascii="Cambria Math" w:eastAsia="宋体" w:hAnsi="Cambria Math"/>
                  <w:color w:val="000000"/>
                  <w:kern w:val="0"/>
                  <w:lang w:eastAsia="zh-CN"/>
                </w:rPr>
                <m:t>=</m:t>
              </m:r>
              <m:f>
                <m:fPr>
                  <m:ctrlPr>
                    <w:rPr>
                      <w:rFonts w:ascii="Cambria Math" w:eastAsia="宋体" w:hAnsi="Cambria Math"/>
                      <w:color w:val="000000"/>
                      <w:kern w:val="0"/>
                      <w:lang w:eastAsia="zh-CN"/>
                    </w:rPr>
                  </m:ctrlPr>
                </m:fPr>
                <m:num>
                  <m:nary>
                    <m:naryPr>
                      <m:chr m:val="∑"/>
                      <m:limLoc m:val="undOvr"/>
                      <m:supHide m:val="1"/>
                      <m:ctrlPr>
                        <w:rPr>
                          <w:rFonts w:ascii="Cambria Math" w:eastAsia="宋体" w:hAnsi="Cambria Math"/>
                          <w:color w:val="000000"/>
                          <w:kern w:val="0"/>
                          <w:lang w:eastAsia="zh-CN"/>
                        </w:rPr>
                      </m:ctrlPr>
                    </m:naryPr>
                    <m:sub>
                      <m:sSub>
                        <m:sSubPr>
                          <m:ctrlPr>
                            <w:rPr>
                              <w:rFonts w:ascii="Cambria Math" w:eastAsia="宋体" w:hAnsi="Cambria Math"/>
                              <w:color w:val="000000"/>
                              <w:kern w:val="0"/>
                              <w:lang w:eastAsia="zh-CN"/>
                            </w:rPr>
                          </m:ctrlPr>
                        </m:sSubPr>
                        <m:e>
                          <m:r>
                            <w:rPr>
                              <w:rFonts w:ascii="Cambria Math" w:eastAsia="宋体" w:hAnsi="Cambria Math"/>
                              <w:color w:val="000000"/>
                              <w:kern w:val="0"/>
                              <w:lang w:eastAsia="zh-CN"/>
                            </w:rPr>
                            <m:t>s</m:t>
                          </m:r>
                        </m:e>
                        <m:sub>
                          <m:r>
                            <w:rPr>
                              <w:rFonts w:ascii="Cambria Math" w:eastAsia="宋体" w:hAnsi="Cambria Math"/>
                              <w:color w:val="000000"/>
                              <w:kern w:val="0"/>
                              <w:lang w:eastAsia="zh-CN"/>
                            </w:rPr>
                            <m:t>i</m:t>
                          </m:r>
                        </m:sub>
                      </m:sSub>
                      <m:r>
                        <m:rPr>
                          <m:sty m:val="p"/>
                        </m:rPr>
                        <w:rPr>
                          <w:rFonts w:ascii="Cambria Math" w:eastAsia="宋体" w:hAnsi="Cambria Math"/>
                          <w:color w:val="000000"/>
                          <w:kern w:val="0"/>
                          <w:lang w:eastAsia="zh-CN"/>
                        </w:rPr>
                        <m:t>∈</m:t>
                      </m:r>
                      <m:sSup>
                        <m:sSupPr>
                          <m:ctrlPr>
                            <w:rPr>
                              <w:rFonts w:ascii="Cambria Math" w:eastAsia="宋体" w:hAnsi="Cambria Math"/>
                              <w:i/>
                              <w:kern w:val="0"/>
                              <w:lang w:eastAsia="zh-CN"/>
                            </w:rPr>
                          </m:ctrlPr>
                        </m:sSupPr>
                        <m:e>
                          <m:r>
                            <w:rPr>
                              <w:rFonts w:ascii="Cambria Math" w:eastAsia="宋体" w:hAnsi="Cambria Math"/>
                              <w:kern w:val="0"/>
                              <w:lang w:eastAsia="zh-CN"/>
                            </w:rPr>
                            <m:t>W</m:t>
                          </m:r>
                        </m:e>
                        <m:sup>
                          <m:r>
                            <w:rPr>
                              <w:rFonts w:ascii="Cambria Math" w:eastAsia="宋体" w:hAnsi="Cambria Math"/>
                              <w:kern w:val="0"/>
                              <w:lang w:eastAsia="zh-CN"/>
                            </w:rPr>
                            <m:t>'</m:t>
                          </m:r>
                        </m:sup>
                      </m:sSup>
                    </m:sub>
                    <m:sup/>
                    <m:e>
                      <m:sSubSup>
                        <m:sSubSupPr>
                          <m:ctrlPr>
                            <w:rPr>
                              <w:rFonts w:ascii="Cambria Math" w:eastAsia="宋体" w:hAnsi="Cambria Math"/>
                              <w:color w:val="000000"/>
                              <w:kern w:val="0"/>
                              <w:lang w:eastAsia="zh-CN"/>
                            </w:rPr>
                          </m:ctrlPr>
                        </m:sSubSupPr>
                        <m:e>
                          <m:r>
                            <w:rPr>
                              <w:rFonts w:ascii="Cambria Math" w:eastAsia="宋体" w:hAnsi="Cambria Math"/>
                              <w:color w:val="000000"/>
                              <w:kern w:val="0"/>
                              <w:lang w:eastAsia="zh-CN"/>
                            </w:rPr>
                            <m:t>γ</m:t>
                          </m:r>
                        </m:e>
                        <m:sub>
                          <m:r>
                            <w:rPr>
                              <w:rFonts w:ascii="Cambria Math" w:eastAsia="宋体" w:hAnsi="Cambria Math"/>
                              <w:color w:val="000000"/>
                              <w:kern w:val="0"/>
                              <w:lang w:eastAsia="zh-CN"/>
                            </w:rPr>
                            <m:t>j</m:t>
                          </m:r>
                          <m:r>
                            <m:rPr>
                              <m:sty m:val="p"/>
                            </m:rPr>
                            <w:rPr>
                              <w:rFonts w:ascii="Cambria Math" w:eastAsia="宋体" w:hAnsi="Cambria Math"/>
                              <w:color w:val="000000"/>
                              <w:kern w:val="0"/>
                              <w:lang w:eastAsia="zh-CN"/>
                            </w:rPr>
                            <m:t>,</m:t>
                          </m:r>
                          <m:r>
                            <w:rPr>
                              <w:rFonts w:ascii="Cambria Math" w:eastAsia="宋体" w:hAnsi="Cambria Math"/>
                              <w:color w:val="000000"/>
                              <w:kern w:val="0"/>
                              <w:lang w:eastAsia="zh-CN"/>
                            </w:rPr>
                            <m:t>t</m:t>
                          </m:r>
                        </m:sub>
                        <m:sup>
                          <m:r>
                            <w:rPr>
                              <w:rFonts w:ascii="Cambria Math" w:eastAsia="宋体" w:hAnsi="Cambria Math"/>
                              <w:color w:val="000000"/>
                              <w:kern w:val="0"/>
                              <w:lang w:eastAsia="zh-CN"/>
                            </w:rPr>
                            <m:t>i</m:t>
                          </m:r>
                        </m:sup>
                      </m:sSubSup>
                      <m:sSubSup>
                        <m:sSubSupPr>
                          <m:ctrlPr>
                            <w:rPr>
                              <w:rFonts w:ascii="Cambria Math" w:eastAsia="宋体" w:hAnsi="Cambria Math"/>
                              <w:color w:val="000000"/>
                              <w:kern w:val="0"/>
                              <w:lang w:eastAsia="zh-CN"/>
                            </w:rPr>
                          </m:ctrlPr>
                        </m:sSubSupPr>
                        <m:e>
                          <m:r>
                            <w:rPr>
                              <w:rFonts w:ascii="Cambria Math" w:eastAsia="宋体" w:hAnsi="Cambria Math"/>
                              <w:color w:val="000000"/>
                              <w:kern w:val="0"/>
                              <w:lang w:eastAsia="zh-CN"/>
                            </w:rPr>
                            <m:t>a</m:t>
                          </m:r>
                        </m:e>
                        <m:sub>
                          <m:r>
                            <w:rPr>
                              <w:rFonts w:ascii="Cambria Math" w:eastAsia="宋体" w:hAnsi="Cambria Math"/>
                              <w:color w:val="000000"/>
                              <w:kern w:val="0"/>
                              <w:lang w:eastAsia="zh-CN"/>
                            </w:rPr>
                            <m:t>j</m:t>
                          </m:r>
                          <m:r>
                            <m:rPr>
                              <m:sty m:val="p"/>
                            </m:rPr>
                            <w:rPr>
                              <w:rFonts w:ascii="Cambria Math" w:eastAsia="宋体" w:hAnsi="Cambria Math"/>
                              <w:color w:val="000000"/>
                              <w:kern w:val="0"/>
                              <w:lang w:eastAsia="zh-CN"/>
                            </w:rPr>
                            <m:t>,</m:t>
                          </m:r>
                          <m:r>
                            <w:rPr>
                              <w:rFonts w:ascii="Cambria Math" w:eastAsia="宋体" w:hAnsi="Cambria Math"/>
                              <w:color w:val="000000"/>
                              <w:kern w:val="0"/>
                              <w:lang w:eastAsia="zh-CN"/>
                            </w:rPr>
                            <m:t>t</m:t>
                          </m:r>
                        </m:sub>
                        <m:sup>
                          <m:r>
                            <w:rPr>
                              <w:rFonts w:ascii="Cambria Math" w:eastAsia="宋体" w:hAnsi="Cambria Math"/>
                              <w:color w:val="000000"/>
                              <w:kern w:val="0"/>
                              <w:lang w:eastAsia="zh-CN"/>
                            </w:rPr>
                            <m:t>i</m:t>
                          </m:r>
                        </m:sup>
                      </m:sSubSup>
                      <m:sSub>
                        <m:sSubPr>
                          <m:ctrlPr>
                            <w:rPr>
                              <w:rFonts w:ascii="Cambria Math" w:eastAsia="宋体" w:hAnsi="Cambria Math"/>
                              <w:color w:val="000000"/>
                              <w:kern w:val="0"/>
                              <w:lang w:eastAsia="zh-CN"/>
                            </w:rPr>
                          </m:ctrlPr>
                        </m:sSubPr>
                        <m:e>
                          <m:r>
                            <w:rPr>
                              <w:rFonts w:ascii="Cambria Math" w:eastAsia="宋体" w:hAnsi="Cambria Math"/>
                              <w:color w:val="000000"/>
                              <w:kern w:val="0"/>
                              <w:lang w:eastAsia="zh-CN"/>
                            </w:rPr>
                            <m:t>φ</m:t>
                          </m:r>
                        </m:e>
                        <m:sub>
                          <m:r>
                            <w:rPr>
                              <w:rFonts w:ascii="Cambria Math" w:eastAsia="宋体" w:hAnsi="Cambria Math"/>
                              <w:color w:val="000000"/>
                              <w:kern w:val="0"/>
                              <w:lang w:eastAsia="zh-CN"/>
                            </w:rPr>
                            <m:t>i</m:t>
                          </m:r>
                          <m:r>
                            <m:rPr>
                              <m:sty m:val="p"/>
                            </m:rPr>
                            <w:rPr>
                              <w:rFonts w:ascii="Cambria Math" w:eastAsia="宋体" w:hAnsi="Cambria Math"/>
                              <w:color w:val="000000"/>
                              <w:kern w:val="0"/>
                              <w:lang w:eastAsia="zh-CN"/>
                            </w:rPr>
                            <m:t>,</m:t>
                          </m:r>
                          <m:r>
                            <w:rPr>
                              <w:rFonts w:ascii="Cambria Math" w:eastAsia="宋体" w:hAnsi="Cambria Math"/>
                              <w:color w:val="000000"/>
                              <w:kern w:val="0"/>
                              <w:lang w:eastAsia="zh-CN"/>
                            </w:rPr>
                            <m:t>t</m:t>
                          </m:r>
                        </m:sub>
                      </m:sSub>
                    </m:e>
                  </m:nary>
                </m:num>
                <m:den>
                  <m:nary>
                    <m:naryPr>
                      <m:chr m:val="∑"/>
                      <m:limLoc m:val="undOvr"/>
                      <m:supHide m:val="1"/>
                      <m:ctrlPr>
                        <w:rPr>
                          <w:rFonts w:ascii="Cambria Math" w:eastAsia="宋体" w:hAnsi="Cambria Math"/>
                          <w:color w:val="000000"/>
                          <w:kern w:val="0"/>
                          <w:lang w:eastAsia="zh-CN"/>
                        </w:rPr>
                      </m:ctrlPr>
                    </m:naryPr>
                    <m:sub>
                      <m:sSub>
                        <m:sSubPr>
                          <m:ctrlPr>
                            <w:rPr>
                              <w:rFonts w:ascii="Cambria Math" w:eastAsia="宋体" w:hAnsi="Cambria Math"/>
                              <w:color w:val="000000"/>
                              <w:kern w:val="0"/>
                              <w:lang w:eastAsia="zh-CN"/>
                            </w:rPr>
                          </m:ctrlPr>
                        </m:sSubPr>
                        <m:e>
                          <m:r>
                            <w:rPr>
                              <w:rFonts w:ascii="Cambria Math" w:eastAsia="宋体" w:hAnsi="Cambria Math"/>
                              <w:color w:val="000000"/>
                              <w:kern w:val="0"/>
                              <w:lang w:eastAsia="zh-CN"/>
                            </w:rPr>
                            <m:t>s</m:t>
                          </m:r>
                        </m:e>
                        <m:sub>
                          <m:r>
                            <w:rPr>
                              <w:rFonts w:ascii="Cambria Math" w:eastAsia="宋体" w:hAnsi="Cambria Math"/>
                              <w:color w:val="000000"/>
                              <w:kern w:val="0"/>
                              <w:lang w:eastAsia="zh-CN"/>
                            </w:rPr>
                            <m:t>i</m:t>
                          </m:r>
                        </m:sub>
                      </m:sSub>
                      <m:r>
                        <m:rPr>
                          <m:sty m:val="p"/>
                        </m:rPr>
                        <w:rPr>
                          <w:rFonts w:ascii="Cambria Math" w:eastAsia="宋体" w:hAnsi="Cambria Math"/>
                          <w:color w:val="000000"/>
                          <w:kern w:val="0"/>
                          <w:lang w:eastAsia="zh-CN"/>
                        </w:rPr>
                        <m:t>∈</m:t>
                      </m:r>
                      <m:sSup>
                        <m:sSupPr>
                          <m:ctrlPr>
                            <w:rPr>
                              <w:rFonts w:ascii="Cambria Math" w:eastAsia="宋体" w:hAnsi="Cambria Math"/>
                              <w:i/>
                              <w:kern w:val="0"/>
                              <w:lang w:eastAsia="zh-CN"/>
                            </w:rPr>
                          </m:ctrlPr>
                        </m:sSupPr>
                        <m:e>
                          <m:r>
                            <w:rPr>
                              <w:rFonts w:ascii="Cambria Math" w:eastAsia="宋体" w:hAnsi="Cambria Math"/>
                              <w:kern w:val="0"/>
                              <w:lang w:eastAsia="zh-CN"/>
                            </w:rPr>
                            <m:t>W</m:t>
                          </m:r>
                        </m:e>
                        <m:sup>
                          <m:r>
                            <w:rPr>
                              <w:rFonts w:ascii="Cambria Math" w:eastAsia="宋体" w:hAnsi="Cambria Math"/>
                              <w:kern w:val="0"/>
                              <w:lang w:eastAsia="zh-CN"/>
                            </w:rPr>
                            <m:t>'</m:t>
                          </m:r>
                        </m:sup>
                      </m:sSup>
                    </m:sub>
                    <m:sup/>
                    <m:e>
                      <m:sSubSup>
                        <m:sSubSupPr>
                          <m:ctrlPr>
                            <w:rPr>
                              <w:rFonts w:ascii="Cambria Math" w:eastAsia="宋体" w:hAnsi="Cambria Math"/>
                              <w:color w:val="000000"/>
                              <w:kern w:val="0"/>
                              <w:lang w:eastAsia="zh-CN"/>
                            </w:rPr>
                          </m:ctrlPr>
                        </m:sSubSupPr>
                        <m:e>
                          <m:r>
                            <w:rPr>
                              <w:rFonts w:ascii="Cambria Math" w:eastAsia="宋体" w:hAnsi="Cambria Math"/>
                              <w:color w:val="000000"/>
                              <w:kern w:val="0"/>
                              <w:lang w:eastAsia="zh-CN"/>
                            </w:rPr>
                            <m:t>γ</m:t>
                          </m:r>
                        </m:e>
                        <m:sub>
                          <m:r>
                            <w:rPr>
                              <w:rFonts w:ascii="Cambria Math" w:eastAsia="宋体" w:hAnsi="Cambria Math"/>
                              <w:color w:val="000000"/>
                              <w:kern w:val="0"/>
                              <w:lang w:eastAsia="zh-CN"/>
                            </w:rPr>
                            <m:t>j</m:t>
                          </m:r>
                          <m:r>
                            <m:rPr>
                              <m:sty m:val="p"/>
                            </m:rPr>
                            <w:rPr>
                              <w:rFonts w:ascii="Cambria Math" w:eastAsia="宋体" w:hAnsi="Cambria Math"/>
                              <w:color w:val="000000"/>
                              <w:kern w:val="0"/>
                              <w:lang w:eastAsia="zh-CN"/>
                            </w:rPr>
                            <m:t>,</m:t>
                          </m:r>
                          <m:r>
                            <w:rPr>
                              <w:rFonts w:ascii="Cambria Math" w:eastAsia="宋体" w:hAnsi="Cambria Math"/>
                              <w:color w:val="000000"/>
                              <w:kern w:val="0"/>
                              <w:lang w:eastAsia="zh-CN"/>
                            </w:rPr>
                            <m:t>t</m:t>
                          </m:r>
                        </m:sub>
                        <m:sup>
                          <m:r>
                            <w:rPr>
                              <w:rFonts w:ascii="Cambria Math" w:eastAsia="宋体" w:hAnsi="Cambria Math"/>
                              <w:color w:val="000000"/>
                              <w:kern w:val="0"/>
                              <w:lang w:eastAsia="zh-CN"/>
                            </w:rPr>
                            <m:t>i</m:t>
                          </m:r>
                        </m:sup>
                      </m:sSubSup>
                      <m:sSub>
                        <m:sSubPr>
                          <m:ctrlPr>
                            <w:rPr>
                              <w:rFonts w:ascii="Cambria Math" w:eastAsia="宋体" w:hAnsi="Cambria Math"/>
                              <w:color w:val="000000"/>
                              <w:kern w:val="0"/>
                              <w:lang w:eastAsia="zh-CN"/>
                            </w:rPr>
                          </m:ctrlPr>
                        </m:sSubPr>
                        <m:e>
                          <m:r>
                            <w:rPr>
                              <w:rFonts w:ascii="Cambria Math" w:eastAsia="宋体" w:hAnsi="Cambria Math"/>
                              <w:color w:val="000000"/>
                              <w:kern w:val="0"/>
                              <w:lang w:eastAsia="zh-CN"/>
                            </w:rPr>
                            <m:t>φ</m:t>
                          </m:r>
                        </m:e>
                        <m:sub>
                          <m:r>
                            <w:rPr>
                              <w:rFonts w:ascii="Cambria Math" w:eastAsia="宋体" w:hAnsi="Cambria Math"/>
                              <w:color w:val="000000"/>
                              <w:kern w:val="0"/>
                              <w:lang w:eastAsia="zh-CN"/>
                            </w:rPr>
                            <m:t>i</m:t>
                          </m:r>
                          <m:r>
                            <m:rPr>
                              <m:sty m:val="p"/>
                            </m:rPr>
                            <w:rPr>
                              <w:rFonts w:ascii="Cambria Math" w:eastAsia="宋体" w:hAnsi="Cambria Math"/>
                              <w:color w:val="000000"/>
                              <w:kern w:val="0"/>
                              <w:lang w:eastAsia="zh-CN"/>
                            </w:rPr>
                            <m:t>,</m:t>
                          </m:r>
                          <m:r>
                            <w:rPr>
                              <w:rFonts w:ascii="Cambria Math" w:eastAsia="宋体" w:hAnsi="Cambria Math"/>
                              <w:color w:val="000000"/>
                              <w:kern w:val="0"/>
                              <w:lang w:eastAsia="zh-CN"/>
                            </w:rPr>
                            <m:t>t</m:t>
                          </m:r>
                        </m:sub>
                      </m:sSub>
                    </m:e>
                  </m:nary>
                </m:den>
              </m:f>
              <m:r>
                <w:rPr>
                  <w:rFonts w:ascii="Cambria Math" w:eastAsia="宋体" w:hAnsi="Cambria Math"/>
                  <w:color w:val="000000"/>
                  <w:kern w:val="0"/>
                  <w:lang w:eastAsia="zh-CN"/>
                </w:rPr>
                <m:t>.</m:t>
              </m:r>
              <m:r>
                <m:rPr>
                  <m:sty m:val="p"/>
                </m:rPr>
                <w:rPr>
                  <w:rFonts w:ascii="Cambria Math" w:eastAsia="宋体" w:hAnsi="Cambria Math"/>
                  <w:color w:val="000000"/>
                  <w:kern w:val="0"/>
                  <w:lang w:eastAsia="zh-CN"/>
                </w:rPr>
                <m:t>#(15)##</m:t>
              </m:r>
            </m:e>
          </m:eqArr>
        </m:oMath>
      </m:oMathPara>
    </w:p>
    <w:p w14:paraId="66E7429E" w14:textId="095FCD1C"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color w:val="000000"/>
          <w:kern w:val="0"/>
          <w:szCs w:val="24"/>
          <w:lang w:eastAsia="zh-CN"/>
        </w:rPr>
      </w:pPr>
      <m:oMathPara>
        <m:oMath>
          <m:eqArr>
            <m:eqArrPr>
              <m:maxDist m:val="1"/>
              <m:ctrlPr>
                <w:rPr>
                  <w:rFonts w:ascii="Cambria Math" w:eastAsia="宋体" w:hAnsi="Cambria Math"/>
                  <w:color w:val="000000"/>
                  <w:kern w:val="0"/>
                  <w:szCs w:val="24"/>
                  <w:lang w:eastAsia="zh-CN"/>
                </w:rPr>
              </m:ctrlPr>
            </m:eqArrPr>
            <m:e>
              <m:f>
                <m:fPr>
                  <m:ctrlPr>
                    <w:rPr>
                      <w:rFonts w:ascii="Cambria Math" w:eastAsia="宋体" w:hAnsi="Cambria Math"/>
                      <w:color w:val="000000"/>
                      <w:kern w:val="0"/>
                      <w:szCs w:val="24"/>
                      <w:lang w:eastAsia="zh-CN"/>
                    </w:rPr>
                  </m:ctrlPr>
                </m:fPr>
                <m:num>
                  <m:r>
                    <m:rPr>
                      <m:sty m:val="p"/>
                    </m:rPr>
                    <w:rPr>
                      <w:rFonts w:ascii="Cambria Math" w:eastAsia="宋体" w:hAnsi="Cambria Math"/>
                      <w:color w:val="000000"/>
                      <w:kern w:val="0"/>
                      <w:szCs w:val="24"/>
                      <w:lang w:eastAsia="zh-CN"/>
                    </w:rPr>
                    <m:t>1</m:t>
                  </m:r>
                </m:num>
                <m:den>
                  <m:sSubSup>
                    <m:sSubSupPr>
                      <m:ctrlPr>
                        <w:rPr>
                          <w:rFonts w:ascii="Cambria Math" w:eastAsia="宋体" w:hAnsi="Cambria Math"/>
                          <w:color w:val="000000"/>
                          <w:kern w:val="0"/>
                          <w:szCs w:val="24"/>
                          <w:lang w:eastAsia="zh-CN"/>
                        </w:rPr>
                      </m:ctrlPr>
                    </m:sSubSupPr>
                    <m:e>
                      <m:r>
                        <w:rPr>
                          <w:rFonts w:ascii="Cambria Math" w:eastAsia="宋体" w:hAnsi="Cambria Math"/>
                          <w:color w:val="000000"/>
                          <w:kern w:val="0"/>
                          <w:szCs w:val="24"/>
                          <w:lang w:eastAsia="zh-CN"/>
                        </w:rPr>
                        <m:t>γ</m:t>
                      </m:r>
                    </m:e>
                    <m:sub>
                      <m:r>
                        <w:rPr>
                          <w:rFonts w:ascii="Cambria Math" w:eastAsia="宋体" w:hAnsi="Cambria Math"/>
                          <w:color w:val="000000"/>
                          <w:kern w:val="0"/>
                          <w:szCs w:val="24"/>
                          <w:lang w:eastAsia="zh-CN"/>
                        </w:rPr>
                        <m:t>j</m:t>
                      </m:r>
                      <m:r>
                        <m:rPr>
                          <m:sty m:val="p"/>
                        </m:rPr>
                        <w:rPr>
                          <w:rFonts w:ascii="Cambria Math" w:eastAsia="宋体" w:hAnsi="Cambria Math"/>
                          <w:color w:val="000000"/>
                          <w:kern w:val="0"/>
                          <w:szCs w:val="24"/>
                          <w:lang w:eastAsia="zh-CN"/>
                        </w:rPr>
                        <m:t>,</m:t>
                      </m:r>
                      <m:r>
                        <w:rPr>
                          <w:rFonts w:ascii="Cambria Math" w:eastAsia="宋体" w:hAnsi="Cambria Math"/>
                          <w:color w:val="000000"/>
                          <w:kern w:val="0"/>
                          <w:szCs w:val="24"/>
                          <w:lang w:eastAsia="zh-CN"/>
                        </w:rPr>
                        <m:t>t</m:t>
                      </m:r>
                    </m:sub>
                    <m:sup>
                      <m:r>
                        <w:rPr>
                          <w:rFonts w:ascii="Cambria Math" w:eastAsia="宋体" w:hAnsi="Cambria Math"/>
                          <w:color w:val="000000"/>
                          <w:kern w:val="0"/>
                          <w:szCs w:val="24"/>
                          <w:lang w:eastAsia="zh-CN"/>
                        </w:rPr>
                        <m:t>i</m:t>
                      </m:r>
                    </m:sup>
                  </m:sSubSup>
                </m:den>
              </m:f>
              <m:r>
                <m:rPr>
                  <m:sty m:val="p"/>
                </m:rPr>
                <w:rPr>
                  <w:rFonts w:ascii="Cambria Math" w:eastAsia="宋体" w:hAnsi="Cambria Math"/>
                  <w:color w:val="000000"/>
                  <w:kern w:val="0"/>
                  <w:szCs w:val="24"/>
                  <w:lang w:eastAsia="zh-CN"/>
                </w:rPr>
                <m:t>=</m:t>
              </m:r>
              <m:f>
                <m:fPr>
                  <m:ctrlPr>
                    <w:rPr>
                      <w:rFonts w:ascii="Cambria Math" w:eastAsia="宋体" w:hAnsi="Cambria Math"/>
                      <w:kern w:val="0"/>
                      <w:szCs w:val="24"/>
                      <w:lang w:eastAsia="zh-CN"/>
                    </w:rPr>
                  </m:ctrlPr>
                </m:fPr>
                <m:num>
                  <m:r>
                    <m:rPr>
                      <m:scr m:val="double-struck"/>
                    </m:rPr>
                    <w:rPr>
                      <w:rFonts w:ascii="Cambria Math" w:eastAsia="宋体" w:hAnsi="Cambria Math"/>
                      <w:kern w:val="0"/>
                      <w:szCs w:val="24"/>
                      <w:lang w:eastAsia="zh-CN"/>
                    </w:rPr>
                    <m:t>d</m:t>
                  </m:r>
                  <m:d>
                    <m:dPr>
                      <m:ctrlPr>
                        <w:rPr>
                          <w:rFonts w:ascii="Cambria Math" w:eastAsia="宋体" w:hAnsi="Cambria Math"/>
                          <w:kern w:val="0"/>
                          <w:szCs w:val="24"/>
                          <w:lang w:eastAsia="zh-CN"/>
                        </w:rPr>
                      </m:ctrlPr>
                    </m:dPr>
                    <m:e>
                      <m:sSubSup>
                        <m:sSubSupPr>
                          <m:ctrlPr>
                            <w:rPr>
                              <w:rFonts w:ascii="Cambria Math" w:eastAsia="宋体" w:hAnsi="Cambria Math"/>
                              <w:kern w:val="0"/>
                              <w:szCs w:val="24"/>
                              <w:lang w:eastAsia="zh-CN"/>
                            </w:rPr>
                          </m:ctrlPr>
                        </m:sSubSupPr>
                        <m:e>
                          <m:r>
                            <w:rPr>
                              <w:rFonts w:ascii="Cambria Math" w:eastAsia="宋体" w:hAnsi="Cambria Math"/>
                              <w:kern w:val="0"/>
                              <w:szCs w:val="24"/>
                              <w:lang w:eastAsia="zh-CN"/>
                            </w:rPr>
                            <m:t>a</m:t>
                          </m:r>
                        </m:e>
                        <m:sub>
                          <m:r>
                            <w:rPr>
                              <w:rFonts w:ascii="Cambria Math" w:eastAsia="宋体" w:hAnsi="Cambria Math"/>
                              <w:kern w:val="0"/>
                              <w:szCs w:val="24"/>
                              <w:lang w:eastAsia="zh-CN"/>
                            </w:rPr>
                            <m:t>j</m:t>
                          </m:r>
                          <m:r>
                            <m:rPr>
                              <m:sty m:val="p"/>
                            </m:rPr>
                            <w:rPr>
                              <w:rFonts w:ascii="Cambria Math" w:eastAsia="宋体" w:hAnsi="Cambria Math"/>
                              <w:kern w:val="0"/>
                              <w:szCs w:val="24"/>
                              <w:lang w:eastAsia="zh-CN"/>
                            </w:rPr>
                            <m:t>,</m:t>
                          </m:r>
                          <m:r>
                            <w:rPr>
                              <w:rFonts w:ascii="Cambria Math" w:eastAsia="宋体" w:hAnsi="Cambria Math"/>
                              <w:kern w:val="0"/>
                              <w:szCs w:val="24"/>
                              <w:lang w:eastAsia="zh-CN"/>
                            </w:rPr>
                            <m:t>t</m:t>
                          </m:r>
                        </m:sub>
                        <m:sup>
                          <m:r>
                            <w:rPr>
                              <w:rFonts w:ascii="Cambria Math" w:eastAsia="宋体" w:hAnsi="Cambria Math"/>
                              <w:kern w:val="0"/>
                              <w:szCs w:val="24"/>
                              <w:lang w:eastAsia="zh-CN"/>
                            </w:rPr>
                            <m:t>i</m:t>
                          </m:r>
                        </m:sup>
                      </m:sSubSup>
                      <m:r>
                        <m:rPr>
                          <m:sty m:val="p"/>
                        </m:rPr>
                        <w:rPr>
                          <w:rFonts w:ascii="Cambria Math" w:eastAsia="宋体" w:hAnsi="Cambria Math"/>
                          <w:kern w:val="0"/>
                          <w:szCs w:val="24"/>
                          <w:lang w:eastAsia="zh-CN"/>
                        </w:rPr>
                        <m:t xml:space="preserve">, </m:t>
                      </m:r>
                      <m:sSubSup>
                        <m:sSubSupPr>
                          <m:ctrlPr>
                            <w:rPr>
                              <w:rFonts w:ascii="Cambria Math" w:eastAsia="宋体" w:hAnsi="Cambria Math"/>
                              <w:kern w:val="0"/>
                              <w:szCs w:val="24"/>
                              <w:lang w:eastAsia="zh-CN"/>
                            </w:rPr>
                          </m:ctrlPr>
                        </m:sSubSupPr>
                        <m:e>
                          <m:r>
                            <w:rPr>
                              <w:rFonts w:ascii="Cambria Math" w:eastAsia="宋体" w:hAnsi="Cambria Math"/>
                              <w:kern w:val="0"/>
                              <w:szCs w:val="24"/>
                              <w:lang w:eastAsia="zh-CN"/>
                            </w:rPr>
                            <m:t>a</m:t>
                          </m:r>
                        </m:e>
                        <m:sub>
                          <m:r>
                            <w:rPr>
                              <w:rFonts w:ascii="Cambria Math" w:eastAsia="宋体" w:hAnsi="Cambria Math"/>
                              <w:kern w:val="0"/>
                              <w:szCs w:val="24"/>
                              <w:lang w:eastAsia="zh-CN"/>
                            </w:rPr>
                            <m:t>j,t</m:t>
                          </m:r>
                        </m:sub>
                        <m:sup>
                          <m:r>
                            <w:rPr>
                              <w:rFonts w:ascii="Cambria Math" w:eastAsia="宋体" w:hAnsi="Cambria Math"/>
                              <w:kern w:val="0"/>
                              <w:szCs w:val="24"/>
                              <w:lang w:eastAsia="zh-CN"/>
                            </w:rPr>
                            <m:t>ETD</m:t>
                          </m:r>
                        </m:sup>
                      </m:sSubSup>
                    </m:e>
                  </m:d>
                  <m:sSub>
                    <m:sSubPr>
                      <m:ctrlPr>
                        <w:rPr>
                          <w:rFonts w:ascii="Cambria Math" w:eastAsia="宋体" w:hAnsi="Cambria Math"/>
                          <w:kern w:val="0"/>
                          <w:szCs w:val="24"/>
                          <w:lang w:eastAsia="zh-CN"/>
                        </w:rPr>
                      </m:ctrlPr>
                    </m:sSubPr>
                    <m:e>
                      <m:r>
                        <w:rPr>
                          <w:rFonts w:ascii="Cambria Math" w:eastAsia="宋体" w:hAnsi="Cambria Math"/>
                          <w:kern w:val="0"/>
                          <w:szCs w:val="24"/>
                          <w:lang w:eastAsia="zh-CN"/>
                        </w:rPr>
                        <m:t>φ</m:t>
                      </m:r>
                    </m:e>
                    <m:sub>
                      <m:r>
                        <w:rPr>
                          <w:rFonts w:ascii="Cambria Math" w:eastAsia="宋体" w:hAnsi="Cambria Math"/>
                          <w:kern w:val="0"/>
                          <w:szCs w:val="24"/>
                          <w:lang w:eastAsia="zh-CN"/>
                        </w:rPr>
                        <m:t>i</m:t>
                      </m:r>
                      <m:r>
                        <m:rPr>
                          <m:sty m:val="p"/>
                        </m:rPr>
                        <w:rPr>
                          <w:rFonts w:ascii="Cambria Math" w:eastAsia="宋体" w:hAnsi="Cambria Math"/>
                          <w:kern w:val="0"/>
                          <w:szCs w:val="24"/>
                          <w:lang w:eastAsia="zh-CN"/>
                        </w:rPr>
                        <m:t>,</m:t>
                      </m:r>
                      <m:r>
                        <w:rPr>
                          <w:rFonts w:ascii="Cambria Math" w:eastAsia="宋体" w:hAnsi="Cambria Math"/>
                          <w:kern w:val="0"/>
                          <w:szCs w:val="24"/>
                          <w:lang w:eastAsia="zh-CN"/>
                        </w:rPr>
                        <m:t>t</m:t>
                      </m:r>
                    </m:sub>
                  </m:sSub>
                </m:num>
                <m:den>
                  <m:nary>
                    <m:naryPr>
                      <m:chr m:val="∑"/>
                      <m:limLoc m:val="undOvr"/>
                      <m:supHide m:val="1"/>
                      <m:ctrlPr>
                        <w:rPr>
                          <w:rFonts w:ascii="Cambria Math" w:eastAsia="宋体" w:hAnsi="Cambria Math"/>
                          <w:kern w:val="0"/>
                          <w:lang w:eastAsia="zh-CN"/>
                        </w:rPr>
                      </m:ctrlPr>
                    </m:naryPr>
                    <m:sub>
                      <m:sSub>
                        <m:sSubPr>
                          <m:ctrlPr>
                            <w:rPr>
                              <w:rFonts w:ascii="Cambria Math" w:eastAsia="宋体" w:hAnsi="Cambria Math"/>
                              <w:kern w:val="0"/>
                              <w:szCs w:val="24"/>
                              <w:lang w:eastAsia="zh-CN"/>
                            </w:rPr>
                          </m:ctrlPr>
                        </m:sSubPr>
                        <m:e>
                          <m:r>
                            <w:rPr>
                              <w:rFonts w:ascii="Cambria Math" w:eastAsia="宋体" w:hAnsi="Cambria Math"/>
                              <w:kern w:val="0"/>
                              <w:szCs w:val="24"/>
                              <w:lang w:eastAsia="zh-CN"/>
                            </w:rPr>
                            <m:t>s</m:t>
                          </m:r>
                        </m:e>
                        <m:sub>
                          <m:r>
                            <w:rPr>
                              <w:rFonts w:ascii="Cambria Math" w:eastAsia="宋体" w:hAnsi="Cambria Math"/>
                              <w:kern w:val="0"/>
                              <w:szCs w:val="24"/>
                              <w:lang w:eastAsia="zh-CN"/>
                            </w:rPr>
                            <m:t>i</m:t>
                          </m:r>
                        </m:sub>
                      </m:sSub>
                      <m:r>
                        <m:rPr>
                          <m:sty m:val="p"/>
                        </m:rPr>
                        <w:rPr>
                          <w:rFonts w:ascii="Cambria Math" w:eastAsia="宋体" w:hAnsi="Cambria Math"/>
                          <w:kern w:val="0"/>
                          <w:szCs w:val="24"/>
                          <w:lang w:eastAsia="zh-CN"/>
                        </w:rPr>
                        <m:t>∈</m:t>
                      </m:r>
                      <m:sSup>
                        <m:sSupPr>
                          <m:ctrlPr>
                            <w:rPr>
                              <w:rFonts w:ascii="Cambria Math" w:eastAsia="宋体" w:hAnsi="Cambria Math"/>
                              <w:i/>
                              <w:kern w:val="0"/>
                              <w:szCs w:val="24"/>
                              <w:lang w:eastAsia="zh-CN"/>
                            </w:rPr>
                          </m:ctrlPr>
                        </m:sSupPr>
                        <m:e>
                          <m:r>
                            <w:rPr>
                              <w:rFonts w:ascii="Cambria Math" w:eastAsia="宋体" w:hAnsi="Cambria Math"/>
                              <w:kern w:val="0"/>
                              <w:szCs w:val="24"/>
                              <w:lang w:eastAsia="zh-CN"/>
                            </w:rPr>
                            <m:t>W</m:t>
                          </m:r>
                        </m:e>
                        <m:sup>
                          <m:r>
                            <w:rPr>
                              <w:rFonts w:ascii="Cambria Math" w:eastAsia="宋体" w:hAnsi="Cambria Math"/>
                              <w:kern w:val="0"/>
                              <w:szCs w:val="24"/>
                              <w:lang w:eastAsia="zh-CN"/>
                            </w:rPr>
                            <m:t>'</m:t>
                          </m:r>
                        </m:sup>
                      </m:sSup>
                    </m:sub>
                    <m:sup/>
                    <m:e>
                      <m:sSub>
                        <m:sSubPr>
                          <m:ctrlPr>
                            <w:rPr>
                              <w:rFonts w:ascii="Cambria Math" w:eastAsia="宋体" w:hAnsi="Cambria Math"/>
                              <w:kern w:val="0"/>
                              <w:szCs w:val="24"/>
                              <w:lang w:eastAsia="zh-CN"/>
                            </w:rPr>
                          </m:ctrlPr>
                        </m:sSubPr>
                        <m:e>
                          <m:r>
                            <w:rPr>
                              <w:rFonts w:ascii="Cambria Math" w:eastAsia="宋体" w:hAnsi="Cambria Math"/>
                              <w:kern w:val="0"/>
                              <w:szCs w:val="24"/>
                              <w:lang w:eastAsia="zh-CN"/>
                            </w:rPr>
                            <m:t>φ</m:t>
                          </m:r>
                        </m:e>
                        <m:sub>
                          <m:r>
                            <w:rPr>
                              <w:rFonts w:ascii="Cambria Math" w:eastAsia="宋体" w:hAnsi="Cambria Math"/>
                              <w:kern w:val="0"/>
                              <w:szCs w:val="24"/>
                              <w:lang w:eastAsia="zh-CN"/>
                            </w:rPr>
                            <m:t>i</m:t>
                          </m:r>
                          <m:r>
                            <m:rPr>
                              <m:sty m:val="p"/>
                            </m:rPr>
                            <w:rPr>
                              <w:rFonts w:ascii="Cambria Math" w:eastAsia="宋体" w:hAnsi="Cambria Math"/>
                              <w:kern w:val="0"/>
                              <w:szCs w:val="24"/>
                              <w:lang w:eastAsia="zh-CN"/>
                            </w:rPr>
                            <m:t>,</m:t>
                          </m:r>
                          <m:r>
                            <w:rPr>
                              <w:rFonts w:ascii="Cambria Math" w:eastAsia="宋体" w:hAnsi="Cambria Math"/>
                              <w:kern w:val="0"/>
                              <w:szCs w:val="24"/>
                              <w:lang w:eastAsia="zh-CN"/>
                            </w:rPr>
                            <m:t>t</m:t>
                          </m:r>
                        </m:sub>
                      </m:sSub>
                    </m:e>
                  </m:nary>
                </m:den>
              </m:f>
              <m:r>
                <m:rPr>
                  <m:sty m:val="p"/>
                </m:rPr>
                <w:rPr>
                  <w:rFonts w:ascii="Cambria Math" w:eastAsia="宋体" w:hAnsi="Cambria Math"/>
                  <w:kern w:val="0"/>
                  <w:szCs w:val="24"/>
                  <w:lang w:eastAsia="zh-CN"/>
                </w:rPr>
                <m:t>.</m:t>
              </m:r>
              <m:r>
                <m:rPr>
                  <m:sty m:val="p"/>
                </m:rPr>
                <w:rPr>
                  <w:rFonts w:ascii="Cambria Math" w:eastAsia="宋体" w:hAnsi="Cambria Math"/>
                  <w:color w:val="000000"/>
                  <w:kern w:val="0"/>
                  <w:szCs w:val="24"/>
                  <w:lang w:eastAsia="zh-CN"/>
                </w:rPr>
                <m:t>#(16)##</m:t>
              </m:r>
            </m:e>
          </m:eqArr>
        </m:oMath>
      </m:oMathPara>
    </w:p>
    <w:p w14:paraId="50F39B16" w14:textId="23CCF09D" w:rsidR="0085538B" w:rsidRPr="00B12B40" w:rsidRDefault="0085538B" w:rsidP="002829AF">
      <w:pPr>
        <w:autoSpaceDE w:val="0"/>
        <w:autoSpaceDN w:val="0"/>
        <w:adjustRightInd w:val="0"/>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In </w:t>
      </w:r>
      <w:r w:rsidR="00E63DCA" w:rsidRPr="00B12B40">
        <w:rPr>
          <w:rFonts w:ascii="Times New Roman" w:eastAsia="宋体" w:hAnsi="Times New Roman"/>
          <w:kern w:val="0"/>
          <w:lang w:eastAsia="zh-CN"/>
        </w:rPr>
        <w:t>(</w:t>
      </w:r>
      <w:r w:rsidRPr="00B12B40">
        <w:rPr>
          <w:rFonts w:ascii="Times New Roman" w:eastAsia="宋体" w:hAnsi="Times New Roman"/>
          <w:kern w:val="0"/>
          <w:lang w:eastAsia="zh-CN"/>
        </w:rPr>
        <w:t>1</w:t>
      </w:r>
      <w:r w:rsidR="00B135C7" w:rsidRPr="00B12B40">
        <w:rPr>
          <w:rFonts w:ascii="Times New Roman" w:eastAsia="宋体" w:hAnsi="Times New Roman"/>
          <w:kern w:val="0"/>
          <w:lang w:eastAsia="zh-CN"/>
        </w:rPr>
        <w:t>6</w:t>
      </w:r>
      <w:r w:rsidRPr="00B12B40">
        <w:rPr>
          <w:rFonts w:ascii="Times New Roman" w:eastAsia="宋体" w:hAnsi="Times New Roman"/>
          <w:kern w:val="0"/>
          <w:lang w:eastAsia="zh-CN"/>
        </w:rPr>
        <w:t xml:space="preserve">), </w:t>
      </w:r>
      <m:oMath>
        <m:r>
          <m:rPr>
            <m:scr m:val="double-struck"/>
          </m:rPr>
          <w:rPr>
            <w:rFonts w:ascii="Cambria Math" w:eastAsia="宋体" w:hAnsi="Cambria Math"/>
            <w:kern w:val="0"/>
            <w:lang w:eastAsia="zh-CN"/>
          </w:rPr>
          <m:t>d</m:t>
        </m:r>
        <m:d>
          <m:dPr>
            <m:ctrlPr>
              <w:rPr>
                <w:rFonts w:ascii="Cambria Math" w:eastAsia="宋体" w:hAnsi="Cambria Math"/>
                <w:kern w:val="0"/>
                <w:lang w:eastAsia="zh-CN"/>
              </w:rPr>
            </m:ctrlPr>
          </m:dPr>
          <m:e>
            <m:sSubSup>
              <m:sSubSupPr>
                <m:ctrlPr>
                  <w:rPr>
                    <w:rFonts w:ascii="Cambria Math" w:eastAsia="宋体" w:hAnsi="Cambria Math"/>
                    <w:kern w:val="0"/>
                    <w:lang w:eastAsia="zh-CN"/>
                  </w:rPr>
                </m:ctrlPr>
              </m:sSubSupPr>
              <m:e>
                <m:r>
                  <w:rPr>
                    <w:rFonts w:ascii="Cambria Math" w:eastAsia="宋体" w:hAnsi="Cambria Math"/>
                    <w:kern w:val="0"/>
                    <w:lang w:eastAsia="zh-CN"/>
                  </w:rPr>
                  <m:t>a</m:t>
                </m:r>
              </m:e>
              <m:sub>
                <m:r>
                  <w:rPr>
                    <w:rFonts w:ascii="Cambria Math" w:eastAsia="宋体" w:hAnsi="Cambria Math"/>
                    <w:kern w:val="0"/>
                    <w:lang w:eastAsia="zh-CN"/>
                  </w:rPr>
                  <m:t>j</m:t>
                </m:r>
                <m:r>
                  <m:rPr>
                    <m:sty m:val="p"/>
                  </m:rPr>
                  <w:rPr>
                    <w:rFonts w:ascii="Cambria Math" w:eastAsia="宋体" w:hAnsi="Cambria Math"/>
                    <w:kern w:val="0"/>
                    <w:lang w:eastAsia="zh-CN"/>
                  </w:rPr>
                  <m:t>,</m:t>
                </m:r>
                <m:r>
                  <w:rPr>
                    <w:rFonts w:ascii="Cambria Math" w:eastAsia="宋体" w:hAnsi="Cambria Math"/>
                    <w:kern w:val="0"/>
                    <w:lang w:eastAsia="zh-CN"/>
                  </w:rPr>
                  <m:t>t</m:t>
                </m:r>
              </m:sub>
              <m:sup>
                <m:r>
                  <w:rPr>
                    <w:rFonts w:ascii="Cambria Math" w:eastAsia="宋体" w:hAnsi="Cambria Math"/>
                    <w:kern w:val="0"/>
                    <w:lang w:eastAsia="zh-CN"/>
                  </w:rPr>
                  <m:t>i</m:t>
                </m:r>
              </m:sup>
            </m:sSubSup>
            <m:r>
              <m:rPr>
                <m:sty m:val="p"/>
              </m:rPr>
              <w:rPr>
                <w:rFonts w:ascii="Cambria Math" w:eastAsia="宋体" w:hAnsi="Cambria Math"/>
                <w:kern w:val="0"/>
                <w:lang w:eastAsia="zh-CN"/>
              </w:rPr>
              <m:t xml:space="preserve">, </m:t>
            </m:r>
            <m:sSubSup>
              <m:sSubSupPr>
                <m:ctrlPr>
                  <w:rPr>
                    <w:rFonts w:ascii="Cambria Math" w:eastAsia="宋体" w:hAnsi="Cambria Math"/>
                    <w:kern w:val="0"/>
                    <w:lang w:eastAsia="zh-CN"/>
                  </w:rPr>
                </m:ctrlPr>
              </m:sSubSupPr>
              <m:e>
                <m:r>
                  <w:rPr>
                    <w:rFonts w:ascii="Cambria Math" w:eastAsia="宋体" w:hAnsi="Cambria Math"/>
                    <w:kern w:val="0"/>
                    <w:lang w:eastAsia="zh-CN"/>
                  </w:rPr>
                  <m:t>a</m:t>
                </m:r>
              </m:e>
              <m:sub>
                <m:r>
                  <w:rPr>
                    <w:rFonts w:ascii="Cambria Math" w:eastAsia="宋体" w:hAnsi="Cambria Math"/>
                    <w:kern w:val="0"/>
                    <w:lang w:eastAsia="zh-CN"/>
                  </w:rPr>
                  <m:t>j,t</m:t>
                </m:r>
              </m:sub>
              <m:sup>
                <m:r>
                  <w:rPr>
                    <w:rFonts w:ascii="Cambria Math" w:eastAsia="宋体" w:hAnsi="Cambria Math"/>
                    <w:kern w:val="0"/>
                    <w:lang w:eastAsia="zh-CN"/>
                  </w:rPr>
                  <m:t>ETD</m:t>
                </m:r>
              </m:sup>
            </m:sSubSup>
          </m:e>
        </m:d>
      </m:oMath>
      <w:r w:rsidRPr="00B12B40">
        <w:rPr>
          <w:rFonts w:ascii="Times New Roman" w:eastAsia="宋体" w:hAnsi="Times New Roman"/>
          <w:kern w:val="0"/>
          <w:lang w:eastAsia="zh-CN"/>
        </w:rPr>
        <w:t xml:space="preserve"> represents the deviation between the reported data of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and the estimated </w:t>
      </w:r>
      <w:r w:rsidR="00A63AED">
        <w:rPr>
          <w:rFonts w:ascii="Times New Roman" w:eastAsia="宋体" w:hAnsi="Times New Roman"/>
          <w:kern w:val="0"/>
        </w:rPr>
        <w:t>G</w:t>
      </w:r>
      <w:r w:rsidR="00A63AED" w:rsidRPr="00B12B40">
        <w:rPr>
          <w:rFonts w:ascii="Times New Roman" w:eastAsia="宋体" w:hAnsi="Times New Roman"/>
          <w:kern w:val="0"/>
        </w:rPr>
        <w:t xml:space="preserve">round </w:t>
      </w:r>
      <w:r w:rsidR="00A63AED">
        <w:rPr>
          <w:rFonts w:ascii="Times New Roman" w:eastAsia="宋体" w:hAnsi="Times New Roman"/>
          <w:kern w:val="0"/>
        </w:rPr>
        <w:t>T</w:t>
      </w:r>
      <w:r w:rsidR="00A63AED" w:rsidRPr="00B12B40">
        <w:rPr>
          <w:rFonts w:ascii="Times New Roman" w:eastAsia="宋体" w:hAnsi="Times New Roman"/>
          <w:kern w:val="0"/>
        </w:rPr>
        <w:t xml:space="preserve">ruth </w:t>
      </w:r>
      <w:r w:rsidR="00A63AED">
        <w:rPr>
          <w:rFonts w:ascii="Times New Roman" w:eastAsia="宋体" w:hAnsi="Times New Roman"/>
          <w:kern w:val="0"/>
        </w:rPr>
        <w:t>D</w:t>
      </w:r>
      <w:r w:rsidR="00A63AED" w:rsidRPr="00B12B40">
        <w:rPr>
          <w:rFonts w:ascii="Times New Roman" w:eastAsia="宋体" w:hAnsi="Times New Roman"/>
          <w:kern w:val="0"/>
        </w:rPr>
        <w:t>ata</w:t>
      </w:r>
      <w:r w:rsidRPr="00B12B40">
        <w:rPr>
          <w:rFonts w:ascii="Times New Roman" w:eastAsia="宋体" w:hAnsi="Times New Roman"/>
          <w:kern w:val="0"/>
          <w:lang w:eastAsia="zh-CN"/>
        </w:rPr>
        <w:t>. In section 4.2.</w:t>
      </w:r>
      <w:r w:rsidR="009B5E54" w:rsidRPr="00B12B40">
        <w:rPr>
          <w:rFonts w:ascii="Times New Roman" w:eastAsia="宋体" w:hAnsi="Times New Roman"/>
          <w:kern w:val="0"/>
          <w:lang w:eastAsia="zh-CN"/>
        </w:rPr>
        <w:t>3</w:t>
      </w:r>
      <w:r w:rsidRPr="00B12B40">
        <w:rPr>
          <w:rFonts w:ascii="Times New Roman" w:eastAsia="宋体" w:hAnsi="Times New Roman"/>
          <w:kern w:val="0"/>
          <w:lang w:eastAsia="zh-CN"/>
        </w:rPr>
        <w:t>, the deviation calculation methods for categorical, continuous, text, image, and video data will be discussed in detail.</w:t>
      </w:r>
    </w:p>
    <w:p w14:paraId="2C918637" w14:textId="608DF1CF" w:rsidR="0085538B" w:rsidRPr="00B12B40" w:rsidRDefault="0085538B" w:rsidP="002829AF">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rPr>
        <w:t xml:space="preserve">After obtaining the </w:t>
      </w:r>
      <w:r w:rsidR="008241A1" w:rsidRPr="00B12B40">
        <w:rPr>
          <w:rFonts w:ascii="Times New Roman" w:eastAsia="宋体" w:hAnsi="Times New Roman"/>
          <w:kern w:val="0"/>
        </w:rPr>
        <w:t>ETD</w:t>
      </w:r>
      <w:r w:rsidRPr="00B12B40">
        <w:rPr>
          <w:rFonts w:ascii="Times New Roman" w:eastAsia="宋体" w:hAnsi="Times New Roman"/>
          <w:kern w:val="0"/>
        </w:rPr>
        <w:t xml:space="preserve">, the platform can use it to determine the credits of the workers. At the start of the auction phase, the platform sets a deviation threshold </w:t>
      </w:r>
      <m:oMath>
        <m:sSub>
          <m:sSubPr>
            <m:ctrlPr>
              <w:rPr>
                <w:rFonts w:ascii="Cambria Math" w:eastAsia="宋体" w:hAnsi="Cambria Math"/>
                <w:i/>
                <w:kern w:val="0"/>
              </w:rPr>
            </m:ctrlPr>
          </m:sSubPr>
          <m:e>
            <m:r>
              <w:rPr>
                <w:rFonts w:ascii="Cambria Math" w:eastAsia="宋体" w:hAnsi="Cambria Math"/>
                <w:kern w:val="0"/>
              </w:rPr>
              <m:t>ε</m:t>
            </m:r>
          </m:e>
          <m:sub>
            <m:r>
              <w:rPr>
                <w:rFonts w:ascii="Cambria Math" w:eastAsia="宋体" w:hAnsi="Cambria Math"/>
                <w:kern w:val="0"/>
              </w:rPr>
              <m:t>j</m:t>
            </m:r>
          </m:sub>
        </m:sSub>
      </m:oMath>
      <w:r w:rsidRPr="00B12B40">
        <w:rPr>
          <w:rFonts w:ascii="Times New Roman" w:eastAsia="宋体" w:hAnsi="Times New Roman"/>
          <w:kern w:val="0"/>
          <w:lang w:eastAsia="zh-CN"/>
        </w:rPr>
        <w:t xml:space="preserve"> </w:t>
      </w:r>
      <w:r w:rsidRPr="00B12B40">
        <w:rPr>
          <w:rFonts w:ascii="Times New Roman" w:eastAsia="宋体" w:hAnsi="Times New Roman"/>
          <w:kern w:val="0"/>
        </w:rPr>
        <w:t xml:space="preserve">as a hyperparameter for each task, where </w:t>
      </w:r>
      <m:oMath>
        <m:sSub>
          <m:sSubPr>
            <m:ctrlPr>
              <w:rPr>
                <w:rFonts w:ascii="Cambria Math" w:eastAsia="宋体" w:hAnsi="Cambria Math"/>
                <w:i/>
                <w:kern w:val="0"/>
              </w:rPr>
            </m:ctrlPr>
          </m:sSubPr>
          <m:e>
            <m:r>
              <w:rPr>
                <w:rFonts w:ascii="Cambria Math" w:eastAsia="宋体" w:hAnsi="Cambria Math"/>
                <w:kern w:val="0"/>
              </w:rPr>
              <m:t>ε</m:t>
            </m:r>
          </m:e>
          <m:sub>
            <m:r>
              <w:rPr>
                <w:rFonts w:ascii="Cambria Math" w:eastAsia="宋体" w:hAnsi="Cambria Math"/>
                <w:kern w:val="0"/>
              </w:rPr>
              <m:t>j</m:t>
            </m:r>
          </m:sub>
        </m:sSub>
      </m:oMath>
      <w:r w:rsidRPr="00B12B40">
        <w:rPr>
          <w:rFonts w:ascii="Times New Roman" w:eastAsia="宋体" w:hAnsi="Times New Roman"/>
          <w:kern w:val="0"/>
        </w:rPr>
        <w:t xml:space="preserve"> is a positive number. Subsequently, the platform uses the ETD </w:t>
      </w:r>
      <w:r w:rsidRPr="00B12B40">
        <w:rPr>
          <w:rFonts w:ascii="Times New Roman" w:eastAsia="宋体" w:hAnsi="Times New Roman"/>
          <w:kern w:val="0"/>
          <w:lang w:eastAsia="zh-CN"/>
        </w:rPr>
        <w:t>and</w:t>
      </w:r>
      <w:r w:rsidRPr="00B12B40">
        <w:rPr>
          <w:rFonts w:ascii="Times New Roman" w:eastAsia="宋体" w:hAnsi="Times New Roman"/>
          <w:kern w:val="0"/>
        </w:rPr>
        <w:t xml:space="preserve"> </w:t>
      </w:r>
      <m:oMath>
        <m:sSub>
          <m:sSubPr>
            <m:ctrlPr>
              <w:rPr>
                <w:rFonts w:ascii="Cambria Math" w:eastAsia="宋体" w:hAnsi="Cambria Math"/>
                <w:i/>
                <w:kern w:val="0"/>
              </w:rPr>
            </m:ctrlPr>
          </m:sSubPr>
          <m:e>
            <m:r>
              <w:rPr>
                <w:rFonts w:ascii="Cambria Math" w:eastAsia="宋体" w:hAnsi="Cambria Math"/>
                <w:kern w:val="0"/>
              </w:rPr>
              <m:t>ε</m:t>
            </m:r>
          </m:e>
          <m:sub>
            <m:r>
              <w:rPr>
                <w:rFonts w:ascii="Cambria Math" w:eastAsia="宋体" w:hAnsi="Cambria Math"/>
                <w:kern w:val="0"/>
              </w:rPr>
              <m:t>j</m:t>
            </m:r>
          </m:sub>
        </m:sSub>
      </m:oMath>
      <w:r w:rsidRPr="00B12B40">
        <w:rPr>
          <w:rFonts w:ascii="Times New Roman" w:eastAsia="宋体" w:hAnsi="Times New Roman"/>
          <w:kern w:val="0"/>
        </w:rPr>
        <w:t xml:space="preserve"> to verify the truthfulness of the worker's reported data. Specifically, we assume that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rPr>
        <w:t xml:space="preserve"> is hired to complete task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oMath>
      <w:r w:rsidRPr="00B12B40">
        <w:rPr>
          <w:rFonts w:ascii="Times New Roman" w:eastAsia="宋体" w:hAnsi="Times New Roman"/>
          <w:kern w:val="0"/>
        </w:rPr>
        <w:t xml:space="preserve"> in the </w:t>
      </w:r>
      <m:oMath>
        <m:r>
          <w:rPr>
            <w:rFonts w:ascii="Cambria Math" w:eastAsia="宋体" w:hAnsi="Cambria Math"/>
            <w:kern w:val="0"/>
          </w:rPr>
          <m:t>t</m:t>
        </m:r>
      </m:oMath>
      <w:r w:rsidRPr="00B12B40">
        <w:rPr>
          <w:rFonts w:ascii="Times New Roman" w:eastAsia="宋体" w:hAnsi="Times New Roman"/>
          <w:kern w:val="0"/>
        </w:rPr>
        <w:t>-th round, and we calculate the deviation between his reported data (i.e.,</w:t>
      </w:r>
      <w:r w:rsidRPr="00B12B40">
        <w:rPr>
          <w:rFonts w:ascii="Times New Roman" w:eastAsia="宋体" w:hAnsi="Times New Roman"/>
          <w:color w:val="000000"/>
          <w:kern w:val="0"/>
          <w:lang w:eastAsia="zh-CN"/>
        </w:rPr>
        <w:t xml:space="preserve"> </w:t>
      </w:r>
      <m:oMath>
        <m:sSubSup>
          <m:sSubSupPr>
            <m:ctrlPr>
              <w:rPr>
                <w:rFonts w:ascii="Cambria Math" w:eastAsia="宋体" w:hAnsi="Cambria Math"/>
                <w:color w:val="000000"/>
                <w:kern w:val="0"/>
                <w:lang w:eastAsia="zh-CN"/>
              </w:rPr>
            </m:ctrlPr>
          </m:sSubSupPr>
          <m:e>
            <m:r>
              <w:rPr>
                <w:rFonts w:ascii="Cambria Math" w:eastAsia="宋体" w:hAnsi="Cambria Math"/>
                <w:color w:val="000000"/>
                <w:kern w:val="0"/>
                <w:lang w:eastAsia="zh-CN"/>
              </w:rPr>
              <m:t>a</m:t>
            </m:r>
          </m:e>
          <m:sub>
            <m:r>
              <w:rPr>
                <w:rFonts w:ascii="Cambria Math" w:eastAsia="宋体" w:hAnsi="Cambria Math"/>
                <w:color w:val="000000"/>
                <w:kern w:val="0"/>
                <w:lang w:eastAsia="zh-CN"/>
              </w:rPr>
              <m:t>j</m:t>
            </m:r>
            <m:r>
              <m:rPr>
                <m:sty m:val="p"/>
              </m:rPr>
              <w:rPr>
                <w:rFonts w:ascii="Cambria Math" w:eastAsia="宋体" w:hAnsi="Cambria Math"/>
                <w:color w:val="000000"/>
                <w:kern w:val="0"/>
                <w:lang w:eastAsia="zh-CN"/>
              </w:rPr>
              <m:t>,</m:t>
            </m:r>
            <m:r>
              <w:rPr>
                <w:rFonts w:ascii="Cambria Math" w:eastAsia="宋体" w:hAnsi="Cambria Math"/>
                <w:color w:val="000000"/>
                <w:kern w:val="0"/>
                <w:lang w:eastAsia="zh-CN"/>
              </w:rPr>
              <m:t>t</m:t>
            </m:r>
          </m:sub>
          <m:sup>
            <m:r>
              <w:rPr>
                <w:rFonts w:ascii="Cambria Math" w:eastAsia="宋体" w:hAnsi="Cambria Math"/>
                <w:color w:val="000000"/>
                <w:kern w:val="0"/>
                <w:lang w:eastAsia="zh-CN"/>
              </w:rPr>
              <m:t>i</m:t>
            </m:r>
          </m:sup>
        </m:sSubSup>
      </m:oMath>
      <w:r w:rsidRPr="00B12B40">
        <w:rPr>
          <w:rFonts w:ascii="Times New Roman" w:eastAsia="宋体" w:hAnsi="Times New Roman"/>
          <w:kern w:val="0"/>
        </w:rPr>
        <w:t>) from the task's ETD (i.e.,</w:t>
      </w:r>
      <w:r w:rsidRPr="00B12B40">
        <w:rPr>
          <w:rFonts w:ascii="Times New Roman" w:eastAsia="宋体" w:hAnsi="Times New Roman"/>
          <w:color w:val="000000"/>
          <w:kern w:val="0"/>
          <w:lang w:eastAsia="zh-CN"/>
        </w:rPr>
        <w:t xml:space="preserve"> </w:t>
      </w:r>
      <m:oMath>
        <m:sSubSup>
          <m:sSubSupPr>
            <m:ctrlPr>
              <w:rPr>
                <w:rFonts w:ascii="Cambria Math" w:eastAsia="宋体" w:hAnsi="Cambria Math"/>
                <w:color w:val="000000"/>
                <w:kern w:val="0"/>
                <w:lang w:eastAsia="zh-CN"/>
              </w:rPr>
            </m:ctrlPr>
          </m:sSubSupPr>
          <m:e>
            <m:r>
              <w:rPr>
                <w:rFonts w:ascii="Cambria Math" w:eastAsia="宋体" w:hAnsi="Cambria Math"/>
                <w:color w:val="000000"/>
                <w:kern w:val="0"/>
                <w:lang w:eastAsia="zh-CN"/>
              </w:rPr>
              <m:t>a</m:t>
            </m:r>
          </m:e>
          <m:sub>
            <m:r>
              <w:rPr>
                <w:rFonts w:ascii="Cambria Math" w:eastAsia="宋体" w:hAnsi="Cambria Math"/>
                <w:color w:val="000000"/>
                <w:kern w:val="0"/>
                <w:lang w:eastAsia="zh-CN"/>
              </w:rPr>
              <m:t>j,t</m:t>
            </m:r>
          </m:sub>
          <m:sup>
            <m:r>
              <w:rPr>
                <w:rFonts w:ascii="Cambria Math" w:eastAsia="宋体" w:hAnsi="Cambria Math"/>
                <w:color w:val="000000"/>
                <w:kern w:val="0"/>
                <w:lang w:eastAsia="zh-CN"/>
              </w:rPr>
              <m:t>ETD</m:t>
            </m:r>
          </m:sup>
        </m:sSubSup>
      </m:oMath>
      <w:r w:rsidRPr="00B12B40">
        <w:rPr>
          <w:rFonts w:ascii="Times New Roman" w:eastAsia="宋体" w:hAnsi="Times New Roman"/>
          <w:kern w:val="0"/>
        </w:rPr>
        <w:t xml:space="preserve">). If </w:t>
      </w:r>
      <w:bookmarkStart w:id="41" w:name="OLE_LINK13"/>
      <w:r w:rsidRPr="00B12B40">
        <w:rPr>
          <w:rFonts w:ascii="Times New Roman" w:eastAsia="宋体" w:hAnsi="Times New Roman"/>
          <w:kern w:val="0"/>
        </w:rPr>
        <w:t xml:space="preserve">the deviation between the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rPr>
        <w:t>'s reported data and the ETD</w:t>
      </w:r>
      <w:bookmarkEnd w:id="41"/>
      <w:r w:rsidRPr="00B12B40">
        <w:rPr>
          <w:rFonts w:ascii="Times New Roman" w:eastAsia="宋体" w:hAnsi="Times New Roman"/>
          <w:kern w:val="0"/>
        </w:rPr>
        <w:t xml:space="preserve"> for this task is greater than </w:t>
      </w:r>
      <m:oMath>
        <m:sSub>
          <m:sSubPr>
            <m:ctrlPr>
              <w:rPr>
                <w:rFonts w:ascii="Cambria Math" w:eastAsia="宋体" w:hAnsi="Cambria Math"/>
                <w:i/>
                <w:kern w:val="0"/>
              </w:rPr>
            </m:ctrlPr>
          </m:sSubPr>
          <m:e>
            <m:r>
              <w:rPr>
                <w:rFonts w:ascii="Cambria Math" w:eastAsia="宋体" w:hAnsi="Cambria Math"/>
                <w:kern w:val="0"/>
              </w:rPr>
              <m:t>ε</m:t>
            </m:r>
          </m:e>
          <m:sub>
            <m:r>
              <w:rPr>
                <w:rFonts w:ascii="Cambria Math" w:eastAsia="宋体" w:hAnsi="Cambria Math"/>
                <w:kern w:val="0"/>
              </w:rPr>
              <m:t>j</m:t>
            </m:r>
          </m:sub>
        </m:sSub>
      </m:oMath>
      <w:r w:rsidRPr="00B12B40">
        <w:rPr>
          <w:rFonts w:ascii="Times New Roman" w:eastAsia="宋体" w:hAnsi="Times New Roman"/>
          <w:kern w:val="0"/>
        </w:rPr>
        <w:t xml:space="preserve"> (i.e., </w:t>
      </w:r>
      <m:oMath>
        <m: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r>
          <w:rPr>
            <w:rFonts w:ascii="Cambria Math" w:eastAsia="宋体" w:hAnsi="Cambria Math"/>
            <w:kern w:val="0"/>
          </w:rPr>
          <m:t>&gt;</m:t>
        </m:r>
        <m:sSub>
          <m:sSubPr>
            <m:ctrlPr>
              <w:rPr>
                <w:rFonts w:ascii="Cambria Math" w:eastAsia="宋体" w:hAnsi="Cambria Math"/>
                <w:i/>
                <w:kern w:val="0"/>
              </w:rPr>
            </m:ctrlPr>
          </m:sSubPr>
          <m:e>
            <m:r>
              <w:rPr>
                <w:rFonts w:ascii="Cambria Math" w:eastAsia="宋体" w:hAnsi="Cambria Math"/>
                <w:kern w:val="0"/>
              </w:rPr>
              <m:t>ε</m:t>
            </m:r>
          </m:e>
          <m:sub>
            <m:r>
              <w:rPr>
                <w:rFonts w:ascii="Cambria Math" w:eastAsia="宋体" w:hAnsi="Cambria Math"/>
                <w:kern w:val="0"/>
              </w:rPr>
              <m:t>j</m:t>
            </m:r>
          </m:sub>
        </m:sSub>
      </m:oMath>
      <w:r w:rsidRPr="00B12B40">
        <w:rPr>
          <w:rFonts w:ascii="Times New Roman" w:eastAsia="宋体" w:hAnsi="Times New Roman"/>
          <w:kern w:val="0"/>
        </w:rPr>
        <w:t xml:space="preserve">), then the platform considers that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rPr>
        <w:t xml:space="preserve"> did not complete the task and report the data honestly, and </w:t>
      </w:r>
      <w:r w:rsidRPr="00B12B40">
        <w:rPr>
          <w:rFonts w:ascii="Times New Roman" w:eastAsia="宋体" w:hAnsi="Times New Roman"/>
          <w:kern w:val="0"/>
          <w:lang w:eastAsia="zh-CN"/>
        </w:rPr>
        <w:t>the verification of this task</w:t>
      </w:r>
      <m:oMath>
        <m:r>
          <w:rPr>
            <w:rFonts w:ascii="Cambria Math" w:eastAsia="宋体" w:hAnsi="Cambria Math"/>
            <w:kern w:val="0"/>
            <w:lang w:eastAsia="zh-CN"/>
          </w:rPr>
          <m:t xml:space="preserve"> </m:t>
        </m:r>
        <m:sSubSup>
          <m:sSubSupPr>
            <m:ctrlPr>
              <w:rPr>
                <w:rFonts w:ascii="Cambria Math" w:eastAsia="宋体" w:hAnsi="Cambria Math"/>
                <w:i/>
                <w:kern w:val="0"/>
                <w:lang w:eastAsia="zh-CN"/>
              </w:rPr>
            </m:ctrlPr>
          </m:sSubSup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i,t</m:t>
            </m:r>
          </m:sub>
          <m:sup>
            <m:r>
              <w:rPr>
                <w:rFonts w:ascii="Cambria Math" w:eastAsia="宋体" w:hAnsi="Cambria Math"/>
                <w:kern w:val="0"/>
                <w:lang w:eastAsia="zh-CN"/>
              </w:rPr>
              <m:t>j</m:t>
            </m:r>
          </m:sup>
        </m:sSubSup>
        <m:r>
          <w:rPr>
            <w:rFonts w:ascii="Cambria Math" w:eastAsia="宋体" w:hAnsi="Cambria Math"/>
            <w:kern w:val="0"/>
          </w:rPr>
          <m:t>=0</m:t>
        </m:r>
      </m:oMath>
      <w:r w:rsidRPr="00B12B40">
        <w:rPr>
          <w:rFonts w:ascii="Times New Roman" w:eastAsia="宋体" w:hAnsi="Times New Roman"/>
          <w:kern w:val="0"/>
        </w:rPr>
        <w:t xml:space="preserve">. Otherwise, the platform considers that the worker honestly reported reliable data, and </w:t>
      </w:r>
      <w:r w:rsidRPr="00B12B40">
        <w:rPr>
          <w:rFonts w:ascii="Times New Roman" w:eastAsia="宋体" w:hAnsi="Times New Roman"/>
          <w:kern w:val="0"/>
          <w:lang w:eastAsia="zh-CN"/>
        </w:rPr>
        <w:t>the verification of this task</w:t>
      </w:r>
      <m:oMath>
        <m:r>
          <w:rPr>
            <w:rFonts w:ascii="Cambria Math" w:eastAsia="宋体" w:hAnsi="Cambria Math"/>
            <w:kern w:val="0"/>
            <w:lang w:eastAsia="zh-CN"/>
          </w:rPr>
          <m:t xml:space="preserve"> </m:t>
        </m:r>
        <m:sSubSup>
          <m:sSubSupPr>
            <m:ctrlPr>
              <w:rPr>
                <w:rFonts w:ascii="Cambria Math" w:eastAsia="宋体" w:hAnsi="Cambria Math"/>
                <w:i/>
                <w:kern w:val="0"/>
                <w:lang w:eastAsia="zh-CN"/>
              </w:rPr>
            </m:ctrlPr>
          </m:sSubSup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i,t</m:t>
            </m:r>
          </m:sub>
          <m:sup>
            <m:r>
              <w:rPr>
                <w:rFonts w:ascii="Cambria Math" w:eastAsia="宋体" w:hAnsi="Cambria Math"/>
                <w:kern w:val="0"/>
                <w:lang w:eastAsia="zh-CN"/>
              </w:rPr>
              <m:t>j</m:t>
            </m:r>
          </m:sup>
        </m:sSubSup>
        <m:r>
          <w:rPr>
            <w:rFonts w:ascii="Cambria Math" w:eastAsia="宋体" w:hAnsi="Cambria Math"/>
            <w:kern w:val="0"/>
          </w:rPr>
          <m:t>=1</m:t>
        </m:r>
      </m:oMath>
      <w:r w:rsidRPr="00B12B40">
        <w:rPr>
          <w:rFonts w:ascii="Times New Roman" w:eastAsia="宋体" w:hAnsi="Times New Roman"/>
          <w:kern w:val="0"/>
        </w:rPr>
        <w:t>. Thus, the calculation of the credit is as follows:</w:t>
      </w:r>
    </w:p>
    <w:p w14:paraId="65D6C30C" w14:textId="6FD90F6D"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color w:val="000000"/>
          <w:kern w:val="0"/>
          <w:lang w:eastAsia="zh-CN"/>
        </w:rPr>
      </w:pPr>
      <m:oMathPara>
        <m:oMath>
          <m:eqArr>
            <m:eqArrPr>
              <m:maxDist m:val="1"/>
              <m:ctrlPr>
                <w:rPr>
                  <w:rFonts w:ascii="Cambria Math" w:eastAsia="宋体" w:hAnsi="Cambria Math"/>
                  <w:color w:val="000000"/>
                  <w:kern w:val="0"/>
                  <w:lang w:eastAsia="zh-CN"/>
                </w:rPr>
              </m:ctrlPr>
            </m:eqArrPr>
            <m:e>
              <m:sSubSup>
                <m:sSubSupPr>
                  <m:ctrlPr>
                    <w:rPr>
                      <w:rFonts w:ascii="Cambria Math" w:eastAsia="宋体" w:hAnsi="Cambria Math"/>
                      <w:i/>
                      <w:kern w:val="0"/>
                      <w:lang w:eastAsia="zh-CN"/>
                    </w:rPr>
                  </m:ctrlPr>
                </m:sSubSup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i,t</m:t>
                  </m:r>
                </m:sub>
                <m:sup>
                  <m:r>
                    <w:rPr>
                      <w:rFonts w:ascii="Cambria Math" w:eastAsia="宋体" w:hAnsi="Cambria Math"/>
                      <w:kern w:val="0"/>
                      <w:lang w:eastAsia="zh-CN"/>
                    </w:rPr>
                    <m:t>j</m:t>
                  </m:r>
                </m:sup>
              </m:sSubSup>
              <m:r>
                <m:rPr>
                  <m:sty m:val="p"/>
                </m:rPr>
                <w:rPr>
                  <w:rFonts w:ascii="Cambria Math" w:eastAsia="宋体" w:hAnsi="Cambria Math"/>
                  <w:color w:val="000000"/>
                  <w:kern w:val="0"/>
                  <w:lang w:eastAsia="zh-CN"/>
                </w:rPr>
                <m:t>=</m:t>
              </m:r>
              <m:d>
                <m:dPr>
                  <m:begChr m:val="{"/>
                  <m:endChr m:val=""/>
                  <m:ctrlPr>
                    <w:rPr>
                      <w:rFonts w:ascii="Cambria Math" w:eastAsia="宋体" w:hAnsi="Cambria Math"/>
                      <w:i/>
                      <w:kern w:val="0"/>
                      <w:lang w:eastAsia="zh-CN"/>
                    </w:rPr>
                  </m:ctrlPr>
                </m:dPr>
                <m:e>
                  <m:eqArr>
                    <m:eqArrPr>
                      <m:ctrlPr>
                        <w:rPr>
                          <w:rFonts w:ascii="Cambria Math" w:eastAsia="宋体" w:hAnsi="Cambria Math"/>
                          <w:i/>
                          <w:kern w:val="0"/>
                          <w:lang w:eastAsia="zh-CN"/>
                        </w:rPr>
                      </m:ctrlPr>
                    </m:eqArrPr>
                    <m:e>
                      <m:r>
                        <w:rPr>
                          <w:rFonts w:ascii="Cambria Math" w:eastAsia="宋体" w:hAnsi="Cambria Math"/>
                          <w:kern w:val="0"/>
                          <w:lang w:eastAsia="zh-CN"/>
                        </w:rPr>
                        <m:t>0,</m:t>
                      </m:r>
                      <m:r>
                        <m:rPr>
                          <m:sty m:val="p"/>
                        </m:rPr>
                        <w:rPr>
                          <w:rFonts w:ascii="Cambria Math" w:eastAsia="宋体" w:hAnsi="Cambria Math"/>
                          <w:kern w:val="0"/>
                        </w:rPr>
                        <m:t xml:space="preserve"> </m:t>
                      </m:r>
                      <m:r>
                        <m:rPr>
                          <m:scr m:val="double-struck"/>
                        </m:rPr>
                        <w:rPr>
                          <w:rFonts w:ascii="Cambria Math" w:eastAsia="宋体" w:hAnsi="Cambria Math"/>
                          <w:kern w:val="0"/>
                          <w:lang w:eastAsia="zh-CN"/>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r>
                        <m:rPr>
                          <m:sty m:val="p"/>
                        </m:rPr>
                        <w:rPr>
                          <w:rFonts w:ascii="Cambria Math" w:eastAsia="宋体" w:hAnsi="Cambria Math"/>
                          <w:kern w:val="0"/>
                        </w:rPr>
                        <m:t>&lt;</m:t>
                      </m:r>
                      <m:sSub>
                        <m:sSubPr>
                          <m:ctrlPr>
                            <w:rPr>
                              <w:rFonts w:ascii="Cambria Math" w:eastAsia="宋体" w:hAnsi="Cambria Math"/>
                              <w:i/>
                              <w:kern w:val="0"/>
                            </w:rPr>
                          </m:ctrlPr>
                        </m:sSubPr>
                        <m:e>
                          <m:r>
                            <w:rPr>
                              <w:rFonts w:ascii="Cambria Math" w:eastAsia="宋体" w:hAnsi="Cambria Math"/>
                              <w:kern w:val="0"/>
                            </w:rPr>
                            <m:t>ε</m:t>
                          </m:r>
                        </m:e>
                        <m:sub>
                          <m:r>
                            <w:rPr>
                              <w:rFonts w:ascii="Cambria Math" w:eastAsia="宋体" w:hAnsi="Cambria Math"/>
                              <w:kern w:val="0"/>
                            </w:rPr>
                            <m:t>j</m:t>
                          </m:r>
                        </m:sub>
                      </m:sSub>
                    </m:e>
                    <m:e>
                      <m:r>
                        <w:rPr>
                          <w:rFonts w:ascii="Cambria Math" w:eastAsia="宋体" w:hAnsi="Cambria Math"/>
                          <w:kern w:val="0"/>
                          <w:lang w:eastAsia="zh-CN"/>
                        </w:rPr>
                        <m:t>1,</m:t>
                      </m:r>
                      <m:r>
                        <m:rPr>
                          <m:sty m:val="p"/>
                        </m:rPr>
                        <w:rPr>
                          <w:rFonts w:ascii="Cambria Math" w:eastAsia="宋体" w:hAnsi="Cambria Math"/>
                          <w:kern w:val="0"/>
                        </w:rPr>
                        <m:t xml:space="preserve"> </m:t>
                      </m:r>
                      <m:r>
                        <m:rPr>
                          <m:scr m:val="double-struck"/>
                        </m:rPr>
                        <w:rPr>
                          <w:rFonts w:ascii="Cambria Math" w:eastAsia="宋体" w:hAnsi="Cambria Math"/>
                          <w:kern w:val="0"/>
                          <w:lang w:eastAsia="zh-CN"/>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r>
                        <m:rPr>
                          <m:sty m:val="p"/>
                        </m:rPr>
                        <w:rPr>
                          <w:rFonts w:ascii="Cambria Math" w:eastAsia="宋体" w:hAnsi="Cambria Math"/>
                          <w:kern w:val="0"/>
                        </w:rPr>
                        <m:t>≥</m:t>
                      </m:r>
                      <m:sSub>
                        <m:sSubPr>
                          <m:ctrlPr>
                            <w:rPr>
                              <w:rFonts w:ascii="Cambria Math" w:eastAsia="宋体" w:hAnsi="Cambria Math"/>
                              <w:i/>
                              <w:kern w:val="0"/>
                            </w:rPr>
                          </m:ctrlPr>
                        </m:sSubPr>
                        <m:e>
                          <m:r>
                            <w:rPr>
                              <w:rFonts w:ascii="Cambria Math" w:eastAsia="宋体" w:hAnsi="Cambria Math"/>
                              <w:kern w:val="0"/>
                            </w:rPr>
                            <m:t>ε</m:t>
                          </m:r>
                        </m:e>
                        <m:sub>
                          <m:r>
                            <w:rPr>
                              <w:rFonts w:ascii="Cambria Math" w:eastAsia="宋体" w:hAnsi="Cambria Math"/>
                              <w:kern w:val="0"/>
                            </w:rPr>
                            <m:t>j</m:t>
                          </m:r>
                        </m:sub>
                      </m:sSub>
                    </m:e>
                  </m:eqArr>
                </m:e>
              </m:d>
              <m:r>
                <w:rPr>
                  <w:rFonts w:ascii="Cambria Math" w:eastAsia="宋体" w:hAnsi="Cambria Math"/>
                  <w:kern w:val="0"/>
                  <w:lang w:eastAsia="zh-CN"/>
                </w:rPr>
                <m:t xml:space="preserve"> ∀</m:t>
              </m:r>
              <m:sSub>
                <m:sSubPr>
                  <m:ctrlPr>
                    <w:rPr>
                      <w:rFonts w:ascii="Cambria Math" w:eastAsia="宋体" w:hAnsi="Cambria Math"/>
                      <w:i/>
                      <w:kern w:val="0"/>
                      <w:lang w:eastAsia="zh-CN"/>
                    </w:rPr>
                  </m:ctrlPr>
                </m:sSubPr>
                <m:e>
                  <m:r>
                    <w:rPr>
                      <w:rFonts w:ascii="Cambria Math" w:eastAsia="宋体" w:hAnsi="Cambria Math"/>
                      <w:kern w:val="0"/>
                      <w:lang w:eastAsia="zh-CN"/>
                    </w:rPr>
                    <m:t>ⅆ</m:t>
                  </m:r>
                </m:e>
                <m:sub>
                  <m:r>
                    <w:rPr>
                      <w:rFonts w:ascii="Cambria Math" w:eastAsia="宋体" w:hAnsi="Cambria Math"/>
                      <w:kern w:val="0"/>
                      <w:lang w:eastAsia="zh-CN"/>
                    </w:rPr>
                    <m:t>j</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r>
                <m:rPr>
                  <m:sty m:val="p"/>
                </m:rPr>
                <w:rPr>
                  <w:rFonts w:ascii="Cambria Math" w:eastAsia="宋体" w:hAnsi="Cambria Math"/>
                  <w:color w:val="000000"/>
                  <w:kern w:val="0"/>
                  <w:lang w:eastAsia="zh-CN"/>
                </w:rPr>
                <m:t>.#(17)##</m:t>
              </m:r>
            </m:e>
          </m:eqArr>
        </m:oMath>
      </m:oMathPara>
    </w:p>
    <w:p w14:paraId="7B057FBE" w14:textId="6674A914" w:rsidR="0085538B" w:rsidRPr="00B12B40" w:rsidRDefault="0085538B"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rPr>
        <w:t xml:space="preserve">After each round, the platform will evaluate each worker's credit for each task they participated in according to the formula above. </w:t>
      </w:r>
      <w:r w:rsidRPr="00B12B40">
        <w:rPr>
          <w:rFonts w:ascii="Times New Roman" w:eastAsia="宋体" w:hAnsi="Times New Roman"/>
          <w:kern w:val="0"/>
          <w:lang w:eastAsia="zh-CN"/>
        </w:rPr>
        <w:t>Then</w:t>
      </w:r>
      <w:r w:rsidRPr="00B12B40">
        <w:rPr>
          <w:rFonts w:ascii="Times New Roman" w:eastAsia="宋体" w:hAnsi="Times New Roman"/>
          <w:kern w:val="0"/>
        </w:rPr>
        <w:t xml:space="preserve">, the worker's credits vector is obtained as the historical experience information for selecting workers in the next round, as shown in </w:t>
      </w:r>
      <w:r w:rsidR="00E63DCA" w:rsidRPr="00B12B40">
        <w:rPr>
          <w:rFonts w:ascii="Times New Roman" w:eastAsia="宋体" w:hAnsi="Times New Roman"/>
          <w:kern w:val="0"/>
        </w:rPr>
        <w:t>(</w:t>
      </w:r>
      <w:r w:rsidRPr="00B12B40">
        <w:rPr>
          <w:rFonts w:ascii="Times New Roman" w:eastAsia="宋体" w:hAnsi="Times New Roman"/>
          <w:kern w:val="0"/>
        </w:rPr>
        <w:t>1</w:t>
      </w:r>
      <w:r w:rsidR="009B5E54" w:rsidRPr="00B12B40">
        <w:rPr>
          <w:rFonts w:ascii="Times New Roman" w:eastAsia="宋体" w:hAnsi="Times New Roman"/>
          <w:kern w:val="0"/>
        </w:rPr>
        <w:t>8</w:t>
      </w:r>
      <w:r w:rsidR="00C318F0" w:rsidRPr="00B12B40">
        <w:rPr>
          <w:rFonts w:ascii="Times New Roman" w:eastAsia="宋体" w:hAnsi="Times New Roman"/>
          <w:kern w:val="0"/>
        </w:rPr>
        <w:t>)</w:t>
      </w:r>
      <w:r w:rsidRPr="00B12B40">
        <w:rPr>
          <w:rFonts w:ascii="Times New Roman" w:eastAsia="宋体" w:hAnsi="Times New Roman"/>
          <w:kern w:val="0"/>
        </w:rPr>
        <w:t>.</w:t>
      </w:r>
    </w:p>
    <w:p w14:paraId="1D029ACE" w14:textId="664CDC80"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color w:val="000000"/>
          <w:kern w:val="0"/>
          <w:lang w:eastAsia="zh-CN"/>
        </w:rPr>
      </w:pPr>
      <m:oMathPara>
        <m:oMath>
          <m:eqArr>
            <m:eqArrPr>
              <m:maxDist m:val="1"/>
              <m:ctrlPr>
                <w:rPr>
                  <w:rFonts w:ascii="Cambria Math" w:eastAsia="宋体" w:hAnsi="Cambria Math"/>
                  <w:color w:val="000000"/>
                  <w:kern w:val="0"/>
                  <w:lang w:eastAsia="zh-CN"/>
                </w:rPr>
              </m:ctrlPr>
            </m:eqArrPr>
            <m:e>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i,t</m:t>
                  </m:r>
                </m:sub>
              </m:sSub>
              <m:r>
                <m:rPr>
                  <m:sty m:val="p"/>
                </m:rPr>
                <w:rPr>
                  <w:rFonts w:ascii="Cambria Math" w:eastAsia="宋体" w:hAnsi="Cambria Math"/>
                  <w:color w:val="000000"/>
                  <w:kern w:val="0"/>
                  <w:lang w:eastAsia="zh-CN"/>
                </w:rPr>
                <m:t>=</m:t>
              </m:r>
              <m:d>
                <m:dPr>
                  <m:ctrlPr>
                    <w:rPr>
                      <w:rFonts w:ascii="Cambria Math" w:eastAsia="宋体" w:hAnsi="Cambria Math"/>
                      <w:i/>
                      <w:kern w:val="0"/>
                      <w:lang w:eastAsia="zh-CN"/>
                    </w:rPr>
                  </m:ctrlPr>
                </m:dPr>
                <m:e>
                  <m:sSubSup>
                    <m:sSubSupPr>
                      <m:ctrlPr>
                        <w:rPr>
                          <w:rFonts w:ascii="Cambria Math" w:eastAsia="宋体" w:hAnsi="Cambria Math"/>
                          <w:i/>
                          <w:kern w:val="0"/>
                          <w:lang w:eastAsia="zh-CN"/>
                        </w:rPr>
                      </m:ctrlPr>
                    </m:sSubSupPr>
                    <m:e>
                      <m:acc>
                        <m:accPr>
                          <m:chr m:val="̃"/>
                          <m:ctrlPr>
                            <w:rPr>
                              <w:rFonts w:ascii="Cambria Math" w:eastAsia="宋体" w:hAnsi="Cambria Math"/>
                              <w:i/>
                              <w:kern w:val="0"/>
                              <w:lang w:eastAsia="zh-CN"/>
                            </w:rPr>
                          </m:ctrlPr>
                        </m:accPr>
                        <m:e>
                          <m:r>
                            <w:rPr>
                              <w:rFonts w:ascii="Cambria Math" w:eastAsia="宋体" w:hAnsi="Cambria Math"/>
                              <w:kern w:val="0"/>
                              <w:lang w:eastAsia="zh-CN"/>
                            </w:rPr>
                            <m:t>u</m:t>
                          </m:r>
                        </m:e>
                      </m:acc>
                    </m:e>
                    <m:sub>
                      <m:r>
                        <w:rPr>
                          <w:rFonts w:ascii="Cambria Math" w:eastAsia="宋体" w:hAnsi="Cambria Math"/>
                          <w:kern w:val="0"/>
                          <w:lang w:eastAsia="zh-CN"/>
                        </w:rPr>
                        <m:t>i,t</m:t>
                      </m:r>
                    </m:sub>
                    <m:sup>
                      <m:r>
                        <w:rPr>
                          <w:rFonts w:ascii="Cambria Math" w:eastAsia="宋体" w:hAnsi="Cambria Math"/>
                          <w:kern w:val="0"/>
                          <w:lang w:eastAsia="zh-CN"/>
                        </w:rPr>
                        <m:t>j</m:t>
                      </m:r>
                    </m:sup>
                  </m:sSubSup>
                </m:e>
              </m:d>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ⅆ</m:t>
                  </m:r>
                </m:e>
                <m:sub>
                  <m:r>
                    <w:rPr>
                      <w:rFonts w:ascii="Cambria Math" w:eastAsia="宋体" w:hAnsi="Cambria Math"/>
                      <w:kern w:val="0"/>
                      <w:lang w:eastAsia="zh-CN"/>
                    </w:rPr>
                    <m:t>j</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r>
                <m:rPr>
                  <m:sty m:val="p"/>
                </m:rPr>
                <w:rPr>
                  <w:rFonts w:ascii="Cambria Math" w:eastAsia="宋体" w:hAnsi="Cambria Math"/>
                  <w:color w:val="000000"/>
                  <w:kern w:val="0"/>
                  <w:lang w:eastAsia="zh-CN"/>
                </w:rPr>
                <m:t>.#(18)##</m:t>
              </m:r>
            </m:e>
          </m:eqArr>
        </m:oMath>
      </m:oMathPara>
    </w:p>
    <w:p w14:paraId="15A409CA" w14:textId="22897300" w:rsidR="000902BB" w:rsidRDefault="00241E4C" w:rsidP="00241E4C">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rPr>
        <w:t xml:space="preserve">The exact process of credits verification is shown in Fig. </w:t>
      </w:r>
      <w:r w:rsidR="00A62B2D">
        <w:rPr>
          <w:rFonts w:ascii="Times New Roman" w:eastAsia="宋体" w:hAnsi="Times New Roman"/>
          <w:kern w:val="0"/>
        </w:rPr>
        <w:t>5</w:t>
      </w:r>
      <w:r w:rsidRPr="00B12B40">
        <w:rPr>
          <w:rFonts w:ascii="Times New Roman" w:eastAsia="宋体" w:hAnsi="Times New Roman"/>
          <w:kern w:val="0"/>
        </w:rPr>
        <w:t>. Suppose four workers are completing the same task, which GTD is equal to 40, and the data they provide are 39, 10, 43, and 38, respectively, and their weights at this point are equal to their average credit of 0.9, 0.8, 0.6 and 0.7. We perform the first iteration at this point and calculate their weighted average to obtain the first-round ETD of 31.83. Because of the large difference between the data for worker 3 (43) and the ETD at this point (31.83), if we simply used the weighted average as the final ETD, we might incorrectly consider worker 3 to be malicious. Then we use the inverse of the distance between their data and obtained ETD as the weight for each worker in the next round, resulting in their weights for the second round being 0.56, 0.18, 0.35, and 0.65 respectively. At this point we can see that although worker 2 has a high average credit, his weight has been significantly reduced at this point, thereby reducing the impact of his malicious data. Then we use the newly obtained weights to calculate ETD again and get the second-round ETD of 36.41. After that, we iterate until the fourth round when we get ETD equal to that obtained in the third round which has converged already. At this point, we get the final ETD equal to 38.07 which shows that this method is less affected by malicious workers and has excellent performance.</w:t>
      </w:r>
    </w:p>
    <w:p w14:paraId="6538E988" w14:textId="77777777" w:rsidR="003A4AC5" w:rsidRPr="00B12B40" w:rsidRDefault="003A4AC5" w:rsidP="003A4AC5">
      <w:pPr>
        <w:pStyle w:val="3"/>
        <w:spacing w:before="120"/>
        <w:ind w:leftChars="26" w:left="574" w:hanging="522"/>
        <w:rPr>
          <w:b/>
          <w:bCs/>
          <w:sz w:val="18"/>
          <w:szCs w:val="18"/>
        </w:rPr>
      </w:pPr>
      <w:r w:rsidRPr="00B12B40">
        <w:rPr>
          <w:b/>
          <w:bCs/>
          <w:sz w:val="18"/>
          <w:szCs w:val="18"/>
        </w:rPr>
        <w:t>4.2.2 Qualities calculation</w:t>
      </w:r>
    </w:p>
    <w:p w14:paraId="26B7B94A" w14:textId="0C3F9635" w:rsidR="003A4AC5" w:rsidRPr="00B12B40" w:rsidRDefault="003A4AC5" w:rsidP="003A4AC5">
      <w:pPr>
        <w:widowControl/>
        <w:spacing w:line="240" w:lineRule="auto"/>
        <w:ind w:leftChars="1" w:left="2" w:firstLineChars="150" w:firstLine="300"/>
        <w:rPr>
          <w:rFonts w:ascii="Times New Roman" w:eastAsia="宋体" w:hAnsi="Times New Roman"/>
          <w:kern w:val="0"/>
        </w:rPr>
      </w:pPr>
      <w:r w:rsidRPr="00B12B40">
        <w:rPr>
          <w:rFonts w:ascii="Times New Roman" w:eastAsia="宋体" w:hAnsi="Times New Roman"/>
          <w:kern w:val="0"/>
        </w:rPr>
        <w:t xml:space="preserve">In </w:t>
      </w:r>
      <w:proofErr w:type="spellStart"/>
      <w:r w:rsidRPr="00B12B40">
        <w:rPr>
          <w:rFonts w:ascii="Times New Roman" w:eastAsia="宋体" w:hAnsi="Times New Roman"/>
          <w:kern w:val="0"/>
        </w:rPr>
        <w:t>S</w:t>
      </w:r>
      <w:r w:rsidRPr="00B12B40">
        <w:rPr>
          <w:rFonts w:ascii="Times New Roman" w:eastAsia="宋体" w:hAnsi="Times New Roman" w:hint="eastAsia"/>
          <w:kern w:val="0"/>
          <w:lang w:eastAsia="zh-CN"/>
        </w:rPr>
        <w:t>ub</w:t>
      </w:r>
      <w:r w:rsidRPr="00B12B40">
        <w:rPr>
          <w:rFonts w:ascii="Times New Roman" w:eastAsia="宋体" w:hAnsi="Times New Roman"/>
          <w:kern w:val="0"/>
        </w:rPr>
        <w:t>sec</w:t>
      </w:r>
      <w:proofErr w:type="spellEnd"/>
      <w:r w:rsidRPr="00B12B40">
        <w:rPr>
          <w:rFonts w:ascii="Times New Roman" w:eastAsia="宋体" w:hAnsi="Times New Roman"/>
          <w:kern w:val="0"/>
        </w:rPr>
        <w:t xml:space="preserve">. 4.2.1, we calculate the credit to assess whether workers have truthfully completed the sensing task and reported their true sensed data. However, due to the precision of the sensing device, even if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rPr>
        <w:t xml:space="preserve"> honestly submits data, their sensing data may not be equal to the </w:t>
      </w:r>
      <w:r>
        <w:rPr>
          <w:rFonts w:ascii="Times New Roman" w:eastAsia="宋体" w:hAnsi="Times New Roman"/>
          <w:kern w:val="0"/>
        </w:rPr>
        <w:t>G</w:t>
      </w:r>
      <w:r w:rsidRPr="00B12B40">
        <w:rPr>
          <w:rFonts w:ascii="Times New Roman" w:eastAsia="宋体" w:hAnsi="Times New Roman"/>
          <w:kern w:val="0"/>
        </w:rPr>
        <w:t xml:space="preserve">round </w:t>
      </w:r>
      <w:r>
        <w:rPr>
          <w:rFonts w:ascii="Times New Roman" w:eastAsia="宋体" w:hAnsi="Times New Roman"/>
          <w:kern w:val="0"/>
        </w:rPr>
        <w:t>T</w:t>
      </w:r>
      <w:r w:rsidRPr="00B12B40">
        <w:rPr>
          <w:rFonts w:ascii="Times New Roman" w:eastAsia="宋体" w:hAnsi="Times New Roman"/>
          <w:kern w:val="0"/>
        </w:rPr>
        <w:t xml:space="preserve">ruth </w:t>
      </w:r>
      <w:r>
        <w:rPr>
          <w:rFonts w:ascii="Times New Roman" w:eastAsia="宋体" w:hAnsi="Times New Roman"/>
          <w:kern w:val="0"/>
        </w:rPr>
        <w:t>D</w:t>
      </w:r>
      <w:r w:rsidRPr="00B12B40">
        <w:rPr>
          <w:rFonts w:ascii="Times New Roman" w:eastAsia="宋体" w:hAnsi="Times New Roman"/>
          <w:kern w:val="0"/>
        </w:rPr>
        <w:t xml:space="preserve">ata (GTD). Therefore, in order to further carry out truth discovery, we need to analyze the sensing quality of workers for each task in a finer granularity. Specifically, for task </w:t>
      </w:r>
      <m:oMath>
        <m:sSub>
          <m:sSubPr>
            <m:ctrlPr>
              <w:rPr>
                <w:rFonts w:ascii="Cambria Math" w:eastAsia="宋体" w:hAnsi="Cambria Math"/>
                <w:i/>
                <w:kern w:val="0"/>
              </w:rPr>
            </m:ctrlPr>
          </m:sSubPr>
          <m:e>
            <m:r>
              <w:rPr>
                <w:rFonts w:ascii="Cambria Math" w:eastAsia="宋体" w:hAnsi="Cambria Math"/>
                <w:kern w:val="0"/>
              </w:rPr>
              <m:t>d</m:t>
            </m:r>
          </m:e>
          <m:sub>
            <m:r>
              <w:rPr>
                <w:rFonts w:ascii="Cambria Math" w:eastAsia="宋体" w:hAnsi="Cambria Math"/>
                <w:kern w:val="0"/>
              </w:rPr>
              <m:t>j</m:t>
            </m:r>
          </m:sub>
        </m:sSub>
      </m:oMath>
      <w:r w:rsidRPr="00B12B40">
        <w:rPr>
          <w:rFonts w:ascii="Times New Roman" w:eastAsia="宋体" w:hAnsi="Times New Roman"/>
          <w:kern w:val="0"/>
        </w:rPr>
        <w:t>, the higher the sensing quality of a worker, the smaller the deviation between the worker and GTD, and the data reported by the worker should</w:t>
      </w:r>
      <w:bookmarkStart w:id="42" w:name="OLE_LINK12"/>
      <w:r w:rsidRPr="003A4AC5">
        <w:rPr>
          <w:rFonts w:ascii="Times New Roman" w:eastAsia="宋体" w:hAnsi="Times New Roman"/>
          <w:kern w:val="0"/>
        </w:rPr>
        <w:t xml:space="preserve"> </w:t>
      </w:r>
      <w:r w:rsidRPr="00B12B40">
        <w:rPr>
          <w:rFonts w:ascii="Times New Roman" w:eastAsia="宋体" w:hAnsi="Times New Roman"/>
          <w:kern w:val="0"/>
        </w:rPr>
        <w:t>have a greater weight (discourse power) in the truth discovery process. However, in practical situations, after obtaining the data reported by the workers, we cannot directly obtain the sensing quality of the workers, nor can we accurately estimate the truth data.</w:t>
      </w:r>
      <w:bookmarkEnd w:id="42"/>
    </w:p>
    <w:p w14:paraId="4443B6D9" w14:textId="77777777" w:rsidR="00CC7354" w:rsidRPr="00B12B40" w:rsidRDefault="00CC7354" w:rsidP="00CC7354">
      <w:pPr>
        <w:widowControl/>
        <w:spacing w:line="240" w:lineRule="auto"/>
        <w:jc w:val="center"/>
        <w:rPr>
          <w:rFonts w:ascii="Times New Roman" w:eastAsia="宋体" w:hAnsi="Times New Roman"/>
          <w:kern w:val="0"/>
          <w:lang w:eastAsia="zh-CN"/>
        </w:rPr>
      </w:pPr>
      <w:r w:rsidRPr="00B12B40">
        <w:rPr>
          <w:noProof/>
        </w:rPr>
        <w:lastRenderedPageBreak/>
        <w:drawing>
          <wp:inline distT="0" distB="0" distL="0" distR="0" wp14:anchorId="195C8A4B" wp14:editId="0E322635">
            <wp:extent cx="6359525" cy="2987040"/>
            <wp:effectExtent l="0" t="0" r="317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9525" cy="2987040"/>
                    </a:xfrm>
                    <a:prstGeom prst="rect">
                      <a:avLst/>
                    </a:prstGeom>
                    <a:noFill/>
                    <a:ln>
                      <a:noFill/>
                    </a:ln>
                  </pic:spPr>
                </pic:pic>
              </a:graphicData>
            </a:graphic>
          </wp:inline>
        </w:drawing>
      </w:r>
    </w:p>
    <w:p w14:paraId="74CA8BA7" w14:textId="77777777" w:rsidR="00CC7354" w:rsidRPr="00A62B2D" w:rsidRDefault="00CC7354" w:rsidP="00CC7354">
      <w:pPr>
        <w:widowControl/>
        <w:spacing w:beforeLines="20" w:before="48" w:afterLines="20" w:after="48" w:line="240" w:lineRule="auto"/>
        <w:jc w:val="center"/>
        <w:rPr>
          <w:rFonts w:ascii="Times New Roman" w:hAnsi="Times New Roman"/>
          <w:b/>
          <w:bCs/>
          <w:iCs/>
          <w:kern w:val="0"/>
          <w:lang w:val="fr-FR" w:eastAsia="zh-CN"/>
        </w:rPr>
      </w:pPr>
      <w:r w:rsidRPr="00B12B40">
        <w:rPr>
          <w:rFonts w:ascii="Times New Roman" w:hAnsi="Times New Roman"/>
          <w:b/>
          <w:bCs/>
          <w:iCs/>
          <w:kern w:val="0"/>
          <w:lang w:val="fr-FR" w:eastAsia="zh-CN"/>
        </w:rPr>
        <w:t xml:space="preserve">Fig. </w:t>
      </w:r>
      <w:r>
        <w:rPr>
          <w:rFonts w:ascii="Times New Roman" w:hAnsi="Times New Roman"/>
          <w:b/>
          <w:bCs/>
          <w:iCs/>
          <w:kern w:val="0"/>
          <w:lang w:val="fr-FR" w:eastAsia="zh-CN"/>
        </w:rPr>
        <w:t>5</w:t>
      </w:r>
      <w:r w:rsidRPr="00B12B40">
        <w:rPr>
          <w:rFonts w:ascii="Times New Roman" w:hAnsi="Times New Roman"/>
          <w:b/>
          <w:bCs/>
          <w:iCs/>
          <w:kern w:val="0"/>
          <w:lang w:val="fr-FR" w:eastAsia="zh-CN"/>
        </w:rPr>
        <w:t>: T</w:t>
      </w:r>
      <w:r w:rsidRPr="00B12B40">
        <w:rPr>
          <w:rFonts w:ascii="Times New Roman" w:hAnsi="Times New Roman" w:hint="eastAsia"/>
          <w:b/>
          <w:bCs/>
          <w:iCs/>
          <w:kern w:val="0"/>
          <w:lang w:val="fr-FR" w:eastAsia="zh-CN"/>
        </w:rPr>
        <w:t>he</w:t>
      </w:r>
      <w:r w:rsidRPr="00A62B2D">
        <w:rPr>
          <w:rFonts w:ascii="Times New Roman" w:hAnsi="Times New Roman"/>
          <w:b/>
          <w:bCs/>
          <w:iCs/>
          <w:kern w:val="0"/>
          <w:lang w:val="fr-FR" w:eastAsia="zh-CN"/>
        </w:rPr>
        <w:t xml:space="preserve"> </w:t>
      </w:r>
      <w:r w:rsidRPr="00B12B40">
        <w:rPr>
          <w:rFonts w:ascii="Times New Roman" w:hAnsi="Times New Roman"/>
          <w:b/>
          <w:bCs/>
          <w:iCs/>
          <w:kern w:val="0"/>
          <w:lang w:val="fr-FR" w:eastAsia="zh-CN"/>
        </w:rPr>
        <w:t>process of credits verification.</w:t>
      </w:r>
    </w:p>
    <w:p w14:paraId="612DBA7F" w14:textId="506421E9" w:rsidR="0085538B" w:rsidRPr="00B12B40" w:rsidRDefault="0085538B" w:rsidP="002829AF">
      <w:pPr>
        <w:widowControl/>
        <w:spacing w:line="240" w:lineRule="auto"/>
        <w:ind w:leftChars="1" w:left="2" w:firstLineChars="150" w:firstLine="300"/>
        <w:rPr>
          <w:rFonts w:ascii="Times New Roman" w:eastAsia="宋体" w:hAnsi="Times New Roman"/>
          <w:kern w:val="0"/>
        </w:rPr>
      </w:pPr>
      <w:r w:rsidRPr="00B12B40">
        <w:rPr>
          <w:rFonts w:ascii="Times New Roman" w:eastAsia="宋体" w:hAnsi="Times New Roman"/>
          <w:kern w:val="0"/>
          <w:lang w:eastAsia="zh-CN"/>
        </w:rPr>
        <w:t xml:space="preserve">Based on the above analysis, we propose an optimization framework with the aim of minimizing the weighted deviations sum of the tasks completed by the workers selected in the </w:t>
      </w:r>
      <m:oMath>
        <m:r>
          <w:rPr>
            <w:rFonts w:ascii="Cambria Math" w:eastAsia="宋体" w:hAnsi="Cambria Math"/>
            <w:kern w:val="0"/>
            <w:lang w:eastAsia="zh-CN"/>
          </w:rPr>
          <m:t>t</m:t>
        </m:r>
      </m:oMath>
      <w:r w:rsidRPr="00B12B40">
        <w:rPr>
          <w:rFonts w:ascii="Times New Roman" w:eastAsia="宋体" w:hAnsi="Times New Roman"/>
          <w:kern w:val="0"/>
          <w:lang w:eastAsia="zh-CN"/>
        </w:rPr>
        <w:t>-th round, where the weights are the sensing qualities of the workers to finish</w:t>
      </w:r>
      <w:proofErr w:type="spellStart"/>
      <w:r w:rsidRPr="00B12B40">
        <w:rPr>
          <w:rFonts w:ascii="Times New Roman" w:eastAsia="宋体" w:hAnsi="Times New Roman"/>
          <w:kern w:val="0"/>
          <w:lang w:eastAsia="zh-CN"/>
        </w:rPr>
        <w:t>ing</w:t>
      </w:r>
      <w:proofErr w:type="spellEnd"/>
      <w:r w:rsidRPr="00B12B40">
        <w:rPr>
          <w:rFonts w:ascii="Times New Roman" w:eastAsia="宋体" w:hAnsi="Times New Roman"/>
          <w:kern w:val="0"/>
          <w:lang w:eastAsia="zh-CN"/>
        </w:rPr>
        <w:t xml:space="preserve"> their tasks.</w:t>
      </w:r>
    </w:p>
    <w:p w14:paraId="325878B3" w14:textId="77777777" w:rsidR="0085538B" w:rsidRPr="00B12B40" w:rsidRDefault="0085538B" w:rsidP="002829AF">
      <w:pPr>
        <w:widowControl/>
        <w:spacing w:line="240" w:lineRule="auto"/>
        <w:ind w:firstLineChars="150" w:firstLine="301"/>
        <w:rPr>
          <w:rFonts w:ascii="Times New Roman" w:eastAsia="宋体" w:hAnsi="Times New Roman"/>
          <w:b/>
          <w:bCs/>
          <w:i/>
          <w:iCs/>
          <w:kern w:val="0"/>
          <w:lang w:eastAsia="zh-CN"/>
        </w:rPr>
      </w:pPr>
      <w:r w:rsidRPr="00B12B40">
        <w:rPr>
          <w:rFonts w:ascii="Times New Roman" w:eastAsia="宋体" w:hAnsi="Times New Roman"/>
          <w:b/>
          <w:bCs/>
          <w:i/>
          <w:iCs/>
          <w:kern w:val="0"/>
          <w:lang w:eastAsia="zh-CN"/>
        </w:rPr>
        <w:t>Minimize:</w:t>
      </w:r>
    </w:p>
    <w:p w14:paraId="071B2759" w14:textId="6080DA09"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kern w:val="0"/>
          <w:szCs w:val="24"/>
          <w:lang w:eastAsia="zh-CN"/>
        </w:rPr>
      </w:pPr>
      <m:oMathPara>
        <m:oMath>
          <m:eqArr>
            <m:eqArrPr>
              <m:maxDist m:val="1"/>
              <m:ctrlPr>
                <w:rPr>
                  <w:rFonts w:ascii="Cambria Math" w:eastAsia="宋体" w:hAnsi="Cambria Math"/>
                  <w:i/>
                  <w:kern w:val="0"/>
                  <w:szCs w:val="24"/>
                  <w:lang w:eastAsia="zh-CN"/>
                </w:rPr>
              </m:ctrlPr>
            </m:eqArrPr>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szCs w:val="24"/>
                      <w:lang w:eastAsia="zh-CN"/>
                    </w:rPr>
                    <m:t xml:space="preserve">i: </m:t>
                  </m:r>
                  <m:sSub>
                    <m:sSubPr>
                      <m:ctrlPr>
                        <w:rPr>
                          <w:rFonts w:ascii="Cambria Math" w:eastAsia="宋体" w:hAnsi="Cambria Math"/>
                          <w:i/>
                          <w:kern w:val="0"/>
                          <w:szCs w:val="24"/>
                          <w:lang w:eastAsia="zh-CN"/>
                        </w:rPr>
                      </m:ctrlPr>
                    </m:sSubPr>
                    <m:e>
                      <m:r>
                        <w:rPr>
                          <w:rFonts w:ascii="Cambria Math" w:eastAsia="宋体" w:hAnsi="Cambria Math"/>
                          <w:kern w:val="0"/>
                          <w:szCs w:val="24"/>
                          <w:lang w:eastAsia="zh-CN"/>
                        </w:rPr>
                        <m:t>w</m:t>
                      </m:r>
                    </m:e>
                    <m:sub>
                      <m:r>
                        <w:rPr>
                          <w:rFonts w:ascii="Cambria Math" w:eastAsia="宋体" w:hAnsi="Cambria Math"/>
                          <w:kern w:val="0"/>
                          <w:szCs w:val="24"/>
                          <w:lang w:eastAsia="zh-CN"/>
                        </w:rPr>
                        <m:t>i</m:t>
                      </m:r>
                    </m:sub>
                  </m:sSub>
                  <m:r>
                    <w:rPr>
                      <w:rFonts w:ascii="Cambria Math" w:eastAsia="宋体" w:hAnsi="Cambria Math"/>
                      <w:kern w:val="0"/>
                      <w:szCs w:val="24"/>
                      <w:lang w:eastAsia="zh-CN"/>
                    </w:rPr>
                    <m:t>∈</m:t>
                  </m:r>
                  <m:sSup>
                    <m:sSupPr>
                      <m:ctrlPr>
                        <w:rPr>
                          <w:rFonts w:ascii="Cambria Math" w:eastAsia="宋体" w:hAnsi="Cambria Math"/>
                          <w:kern w:val="0"/>
                          <w:szCs w:val="24"/>
                          <w:lang w:eastAsia="zh-CN"/>
                        </w:rPr>
                      </m:ctrlPr>
                    </m:sSupPr>
                    <m:e>
                      <m:r>
                        <w:rPr>
                          <w:rFonts w:ascii="Cambria Math" w:eastAsia="宋体" w:hAnsi="Cambria Math"/>
                          <w:kern w:val="0"/>
                          <w:szCs w:val="24"/>
                          <w:lang w:eastAsia="zh-CN"/>
                        </w:rPr>
                        <m:t>W</m:t>
                      </m:r>
                    </m:e>
                    <m:sup>
                      <m:r>
                        <w:rPr>
                          <w:rFonts w:ascii="Cambria Math" w:eastAsia="宋体" w:hAnsi="Cambria Math"/>
                          <w:kern w:val="0"/>
                          <w:szCs w:val="24"/>
                          <w:lang w:eastAsia="zh-CN"/>
                        </w:rPr>
                        <m:t>'</m:t>
                      </m:r>
                    </m:sup>
                  </m:sSup>
                </m:sub>
                <m:sup/>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szCs w:val="24"/>
                          <w:lang w:eastAsia="zh-CN"/>
                        </w:rPr>
                        <m:t xml:space="preserve">j: </m:t>
                      </m:r>
                      <m:sSub>
                        <m:sSubPr>
                          <m:ctrlPr>
                            <w:rPr>
                              <w:rFonts w:ascii="Cambria Math" w:eastAsia="宋体" w:hAnsi="Cambria Math"/>
                              <w:i/>
                              <w:kern w:val="0"/>
                              <w:szCs w:val="24"/>
                              <w:lang w:eastAsia="zh-CN"/>
                            </w:rPr>
                          </m:ctrlPr>
                        </m:sSubPr>
                        <m:e>
                          <m:r>
                            <w:rPr>
                              <w:rFonts w:ascii="Cambria Math" w:eastAsia="宋体" w:hAnsi="Cambria Math"/>
                              <w:kern w:val="0"/>
                              <w:szCs w:val="24"/>
                              <w:lang w:eastAsia="zh-CN"/>
                            </w:rPr>
                            <m:t>d</m:t>
                          </m:r>
                        </m:e>
                        <m:sub>
                          <m:r>
                            <w:rPr>
                              <w:rFonts w:ascii="Cambria Math" w:eastAsia="宋体" w:hAnsi="Cambria Math"/>
                              <w:kern w:val="0"/>
                              <w:szCs w:val="24"/>
                              <w:lang w:eastAsia="zh-CN"/>
                            </w:rPr>
                            <m:t>j</m:t>
                          </m:r>
                        </m:sub>
                      </m:sSub>
                      <m:r>
                        <w:rPr>
                          <w:rFonts w:ascii="Cambria Math" w:eastAsia="宋体" w:hAnsi="Cambria Math"/>
                          <w:kern w:val="0"/>
                          <w:szCs w:val="24"/>
                          <w:lang w:eastAsia="zh-CN"/>
                        </w:rPr>
                        <m:t>∈</m:t>
                      </m:r>
                      <m:sSub>
                        <m:sSubPr>
                          <m:ctrlPr>
                            <w:rPr>
                              <w:rFonts w:ascii="Cambria Math" w:eastAsia="宋体" w:hAnsi="Cambria Math"/>
                              <w:kern w:val="0"/>
                              <w:szCs w:val="24"/>
                              <w:lang w:eastAsia="zh-CN"/>
                            </w:rPr>
                          </m:ctrlPr>
                        </m:sSubPr>
                        <m:e>
                          <m:r>
                            <w:rPr>
                              <w:rFonts w:ascii="Cambria Math" w:eastAsia="宋体" w:hAnsi="Cambria Math"/>
                              <w:kern w:val="0"/>
                              <w:szCs w:val="24"/>
                              <w:lang w:eastAsia="zh-CN"/>
                            </w:rPr>
                            <m:t>D</m:t>
                          </m:r>
                        </m:e>
                        <m:sub>
                          <m:r>
                            <w:rPr>
                              <w:rFonts w:ascii="Cambria Math" w:eastAsia="宋体" w:hAnsi="Cambria Math"/>
                              <w:kern w:val="0"/>
                              <w:szCs w:val="24"/>
                              <w:lang w:eastAsia="zh-CN"/>
                            </w:rPr>
                            <m:t>i</m:t>
                          </m:r>
                        </m:sub>
                      </m:sSub>
                    </m:sub>
                    <m:sup/>
                    <m:e>
                      <m:sSubSup>
                        <m:sSubSupPr>
                          <m:ctrlPr>
                            <w:rPr>
                              <w:rFonts w:ascii="Cambria Math" w:eastAsia="宋体" w:hAnsi="Cambria Math"/>
                              <w:kern w:val="0"/>
                              <w:szCs w:val="24"/>
                              <w:lang w:eastAsia="zh-CN"/>
                            </w:rPr>
                          </m:ctrlPr>
                        </m:sSubSupPr>
                        <m:e>
                          <m:r>
                            <w:rPr>
                              <w:rFonts w:ascii="Cambria Math" w:eastAsia="宋体" w:hAnsi="Cambria Math"/>
                              <w:kern w:val="0"/>
                              <w:szCs w:val="24"/>
                              <w:lang w:eastAsia="zh-CN"/>
                            </w:rPr>
                            <m:t>v</m:t>
                          </m:r>
                        </m:e>
                        <m:sub>
                          <m:r>
                            <w:rPr>
                              <w:rFonts w:ascii="Cambria Math" w:eastAsia="宋体" w:hAnsi="Cambria Math"/>
                              <w:kern w:val="0"/>
                              <w:szCs w:val="24"/>
                              <w:lang w:eastAsia="zh-CN"/>
                            </w:rPr>
                            <m:t>i,t</m:t>
                          </m:r>
                        </m:sub>
                        <m:sup>
                          <m:r>
                            <w:rPr>
                              <w:rFonts w:ascii="Cambria Math" w:eastAsia="宋体" w:hAnsi="Cambria Math"/>
                              <w:kern w:val="0"/>
                              <w:szCs w:val="24"/>
                              <w:lang w:eastAsia="zh-CN"/>
                            </w:rPr>
                            <m:t>j</m:t>
                          </m:r>
                        </m:sup>
                      </m:sSubSup>
                      <m:r>
                        <m:rPr>
                          <m:scr m:val="double-struck"/>
                        </m:rPr>
                        <w:rPr>
                          <w:rFonts w:ascii="Cambria Math" w:eastAsia="宋体" w:hAnsi="Cambria Math"/>
                          <w:kern w:val="0"/>
                          <w:szCs w:val="24"/>
                          <w:lang w:eastAsia="zh-CN"/>
                        </w:rPr>
                        <m:t>*d</m:t>
                      </m:r>
                      <m:d>
                        <m:dPr>
                          <m:ctrlPr>
                            <w:rPr>
                              <w:rFonts w:ascii="Cambria Math" w:eastAsia="宋体" w:hAnsi="Cambria Math"/>
                              <w:kern w:val="0"/>
                              <w:szCs w:val="24"/>
                              <w:lang w:eastAsia="zh-CN"/>
                            </w:rPr>
                          </m:ctrlPr>
                        </m:dPr>
                        <m:e>
                          <m:sSubSup>
                            <m:sSubSupPr>
                              <m:ctrlPr>
                                <w:rPr>
                                  <w:rFonts w:ascii="Cambria Math" w:eastAsia="宋体" w:hAnsi="Cambria Math"/>
                                  <w:kern w:val="0"/>
                                  <w:szCs w:val="24"/>
                                  <w:lang w:eastAsia="zh-CN"/>
                                </w:rPr>
                              </m:ctrlPr>
                            </m:sSubSupPr>
                            <m:e>
                              <m:r>
                                <w:rPr>
                                  <w:rFonts w:ascii="Cambria Math" w:eastAsia="宋体" w:hAnsi="Cambria Math"/>
                                  <w:kern w:val="0"/>
                                  <w:szCs w:val="24"/>
                                  <w:lang w:eastAsia="zh-CN"/>
                                </w:rPr>
                                <m:t>a</m:t>
                              </m:r>
                            </m:e>
                            <m:sub>
                              <m:r>
                                <w:rPr>
                                  <w:rFonts w:ascii="Cambria Math" w:eastAsia="宋体" w:hAnsi="Cambria Math"/>
                                  <w:kern w:val="0"/>
                                  <w:szCs w:val="24"/>
                                  <w:lang w:eastAsia="zh-CN"/>
                                </w:rPr>
                                <m:t>j</m:t>
                              </m:r>
                              <m:r>
                                <m:rPr>
                                  <m:sty m:val="p"/>
                                </m:rPr>
                                <w:rPr>
                                  <w:rFonts w:ascii="Cambria Math" w:eastAsia="宋体" w:hAnsi="Cambria Math"/>
                                  <w:kern w:val="0"/>
                                  <w:szCs w:val="24"/>
                                  <w:lang w:eastAsia="zh-CN"/>
                                </w:rPr>
                                <m:t>,</m:t>
                              </m:r>
                              <m:r>
                                <w:rPr>
                                  <w:rFonts w:ascii="Cambria Math" w:eastAsia="宋体" w:hAnsi="Cambria Math"/>
                                  <w:kern w:val="0"/>
                                  <w:szCs w:val="24"/>
                                  <w:lang w:eastAsia="zh-CN"/>
                                </w:rPr>
                                <m:t>t</m:t>
                              </m:r>
                            </m:sub>
                            <m:sup>
                              <m:r>
                                <w:rPr>
                                  <w:rFonts w:ascii="Cambria Math" w:eastAsia="宋体" w:hAnsi="Cambria Math"/>
                                  <w:kern w:val="0"/>
                                  <w:szCs w:val="24"/>
                                  <w:lang w:eastAsia="zh-CN"/>
                                </w:rPr>
                                <m:t>i</m:t>
                              </m:r>
                            </m:sup>
                          </m:sSubSup>
                          <m:r>
                            <m:rPr>
                              <m:sty m:val="p"/>
                            </m:rPr>
                            <w:rPr>
                              <w:rFonts w:ascii="Cambria Math" w:eastAsia="宋体" w:hAnsi="Cambria Math"/>
                              <w:kern w:val="0"/>
                              <w:szCs w:val="24"/>
                              <w:lang w:eastAsia="zh-CN"/>
                            </w:rPr>
                            <m:t xml:space="preserve">, </m:t>
                          </m:r>
                          <m:sSubSup>
                            <m:sSubSupPr>
                              <m:ctrlPr>
                                <w:rPr>
                                  <w:rFonts w:ascii="Cambria Math" w:eastAsia="宋体" w:hAnsi="Cambria Math"/>
                                  <w:kern w:val="0"/>
                                  <w:szCs w:val="24"/>
                                  <w:lang w:eastAsia="zh-CN"/>
                                </w:rPr>
                              </m:ctrlPr>
                            </m:sSubSupPr>
                            <m:e>
                              <m:r>
                                <w:rPr>
                                  <w:rFonts w:ascii="Cambria Math" w:eastAsia="宋体" w:hAnsi="Cambria Math"/>
                                  <w:kern w:val="0"/>
                                  <w:szCs w:val="24"/>
                                  <w:lang w:eastAsia="zh-CN"/>
                                </w:rPr>
                                <m:t>a</m:t>
                              </m:r>
                            </m:e>
                            <m:sub>
                              <m:r>
                                <w:rPr>
                                  <w:rFonts w:ascii="Cambria Math" w:eastAsia="宋体" w:hAnsi="Cambria Math"/>
                                  <w:kern w:val="0"/>
                                  <w:szCs w:val="24"/>
                                  <w:lang w:eastAsia="zh-CN"/>
                                </w:rPr>
                                <m:t>j,t</m:t>
                              </m:r>
                            </m:sub>
                            <m:sup>
                              <m:r>
                                <w:rPr>
                                  <w:rFonts w:ascii="Cambria Math" w:eastAsia="宋体" w:hAnsi="Cambria Math"/>
                                  <w:kern w:val="0"/>
                                  <w:szCs w:val="24"/>
                                  <w:lang w:eastAsia="zh-CN"/>
                                </w:rPr>
                                <m:t>ETD</m:t>
                              </m:r>
                            </m:sup>
                          </m:sSubSup>
                        </m:e>
                      </m:d>
                    </m:e>
                  </m:nary>
                </m:e>
              </m:nary>
              <m:r>
                <w:rPr>
                  <w:rFonts w:ascii="Cambria Math" w:eastAsia="宋体" w:hAnsi="Cambria Math"/>
                  <w:kern w:val="0"/>
                  <w:szCs w:val="24"/>
                  <w:lang w:eastAsia="zh-CN"/>
                </w:rPr>
                <m:t>.#</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19</m:t>
                  </m:r>
                </m:e>
              </m:d>
            </m:e>
          </m:eqArr>
        </m:oMath>
      </m:oMathPara>
    </w:p>
    <w:p w14:paraId="37C13D47" w14:textId="77777777" w:rsidR="0085538B" w:rsidRPr="00B12B40" w:rsidRDefault="0085538B" w:rsidP="002829AF">
      <w:pPr>
        <w:widowControl/>
        <w:spacing w:line="240" w:lineRule="auto"/>
        <w:ind w:firstLineChars="150" w:firstLine="301"/>
        <w:rPr>
          <w:rFonts w:ascii="Times New Roman" w:eastAsia="宋体" w:hAnsi="Times New Roman"/>
          <w:b/>
          <w:bCs/>
          <w:i/>
          <w:iCs/>
          <w:kern w:val="0"/>
          <w:lang w:eastAsia="zh-CN"/>
        </w:rPr>
      </w:pPr>
      <w:r w:rsidRPr="00B12B40">
        <w:rPr>
          <w:rFonts w:ascii="Times New Roman" w:eastAsia="宋体" w:hAnsi="Times New Roman"/>
          <w:b/>
          <w:bCs/>
          <w:i/>
          <w:iCs/>
          <w:kern w:val="0"/>
          <w:lang w:eastAsia="zh-CN"/>
        </w:rPr>
        <w:t>Subject to:</w:t>
      </w:r>
    </w:p>
    <w:p w14:paraId="0B588C43" w14:textId="4A39821B"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kern w:val="0"/>
          <w:szCs w:val="24"/>
          <w:lang w:eastAsia="zh-CN"/>
        </w:rPr>
      </w:pPr>
      <m:oMathPara>
        <m:oMath>
          <m:eqArr>
            <m:eqArrPr>
              <m:maxDist m:val="1"/>
              <m:ctrlPr>
                <w:rPr>
                  <w:rFonts w:ascii="Cambria Math" w:eastAsia="宋体" w:hAnsi="Cambria Math"/>
                  <w:i/>
                  <w:kern w:val="0"/>
                  <w:szCs w:val="24"/>
                  <w:lang w:eastAsia="zh-CN"/>
                </w:rPr>
              </m:ctrlPr>
            </m:eqArrPr>
            <m:e>
              <m:r>
                <m:rPr>
                  <m:sty m:val="p"/>
                </m:rPr>
                <w:rPr>
                  <w:rFonts w:ascii="Cambria Math" w:eastAsia="宋体" w:hAnsi="Cambria Math"/>
                  <w:kern w:val="0"/>
                  <w:szCs w:val="24"/>
                  <w:lang w:eastAsia="zh-CN"/>
                </w:rPr>
                <m:t>ξ</m:t>
              </m:r>
              <m:d>
                <m:dPr>
                  <m:ctrlPr>
                    <w:rPr>
                      <w:rFonts w:ascii="Cambria Math" w:eastAsia="宋体" w:hAnsi="Cambria Math"/>
                      <w:i/>
                      <w:kern w:val="0"/>
                      <w:szCs w:val="24"/>
                      <w:lang w:eastAsia="zh-CN"/>
                    </w:rPr>
                  </m:ctrlPr>
                </m:dPr>
                <m:e>
                  <m:sSub>
                    <m:sSubPr>
                      <m:ctrlPr>
                        <w:rPr>
                          <w:rFonts w:ascii="Cambria Math" w:eastAsia="宋体" w:hAnsi="Cambria Math"/>
                          <w:i/>
                          <w:kern w:val="0"/>
                          <w:szCs w:val="24"/>
                          <w:lang w:eastAsia="zh-CN"/>
                        </w:rPr>
                      </m:ctrlPr>
                    </m:sSubPr>
                    <m:e>
                      <m:r>
                        <w:rPr>
                          <w:rFonts w:ascii="Cambria Math" w:eastAsia="宋体" w:hAnsi="Cambria Math"/>
                          <w:kern w:val="0"/>
                          <w:szCs w:val="24"/>
                          <w:lang w:eastAsia="zh-CN"/>
                        </w:rPr>
                        <m:t>v</m:t>
                      </m:r>
                    </m:e>
                    <m:sub>
                      <m:r>
                        <w:rPr>
                          <w:rFonts w:ascii="Cambria Math" w:eastAsia="宋体" w:hAnsi="Cambria Math"/>
                          <w:kern w:val="0"/>
                          <w:szCs w:val="24"/>
                          <w:lang w:eastAsia="zh-CN"/>
                        </w:rPr>
                        <m:t>t</m:t>
                      </m:r>
                    </m:sub>
                  </m:sSub>
                </m:e>
              </m:d>
              <m:r>
                <w:rPr>
                  <w:rFonts w:ascii="Cambria Math" w:eastAsia="宋体" w:hAnsi="Cambria Math"/>
                  <w:kern w:val="0"/>
                  <w:szCs w:val="24"/>
                  <w:lang w:eastAsia="zh-CN"/>
                </w:rPr>
                <m:t>=1.#</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20</m:t>
                  </m:r>
                </m:e>
              </m:d>
            </m:e>
          </m:eqArr>
        </m:oMath>
      </m:oMathPara>
    </w:p>
    <w:p w14:paraId="5F09940B" w14:textId="4533FA5E" w:rsidR="0085538B" w:rsidRPr="00B12B40" w:rsidRDefault="0085538B" w:rsidP="002829AF">
      <w:pPr>
        <w:widowControl/>
        <w:spacing w:line="240" w:lineRule="auto"/>
        <w:ind w:leftChars="1" w:left="2"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In</w:t>
      </w:r>
      <w:r w:rsidR="00C318F0" w:rsidRPr="00B12B40">
        <w:rPr>
          <w:rFonts w:ascii="Times New Roman" w:eastAsia="宋体" w:hAnsi="Times New Roman"/>
          <w:kern w:val="0"/>
          <w:lang w:eastAsia="zh-CN"/>
        </w:rPr>
        <w:t xml:space="preserve"> </w:t>
      </w:r>
      <w:r w:rsidRPr="00B12B40">
        <w:rPr>
          <w:rFonts w:ascii="Times New Roman" w:eastAsia="宋体" w:hAnsi="Times New Roman"/>
          <w:kern w:val="0"/>
          <w:lang w:eastAsia="zh-CN"/>
        </w:rPr>
        <w:t>(</w:t>
      </w:r>
      <w:r w:rsidR="00D623A3" w:rsidRPr="00B12B40">
        <w:rPr>
          <w:rFonts w:ascii="Times New Roman" w:eastAsia="宋体" w:hAnsi="Times New Roman"/>
          <w:kern w:val="0"/>
          <w:lang w:eastAsia="zh-CN"/>
        </w:rPr>
        <w:t>19</w:t>
      </w:r>
      <w:r w:rsidRPr="00B12B40">
        <w:rPr>
          <w:rFonts w:ascii="Times New Roman" w:eastAsia="宋体" w:hAnsi="Times New Roman"/>
          <w:kern w:val="0"/>
          <w:lang w:eastAsia="zh-CN"/>
        </w:rPr>
        <w:t xml:space="preserve">), </w:t>
      </w:r>
      <m:oMath>
        <m:sSup>
          <m:sSupPr>
            <m:ctrlPr>
              <w:rPr>
                <w:rFonts w:ascii="Cambria Math" w:eastAsia="宋体" w:hAnsi="Cambria Math"/>
                <w:kern w:val="0"/>
                <w:lang w:eastAsia="zh-CN"/>
              </w:rPr>
            </m:ctrlPr>
          </m:sSupPr>
          <m:e>
            <m:r>
              <w:rPr>
                <w:rFonts w:ascii="Cambria Math" w:eastAsia="宋体" w:hAnsi="Cambria Math"/>
                <w:kern w:val="0"/>
                <w:lang w:eastAsia="zh-CN"/>
              </w:rPr>
              <m:t>W</m:t>
            </m:r>
          </m:e>
          <m:sup>
            <m:r>
              <m:rPr>
                <m:sty m:val="p"/>
              </m:rPr>
              <w:rPr>
                <w:rFonts w:ascii="Cambria Math" w:eastAsia="宋体" w:hAnsi="Cambria Math"/>
                <w:kern w:val="0"/>
                <w:lang w:eastAsia="zh-CN"/>
              </w:rPr>
              <m:t>'</m:t>
            </m:r>
          </m:sup>
        </m:sSup>
      </m:oMath>
      <w:r w:rsidRPr="00B12B40">
        <w:rPr>
          <w:rFonts w:ascii="Times New Roman" w:eastAsia="宋体" w:hAnsi="Times New Roman"/>
          <w:kern w:val="0"/>
          <w:lang w:eastAsia="zh-CN"/>
        </w:rPr>
        <w:t xml:space="preserve"> is the set of </w:t>
      </w:r>
      <m:oMath>
        <m:r>
          <w:rPr>
            <w:rFonts w:ascii="Cambria Math" w:eastAsia="宋体" w:hAnsi="Cambria Math"/>
            <w:kern w:val="0"/>
            <w:lang w:eastAsia="zh-CN"/>
          </w:rPr>
          <m:t>K</m:t>
        </m:r>
      </m:oMath>
      <w:r w:rsidRPr="00B12B40">
        <w:rPr>
          <w:rFonts w:ascii="Times New Roman" w:eastAsia="宋体" w:hAnsi="Times New Roman"/>
          <w:kern w:val="0"/>
          <w:lang w:eastAsia="zh-CN"/>
        </w:rPr>
        <w:t xml:space="preserve"> workers selected in the </w:t>
      </w:r>
      <m:oMath>
        <m:r>
          <w:rPr>
            <w:rFonts w:ascii="Cambria Math" w:eastAsia="宋体" w:hAnsi="Cambria Math"/>
            <w:kern w:val="0"/>
            <w:lang w:eastAsia="zh-CN"/>
          </w:rPr>
          <m:t>t</m:t>
        </m:r>
      </m:oMath>
      <w:r w:rsidRPr="00B12B40">
        <w:rPr>
          <w:rFonts w:ascii="Times New Roman" w:eastAsia="宋体" w:hAnsi="Times New Roman"/>
          <w:kern w:val="0"/>
          <w:lang w:eastAsia="zh-CN"/>
        </w:rPr>
        <w:t xml:space="preserve">-th round. The more precise the data collected by a worker for a given task, the higher the quality of </w:t>
      </w:r>
      <w:r w:rsidR="00D623A3" w:rsidRPr="00B12B40">
        <w:rPr>
          <w:rFonts w:ascii="Times New Roman" w:eastAsia="宋体" w:hAnsi="Times New Roman"/>
          <w:kern w:val="0"/>
          <w:lang w:eastAsia="zh-CN"/>
        </w:rPr>
        <w:t xml:space="preserve">this worker's </w:t>
      </w:r>
      <w:r w:rsidRPr="00B12B40">
        <w:rPr>
          <w:rFonts w:ascii="Times New Roman" w:eastAsia="宋体" w:hAnsi="Times New Roman"/>
          <w:kern w:val="0"/>
          <w:lang w:eastAsia="zh-CN"/>
        </w:rPr>
        <w:t xml:space="preserve">work on that task, thus reducing the sum of weighted deviations. </w:t>
      </w:r>
      <m:oMath>
        <m:r>
          <m:rPr>
            <m:sty m:val="p"/>
          </m:rPr>
          <w:rPr>
            <w:rFonts w:ascii="Cambria Math" w:eastAsia="宋体" w:hAnsi="Cambria Math"/>
            <w:kern w:val="0"/>
            <w:lang w:eastAsia="zh-CN"/>
          </w:rPr>
          <m:t>ξ(</m:t>
        </m:r>
        <m:r>
          <w:rPr>
            <w:rFonts w:ascii="Cambria Math" w:eastAsia="宋体" w:hAnsi="Cambria Math"/>
            <w:kern w:val="0"/>
            <w:lang w:eastAsia="zh-CN"/>
          </w:rPr>
          <m:t>V</m:t>
        </m:r>
        <m:r>
          <m:rPr>
            <m:sty m:val="p"/>
          </m:rPr>
          <w:rPr>
            <w:rFonts w:ascii="Cambria Math" w:eastAsia="宋体" w:hAnsi="Cambria Math"/>
            <w:kern w:val="0"/>
            <w:lang w:eastAsia="zh-CN"/>
          </w:rPr>
          <m:t>)</m:t>
        </m:r>
      </m:oMath>
      <w:r w:rsidRPr="00B12B40">
        <w:rPr>
          <w:rFonts w:ascii="Times New Roman" w:eastAsia="宋体" w:hAnsi="Times New Roman"/>
          <w:kern w:val="0"/>
          <w:lang w:eastAsia="zh-CN"/>
        </w:rPr>
        <w:t xml:space="preserve"> is the aggregation of the workers' quality assignments under a distr</w:t>
      </w:r>
      <w:proofErr w:type="spellStart"/>
      <w:r w:rsidRPr="00B12B40">
        <w:rPr>
          <w:rFonts w:ascii="Times New Roman" w:eastAsia="宋体" w:hAnsi="Times New Roman"/>
          <w:kern w:val="0"/>
          <w:lang w:eastAsia="zh-CN"/>
        </w:rPr>
        <w:t>ibution</w:t>
      </w:r>
      <w:proofErr w:type="spellEnd"/>
      <w:r w:rsidRPr="00B12B40">
        <w:rPr>
          <w:rFonts w:ascii="Times New Roman" w:eastAsia="宋体" w:hAnsi="Times New Roman"/>
          <w:kern w:val="0"/>
          <w:lang w:eastAsia="zh-CN"/>
        </w:rPr>
        <w:t xml:space="preserve"> function, which constrains the qualities within a certain range to make the optimization problem more rational.</w:t>
      </w:r>
    </w:p>
    <w:p w14:paraId="0D81628F" w14:textId="4227133F" w:rsidR="0085538B" w:rsidRPr="00B12B40" w:rsidRDefault="0085538B" w:rsidP="002829AF">
      <w:pPr>
        <w:widowControl/>
        <w:spacing w:line="240" w:lineRule="auto"/>
        <w:ind w:leftChars="1" w:left="2"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We assume that weight assignment follows exponential distribution and has the following constraint of </w:t>
      </w:r>
      <w:r w:rsidR="00E63DCA" w:rsidRPr="00B12B40">
        <w:rPr>
          <w:rFonts w:ascii="Times New Roman" w:eastAsia="宋体" w:hAnsi="Times New Roman"/>
          <w:kern w:val="0"/>
          <w:lang w:eastAsia="zh-CN"/>
        </w:rPr>
        <w:t>(</w:t>
      </w:r>
      <w:r w:rsidR="00C318F0" w:rsidRPr="00B12B40">
        <w:rPr>
          <w:rFonts w:ascii="Times New Roman" w:eastAsia="宋体" w:hAnsi="Times New Roman"/>
          <w:kern w:val="0"/>
          <w:lang w:eastAsia="zh-CN"/>
        </w:rPr>
        <w:t>2</w:t>
      </w:r>
      <w:r w:rsidR="009B5E54" w:rsidRPr="00B12B40">
        <w:rPr>
          <w:rFonts w:ascii="Times New Roman" w:eastAsia="宋体" w:hAnsi="Times New Roman"/>
          <w:kern w:val="0"/>
          <w:lang w:eastAsia="zh-CN"/>
        </w:rPr>
        <w:t>1</w:t>
      </w:r>
      <w:r w:rsidRPr="00B12B40">
        <w:rPr>
          <w:rFonts w:ascii="Times New Roman" w:eastAsia="宋体" w:hAnsi="Times New Roman"/>
          <w:kern w:val="0"/>
          <w:lang w:eastAsia="zh-CN"/>
        </w:rPr>
        <w:t>):</w:t>
      </w:r>
    </w:p>
    <w:p w14:paraId="37AEC564" w14:textId="11CC86E5"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kern w:val="0"/>
          <w:lang w:eastAsia="zh-CN"/>
        </w:rPr>
      </w:pPr>
      <m:oMathPara>
        <m:oMath>
          <m:eqArr>
            <m:eqArrPr>
              <m:maxDist m:val="1"/>
              <m:ctrlPr>
                <w:rPr>
                  <w:rFonts w:ascii="Cambria Math" w:eastAsia="宋体" w:hAnsi="Cambria Math"/>
                  <w:kern w:val="0"/>
                  <w:lang w:eastAsia="zh-CN"/>
                </w:rPr>
              </m:ctrlPr>
            </m:eqArrPr>
            <m:e>
              <m:r>
                <m:rPr>
                  <m:sty m:val="p"/>
                </m:rPr>
                <w:rPr>
                  <w:rFonts w:ascii="Cambria Math" w:eastAsia="宋体" w:hAnsi="Cambria Math"/>
                  <w:kern w:val="0"/>
                </w:rPr>
                <m:t>ξ</m:t>
              </m:r>
              <m:d>
                <m:dPr>
                  <m:ctrlPr>
                    <w:rPr>
                      <w:rFonts w:ascii="Cambria Math" w:eastAsia="宋体" w:hAnsi="Cambria Math"/>
                      <w:i/>
                      <w:kern w:val="0"/>
                    </w:rPr>
                  </m:ctrlPr>
                </m:dPr>
                <m:e>
                  <m:sSub>
                    <m:sSubPr>
                      <m:ctrlPr>
                        <w:rPr>
                          <w:rFonts w:ascii="Cambria Math" w:eastAsia="宋体" w:hAnsi="Cambria Math"/>
                          <w:i/>
                          <w:kern w:val="0"/>
                          <w:lang w:eastAsia="zh-CN"/>
                        </w:rPr>
                      </m:ctrlPr>
                    </m:sSubPr>
                    <m:e>
                      <m:r>
                        <w:rPr>
                          <w:rFonts w:ascii="Cambria Math" w:eastAsia="宋体" w:hAnsi="Cambria Math"/>
                          <w:kern w:val="0"/>
                          <w:lang w:eastAsia="zh-CN"/>
                        </w:rPr>
                        <m:t>v</m:t>
                      </m:r>
                    </m:e>
                    <m:sub>
                      <m:r>
                        <w:rPr>
                          <w:rFonts w:ascii="Cambria Math" w:eastAsia="宋体" w:hAnsi="Cambria Math"/>
                          <w:kern w:val="0"/>
                          <w:lang w:eastAsia="zh-CN"/>
                        </w:rPr>
                        <m:t>t</m:t>
                      </m:r>
                    </m:sub>
                  </m:sSub>
                </m:e>
              </m:d>
              <m:r>
                <w:rPr>
                  <w:rFonts w:ascii="Cambria Math" w:eastAsia="宋体" w:hAnsi="Cambria Math"/>
                  <w:kern w:val="0"/>
                </w:rPr>
                <m:t>=</m:t>
              </m:r>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i: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rPr>
                        <m:t>i</m:t>
                      </m:r>
                    </m:sub>
                  </m:sSub>
                  <m:r>
                    <w:rPr>
                      <w:rFonts w:ascii="Cambria Math" w:eastAsia="宋体" w:hAnsi="Cambria Math"/>
                      <w:kern w:val="0"/>
                    </w:rPr>
                    <m:t>∈</m:t>
                  </m:r>
                  <m:sSup>
                    <m:sSupPr>
                      <m:ctrlPr>
                        <w:rPr>
                          <w:rFonts w:ascii="Cambria Math" w:eastAsia="宋体" w:hAnsi="Cambria Math"/>
                          <w:kern w:val="0"/>
                          <w:lang w:eastAsia="zh-CN"/>
                        </w:rPr>
                      </m:ctrlPr>
                    </m:sSupPr>
                    <m:e>
                      <m:r>
                        <w:rPr>
                          <w:rFonts w:ascii="Cambria Math" w:eastAsia="宋体" w:hAnsi="Cambria Math"/>
                          <w:kern w:val="0"/>
                        </w:rPr>
                        <m:t>W</m:t>
                      </m:r>
                    </m:e>
                    <m:sup>
                      <m:r>
                        <w:rPr>
                          <w:rFonts w:ascii="Cambria Math" w:eastAsia="宋体" w:hAnsi="Cambria Math"/>
                          <w:kern w:val="0"/>
                        </w:rPr>
                        <m:t>'</m:t>
                      </m:r>
                    </m:sup>
                  </m:sSup>
                </m:sub>
                <m:sup/>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j: </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r>
                        <w:rPr>
                          <w:rFonts w:ascii="Cambria Math" w:eastAsia="宋体" w:hAnsi="Cambria Math"/>
                          <w:kern w:val="0"/>
                        </w:rPr>
                        <m:t>∈</m:t>
                      </m:r>
                      <m:sSub>
                        <m:sSubPr>
                          <m:ctrlPr>
                            <w:rPr>
                              <w:rFonts w:ascii="Cambria Math" w:eastAsia="宋体" w:hAnsi="Cambria Math"/>
                              <w:kern w:val="0"/>
                              <w:lang w:eastAsia="zh-CN"/>
                            </w:rPr>
                          </m:ctrlPr>
                        </m:sSubPr>
                        <m:e>
                          <m:r>
                            <w:rPr>
                              <w:rFonts w:ascii="Cambria Math" w:eastAsia="宋体" w:hAnsi="Cambria Math"/>
                              <w:kern w:val="0"/>
                            </w:rPr>
                            <m:t>D</m:t>
                          </m:r>
                        </m:e>
                        <m:sub>
                          <m:r>
                            <w:rPr>
                              <w:rFonts w:ascii="Cambria Math" w:eastAsia="宋体" w:hAnsi="Cambria Math"/>
                              <w:kern w:val="0"/>
                            </w:rPr>
                            <m:t>i</m:t>
                          </m:r>
                        </m:sub>
                      </m:sSub>
                    </m:sub>
                    <m:sup/>
                    <m:e>
                      <m:r>
                        <m:rPr>
                          <m:sty m:val="p"/>
                        </m:rPr>
                        <w:rPr>
                          <w:rFonts w:ascii="Cambria Math" w:eastAsia="宋体" w:hAnsi="Cambria Math"/>
                          <w:kern w:val="0"/>
                          <w:lang w:eastAsia="zh-CN"/>
                        </w:rPr>
                        <m:t>exp⁡</m:t>
                      </m:r>
                      <m:r>
                        <w:rPr>
                          <w:rFonts w:ascii="Cambria Math" w:eastAsia="宋体" w:hAnsi="Cambria Math"/>
                          <w:kern w:val="0"/>
                          <w:lang w:eastAsia="zh-CN"/>
                        </w:rPr>
                        <m:t>(</m:t>
                      </m:r>
                      <m:sSubSup>
                        <m:sSubSupPr>
                          <m:ctrlPr>
                            <w:rPr>
                              <w:rFonts w:ascii="Cambria Math" w:eastAsia="宋体" w:hAnsi="Cambria Math"/>
                              <w:kern w:val="0"/>
                              <w:lang w:eastAsia="zh-CN"/>
                            </w:rPr>
                          </m:ctrlPr>
                        </m:sSubSupPr>
                        <m:e>
                          <m:r>
                            <w:rPr>
                              <w:rFonts w:ascii="Cambria Math" w:eastAsia="宋体" w:hAnsi="Cambria Math"/>
                              <w:kern w:val="0"/>
                            </w:rPr>
                            <m:t>-</m:t>
                          </m:r>
                          <m:acc>
                            <m:accPr>
                              <m:chr m:val="̃"/>
                              <m:ctrlPr>
                                <w:rPr>
                                  <w:rFonts w:ascii="Cambria Math" w:eastAsia="宋体" w:hAnsi="Cambria Math"/>
                                  <w:i/>
                                  <w:kern w:val="0"/>
                                  <w:lang w:eastAsia="zh-CN"/>
                                </w:rPr>
                              </m:ctrlPr>
                            </m:accPr>
                            <m:e>
                              <m:r>
                                <w:rPr>
                                  <w:rFonts w:ascii="Cambria Math" w:eastAsia="宋体" w:hAnsi="Cambria Math"/>
                                  <w:kern w:val="0"/>
                                  <w:lang w:eastAsia="zh-CN"/>
                                </w:rPr>
                                <m:t>v</m:t>
                              </m:r>
                            </m:e>
                          </m:acc>
                        </m:e>
                        <m:sub>
                          <m:r>
                            <w:rPr>
                              <w:rFonts w:ascii="Cambria Math" w:eastAsia="宋体" w:hAnsi="Cambria Math"/>
                              <w:kern w:val="0"/>
                            </w:rPr>
                            <m:t>i,t</m:t>
                          </m:r>
                        </m:sub>
                        <m:sup>
                          <m:r>
                            <w:rPr>
                              <w:rFonts w:ascii="Cambria Math" w:eastAsia="宋体" w:hAnsi="Cambria Math"/>
                              <w:kern w:val="0"/>
                            </w:rPr>
                            <m:t>j</m:t>
                          </m:r>
                        </m:sup>
                      </m:sSubSup>
                      <m:r>
                        <w:rPr>
                          <w:rFonts w:ascii="Cambria Math" w:eastAsia="宋体" w:hAnsi="Cambria Math"/>
                          <w:kern w:val="0"/>
                          <w:lang w:eastAsia="zh-CN"/>
                        </w:rPr>
                        <m:t>)</m:t>
                      </m:r>
                    </m:e>
                  </m:nary>
                </m:e>
              </m:nary>
              <m:r>
                <m:rPr>
                  <m:sty m:val="p"/>
                </m:rPr>
                <w:rPr>
                  <w:rFonts w:ascii="Cambria Math" w:eastAsia="宋体" w:hAnsi="Cambria Math"/>
                  <w:kern w:val="0"/>
                  <w:lang w:eastAsia="zh-CN"/>
                </w:rPr>
                <m:t>.#(21)##</m:t>
              </m:r>
            </m:e>
          </m:eqArr>
        </m:oMath>
      </m:oMathPara>
    </w:p>
    <w:p w14:paraId="46D76512" w14:textId="77777777" w:rsidR="0085538B" w:rsidRPr="00B12B40" w:rsidRDefault="0085538B" w:rsidP="002829AF">
      <w:pPr>
        <w:widowControl/>
        <w:spacing w:line="240" w:lineRule="auto"/>
        <w:ind w:leftChars="1" w:left="2"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If we assume </w:t>
      </w:r>
      <m:oMath>
        <m:sSubSup>
          <m:sSubSupPr>
            <m:ctrlPr>
              <w:rPr>
                <w:rFonts w:ascii="Cambria Math" w:eastAsia="宋体" w:hAnsi="Cambria Math"/>
                <w:kern w:val="0"/>
                <w:lang w:eastAsia="zh-CN"/>
              </w:rPr>
            </m:ctrlPr>
          </m:sSubSupPr>
          <m:e>
            <m:r>
              <w:rPr>
                <w:rFonts w:ascii="Cambria Math" w:eastAsia="宋体" w:hAnsi="Cambria Math"/>
                <w:kern w:val="0"/>
                <w:lang w:eastAsia="zh-CN"/>
              </w:rPr>
              <m:t>z</m:t>
            </m:r>
          </m:e>
          <m:sub>
            <m:r>
              <w:rPr>
                <w:rFonts w:ascii="Cambria Math" w:eastAsia="宋体" w:hAnsi="Cambria Math"/>
                <w:kern w:val="0"/>
                <w:lang w:eastAsia="zh-CN"/>
              </w:rPr>
              <m:t>i</m:t>
            </m:r>
            <m:r>
              <m:rPr>
                <m:sty m:val="p"/>
              </m:rPr>
              <w:rPr>
                <w:rFonts w:ascii="Cambria Math" w:eastAsia="宋体" w:hAnsi="Cambria Math"/>
                <w:kern w:val="0"/>
                <w:lang w:eastAsia="zh-CN"/>
              </w:rPr>
              <m:t>,</m:t>
            </m:r>
            <m:r>
              <w:rPr>
                <w:rFonts w:ascii="Cambria Math" w:eastAsia="宋体" w:hAnsi="Cambria Math"/>
                <w:kern w:val="0"/>
                <w:lang w:eastAsia="zh-CN"/>
              </w:rPr>
              <m:t>t</m:t>
            </m:r>
          </m:sub>
          <m:sup>
            <m:r>
              <w:rPr>
                <w:rFonts w:ascii="Cambria Math" w:eastAsia="宋体" w:hAnsi="Cambria Math"/>
                <w:kern w:val="0"/>
                <w:lang w:eastAsia="zh-CN"/>
              </w:rPr>
              <m:t>j</m:t>
            </m:r>
          </m:sup>
        </m:sSubSup>
        <m:r>
          <m:rPr>
            <m:sty m:val="p"/>
          </m:rPr>
          <w:rPr>
            <w:rFonts w:ascii="Cambria Math" w:eastAsia="宋体" w:hAnsi="Cambria Math"/>
            <w:kern w:val="0"/>
            <w:lang w:eastAsia="zh-CN"/>
          </w:rPr>
          <m:t>=exp⁡(</m:t>
        </m:r>
        <m:sSubSup>
          <m:sSubSupPr>
            <m:ctrlPr>
              <w:rPr>
                <w:rFonts w:ascii="Cambria Math" w:eastAsia="宋体" w:hAnsi="Cambria Math"/>
                <w:kern w:val="0"/>
                <w:lang w:eastAsia="zh-CN"/>
              </w:rPr>
            </m:ctrlPr>
          </m:sSubSupPr>
          <m:e>
            <m:r>
              <m:rPr>
                <m:sty m:val="p"/>
              </m:rPr>
              <w:rPr>
                <w:rFonts w:ascii="Cambria Math" w:eastAsia="宋体" w:hAnsi="Cambria Math"/>
                <w:kern w:val="0"/>
                <w:lang w:eastAsia="zh-CN"/>
              </w:rPr>
              <m:t>-</m:t>
            </m:r>
            <m:acc>
              <m:accPr>
                <m:chr m:val="̃"/>
                <m:ctrlPr>
                  <w:rPr>
                    <w:rFonts w:ascii="Cambria Math" w:eastAsia="宋体" w:hAnsi="Cambria Math"/>
                    <w:i/>
                    <w:kern w:val="0"/>
                    <w:lang w:eastAsia="zh-CN"/>
                  </w:rPr>
                </m:ctrlPr>
              </m:accPr>
              <m:e>
                <m:r>
                  <w:rPr>
                    <w:rFonts w:ascii="Cambria Math" w:eastAsia="宋体" w:hAnsi="Cambria Math"/>
                    <w:kern w:val="0"/>
                    <w:lang w:eastAsia="zh-CN"/>
                  </w:rPr>
                  <m:t>v</m:t>
                </m:r>
              </m:e>
            </m:acc>
          </m:e>
          <m:sub>
            <m:r>
              <w:rPr>
                <w:rFonts w:ascii="Cambria Math" w:eastAsia="宋体" w:hAnsi="Cambria Math"/>
                <w:kern w:val="0"/>
                <w:lang w:eastAsia="zh-CN"/>
              </w:rPr>
              <m:t>i</m:t>
            </m:r>
            <m:r>
              <m:rPr>
                <m:sty m:val="p"/>
              </m:rPr>
              <w:rPr>
                <w:rFonts w:ascii="Cambria Math" w:eastAsia="宋体" w:hAnsi="Cambria Math"/>
                <w:kern w:val="0"/>
                <w:lang w:eastAsia="zh-CN"/>
              </w:rPr>
              <m:t>,</m:t>
            </m:r>
            <m:r>
              <w:rPr>
                <w:rFonts w:ascii="Cambria Math" w:eastAsia="宋体" w:hAnsi="Cambria Math"/>
                <w:kern w:val="0"/>
                <w:lang w:eastAsia="zh-CN"/>
              </w:rPr>
              <m:t>t</m:t>
            </m:r>
          </m:sub>
          <m:sup>
            <m:r>
              <w:rPr>
                <w:rFonts w:ascii="Cambria Math" w:eastAsia="宋体" w:hAnsi="Cambria Math"/>
                <w:kern w:val="0"/>
                <w:lang w:eastAsia="zh-CN"/>
              </w:rPr>
              <m:t>j</m:t>
            </m:r>
          </m:sup>
        </m:sSubSup>
        <m:r>
          <m:rPr>
            <m:sty m:val="p"/>
          </m:rPr>
          <w:rPr>
            <w:rFonts w:ascii="Cambria Math" w:eastAsia="宋体" w:hAnsi="Cambria Math"/>
            <w:kern w:val="0"/>
            <w:lang w:eastAsia="zh-CN"/>
          </w:rPr>
          <m:t>)</m:t>
        </m:r>
      </m:oMath>
      <w:r w:rsidRPr="00B12B40">
        <w:rPr>
          <w:rFonts w:ascii="Times New Roman" w:eastAsia="宋体" w:hAnsi="Times New Roman"/>
          <w:kern w:val="0"/>
          <w:lang w:eastAsia="zh-CN"/>
        </w:rPr>
        <w:t>, then the original optimization problem can be transformed into the following form:</w:t>
      </w:r>
    </w:p>
    <w:p w14:paraId="504D31EA" w14:textId="77777777" w:rsidR="0085538B" w:rsidRPr="00B12B40" w:rsidRDefault="0085538B" w:rsidP="002829AF">
      <w:pPr>
        <w:widowControl/>
        <w:spacing w:line="240" w:lineRule="auto"/>
        <w:ind w:firstLineChars="150" w:firstLine="301"/>
        <w:rPr>
          <w:rFonts w:ascii="Times New Roman" w:eastAsia="宋体" w:hAnsi="Times New Roman"/>
          <w:b/>
          <w:bCs/>
          <w:i/>
          <w:iCs/>
          <w:kern w:val="0"/>
          <w:lang w:eastAsia="zh-CN"/>
        </w:rPr>
      </w:pPr>
      <w:r w:rsidRPr="00B12B40">
        <w:rPr>
          <w:rFonts w:ascii="Times New Roman" w:eastAsia="宋体" w:hAnsi="Times New Roman"/>
          <w:b/>
          <w:bCs/>
          <w:i/>
          <w:iCs/>
          <w:kern w:val="0"/>
          <w:lang w:eastAsia="zh-CN"/>
        </w:rPr>
        <w:t>Minimize:</w:t>
      </w:r>
    </w:p>
    <w:p w14:paraId="3C80B7B3" w14:textId="1B4122CC"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kern w:val="0"/>
          <w:szCs w:val="24"/>
          <w:lang w:eastAsia="zh-CN"/>
        </w:rPr>
      </w:pPr>
      <m:oMathPara>
        <m:oMath>
          <m:eqArr>
            <m:eqArrPr>
              <m:maxDist m:val="1"/>
              <m:ctrlPr>
                <w:rPr>
                  <w:rFonts w:ascii="Cambria Math" w:eastAsia="宋体" w:hAnsi="Cambria Math"/>
                  <w:i/>
                  <w:kern w:val="0"/>
                  <w:szCs w:val="24"/>
                  <w:lang w:eastAsia="zh-CN"/>
                </w:rPr>
              </m:ctrlPr>
            </m:eqArrPr>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szCs w:val="24"/>
                      <w:lang w:eastAsia="zh-CN"/>
                    </w:rPr>
                    <m:t xml:space="preserve">i: </m:t>
                  </m:r>
                  <m:sSub>
                    <m:sSubPr>
                      <m:ctrlPr>
                        <w:rPr>
                          <w:rFonts w:ascii="Cambria Math" w:eastAsia="宋体" w:hAnsi="Cambria Math"/>
                          <w:i/>
                          <w:kern w:val="0"/>
                          <w:szCs w:val="24"/>
                          <w:lang w:eastAsia="zh-CN"/>
                        </w:rPr>
                      </m:ctrlPr>
                    </m:sSubPr>
                    <m:e>
                      <m:r>
                        <w:rPr>
                          <w:rFonts w:ascii="Cambria Math" w:eastAsia="宋体" w:hAnsi="Cambria Math"/>
                          <w:kern w:val="0"/>
                          <w:szCs w:val="24"/>
                          <w:lang w:eastAsia="zh-CN"/>
                        </w:rPr>
                        <m:t>w</m:t>
                      </m:r>
                    </m:e>
                    <m:sub>
                      <m:r>
                        <w:rPr>
                          <w:rFonts w:ascii="Cambria Math" w:eastAsia="宋体" w:hAnsi="Cambria Math"/>
                          <w:kern w:val="0"/>
                          <w:szCs w:val="24"/>
                          <w:lang w:eastAsia="zh-CN"/>
                        </w:rPr>
                        <m:t>i</m:t>
                      </m:r>
                    </m:sub>
                  </m:sSub>
                  <m:r>
                    <w:rPr>
                      <w:rFonts w:ascii="Cambria Math" w:eastAsia="宋体" w:hAnsi="Cambria Math"/>
                      <w:kern w:val="0"/>
                      <w:szCs w:val="24"/>
                      <w:lang w:eastAsia="zh-CN"/>
                    </w:rPr>
                    <m:t>∈</m:t>
                  </m:r>
                  <m:sSup>
                    <m:sSupPr>
                      <m:ctrlPr>
                        <w:rPr>
                          <w:rFonts w:ascii="Cambria Math" w:eastAsia="宋体" w:hAnsi="Cambria Math"/>
                          <w:kern w:val="0"/>
                          <w:szCs w:val="24"/>
                          <w:lang w:eastAsia="zh-CN"/>
                        </w:rPr>
                      </m:ctrlPr>
                    </m:sSupPr>
                    <m:e>
                      <m:r>
                        <w:rPr>
                          <w:rFonts w:ascii="Cambria Math" w:eastAsia="宋体" w:hAnsi="Cambria Math"/>
                          <w:kern w:val="0"/>
                          <w:szCs w:val="24"/>
                          <w:lang w:eastAsia="zh-CN"/>
                        </w:rPr>
                        <m:t>W</m:t>
                      </m:r>
                    </m:e>
                    <m:sup>
                      <m:r>
                        <w:rPr>
                          <w:rFonts w:ascii="Cambria Math" w:eastAsia="宋体" w:hAnsi="Cambria Math"/>
                          <w:kern w:val="0"/>
                          <w:szCs w:val="24"/>
                          <w:lang w:eastAsia="zh-CN"/>
                        </w:rPr>
                        <m:t>'</m:t>
                      </m:r>
                    </m:sup>
                  </m:sSup>
                </m:sub>
                <m:sup/>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szCs w:val="24"/>
                          <w:lang w:eastAsia="zh-CN"/>
                        </w:rPr>
                        <m:t xml:space="preserve">j: </m:t>
                      </m:r>
                      <m:sSub>
                        <m:sSubPr>
                          <m:ctrlPr>
                            <w:rPr>
                              <w:rFonts w:ascii="Cambria Math" w:eastAsia="宋体" w:hAnsi="Cambria Math"/>
                              <w:i/>
                              <w:kern w:val="0"/>
                              <w:szCs w:val="24"/>
                              <w:lang w:eastAsia="zh-CN"/>
                            </w:rPr>
                          </m:ctrlPr>
                        </m:sSubPr>
                        <m:e>
                          <m:r>
                            <w:rPr>
                              <w:rFonts w:ascii="Cambria Math" w:eastAsia="宋体" w:hAnsi="Cambria Math"/>
                              <w:kern w:val="0"/>
                              <w:szCs w:val="24"/>
                              <w:lang w:eastAsia="zh-CN"/>
                            </w:rPr>
                            <m:t>d</m:t>
                          </m:r>
                        </m:e>
                        <m:sub>
                          <m:r>
                            <w:rPr>
                              <w:rFonts w:ascii="Cambria Math" w:eastAsia="宋体" w:hAnsi="Cambria Math"/>
                              <w:kern w:val="0"/>
                              <w:szCs w:val="24"/>
                              <w:lang w:eastAsia="zh-CN"/>
                            </w:rPr>
                            <m:t>j</m:t>
                          </m:r>
                        </m:sub>
                      </m:sSub>
                      <m:r>
                        <w:rPr>
                          <w:rFonts w:ascii="Cambria Math" w:eastAsia="宋体" w:hAnsi="Cambria Math"/>
                          <w:kern w:val="0"/>
                          <w:szCs w:val="24"/>
                          <w:lang w:eastAsia="zh-CN"/>
                        </w:rPr>
                        <m:t>∈</m:t>
                      </m:r>
                      <m:sSub>
                        <m:sSubPr>
                          <m:ctrlPr>
                            <w:rPr>
                              <w:rFonts w:ascii="Cambria Math" w:eastAsia="宋体" w:hAnsi="Cambria Math"/>
                              <w:kern w:val="0"/>
                              <w:szCs w:val="24"/>
                              <w:lang w:eastAsia="zh-CN"/>
                            </w:rPr>
                          </m:ctrlPr>
                        </m:sSubPr>
                        <m:e>
                          <m:r>
                            <w:rPr>
                              <w:rFonts w:ascii="Cambria Math" w:eastAsia="宋体" w:hAnsi="Cambria Math"/>
                              <w:kern w:val="0"/>
                              <w:szCs w:val="24"/>
                              <w:lang w:eastAsia="zh-CN"/>
                            </w:rPr>
                            <m:t>D</m:t>
                          </m:r>
                        </m:e>
                        <m:sub>
                          <m:r>
                            <w:rPr>
                              <w:rFonts w:ascii="Cambria Math" w:eastAsia="宋体" w:hAnsi="Cambria Math"/>
                              <w:kern w:val="0"/>
                              <w:szCs w:val="24"/>
                              <w:lang w:eastAsia="zh-CN"/>
                            </w:rPr>
                            <m:t>i</m:t>
                          </m:r>
                        </m:sub>
                      </m:sSub>
                    </m:sub>
                    <m:sup/>
                    <m:e>
                      <m:d>
                        <m:dPr>
                          <m:ctrlPr>
                            <w:rPr>
                              <w:rFonts w:ascii="Cambria Math" w:eastAsia="宋体" w:hAnsi="Cambria Math"/>
                              <w:i/>
                              <w:kern w:val="0"/>
                              <w:szCs w:val="24"/>
                              <w:lang w:eastAsia="zh-CN"/>
                            </w:rPr>
                          </m:ctrlPr>
                        </m:dPr>
                        <m:e>
                          <m:r>
                            <w:rPr>
                              <w:rFonts w:ascii="Cambria Math" w:eastAsia="宋体" w:hAnsi="Cambria Math"/>
                              <w:kern w:val="0"/>
                              <w:szCs w:val="24"/>
                              <w:lang w:eastAsia="zh-CN"/>
                            </w:rPr>
                            <m:t>-</m:t>
                          </m:r>
                          <m:r>
                            <m:rPr>
                              <m:sty m:val="p"/>
                            </m:rPr>
                            <w:rPr>
                              <w:rFonts w:ascii="Cambria Math" w:eastAsia="宋体" w:hAnsi="Cambria Math"/>
                              <w:kern w:val="0"/>
                              <w:szCs w:val="24"/>
                              <w:lang w:eastAsia="zh-CN"/>
                            </w:rPr>
                            <m:t>log⁡</m:t>
                          </m:r>
                          <m:d>
                            <m:dPr>
                              <m:ctrlPr>
                                <w:rPr>
                                  <w:rFonts w:ascii="Cambria Math" w:eastAsia="宋体" w:hAnsi="Cambria Math"/>
                                  <w:kern w:val="0"/>
                                  <w:szCs w:val="24"/>
                                  <w:lang w:eastAsia="zh-CN"/>
                                </w:rPr>
                              </m:ctrlPr>
                            </m:dPr>
                            <m:e>
                              <m:sSubSup>
                                <m:sSubSupPr>
                                  <m:ctrlPr>
                                    <w:rPr>
                                      <w:rFonts w:ascii="Cambria Math" w:eastAsia="宋体" w:hAnsi="Cambria Math"/>
                                      <w:kern w:val="0"/>
                                      <w:szCs w:val="24"/>
                                      <w:lang w:eastAsia="zh-CN"/>
                                    </w:rPr>
                                  </m:ctrlPr>
                                </m:sSubSupPr>
                                <m:e>
                                  <m:r>
                                    <w:rPr>
                                      <w:rFonts w:ascii="Cambria Math" w:eastAsia="宋体" w:hAnsi="Cambria Math"/>
                                      <w:kern w:val="0"/>
                                      <w:szCs w:val="24"/>
                                      <w:lang w:eastAsia="zh-CN"/>
                                    </w:rPr>
                                    <m:t>z</m:t>
                                  </m:r>
                                </m:e>
                                <m:sub>
                                  <m:r>
                                    <w:rPr>
                                      <w:rFonts w:ascii="Cambria Math" w:eastAsia="宋体" w:hAnsi="Cambria Math"/>
                                      <w:kern w:val="0"/>
                                      <w:szCs w:val="24"/>
                                      <w:lang w:eastAsia="zh-CN"/>
                                    </w:rPr>
                                    <m:t>i,t</m:t>
                                  </m:r>
                                </m:sub>
                                <m:sup>
                                  <m:r>
                                    <w:rPr>
                                      <w:rFonts w:ascii="Cambria Math" w:eastAsia="宋体" w:hAnsi="Cambria Math"/>
                                      <w:kern w:val="0"/>
                                      <w:szCs w:val="24"/>
                                      <w:lang w:eastAsia="zh-CN"/>
                                    </w:rPr>
                                    <m:t>j</m:t>
                                  </m:r>
                                </m:sup>
                              </m:sSubSup>
                            </m:e>
                          </m:d>
                          <m:r>
                            <m:rPr>
                              <m:scr m:val="double-struck"/>
                            </m:rPr>
                            <w:rPr>
                              <w:rFonts w:ascii="Cambria Math" w:eastAsia="宋体" w:hAnsi="Cambria Math"/>
                              <w:kern w:val="0"/>
                              <w:szCs w:val="24"/>
                              <w:lang w:eastAsia="zh-CN"/>
                            </w:rPr>
                            <m:t>*d</m:t>
                          </m:r>
                          <m:d>
                            <m:dPr>
                              <m:ctrlPr>
                                <w:rPr>
                                  <w:rFonts w:ascii="Cambria Math" w:eastAsia="宋体" w:hAnsi="Cambria Math"/>
                                  <w:kern w:val="0"/>
                                  <w:szCs w:val="24"/>
                                  <w:lang w:eastAsia="zh-CN"/>
                                </w:rPr>
                              </m:ctrlPr>
                            </m:dPr>
                            <m:e>
                              <m:sSubSup>
                                <m:sSubSupPr>
                                  <m:ctrlPr>
                                    <w:rPr>
                                      <w:rFonts w:ascii="Cambria Math" w:eastAsia="宋体" w:hAnsi="Cambria Math"/>
                                      <w:kern w:val="0"/>
                                      <w:szCs w:val="24"/>
                                      <w:lang w:eastAsia="zh-CN"/>
                                    </w:rPr>
                                  </m:ctrlPr>
                                </m:sSubSupPr>
                                <m:e>
                                  <m:r>
                                    <w:rPr>
                                      <w:rFonts w:ascii="Cambria Math" w:eastAsia="宋体" w:hAnsi="Cambria Math"/>
                                      <w:kern w:val="0"/>
                                      <w:szCs w:val="24"/>
                                      <w:lang w:eastAsia="zh-CN"/>
                                    </w:rPr>
                                    <m:t>a</m:t>
                                  </m:r>
                                </m:e>
                                <m:sub>
                                  <m:r>
                                    <w:rPr>
                                      <w:rFonts w:ascii="Cambria Math" w:eastAsia="宋体" w:hAnsi="Cambria Math"/>
                                      <w:kern w:val="0"/>
                                      <w:szCs w:val="24"/>
                                      <w:lang w:eastAsia="zh-CN"/>
                                    </w:rPr>
                                    <m:t>j</m:t>
                                  </m:r>
                                  <m:r>
                                    <m:rPr>
                                      <m:sty m:val="p"/>
                                    </m:rPr>
                                    <w:rPr>
                                      <w:rFonts w:ascii="Cambria Math" w:eastAsia="宋体" w:hAnsi="Cambria Math"/>
                                      <w:kern w:val="0"/>
                                      <w:szCs w:val="24"/>
                                      <w:lang w:eastAsia="zh-CN"/>
                                    </w:rPr>
                                    <m:t>,</m:t>
                                  </m:r>
                                  <m:r>
                                    <w:rPr>
                                      <w:rFonts w:ascii="Cambria Math" w:eastAsia="宋体" w:hAnsi="Cambria Math"/>
                                      <w:kern w:val="0"/>
                                      <w:szCs w:val="24"/>
                                      <w:lang w:eastAsia="zh-CN"/>
                                    </w:rPr>
                                    <m:t>t</m:t>
                                  </m:r>
                                </m:sub>
                                <m:sup>
                                  <m:r>
                                    <w:rPr>
                                      <w:rFonts w:ascii="Cambria Math" w:eastAsia="宋体" w:hAnsi="Cambria Math"/>
                                      <w:kern w:val="0"/>
                                      <w:szCs w:val="24"/>
                                      <w:lang w:eastAsia="zh-CN"/>
                                    </w:rPr>
                                    <m:t>i</m:t>
                                  </m:r>
                                </m:sup>
                              </m:sSubSup>
                              <m:r>
                                <m:rPr>
                                  <m:sty m:val="p"/>
                                </m:rPr>
                                <w:rPr>
                                  <w:rFonts w:ascii="Cambria Math" w:eastAsia="宋体" w:hAnsi="Cambria Math"/>
                                  <w:kern w:val="0"/>
                                  <w:szCs w:val="24"/>
                                  <w:lang w:eastAsia="zh-CN"/>
                                </w:rPr>
                                <m:t xml:space="preserve">, </m:t>
                              </m:r>
                              <m:sSubSup>
                                <m:sSubSupPr>
                                  <m:ctrlPr>
                                    <w:rPr>
                                      <w:rFonts w:ascii="Cambria Math" w:eastAsia="宋体" w:hAnsi="Cambria Math"/>
                                      <w:kern w:val="0"/>
                                      <w:szCs w:val="24"/>
                                      <w:lang w:eastAsia="zh-CN"/>
                                    </w:rPr>
                                  </m:ctrlPr>
                                </m:sSubSupPr>
                                <m:e>
                                  <m:r>
                                    <w:rPr>
                                      <w:rFonts w:ascii="Cambria Math" w:eastAsia="宋体" w:hAnsi="Cambria Math"/>
                                      <w:kern w:val="0"/>
                                      <w:szCs w:val="24"/>
                                      <w:lang w:eastAsia="zh-CN"/>
                                    </w:rPr>
                                    <m:t>a</m:t>
                                  </m:r>
                                </m:e>
                                <m:sub>
                                  <m:r>
                                    <w:rPr>
                                      <w:rFonts w:ascii="Cambria Math" w:eastAsia="宋体" w:hAnsi="Cambria Math"/>
                                      <w:kern w:val="0"/>
                                      <w:szCs w:val="24"/>
                                      <w:lang w:eastAsia="zh-CN"/>
                                    </w:rPr>
                                    <m:t>j,t</m:t>
                                  </m:r>
                                </m:sub>
                                <m:sup>
                                  <m:r>
                                    <w:rPr>
                                      <w:rFonts w:ascii="Cambria Math" w:eastAsia="宋体" w:hAnsi="Cambria Math"/>
                                      <w:kern w:val="0"/>
                                      <w:szCs w:val="24"/>
                                      <w:lang w:eastAsia="zh-CN"/>
                                    </w:rPr>
                                    <m:t>ETD</m:t>
                                  </m:r>
                                </m:sup>
                              </m:sSubSup>
                            </m:e>
                          </m:d>
                        </m:e>
                      </m:d>
                    </m:e>
                  </m:nary>
                </m:e>
              </m:nary>
              <m:r>
                <w:rPr>
                  <w:rFonts w:ascii="Cambria Math" w:eastAsia="宋体" w:hAnsi="Cambria Math"/>
                  <w:kern w:val="0"/>
                  <w:szCs w:val="24"/>
                  <w:lang w:eastAsia="zh-CN"/>
                </w:rPr>
                <m:t>.#</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22</m:t>
                  </m:r>
                </m:e>
              </m:d>
            </m:e>
          </m:eqArr>
        </m:oMath>
      </m:oMathPara>
    </w:p>
    <w:p w14:paraId="311411C4" w14:textId="5493E1E0" w:rsidR="0085538B" w:rsidRPr="00B12B40" w:rsidRDefault="0085538B" w:rsidP="002829AF">
      <w:pPr>
        <w:widowControl/>
        <w:spacing w:line="240" w:lineRule="auto"/>
        <w:ind w:firstLineChars="150" w:firstLine="301"/>
        <w:rPr>
          <w:rFonts w:ascii="Times New Roman" w:eastAsia="宋体" w:hAnsi="Times New Roman"/>
          <w:b/>
          <w:bCs/>
          <w:i/>
          <w:iCs/>
          <w:kern w:val="0"/>
          <w:lang w:eastAsia="zh-CN"/>
        </w:rPr>
      </w:pPr>
      <w:r w:rsidRPr="00B12B40">
        <w:rPr>
          <w:rFonts w:ascii="Times New Roman" w:eastAsia="宋体" w:hAnsi="Times New Roman"/>
          <w:b/>
          <w:bCs/>
          <w:i/>
          <w:iCs/>
          <w:kern w:val="0"/>
          <w:lang w:eastAsia="zh-CN"/>
        </w:rPr>
        <w:t>Subject to:</w:t>
      </w:r>
    </w:p>
    <w:p w14:paraId="5479A73A" w14:textId="2CE0AF8C" w:rsidR="00C65479" w:rsidRPr="00B12B40" w:rsidRDefault="00000000" w:rsidP="008F682D">
      <w:pPr>
        <w:widowControl/>
        <w:spacing w:beforeLines="20" w:before="48" w:afterLines="20" w:after="48" w:line="240" w:lineRule="auto"/>
        <w:ind w:firstLineChars="150" w:firstLine="300"/>
        <w:rPr>
          <w:rFonts w:ascii="Times New Roman" w:eastAsia="宋体" w:hAnsi="Times New Roman"/>
          <w:kern w:val="0"/>
          <w:szCs w:val="24"/>
          <w:lang w:eastAsia="zh-CN"/>
        </w:rPr>
      </w:pPr>
      <m:oMathPara>
        <m:oMath>
          <m:eqArr>
            <m:eqArrPr>
              <m:maxDist m:val="1"/>
              <m:ctrlPr>
                <w:rPr>
                  <w:rFonts w:ascii="Cambria Math" w:eastAsia="宋体" w:hAnsi="Cambria Math"/>
                  <w:i/>
                  <w:kern w:val="0"/>
                  <w:szCs w:val="24"/>
                  <w:lang w:eastAsia="zh-CN"/>
                </w:rPr>
              </m:ctrlPr>
            </m:eqArrPr>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szCs w:val="24"/>
                      <w:lang w:eastAsia="zh-CN"/>
                    </w:rPr>
                    <m:t xml:space="preserve">i: </m:t>
                  </m:r>
                  <m:sSub>
                    <m:sSubPr>
                      <m:ctrlPr>
                        <w:rPr>
                          <w:rFonts w:ascii="Cambria Math" w:eastAsia="宋体" w:hAnsi="Cambria Math"/>
                          <w:i/>
                          <w:kern w:val="0"/>
                          <w:szCs w:val="24"/>
                          <w:lang w:eastAsia="zh-CN"/>
                        </w:rPr>
                      </m:ctrlPr>
                    </m:sSubPr>
                    <m:e>
                      <m:r>
                        <w:rPr>
                          <w:rFonts w:ascii="Cambria Math" w:eastAsia="宋体" w:hAnsi="Cambria Math"/>
                          <w:kern w:val="0"/>
                          <w:szCs w:val="24"/>
                          <w:lang w:eastAsia="zh-CN"/>
                        </w:rPr>
                        <m:t>w</m:t>
                      </m:r>
                    </m:e>
                    <m:sub>
                      <m:r>
                        <w:rPr>
                          <w:rFonts w:ascii="Cambria Math" w:eastAsia="宋体" w:hAnsi="Cambria Math"/>
                          <w:kern w:val="0"/>
                          <w:szCs w:val="24"/>
                          <w:lang w:eastAsia="zh-CN"/>
                        </w:rPr>
                        <m:t>i</m:t>
                      </m:r>
                    </m:sub>
                  </m:sSub>
                  <m:r>
                    <w:rPr>
                      <w:rFonts w:ascii="Cambria Math" w:eastAsia="宋体" w:hAnsi="Cambria Math"/>
                      <w:kern w:val="0"/>
                      <w:szCs w:val="24"/>
                      <w:lang w:eastAsia="zh-CN"/>
                    </w:rPr>
                    <m:t>∈</m:t>
                  </m:r>
                  <m:sSup>
                    <m:sSupPr>
                      <m:ctrlPr>
                        <w:rPr>
                          <w:rFonts w:ascii="Cambria Math" w:eastAsia="宋体" w:hAnsi="Cambria Math"/>
                          <w:i/>
                          <w:kern w:val="0"/>
                          <w:szCs w:val="24"/>
                          <w:lang w:eastAsia="zh-CN"/>
                        </w:rPr>
                      </m:ctrlPr>
                    </m:sSupPr>
                    <m:e>
                      <m:r>
                        <w:rPr>
                          <w:rFonts w:ascii="Cambria Math" w:eastAsia="宋体" w:hAnsi="Cambria Math"/>
                          <w:kern w:val="0"/>
                          <w:szCs w:val="24"/>
                          <w:lang w:eastAsia="zh-CN"/>
                        </w:rPr>
                        <m:t>W</m:t>
                      </m:r>
                    </m:e>
                    <m:sup>
                      <m:r>
                        <w:rPr>
                          <w:rFonts w:ascii="Cambria Math" w:eastAsia="宋体" w:hAnsi="Cambria Math"/>
                          <w:kern w:val="0"/>
                          <w:szCs w:val="24"/>
                          <w:lang w:eastAsia="zh-CN"/>
                        </w:rPr>
                        <m:t>'</m:t>
                      </m:r>
                    </m:sup>
                  </m:sSup>
                </m:sub>
                <m:sup/>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szCs w:val="24"/>
                          <w:lang w:eastAsia="zh-CN"/>
                        </w:rPr>
                        <m:t xml:space="preserve">j: </m:t>
                      </m:r>
                      <m:sSub>
                        <m:sSubPr>
                          <m:ctrlPr>
                            <w:rPr>
                              <w:rFonts w:ascii="Cambria Math" w:eastAsia="宋体" w:hAnsi="Cambria Math"/>
                              <w:i/>
                              <w:kern w:val="0"/>
                              <w:szCs w:val="24"/>
                              <w:lang w:eastAsia="zh-CN"/>
                            </w:rPr>
                          </m:ctrlPr>
                        </m:sSubPr>
                        <m:e>
                          <m:r>
                            <w:rPr>
                              <w:rFonts w:ascii="Cambria Math" w:eastAsia="宋体" w:hAnsi="Cambria Math"/>
                              <w:kern w:val="0"/>
                              <w:szCs w:val="24"/>
                              <w:lang w:eastAsia="zh-CN"/>
                            </w:rPr>
                            <m:t>d</m:t>
                          </m:r>
                        </m:e>
                        <m:sub>
                          <m:r>
                            <w:rPr>
                              <w:rFonts w:ascii="Cambria Math" w:eastAsia="宋体" w:hAnsi="Cambria Math"/>
                              <w:kern w:val="0"/>
                              <w:szCs w:val="24"/>
                              <w:lang w:eastAsia="zh-CN"/>
                            </w:rPr>
                            <m:t>j</m:t>
                          </m:r>
                        </m:sub>
                      </m:sSub>
                      <m:r>
                        <w:rPr>
                          <w:rFonts w:ascii="Cambria Math" w:eastAsia="宋体" w:hAnsi="Cambria Math"/>
                          <w:kern w:val="0"/>
                          <w:szCs w:val="24"/>
                          <w:lang w:eastAsia="zh-CN"/>
                        </w:rPr>
                        <m:t>∈</m:t>
                      </m:r>
                      <m:sSub>
                        <m:sSubPr>
                          <m:ctrlPr>
                            <w:rPr>
                              <w:rFonts w:ascii="Cambria Math" w:eastAsia="宋体" w:hAnsi="Cambria Math"/>
                              <w:i/>
                              <w:kern w:val="0"/>
                              <w:szCs w:val="24"/>
                              <w:lang w:eastAsia="zh-CN"/>
                            </w:rPr>
                          </m:ctrlPr>
                        </m:sSubPr>
                        <m:e>
                          <m:r>
                            <w:rPr>
                              <w:rFonts w:ascii="Cambria Math" w:eastAsia="宋体" w:hAnsi="Cambria Math"/>
                              <w:kern w:val="0"/>
                              <w:szCs w:val="24"/>
                              <w:lang w:eastAsia="zh-CN"/>
                            </w:rPr>
                            <m:t>D</m:t>
                          </m:r>
                        </m:e>
                        <m:sub>
                          <m:r>
                            <w:rPr>
                              <w:rFonts w:ascii="Cambria Math" w:eastAsia="宋体" w:hAnsi="Cambria Math"/>
                              <w:kern w:val="0"/>
                              <w:szCs w:val="24"/>
                              <w:lang w:eastAsia="zh-CN"/>
                            </w:rPr>
                            <m:t>i</m:t>
                          </m:r>
                        </m:sub>
                      </m:sSub>
                    </m:sub>
                    <m:sup/>
                    <m:e>
                      <m:sSubSup>
                        <m:sSubSupPr>
                          <m:ctrlPr>
                            <w:rPr>
                              <w:rFonts w:ascii="Cambria Math" w:eastAsia="宋体" w:hAnsi="Cambria Math"/>
                              <w:i/>
                              <w:kern w:val="0"/>
                              <w:szCs w:val="24"/>
                              <w:lang w:eastAsia="zh-CN"/>
                            </w:rPr>
                          </m:ctrlPr>
                        </m:sSubSupPr>
                        <m:e>
                          <m:r>
                            <w:rPr>
                              <w:rFonts w:ascii="Cambria Math" w:eastAsia="宋体" w:hAnsi="Cambria Math"/>
                              <w:kern w:val="0"/>
                              <w:szCs w:val="24"/>
                              <w:lang w:eastAsia="zh-CN"/>
                            </w:rPr>
                            <m:t>z</m:t>
                          </m:r>
                        </m:e>
                        <m:sub>
                          <m:r>
                            <w:rPr>
                              <w:rFonts w:ascii="Cambria Math" w:eastAsia="宋体" w:hAnsi="Cambria Math"/>
                              <w:kern w:val="0"/>
                              <w:szCs w:val="24"/>
                              <w:lang w:eastAsia="zh-CN"/>
                            </w:rPr>
                            <m:t>i,t</m:t>
                          </m:r>
                        </m:sub>
                        <m:sup>
                          <m:r>
                            <w:rPr>
                              <w:rFonts w:ascii="Cambria Math" w:eastAsia="宋体" w:hAnsi="Cambria Math"/>
                              <w:kern w:val="0"/>
                              <w:szCs w:val="24"/>
                              <w:lang w:eastAsia="zh-CN"/>
                            </w:rPr>
                            <m:t>j</m:t>
                          </m:r>
                        </m:sup>
                      </m:sSubSup>
                    </m:e>
                  </m:nary>
                </m:e>
              </m:nary>
              <m:r>
                <w:rPr>
                  <w:rFonts w:ascii="Cambria Math" w:eastAsia="宋体" w:hAnsi="Cambria Math"/>
                  <w:kern w:val="0"/>
                  <w:szCs w:val="24"/>
                  <w:lang w:eastAsia="zh-CN"/>
                </w:rPr>
                <m:t>=1.#</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23</m:t>
                  </m:r>
                </m:e>
              </m:d>
            </m:e>
          </m:eqArr>
        </m:oMath>
      </m:oMathPara>
    </w:p>
    <w:p w14:paraId="69FA4778" w14:textId="2C75D8B6" w:rsidR="0085538B" w:rsidRPr="00B12B40" w:rsidRDefault="0085538B" w:rsidP="002829AF">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rPr>
        <w:t>As the objective function is a linear combination of negative logarithmic functions and the constraints are linear, (</w:t>
      </w:r>
      <w:r w:rsidR="009B5E54" w:rsidRPr="00B12B40">
        <w:rPr>
          <w:rFonts w:ascii="Times New Roman" w:eastAsia="宋体" w:hAnsi="Times New Roman"/>
          <w:kern w:val="0"/>
        </w:rPr>
        <w:t>19</w:t>
      </w:r>
      <w:r w:rsidRPr="00B12B40">
        <w:rPr>
          <w:rFonts w:ascii="Times New Roman" w:eastAsia="宋体" w:hAnsi="Times New Roman"/>
          <w:kern w:val="0"/>
        </w:rPr>
        <w:t>) is convex. Convex optimization problems are characterized by the fact that any local minimum is a global minimum, thus they can be solved using Lagrange multipliers.</w:t>
      </w:r>
    </w:p>
    <w:p w14:paraId="4194BA6F" w14:textId="10EB0165" w:rsidR="0085538B" w:rsidRPr="00B12B40" w:rsidRDefault="0085538B"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We use Lagrange Multipliers to solve </w:t>
      </w:r>
      <w:r w:rsidR="009E5F46" w:rsidRPr="00B12B40">
        <w:rPr>
          <w:rFonts w:ascii="Times New Roman" w:eastAsia="宋体" w:hAnsi="Times New Roman"/>
          <w:kern w:val="0"/>
          <w:lang w:eastAsia="zh-CN"/>
        </w:rPr>
        <w:t>the optimization problem,</w:t>
      </w:r>
      <w:r w:rsidRPr="00B12B40">
        <w:rPr>
          <w:rFonts w:ascii="Times New Roman" w:eastAsia="宋体" w:hAnsi="Times New Roman"/>
          <w:kern w:val="0"/>
          <w:lang w:eastAsia="zh-CN"/>
        </w:rPr>
        <w:t xml:space="preserve"> with the corresponding </w:t>
      </w:r>
      <w:proofErr w:type="spellStart"/>
      <w:r w:rsidRPr="00B12B40">
        <w:rPr>
          <w:rFonts w:ascii="Times New Roman" w:eastAsia="宋体" w:hAnsi="Times New Roman"/>
          <w:kern w:val="0"/>
          <w:lang w:eastAsia="zh-CN"/>
        </w:rPr>
        <w:t>Lagrangian</w:t>
      </w:r>
      <w:proofErr w:type="spellEnd"/>
      <w:r w:rsidRPr="00B12B40">
        <w:rPr>
          <w:rFonts w:ascii="Times New Roman" w:eastAsia="宋体" w:hAnsi="Times New Roman"/>
          <w:kern w:val="0"/>
          <w:lang w:eastAsia="zh-CN"/>
        </w:rPr>
        <w:t xml:space="preserve"> given below:</w:t>
      </w:r>
    </w:p>
    <w:p w14:paraId="7B90A92C" w14:textId="42BB539E" w:rsidR="00277ACC" w:rsidRPr="00B12B40" w:rsidRDefault="00000000" w:rsidP="008F682D">
      <w:pPr>
        <w:widowControl/>
        <w:spacing w:beforeLines="20" w:before="48" w:afterLines="20" w:after="48" w:line="240" w:lineRule="auto"/>
        <w:ind w:firstLineChars="150" w:firstLine="300"/>
        <w:rPr>
          <w:rFonts w:ascii="Times New Roman" w:eastAsia="宋体" w:hAnsi="Times New Roman"/>
          <w:kern w:val="0"/>
          <w:szCs w:val="24"/>
          <w:lang w:eastAsia="zh-CN"/>
        </w:rPr>
      </w:pPr>
      <m:oMathPara>
        <m:oMath>
          <m:eqArr>
            <m:eqArrPr>
              <m:maxDist m:val="1"/>
              <m:ctrlPr>
                <w:rPr>
                  <w:rFonts w:ascii="Cambria Math" w:eastAsia="宋体" w:hAnsi="Cambria Math"/>
                  <w:i/>
                  <w:kern w:val="0"/>
                  <w:szCs w:val="24"/>
                  <w:lang w:eastAsia="zh-CN"/>
                </w:rPr>
              </m:ctrlPr>
            </m:eqArrPr>
            <m:e>
              <m:r>
                <m:rPr>
                  <m:nor/>
                </m:rPr>
                <w:rPr>
                  <w:rFonts w:ascii="jsMath-cmsy10" w:eastAsia="宋体" w:hAnsi="jsMath-cmsy10"/>
                  <w:kern w:val="0"/>
                  <w:lang w:eastAsia="zh-CN"/>
                </w:rPr>
                <m:t>L</m:t>
              </m:r>
              <m:d>
                <m:dPr>
                  <m:ctrlPr>
                    <w:rPr>
                      <w:rFonts w:ascii="Cambria Math" w:eastAsia="宋体" w:hAnsi="Cambria Math"/>
                      <w:i/>
                      <w:kern w:val="0"/>
                      <w:lang w:eastAsia="zh-CN"/>
                    </w:rPr>
                  </m:ctrlPr>
                </m:dPr>
                <m:e>
                  <m:sSubSup>
                    <m:sSubSupPr>
                      <m:ctrlPr>
                        <w:rPr>
                          <w:rFonts w:ascii="Cambria Math" w:eastAsia="宋体" w:hAnsi="Cambria Math"/>
                          <w:kern w:val="0"/>
                          <w:lang w:eastAsia="zh-CN"/>
                        </w:rPr>
                      </m:ctrlPr>
                    </m:sSubSupPr>
                    <m:e>
                      <m:r>
                        <w:rPr>
                          <w:rFonts w:ascii="Cambria Math" w:eastAsia="宋体" w:hAnsi="Cambria Math"/>
                          <w:kern w:val="0"/>
                          <w:lang w:eastAsia="zh-CN"/>
                        </w:rPr>
                        <m:t>z</m:t>
                      </m:r>
                    </m:e>
                    <m:sub>
                      <m:r>
                        <w:rPr>
                          <w:rFonts w:ascii="Cambria Math" w:eastAsia="宋体" w:hAnsi="Cambria Math"/>
                          <w:kern w:val="0"/>
                          <w:lang w:eastAsia="zh-CN"/>
                        </w:rPr>
                        <m:t>i,t</m:t>
                      </m:r>
                    </m:sub>
                    <m:sup>
                      <m:r>
                        <w:rPr>
                          <w:rFonts w:ascii="Cambria Math" w:eastAsia="宋体" w:hAnsi="Cambria Math"/>
                          <w:kern w:val="0"/>
                          <w:lang w:eastAsia="zh-CN"/>
                        </w:rPr>
                        <m:t>j</m:t>
                      </m:r>
                    </m:sup>
                  </m:sSubSup>
                  <m:r>
                    <w:rPr>
                      <w:rFonts w:ascii="Cambria Math" w:eastAsia="宋体" w:hAnsi="Cambria Math"/>
                      <w:kern w:val="0"/>
                      <w:lang w:eastAsia="zh-CN"/>
                    </w:rPr>
                    <m:t>,λ</m:t>
                  </m:r>
                </m:e>
              </m:d>
              <m:r>
                <w:rPr>
                  <w:rFonts w:ascii="Cambria Math" w:eastAsia="宋体" w:hAnsi="Cambria Math"/>
                  <w:kern w:val="0"/>
                  <w:szCs w:val="24"/>
                  <w:lang w:eastAsia="zh-CN"/>
                </w:rPr>
                <m:t>=</m:t>
              </m:r>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i: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rPr>
                        <m:t>i</m:t>
                      </m:r>
                    </m:sub>
                  </m:sSub>
                  <m:r>
                    <w:rPr>
                      <w:rFonts w:ascii="Cambria Math" w:eastAsia="宋体" w:hAnsi="Cambria Math"/>
                      <w:kern w:val="0"/>
                    </w:rPr>
                    <m:t>∈</m:t>
                  </m:r>
                  <m:sSup>
                    <m:sSupPr>
                      <m:ctrlPr>
                        <w:rPr>
                          <w:rFonts w:ascii="Cambria Math" w:eastAsia="宋体" w:hAnsi="Cambria Math"/>
                          <w:kern w:val="0"/>
                          <w:lang w:eastAsia="zh-CN"/>
                        </w:rPr>
                      </m:ctrlPr>
                    </m:sSupPr>
                    <m:e>
                      <m:r>
                        <w:rPr>
                          <w:rFonts w:ascii="Cambria Math" w:eastAsia="宋体" w:hAnsi="Cambria Math"/>
                          <w:kern w:val="0"/>
                        </w:rPr>
                        <m:t>W</m:t>
                      </m:r>
                    </m:e>
                    <m:sup>
                      <m:r>
                        <w:rPr>
                          <w:rFonts w:ascii="Cambria Math" w:eastAsia="宋体" w:hAnsi="Cambria Math"/>
                          <w:kern w:val="0"/>
                        </w:rPr>
                        <m:t>'</m:t>
                      </m:r>
                    </m:sup>
                  </m:sSup>
                </m:sub>
                <m:sup/>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j: </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r>
                        <w:rPr>
                          <w:rFonts w:ascii="Cambria Math" w:eastAsia="宋体" w:hAnsi="Cambria Math"/>
                          <w:kern w:val="0"/>
                        </w:rPr>
                        <m:t>∈</m:t>
                      </m:r>
                      <m:sSub>
                        <m:sSubPr>
                          <m:ctrlPr>
                            <w:rPr>
                              <w:rFonts w:ascii="Cambria Math" w:eastAsia="宋体" w:hAnsi="Cambria Math"/>
                              <w:kern w:val="0"/>
                              <w:lang w:eastAsia="zh-CN"/>
                            </w:rPr>
                          </m:ctrlPr>
                        </m:sSubPr>
                        <m:e>
                          <m:r>
                            <w:rPr>
                              <w:rFonts w:ascii="Cambria Math" w:eastAsia="宋体" w:hAnsi="Cambria Math"/>
                              <w:kern w:val="0"/>
                            </w:rPr>
                            <m:t>D</m:t>
                          </m:r>
                        </m:e>
                        <m:sub>
                          <m:r>
                            <w:rPr>
                              <w:rFonts w:ascii="Cambria Math" w:eastAsia="宋体" w:hAnsi="Cambria Math"/>
                              <w:kern w:val="0"/>
                            </w:rPr>
                            <m:t>i</m:t>
                          </m:r>
                        </m:sub>
                      </m:sSub>
                    </m:sub>
                    <m:sup/>
                    <m:e>
                      <m:d>
                        <m:dPr>
                          <m:ctrlPr>
                            <w:rPr>
                              <w:rFonts w:ascii="Cambria Math" w:eastAsia="宋体" w:hAnsi="Cambria Math"/>
                              <w:i/>
                              <w:kern w:val="0"/>
                              <w:szCs w:val="24"/>
                              <w:lang w:eastAsia="zh-CN"/>
                            </w:rPr>
                          </m:ctrlPr>
                        </m:dPr>
                        <m:e>
                          <m:r>
                            <w:rPr>
                              <w:rFonts w:ascii="Cambria Math" w:eastAsia="宋体" w:hAnsi="Cambria Math"/>
                              <w:kern w:val="0"/>
                              <w:lang w:eastAsia="zh-CN"/>
                            </w:rPr>
                            <m:t>-</m:t>
                          </m:r>
                          <m:r>
                            <m:rPr>
                              <m:sty m:val="p"/>
                            </m:rPr>
                            <w:rPr>
                              <w:rFonts w:ascii="Cambria Math" w:eastAsia="宋体" w:hAnsi="Cambria Math"/>
                              <w:kern w:val="0"/>
                              <w:lang w:eastAsia="zh-CN"/>
                            </w:rPr>
                            <m:t>log⁡</m:t>
                          </m:r>
                          <m:d>
                            <m:dPr>
                              <m:ctrlPr>
                                <w:rPr>
                                  <w:rFonts w:ascii="Cambria Math" w:eastAsia="宋体" w:hAnsi="Cambria Math"/>
                                  <w:kern w:val="0"/>
                                  <w:szCs w:val="24"/>
                                  <w:lang w:eastAsia="zh-CN"/>
                                </w:rPr>
                              </m:ctrlPr>
                            </m:dPr>
                            <m:e>
                              <m:sSubSup>
                                <m:sSubSupPr>
                                  <m:ctrlPr>
                                    <w:rPr>
                                      <w:rFonts w:ascii="Cambria Math" w:eastAsia="宋体" w:hAnsi="Cambria Math"/>
                                      <w:kern w:val="0"/>
                                      <w:lang w:eastAsia="zh-CN"/>
                                    </w:rPr>
                                  </m:ctrlPr>
                                </m:sSubSupPr>
                                <m:e>
                                  <m:r>
                                    <w:rPr>
                                      <w:rFonts w:ascii="Cambria Math" w:eastAsia="宋体" w:hAnsi="Cambria Math"/>
                                      <w:kern w:val="0"/>
                                      <w:lang w:eastAsia="zh-CN"/>
                                    </w:rPr>
                                    <m:t>z</m:t>
                                  </m:r>
                                </m:e>
                                <m:sub>
                                  <m:r>
                                    <w:rPr>
                                      <w:rFonts w:ascii="Cambria Math" w:eastAsia="宋体" w:hAnsi="Cambria Math"/>
                                      <w:kern w:val="0"/>
                                      <w:lang w:eastAsia="zh-CN"/>
                                    </w:rPr>
                                    <m:t>i,t</m:t>
                                  </m:r>
                                </m:sub>
                                <m:sup>
                                  <m:r>
                                    <w:rPr>
                                      <w:rFonts w:ascii="Cambria Math" w:eastAsia="宋体" w:hAnsi="Cambria Math"/>
                                      <w:kern w:val="0"/>
                                      <w:lang w:eastAsia="zh-CN"/>
                                    </w:rPr>
                                    <m:t>j</m:t>
                                  </m:r>
                                </m:sup>
                              </m:sSubSup>
                            </m:e>
                          </m:d>
                          <m:r>
                            <m:rPr>
                              <m:scr m:val="double-struck"/>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e>
                      </m:d>
                    </m:e>
                  </m:nary>
                </m:e>
              </m:nary>
              <m:r>
                <m:rPr>
                  <m:sty m:val="p"/>
                </m:rPr>
                <w:rPr>
                  <w:rFonts w:ascii="Cambria Math" w:eastAsia="宋体" w:hAnsi="Cambria Math"/>
                  <w:kern w:val="0"/>
                  <w:lang w:eastAsia="zh-CN"/>
                </w:rPr>
                <m:t>+</m:t>
              </m:r>
              <m:r>
                <w:rPr>
                  <w:rFonts w:ascii="Cambria Math" w:eastAsia="宋体" w:hAnsi="Cambria Math"/>
                  <w:kern w:val="0"/>
                  <w:lang w:eastAsia="zh-CN"/>
                </w:rPr>
                <m:t>λ(</m:t>
              </m:r>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i: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rPr>
                        <m:t>i</m:t>
                      </m:r>
                    </m:sub>
                  </m:sSub>
                  <m:r>
                    <w:rPr>
                      <w:rFonts w:ascii="Cambria Math" w:eastAsia="宋体" w:hAnsi="Cambria Math"/>
                      <w:kern w:val="0"/>
                    </w:rPr>
                    <m:t>∈</m:t>
                  </m:r>
                  <m:sSup>
                    <m:sSupPr>
                      <m:ctrlPr>
                        <w:rPr>
                          <w:rFonts w:ascii="Cambria Math" w:eastAsia="宋体" w:hAnsi="Cambria Math"/>
                          <w:kern w:val="0"/>
                          <w:lang w:eastAsia="zh-CN"/>
                        </w:rPr>
                      </m:ctrlPr>
                    </m:sSupPr>
                    <m:e>
                      <m:r>
                        <w:rPr>
                          <w:rFonts w:ascii="Cambria Math" w:eastAsia="宋体" w:hAnsi="Cambria Math"/>
                          <w:kern w:val="0"/>
                        </w:rPr>
                        <m:t>W</m:t>
                      </m:r>
                    </m:e>
                    <m:sup>
                      <m:r>
                        <w:rPr>
                          <w:rFonts w:ascii="Cambria Math" w:eastAsia="宋体" w:hAnsi="Cambria Math"/>
                          <w:kern w:val="0"/>
                        </w:rPr>
                        <m:t>'</m:t>
                      </m:r>
                    </m:sup>
                  </m:sSup>
                </m:sub>
                <m:sup/>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j: </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r>
                        <w:rPr>
                          <w:rFonts w:ascii="Cambria Math" w:eastAsia="宋体" w:hAnsi="Cambria Math"/>
                          <w:kern w:val="0"/>
                        </w:rPr>
                        <m:t>∈</m:t>
                      </m:r>
                      <m:sSub>
                        <m:sSubPr>
                          <m:ctrlPr>
                            <w:rPr>
                              <w:rFonts w:ascii="Cambria Math" w:eastAsia="宋体" w:hAnsi="Cambria Math"/>
                              <w:kern w:val="0"/>
                              <w:lang w:eastAsia="zh-CN"/>
                            </w:rPr>
                          </m:ctrlPr>
                        </m:sSubPr>
                        <m:e>
                          <m:r>
                            <w:rPr>
                              <w:rFonts w:ascii="Cambria Math" w:eastAsia="宋体" w:hAnsi="Cambria Math"/>
                              <w:kern w:val="0"/>
                            </w:rPr>
                            <m:t>D</m:t>
                          </m:r>
                        </m:e>
                        <m:sub>
                          <m:r>
                            <w:rPr>
                              <w:rFonts w:ascii="Cambria Math" w:eastAsia="宋体" w:hAnsi="Cambria Math"/>
                              <w:kern w:val="0"/>
                            </w:rPr>
                            <m:t>i</m:t>
                          </m:r>
                        </m:sub>
                      </m:sSub>
                    </m:sub>
                    <m:sup/>
                    <m:e>
                      <m:sSubSup>
                        <m:sSubSupPr>
                          <m:ctrlPr>
                            <w:rPr>
                              <w:rFonts w:ascii="Cambria Math" w:eastAsia="宋体" w:hAnsi="Cambria Math"/>
                              <w:kern w:val="0"/>
                              <w:lang w:eastAsia="zh-CN"/>
                            </w:rPr>
                          </m:ctrlPr>
                        </m:sSubSupPr>
                        <m:e>
                          <m:r>
                            <w:rPr>
                              <w:rFonts w:ascii="Cambria Math" w:eastAsia="宋体" w:hAnsi="Cambria Math"/>
                              <w:kern w:val="0"/>
                              <w:lang w:eastAsia="zh-CN"/>
                            </w:rPr>
                            <m:t>z</m:t>
                          </m:r>
                        </m:e>
                        <m:sub>
                          <m:r>
                            <w:rPr>
                              <w:rFonts w:ascii="Cambria Math" w:eastAsia="宋体" w:hAnsi="Cambria Math"/>
                              <w:kern w:val="0"/>
                              <w:lang w:eastAsia="zh-CN"/>
                            </w:rPr>
                            <m:t>i,t</m:t>
                          </m:r>
                        </m:sub>
                        <m:sup>
                          <m:r>
                            <w:rPr>
                              <w:rFonts w:ascii="Cambria Math" w:eastAsia="宋体" w:hAnsi="Cambria Math"/>
                              <w:kern w:val="0"/>
                              <w:lang w:eastAsia="zh-CN"/>
                            </w:rPr>
                            <m:t>j</m:t>
                          </m:r>
                        </m:sup>
                      </m:sSubSup>
                    </m:e>
                  </m:nary>
                </m:e>
              </m:nary>
              <m:r>
                <w:rPr>
                  <w:rFonts w:ascii="Cambria Math" w:eastAsia="宋体" w:hAnsi="Cambria Math"/>
                  <w:kern w:val="0"/>
                  <w:lang w:eastAsia="zh-CN"/>
                </w:rPr>
                <m:t>-1).</m:t>
              </m:r>
              <m:r>
                <w:rPr>
                  <w:rFonts w:ascii="Cambria Math" w:eastAsia="宋体" w:hAnsi="Cambria Math"/>
                  <w:kern w:val="0"/>
                  <w:szCs w:val="24"/>
                  <w:lang w:eastAsia="zh-CN"/>
                </w:rPr>
                <m:t>#</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24</m:t>
                  </m:r>
                </m:e>
              </m:d>
            </m:e>
          </m:eqArr>
        </m:oMath>
      </m:oMathPara>
    </w:p>
    <w:p w14:paraId="653AFF16" w14:textId="7C0C906A" w:rsidR="0085538B" w:rsidRPr="00B12B40" w:rsidRDefault="0085538B" w:rsidP="00CC7354">
      <w:pPr>
        <w:widowControl/>
        <w:spacing w:line="240" w:lineRule="auto"/>
        <w:ind w:leftChars="1" w:left="2" w:firstLineChars="150" w:firstLine="300"/>
        <w:rPr>
          <w:rFonts w:ascii="Times New Roman" w:eastAsia="宋体" w:hAnsi="Times New Roman"/>
          <w:kern w:val="0"/>
          <w:lang w:eastAsia="zh-CN"/>
        </w:rPr>
      </w:pPr>
      <w:bookmarkStart w:id="43" w:name="OLE_LINK11"/>
      <w:r w:rsidRPr="00B12B40">
        <w:rPr>
          <w:rFonts w:ascii="Times New Roman" w:eastAsia="宋体" w:hAnsi="Times New Roman"/>
          <w:kern w:val="0"/>
          <w:lang w:eastAsia="zh-CN"/>
        </w:rPr>
        <w:t xml:space="preserve">In this case, </w:t>
      </w:r>
      <m:oMath>
        <m:r>
          <w:rPr>
            <w:rFonts w:ascii="Cambria Math" w:eastAsia="宋体" w:hAnsi="Cambria Math"/>
            <w:kern w:val="0"/>
            <w:lang w:eastAsia="zh-CN"/>
          </w:rPr>
          <m:t>λ</m:t>
        </m:r>
      </m:oMath>
      <w:r w:rsidRPr="00B12B40">
        <w:rPr>
          <w:rFonts w:ascii="Times New Roman" w:eastAsia="宋体" w:hAnsi="Times New Roman"/>
          <w:kern w:val="0"/>
          <w:lang w:eastAsia="zh-CN"/>
        </w:rPr>
        <w:t xml:space="preserve"> is a Lagrange multiplier. To obtain the optimal value of </w:t>
      </w:r>
      <m:oMath>
        <m:r>
          <w:rPr>
            <w:rFonts w:ascii="Cambria Math" w:eastAsia="宋体" w:hAnsi="Cambria Math"/>
            <w:kern w:val="0"/>
            <w:lang w:eastAsia="zh-CN"/>
          </w:rPr>
          <m:t>λ</m:t>
        </m:r>
      </m:oMath>
      <w:r w:rsidRPr="00B12B40">
        <w:rPr>
          <w:rFonts w:ascii="Times New Roman" w:eastAsia="宋体" w:hAnsi="Times New Roman"/>
          <w:kern w:val="0"/>
          <w:lang w:eastAsia="zh-CN"/>
        </w:rPr>
        <w:t xml:space="preserve"> that maximizes the dual objective </w:t>
      </w:r>
      <w:r w:rsidR="00E63DCA" w:rsidRPr="00B12B40">
        <w:rPr>
          <w:rFonts w:ascii="Times New Roman" w:eastAsia="宋体" w:hAnsi="Times New Roman"/>
          <w:kern w:val="0"/>
          <w:lang w:eastAsia="zh-CN"/>
        </w:rPr>
        <w:t>(</w:t>
      </w:r>
      <w:r w:rsidRPr="00B12B40">
        <w:rPr>
          <w:rFonts w:ascii="Times New Roman" w:eastAsia="宋体" w:hAnsi="Times New Roman"/>
          <w:kern w:val="0"/>
          <w:lang w:eastAsia="zh-CN"/>
        </w:rPr>
        <w:t>2</w:t>
      </w:r>
      <w:r w:rsidR="00D14681" w:rsidRPr="00B12B40">
        <w:rPr>
          <w:rFonts w:ascii="Times New Roman" w:eastAsia="宋体" w:hAnsi="Times New Roman"/>
          <w:kern w:val="0"/>
          <w:lang w:eastAsia="zh-CN"/>
        </w:rPr>
        <w:t>4</w:t>
      </w:r>
      <w:r w:rsidRPr="00B12B40">
        <w:rPr>
          <w:rFonts w:ascii="Times New Roman" w:eastAsia="宋体" w:hAnsi="Times New Roman"/>
          <w:kern w:val="0"/>
          <w:lang w:eastAsia="zh-CN"/>
        </w:rPr>
        <w:t xml:space="preserve">), we set the partial derivative of the </w:t>
      </w:r>
      <w:proofErr w:type="spellStart"/>
      <w:r w:rsidRPr="00B12B40">
        <w:rPr>
          <w:rFonts w:ascii="Times New Roman" w:eastAsia="宋体" w:hAnsi="Times New Roman"/>
          <w:kern w:val="0"/>
          <w:lang w:eastAsia="zh-CN"/>
        </w:rPr>
        <w:t>Lagrangian</w:t>
      </w:r>
      <w:proofErr w:type="spellEnd"/>
      <w:r w:rsidRPr="00B12B40">
        <w:rPr>
          <w:rFonts w:ascii="Times New Roman" w:eastAsia="宋体" w:hAnsi="Times New Roman"/>
          <w:kern w:val="0"/>
          <w:lang w:eastAsia="zh-CN"/>
        </w:rPr>
        <w:t xml:space="preserve"> with respect to </w:t>
      </w:r>
      <m:oMath>
        <m:sSubSup>
          <m:sSubSupPr>
            <m:ctrlPr>
              <w:rPr>
                <w:rFonts w:ascii="Cambria Math" w:eastAsia="宋体" w:hAnsi="Cambria Math"/>
                <w:kern w:val="0"/>
                <w:lang w:eastAsia="zh-CN"/>
              </w:rPr>
            </m:ctrlPr>
          </m:sSubSupPr>
          <m:e>
            <m:r>
              <w:rPr>
                <w:rFonts w:ascii="Cambria Math" w:eastAsia="宋体" w:hAnsi="Cambria Math"/>
                <w:kern w:val="0"/>
                <w:lang w:eastAsia="zh-CN"/>
              </w:rPr>
              <m:t>z</m:t>
            </m:r>
          </m:e>
          <m:sub>
            <m:r>
              <w:rPr>
                <w:rFonts w:ascii="Cambria Math" w:eastAsia="宋体" w:hAnsi="Cambria Math"/>
                <w:kern w:val="0"/>
                <w:lang w:eastAsia="zh-CN"/>
              </w:rPr>
              <m:t>i</m:t>
            </m:r>
            <m:r>
              <m:rPr>
                <m:sty m:val="p"/>
              </m:rPr>
              <w:rPr>
                <w:rFonts w:ascii="Cambria Math" w:eastAsia="宋体" w:hAnsi="Cambria Math"/>
                <w:kern w:val="0"/>
                <w:lang w:eastAsia="zh-CN"/>
              </w:rPr>
              <m:t>,</m:t>
            </m:r>
            <m:r>
              <w:rPr>
                <w:rFonts w:ascii="Cambria Math" w:eastAsia="宋体" w:hAnsi="Cambria Math"/>
                <w:kern w:val="0"/>
                <w:lang w:eastAsia="zh-CN"/>
              </w:rPr>
              <m:t>t</m:t>
            </m:r>
          </m:sub>
          <m:sup>
            <m:r>
              <w:rPr>
                <w:rFonts w:ascii="Cambria Math" w:eastAsia="宋体" w:hAnsi="Cambria Math"/>
                <w:kern w:val="0"/>
                <w:lang w:eastAsia="zh-CN"/>
              </w:rPr>
              <m:t>j</m:t>
            </m:r>
          </m:sup>
        </m:sSubSup>
      </m:oMath>
      <w:r w:rsidRPr="00B12B40">
        <w:rPr>
          <w:rFonts w:ascii="Times New Roman" w:eastAsia="宋体" w:hAnsi="Times New Roman"/>
          <w:kern w:val="0"/>
          <w:lang w:eastAsia="zh-CN"/>
        </w:rPr>
        <w:t xml:space="preserve"> be 0. According to the principle of Lagrangian duality, the solution of the dual problem provides a feasible solution to the primal problem (</w:t>
      </w:r>
      <w:r w:rsidR="00D14681" w:rsidRPr="00B12B40">
        <w:rPr>
          <w:rFonts w:ascii="Times New Roman" w:eastAsia="宋体" w:hAnsi="Times New Roman"/>
          <w:kern w:val="0"/>
          <w:lang w:eastAsia="zh-CN"/>
        </w:rPr>
        <w:t>19</w:t>
      </w:r>
      <w:r w:rsidRPr="00B12B40">
        <w:rPr>
          <w:rFonts w:ascii="Times New Roman" w:eastAsia="宋体" w:hAnsi="Times New Roman"/>
          <w:kern w:val="0"/>
          <w:lang w:eastAsia="zh-CN"/>
        </w:rPr>
        <w:t>) and</w:t>
      </w:r>
      <w:r w:rsidR="009E5F46" w:rsidRPr="00B12B40">
        <w:rPr>
          <w:rFonts w:ascii="Times New Roman" w:eastAsia="宋体" w:hAnsi="Times New Roman"/>
          <w:kern w:val="0"/>
          <w:lang w:eastAsia="zh-CN"/>
        </w:rPr>
        <w:t xml:space="preserve"> </w:t>
      </w:r>
      <w:r w:rsidRPr="00B12B40">
        <w:rPr>
          <w:rFonts w:ascii="Times New Roman" w:eastAsia="宋体" w:hAnsi="Times New Roman"/>
          <w:kern w:val="0"/>
          <w:lang w:eastAsia="zh-CN"/>
        </w:rPr>
        <w:t>(</w:t>
      </w:r>
      <w:r w:rsidR="00C318F0" w:rsidRPr="00B12B40">
        <w:rPr>
          <w:rFonts w:ascii="Times New Roman" w:eastAsia="宋体" w:hAnsi="Times New Roman"/>
          <w:kern w:val="0"/>
          <w:lang w:eastAsia="zh-CN"/>
        </w:rPr>
        <w:t>2</w:t>
      </w:r>
      <w:r w:rsidR="00D14681" w:rsidRPr="00B12B40">
        <w:rPr>
          <w:rFonts w:ascii="Times New Roman" w:eastAsia="宋体" w:hAnsi="Times New Roman"/>
          <w:kern w:val="0"/>
          <w:lang w:eastAsia="zh-CN"/>
        </w:rPr>
        <w:t>2</w:t>
      </w:r>
      <w:r w:rsidRPr="00B12B40">
        <w:rPr>
          <w:rFonts w:ascii="Times New Roman" w:eastAsia="宋体" w:hAnsi="Times New Roman"/>
          <w:kern w:val="0"/>
          <w:lang w:eastAsia="zh-CN"/>
        </w:rPr>
        <w:t>). Then we have:</w:t>
      </w:r>
    </w:p>
    <w:p w14:paraId="6178C10C" w14:textId="76B928C9" w:rsidR="000D3612" w:rsidRPr="00B12B40" w:rsidRDefault="00000000" w:rsidP="000D3612">
      <w:pPr>
        <w:widowControl/>
        <w:spacing w:beforeLines="20" w:before="48" w:afterLines="20" w:after="48" w:line="240" w:lineRule="auto"/>
        <w:ind w:firstLineChars="150" w:firstLine="300"/>
        <w:rPr>
          <w:rFonts w:ascii="Times New Roman" w:eastAsia="宋体" w:hAnsi="Times New Roman"/>
          <w:kern w:val="0"/>
          <w:szCs w:val="24"/>
          <w:lang w:eastAsia="zh-CN"/>
        </w:rPr>
      </w:pPr>
      <m:oMathPara>
        <m:oMath>
          <m:eqArr>
            <m:eqArrPr>
              <m:maxDist m:val="1"/>
              <m:ctrlPr>
                <w:rPr>
                  <w:rFonts w:ascii="Cambria Math" w:eastAsia="宋体" w:hAnsi="Cambria Math"/>
                  <w:i/>
                  <w:kern w:val="0"/>
                  <w:szCs w:val="24"/>
                  <w:lang w:eastAsia="zh-CN"/>
                </w:rPr>
              </m:ctrlPr>
            </m:eqArrPr>
            <m:e>
              <m:r>
                <w:rPr>
                  <w:rFonts w:ascii="Cambria Math" w:eastAsia="宋体" w:hAnsi="Cambria Math"/>
                  <w:kern w:val="0"/>
                  <w:lang w:eastAsia="zh-CN"/>
                </w:rPr>
                <m:t>λ</m:t>
              </m:r>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i: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rPr>
                        <m:t>i</m:t>
                      </m:r>
                    </m:sub>
                  </m:sSub>
                  <m:r>
                    <w:rPr>
                      <w:rFonts w:ascii="Cambria Math" w:eastAsia="宋体" w:hAnsi="Cambria Math"/>
                      <w:kern w:val="0"/>
                    </w:rPr>
                    <m:t>∈</m:t>
                  </m:r>
                  <m:sSup>
                    <m:sSupPr>
                      <m:ctrlPr>
                        <w:rPr>
                          <w:rFonts w:ascii="Cambria Math" w:eastAsia="宋体" w:hAnsi="Cambria Math"/>
                          <w:kern w:val="0"/>
                          <w:lang w:eastAsia="zh-CN"/>
                        </w:rPr>
                      </m:ctrlPr>
                    </m:sSupPr>
                    <m:e>
                      <m:r>
                        <w:rPr>
                          <w:rFonts w:ascii="Cambria Math" w:eastAsia="宋体" w:hAnsi="Cambria Math"/>
                          <w:kern w:val="0"/>
                        </w:rPr>
                        <m:t>W</m:t>
                      </m:r>
                    </m:e>
                    <m:sup>
                      <m:r>
                        <w:rPr>
                          <w:rFonts w:ascii="Cambria Math" w:eastAsia="宋体" w:hAnsi="Cambria Math"/>
                          <w:kern w:val="0"/>
                        </w:rPr>
                        <m:t>'</m:t>
                      </m:r>
                    </m:sup>
                  </m:sSup>
                </m:sub>
                <m:sup/>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j: </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r>
                        <w:rPr>
                          <w:rFonts w:ascii="Cambria Math" w:eastAsia="宋体" w:hAnsi="Cambria Math"/>
                          <w:kern w:val="0"/>
                        </w:rPr>
                        <m:t>∈</m:t>
                      </m:r>
                      <m:sSub>
                        <m:sSubPr>
                          <m:ctrlPr>
                            <w:rPr>
                              <w:rFonts w:ascii="Cambria Math" w:eastAsia="宋体" w:hAnsi="Cambria Math"/>
                              <w:kern w:val="0"/>
                              <w:lang w:eastAsia="zh-CN"/>
                            </w:rPr>
                          </m:ctrlPr>
                        </m:sSubPr>
                        <m:e>
                          <m:r>
                            <w:rPr>
                              <w:rFonts w:ascii="Cambria Math" w:eastAsia="宋体" w:hAnsi="Cambria Math"/>
                              <w:kern w:val="0"/>
                            </w:rPr>
                            <m:t>D</m:t>
                          </m:r>
                        </m:e>
                        <m:sub>
                          <m:r>
                            <w:rPr>
                              <w:rFonts w:ascii="Cambria Math" w:eastAsia="宋体" w:hAnsi="Cambria Math"/>
                              <w:kern w:val="0"/>
                            </w:rPr>
                            <m:t>i</m:t>
                          </m:r>
                        </m:sub>
                      </m:sSub>
                    </m:sub>
                    <m:sup/>
                    <m:e>
                      <m:sSubSup>
                        <m:sSubSupPr>
                          <m:ctrlPr>
                            <w:rPr>
                              <w:rFonts w:ascii="Cambria Math" w:eastAsia="宋体" w:hAnsi="Cambria Math"/>
                              <w:kern w:val="0"/>
                              <w:lang w:eastAsia="zh-CN"/>
                            </w:rPr>
                          </m:ctrlPr>
                        </m:sSubSupPr>
                        <m:e>
                          <m:r>
                            <w:rPr>
                              <w:rFonts w:ascii="Cambria Math" w:eastAsia="宋体" w:hAnsi="Cambria Math"/>
                              <w:kern w:val="0"/>
                              <w:lang w:eastAsia="zh-CN"/>
                            </w:rPr>
                            <m:t>z</m:t>
                          </m:r>
                        </m:e>
                        <m:sub>
                          <m:r>
                            <w:rPr>
                              <w:rFonts w:ascii="Cambria Math" w:eastAsia="宋体" w:hAnsi="Cambria Math"/>
                              <w:kern w:val="0"/>
                              <w:lang w:eastAsia="zh-CN"/>
                            </w:rPr>
                            <m:t>i,t</m:t>
                          </m:r>
                        </m:sub>
                        <m:sup>
                          <m:r>
                            <w:rPr>
                              <w:rFonts w:ascii="Cambria Math" w:eastAsia="宋体" w:hAnsi="Cambria Math"/>
                              <w:kern w:val="0"/>
                              <w:lang w:eastAsia="zh-CN"/>
                            </w:rPr>
                            <m:t>j</m:t>
                          </m:r>
                        </m:sup>
                      </m:sSubSup>
                    </m:e>
                  </m:nary>
                </m:e>
              </m:nary>
              <m:r>
                <w:rPr>
                  <w:rFonts w:ascii="Cambria Math" w:eastAsia="宋体" w:hAnsi="Cambria Math"/>
                  <w:kern w:val="0"/>
                  <w:lang w:eastAsia="zh-CN"/>
                </w:rPr>
                <m:t>=</m:t>
              </m:r>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i: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rPr>
                        <m:t>i</m:t>
                      </m:r>
                    </m:sub>
                  </m:sSub>
                  <m:r>
                    <w:rPr>
                      <w:rFonts w:ascii="Cambria Math" w:eastAsia="宋体" w:hAnsi="Cambria Math"/>
                      <w:kern w:val="0"/>
                    </w:rPr>
                    <m:t>∈</m:t>
                  </m:r>
                  <m:sSup>
                    <m:sSupPr>
                      <m:ctrlPr>
                        <w:rPr>
                          <w:rFonts w:ascii="Cambria Math" w:eastAsia="宋体" w:hAnsi="Cambria Math"/>
                          <w:kern w:val="0"/>
                          <w:lang w:eastAsia="zh-CN"/>
                        </w:rPr>
                      </m:ctrlPr>
                    </m:sSupPr>
                    <m:e>
                      <m:r>
                        <w:rPr>
                          <w:rFonts w:ascii="Cambria Math" w:eastAsia="宋体" w:hAnsi="Cambria Math"/>
                          <w:kern w:val="0"/>
                        </w:rPr>
                        <m:t>W</m:t>
                      </m:r>
                    </m:e>
                    <m:sup>
                      <m:r>
                        <w:rPr>
                          <w:rFonts w:ascii="Cambria Math" w:eastAsia="宋体" w:hAnsi="Cambria Math"/>
                          <w:kern w:val="0"/>
                        </w:rPr>
                        <m:t>'</m:t>
                      </m:r>
                    </m:sup>
                  </m:sSup>
                </m:sub>
                <m:sup/>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j: </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r>
                        <w:rPr>
                          <w:rFonts w:ascii="Cambria Math" w:eastAsia="宋体" w:hAnsi="Cambria Math"/>
                          <w:kern w:val="0"/>
                        </w:rPr>
                        <m:t>∈</m:t>
                      </m:r>
                      <m:sSub>
                        <m:sSubPr>
                          <m:ctrlPr>
                            <w:rPr>
                              <w:rFonts w:ascii="Cambria Math" w:eastAsia="宋体" w:hAnsi="Cambria Math"/>
                              <w:kern w:val="0"/>
                              <w:lang w:eastAsia="zh-CN"/>
                            </w:rPr>
                          </m:ctrlPr>
                        </m:sSubPr>
                        <m:e>
                          <m:r>
                            <w:rPr>
                              <w:rFonts w:ascii="Cambria Math" w:eastAsia="宋体" w:hAnsi="Cambria Math"/>
                              <w:kern w:val="0"/>
                            </w:rPr>
                            <m:t>D</m:t>
                          </m:r>
                        </m:e>
                        <m:sub>
                          <m:r>
                            <w:rPr>
                              <w:rFonts w:ascii="Cambria Math" w:eastAsia="宋体" w:hAnsi="Cambria Math"/>
                              <w:kern w:val="0"/>
                            </w:rPr>
                            <m:t>i</m:t>
                          </m:r>
                        </m:sub>
                      </m:sSub>
                    </m:sub>
                    <m:sup/>
                    <m:e>
                      <m:r>
                        <m:rPr>
                          <m:scr m:val="double-struck"/>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e>
                  </m:nary>
                </m:e>
              </m:nary>
              <m:r>
                <w:rPr>
                  <w:rFonts w:ascii="Cambria Math" w:eastAsia="宋体" w:hAnsi="Cambria Math"/>
                  <w:kern w:val="0"/>
                  <w:lang w:eastAsia="zh-CN"/>
                </w:rPr>
                <m:t>.</m:t>
              </m:r>
              <m:r>
                <w:rPr>
                  <w:rFonts w:ascii="Cambria Math" w:eastAsia="宋体" w:hAnsi="Cambria Math"/>
                  <w:kern w:val="0"/>
                  <w:szCs w:val="24"/>
                  <w:lang w:eastAsia="zh-CN"/>
                </w:rPr>
                <m:t>#</m:t>
              </m:r>
              <m:d>
                <m:dPr>
                  <m:ctrlPr>
                    <w:rPr>
                      <w:rFonts w:ascii="Cambria Math" w:eastAsia="宋体" w:hAnsi="Cambria Math"/>
                      <w:i/>
                      <w:kern w:val="0"/>
                      <w:szCs w:val="24"/>
                      <w:lang w:eastAsia="zh-CN"/>
                    </w:rPr>
                  </m:ctrlPr>
                </m:dPr>
                <m:e>
                  <m:r>
                    <w:rPr>
                      <w:rFonts w:ascii="Cambria Math" w:eastAsia="宋体" w:hAnsi="Cambria Math"/>
                      <w:kern w:val="0"/>
                      <w:szCs w:val="24"/>
                      <w:lang w:eastAsia="zh-CN"/>
                    </w:rPr>
                    <m:t>25</m:t>
                  </m:r>
                </m:e>
              </m:d>
            </m:e>
          </m:eqArr>
        </m:oMath>
      </m:oMathPara>
    </w:p>
    <w:p w14:paraId="209BF65E" w14:textId="3D4D20AA" w:rsidR="0085538B" w:rsidRPr="00B12B40" w:rsidRDefault="0085538B" w:rsidP="002829AF">
      <w:pPr>
        <w:widowControl/>
        <w:spacing w:line="240" w:lineRule="auto"/>
        <w:ind w:leftChars="1" w:left="2"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lastRenderedPageBreak/>
        <w:t>From the constraint</w:t>
      </w:r>
      <w:r w:rsidR="009E5F46" w:rsidRPr="00B12B40">
        <w:rPr>
          <w:rFonts w:ascii="Times New Roman" w:eastAsia="宋体" w:hAnsi="Times New Roman"/>
          <w:kern w:val="0"/>
          <w:lang w:eastAsia="zh-CN"/>
        </w:rPr>
        <w:t xml:space="preserve"> (18)</w:t>
      </w:r>
      <w:r w:rsidRPr="00B12B40">
        <w:rPr>
          <w:rFonts w:ascii="Times New Roman" w:eastAsia="宋体" w:hAnsi="Times New Roman"/>
          <w:kern w:val="0"/>
          <w:lang w:eastAsia="zh-CN"/>
        </w:rPr>
        <w:t xml:space="preserve">, </w:t>
      </w:r>
      <m:oMath>
        <m:nary>
          <m:naryPr>
            <m:chr m:val="∑"/>
            <m:limLoc m:val="subSup"/>
            <m:supHide m:val="1"/>
            <m:ctrlPr>
              <w:rPr>
                <w:rFonts w:ascii="Cambria Math" w:eastAsia="宋体" w:hAnsi="Cambria Math"/>
                <w:kern w:val="0"/>
                <w:lang w:eastAsia="zh-CN"/>
              </w:rPr>
            </m:ctrlPr>
          </m:naryPr>
          <m:sub>
            <m:r>
              <w:rPr>
                <w:rFonts w:ascii="Cambria Math" w:eastAsia="宋体" w:hAnsi="Cambria Math"/>
                <w:kern w:val="0"/>
                <w:lang w:eastAsia="zh-CN"/>
              </w:rPr>
              <m:t>i</m:t>
            </m:r>
            <m:r>
              <m:rPr>
                <m:sty m:val="p"/>
              </m:rPr>
              <w:rPr>
                <w:rFonts w:ascii="Cambria Math" w:eastAsia="宋体" w:hAnsi="Cambria Math"/>
                <w:kern w:val="0"/>
                <w:lang w:eastAsia="zh-CN"/>
              </w:rPr>
              <m:t xml:space="preserve">: </m:t>
            </m:r>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i</m:t>
                </m:r>
              </m:sub>
            </m:sSub>
            <m:r>
              <m:rPr>
                <m:sty m:val="p"/>
              </m:rPr>
              <w:rPr>
                <w:rFonts w:ascii="Cambria Math" w:eastAsia="宋体" w:hAnsi="Cambria Math"/>
                <w:kern w:val="0"/>
                <w:lang w:eastAsia="zh-CN"/>
              </w:rPr>
              <m:t>∈</m:t>
            </m:r>
            <m:sSup>
              <m:sSupPr>
                <m:ctrlPr>
                  <w:rPr>
                    <w:rFonts w:ascii="Cambria Math" w:eastAsia="宋体" w:hAnsi="Cambria Math"/>
                    <w:kern w:val="0"/>
                    <w:lang w:eastAsia="zh-CN"/>
                  </w:rPr>
                </m:ctrlPr>
              </m:sSupPr>
              <m:e>
                <m:r>
                  <w:rPr>
                    <w:rFonts w:ascii="Cambria Math" w:eastAsia="宋体" w:hAnsi="Cambria Math"/>
                    <w:kern w:val="0"/>
                    <w:lang w:eastAsia="zh-CN"/>
                  </w:rPr>
                  <m:t>W</m:t>
                </m:r>
              </m:e>
              <m:sup>
                <m:r>
                  <m:rPr>
                    <m:sty m:val="p"/>
                  </m:rPr>
                  <w:rPr>
                    <w:rFonts w:ascii="Cambria Math" w:eastAsia="宋体" w:hAnsi="Cambria Math"/>
                    <w:kern w:val="0"/>
                    <w:lang w:eastAsia="zh-CN"/>
                  </w:rPr>
                  <m:t>'</m:t>
                </m:r>
              </m:sup>
            </m:sSup>
          </m:sub>
          <m:sup/>
          <m:e>
            <m:nary>
              <m:naryPr>
                <m:chr m:val="∑"/>
                <m:limLoc m:val="subSup"/>
                <m:supHide m:val="1"/>
                <m:ctrlPr>
                  <w:rPr>
                    <w:rFonts w:ascii="Cambria Math" w:eastAsia="宋体" w:hAnsi="Cambria Math"/>
                    <w:kern w:val="0"/>
                    <w:lang w:eastAsia="zh-CN"/>
                  </w:rPr>
                </m:ctrlPr>
              </m:naryPr>
              <m:sub>
                <m:r>
                  <w:rPr>
                    <w:rFonts w:ascii="Cambria Math" w:eastAsia="宋体" w:hAnsi="Cambria Math"/>
                    <w:kern w:val="0"/>
                    <w:lang w:eastAsia="zh-CN"/>
                  </w:rPr>
                  <m:t>j</m:t>
                </m:r>
                <m:r>
                  <m:rPr>
                    <m:sty m:val="p"/>
                  </m:rPr>
                  <w:rPr>
                    <w:rFonts w:ascii="Cambria Math" w:eastAsia="宋体" w:hAnsi="Cambria Math"/>
                    <w:kern w:val="0"/>
                    <w:lang w:eastAsia="zh-CN"/>
                  </w:rPr>
                  <m:t xml:space="preserve">: </m:t>
                </m:r>
                <m:sSub>
                  <m:sSubPr>
                    <m:ctrlPr>
                      <w:rPr>
                        <w:rFonts w:ascii="Cambria Math" w:eastAsia="宋体" w:hAnsi="Cambria Math"/>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r>
                  <m:rPr>
                    <m:sty m:val="p"/>
                  </m:rPr>
                  <w:rPr>
                    <w:rFonts w:ascii="Cambria Math" w:eastAsia="宋体" w:hAnsi="Cambria Math"/>
                    <w:kern w:val="0"/>
                    <w:lang w:eastAsia="zh-CN"/>
                  </w:rPr>
                  <m:t>∈</m:t>
                </m:r>
                <m:sSub>
                  <m:sSubPr>
                    <m:ctrlPr>
                      <w:rPr>
                        <w:rFonts w:ascii="Cambria Math" w:eastAsia="宋体" w:hAnsi="Cambria Math"/>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sub>
              <m:sup/>
              <m:e>
                <m:sSubSup>
                  <m:sSubSupPr>
                    <m:ctrlPr>
                      <w:rPr>
                        <w:rFonts w:ascii="Cambria Math" w:eastAsia="宋体" w:hAnsi="Cambria Math"/>
                        <w:kern w:val="0"/>
                        <w:lang w:eastAsia="zh-CN"/>
                      </w:rPr>
                    </m:ctrlPr>
                  </m:sSubSupPr>
                  <m:e>
                    <m:r>
                      <w:rPr>
                        <w:rFonts w:ascii="Cambria Math" w:eastAsia="宋体" w:hAnsi="Cambria Math"/>
                        <w:kern w:val="0"/>
                        <w:lang w:eastAsia="zh-CN"/>
                      </w:rPr>
                      <m:t>z</m:t>
                    </m:r>
                  </m:e>
                  <m:sub>
                    <m:r>
                      <w:rPr>
                        <w:rFonts w:ascii="Cambria Math" w:eastAsia="宋体" w:hAnsi="Cambria Math"/>
                        <w:kern w:val="0"/>
                        <w:lang w:eastAsia="zh-CN"/>
                      </w:rPr>
                      <m:t>i</m:t>
                    </m:r>
                    <m:r>
                      <m:rPr>
                        <m:sty m:val="p"/>
                      </m:rPr>
                      <w:rPr>
                        <w:rFonts w:ascii="Cambria Math" w:eastAsia="宋体" w:hAnsi="Cambria Math"/>
                        <w:kern w:val="0"/>
                        <w:lang w:eastAsia="zh-CN"/>
                      </w:rPr>
                      <m:t>,</m:t>
                    </m:r>
                    <m:r>
                      <w:rPr>
                        <w:rFonts w:ascii="Cambria Math" w:eastAsia="宋体" w:hAnsi="Cambria Math"/>
                        <w:kern w:val="0"/>
                        <w:lang w:eastAsia="zh-CN"/>
                      </w:rPr>
                      <m:t>t</m:t>
                    </m:r>
                  </m:sub>
                  <m:sup>
                    <m:r>
                      <w:rPr>
                        <w:rFonts w:ascii="Cambria Math" w:eastAsia="宋体" w:hAnsi="Cambria Math"/>
                        <w:kern w:val="0"/>
                        <w:lang w:eastAsia="zh-CN"/>
                      </w:rPr>
                      <m:t>j</m:t>
                    </m:r>
                  </m:sup>
                </m:sSubSup>
              </m:e>
            </m:nary>
          </m:e>
        </m:nary>
        <m:r>
          <m:rPr>
            <m:sty m:val="p"/>
          </m:rPr>
          <w:rPr>
            <w:rFonts w:ascii="Cambria Math" w:eastAsia="宋体" w:hAnsi="Cambria Math"/>
            <w:kern w:val="0"/>
            <w:lang w:eastAsia="zh-CN"/>
          </w:rPr>
          <m:t>=1</m:t>
        </m:r>
      </m:oMath>
      <w:r w:rsidRPr="00B12B40">
        <w:rPr>
          <w:rFonts w:ascii="Times New Roman" w:eastAsia="宋体" w:hAnsi="Times New Roman"/>
          <w:kern w:val="0"/>
          <w:lang w:eastAsia="zh-CN"/>
        </w:rPr>
        <w:t>, so the above equation becomes</w:t>
      </w:r>
      <w:r w:rsidR="006B1C57" w:rsidRPr="00B12B40">
        <w:rPr>
          <w:rFonts w:ascii="Times New Roman" w:eastAsia="宋体" w:hAnsi="Times New Roman"/>
          <w:kern w:val="0"/>
          <w:lang w:eastAsia="zh-CN"/>
        </w:rPr>
        <w:t xml:space="preserve"> </w:t>
      </w:r>
      <w:r w:rsidR="00E63DCA" w:rsidRPr="00B12B40">
        <w:rPr>
          <w:rFonts w:ascii="Times New Roman" w:eastAsia="宋体" w:hAnsi="Times New Roman"/>
          <w:kern w:val="0"/>
          <w:lang w:eastAsia="zh-CN"/>
        </w:rPr>
        <w:t>(</w:t>
      </w:r>
      <w:r w:rsidR="006B1C57" w:rsidRPr="00B12B40">
        <w:rPr>
          <w:rFonts w:ascii="Times New Roman" w:eastAsia="宋体" w:hAnsi="Times New Roman"/>
          <w:kern w:val="0"/>
          <w:lang w:eastAsia="zh-CN"/>
        </w:rPr>
        <w:t>26).</w:t>
      </w:r>
    </w:p>
    <w:p w14:paraId="6E8B59A1" w14:textId="77777777" w:rsidR="000D3612" w:rsidRPr="00B12B40" w:rsidRDefault="00000000" w:rsidP="000D3612">
      <w:pPr>
        <w:widowControl/>
        <w:spacing w:beforeLines="20" w:before="48" w:afterLines="20" w:after="48" w:line="240" w:lineRule="auto"/>
        <w:ind w:firstLineChars="150" w:firstLine="300"/>
        <w:rPr>
          <w:rFonts w:ascii="Times New Roman" w:eastAsia="宋体" w:hAnsi="Times New Roman"/>
          <w:kern w:val="0"/>
          <w:lang w:eastAsia="zh-CN"/>
        </w:rPr>
      </w:pPr>
      <m:oMathPara>
        <m:oMath>
          <m:eqArr>
            <m:eqArrPr>
              <m:maxDist m:val="1"/>
              <m:ctrlPr>
                <w:rPr>
                  <w:rFonts w:ascii="Cambria Math" w:eastAsia="宋体" w:hAnsi="Cambria Math"/>
                  <w:kern w:val="0"/>
                  <w:lang w:eastAsia="zh-CN"/>
                </w:rPr>
              </m:ctrlPr>
            </m:eqArrPr>
            <m:e>
              <m:r>
                <w:rPr>
                  <w:rFonts w:ascii="Cambria Math" w:eastAsia="宋体" w:hAnsi="Cambria Math"/>
                  <w:kern w:val="0"/>
                  <w:lang w:eastAsia="zh-CN"/>
                </w:rPr>
                <m:t>λ=</m:t>
              </m:r>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i: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rPr>
                        <m:t>i</m:t>
                      </m:r>
                    </m:sub>
                  </m:sSub>
                  <m:r>
                    <w:rPr>
                      <w:rFonts w:ascii="Cambria Math" w:eastAsia="宋体" w:hAnsi="Cambria Math"/>
                      <w:kern w:val="0"/>
                    </w:rPr>
                    <m:t>∈</m:t>
                  </m:r>
                  <m:sSup>
                    <m:sSupPr>
                      <m:ctrlPr>
                        <w:rPr>
                          <w:rFonts w:ascii="Cambria Math" w:eastAsia="宋体" w:hAnsi="Cambria Math"/>
                          <w:kern w:val="0"/>
                          <w:lang w:eastAsia="zh-CN"/>
                        </w:rPr>
                      </m:ctrlPr>
                    </m:sSupPr>
                    <m:e>
                      <m:r>
                        <w:rPr>
                          <w:rFonts w:ascii="Cambria Math" w:eastAsia="宋体" w:hAnsi="Cambria Math"/>
                          <w:kern w:val="0"/>
                        </w:rPr>
                        <m:t>W</m:t>
                      </m:r>
                    </m:e>
                    <m:sup>
                      <m:r>
                        <w:rPr>
                          <w:rFonts w:ascii="Cambria Math" w:eastAsia="宋体" w:hAnsi="Cambria Math"/>
                          <w:kern w:val="0"/>
                        </w:rPr>
                        <m:t>'</m:t>
                      </m:r>
                    </m:sup>
                  </m:sSup>
                </m:sub>
                <m:sup/>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j: </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r>
                        <w:rPr>
                          <w:rFonts w:ascii="Cambria Math" w:eastAsia="宋体" w:hAnsi="Cambria Math"/>
                          <w:kern w:val="0"/>
                        </w:rPr>
                        <m:t>∈</m:t>
                      </m:r>
                      <m:sSub>
                        <m:sSubPr>
                          <m:ctrlPr>
                            <w:rPr>
                              <w:rFonts w:ascii="Cambria Math" w:eastAsia="宋体" w:hAnsi="Cambria Math"/>
                              <w:kern w:val="0"/>
                              <w:lang w:eastAsia="zh-CN"/>
                            </w:rPr>
                          </m:ctrlPr>
                        </m:sSubPr>
                        <m:e>
                          <m:r>
                            <w:rPr>
                              <w:rFonts w:ascii="Cambria Math" w:eastAsia="宋体" w:hAnsi="Cambria Math"/>
                              <w:kern w:val="0"/>
                            </w:rPr>
                            <m:t>D</m:t>
                          </m:r>
                        </m:e>
                        <m:sub>
                          <m:r>
                            <w:rPr>
                              <w:rFonts w:ascii="Cambria Math" w:eastAsia="宋体" w:hAnsi="Cambria Math"/>
                              <w:kern w:val="0"/>
                            </w:rPr>
                            <m:t>i</m:t>
                          </m:r>
                        </m:sub>
                      </m:sSub>
                    </m:sub>
                    <m:sup/>
                    <m:e>
                      <m:r>
                        <m:rPr>
                          <m:scr m:val="double-struck"/>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e>
                  </m:nary>
                </m:e>
              </m:nary>
              <m:r>
                <m:rPr>
                  <m:sty m:val="p"/>
                </m:rPr>
                <w:rPr>
                  <w:rFonts w:ascii="Cambria Math" w:eastAsia="宋体" w:hAnsi="Cambria Math"/>
                  <w:kern w:val="0"/>
                  <w:lang w:eastAsia="zh-CN"/>
                </w:rPr>
                <m:t>.#(26)##</m:t>
              </m:r>
            </m:e>
          </m:eqArr>
        </m:oMath>
      </m:oMathPara>
    </w:p>
    <w:p w14:paraId="6F349A99" w14:textId="73772723" w:rsidR="000D3612" w:rsidRPr="00B12B40" w:rsidRDefault="000D3612" w:rsidP="000D3612">
      <w:pPr>
        <w:widowControl/>
        <w:spacing w:line="240" w:lineRule="auto"/>
        <w:ind w:leftChars="1" w:left="2"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In addition, if </w:t>
      </w:r>
      <m:oMath>
        <m:r>
          <w:rPr>
            <w:rFonts w:ascii="Cambria Math" w:eastAsia="宋体" w:hAnsi="Cambria Math"/>
            <w:kern w:val="0"/>
            <w:lang w:eastAsia="zh-CN"/>
          </w:rPr>
          <m:t>i</m:t>
        </m:r>
      </m:oMath>
      <w:r w:rsidRPr="00B12B40">
        <w:rPr>
          <w:rFonts w:ascii="Times New Roman" w:eastAsia="宋体" w:hAnsi="Times New Roman"/>
          <w:kern w:val="0"/>
          <w:lang w:eastAsia="zh-CN"/>
        </w:rPr>
        <w:t xml:space="preserve"> and </w:t>
      </w:r>
      <m:oMath>
        <m:r>
          <w:rPr>
            <w:rFonts w:ascii="Cambria Math" w:eastAsia="宋体" w:hAnsi="Cambria Math"/>
            <w:kern w:val="0"/>
            <w:lang w:eastAsia="zh-CN"/>
          </w:rPr>
          <m:t>j</m:t>
        </m:r>
      </m:oMath>
      <w:r w:rsidRPr="00B12B40">
        <w:rPr>
          <w:rFonts w:ascii="Times New Roman" w:eastAsia="宋体" w:hAnsi="Times New Roman"/>
          <w:kern w:val="0"/>
          <w:lang w:eastAsia="zh-CN"/>
        </w:rPr>
        <w:t xml:space="preserve"> in </w:t>
      </w:r>
      <w:r w:rsidR="00E63DCA" w:rsidRPr="00B12B40">
        <w:rPr>
          <w:rFonts w:ascii="Times New Roman" w:eastAsia="宋体" w:hAnsi="Times New Roman"/>
          <w:kern w:val="0"/>
          <w:lang w:eastAsia="zh-CN"/>
        </w:rPr>
        <w:t>(</w:t>
      </w:r>
      <w:r w:rsidRPr="00B12B40">
        <w:rPr>
          <w:rFonts w:ascii="Times New Roman" w:eastAsia="宋体" w:hAnsi="Times New Roman"/>
          <w:kern w:val="0"/>
          <w:lang w:eastAsia="zh-CN"/>
        </w:rPr>
        <w:t>26) are fixed, we have</w:t>
      </w:r>
      <w:r w:rsidR="005D6B2C">
        <w:rPr>
          <w:rFonts w:ascii="Times New Roman" w:eastAsia="宋体" w:hAnsi="Times New Roman"/>
          <w:kern w:val="0"/>
          <w:lang w:eastAsia="zh-CN"/>
        </w:rPr>
        <w:t>:</w:t>
      </w:r>
    </w:p>
    <w:p w14:paraId="49E72A14" w14:textId="025E44B9" w:rsidR="0085538B" w:rsidRPr="00B12B40" w:rsidRDefault="00000000" w:rsidP="000D3612">
      <w:pPr>
        <w:widowControl/>
        <w:spacing w:beforeLines="50" w:before="120" w:afterLines="20" w:after="48" w:line="240" w:lineRule="auto"/>
        <w:ind w:firstLineChars="150" w:firstLine="300"/>
        <w:rPr>
          <w:rFonts w:ascii="Times New Roman" w:eastAsia="宋体" w:hAnsi="Times New Roman"/>
          <w:kern w:val="0"/>
          <w:lang w:eastAsia="zh-CN"/>
        </w:rPr>
      </w:pPr>
      <m:oMathPara>
        <m:oMath>
          <m:eqArr>
            <m:eqArrPr>
              <m:maxDist m:val="1"/>
              <m:ctrlPr>
                <w:rPr>
                  <w:rFonts w:ascii="Cambria Math" w:eastAsia="宋体" w:hAnsi="Cambria Math"/>
                  <w:kern w:val="0"/>
                  <w:lang w:eastAsia="zh-CN"/>
                </w:rPr>
              </m:ctrlPr>
            </m:eqArrPr>
            <m:e>
              <m:r>
                <w:rPr>
                  <w:rFonts w:ascii="Cambria Math" w:eastAsia="宋体" w:hAnsi="Cambria Math"/>
                  <w:kern w:val="0"/>
                  <w:lang w:eastAsia="zh-CN"/>
                </w:rPr>
                <m:t>λ</m:t>
              </m:r>
              <m:sSubSup>
                <m:sSubSupPr>
                  <m:ctrlPr>
                    <w:rPr>
                      <w:rFonts w:ascii="Cambria Math" w:eastAsia="宋体" w:hAnsi="Cambria Math"/>
                      <w:kern w:val="0"/>
                      <w:lang w:eastAsia="zh-CN"/>
                    </w:rPr>
                  </m:ctrlPr>
                </m:sSubSupPr>
                <m:e>
                  <m:r>
                    <w:rPr>
                      <w:rFonts w:ascii="Cambria Math" w:eastAsia="宋体" w:hAnsi="Cambria Math"/>
                      <w:kern w:val="0"/>
                      <w:lang w:eastAsia="zh-CN"/>
                    </w:rPr>
                    <m:t>z</m:t>
                  </m:r>
                </m:e>
                <m:sub>
                  <m:r>
                    <w:rPr>
                      <w:rFonts w:ascii="Cambria Math" w:eastAsia="宋体" w:hAnsi="Cambria Math"/>
                      <w:kern w:val="0"/>
                      <w:lang w:eastAsia="zh-CN"/>
                    </w:rPr>
                    <m:t>i,t</m:t>
                  </m:r>
                </m:sub>
                <m:sup>
                  <m:r>
                    <w:rPr>
                      <w:rFonts w:ascii="Cambria Math" w:eastAsia="宋体" w:hAnsi="Cambria Math"/>
                      <w:kern w:val="0"/>
                      <w:lang w:eastAsia="zh-CN"/>
                    </w:rPr>
                    <m:t>j</m:t>
                  </m:r>
                </m:sup>
              </m:sSubSup>
              <m:r>
                <w:rPr>
                  <w:rFonts w:ascii="Cambria Math" w:eastAsia="宋体" w:hAnsi="Cambria Math"/>
                  <w:kern w:val="0"/>
                  <w:lang w:eastAsia="zh-CN"/>
                </w:rPr>
                <m:t>=</m:t>
              </m:r>
              <m:r>
                <m:rPr>
                  <m:scr m:val="double-struck"/>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r>
                <m:rPr>
                  <m:sty m:val="p"/>
                </m:rPr>
                <w:rPr>
                  <w:rFonts w:ascii="Cambria Math" w:eastAsia="宋体" w:hAnsi="Cambria Math"/>
                  <w:kern w:val="0"/>
                  <w:lang w:eastAsia="zh-CN"/>
                </w:rPr>
                <m:t>.#(27)##</m:t>
              </m:r>
            </m:e>
          </m:eqArr>
        </m:oMath>
      </m:oMathPara>
    </w:p>
    <w:p w14:paraId="4446145C" w14:textId="29482430" w:rsidR="0085538B" w:rsidRPr="00B12B40" w:rsidRDefault="0085538B" w:rsidP="002829AF">
      <w:pPr>
        <w:widowControl/>
        <w:spacing w:line="240" w:lineRule="auto"/>
        <w:ind w:leftChars="1" w:left="2"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Combining </w:t>
      </w:r>
      <w:r w:rsidR="00E63DCA" w:rsidRPr="00B12B40">
        <w:rPr>
          <w:rFonts w:ascii="Times New Roman" w:eastAsia="宋体" w:hAnsi="Times New Roman"/>
          <w:kern w:val="0"/>
          <w:lang w:eastAsia="zh-CN"/>
        </w:rPr>
        <w:t>(</w:t>
      </w:r>
      <w:r w:rsidRPr="00B12B40">
        <w:rPr>
          <w:rFonts w:ascii="Times New Roman" w:eastAsia="宋体" w:hAnsi="Times New Roman"/>
          <w:kern w:val="0"/>
          <w:lang w:eastAsia="zh-CN"/>
        </w:rPr>
        <w:t>2</w:t>
      </w:r>
      <w:r w:rsidR="00C318F0" w:rsidRPr="00B12B40">
        <w:rPr>
          <w:rFonts w:ascii="Times New Roman" w:eastAsia="宋体" w:hAnsi="Times New Roman"/>
          <w:kern w:val="0"/>
          <w:lang w:eastAsia="zh-CN"/>
        </w:rPr>
        <w:t>7</w:t>
      </w:r>
      <w:r w:rsidRPr="00B12B40">
        <w:rPr>
          <w:rFonts w:ascii="Times New Roman" w:eastAsia="宋体" w:hAnsi="Times New Roman"/>
          <w:kern w:val="0"/>
          <w:lang w:eastAsia="zh-CN"/>
        </w:rPr>
        <w:t xml:space="preserve">) and </w:t>
      </w:r>
      <w:r w:rsidR="00E63DCA" w:rsidRPr="00B12B40">
        <w:rPr>
          <w:rFonts w:ascii="Times New Roman" w:eastAsia="宋体" w:hAnsi="Times New Roman"/>
          <w:kern w:val="0"/>
          <w:lang w:eastAsia="zh-CN"/>
        </w:rPr>
        <w:t>(</w:t>
      </w:r>
      <w:r w:rsidRPr="00B12B40">
        <w:rPr>
          <w:rFonts w:ascii="Times New Roman" w:eastAsia="宋体" w:hAnsi="Times New Roman"/>
          <w:kern w:val="0"/>
          <w:lang w:eastAsia="zh-CN"/>
        </w:rPr>
        <w:t>2</w:t>
      </w:r>
      <w:r w:rsidR="00C318F0" w:rsidRPr="00B12B40">
        <w:rPr>
          <w:rFonts w:ascii="Times New Roman" w:eastAsia="宋体" w:hAnsi="Times New Roman"/>
          <w:kern w:val="0"/>
          <w:lang w:eastAsia="zh-CN"/>
        </w:rPr>
        <w:t>8</w:t>
      </w:r>
      <w:r w:rsidRPr="00B12B40">
        <w:rPr>
          <w:rFonts w:ascii="Times New Roman" w:eastAsia="宋体" w:hAnsi="Times New Roman"/>
          <w:kern w:val="0"/>
          <w:lang w:eastAsia="zh-CN"/>
        </w:rPr>
        <w:t>), we have</w:t>
      </w:r>
    </w:p>
    <w:p w14:paraId="4F87F81E" w14:textId="6ED6EEB1"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kern w:val="0"/>
          <w:lang w:eastAsia="zh-CN"/>
        </w:rPr>
      </w:pPr>
      <m:oMathPara>
        <m:oMath>
          <m:eqArr>
            <m:eqArrPr>
              <m:maxDist m:val="1"/>
              <m:ctrlPr>
                <w:rPr>
                  <w:rFonts w:ascii="Cambria Math" w:eastAsia="宋体" w:hAnsi="Cambria Math"/>
                  <w:kern w:val="0"/>
                  <w:lang w:eastAsia="zh-CN"/>
                </w:rPr>
              </m:ctrlPr>
            </m:eqArrPr>
            <m:e>
              <m:sSubSup>
                <m:sSubSupPr>
                  <m:ctrlPr>
                    <w:rPr>
                      <w:rFonts w:ascii="Cambria Math" w:eastAsia="宋体" w:hAnsi="Cambria Math"/>
                      <w:kern w:val="0"/>
                      <w:lang w:eastAsia="zh-CN"/>
                    </w:rPr>
                  </m:ctrlPr>
                </m:sSubSupPr>
                <m:e>
                  <m:r>
                    <w:rPr>
                      <w:rFonts w:ascii="Cambria Math" w:eastAsia="宋体" w:hAnsi="Cambria Math"/>
                      <w:kern w:val="0"/>
                      <w:lang w:eastAsia="zh-CN"/>
                    </w:rPr>
                    <m:t>z</m:t>
                  </m:r>
                </m:e>
                <m:sub>
                  <m:r>
                    <w:rPr>
                      <w:rFonts w:ascii="Cambria Math" w:eastAsia="宋体" w:hAnsi="Cambria Math"/>
                      <w:kern w:val="0"/>
                      <w:lang w:eastAsia="zh-CN"/>
                    </w:rPr>
                    <m:t>i,t</m:t>
                  </m:r>
                </m:sub>
                <m:sup>
                  <m:r>
                    <w:rPr>
                      <w:rFonts w:ascii="Cambria Math" w:eastAsia="宋体" w:hAnsi="Cambria Math"/>
                      <w:kern w:val="0"/>
                      <w:lang w:eastAsia="zh-CN"/>
                    </w:rPr>
                    <m:t>j</m:t>
                  </m:r>
                </m:sup>
              </m:sSubSup>
              <m:r>
                <w:rPr>
                  <w:rFonts w:ascii="Cambria Math" w:eastAsia="宋体" w:hAnsi="Cambria Math"/>
                  <w:kern w:val="0"/>
                  <w:lang w:eastAsia="zh-CN"/>
                </w:rPr>
                <m:t>=</m:t>
              </m:r>
              <m:f>
                <m:fPr>
                  <m:ctrlPr>
                    <w:rPr>
                      <w:rFonts w:ascii="Cambria Math" w:eastAsia="宋体" w:hAnsi="Cambria Math"/>
                      <w:i/>
                      <w:kern w:val="0"/>
                      <w:lang w:eastAsia="zh-CN"/>
                    </w:rPr>
                  </m:ctrlPr>
                </m:fPr>
                <m:num>
                  <m:r>
                    <m:rPr>
                      <m:scr m:val="double-struck"/>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num>
                <m:den>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i: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rPr>
                            <m:t>i</m:t>
                          </m:r>
                        </m:sub>
                      </m:sSub>
                      <m:r>
                        <w:rPr>
                          <w:rFonts w:ascii="Cambria Math" w:eastAsia="宋体" w:hAnsi="Cambria Math"/>
                          <w:kern w:val="0"/>
                        </w:rPr>
                        <m:t>∈</m:t>
                      </m:r>
                      <m:sSup>
                        <m:sSupPr>
                          <m:ctrlPr>
                            <w:rPr>
                              <w:rFonts w:ascii="Cambria Math" w:eastAsia="宋体" w:hAnsi="Cambria Math"/>
                              <w:kern w:val="0"/>
                              <w:lang w:eastAsia="zh-CN"/>
                            </w:rPr>
                          </m:ctrlPr>
                        </m:sSupPr>
                        <m:e>
                          <m:r>
                            <w:rPr>
                              <w:rFonts w:ascii="Cambria Math" w:eastAsia="宋体" w:hAnsi="Cambria Math"/>
                              <w:kern w:val="0"/>
                            </w:rPr>
                            <m:t>W</m:t>
                          </m:r>
                        </m:e>
                        <m:sup>
                          <m:r>
                            <w:rPr>
                              <w:rFonts w:ascii="Cambria Math" w:eastAsia="宋体" w:hAnsi="Cambria Math"/>
                              <w:kern w:val="0"/>
                            </w:rPr>
                            <m:t>'</m:t>
                          </m:r>
                        </m:sup>
                      </m:sSup>
                    </m:sub>
                    <m:sup/>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j: </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r>
                            <w:rPr>
                              <w:rFonts w:ascii="Cambria Math" w:eastAsia="宋体" w:hAnsi="Cambria Math"/>
                              <w:kern w:val="0"/>
                            </w:rPr>
                            <m:t>∈</m:t>
                          </m:r>
                          <m:sSub>
                            <m:sSubPr>
                              <m:ctrlPr>
                                <w:rPr>
                                  <w:rFonts w:ascii="Cambria Math" w:eastAsia="宋体" w:hAnsi="Cambria Math"/>
                                  <w:kern w:val="0"/>
                                  <w:lang w:eastAsia="zh-CN"/>
                                </w:rPr>
                              </m:ctrlPr>
                            </m:sSubPr>
                            <m:e>
                              <m:r>
                                <w:rPr>
                                  <w:rFonts w:ascii="Cambria Math" w:eastAsia="宋体" w:hAnsi="Cambria Math"/>
                                  <w:kern w:val="0"/>
                                </w:rPr>
                                <m:t>D</m:t>
                              </m:r>
                            </m:e>
                            <m:sub>
                              <m:r>
                                <w:rPr>
                                  <w:rFonts w:ascii="Cambria Math" w:eastAsia="宋体" w:hAnsi="Cambria Math"/>
                                  <w:kern w:val="0"/>
                                </w:rPr>
                                <m:t>i</m:t>
                              </m:r>
                            </m:sub>
                          </m:sSub>
                        </m:sub>
                        <m:sup/>
                        <m:e>
                          <m:r>
                            <m:rPr>
                              <m:scr m:val="double-struck"/>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e>
                      </m:nary>
                    </m:e>
                  </m:nary>
                </m:den>
              </m:f>
              <m:r>
                <m:rPr>
                  <m:sty m:val="p"/>
                </m:rPr>
                <w:rPr>
                  <w:rFonts w:ascii="Cambria Math" w:eastAsia="宋体" w:hAnsi="Cambria Math"/>
                  <w:kern w:val="0"/>
                  <w:lang w:eastAsia="zh-CN"/>
                </w:rPr>
                <m:t>.#(28)##</m:t>
              </m:r>
            </m:e>
          </m:eqArr>
        </m:oMath>
      </m:oMathPara>
    </w:p>
    <w:p w14:paraId="2E4689EA" w14:textId="77777777" w:rsidR="0085538B" w:rsidRPr="00B12B40" w:rsidRDefault="0085538B" w:rsidP="002829AF">
      <w:pPr>
        <w:widowControl/>
        <w:spacing w:line="240" w:lineRule="auto"/>
        <w:ind w:leftChars="1" w:left="2"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Because </w:t>
      </w:r>
      <m:oMath>
        <m:sSubSup>
          <m:sSubSupPr>
            <m:ctrlPr>
              <w:rPr>
                <w:rFonts w:ascii="Cambria Math" w:eastAsia="宋体" w:hAnsi="Cambria Math"/>
                <w:kern w:val="0"/>
                <w:lang w:eastAsia="zh-CN"/>
              </w:rPr>
            </m:ctrlPr>
          </m:sSubSupPr>
          <m:e>
            <m:acc>
              <m:accPr>
                <m:chr m:val="̃"/>
                <m:ctrlPr>
                  <w:rPr>
                    <w:rFonts w:ascii="Cambria Math" w:eastAsia="宋体" w:hAnsi="Cambria Math"/>
                    <w:i/>
                    <w:kern w:val="0"/>
                    <w:lang w:eastAsia="zh-CN"/>
                  </w:rPr>
                </m:ctrlPr>
              </m:accPr>
              <m:e>
                <m:r>
                  <w:rPr>
                    <w:rFonts w:ascii="Cambria Math" w:eastAsia="宋体" w:hAnsi="Cambria Math"/>
                    <w:kern w:val="0"/>
                    <w:lang w:eastAsia="zh-CN"/>
                  </w:rPr>
                  <m:t>v</m:t>
                </m:r>
              </m:e>
            </m:acc>
          </m:e>
          <m:sub>
            <m:r>
              <w:rPr>
                <w:rFonts w:ascii="Cambria Math" w:eastAsia="宋体" w:hAnsi="Cambria Math"/>
                <w:kern w:val="0"/>
                <w:lang w:eastAsia="zh-CN"/>
              </w:rPr>
              <m:t>i</m:t>
            </m:r>
            <m:r>
              <m:rPr>
                <m:sty m:val="p"/>
              </m:rPr>
              <w:rPr>
                <w:rFonts w:ascii="Cambria Math" w:eastAsia="宋体" w:hAnsi="Cambria Math"/>
                <w:kern w:val="0"/>
                <w:lang w:eastAsia="zh-CN"/>
              </w:rPr>
              <m:t>,</m:t>
            </m:r>
            <m:r>
              <w:rPr>
                <w:rFonts w:ascii="Cambria Math" w:eastAsia="宋体" w:hAnsi="Cambria Math"/>
                <w:kern w:val="0"/>
                <w:lang w:eastAsia="zh-CN"/>
              </w:rPr>
              <m:t>t</m:t>
            </m:r>
          </m:sub>
          <m:sup>
            <m:r>
              <w:rPr>
                <w:rFonts w:ascii="Cambria Math" w:eastAsia="宋体" w:hAnsi="Cambria Math"/>
                <w:kern w:val="0"/>
                <w:lang w:eastAsia="zh-CN"/>
              </w:rPr>
              <m:t>j</m:t>
            </m:r>
          </m:sup>
        </m:sSubSup>
        <m:r>
          <m:rPr>
            <m:sty m:val="p"/>
          </m:rPr>
          <w:rPr>
            <w:rFonts w:ascii="Cambria Math" w:eastAsia="宋体" w:hAnsi="Cambria Math"/>
            <w:kern w:val="0"/>
            <w:lang w:eastAsia="zh-CN"/>
          </w:rPr>
          <m:t>=-</m:t>
        </m:r>
        <m:func>
          <m:funcPr>
            <m:ctrlPr>
              <w:rPr>
                <w:rFonts w:ascii="Cambria Math" w:eastAsia="宋体" w:hAnsi="Cambria Math"/>
                <w:kern w:val="0"/>
                <w:lang w:eastAsia="zh-CN"/>
              </w:rPr>
            </m:ctrlPr>
          </m:funcPr>
          <m:fName>
            <m:r>
              <m:rPr>
                <m:sty m:val="p"/>
              </m:rPr>
              <w:rPr>
                <w:rFonts w:ascii="Cambria Math" w:eastAsia="宋体" w:hAnsi="Cambria Math"/>
                <w:kern w:val="0"/>
                <w:lang w:eastAsia="zh-CN"/>
              </w:rPr>
              <m:t>log</m:t>
            </m:r>
          </m:fName>
          <m:e>
            <m:d>
              <m:dPr>
                <m:ctrlPr>
                  <w:rPr>
                    <w:rFonts w:ascii="Cambria Math" w:eastAsia="宋体" w:hAnsi="Cambria Math"/>
                    <w:kern w:val="0"/>
                    <w:lang w:eastAsia="zh-CN"/>
                  </w:rPr>
                </m:ctrlPr>
              </m:dPr>
              <m:e>
                <m:sSubSup>
                  <m:sSubSupPr>
                    <m:ctrlPr>
                      <w:rPr>
                        <w:rFonts w:ascii="Cambria Math" w:eastAsia="宋体" w:hAnsi="Cambria Math"/>
                        <w:kern w:val="0"/>
                        <w:lang w:eastAsia="zh-CN"/>
                      </w:rPr>
                    </m:ctrlPr>
                  </m:sSubSupPr>
                  <m:e>
                    <m:r>
                      <w:rPr>
                        <w:rFonts w:ascii="Cambria Math" w:eastAsia="宋体" w:hAnsi="Cambria Math"/>
                        <w:kern w:val="0"/>
                        <w:lang w:eastAsia="zh-CN"/>
                      </w:rPr>
                      <m:t>z</m:t>
                    </m:r>
                  </m:e>
                  <m:sub>
                    <m:r>
                      <w:rPr>
                        <w:rFonts w:ascii="Cambria Math" w:eastAsia="宋体" w:hAnsi="Cambria Math"/>
                        <w:kern w:val="0"/>
                        <w:lang w:eastAsia="zh-CN"/>
                      </w:rPr>
                      <m:t>i</m:t>
                    </m:r>
                    <m:r>
                      <m:rPr>
                        <m:sty m:val="p"/>
                      </m:rPr>
                      <w:rPr>
                        <w:rFonts w:ascii="Cambria Math" w:eastAsia="宋体" w:hAnsi="Cambria Math"/>
                        <w:kern w:val="0"/>
                        <w:lang w:eastAsia="zh-CN"/>
                      </w:rPr>
                      <m:t>,</m:t>
                    </m:r>
                    <m:r>
                      <w:rPr>
                        <w:rFonts w:ascii="Cambria Math" w:eastAsia="宋体" w:hAnsi="Cambria Math"/>
                        <w:kern w:val="0"/>
                        <w:lang w:eastAsia="zh-CN"/>
                      </w:rPr>
                      <m:t>t</m:t>
                    </m:r>
                  </m:sub>
                  <m:sup>
                    <m:r>
                      <w:rPr>
                        <w:rFonts w:ascii="Cambria Math" w:eastAsia="宋体" w:hAnsi="Cambria Math"/>
                        <w:kern w:val="0"/>
                        <w:lang w:eastAsia="zh-CN"/>
                      </w:rPr>
                      <m:t>j</m:t>
                    </m:r>
                  </m:sup>
                </m:sSubSup>
              </m:e>
            </m:d>
          </m:e>
        </m:func>
        <m:r>
          <m:rPr>
            <m:sty m:val="p"/>
          </m:rPr>
          <w:rPr>
            <w:rFonts w:ascii="Cambria Math" w:eastAsia="宋体" w:hAnsi="Cambria Math"/>
            <w:kern w:val="0"/>
            <w:lang w:eastAsia="zh-CN"/>
          </w:rPr>
          <m:t>=</m:t>
        </m:r>
        <m:func>
          <m:funcPr>
            <m:ctrlPr>
              <w:rPr>
                <w:rFonts w:ascii="Cambria Math" w:eastAsia="宋体" w:hAnsi="Cambria Math"/>
                <w:kern w:val="0"/>
                <w:lang w:eastAsia="zh-CN"/>
              </w:rPr>
            </m:ctrlPr>
          </m:funcPr>
          <m:fName>
            <m:r>
              <m:rPr>
                <m:sty m:val="p"/>
              </m:rPr>
              <w:rPr>
                <w:rFonts w:ascii="Cambria Math" w:eastAsia="宋体" w:hAnsi="Cambria Math"/>
                <w:kern w:val="0"/>
                <w:lang w:eastAsia="zh-CN"/>
              </w:rPr>
              <m:t>log</m:t>
            </m:r>
          </m:fName>
          <m:e>
            <m:d>
              <m:dPr>
                <m:ctrlPr>
                  <w:rPr>
                    <w:rFonts w:ascii="Cambria Math" w:eastAsia="宋体" w:hAnsi="Cambria Math"/>
                    <w:kern w:val="0"/>
                    <w:lang w:eastAsia="zh-CN"/>
                  </w:rPr>
                </m:ctrlPr>
              </m:dPr>
              <m:e>
                <m:f>
                  <m:fPr>
                    <m:ctrlPr>
                      <w:rPr>
                        <w:rFonts w:ascii="Cambria Math" w:eastAsia="宋体" w:hAnsi="Cambria Math"/>
                        <w:kern w:val="0"/>
                        <w:lang w:eastAsia="zh-CN"/>
                      </w:rPr>
                    </m:ctrlPr>
                  </m:fPr>
                  <m:num>
                    <m:r>
                      <m:rPr>
                        <m:sty m:val="p"/>
                      </m:rPr>
                      <w:rPr>
                        <w:rFonts w:ascii="Cambria Math" w:eastAsia="宋体" w:hAnsi="Cambria Math"/>
                        <w:kern w:val="0"/>
                        <w:lang w:eastAsia="zh-CN"/>
                      </w:rPr>
                      <m:t>1</m:t>
                    </m:r>
                  </m:num>
                  <m:den>
                    <m:sSubSup>
                      <m:sSubSupPr>
                        <m:ctrlPr>
                          <w:rPr>
                            <w:rFonts w:ascii="Cambria Math" w:eastAsia="宋体" w:hAnsi="Cambria Math"/>
                            <w:kern w:val="0"/>
                            <w:lang w:eastAsia="zh-CN"/>
                          </w:rPr>
                        </m:ctrlPr>
                      </m:sSubSupPr>
                      <m:e>
                        <m:r>
                          <w:rPr>
                            <w:rFonts w:ascii="Cambria Math" w:eastAsia="宋体" w:hAnsi="Cambria Math"/>
                            <w:kern w:val="0"/>
                            <w:lang w:eastAsia="zh-CN"/>
                          </w:rPr>
                          <m:t>z</m:t>
                        </m:r>
                      </m:e>
                      <m:sub>
                        <m:r>
                          <w:rPr>
                            <w:rFonts w:ascii="Cambria Math" w:eastAsia="宋体" w:hAnsi="Cambria Math"/>
                            <w:kern w:val="0"/>
                            <w:lang w:eastAsia="zh-CN"/>
                          </w:rPr>
                          <m:t>i</m:t>
                        </m:r>
                        <m:r>
                          <m:rPr>
                            <m:sty m:val="p"/>
                          </m:rPr>
                          <w:rPr>
                            <w:rFonts w:ascii="Cambria Math" w:eastAsia="宋体" w:hAnsi="Cambria Math"/>
                            <w:kern w:val="0"/>
                            <w:lang w:eastAsia="zh-CN"/>
                          </w:rPr>
                          <m:t>,</m:t>
                        </m:r>
                        <m:r>
                          <w:rPr>
                            <w:rFonts w:ascii="Cambria Math" w:eastAsia="宋体" w:hAnsi="Cambria Math"/>
                            <w:kern w:val="0"/>
                            <w:lang w:eastAsia="zh-CN"/>
                          </w:rPr>
                          <m:t>t</m:t>
                        </m:r>
                      </m:sub>
                      <m:sup>
                        <m:r>
                          <w:rPr>
                            <w:rFonts w:ascii="Cambria Math" w:eastAsia="宋体" w:hAnsi="Cambria Math"/>
                            <w:kern w:val="0"/>
                            <w:lang w:eastAsia="zh-CN"/>
                          </w:rPr>
                          <m:t>j</m:t>
                        </m:r>
                      </m:sup>
                    </m:sSubSup>
                  </m:den>
                </m:f>
              </m:e>
            </m:d>
          </m:e>
        </m:func>
      </m:oMath>
      <w:r w:rsidRPr="00B12B40">
        <w:rPr>
          <w:rFonts w:ascii="Times New Roman" w:eastAsia="宋体" w:hAnsi="Times New Roman"/>
          <w:kern w:val="0"/>
          <w:lang w:eastAsia="zh-CN"/>
        </w:rPr>
        <w:t>, the global optimal solution is given by</w:t>
      </w:r>
    </w:p>
    <w:p w14:paraId="6325A8E0" w14:textId="7B963C8B"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kern w:val="0"/>
          <w:lang w:eastAsia="zh-CN"/>
        </w:rPr>
      </w:pPr>
      <m:oMathPara>
        <m:oMath>
          <m:eqArr>
            <m:eqArrPr>
              <m:maxDist m:val="1"/>
              <m:ctrlPr>
                <w:rPr>
                  <w:rFonts w:ascii="Cambria Math" w:eastAsia="宋体" w:hAnsi="Cambria Math"/>
                  <w:kern w:val="0"/>
                  <w:lang w:eastAsia="zh-CN"/>
                </w:rPr>
              </m:ctrlPr>
            </m:eqArrPr>
            <m:e>
              <m:sSubSup>
                <m:sSubSupPr>
                  <m:ctrlPr>
                    <w:rPr>
                      <w:rFonts w:ascii="Cambria Math" w:eastAsia="宋体" w:hAnsi="Cambria Math"/>
                      <w:kern w:val="0"/>
                      <w:lang w:eastAsia="zh-CN"/>
                    </w:rPr>
                  </m:ctrlPr>
                </m:sSubSupPr>
                <m:e>
                  <m:acc>
                    <m:accPr>
                      <m:chr m:val="̃"/>
                      <m:ctrlPr>
                        <w:rPr>
                          <w:rFonts w:ascii="Cambria Math" w:eastAsia="宋体" w:hAnsi="Cambria Math"/>
                          <w:i/>
                          <w:kern w:val="0"/>
                          <w:lang w:eastAsia="zh-CN"/>
                        </w:rPr>
                      </m:ctrlPr>
                    </m:accPr>
                    <m:e>
                      <m:r>
                        <w:rPr>
                          <w:rFonts w:ascii="Cambria Math" w:eastAsia="宋体" w:hAnsi="Cambria Math"/>
                          <w:kern w:val="0"/>
                          <w:lang w:eastAsia="zh-CN"/>
                        </w:rPr>
                        <m:t>v</m:t>
                      </m:r>
                    </m:e>
                  </m:acc>
                </m:e>
                <m:sub>
                  <m:r>
                    <w:rPr>
                      <w:rFonts w:ascii="Cambria Math" w:eastAsia="宋体" w:hAnsi="Cambria Math"/>
                      <w:kern w:val="0"/>
                      <w:lang w:eastAsia="zh-CN"/>
                    </w:rPr>
                    <m:t>i,t</m:t>
                  </m:r>
                </m:sub>
                <m:sup>
                  <m:r>
                    <w:rPr>
                      <w:rFonts w:ascii="Cambria Math" w:eastAsia="宋体" w:hAnsi="Cambria Math"/>
                      <w:kern w:val="0"/>
                      <w:lang w:eastAsia="zh-CN"/>
                    </w:rPr>
                    <m:t>j</m:t>
                  </m:r>
                </m:sup>
              </m:sSubSup>
              <m:r>
                <w:rPr>
                  <w:rFonts w:ascii="Cambria Math" w:eastAsia="宋体" w:hAnsi="Cambria Math"/>
                  <w:kern w:val="0"/>
                  <w:lang w:eastAsia="zh-CN"/>
                </w:rPr>
                <m:t>=</m:t>
              </m:r>
              <m:r>
                <m:rPr>
                  <m:sty m:val="p"/>
                </m:rPr>
                <w:rPr>
                  <w:rFonts w:ascii="Cambria Math" w:eastAsia="宋体" w:hAnsi="Cambria Math"/>
                  <w:kern w:val="0"/>
                  <w:lang w:eastAsia="zh-CN"/>
                </w:rPr>
                <m:t>log⁡</m:t>
              </m:r>
              <m:d>
                <m:dPr>
                  <m:ctrlPr>
                    <w:rPr>
                      <w:rFonts w:ascii="Cambria Math" w:eastAsia="宋体" w:hAnsi="Cambria Math"/>
                      <w:i/>
                      <w:kern w:val="0"/>
                      <w:lang w:eastAsia="zh-CN"/>
                    </w:rPr>
                  </m:ctrlPr>
                </m:dPr>
                <m:e>
                  <m:f>
                    <m:fPr>
                      <m:ctrlPr>
                        <w:rPr>
                          <w:rFonts w:ascii="Cambria Math" w:eastAsia="宋体" w:hAnsi="Cambria Math"/>
                          <w:i/>
                          <w:kern w:val="0"/>
                          <w:lang w:eastAsia="zh-CN"/>
                        </w:rPr>
                      </m:ctrlPr>
                    </m:fPr>
                    <m:num>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i: </m:t>
                          </m:r>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rPr>
                                <m:t>i</m:t>
                              </m:r>
                            </m:sub>
                          </m:sSub>
                          <m:r>
                            <w:rPr>
                              <w:rFonts w:ascii="Cambria Math" w:eastAsia="宋体" w:hAnsi="Cambria Math"/>
                              <w:kern w:val="0"/>
                            </w:rPr>
                            <m:t>∈</m:t>
                          </m:r>
                          <m:sSup>
                            <m:sSupPr>
                              <m:ctrlPr>
                                <w:rPr>
                                  <w:rFonts w:ascii="Cambria Math" w:eastAsia="宋体" w:hAnsi="Cambria Math"/>
                                  <w:kern w:val="0"/>
                                  <w:lang w:eastAsia="zh-CN"/>
                                </w:rPr>
                              </m:ctrlPr>
                            </m:sSupPr>
                            <m:e>
                              <m:r>
                                <w:rPr>
                                  <w:rFonts w:ascii="Cambria Math" w:eastAsia="宋体" w:hAnsi="Cambria Math"/>
                                  <w:kern w:val="0"/>
                                </w:rPr>
                                <m:t>W</m:t>
                              </m:r>
                            </m:e>
                            <m:sup>
                              <m:r>
                                <w:rPr>
                                  <w:rFonts w:ascii="Cambria Math" w:eastAsia="宋体" w:hAnsi="Cambria Math"/>
                                  <w:kern w:val="0"/>
                                </w:rPr>
                                <m:t>'</m:t>
                              </m:r>
                            </m:sup>
                          </m:sSup>
                        </m:sub>
                        <m:sup/>
                        <m:e>
                          <m:nary>
                            <m:naryPr>
                              <m:chr m:val="∑"/>
                              <m:limLoc m:val="subSup"/>
                              <m:supHide m:val="1"/>
                              <m:ctrlPr>
                                <w:rPr>
                                  <w:rFonts w:ascii="Cambria Math" w:eastAsia="宋体" w:hAnsi="Cambria Math"/>
                                  <w:i/>
                                  <w:kern w:val="0"/>
                                  <w:szCs w:val="24"/>
                                  <w:lang w:eastAsia="zh-CN"/>
                                </w:rPr>
                              </m:ctrlPr>
                            </m:naryPr>
                            <m:sub>
                              <m:r>
                                <w:rPr>
                                  <w:rFonts w:ascii="Cambria Math" w:eastAsia="宋体" w:hAnsi="Cambria Math"/>
                                  <w:kern w:val="0"/>
                                </w:rPr>
                                <m:t xml:space="preserve">j: </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j</m:t>
                                  </m:r>
                                </m:sub>
                              </m:sSub>
                              <m:r>
                                <w:rPr>
                                  <w:rFonts w:ascii="Cambria Math" w:eastAsia="宋体" w:hAnsi="Cambria Math"/>
                                  <w:kern w:val="0"/>
                                </w:rPr>
                                <m:t>∈</m:t>
                              </m:r>
                              <m:sSub>
                                <m:sSubPr>
                                  <m:ctrlPr>
                                    <w:rPr>
                                      <w:rFonts w:ascii="Cambria Math" w:eastAsia="宋体" w:hAnsi="Cambria Math"/>
                                      <w:kern w:val="0"/>
                                      <w:lang w:eastAsia="zh-CN"/>
                                    </w:rPr>
                                  </m:ctrlPr>
                                </m:sSubPr>
                                <m:e>
                                  <m:r>
                                    <w:rPr>
                                      <w:rFonts w:ascii="Cambria Math" w:eastAsia="宋体" w:hAnsi="Cambria Math"/>
                                      <w:kern w:val="0"/>
                                    </w:rPr>
                                    <m:t>D</m:t>
                                  </m:r>
                                </m:e>
                                <m:sub>
                                  <m:r>
                                    <w:rPr>
                                      <w:rFonts w:ascii="Cambria Math" w:eastAsia="宋体" w:hAnsi="Cambria Math"/>
                                      <w:kern w:val="0"/>
                                    </w:rPr>
                                    <m:t>i</m:t>
                                  </m:r>
                                </m:sub>
                              </m:sSub>
                            </m:sub>
                            <m:sup/>
                            <m:e>
                              <m:r>
                                <m:rPr>
                                  <m:scr m:val="double-struck"/>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e>
                          </m:nary>
                        </m:e>
                      </m:nary>
                    </m:num>
                    <m:den>
                      <m:r>
                        <m:rPr>
                          <m:scr m:val="double-struck"/>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den>
                  </m:f>
                </m:e>
              </m:d>
              <m:r>
                <m:rPr>
                  <m:sty m:val="p"/>
                </m:rPr>
                <w:rPr>
                  <w:rFonts w:ascii="Cambria Math" w:eastAsia="宋体" w:hAnsi="Cambria Math"/>
                  <w:kern w:val="0"/>
                  <w:lang w:eastAsia="zh-CN"/>
                </w:rPr>
                <m:t>.#(29)##</m:t>
              </m:r>
            </m:e>
          </m:eqArr>
        </m:oMath>
      </m:oMathPara>
    </w:p>
    <w:p w14:paraId="36CC9588" w14:textId="03EC8A7B" w:rsidR="0085538B" w:rsidRPr="00B12B40" w:rsidRDefault="0085538B"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rPr>
        <w:t xml:space="preserve">After each round, the platform will evaluate each worker's </w:t>
      </w:r>
      <w:r w:rsidRPr="00B12B40">
        <w:rPr>
          <w:rFonts w:ascii="Times New Roman" w:eastAsia="宋体" w:hAnsi="Times New Roman"/>
          <w:kern w:val="0"/>
          <w:lang w:eastAsia="zh-CN"/>
        </w:rPr>
        <w:t>quality</w:t>
      </w:r>
      <w:r w:rsidRPr="00B12B40">
        <w:rPr>
          <w:rFonts w:ascii="Times New Roman" w:eastAsia="宋体" w:hAnsi="Times New Roman"/>
          <w:kern w:val="0"/>
        </w:rPr>
        <w:t xml:space="preserve"> for each task they participated </w:t>
      </w:r>
      <w:r w:rsidRPr="00B12B40">
        <w:rPr>
          <w:rFonts w:ascii="Times New Roman" w:eastAsia="宋体" w:hAnsi="Times New Roman"/>
          <w:kern w:val="0"/>
          <w:lang w:eastAsia="zh-CN"/>
        </w:rPr>
        <w:t>in</w:t>
      </w:r>
      <w:r w:rsidRPr="00B12B40">
        <w:rPr>
          <w:rFonts w:ascii="Times New Roman" w:eastAsia="宋体" w:hAnsi="Times New Roman"/>
          <w:kern w:val="0"/>
        </w:rPr>
        <w:t xml:space="preserve">. </w:t>
      </w:r>
      <w:r w:rsidRPr="00B12B40">
        <w:rPr>
          <w:rFonts w:ascii="Times New Roman" w:eastAsia="宋体" w:hAnsi="Times New Roman"/>
          <w:kern w:val="0"/>
          <w:lang w:eastAsia="zh-CN"/>
        </w:rPr>
        <w:t>Then</w:t>
      </w:r>
      <w:r w:rsidRPr="00B12B40">
        <w:rPr>
          <w:rFonts w:ascii="Times New Roman" w:eastAsia="宋体" w:hAnsi="Times New Roman"/>
          <w:kern w:val="0"/>
        </w:rPr>
        <w:t xml:space="preserve">, the worker's </w:t>
      </w:r>
      <w:r w:rsidRPr="00B12B40">
        <w:rPr>
          <w:rFonts w:ascii="Times New Roman" w:eastAsia="宋体" w:hAnsi="Times New Roman"/>
          <w:kern w:val="0"/>
          <w:lang w:eastAsia="zh-CN"/>
        </w:rPr>
        <w:t>qualities</w:t>
      </w:r>
      <w:r w:rsidRPr="00B12B40">
        <w:rPr>
          <w:rFonts w:ascii="Times New Roman" w:eastAsia="宋体" w:hAnsi="Times New Roman"/>
          <w:kern w:val="0"/>
        </w:rPr>
        <w:t xml:space="preserve"> vector is obtained as the historical experience information for selecting workers in the next round, as shown in </w:t>
      </w:r>
      <w:r w:rsidR="00E63DCA" w:rsidRPr="00B12B40">
        <w:rPr>
          <w:rFonts w:ascii="Times New Roman" w:eastAsia="宋体" w:hAnsi="Times New Roman"/>
          <w:kern w:val="0"/>
        </w:rPr>
        <w:t>(</w:t>
      </w:r>
      <w:r w:rsidR="00C318F0" w:rsidRPr="00B12B40">
        <w:rPr>
          <w:rFonts w:ascii="Times New Roman" w:eastAsia="宋体" w:hAnsi="Times New Roman"/>
          <w:kern w:val="0"/>
          <w:lang w:eastAsia="zh-CN"/>
        </w:rPr>
        <w:t>3</w:t>
      </w:r>
      <w:r w:rsidR="009B5E54" w:rsidRPr="00B12B40">
        <w:rPr>
          <w:rFonts w:ascii="Times New Roman" w:eastAsia="宋体" w:hAnsi="Times New Roman"/>
          <w:kern w:val="0"/>
          <w:lang w:eastAsia="zh-CN"/>
        </w:rPr>
        <w:t>0</w:t>
      </w:r>
      <w:r w:rsidRPr="00B12B40">
        <w:rPr>
          <w:rFonts w:ascii="Times New Roman" w:eastAsia="宋体" w:hAnsi="Times New Roman"/>
          <w:kern w:val="0"/>
          <w:lang w:eastAsia="zh-CN"/>
        </w:rPr>
        <w:t>)</w:t>
      </w:r>
      <w:r w:rsidRPr="00B12B40">
        <w:rPr>
          <w:rFonts w:ascii="Times New Roman" w:eastAsia="宋体" w:hAnsi="Times New Roman"/>
          <w:kern w:val="0"/>
        </w:rPr>
        <w:t>.</w:t>
      </w:r>
    </w:p>
    <w:p w14:paraId="61915B6B" w14:textId="4D9D98FB"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color w:val="000000"/>
          <w:kern w:val="0"/>
          <w:lang w:eastAsia="zh-CN"/>
        </w:rPr>
      </w:pPr>
      <m:oMathPara>
        <m:oMath>
          <m:eqArr>
            <m:eqArrPr>
              <m:maxDist m:val="1"/>
              <m:ctrlPr>
                <w:rPr>
                  <w:rFonts w:ascii="Cambria Math" w:eastAsia="宋体" w:hAnsi="Cambria Math"/>
                  <w:color w:val="000000"/>
                  <w:kern w:val="0"/>
                  <w:lang w:eastAsia="zh-CN"/>
                </w:rPr>
              </m:ctrlPr>
            </m:eqArrPr>
            <m:e>
              <m:sSub>
                <m:sSubPr>
                  <m:ctrlPr>
                    <w:rPr>
                      <w:rFonts w:ascii="Cambria Math" w:eastAsia="宋体" w:hAnsi="Cambria Math"/>
                      <w:i/>
                      <w:kern w:val="0"/>
                      <w:lang w:eastAsia="zh-CN"/>
                    </w:rPr>
                  </m:ctrlPr>
                </m:sSubPr>
                <m:e>
                  <m:acc>
                    <m:accPr>
                      <m:chr m:val="̃"/>
                      <m:ctrlPr>
                        <w:rPr>
                          <w:rFonts w:ascii="Cambria Math" w:eastAsia="宋体" w:hAnsi="Cambria Math"/>
                          <w:i/>
                          <w:kern w:val="0"/>
                          <w:lang w:eastAsia="zh-CN"/>
                        </w:rPr>
                      </m:ctrlPr>
                    </m:accPr>
                    <m:e>
                      <m:r>
                        <w:rPr>
                          <w:rFonts w:ascii="Cambria Math" w:eastAsia="宋体" w:hAnsi="Cambria Math"/>
                          <w:kern w:val="0"/>
                          <w:lang w:eastAsia="zh-CN"/>
                        </w:rPr>
                        <m:t>v</m:t>
                      </m:r>
                    </m:e>
                  </m:acc>
                </m:e>
                <m:sub>
                  <m:r>
                    <w:rPr>
                      <w:rFonts w:ascii="Cambria Math" w:eastAsia="宋体" w:hAnsi="Cambria Math"/>
                      <w:kern w:val="0"/>
                      <w:lang w:eastAsia="zh-CN"/>
                    </w:rPr>
                    <m:t>i,t</m:t>
                  </m:r>
                </m:sub>
              </m:sSub>
              <m:r>
                <m:rPr>
                  <m:sty m:val="p"/>
                </m:rPr>
                <w:rPr>
                  <w:rFonts w:ascii="Cambria Math" w:eastAsia="宋体" w:hAnsi="Cambria Math"/>
                  <w:color w:val="000000"/>
                  <w:kern w:val="0"/>
                  <w:lang w:eastAsia="zh-CN"/>
                </w:rPr>
                <m:t>=</m:t>
              </m:r>
              <m:d>
                <m:dPr>
                  <m:ctrlPr>
                    <w:rPr>
                      <w:rFonts w:ascii="Cambria Math" w:eastAsia="宋体" w:hAnsi="Cambria Math"/>
                      <w:i/>
                      <w:kern w:val="0"/>
                      <w:lang w:eastAsia="zh-CN"/>
                    </w:rPr>
                  </m:ctrlPr>
                </m:dPr>
                <m:e>
                  <m:sSubSup>
                    <m:sSubSupPr>
                      <m:ctrlPr>
                        <w:rPr>
                          <w:rFonts w:ascii="Cambria Math" w:eastAsia="宋体" w:hAnsi="Cambria Math"/>
                          <w:i/>
                          <w:kern w:val="0"/>
                          <w:lang w:eastAsia="zh-CN"/>
                        </w:rPr>
                      </m:ctrlPr>
                    </m:sSubSupPr>
                    <m:e>
                      <m:r>
                        <w:rPr>
                          <w:rFonts w:ascii="Cambria Math" w:eastAsia="宋体" w:hAnsi="Cambria Math"/>
                          <w:kern w:val="0"/>
                          <w:lang w:eastAsia="zh-CN"/>
                        </w:rPr>
                        <m:t>v</m:t>
                      </m:r>
                    </m:e>
                    <m:sub>
                      <m:r>
                        <w:rPr>
                          <w:rFonts w:ascii="Cambria Math" w:eastAsia="宋体" w:hAnsi="Cambria Math"/>
                          <w:kern w:val="0"/>
                          <w:lang w:eastAsia="zh-CN"/>
                        </w:rPr>
                        <m:t>i,t</m:t>
                      </m:r>
                    </m:sub>
                    <m:sup>
                      <m:r>
                        <w:rPr>
                          <w:rFonts w:ascii="Cambria Math" w:eastAsia="宋体" w:hAnsi="Cambria Math"/>
                          <w:kern w:val="0"/>
                          <w:lang w:eastAsia="zh-CN"/>
                        </w:rPr>
                        <m:t>j</m:t>
                      </m:r>
                    </m:sup>
                  </m:sSubSup>
                </m:e>
              </m:d>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ⅆ</m:t>
                  </m:r>
                </m:e>
                <m:sub>
                  <m:r>
                    <w:rPr>
                      <w:rFonts w:ascii="Cambria Math" w:eastAsia="宋体" w:hAnsi="Cambria Math"/>
                      <w:kern w:val="0"/>
                      <w:lang w:eastAsia="zh-CN"/>
                    </w:rPr>
                    <m:t>j</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r>
                <m:rPr>
                  <m:sty m:val="p"/>
                </m:rPr>
                <w:rPr>
                  <w:rFonts w:ascii="Cambria Math" w:eastAsia="宋体" w:hAnsi="Cambria Math"/>
                  <w:color w:val="000000"/>
                  <w:kern w:val="0"/>
                  <w:lang w:eastAsia="zh-CN"/>
                </w:rPr>
                <m:t>.#(30)##</m:t>
              </m:r>
            </m:e>
          </m:eqArr>
        </m:oMath>
      </m:oMathPara>
    </w:p>
    <w:bookmarkEnd w:id="43"/>
    <w:p w14:paraId="206D0FFC" w14:textId="1A97F0B4" w:rsidR="0085538B" w:rsidRPr="00B12B40" w:rsidRDefault="0085538B"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This quality calculation formula suggests that a worker with observations that are more accurate will have higher quality. Therefore, (</w:t>
      </w:r>
      <w:r w:rsidR="00C318F0" w:rsidRPr="00B12B40">
        <w:rPr>
          <w:rFonts w:ascii="Times New Roman" w:eastAsia="宋体" w:hAnsi="Times New Roman"/>
          <w:kern w:val="0"/>
          <w:lang w:eastAsia="zh-CN"/>
        </w:rPr>
        <w:t>22</w:t>
      </w:r>
      <w:r w:rsidRPr="00B12B40">
        <w:rPr>
          <w:rFonts w:ascii="Times New Roman" w:eastAsia="宋体" w:hAnsi="Times New Roman"/>
          <w:kern w:val="0"/>
          <w:lang w:eastAsia="zh-CN"/>
        </w:rPr>
        <w:t>) is an appropriate constraint function that leads to a meaningful formula for assigning attribute weights.</w:t>
      </w:r>
    </w:p>
    <w:p w14:paraId="0705DCF5" w14:textId="15E7CF81" w:rsidR="006B1C57" w:rsidRDefault="006B1C57" w:rsidP="00CC7354">
      <w:pPr>
        <w:widowControl/>
        <w:spacing w:after="120"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Combining </w:t>
      </w:r>
      <w:proofErr w:type="spellStart"/>
      <w:r w:rsidRPr="00B12B40">
        <w:rPr>
          <w:rFonts w:ascii="Times New Roman" w:eastAsia="宋体" w:hAnsi="Times New Roman"/>
          <w:kern w:val="0"/>
          <w:lang w:eastAsia="zh-CN"/>
        </w:rPr>
        <w:t>Subsec</w:t>
      </w:r>
      <w:proofErr w:type="spellEnd"/>
      <w:r w:rsidRPr="00B12B40">
        <w:rPr>
          <w:rFonts w:ascii="Times New Roman" w:eastAsia="宋体" w:hAnsi="Times New Roman"/>
          <w:kern w:val="0"/>
          <w:lang w:eastAsia="zh-CN"/>
        </w:rPr>
        <w:t xml:space="preserve"> 4.2.2 and 4.2.3, we can obtain the detailed process of the proposed credit and quality learning mechanism, as shown in Algorithm 2.</w:t>
      </w:r>
    </w:p>
    <w:tbl>
      <w:tblPr>
        <w:tblStyle w:val="13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5061"/>
      </w:tblGrid>
      <w:tr w:rsidR="00CC7354" w:rsidRPr="00B12B40" w14:paraId="6877758C" w14:textId="77777777" w:rsidTr="00F314F1">
        <w:trPr>
          <w:jc w:val="center"/>
        </w:trPr>
        <w:tc>
          <w:tcPr>
            <w:tcW w:w="5529" w:type="dxa"/>
            <w:gridSpan w:val="2"/>
            <w:tcBorders>
              <w:top w:val="single" w:sz="12" w:space="0" w:color="auto"/>
              <w:bottom w:val="single" w:sz="12" w:space="0" w:color="auto"/>
            </w:tcBorders>
            <w:vAlign w:val="center"/>
          </w:tcPr>
          <w:p w14:paraId="092841F8" w14:textId="77777777" w:rsidR="00CC7354" w:rsidRPr="00B12B40" w:rsidRDefault="00CC7354" w:rsidP="00F314F1">
            <w:pPr>
              <w:widowControl/>
              <w:spacing w:line="240" w:lineRule="auto"/>
              <w:rPr>
                <w:rFonts w:ascii="Times New Roman" w:hAnsi="Times New Roman"/>
                <w:b/>
                <w:kern w:val="0"/>
              </w:rPr>
            </w:pPr>
            <w:r w:rsidRPr="00B12B40">
              <w:rPr>
                <w:rFonts w:ascii="Times New Roman" w:hAnsi="Times New Roman"/>
                <w:b/>
                <w:kern w:val="0"/>
              </w:rPr>
              <w:t>Algorithm 2</w:t>
            </w:r>
            <w:r w:rsidRPr="00B12B40">
              <w:rPr>
                <w:rFonts w:ascii="Times New Roman" w:hAnsi="Times New Roman"/>
                <w:bCs/>
                <w:kern w:val="0"/>
              </w:rPr>
              <w:t xml:space="preserve">: </w:t>
            </w:r>
            <w:r w:rsidRPr="00B12B40">
              <w:rPr>
                <w:rFonts w:ascii="Times New Roman" w:hAnsi="Times New Roman"/>
                <w:bCs/>
                <w:i/>
                <w:iCs/>
                <w:kern w:val="0"/>
              </w:rPr>
              <w:t>Credit and Quality Learning Mechanism</w:t>
            </w:r>
          </w:p>
        </w:tc>
      </w:tr>
      <w:tr w:rsidR="00CC7354" w:rsidRPr="00B12B40" w14:paraId="0B57C02D" w14:textId="77777777" w:rsidTr="00F314F1">
        <w:trPr>
          <w:trHeight w:val="592"/>
          <w:jc w:val="center"/>
        </w:trPr>
        <w:tc>
          <w:tcPr>
            <w:tcW w:w="5529" w:type="dxa"/>
            <w:gridSpan w:val="2"/>
            <w:tcBorders>
              <w:top w:val="single" w:sz="12" w:space="0" w:color="auto"/>
            </w:tcBorders>
          </w:tcPr>
          <w:p w14:paraId="49E56D60" w14:textId="77777777" w:rsidR="00CC7354" w:rsidRPr="00B12B40" w:rsidRDefault="00CC7354" w:rsidP="00F314F1">
            <w:pPr>
              <w:widowControl/>
              <w:spacing w:line="240" w:lineRule="auto"/>
              <w:rPr>
                <w:rFonts w:ascii="Times New Roman" w:hAnsi="Times New Roman"/>
                <w:lang w:eastAsia="zh-CN"/>
              </w:rPr>
            </w:pPr>
            <w:r w:rsidRPr="00B12B40">
              <w:rPr>
                <w:rFonts w:ascii="Times New Roman" w:hAnsi="Times New Roman" w:hint="eastAsia"/>
                <w:b/>
                <w:bCs/>
                <w:kern w:val="0"/>
                <w:lang w:eastAsia="zh-CN"/>
              </w:rPr>
              <w:t>I</w:t>
            </w:r>
            <w:r w:rsidRPr="00B12B40">
              <w:rPr>
                <w:rFonts w:ascii="Times New Roman" w:hAnsi="Times New Roman"/>
                <w:b/>
                <w:bCs/>
                <w:kern w:val="0"/>
                <w:lang w:eastAsia="zh-CN"/>
              </w:rPr>
              <w:t>nput:</w:t>
            </w:r>
            <w:r w:rsidRPr="00B12B40">
              <w:rPr>
                <w:rFonts w:ascii="Cambria Math" w:hAnsi="Cambria Math"/>
                <w:i/>
                <w:iCs/>
                <w:kern w:val="0"/>
                <w:sz w:val="18"/>
                <w:szCs w:val="18"/>
                <w:lang w:eastAsia="zh-CN"/>
              </w:rPr>
              <w:t xml:space="preserve"> </w:t>
            </w:r>
            <m:oMath>
              <m:sSub>
                <m:sSubPr>
                  <m:ctrlPr>
                    <w:rPr>
                      <w:rFonts w:ascii="Cambria Math" w:hAnsi="Cambria Math"/>
                      <w:i/>
                      <w:iCs/>
                      <w:kern w:val="0"/>
                      <w:sz w:val="18"/>
                      <w:szCs w:val="18"/>
                      <w:lang w:eastAsia="zh-CN"/>
                    </w:rPr>
                  </m:ctrlPr>
                </m:sSubPr>
                <m:e>
                  <m:r>
                    <w:rPr>
                      <w:rFonts w:ascii="Cambria Math" w:hAnsi="Cambria Math"/>
                      <w:kern w:val="0"/>
                      <w:sz w:val="18"/>
                      <w:szCs w:val="18"/>
                      <w:lang w:eastAsia="zh-CN"/>
                    </w:rPr>
                    <m:t>s</m:t>
                  </m:r>
                </m:e>
                <m:sub>
                  <m:r>
                    <w:rPr>
                      <w:rFonts w:ascii="Cambria Math" w:hAnsi="Cambria Math"/>
                      <w:kern w:val="0"/>
                      <w:sz w:val="18"/>
                      <w:szCs w:val="18"/>
                      <w:lang w:eastAsia="zh-CN"/>
                    </w:rPr>
                    <m:t>i</m:t>
                  </m:r>
                </m:sub>
              </m:sSub>
            </m:oMath>
            <w:r w:rsidRPr="00B12B40">
              <w:rPr>
                <w:rFonts w:ascii="Times New Roman" w:hAnsi="Times New Roman" w:hint="eastAsia"/>
                <w:kern w:val="0"/>
                <w:lang w:eastAsia="zh-CN"/>
              </w:rPr>
              <w:t>,</w:t>
            </w:r>
            <w:r w:rsidRPr="00B12B40">
              <w:rPr>
                <w:rFonts w:ascii="Times New Roman" w:hAnsi="Times New Roman"/>
                <w:b/>
                <w:bCs/>
                <w:kern w:val="0"/>
                <w:lang w:eastAsia="zh-CN"/>
              </w:rPr>
              <w:t xml:space="preserve"> </w:t>
            </w:r>
            <m:oMath>
              <m:sSubSup>
                <m:sSubSupPr>
                  <m:ctrlPr>
                    <w:rPr>
                      <w:rFonts w:ascii="Cambria Math" w:hAnsi="Cambria Math"/>
                      <w:i/>
                      <w:kern w:val="0"/>
                      <w:lang w:eastAsia="zh-CN"/>
                    </w:rPr>
                  </m:ctrlPr>
                </m:sSubSupPr>
                <m:e>
                  <m:r>
                    <w:rPr>
                      <w:rFonts w:ascii="Cambria Math" w:hAnsi="Cambria Math"/>
                      <w:kern w:val="0"/>
                      <w:lang w:eastAsia="zh-CN"/>
                    </w:rPr>
                    <m:t>a</m:t>
                  </m:r>
                </m:e>
                <m:sub>
                  <m:r>
                    <w:rPr>
                      <w:rFonts w:ascii="Cambria Math" w:hAnsi="Cambria Math"/>
                      <w:kern w:val="0"/>
                      <w:lang w:eastAsia="zh-CN"/>
                    </w:rPr>
                    <m:t>j,t</m:t>
                  </m:r>
                </m:sub>
                <m:sup>
                  <m:r>
                    <w:rPr>
                      <w:rFonts w:ascii="Cambria Math" w:hAnsi="Cambria Math" w:hint="eastAsia"/>
                      <w:kern w:val="0"/>
                      <w:lang w:eastAsia="zh-CN"/>
                    </w:rPr>
                    <m:t>i</m:t>
                  </m:r>
                </m:sup>
              </m:sSubSup>
            </m:oMath>
            <w:r w:rsidRPr="00B12B40">
              <w:rPr>
                <w:rFonts w:ascii="Times New Roman" w:hAnsi="Times New Roman" w:hint="eastAsia"/>
                <w:kern w:val="0"/>
                <w:lang w:eastAsia="zh-CN"/>
              </w:rPr>
              <w:t xml:space="preserve">, </w:t>
            </w:r>
            <m:oMath>
              <m:sSub>
                <m:sSubPr>
                  <m:ctrlPr>
                    <w:rPr>
                      <w:rFonts w:ascii="Cambria Math" w:hAnsi="Cambria Math"/>
                      <w:i/>
                      <w:kern w:val="0"/>
                      <w:lang w:eastAsia="zh-CN"/>
                    </w:rPr>
                  </m:ctrlPr>
                </m:sSubPr>
                <m:e>
                  <m:r>
                    <w:rPr>
                      <w:rFonts w:ascii="Cambria Math" w:hAnsi="Cambria Math"/>
                      <w:kern w:val="0"/>
                      <w:lang w:eastAsia="zh-CN"/>
                    </w:rPr>
                    <m:t>ε</m:t>
                  </m:r>
                </m:e>
                <m:sub>
                  <m:r>
                    <w:rPr>
                      <w:rFonts w:ascii="Cambria Math" w:hAnsi="Cambria Math"/>
                      <w:kern w:val="0"/>
                      <w:lang w:eastAsia="zh-CN"/>
                    </w:rPr>
                    <m:t>j</m:t>
                  </m:r>
                </m:sub>
              </m:sSub>
            </m:oMath>
            <w:r w:rsidRPr="00B12B40">
              <w:rPr>
                <w:rFonts w:ascii="Times New Roman" w:hAnsi="Times New Roman" w:hint="eastAsia"/>
                <w:kern w:val="0"/>
                <w:lang w:eastAsia="zh-CN"/>
              </w:rPr>
              <w:t>,</w:t>
            </w:r>
            <w:r w:rsidRPr="00B12B40">
              <w:rPr>
                <w:rFonts w:ascii="Times New Roman" w:hAnsi="Times New Roman"/>
                <w:kern w:val="0"/>
                <w:lang w:eastAsia="zh-CN"/>
              </w:rPr>
              <w:t xml:space="preserv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Pr="00B12B40">
              <w:rPr>
                <w:rFonts w:ascii="Times New Roman" w:hAnsi="Times New Roman"/>
                <w:lang w:eastAsia="zh-CN"/>
              </w:rPr>
              <w:t xml:space="preserve">, </w:t>
            </w:r>
            <m:oMath>
              <m:r>
                <w:rPr>
                  <w:rFonts w:ascii="Cambria Math" w:hAnsi="Cambria Math"/>
                  <w:lang w:eastAsia="zh-CN"/>
                </w:rPr>
                <m:t>D</m:t>
              </m:r>
            </m:oMath>
            <w:r w:rsidRPr="00B12B40">
              <w:rPr>
                <w:rFonts w:ascii="Times New Roman" w:hAnsi="Times New Roman" w:hint="eastAsia"/>
                <w:lang w:eastAsia="zh-CN"/>
              </w:rPr>
              <w:t>,</w:t>
            </w:r>
            <w:r w:rsidRPr="00B12B40">
              <w:rPr>
                <w:rFonts w:ascii="Times New Roman" w:hAnsi="Times New Roman"/>
                <w:lang w:eastAsia="zh-CN"/>
              </w:rPr>
              <w:t xml:space="preserve"> </w:t>
            </w:r>
          </w:p>
          <w:p w14:paraId="01A1DCD6" w14:textId="77777777" w:rsidR="00CC7354" w:rsidRPr="00B12B40" w:rsidRDefault="00CC7354" w:rsidP="00F314F1">
            <w:pPr>
              <w:widowControl/>
              <w:spacing w:line="240" w:lineRule="auto"/>
              <w:rPr>
                <w:rFonts w:ascii="Times New Roman" w:hAnsi="Times New Roman"/>
                <w:lang w:eastAsia="zh-CN"/>
              </w:rPr>
            </w:pPr>
            <m:oMath>
              <m:r>
                <w:rPr>
                  <w:rFonts w:ascii="Cambria Math" w:hAnsi="Cambria Math"/>
                  <w:lang w:eastAsia="zh-CN"/>
                </w:rPr>
                <m:t xml:space="preserve">               </m:t>
              </m:r>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u</m:t>
                      </m:r>
                    </m:e>
                  </m:acc>
                </m:e>
                <m:sub>
                  <m:r>
                    <w:rPr>
                      <w:rFonts w:ascii="Cambria Math" w:hAnsi="Cambria Math"/>
                      <w:kern w:val="0"/>
                      <w:lang w:eastAsia="zh-CN"/>
                    </w:rPr>
                    <m:t>i,</m:t>
                  </m:r>
                  <m:r>
                    <w:rPr>
                      <w:rFonts w:ascii="Cambria Math" w:hAnsi="Cambria Math"/>
                      <w:sz w:val="18"/>
                      <w:szCs w:val="18"/>
                      <w:lang w:eastAsia="zh-CN"/>
                    </w:rPr>
                    <m:t>τ</m:t>
                  </m:r>
                </m:sub>
              </m:sSub>
              <m:r>
                <w:rPr>
                  <w:rFonts w:ascii="Cambria Math" w:hAnsi="Cambria Math"/>
                  <w:sz w:val="18"/>
                  <w:szCs w:val="18"/>
                  <w:lang w:eastAsia="zh-CN"/>
                </w:rPr>
                <m:t>(1≤τ≤t-1)</m:t>
              </m:r>
            </m:oMath>
            <w:r w:rsidRPr="00B12B40">
              <w:rPr>
                <w:rFonts w:ascii="Times New Roman" w:hAnsi="Times New Roman" w:hint="eastAsia"/>
                <w:sz w:val="18"/>
                <w:szCs w:val="18"/>
                <w:lang w:eastAsia="zh-CN"/>
              </w:rPr>
              <w:t>,</w:t>
            </w:r>
            <w:r w:rsidRPr="00B12B40">
              <w:rPr>
                <w:rFonts w:ascii="Times New Roman" w:hAnsi="Times New Roman"/>
                <w:sz w:val="18"/>
                <w:szCs w:val="18"/>
                <w:lang w:eastAsia="zh-CN"/>
              </w:rPr>
              <w:t xml:space="preserve"> </w:t>
            </w:r>
            <m:oMath>
              <m:sSub>
                <m:sSubPr>
                  <m:ctrlPr>
                    <w:rPr>
                      <w:rFonts w:ascii="Cambria Math" w:hAnsi="Cambria Math"/>
                      <w:i/>
                      <w:sz w:val="18"/>
                      <w:szCs w:val="18"/>
                      <w:lang w:eastAsia="zh-CN"/>
                    </w:rPr>
                  </m:ctrlPr>
                </m:sSubPr>
                <m:e>
                  <m:r>
                    <w:rPr>
                      <w:rFonts w:ascii="Cambria Math" w:hAnsi="Cambria Math"/>
                      <w:sz w:val="18"/>
                      <w:szCs w:val="18"/>
                      <w:lang w:eastAsia="zh-CN"/>
                    </w:rPr>
                    <m:t>φ</m:t>
                  </m:r>
                </m:e>
                <m:sub>
                  <m:r>
                    <w:rPr>
                      <w:rFonts w:ascii="Cambria Math" w:hAnsi="Cambria Math"/>
                      <w:sz w:val="18"/>
                      <w:szCs w:val="18"/>
                      <w:lang w:eastAsia="zh-CN"/>
                    </w:rPr>
                    <m:t>i, τ</m:t>
                  </m:r>
                </m:sub>
              </m:sSub>
              <m:r>
                <w:rPr>
                  <w:rFonts w:ascii="Cambria Math" w:hAnsi="Cambria Math"/>
                  <w:sz w:val="18"/>
                  <w:szCs w:val="18"/>
                  <w:lang w:eastAsia="zh-CN"/>
                </w:rPr>
                <m:t>(1≤τ≤t-1)</m:t>
              </m:r>
            </m:oMath>
          </w:p>
          <w:p w14:paraId="39A1B2DE" w14:textId="77777777" w:rsidR="00CC7354" w:rsidRPr="00B12B40" w:rsidRDefault="00CC7354" w:rsidP="00F314F1">
            <w:pPr>
              <w:widowControl/>
              <w:spacing w:line="240" w:lineRule="auto"/>
              <w:rPr>
                <w:rFonts w:ascii="Times New Roman" w:hAnsi="Times New Roman"/>
                <w:b/>
                <w:bCs/>
                <w:kern w:val="0"/>
                <w:lang w:eastAsia="zh-CN"/>
              </w:rPr>
            </w:pPr>
            <w:r w:rsidRPr="00B12B40">
              <w:rPr>
                <w:rFonts w:ascii="Times New Roman" w:hAnsi="Times New Roman"/>
                <w:b/>
                <w:bCs/>
                <w:kern w:val="0"/>
                <w:lang w:eastAsia="zh-CN"/>
              </w:rPr>
              <w:t>Output:</w:t>
            </w:r>
            <w:r w:rsidRPr="00B12B40">
              <w:rPr>
                <w:rFonts w:ascii="Times New Roman" w:hAnsi="Times New Roman"/>
                <w:kern w:val="0"/>
                <w:lang w:eastAsia="zh-CN"/>
              </w:rPr>
              <w:t xml:space="preserve"> </w:t>
            </w:r>
            <m:oMath>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u</m:t>
                      </m:r>
                    </m:e>
                  </m:acc>
                </m:e>
                <m:sub>
                  <m:r>
                    <w:rPr>
                      <w:rFonts w:ascii="Cambria Math" w:hAnsi="Cambria Math"/>
                      <w:kern w:val="0"/>
                      <w:lang w:eastAsia="zh-CN"/>
                    </w:rPr>
                    <m:t>i,t</m:t>
                  </m:r>
                </m:sub>
              </m:sSub>
            </m:oMath>
            <w:r w:rsidRPr="00B12B40">
              <w:rPr>
                <w:rFonts w:ascii="Times New Roman" w:hAnsi="Times New Roman"/>
                <w:kern w:val="0"/>
                <w:lang w:eastAsia="zh-CN"/>
              </w:rPr>
              <w:t xml:space="preserve">, </w:t>
            </w:r>
            <m:oMath>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v</m:t>
                      </m:r>
                    </m:e>
                  </m:acc>
                </m:e>
                <m:sub>
                  <m:r>
                    <w:rPr>
                      <w:rFonts w:ascii="Cambria Math" w:hAnsi="Cambria Math"/>
                      <w:kern w:val="0"/>
                      <w:lang w:eastAsia="zh-CN"/>
                    </w:rPr>
                    <m:t>i,t</m:t>
                  </m:r>
                </m:sub>
              </m:sSub>
            </m:oMath>
          </w:p>
        </w:tc>
      </w:tr>
      <w:tr w:rsidR="00CC7354" w:rsidRPr="00B12B40" w14:paraId="388B50CF" w14:textId="77777777" w:rsidTr="00F314F1">
        <w:trPr>
          <w:jc w:val="center"/>
        </w:trPr>
        <w:tc>
          <w:tcPr>
            <w:tcW w:w="468" w:type="dxa"/>
            <w:vAlign w:val="center"/>
          </w:tcPr>
          <w:p w14:paraId="40742EE7"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hint="eastAsia"/>
                <w:kern w:val="0"/>
                <w:sz w:val="18"/>
                <w:szCs w:val="18"/>
                <w:lang w:eastAsia="zh-CN"/>
              </w:rPr>
              <w:t>1</w:t>
            </w:r>
            <w:r w:rsidRPr="00B12B40">
              <w:rPr>
                <w:rFonts w:ascii="Times New Roman" w:hAnsi="Times New Roman"/>
                <w:kern w:val="0"/>
                <w:sz w:val="18"/>
                <w:szCs w:val="18"/>
                <w:lang w:eastAsia="zh-CN"/>
              </w:rPr>
              <w:t>:</w:t>
            </w:r>
          </w:p>
        </w:tc>
        <w:tc>
          <w:tcPr>
            <w:tcW w:w="5061" w:type="dxa"/>
          </w:tcPr>
          <w:p w14:paraId="4438225E" w14:textId="77777777" w:rsidR="00CC7354" w:rsidRPr="00B12B40" w:rsidRDefault="00CC7354" w:rsidP="00F314F1">
            <w:pPr>
              <w:spacing w:line="240" w:lineRule="auto"/>
              <w:jc w:val="left"/>
              <w:rPr>
                <w:sz w:val="18"/>
                <w:szCs w:val="18"/>
                <w:lang w:eastAsia="zh-CN"/>
              </w:rPr>
            </w:pPr>
            <w:r w:rsidRPr="00B12B40">
              <w:rPr>
                <w:rFonts w:ascii="Times New Roman" w:hAnsi="Times New Roman" w:hint="eastAsia"/>
                <w:kern w:val="0"/>
                <w:sz w:val="18"/>
                <w:szCs w:val="18"/>
                <w:lang w:eastAsia="zh-CN"/>
              </w:rPr>
              <w:t>I</w:t>
            </w:r>
            <w:r w:rsidRPr="00B12B40">
              <w:rPr>
                <w:rFonts w:ascii="Times New Roman" w:hAnsi="Times New Roman"/>
                <w:kern w:val="0"/>
                <w:sz w:val="18"/>
                <w:szCs w:val="18"/>
                <w:lang w:eastAsia="zh-CN"/>
              </w:rPr>
              <w:t>nitialize</w:t>
            </w:r>
            <m:oMath>
              <m:r>
                <w:rPr>
                  <w:rFonts w:ascii="Cambria Math" w:hAnsi="Cambria Math"/>
                  <w:kern w:val="0"/>
                  <w:sz w:val="18"/>
                  <w:szCs w:val="18"/>
                  <w:lang w:eastAsia="zh-CN"/>
                </w:rPr>
                <m:t xml:space="preserve"> </m:t>
              </m:r>
            </m:oMath>
            <w:r w:rsidRPr="00B12B40">
              <w:rPr>
                <w:rFonts w:ascii="Times New Roman" w:hAnsi="Times New Roman"/>
                <w:sz w:val="18"/>
                <w:szCs w:val="18"/>
                <w:lang w:eastAsia="zh-CN"/>
              </w:rPr>
              <w:t xml:space="preserve"> </w:t>
            </w:r>
            <m:oMath>
              <m:sSubSup>
                <m:sSubSupPr>
                  <m:ctrlPr>
                    <w:rPr>
                      <w:rFonts w:ascii="Cambria Math" w:hAnsi="Cambria Math"/>
                      <w:color w:val="000000" w:themeColor="text1"/>
                      <w:sz w:val="18"/>
                      <w:szCs w:val="18"/>
                      <w:lang w:eastAsia="zh-CN"/>
                    </w:rPr>
                  </m:ctrlPr>
                </m:sSubSupPr>
                <m:e>
                  <m:r>
                    <w:rPr>
                      <w:rFonts w:ascii="Cambria Math" w:hAnsi="Cambria Math"/>
                      <w:color w:val="000000" w:themeColor="text1"/>
                      <w:sz w:val="18"/>
                      <w:szCs w:val="18"/>
                      <w:lang w:eastAsia="zh-CN"/>
                    </w:rPr>
                    <m:t>a</m:t>
                  </m:r>
                </m:e>
                <m:sub>
                  <m:r>
                    <w:rPr>
                      <w:rFonts w:ascii="Cambria Math" w:hAnsi="Cambria Math"/>
                      <w:color w:val="000000" w:themeColor="text1"/>
                      <w:sz w:val="18"/>
                      <w:szCs w:val="18"/>
                      <w:lang w:eastAsia="zh-CN"/>
                    </w:rPr>
                    <m:t>j,t</m:t>
                  </m:r>
                </m:sub>
                <m:sup>
                  <m:r>
                    <w:rPr>
                      <w:rFonts w:ascii="Cambria Math" w:hAnsi="Cambria Math"/>
                      <w:color w:val="000000" w:themeColor="text1"/>
                      <w:sz w:val="18"/>
                      <w:szCs w:val="18"/>
                      <w:lang w:eastAsia="zh-CN"/>
                    </w:rPr>
                    <m:t>ETD</m:t>
                  </m:r>
                </m:sup>
              </m:sSubSup>
            </m:oMath>
            <w:r w:rsidRPr="00B12B40">
              <w:rPr>
                <w:rFonts w:ascii="Times New Roman" w:hAnsi="Times New Roman" w:hint="eastAsia"/>
                <w:color w:val="000000" w:themeColor="text1"/>
                <w:sz w:val="18"/>
                <w:szCs w:val="18"/>
                <w:lang w:eastAsia="zh-CN"/>
              </w:rPr>
              <w:t>=</w:t>
            </w:r>
            <w:r w:rsidRPr="00B12B40">
              <w:rPr>
                <w:rFonts w:ascii="Times New Roman" w:hAnsi="Times New Roman"/>
                <w:color w:val="000000" w:themeColor="text1"/>
                <w:sz w:val="18"/>
                <w:szCs w:val="18"/>
                <w:lang w:eastAsia="zh-CN"/>
              </w:rPr>
              <w:t>0;</w:t>
            </w:r>
          </w:p>
        </w:tc>
      </w:tr>
      <w:tr w:rsidR="00CC7354" w:rsidRPr="00B12B40" w14:paraId="465AD7FE" w14:textId="77777777" w:rsidTr="00F314F1">
        <w:trPr>
          <w:jc w:val="center"/>
        </w:trPr>
        <w:tc>
          <w:tcPr>
            <w:tcW w:w="468" w:type="dxa"/>
            <w:vAlign w:val="center"/>
          </w:tcPr>
          <w:p w14:paraId="53A7D4D0"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2:</w:t>
            </w:r>
          </w:p>
        </w:tc>
        <w:tc>
          <w:tcPr>
            <w:tcW w:w="5061" w:type="dxa"/>
          </w:tcPr>
          <w:p w14:paraId="689C1191" w14:textId="77777777" w:rsidR="00CC7354" w:rsidRPr="00B12B40" w:rsidRDefault="00CC7354" w:rsidP="00F314F1">
            <w:pPr>
              <w:widowControl/>
              <w:spacing w:line="240" w:lineRule="auto"/>
              <w:rPr>
                <w:rFonts w:ascii="Times New Roman" w:hAnsi="Times New Roman"/>
                <w:kern w:val="0"/>
                <w:sz w:val="18"/>
                <w:szCs w:val="18"/>
                <w:lang w:eastAsia="zh-CN"/>
              </w:rPr>
            </w:pPr>
            <w:r w:rsidRPr="00B12B40">
              <w:rPr>
                <w:rFonts w:ascii="Times New Roman" w:hAnsi="Times New Roman"/>
                <w:b/>
                <w:bCs/>
                <w:kern w:val="0"/>
                <w:sz w:val="18"/>
                <w:szCs w:val="18"/>
                <w:lang w:eastAsia="zh-CN"/>
              </w:rPr>
              <w:t xml:space="preserve">  foreach</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j∈</m:t>
              </m:r>
              <m:d>
                <m:dPr>
                  <m:begChr m:val="{"/>
                  <m:endChr m:val="}"/>
                  <m:ctrlPr>
                    <w:rPr>
                      <w:rFonts w:ascii="Cambria Math" w:hAnsi="Cambria Math"/>
                      <w:i/>
                      <w:kern w:val="0"/>
                      <w:sz w:val="18"/>
                      <w:szCs w:val="18"/>
                      <w:lang w:eastAsia="zh-CN"/>
                    </w:rPr>
                  </m:ctrlPr>
                </m:dPr>
                <m:e>
                  <m:r>
                    <w:rPr>
                      <w:rFonts w:ascii="Cambria Math" w:hAnsi="Cambria Math"/>
                      <w:kern w:val="0"/>
                      <w:sz w:val="18"/>
                      <w:szCs w:val="18"/>
                      <w:lang w:eastAsia="zh-CN"/>
                    </w:rPr>
                    <m:t>j|</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d</m:t>
                      </m:r>
                    </m:e>
                    <m:sub>
                      <m:r>
                        <w:rPr>
                          <w:rFonts w:ascii="Cambria Math" w:hAnsi="Cambria Math"/>
                          <w:kern w:val="0"/>
                          <w:sz w:val="18"/>
                          <w:szCs w:val="18"/>
                          <w:lang w:eastAsia="zh-CN"/>
                        </w:rPr>
                        <m:t>j</m:t>
                      </m:r>
                    </m:sub>
                  </m:sSub>
                  <m:r>
                    <w:rPr>
                      <w:rFonts w:ascii="Cambria Math" w:hAnsi="Cambria Math"/>
                      <w:kern w:val="0"/>
                      <w:sz w:val="18"/>
                      <w:szCs w:val="18"/>
                      <w:lang w:eastAsia="zh-CN"/>
                    </w:rPr>
                    <m:t>∈</m:t>
                  </m:r>
                  <m:sSub>
                    <m:sSubPr>
                      <m:ctrlPr>
                        <w:rPr>
                          <w:rFonts w:ascii="Cambria Math" w:hAnsi="Cambria Math"/>
                          <w:i/>
                          <w:kern w:val="0"/>
                          <w:sz w:val="18"/>
                          <w:szCs w:val="18"/>
                          <w:lang w:eastAsia="zh-CN"/>
                        </w:rPr>
                      </m:ctrlPr>
                    </m:sSubPr>
                    <m:e>
                      <m:r>
                        <w:rPr>
                          <w:rFonts w:ascii="Cambria Math" w:hAnsi="Cambria Math"/>
                          <w:lang w:eastAsia="zh-CN"/>
                        </w:rPr>
                        <m:t>D</m:t>
                      </m:r>
                    </m:e>
                    <m:sub>
                      <m:r>
                        <w:rPr>
                          <w:rFonts w:ascii="Cambria Math" w:hAnsi="Cambria Math"/>
                          <w:kern w:val="0"/>
                          <w:sz w:val="18"/>
                          <w:szCs w:val="18"/>
                          <w:lang w:eastAsia="zh-CN"/>
                        </w:rPr>
                        <m:t>i</m:t>
                      </m:r>
                    </m:sub>
                  </m:sSub>
                </m:e>
              </m:d>
            </m:oMath>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d</w:t>
            </w:r>
            <w:r w:rsidRPr="00B12B40">
              <w:rPr>
                <w:rFonts w:ascii="Times New Roman" w:hAnsi="Times New Roman"/>
                <w:b/>
                <w:bCs/>
                <w:kern w:val="0"/>
                <w:sz w:val="18"/>
                <w:szCs w:val="18"/>
                <w:lang w:eastAsia="zh-CN"/>
              </w:rPr>
              <w:t>o</w:t>
            </w:r>
          </w:p>
        </w:tc>
      </w:tr>
      <w:tr w:rsidR="00CC7354" w:rsidRPr="00B12B40" w14:paraId="2A5C2003" w14:textId="77777777" w:rsidTr="00F314F1">
        <w:trPr>
          <w:jc w:val="center"/>
        </w:trPr>
        <w:tc>
          <w:tcPr>
            <w:tcW w:w="468" w:type="dxa"/>
            <w:vAlign w:val="center"/>
          </w:tcPr>
          <w:p w14:paraId="261D0FD4"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3:</w:t>
            </w:r>
          </w:p>
        </w:tc>
        <w:tc>
          <w:tcPr>
            <w:tcW w:w="5061" w:type="dxa"/>
          </w:tcPr>
          <w:p w14:paraId="43F508B7" w14:textId="77777777" w:rsidR="00CC7354" w:rsidRPr="00B12B40" w:rsidRDefault="00CC7354" w:rsidP="00F314F1">
            <w:pPr>
              <w:widowControl/>
              <w:spacing w:line="240" w:lineRule="auto"/>
              <w:rPr>
                <w:rFonts w:ascii="Times New Roman" w:hAnsi="Times New Roman"/>
                <w:b/>
                <w:bCs/>
                <w:kern w:val="0"/>
                <w:sz w:val="18"/>
                <w:szCs w:val="18"/>
                <w:lang w:eastAsia="zh-CN"/>
              </w:rPr>
            </w:pPr>
            <w:r w:rsidRPr="00B12B40">
              <w:rPr>
                <w:rFonts w:ascii="Times New Roman" w:hAnsi="Times New Roman" w:hint="eastAsia"/>
                <w:color w:val="000000" w:themeColor="text1"/>
                <w:sz w:val="18"/>
                <w:szCs w:val="18"/>
                <w:lang w:eastAsia="zh-CN"/>
              </w:rPr>
              <w:t xml:space="preserve"> </w:t>
            </w:r>
            <w:r w:rsidRPr="00B12B40">
              <w:rPr>
                <w:rFonts w:ascii="Times New Roman" w:hAnsi="Times New Roman"/>
                <w:color w:val="000000" w:themeColor="text1"/>
                <w:sz w:val="18"/>
                <w:szCs w:val="18"/>
                <w:lang w:eastAsia="zh-CN"/>
              </w:rPr>
              <w:t xml:space="preserve">    </w:t>
            </w:r>
            <m:oMath>
              <m:sSubSup>
                <m:sSubSupPr>
                  <m:ctrlPr>
                    <w:rPr>
                      <w:rFonts w:ascii="Cambria Math" w:hAnsi="Cambria Math"/>
                      <w:color w:val="000000" w:themeColor="text1"/>
                      <w:sz w:val="18"/>
                      <w:szCs w:val="18"/>
                      <w:lang w:eastAsia="zh-CN"/>
                    </w:rPr>
                  </m:ctrlPr>
                </m:sSubSupPr>
                <m:e>
                  <m:acc>
                    <m:accPr>
                      <m:ctrlPr>
                        <w:rPr>
                          <w:rFonts w:ascii="Cambria Math" w:hAnsi="Cambria Math"/>
                          <w:color w:val="000000" w:themeColor="text1"/>
                          <w:sz w:val="18"/>
                          <w:szCs w:val="18"/>
                          <w:lang w:eastAsia="zh-CN"/>
                        </w:rPr>
                      </m:ctrlPr>
                    </m:accPr>
                    <m:e>
                      <m:r>
                        <w:rPr>
                          <w:rFonts w:ascii="Cambria Math" w:hAnsi="Cambria Math"/>
                          <w:color w:val="000000" w:themeColor="text1"/>
                          <w:sz w:val="18"/>
                          <w:szCs w:val="18"/>
                          <w:lang w:eastAsia="zh-CN"/>
                        </w:rPr>
                        <m:t>γ</m:t>
                      </m:r>
                    </m:e>
                  </m:acc>
                </m:e>
                <m:sub>
                  <m:r>
                    <w:rPr>
                      <w:rFonts w:ascii="Cambria Math" w:hAnsi="Cambria Math"/>
                      <w:color w:val="000000" w:themeColor="text1"/>
                      <w:sz w:val="18"/>
                      <w:szCs w:val="18"/>
                      <w:lang w:eastAsia="zh-CN"/>
                    </w:rPr>
                    <m:t>j</m:t>
                  </m:r>
                  <m:r>
                    <m:rPr>
                      <m:sty m:val="p"/>
                    </m:rPr>
                    <w:rPr>
                      <w:rFonts w:ascii="Cambria Math" w:hAnsi="Cambria Math"/>
                      <w:color w:val="000000" w:themeColor="text1"/>
                      <w:sz w:val="18"/>
                      <w:szCs w:val="18"/>
                      <w:lang w:eastAsia="zh-CN"/>
                    </w:rPr>
                    <m:t>,</m:t>
                  </m:r>
                  <m:r>
                    <w:rPr>
                      <w:rFonts w:ascii="Cambria Math" w:hAnsi="Cambria Math"/>
                      <w:color w:val="000000" w:themeColor="text1"/>
                      <w:sz w:val="18"/>
                      <w:szCs w:val="18"/>
                      <w:lang w:eastAsia="zh-CN"/>
                    </w:rPr>
                    <m:t>t</m:t>
                  </m:r>
                </m:sub>
                <m:sup>
                  <m:r>
                    <w:rPr>
                      <w:rFonts w:ascii="Cambria Math" w:hAnsi="Cambria Math"/>
                      <w:color w:val="000000" w:themeColor="text1"/>
                      <w:sz w:val="18"/>
                      <w:szCs w:val="18"/>
                      <w:lang w:eastAsia="zh-CN"/>
                    </w:rPr>
                    <m:t>i</m:t>
                  </m:r>
                </m:sup>
              </m:sSubSup>
              <m:r>
                <m:rPr>
                  <m:sty m:val="p"/>
                </m:rPr>
                <w:rPr>
                  <w:rFonts w:ascii="Cambria Math" w:hAnsi="Cambria Math"/>
                  <w:color w:val="000000" w:themeColor="text1"/>
                  <w:sz w:val="18"/>
                  <w:szCs w:val="18"/>
                  <w:lang w:eastAsia="zh-CN"/>
                </w:rPr>
                <m:t>=</m:t>
              </m:r>
              <m:f>
                <m:fPr>
                  <m:ctrlPr>
                    <w:rPr>
                      <w:rFonts w:ascii="Cambria Math" w:hAnsi="Cambria Math"/>
                      <w:i/>
                      <w:kern w:val="0"/>
                      <w:lang w:eastAsia="zh-CN"/>
                    </w:rPr>
                  </m:ctrlPr>
                </m:fPr>
                <m:num>
                  <m:nary>
                    <m:naryPr>
                      <m:chr m:val="∑"/>
                      <m:limLoc m:val="subSup"/>
                      <m:ctrlPr>
                        <w:rPr>
                          <w:rFonts w:ascii="Cambria Math" w:hAnsi="Cambria Math"/>
                          <w:i/>
                          <w:kern w:val="0"/>
                          <w:lang w:eastAsia="zh-CN"/>
                        </w:rPr>
                      </m:ctrlPr>
                    </m:naryPr>
                    <m:sub>
                      <m:r>
                        <w:rPr>
                          <w:rFonts w:ascii="Cambria Math" w:hAnsi="Cambria Math"/>
                          <w:kern w:val="0"/>
                          <w:lang w:eastAsia="zh-CN"/>
                        </w:rPr>
                        <m:t>τ=1</m:t>
                      </m:r>
                    </m:sub>
                    <m:sup>
                      <m:r>
                        <w:rPr>
                          <w:rFonts w:ascii="Cambria Math" w:hAnsi="Cambria Math"/>
                          <w:kern w:val="0"/>
                          <w:lang w:eastAsia="zh-CN"/>
                        </w:rPr>
                        <m:t>t-1</m:t>
                      </m:r>
                    </m:sup>
                    <m:e>
                      <m:sSub>
                        <m:sSubPr>
                          <m:ctrlPr>
                            <w:rPr>
                              <w:rFonts w:ascii="Cambria Math" w:hAnsi="Cambria Math"/>
                              <w:i/>
                              <w:kern w:val="0"/>
                              <w:lang w:eastAsia="zh-CN"/>
                            </w:rPr>
                          </m:ctrlPr>
                        </m:sSubPr>
                        <m:e>
                          <m:d>
                            <m:dPr>
                              <m:begChr m:val="‖"/>
                              <m:endChr m:val="‖"/>
                              <m:ctrlPr>
                                <w:rPr>
                                  <w:rFonts w:ascii="Cambria Math" w:hAnsi="Cambria Math"/>
                                  <w:i/>
                                  <w:kern w:val="0"/>
                                  <w:lang w:eastAsia="zh-CN"/>
                                </w:rPr>
                              </m:ctrlPr>
                            </m:dPr>
                            <m:e>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u</m:t>
                                      </m:r>
                                    </m:e>
                                  </m:acc>
                                </m:e>
                                <m:sub>
                                  <m:r>
                                    <w:rPr>
                                      <w:rFonts w:ascii="Cambria Math" w:hAnsi="Cambria Math"/>
                                      <w:kern w:val="0"/>
                                      <w:lang w:eastAsia="zh-CN"/>
                                    </w:rPr>
                                    <m:t>i,τ</m:t>
                                  </m:r>
                                </m:sub>
                              </m:sSub>
                            </m:e>
                          </m:d>
                        </m:e>
                        <m:sub>
                          <m:r>
                            <w:rPr>
                              <w:rFonts w:ascii="Cambria Math" w:hAnsi="Cambria Math"/>
                              <w:kern w:val="0"/>
                              <w:lang w:eastAsia="zh-CN"/>
                            </w:rPr>
                            <m:t>1</m:t>
                          </m:r>
                        </m:sub>
                      </m:sSub>
                      <m:sSub>
                        <m:sSubPr>
                          <m:ctrlPr>
                            <w:rPr>
                              <w:rFonts w:ascii="Cambria Math" w:hAnsi="Cambria Math"/>
                              <w:i/>
                              <w:kern w:val="0"/>
                              <w:lang w:eastAsia="zh-CN"/>
                            </w:rPr>
                          </m:ctrlPr>
                        </m:sSubPr>
                        <m:e>
                          <m:r>
                            <w:rPr>
                              <w:rFonts w:ascii="Cambria Math" w:hAnsi="Cambria Math"/>
                              <w:kern w:val="0"/>
                              <w:lang w:eastAsia="zh-CN"/>
                            </w:rPr>
                            <m:t>φ</m:t>
                          </m:r>
                        </m:e>
                        <m:sub>
                          <m:r>
                            <w:rPr>
                              <w:rFonts w:ascii="Cambria Math" w:hAnsi="Cambria Math"/>
                              <w:kern w:val="0"/>
                              <w:lang w:eastAsia="zh-CN"/>
                            </w:rPr>
                            <m:t>i, τ</m:t>
                          </m:r>
                        </m:sub>
                      </m:sSub>
                    </m:e>
                  </m:nary>
                </m:num>
                <m:den>
                  <m:nary>
                    <m:naryPr>
                      <m:chr m:val="∑"/>
                      <m:limLoc m:val="subSup"/>
                      <m:ctrlPr>
                        <w:rPr>
                          <w:rFonts w:ascii="Cambria Math" w:hAnsi="Cambria Math"/>
                          <w:i/>
                          <w:kern w:val="0"/>
                          <w:lang w:eastAsia="zh-CN"/>
                        </w:rPr>
                      </m:ctrlPr>
                    </m:naryPr>
                    <m:sub>
                      <m:r>
                        <w:rPr>
                          <w:rFonts w:ascii="Cambria Math" w:hAnsi="Cambria Math"/>
                          <w:kern w:val="0"/>
                          <w:lang w:eastAsia="zh-CN"/>
                        </w:rPr>
                        <m:t>τ=1</m:t>
                      </m:r>
                    </m:sub>
                    <m:sup>
                      <m:r>
                        <w:rPr>
                          <w:rFonts w:ascii="Cambria Math" w:hAnsi="Cambria Math"/>
                          <w:kern w:val="0"/>
                          <w:lang w:eastAsia="zh-CN"/>
                        </w:rPr>
                        <m:t>t-1</m:t>
                      </m:r>
                    </m:sup>
                    <m:e>
                      <m:d>
                        <m:dPr>
                          <m:begChr m:val="|"/>
                          <m:endChr m:val="|"/>
                          <m:ctrlPr>
                            <w:rPr>
                              <w:rFonts w:ascii="Cambria Math" w:hAnsi="Cambria Math"/>
                              <w:i/>
                              <w:kern w:val="0"/>
                              <w:lang w:eastAsia="zh-CN"/>
                            </w:rPr>
                          </m:ctrlPr>
                        </m:dPr>
                        <m:e>
                          <m:sSub>
                            <m:sSubPr>
                              <m:ctrlPr>
                                <w:rPr>
                                  <w:rFonts w:ascii="Cambria Math" w:hAnsi="Cambria Math"/>
                                  <w:i/>
                                  <w:kern w:val="0"/>
                                  <w:lang w:eastAsia="zh-CN"/>
                                </w:rPr>
                              </m:ctrlPr>
                            </m:sSubPr>
                            <m:e>
                              <m:r>
                                <w:rPr>
                                  <w:rFonts w:ascii="Cambria Math" w:hAnsi="Cambria Math"/>
                                  <w:kern w:val="0"/>
                                  <w:lang w:eastAsia="zh-CN"/>
                                </w:rPr>
                                <m:t>D</m:t>
                              </m:r>
                            </m:e>
                            <m:sub>
                              <m:r>
                                <w:rPr>
                                  <w:rFonts w:ascii="Cambria Math" w:hAnsi="Cambria Math"/>
                                  <w:kern w:val="0"/>
                                  <w:lang w:eastAsia="zh-CN"/>
                                </w:rPr>
                                <m:t>i</m:t>
                              </m:r>
                            </m:sub>
                          </m:sSub>
                        </m:e>
                      </m:d>
                      <m:sSub>
                        <m:sSubPr>
                          <m:ctrlPr>
                            <w:rPr>
                              <w:rFonts w:ascii="Cambria Math" w:hAnsi="Cambria Math"/>
                              <w:i/>
                              <w:kern w:val="0"/>
                              <w:lang w:eastAsia="zh-CN"/>
                            </w:rPr>
                          </m:ctrlPr>
                        </m:sSubPr>
                        <m:e>
                          <m:r>
                            <w:rPr>
                              <w:rFonts w:ascii="Cambria Math" w:hAnsi="Cambria Math"/>
                              <w:kern w:val="0"/>
                              <w:lang w:eastAsia="zh-CN"/>
                            </w:rPr>
                            <m:t>φ</m:t>
                          </m:r>
                        </m:e>
                        <m:sub>
                          <m:r>
                            <w:rPr>
                              <w:rFonts w:ascii="Cambria Math" w:hAnsi="Cambria Math"/>
                              <w:kern w:val="0"/>
                              <w:lang w:eastAsia="zh-CN"/>
                            </w:rPr>
                            <m:t>i, τ</m:t>
                          </m:r>
                        </m:sub>
                      </m:sSub>
                    </m:e>
                  </m:nary>
                </m:den>
              </m:f>
            </m:oMath>
            <w:r w:rsidRPr="00B12B40">
              <w:rPr>
                <w:rFonts w:ascii="Times New Roman" w:hAnsi="Times New Roman" w:hint="eastAsia"/>
                <w:sz w:val="18"/>
                <w:szCs w:val="18"/>
                <w:lang w:eastAsia="zh-CN"/>
              </w:rPr>
              <w:t>;</w:t>
            </w:r>
          </w:p>
        </w:tc>
      </w:tr>
      <w:tr w:rsidR="00CC7354" w:rsidRPr="00B12B40" w14:paraId="3DD05C79" w14:textId="77777777" w:rsidTr="00F314F1">
        <w:trPr>
          <w:jc w:val="center"/>
        </w:trPr>
        <w:tc>
          <w:tcPr>
            <w:tcW w:w="468" w:type="dxa"/>
            <w:vAlign w:val="center"/>
          </w:tcPr>
          <w:p w14:paraId="2B44CA2A"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4:</w:t>
            </w:r>
          </w:p>
        </w:tc>
        <w:tc>
          <w:tcPr>
            <w:tcW w:w="5061" w:type="dxa"/>
          </w:tcPr>
          <w:p w14:paraId="090C7425" w14:textId="77777777" w:rsidR="00CC7354" w:rsidRPr="00B12B40" w:rsidRDefault="00CC7354" w:rsidP="00F314F1">
            <w:pPr>
              <w:widowControl/>
              <w:spacing w:line="240" w:lineRule="auto"/>
              <w:rPr>
                <w:rFonts w:ascii="Times New Roman" w:hAnsi="Times New Roman"/>
                <w:kern w:val="0"/>
                <w:sz w:val="18"/>
                <w:szCs w:val="18"/>
                <w:lang w:eastAsia="zh-CN"/>
              </w:rPr>
            </w:pPr>
            <w:r w:rsidRPr="00B12B40">
              <w:rPr>
                <w:rFonts w:ascii="Times New Roman" w:hAnsi="Times New Roman"/>
                <w:b/>
                <w:bCs/>
                <w:kern w:val="0"/>
                <w:sz w:val="18"/>
                <w:szCs w:val="18"/>
                <w:lang w:eastAsia="zh-CN"/>
              </w:rPr>
              <w:t xml:space="preserve">     while</w:t>
            </w:r>
            <w:r w:rsidRPr="00B12B40">
              <w:rPr>
                <w:rFonts w:ascii="Times New Roman" w:hAnsi="Times New Roman"/>
                <w:kern w:val="0"/>
                <w:sz w:val="18"/>
                <w:szCs w:val="18"/>
                <w:lang w:eastAsia="zh-CN"/>
              </w:rPr>
              <w:t xml:space="preserve"> </w:t>
            </w:r>
            <m:oMath>
              <m:sSubSup>
                <m:sSubSupPr>
                  <m:ctrlPr>
                    <w:rPr>
                      <w:rFonts w:ascii="Cambria Math" w:hAnsi="Cambria Math"/>
                      <w:color w:val="000000" w:themeColor="text1"/>
                      <w:sz w:val="18"/>
                      <w:szCs w:val="18"/>
                      <w:lang w:eastAsia="zh-CN"/>
                    </w:rPr>
                  </m:ctrlPr>
                </m:sSubSupPr>
                <m:e>
                  <m:r>
                    <w:rPr>
                      <w:rFonts w:ascii="Cambria Math" w:hAnsi="Cambria Math"/>
                      <w:color w:val="000000" w:themeColor="text1"/>
                      <w:sz w:val="18"/>
                      <w:szCs w:val="18"/>
                      <w:lang w:eastAsia="zh-CN"/>
                    </w:rPr>
                    <m:t>a</m:t>
                  </m:r>
                </m:e>
                <m:sub>
                  <m:r>
                    <w:rPr>
                      <w:rFonts w:ascii="Cambria Math" w:hAnsi="Cambria Math"/>
                      <w:color w:val="000000" w:themeColor="text1"/>
                      <w:sz w:val="18"/>
                      <w:szCs w:val="18"/>
                      <w:lang w:eastAsia="zh-CN"/>
                    </w:rPr>
                    <m:t>j,t</m:t>
                  </m:r>
                </m:sub>
                <m:sup>
                  <m:r>
                    <w:rPr>
                      <w:rFonts w:ascii="Cambria Math" w:hAnsi="Cambria Math"/>
                      <w:color w:val="000000" w:themeColor="text1"/>
                      <w:sz w:val="18"/>
                      <w:szCs w:val="18"/>
                      <w:lang w:eastAsia="zh-CN"/>
                    </w:rPr>
                    <m:t>ETD</m:t>
                  </m:r>
                </m:sup>
              </m:sSubSup>
              <m:r>
                <w:rPr>
                  <w:rFonts w:ascii="Cambria Math" w:hAnsi="Cambria Math"/>
                  <w:color w:val="000000" w:themeColor="text1"/>
                  <w:sz w:val="18"/>
                  <w:szCs w:val="18"/>
                  <w:lang w:eastAsia="zh-CN"/>
                </w:rPr>
                <m:t xml:space="preserve"> </m:t>
              </m:r>
            </m:oMath>
            <w:r w:rsidRPr="00B12B40">
              <w:rPr>
                <w:rFonts w:ascii="Times New Roman" w:hAnsi="Times New Roman"/>
                <w:kern w:val="0"/>
                <w:sz w:val="18"/>
                <w:szCs w:val="18"/>
                <w:lang w:eastAsia="zh-CN"/>
              </w:rPr>
              <w:t>not convergence</w:t>
            </w:r>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d</w:t>
            </w:r>
            <w:r w:rsidRPr="00B12B40">
              <w:rPr>
                <w:rFonts w:ascii="Times New Roman" w:hAnsi="Times New Roman"/>
                <w:b/>
                <w:bCs/>
                <w:kern w:val="0"/>
                <w:sz w:val="18"/>
                <w:szCs w:val="18"/>
                <w:lang w:eastAsia="zh-CN"/>
              </w:rPr>
              <w:t>o</w:t>
            </w:r>
            <w:r w:rsidRPr="00B12B40">
              <w:rPr>
                <w:rFonts w:ascii="Times New Roman" w:hAnsi="Times New Roman"/>
                <w:kern w:val="0"/>
                <w:sz w:val="18"/>
                <w:szCs w:val="18"/>
                <w:lang w:eastAsia="zh-CN"/>
              </w:rPr>
              <w:t xml:space="preserve"> // </w:t>
            </w:r>
            <w:r w:rsidRPr="00B12B40">
              <w:rPr>
                <w:rFonts w:ascii="Times New Roman" w:hAnsi="Times New Roman"/>
                <w:i/>
                <w:iCs/>
                <w:kern w:val="0"/>
                <w:sz w:val="18"/>
                <w:szCs w:val="18"/>
                <w:lang w:eastAsia="zh-CN"/>
              </w:rPr>
              <w:t>calculate ETD</w:t>
            </w:r>
          </w:p>
        </w:tc>
      </w:tr>
      <w:tr w:rsidR="00CC7354" w:rsidRPr="00B12B40" w14:paraId="4894D0D4" w14:textId="77777777" w:rsidTr="00F314F1">
        <w:trPr>
          <w:jc w:val="center"/>
        </w:trPr>
        <w:tc>
          <w:tcPr>
            <w:tcW w:w="468" w:type="dxa"/>
            <w:vAlign w:val="center"/>
          </w:tcPr>
          <w:p w14:paraId="7D786E29"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5:</w:t>
            </w:r>
          </w:p>
        </w:tc>
        <w:tc>
          <w:tcPr>
            <w:tcW w:w="5061" w:type="dxa"/>
          </w:tcPr>
          <w:p w14:paraId="102723CB" w14:textId="77777777" w:rsidR="00CC7354" w:rsidRPr="00B12B40" w:rsidRDefault="00CC7354" w:rsidP="00F314F1">
            <w:pPr>
              <w:widowControl/>
              <w:spacing w:line="240" w:lineRule="auto"/>
              <w:rPr>
                <w:rFonts w:ascii="Times New Roman" w:hAnsi="Times New Roman"/>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m:oMath>
              <m:sSubSup>
                <m:sSubSupPr>
                  <m:ctrlPr>
                    <w:rPr>
                      <w:rFonts w:ascii="Cambria Math" w:hAnsi="Cambria Math"/>
                      <w:color w:val="000000" w:themeColor="text1"/>
                      <w:sz w:val="18"/>
                      <w:szCs w:val="18"/>
                      <w:lang w:eastAsia="zh-CN"/>
                    </w:rPr>
                  </m:ctrlPr>
                </m:sSubSupPr>
                <m:e>
                  <m:r>
                    <w:rPr>
                      <w:rFonts w:ascii="Cambria Math" w:hAnsi="Cambria Math"/>
                      <w:color w:val="000000" w:themeColor="text1"/>
                      <w:sz w:val="18"/>
                      <w:szCs w:val="18"/>
                      <w:lang w:eastAsia="zh-CN"/>
                    </w:rPr>
                    <m:t>a</m:t>
                  </m:r>
                </m:e>
                <m:sub>
                  <m:r>
                    <w:rPr>
                      <w:rFonts w:ascii="Cambria Math" w:hAnsi="Cambria Math"/>
                      <w:color w:val="000000" w:themeColor="text1"/>
                      <w:sz w:val="18"/>
                      <w:szCs w:val="18"/>
                      <w:lang w:eastAsia="zh-CN"/>
                    </w:rPr>
                    <m:t>j,t</m:t>
                  </m:r>
                </m:sub>
                <m:sup>
                  <m:r>
                    <w:rPr>
                      <w:rFonts w:ascii="Cambria Math" w:hAnsi="Cambria Math"/>
                      <w:color w:val="000000" w:themeColor="text1"/>
                      <w:sz w:val="18"/>
                      <w:szCs w:val="18"/>
                      <w:lang w:eastAsia="zh-CN"/>
                    </w:rPr>
                    <m:t>ETD</m:t>
                  </m:r>
                </m:sup>
              </m:sSubSup>
              <m:r>
                <m:rPr>
                  <m:sty m:val="p"/>
                </m:rPr>
                <w:rPr>
                  <w:rFonts w:ascii="Cambria Math" w:hAnsi="Cambria Math"/>
                  <w:color w:val="000000" w:themeColor="text1"/>
                  <w:sz w:val="18"/>
                  <w:szCs w:val="18"/>
                  <w:lang w:eastAsia="zh-CN"/>
                </w:rPr>
                <m:t>=</m:t>
              </m:r>
              <m:f>
                <m:fPr>
                  <m:ctrlPr>
                    <w:rPr>
                      <w:rFonts w:ascii="Cambria Math" w:hAnsi="Cambria Math"/>
                      <w:color w:val="000000" w:themeColor="text1"/>
                      <w:sz w:val="18"/>
                      <w:szCs w:val="18"/>
                      <w:lang w:eastAsia="zh-CN"/>
                    </w:rPr>
                  </m:ctrlPr>
                </m:fPr>
                <m:num>
                  <m:nary>
                    <m:naryPr>
                      <m:chr m:val="∑"/>
                      <m:limLoc m:val="undOvr"/>
                      <m:supHide m:val="1"/>
                      <m:ctrlPr>
                        <w:rPr>
                          <w:rFonts w:ascii="Cambria Math" w:hAnsi="Cambria Math"/>
                          <w:color w:val="000000" w:themeColor="text1"/>
                          <w:sz w:val="18"/>
                          <w:szCs w:val="18"/>
                          <w:lang w:eastAsia="zh-CN"/>
                        </w:rPr>
                      </m:ctrlPr>
                    </m:naryPr>
                    <m:sub>
                      <m:sSub>
                        <m:sSubPr>
                          <m:ctrlPr>
                            <w:rPr>
                              <w:rFonts w:ascii="Cambria Math" w:hAnsi="Cambria Math"/>
                              <w:color w:val="000000" w:themeColor="text1"/>
                              <w:sz w:val="18"/>
                              <w:szCs w:val="18"/>
                              <w:lang w:eastAsia="zh-CN"/>
                            </w:rPr>
                          </m:ctrlPr>
                        </m:sSubPr>
                        <m:e>
                          <m:r>
                            <w:rPr>
                              <w:rFonts w:ascii="Cambria Math" w:hAnsi="Cambria Math"/>
                              <w:color w:val="000000" w:themeColor="text1"/>
                              <w:sz w:val="18"/>
                              <w:szCs w:val="18"/>
                              <w:lang w:eastAsia="zh-CN"/>
                            </w:rPr>
                            <m:t>s</m:t>
                          </m:r>
                        </m:e>
                        <m:sub>
                          <m:r>
                            <w:rPr>
                              <w:rFonts w:ascii="Cambria Math" w:hAnsi="Cambria Math"/>
                              <w:color w:val="000000" w:themeColor="text1"/>
                              <w:sz w:val="18"/>
                              <w:szCs w:val="18"/>
                              <w:lang w:eastAsia="zh-CN"/>
                            </w:rPr>
                            <m:t>i</m:t>
                          </m:r>
                        </m:sub>
                      </m:sSub>
                      <m:r>
                        <m:rPr>
                          <m:sty m:val="p"/>
                        </m:rPr>
                        <w:rPr>
                          <w:rFonts w:ascii="Cambria Math" w:hAnsi="Cambria Math"/>
                          <w:color w:val="000000" w:themeColor="text1"/>
                          <w:sz w:val="18"/>
                          <w:szCs w:val="18"/>
                          <w:lang w:eastAsia="zh-CN"/>
                        </w:rPr>
                        <m:t>∈</m:t>
                      </m:r>
                      <m:sSup>
                        <m:sSupPr>
                          <m:ctrlPr>
                            <w:rPr>
                              <w:rFonts w:ascii="Cambria Math" w:hAnsi="Cambria Math"/>
                              <w:i/>
                              <w:sz w:val="18"/>
                              <w:szCs w:val="18"/>
                              <w:lang w:eastAsia="zh-CN"/>
                            </w:rPr>
                          </m:ctrlPr>
                        </m:sSupPr>
                        <m:e>
                          <m:r>
                            <w:rPr>
                              <w:rFonts w:ascii="Cambria Math" w:hAnsi="Cambria Math"/>
                              <w:sz w:val="18"/>
                              <w:szCs w:val="18"/>
                              <w:lang w:eastAsia="zh-CN"/>
                            </w:rPr>
                            <m:t>W</m:t>
                          </m:r>
                        </m:e>
                        <m:sup>
                          <m:r>
                            <w:rPr>
                              <w:rFonts w:ascii="Cambria Math" w:hAnsi="Cambria Math"/>
                              <w:sz w:val="18"/>
                              <w:szCs w:val="18"/>
                              <w:lang w:eastAsia="zh-CN"/>
                            </w:rPr>
                            <m:t>'</m:t>
                          </m:r>
                        </m:sup>
                      </m:sSup>
                    </m:sub>
                    <m:sup/>
                    <m:e>
                      <m:sSubSup>
                        <m:sSubSupPr>
                          <m:ctrlPr>
                            <w:rPr>
                              <w:rFonts w:ascii="Cambria Math" w:hAnsi="Cambria Math"/>
                              <w:color w:val="000000" w:themeColor="text1"/>
                              <w:sz w:val="18"/>
                              <w:szCs w:val="18"/>
                              <w:lang w:eastAsia="zh-CN"/>
                            </w:rPr>
                          </m:ctrlPr>
                        </m:sSubSupPr>
                        <m:e>
                          <m:acc>
                            <m:accPr>
                              <m:ctrlPr>
                                <w:rPr>
                                  <w:rFonts w:ascii="Cambria Math" w:hAnsi="Cambria Math"/>
                                  <w:color w:val="000000" w:themeColor="text1"/>
                                  <w:sz w:val="18"/>
                                  <w:szCs w:val="18"/>
                                  <w:lang w:eastAsia="zh-CN"/>
                                </w:rPr>
                              </m:ctrlPr>
                            </m:accPr>
                            <m:e>
                              <m:r>
                                <w:rPr>
                                  <w:rFonts w:ascii="Cambria Math" w:hAnsi="Cambria Math"/>
                                  <w:color w:val="000000" w:themeColor="text1"/>
                                  <w:sz w:val="18"/>
                                  <w:szCs w:val="18"/>
                                  <w:lang w:eastAsia="zh-CN"/>
                                </w:rPr>
                                <m:t>γ</m:t>
                              </m:r>
                            </m:e>
                          </m:acc>
                        </m:e>
                        <m:sub>
                          <m:r>
                            <w:rPr>
                              <w:rFonts w:ascii="Cambria Math" w:hAnsi="Cambria Math"/>
                              <w:color w:val="000000" w:themeColor="text1"/>
                              <w:sz w:val="18"/>
                              <w:szCs w:val="18"/>
                              <w:lang w:eastAsia="zh-CN"/>
                            </w:rPr>
                            <m:t>j</m:t>
                          </m:r>
                          <m:r>
                            <m:rPr>
                              <m:sty m:val="p"/>
                            </m:rPr>
                            <w:rPr>
                              <w:rFonts w:ascii="Cambria Math" w:hAnsi="Cambria Math"/>
                              <w:color w:val="000000" w:themeColor="text1"/>
                              <w:sz w:val="18"/>
                              <w:szCs w:val="18"/>
                              <w:lang w:eastAsia="zh-CN"/>
                            </w:rPr>
                            <m:t>,</m:t>
                          </m:r>
                          <m:r>
                            <w:rPr>
                              <w:rFonts w:ascii="Cambria Math" w:hAnsi="Cambria Math"/>
                              <w:color w:val="000000" w:themeColor="text1"/>
                              <w:sz w:val="18"/>
                              <w:szCs w:val="18"/>
                              <w:lang w:eastAsia="zh-CN"/>
                            </w:rPr>
                            <m:t>t</m:t>
                          </m:r>
                        </m:sub>
                        <m:sup>
                          <m:r>
                            <w:rPr>
                              <w:rFonts w:ascii="Cambria Math" w:hAnsi="Cambria Math"/>
                              <w:color w:val="000000" w:themeColor="text1"/>
                              <w:sz w:val="18"/>
                              <w:szCs w:val="18"/>
                              <w:lang w:eastAsia="zh-CN"/>
                            </w:rPr>
                            <m:t>i</m:t>
                          </m:r>
                        </m:sup>
                      </m:sSubSup>
                      <m:sSubSup>
                        <m:sSubSupPr>
                          <m:ctrlPr>
                            <w:rPr>
                              <w:rFonts w:ascii="Cambria Math" w:hAnsi="Cambria Math"/>
                              <w:color w:val="000000" w:themeColor="text1"/>
                              <w:sz w:val="18"/>
                              <w:szCs w:val="18"/>
                              <w:lang w:eastAsia="zh-CN"/>
                            </w:rPr>
                          </m:ctrlPr>
                        </m:sSubSupPr>
                        <m:e>
                          <m:r>
                            <w:rPr>
                              <w:rFonts w:ascii="Cambria Math" w:hAnsi="Cambria Math"/>
                              <w:color w:val="000000" w:themeColor="text1"/>
                              <w:sz w:val="18"/>
                              <w:szCs w:val="18"/>
                              <w:lang w:eastAsia="zh-CN"/>
                            </w:rPr>
                            <m:t>a</m:t>
                          </m:r>
                        </m:e>
                        <m:sub>
                          <m:r>
                            <w:rPr>
                              <w:rFonts w:ascii="Cambria Math" w:hAnsi="Cambria Math"/>
                              <w:color w:val="000000" w:themeColor="text1"/>
                              <w:sz w:val="18"/>
                              <w:szCs w:val="18"/>
                              <w:lang w:eastAsia="zh-CN"/>
                            </w:rPr>
                            <m:t>j</m:t>
                          </m:r>
                          <m:r>
                            <m:rPr>
                              <m:sty m:val="p"/>
                            </m:rPr>
                            <w:rPr>
                              <w:rFonts w:ascii="Cambria Math" w:hAnsi="Cambria Math"/>
                              <w:color w:val="000000" w:themeColor="text1"/>
                              <w:sz w:val="18"/>
                              <w:szCs w:val="18"/>
                              <w:lang w:eastAsia="zh-CN"/>
                            </w:rPr>
                            <m:t>,</m:t>
                          </m:r>
                          <m:r>
                            <w:rPr>
                              <w:rFonts w:ascii="Cambria Math" w:hAnsi="Cambria Math"/>
                              <w:color w:val="000000" w:themeColor="text1"/>
                              <w:sz w:val="18"/>
                              <w:szCs w:val="18"/>
                              <w:lang w:eastAsia="zh-CN"/>
                            </w:rPr>
                            <m:t>t</m:t>
                          </m:r>
                        </m:sub>
                        <m:sup>
                          <m:r>
                            <w:rPr>
                              <w:rFonts w:ascii="Cambria Math" w:hAnsi="Cambria Math"/>
                              <w:color w:val="000000" w:themeColor="text1"/>
                              <w:sz w:val="18"/>
                              <w:szCs w:val="18"/>
                              <w:lang w:eastAsia="zh-CN"/>
                            </w:rPr>
                            <m:t>i</m:t>
                          </m:r>
                        </m:sup>
                      </m:sSubSup>
                      <m:sSub>
                        <m:sSubPr>
                          <m:ctrlPr>
                            <w:rPr>
                              <w:rFonts w:ascii="Cambria Math" w:hAnsi="Cambria Math"/>
                              <w:color w:val="000000" w:themeColor="text1"/>
                              <w:sz w:val="18"/>
                              <w:szCs w:val="18"/>
                              <w:lang w:eastAsia="zh-CN"/>
                            </w:rPr>
                          </m:ctrlPr>
                        </m:sSubPr>
                        <m:e>
                          <m:r>
                            <w:rPr>
                              <w:rFonts w:ascii="Cambria Math" w:hAnsi="Cambria Math"/>
                              <w:color w:val="000000" w:themeColor="text1"/>
                              <w:sz w:val="18"/>
                              <w:szCs w:val="18"/>
                              <w:lang w:eastAsia="zh-CN"/>
                            </w:rPr>
                            <m:t>φ</m:t>
                          </m:r>
                        </m:e>
                        <m:sub>
                          <m:r>
                            <w:rPr>
                              <w:rFonts w:ascii="Cambria Math" w:hAnsi="Cambria Math"/>
                              <w:color w:val="000000" w:themeColor="text1"/>
                              <w:sz w:val="18"/>
                              <w:szCs w:val="18"/>
                              <w:lang w:eastAsia="zh-CN"/>
                            </w:rPr>
                            <m:t>i</m:t>
                          </m:r>
                          <m:r>
                            <m:rPr>
                              <m:sty m:val="p"/>
                            </m:rPr>
                            <w:rPr>
                              <w:rFonts w:ascii="Cambria Math" w:hAnsi="Cambria Math"/>
                              <w:color w:val="000000" w:themeColor="text1"/>
                              <w:sz w:val="18"/>
                              <w:szCs w:val="18"/>
                              <w:lang w:eastAsia="zh-CN"/>
                            </w:rPr>
                            <m:t>,</m:t>
                          </m:r>
                          <m:r>
                            <w:rPr>
                              <w:rFonts w:ascii="Cambria Math" w:hAnsi="Cambria Math"/>
                              <w:color w:val="000000" w:themeColor="text1"/>
                              <w:sz w:val="18"/>
                              <w:szCs w:val="18"/>
                              <w:lang w:eastAsia="zh-CN"/>
                            </w:rPr>
                            <m:t>t</m:t>
                          </m:r>
                        </m:sub>
                      </m:sSub>
                    </m:e>
                  </m:nary>
                </m:num>
                <m:den>
                  <m:nary>
                    <m:naryPr>
                      <m:chr m:val="∑"/>
                      <m:limLoc m:val="undOvr"/>
                      <m:supHide m:val="1"/>
                      <m:ctrlPr>
                        <w:rPr>
                          <w:rFonts w:ascii="Cambria Math" w:hAnsi="Cambria Math"/>
                          <w:color w:val="000000" w:themeColor="text1"/>
                          <w:sz w:val="18"/>
                          <w:szCs w:val="18"/>
                          <w:lang w:eastAsia="zh-CN"/>
                        </w:rPr>
                      </m:ctrlPr>
                    </m:naryPr>
                    <m:sub>
                      <m:sSub>
                        <m:sSubPr>
                          <m:ctrlPr>
                            <w:rPr>
                              <w:rFonts w:ascii="Cambria Math" w:hAnsi="Cambria Math"/>
                              <w:color w:val="000000" w:themeColor="text1"/>
                              <w:sz w:val="18"/>
                              <w:szCs w:val="18"/>
                              <w:lang w:eastAsia="zh-CN"/>
                            </w:rPr>
                          </m:ctrlPr>
                        </m:sSubPr>
                        <m:e>
                          <m:r>
                            <w:rPr>
                              <w:rFonts w:ascii="Cambria Math" w:hAnsi="Cambria Math"/>
                              <w:color w:val="000000" w:themeColor="text1"/>
                              <w:sz w:val="18"/>
                              <w:szCs w:val="18"/>
                              <w:lang w:eastAsia="zh-CN"/>
                            </w:rPr>
                            <m:t>s</m:t>
                          </m:r>
                        </m:e>
                        <m:sub>
                          <m:r>
                            <w:rPr>
                              <w:rFonts w:ascii="Cambria Math" w:hAnsi="Cambria Math"/>
                              <w:color w:val="000000" w:themeColor="text1"/>
                              <w:sz w:val="18"/>
                              <w:szCs w:val="18"/>
                              <w:lang w:eastAsia="zh-CN"/>
                            </w:rPr>
                            <m:t>i</m:t>
                          </m:r>
                        </m:sub>
                      </m:sSub>
                      <m:r>
                        <m:rPr>
                          <m:sty m:val="p"/>
                        </m:rPr>
                        <w:rPr>
                          <w:rFonts w:ascii="Cambria Math" w:hAnsi="Cambria Math"/>
                          <w:color w:val="000000" w:themeColor="text1"/>
                          <w:sz w:val="18"/>
                          <w:szCs w:val="18"/>
                          <w:lang w:eastAsia="zh-CN"/>
                        </w:rPr>
                        <m:t>∈</m:t>
                      </m:r>
                      <m:sSup>
                        <m:sSupPr>
                          <m:ctrlPr>
                            <w:rPr>
                              <w:rFonts w:ascii="Cambria Math" w:hAnsi="Cambria Math"/>
                              <w:i/>
                              <w:sz w:val="18"/>
                              <w:szCs w:val="18"/>
                              <w:lang w:eastAsia="zh-CN"/>
                            </w:rPr>
                          </m:ctrlPr>
                        </m:sSupPr>
                        <m:e>
                          <m:r>
                            <w:rPr>
                              <w:rFonts w:ascii="Cambria Math" w:hAnsi="Cambria Math"/>
                              <w:sz w:val="18"/>
                              <w:szCs w:val="18"/>
                              <w:lang w:eastAsia="zh-CN"/>
                            </w:rPr>
                            <m:t>W</m:t>
                          </m:r>
                        </m:e>
                        <m:sup>
                          <m:r>
                            <w:rPr>
                              <w:rFonts w:ascii="Cambria Math" w:hAnsi="Cambria Math"/>
                              <w:sz w:val="18"/>
                              <w:szCs w:val="18"/>
                              <w:lang w:eastAsia="zh-CN"/>
                            </w:rPr>
                            <m:t>'</m:t>
                          </m:r>
                        </m:sup>
                      </m:sSup>
                    </m:sub>
                    <m:sup/>
                    <m:e>
                      <m:sSubSup>
                        <m:sSubSupPr>
                          <m:ctrlPr>
                            <w:rPr>
                              <w:rFonts w:ascii="Cambria Math" w:hAnsi="Cambria Math"/>
                              <w:color w:val="000000" w:themeColor="text1"/>
                              <w:sz w:val="18"/>
                              <w:szCs w:val="18"/>
                              <w:lang w:eastAsia="zh-CN"/>
                            </w:rPr>
                          </m:ctrlPr>
                        </m:sSubSupPr>
                        <m:e>
                          <m:acc>
                            <m:accPr>
                              <m:ctrlPr>
                                <w:rPr>
                                  <w:rFonts w:ascii="Cambria Math" w:hAnsi="Cambria Math"/>
                                  <w:color w:val="000000" w:themeColor="text1"/>
                                  <w:sz w:val="18"/>
                                  <w:szCs w:val="18"/>
                                  <w:lang w:eastAsia="zh-CN"/>
                                </w:rPr>
                              </m:ctrlPr>
                            </m:accPr>
                            <m:e>
                              <m:r>
                                <w:rPr>
                                  <w:rFonts w:ascii="Cambria Math" w:hAnsi="Cambria Math"/>
                                  <w:color w:val="000000" w:themeColor="text1"/>
                                  <w:sz w:val="18"/>
                                  <w:szCs w:val="18"/>
                                  <w:lang w:eastAsia="zh-CN"/>
                                </w:rPr>
                                <m:t>γ</m:t>
                              </m:r>
                            </m:e>
                          </m:acc>
                        </m:e>
                        <m:sub>
                          <m:r>
                            <w:rPr>
                              <w:rFonts w:ascii="Cambria Math" w:hAnsi="Cambria Math"/>
                              <w:color w:val="000000" w:themeColor="text1"/>
                              <w:sz w:val="18"/>
                              <w:szCs w:val="18"/>
                              <w:lang w:eastAsia="zh-CN"/>
                            </w:rPr>
                            <m:t>j</m:t>
                          </m:r>
                          <m:r>
                            <m:rPr>
                              <m:sty m:val="p"/>
                            </m:rPr>
                            <w:rPr>
                              <w:rFonts w:ascii="Cambria Math" w:hAnsi="Cambria Math"/>
                              <w:color w:val="000000" w:themeColor="text1"/>
                              <w:sz w:val="18"/>
                              <w:szCs w:val="18"/>
                              <w:lang w:eastAsia="zh-CN"/>
                            </w:rPr>
                            <m:t>,</m:t>
                          </m:r>
                          <m:r>
                            <w:rPr>
                              <w:rFonts w:ascii="Cambria Math" w:hAnsi="Cambria Math"/>
                              <w:color w:val="000000" w:themeColor="text1"/>
                              <w:sz w:val="18"/>
                              <w:szCs w:val="18"/>
                              <w:lang w:eastAsia="zh-CN"/>
                            </w:rPr>
                            <m:t>t</m:t>
                          </m:r>
                        </m:sub>
                        <m:sup>
                          <m:r>
                            <w:rPr>
                              <w:rFonts w:ascii="Cambria Math" w:hAnsi="Cambria Math"/>
                              <w:color w:val="000000" w:themeColor="text1"/>
                              <w:sz w:val="18"/>
                              <w:szCs w:val="18"/>
                              <w:lang w:eastAsia="zh-CN"/>
                            </w:rPr>
                            <m:t>i</m:t>
                          </m:r>
                        </m:sup>
                      </m:sSubSup>
                      <m:sSub>
                        <m:sSubPr>
                          <m:ctrlPr>
                            <w:rPr>
                              <w:rFonts w:ascii="Cambria Math" w:hAnsi="Cambria Math"/>
                              <w:color w:val="000000" w:themeColor="text1"/>
                              <w:sz w:val="18"/>
                              <w:szCs w:val="18"/>
                              <w:lang w:eastAsia="zh-CN"/>
                            </w:rPr>
                          </m:ctrlPr>
                        </m:sSubPr>
                        <m:e>
                          <m:r>
                            <w:rPr>
                              <w:rFonts w:ascii="Cambria Math" w:hAnsi="Cambria Math"/>
                              <w:color w:val="000000" w:themeColor="text1"/>
                              <w:sz w:val="18"/>
                              <w:szCs w:val="18"/>
                              <w:lang w:eastAsia="zh-CN"/>
                            </w:rPr>
                            <m:t>φ</m:t>
                          </m:r>
                        </m:e>
                        <m:sub>
                          <m:r>
                            <w:rPr>
                              <w:rFonts w:ascii="Cambria Math" w:hAnsi="Cambria Math"/>
                              <w:color w:val="000000" w:themeColor="text1"/>
                              <w:sz w:val="18"/>
                              <w:szCs w:val="18"/>
                              <w:lang w:eastAsia="zh-CN"/>
                            </w:rPr>
                            <m:t>i</m:t>
                          </m:r>
                          <m:r>
                            <m:rPr>
                              <m:sty m:val="p"/>
                            </m:rPr>
                            <w:rPr>
                              <w:rFonts w:ascii="Cambria Math" w:hAnsi="Cambria Math"/>
                              <w:color w:val="000000" w:themeColor="text1"/>
                              <w:sz w:val="18"/>
                              <w:szCs w:val="18"/>
                              <w:lang w:eastAsia="zh-CN"/>
                            </w:rPr>
                            <m:t>,</m:t>
                          </m:r>
                          <m:r>
                            <w:rPr>
                              <w:rFonts w:ascii="Cambria Math" w:hAnsi="Cambria Math"/>
                              <w:color w:val="000000" w:themeColor="text1"/>
                              <w:sz w:val="18"/>
                              <w:szCs w:val="18"/>
                              <w:lang w:eastAsia="zh-CN"/>
                            </w:rPr>
                            <m:t>t</m:t>
                          </m:r>
                        </m:sub>
                      </m:sSub>
                    </m:e>
                  </m:nary>
                </m:den>
              </m:f>
            </m:oMath>
            <w:r w:rsidRPr="00B12B40">
              <w:rPr>
                <w:rFonts w:ascii="Times New Roman" w:hAnsi="Times New Roman" w:hint="eastAsia"/>
                <w:color w:val="000000" w:themeColor="text1"/>
                <w:sz w:val="18"/>
                <w:szCs w:val="18"/>
                <w:lang w:eastAsia="zh-CN"/>
              </w:rPr>
              <w:t>;</w:t>
            </w:r>
          </w:p>
        </w:tc>
      </w:tr>
      <w:tr w:rsidR="00CC7354" w:rsidRPr="00B12B40" w14:paraId="57F6641D" w14:textId="77777777" w:rsidTr="00F314F1">
        <w:trPr>
          <w:jc w:val="center"/>
        </w:trPr>
        <w:tc>
          <w:tcPr>
            <w:tcW w:w="468" w:type="dxa"/>
            <w:vAlign w:val="center"/>
          </w:tcPr>
          <w:p w14:paraId="101C23B2"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6:</w:t>
            </w:r>
          </w:p>
        </w:tc>
        <w:tc>
          <w:tcPr>
            <w:tcW w:w="5061" w:type="dxa"/>
          </w:tcPr>
          <w:p w14:paraId="22920C81" w14:textId="77777777" w:rsidR="00CC7354" w:rsidRPr="00B12B40" w:rsidRDefault="00CC7354"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m:oMath>
              <m:f>
                <m:fPr>
                  <m:ctrlPr>
                    <w:rPr>
                      <w:rFonts w:ascii="Cambria Math" w:hAnsi="Cambria Math"/>
                      <w:color w:val="000000" w:themeColor="text1"/>
                      <w:sz w:val="18"/>
                      <w:szCs w:val="18"/>
                    </w:rPr>
                  </m:ctrlPr>
                </m:fPr>
                <m:num>
                  <m:r>
                    <m:rPr>
                      <m:sty m:val="p"/>
                    </m:rPr>
                    <w:rPr>
                      <w:rFonts w:ascii="Cambria Math" w:hAnsi="Cambria Math"/>
                      <w:color w:val="000000" w:themeColor="text1"/>
                      <w:sz w:val="18"/>
                      <w:szCs w:val="18"/>
                    </w:rPr>
                    <m:t>1</m:t>
                  </m:r>
                </m:num>
                <m:den>
                  <m:sSubSup>
                    <m:sSubSupPr>
                      <m:ctrlPr>
                        <w:rPr>
                          <w:rFonts w:ascii="Cambria Math" w:hAnsi="Cambria Math"/>
                          <w:color w:val="000000" w:themeColor="text1"/>
                          <w:sz w:val="18"/>
                          <w:szCs w:val="18"/>
                        </w:rPr>
                      </m:ctrlPr>
                    </m:sSubSupPr>
                    <m:e>
                      <m:acc>
                        <m:accPr>
                          <m:ctrlPr>
                            <w:rPr>
                              <w:rFonts w:ascii="Cambria Math" w:hAnsi="Cambria Math"/>
                              <w:color w:val="000000" w:themeColor="text1"/>
                              <w:sz w:val="18"/>
                              <w:szCs w:val="18"/>
                            </w:rPr>
                          </m:ctrlPr>
                        </m:accPr>
                        <m:e>
                          <m:r>
                            <w:rPr>
                              <w:rFonts w:ascii="Cambria Math" w:hAnsi="Cambria Math"/>
                              <w:color w:val="000000" w:themeColor="text1"/>
                              <w:sz w:val="18"/>
                              <w:szCs w:val="18"/>
                            </w:rPr>
                            <m:t>γ</m:t>
                          </m:r>
                        </m:e>
                      </m:acc>
                    </m:e>
                    <m:sub>
                      <m:r>
                        <w:rPr>
                          <w:rFonts w:ascii="Cambria Math" w:hAnsi="Cambria Math"/>
                          <w:color w:val="000000" w:themeColor="text1"/>
                          <w:sz w:val="18"/>
                          <w:szCs w:val="18"/>
                        </w:rPr>
                        <m:t>j</m:t>
                      </m:r>
                      <m:r>
                        <m:rPr>
                          <m:sty m:val="p"/>
                        </m:rPr>
                        <w:rPr>
                          <w:rFonts w:ascii="Cambria Math" w:hAnsi="Cambria Math"/>
                          <w:color w:val="000000" w:themeColor="text1"/>
                          <w:sz w:val="18"/>
                          <w:szCs w:val="18"/>
                        </w:rPr>
                        <m:t>,</m:t>
                      </m:r>
                      <m:r>
                        <w:rPr>
                          <w:rFonts w:ascii="Cambria Math" w:hAnsi="Cambria Math"/>
                          <w:color w:val="000000" w:themeColor="text1"/>
                          <w:sz w:val="18"/>
                          <w:szCs w:val="18"/>
                        </w:rPr>
                        <m:t>t</m:t>
                      </m:r>
                    </m:sub>
                    <m:sup>
                      <m:r>
                        <w:rPr>
                          <w:rFonts w:ascii="Cambria Math" w:hAnsi="Cambria Math"/>
                          <w:color w:val="000000" w:themeColor="text1"/>
                          <w:sz w:val="18"/>
                          <w:szCs w:val="18"/>
                        </w:rPr>
                        <m:t>i</m:t>
                      </m:r>
                    </m:sup>
                  </m:sSubSup>
                </m:den>
              </m:f>
              <m:r>
                <m:rPr>
                  <m:sty m:val="p"/>
                </m:rPr>
                <w:rPr>
                  <w:rFonts w:ascii="Cambria Math" w:hAnsi="Cambria Math"/>
                  <w:color w:val="000000" w:themeColor="text1"/>
                  <w:sz w:val="18"/>
                  <w:szCs w:val="18"/>
                </w:rPr>
                <m:t>=</m:t>
              </m:r>
              <m:f>
                <m:fPr>
                  <m:ctrlPr>
                    <w:rPr>
                      <w:rFonts w:ascii="Cambria Math" w:hAnsi="Cambria Math"/>
                      <w:sz w:val="18"/>
                      <w:szCs w:val="18"/>
                    </w:rPr>
                  </m:ctrlPr>
                </m:fPr>
                <m:num>
                  <m:r>
                    <m:rPr>
                      <m:scr m:val="double-struck"/>
                    </m:rPr>
                    <w:rPr>
                      <w:rFonts w:ascii="Cambria Math" w:hAnsi="Cambria Math"/>
                      <w:sz w:val="18"/>
                      <w:szCs w:val="18"/>
                    </w:rPr>
                    <m:t>d</m:t>
                  </m:r>
                  <m:d>
                    <m:dPr>
                      <m:ctrlPr>
                        <w:rPr>
                          <w:rFonts w:ascii="Cambria Math" w:hAnsi="Cambria Math"/>
                          <w:sz w:val="18"/>
                          <w:szCs w:val="18"/>
                        </w:rPr>
                      </m:ctrlPr>
                    </m:dPr>
                    <m:e>
                      <m:sSubSup>
                        <m:sSubSupPr>
                          <m:ctrlPr>
                            <w:rPr>
                              <w:rFonts w:ascii="Cambria Math" w:hAnsi="Cambria Math"/>
                              <w:sz w:val="18"/>
                              <w:szCs w:val="18"/>
                            </w:rPr>
                          </m:ctrlPr>
                        </m:sSubSupPr>
                        <m:e>
                          <m:r>
                            <w:rPr>
                              <w:rFonts w:ascii="Cambria Math" w:hAnsi="Cambria Math"/>
                              <w:sz w:val="18"/>
                              <w:szCs w:val="18"/>
                            </w:rPr>
                            <m:t>a</m:t>
                          </m:r>
                        </m:e>
                        <m:sub>
                          <m:r>
                            <w:rPr>
                              <w:rFonts w:ascii="Cambria Math" w:hAnsi="Cambria Math"/>
                              <w:sz w:val="18"/>
                              <w:szCs w:val="18"/>
                            </w:rPr>
                            <m:t>j</m:t>
                          </m:r>
                          <m:r>
                            <m:rPr>
                              <m:sty m:val="p"/>
                            </m:rPr>
                            <w:rPr>
                              <w:rFonts w:ascii="Cambria Math" w:hAnsi="Cambria Math"/>
                              <w:sz w:val="18"/>
                              <w:szCs w:val="18"/>
                            </w:rPr>
                            <m:t>,</m:t>
                          </m:r>
                          <m:r>
                            <w:rPr>
                              <w:rFonts w:ascii="Cambria Math" w:hAnsi="Cambria Math"/>
                              <w:sz w:val="18"/>
                              <w:szCs w:val="18"/>
                            </w:rPr>
                            <m:t>t</m:t>
                          </m:r>
                        </m:sub>
                        <m:sup>
                          <m:r>
                            <w:rPr>
                              <w:rFonts w:ascii="Cambria Math" w:hAnsi="Cambria Math"/>
                              <w:sz w:val="18"/>
                              <w:szCs w:val="18"/>
                            </w:rPr>
                            <m:t>i</m:t>
                          </m:r>
                        </m:sup>
                      </m:sSubSup>
                      <m:r>
                        <m:rPr>
                          <m:sty m:val="p"/>
                        </m:rPr>
                        <w:rPr>
                          <w:rFonts w:ascii="Cambria Math" w:hAnsi="Cambria Math"/>
                          <w:sz w:val="18"/>
                          <w:szCs w:val="18"/>
                        </w:rPr>
                        <m:t xml:space="preserve">, </m:t>
                      </m:r>
                      <m:sSubSup>
                        <m:sSubSupPr>
                          <m:ctrlPr>
                            <w:rPr>
                              <w:rFonts w:ascii="Cambria Math" w:hAnsi="Cambria Math"/>
                              <w:sz w:val="18"/>
                              <w:szCs w:val="18"/>
                            </w:rPr>
                          </m:ctrlPr>
                        </m:sSubSupPr>
                        <m:e>
                          <m:r>
                            <w:rPr>
                              <w:rFonts w:ascii="Cambria Math" w:hAnsi="Cambria Math"/>
                              <w:sz w:val="18"/>
                              <w:szCs w:val="18"/>
                            </w:rPr>
                            <m:t>a</m:t>
                          </m:r>
                        </m:e>
                        <m:sub>
                          <m:r>
                            <w:rPr>
                              <w:rFonts w:ascii="Cambria Math" w:hAnsi="Cambria Math"/>
                              <w:sz w:val="18"/>
                              <w:szCs w:val="18"/>
                            </w:rPr>
                            <m:t>j,t</m:t>
                          </m:r>
                        </m:sub>
                        <m:sup>
                          <m:r>
                            <w:rPr>
                              <w:rFonts w:ascii="Cambria Math" w:hAnsi="Cambria Math"/>
                              <w:sz w:val="18"/>
                              <w:szCs w:val="18"/>
                            </w:rPr>
                            <m:t>ETD</m:t>
                          </m:r>
                        </m:sup>
                      </m:sSubSup>
                    </m:e>
                  </m:d>
                  <m:sSub>
                    <m:sSubPr>
                      <m:ctrlPr>
                        <w:rPr>
                          <w:rFonts w:ascii="Cambria Math" w:hAnsi="Cambria Math"/>
                          <w:sz w:val="18"/>
                          <w:szCs w:val="18"/>
                        </w:rPr>
                      </m:ctrlPr>
                    </m:sSubPr>
                    <m:e>
                      <m:r>
                        <w:rPr>
                          <w:rFonts w:ascii="Cambria Math" w:hAnsi="Cambria Math"/>
                          <w:sz w:val="18"/>
                          <w:szCs w:val="18"/>
                        </w:rPr>
                        <m:t>φ</m:t>
                      </m:r>
                    </m:e>
                    <m:sub>
                      <m:r>
                        <w:rPr>
                          <w:rFonts w:ascii="Cambria Math" w:hAnsi="Cambria Math"/>
                          <w:sz w:val="18"/>
                          <w:szCs w:val="18"/>
                        </w:rPr>
                        <m:t>i</m:t>
                      </m:r>
                      <m:r>
                        <m:rPr>
                          <m:sty m:val="p"/>
                        </m:rPr>
                        <w:rPr>
                          <w:rFonts w:ascii="Cambria Math" w:hAnsi="Cambria Math"/>
                          <w:sz w:val="18"/>
                          <w:szCs w:val="18"/>
                        </w:rPr>
                        <m:t>,</m:t>
                      </m:r>
                      <m:r>
                        <w:rPr>
                          <w:rFonts w:ascii="Cambria Math" w:hAnsi="Cambria Math"/>
                          <w:sz w:val="18"/>
                          <w:szCs w:val="18"/>
                        </w:rPr>
                        <m:t>t</m:t>
                      </m:r>
                    </m:sub>
                  </m:sSub>
                </m:num>
                <m:den>
                  <m:nary>
                    <m:naryPr>
                      <m:chr m:val="∑"/>
                      <m:limLoc m:val="undOvr"/>
                      <m:supHide m:val="1"/>
                      <m:ctrlPr>
                        <w:rPr>
                          <w:rFonts w:ascii="Cambria Math" w:hAnsi="Cambria Math"/>
                          <w:sz w:val="18"/>
                          <w:szCs w:val="18"/>
                        </w:rPr>
                      </m:ctrlPr>
                    </m:naryPr>
                    <m:sub>
                      <m:sSub>
                        <m:sSubPr>
                          <m:ctrlPr>
                            <w:rPr>
                              <w:rFonts w:ascii="Cambria Math" w:hAnsi="Cambria Math"/>
                              <w:sz w:val="18"/>
                              <w:szCs w:val="18"/>
                            </w:rPr>
                          </m:ctrlPr>
                        </m:sSubPr>
                        <m:e>
                          <m:r>
                            <w:rPr>
                              <w:rFonts w:ascii="Cambria Math" w:hAnsi="Cambria Math"/>
                              <w:sz w:val="18"/>
                              <w:szCs w:val="18"/>
                            </w:rPr>
                            <m:t>s</m:t>
                          </m:r>
                        </m:e>
                        <m:sub>
                          <m:r>
                            <w:rPr>
                              <w:rFonts w:ascii="Cambria Math" w:hAnsi="Cambria Math"/>
                              <w:sz w:val="18"/>
                              <w:szCs w:val="18"/>
                            </w:rPr>
                            <m:t>i</m:t>
                          </m:r>
                        </m:sub>
                      </m:sSub>
                      <m:r>
                        <m:rPr>
                          <m:sty m:val="p"/>
                        </m:rP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W</m:t>
                          </m:r>
                        </m:e>
                        <m:sup>
                          <m:r>
                            <w:rPr>
                              <w:rFonts w:ascii="Cambria Math" w:hAnsi="Cambria Math"/>
                              <w:sz w:val="18"/>
                              <w:szCs w:val="18"/>
                            </w:rPr>
                            <m:t>'</m:t>
                          </m:r>
                        </m:sup>
                      </m:sSup>
                    </m:sub>
                    <m:sup/>
                    <m:e>
                      <m:sSub>
                        <m:sSubPr>
                          <m:ctrlPr>
                            <w:rPr>
                              <w:rFonts w:ascii="Cambria Math" w:hAnsi="Cambria Math"/>
                              <w:sz w:val="18"/>
                              <w:szCs w:val="18"/>
                            </w:rPr>
                          </m:ctrlPr>
                        </m:sSubPr>
                        <m:e>
                          <m:r>
                            <w:rPr>
                              <w:rFonts w:ascii="Cambria Math" w:hAnsi="Cambria Math"/>
                              <w:sz w:val="18"/>
                              <w:szCs w:val="18"/>
                            </w:rPr>
                            <m:t>φ</m:t>
                          </m:r>
                        </m:e>
                        <m:sub>
                          <m:r>
                            <w:rPr>
                              <w:rFonts w:ascii="Cambria Math" w:hAnsi="Cambria Math"/>
                              <w:sz w:val="18"/>
                              <w:szCs w:val="18"/>
                            </w:rPr>
                            <m:t>i</m:t>
                          </m:r>
                          <m:r>
                            <m:rPr>
                              <m:sty m:val="p"/>
                            </m:rPr>
                            <w:rPr>
                              <w:rFonts w:ascii="Cambria Math" w:hAnsi="Cambria Math"/>
                              <w:sz w:val="18"/>
                              <w:szCs w:val="18"/>
                            </w:rPr>
                            <m:t>,</m:t>
                          </m:r>
                          <m:r>
                            <w:rPr>
                              <w:rFonts w:ascii="Cambria Math" w:hAnsi="Cambria Math"/>
                              <w:sz w:val="18"/>
                              <w:szCs w:val="18"/>
                            </w:rPr>
                            <m:t>t</m:t>
                          </m:r>
                        </m:sub>
                      </m:sSub>
                    </m:e>
                  </m:nary>
                </m:den>
              </m:f>
            </m:oMath>
            <w:r w:rsidRPr="00B12B40">
              <w:rPr>
                <w:rFonts w:ascii="Times New Roman" w:hAnsi="Times New Roman" w:hint="eastAsia"/>
                <w:sz w:val="18"/>
                <w:szCs w:val="18"/>
                <w:lang w:eastAsia="zh-CN"/>
              </w:rPr>
              <w:t>;</w:t>
            </w:r>
          </w:p>
        </w:tc>
      </w:tr>
      <w:tr w:rsidR="00CC7354" w:rsidRPr="00B12B40" w14:paraId="4A3138B1" w14:textId="77777777" w:rsidTr="00F314F1">
        <w:trPr>
          <w:jc w:val="center"/>
        </w:trPr>
        <w:tc>
          <w:tcPr>
            <w:tcW w:w="468" w:type="dxa"/>
            <w:vAlign w:val="center"/>
          </w:tcPr>
          <w:p w14:paraId="226B8FAB"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7:</w:t>
            </w:r>
          </w:p>
        </w:tc>
        <w:tc>
          <w:tcPr>
            <w:tcW w:w="5061" w:type="dxa"/>
          </w:tcPr>
          <w:p w14:paraId="13735283"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 xml:space="preserve">    Calculate</w:t>
            </w:r>
            <w:r w:rsidRPr="00B12B40">
              <w:rPr>
                <w:rFonts w:ascii="Times New Roman" w:hAnsi="Times New Roman"/>
                <w:b/>
                <w:bCs/>
                <w:kern w:val="0"/>
                <w:sz w:val="18"/>
                <w:szCs w:val="18"/>
                <w:lang w:eastAsia="zh-CN"/>
              </w:rPr>
              <w:t xml:space="preserve"> </w:t>
            </w:r>
            <m:oMath>
              <m:r>
                <m:rPr>
                  <m:scr m:val="double-struck"/>
                </m:rPr>
                <w:rPr>
                  <w:rFonts w:ascii="Cambria Math" w:hAnsi="Cambria Math"/>
                </w:rPr>
                <m:t>d</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j</m:t>
                      </m:r>
                      <m:r>
                        <m:rPr>
                          <m:sty m:val="p"/>
                        </m:rPr>
                        <w:rPr>
                          <w:rFonts w:ascii="Cambria Math" w:hAnsi="Cambria Math"/>
                        </w:rPr>
                        <m:t>,</m:t>
                      </m:r>
                      <m:r>
                        <w:rPr>
                          <w:rFonts w:ascii="Cambria Math" w:hAnsi="Cambria Math"/>
                        </w:rPr>
                        <m:t>t</m:t>
                      </m:r>
                    </m:sub>
                    <m:sup>
                      <m:r>
                        <w:rPr>
                          <w:rFonts w:ascii="Cambria Math" w:hAnsi="Cambria Math"/>
                        </w:rPr>
                        <m:t>i</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j,t</m:t>
                      </m:r>
                    </m:sub>
                    <m:sup>
                      <m:r>
                        <w:rPr>
                          <w:rFonts w:ascii="Cambria Math" w:hAnsi="Cambria Math"/>
                        </w:rPr>
                        <m:t>ETD</m:t>
                      </m:r>
                    </m:sup>
                  </m:sSubSup>
                </m:e>
              </m:d>
            </m:oMath>
            <w:r w:rsidRPr="00B12B40">
              <w:rPr>
                <w:rFonts w:ascii="Times New Roman" w:hAnsi="Times New Roman" w:hint="eastAsia"/>
                <w:lang w:eastAsia="zh-CN"/>
              </w:rPr>
              <w:t xml:space="preserve"> </w:t>
            </w:r>
            <w:r w:rsidRPr="00B12B40">
              <w:rPr>
                <w:rFonts w:ascii="Times New Roman" w:hAnsi="Times New Roman"/>
                <w:lang w:eastAsia="zh-CN"/>
              </w:rPr>
              <w:t>based on different data types;</w:t>
            </w:r>
          </w:p>
        </w:tc>
      </w:tr>
      <w:tr w:rsidR="00CC7354" w:rsidRPr="00B12B40" w14:paraId="785E4446" w14:textId="77777777" w:rsidTr="00F314F1">
        <w:trPr>
          <w:jc w:val="center"/>
        </w:trPr>
        <w:tc>
          <w:tcPr>
            <w:tcW w:w="468" w:type="dxa"/>
            <w:vAlign w:val="center"/>
          </w:tcPr>
          <w:p w14:paraId="5D58B49E"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8:</w:t>
            </w:r>
          </w:p>
        </w:tc>
        <w:tc>
          <w:tcPr>
            <w:tcW w:w="5061" w:type="dxa"/>
          </w:tcPr>
          <w:p w14:paraId="2F15F4D4"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if</w:t>
            </w:r>
            <w:r w:rsidRPr="00B12B40">
              <w:rPr>
                <w:rFonts w:ascii="Times New Roman" w:hAnsi="Times New Roman"/>
                <w:kern w:val="0"/>
                <w:sz w:val="18"/>
                <w:szCs w:val="18"/>
                <w:lang w:eastAsia="zh-CN"/>
              </w:rPr>
              <w:t xml:space="preserve"> </w:t>
            </w:r>
            <m:oMath>
              <m:r>
                <m:rPr>
                  <m:scr m:val="double-struck"/>
                </m:rPr>
                <w:rPr>
                  <w:rFonts w:ascii="Cambria Math" w:hAnsi="Cambria Math"/>
                </w:rPr>
                <m:t>d</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j</m:t>
                      </m:r>
                      <m:r>
                        <m:rPr>
                          <m:sty m:val="p"/>
                        </m:rPr>
                        <w:rPr>
                          <w:rFonts w:ascii="Cambria Math" w:hAnsi="Cambria Math"/>
                        </w:rPr>
                        <m:t>,</m:t>
                      </m:r>
                      <m:r>
                        <w:rPr>
                          <w:rFonts w:ascii="Cambria Math" w:hAnsi="Cambria Math"/>
                        </w:rPr>
                        <m:t>t</m:t>
                      </m:r>
                    </m:sub>
                    <m:sup>
                      <m:r>
                        <w:rPr>
                          <w:rFonts w:ascii="Cambria Math" w:hAnsi="Cambria Math"/>
                        </w:rPr>
                        <m:t>i</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j,t</m:t>
                      </m:r>
                    </m:sub>
                    <m:sup>
                      <m:r>
                        <w:rPr>
                          <w:rFonts w:ascii="Cambria Math" w:hAnsi="Cambria Math"/>
                        </w:rPr>
                        <m:t>ETD</m:t>
                      </m:r>
                    </m:sup>
                  </m:sSubSup>
                </m:e>
              </m:d>
              <m:r>
                <w:rPr>
                  <w:rFonts w:ascii="Cambria Math" w:hAnsi="Cambria Math"/>
                  <w:kern w:val="0"/>
                  <w:sz w:val="18"/>
                  <w:szCs w:val="18"/>
                  <w:lang w:eastAsia="zh-CN"/>
                </w:rPr>
                <m:t>&lt;</m:t>
              </m:r>
              <m:sSub>
                <m:sSubPr>
                  <m:ctrlPr>
                    <w:rPr>
                      <w:rFonts w:ascii="Cambria Math" w:hAnsi="Cambria Math"/>
                      <w:i/>
                      <w:kern w:val="0"/>
                      <w:sz w:val="18"/>
                      <w:szCs w:val="18"/>
                      <w:lang w:eastAsia="zh-CN"/>
                    </w:rPr>
                  </m:ctrlPr>
                </m:sSubPr>
                <m:e>
                  <m:r>
                    <w:rPr>
                      <w:rFonts w:ascii="Cambria Math" w:hAnsi="Cambria Math"/>
                      <w:kern w:val="0"/>
                      <w:sz w:val="18"/>
                      <w:szCs w:val="18"/>
                      <w:lang w:eastAsia="zh-CN"/>
                    </w:rPr>
                    <m:t>ε</m:t>
                  </m:r>
                </m:e>
                <m:sub>
                  <m:r>
                    <w:rPr>
                      <w:rFonts w:ascii="Cambria Math" w:hAnsi="Cambria Math"/>
                      <w:kern w:val="0"/>
                      <w:sz w:val="18"/>
                      <w:szCs w:val="18"/>
                      <w:lang w:eastAsia="zh-CN"/>
                    </w:rPr>
                    <m:t>j</m:t>
                  </m:r>
                </m:sub>
              </m:sSub>
            </m:oMath>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then </w:t>
            </w:r>
            <m:oMath>
              <m:sSubSup>
                <m:sSubSupPr>
                  <m:ctrlPr>
                    <w:rPr>
                      <w:rFonts w:ascii="Cambria Math" w:hAnsi="Cambria Math"/>
                      <w:i/>
                      <w:iCs/>
                      <w:kern w:val="0"/>
                      <w:sz w:val="18"/>
                      <w:szCs w:val="18"/>
                      <w:lang w:eastAsia="zh-CN"/>
                    </w:rPr>
                  </m:ctrlPr>
                </m:sSubSupPr>
                <m:e>
                  <m:r>
                    <w:rPr>
                      <w:rFonts w:ascii="Cambria Math" w:hAnsi="Cambria Math"/>
                      <w:kern w:val="0"/>
                      <w:sz w:val="18"/>
                      <w:szCs w:val="18"/>
                      <w:lang w:eastAsia="zh-CN"/>
                    </w:rPr>
                    <m:t>u</m:t>
                  </m:r>
                </m:e>
                <m:sub>
                  <m:r>
                    <w:rPr>
                      <w:rFonts w:ascii="Cambria Math" w:hAnsi="Cambria Math"/>
                      <w:kern w:val="0"/>
                      <w:sz w:val="18"/>
                      <w:szCs w:val="18"/>
                      <w:lang w:eastAsia="zh-CN"/>
                    </w:rPr>
                    <m:t>i,j</m:t>
                  </m:r>
                </m:sub>
                <m:sup>
                  <m:r>
                    <w:rPr>
                      <w:rFonts w:ascii="Cambria Math" w:hAnsi="Cambria Math"/>
                      <w:kern w:val="0"/>
                      <w:sz w:val="18"/>
                      <w:szCs w:val="18"/>
                      <w:lang w:eastAsia="zh-CN"/>
                    </w:rPr>
                    <m:t>t</m:t>
                  </m:r>
                </m:sup>
              </m:sSubSup>
              <m:r>
                <w:rPr>
                  <w:rFonts w:ascii="Cambria Math" w:hAnsi="Cambria Math"/>
                  <w:kern w:val="0"/>
                  <w:sz w:val="18"/>
                  <w:szCs w:val="18"/>
                  <w:lang w:eastAsia="zh-CN"/>
                </w:rPr>
                <m:t>=1</m:t>
              </m:r>
            </m:oMath>
            <w:r w:rsidRPr="00B12B40">
              <w:rPr>
                <w:rFonts w:ascii="Times New Roman" w:hAnsi="Times New Roman" w:hint="eastAsia"/>
                <w:iCs/>
                <w:kern w:val="0"/>
                <w:sz w:val="18"/>
                <w:szCs w:val="18"/>
                <w:lang w:eastAsia="zh-CN"/>
              </w:rPr>
              <w:t>;</w:t>
            </w:r>
          </w:p>
        </w:tc>
      </w:tr>
      <w:tr w:rsidR="00CC7354" w:rsidRPr="00B12B40" w14:paraId="716D7599" w14:textId="77777777" w:rsidTr="00F314F1">
        <w:trPr>
          <w:jc w:val="center"/>
        </w:trPr>
        <w:tc>
          <w:tcPr>
            <w:tcW w:w="468" w:type="dxa"/>
            <w:vAlign w:val="center"/>
          </w:tcPr>
          <w:p w14:paraId="536E3AC6"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9:</w:t>
            </w:r>
          </w:p>
        </w:tc>
        <w:tc>
          <w:tcPr>
            <w:tcW w:w="5061" w:type="dxa"/>
          </w:tcPr>
          <w:p w14:paraId="46D195D2" w14:textId="77777777" w:rsidR="00CC7354" w:rsidRPr="00B12B40" w:rsidRDefault="00CC7354" w:rsidP="00F314F1">
            <w:pPr>
              <w:widowControl/>
              <w:spacing w:line="240" w:lineRule="auto"/>
              <w:rPr>
                <w:rFonts w:ascii="Times New Roman" w:hAnsi="Times New Roman"/>
                <w:kern w:val="0"/>
                <w:sz w:val="18"/>
                <w:szCs w:val="18"/>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w:t>
            </w:r>
            <w:r w:rsidRPr="00B12B40">
              <w:rPr>
                <w:rFonts w:ascii="Times New Roman" w:hAnsi="Times New Roman"/>
                <w:b/>
                <w:bCs/>
                <w:kern w:val="0"/>
                <w:sz w:val="18"/>
                <w:szCs w:val="18"/>
                <w:lang w:eastAsia="zh-CN"/>
              </w:rPr>
              <w:t xml:space="preserve">   else </w:t>
            </w:r>
            <m:oMath>
              <m:sSubSup>
                <m:sSubSupPr>
                  <m:ctrlPr>
                    <w:rPr>
                      <w:rFonts w:ascii="Cambria Math" w:hAnsi="Cambria Math"/>
                      <w:i/>
                      <w:iCs/>
                      <w:kern w:val="0"/>
                      <w:sz w:val="18"/>
                      <w:szCs w:val="18"/>
                      <w:lang w:eastAsia="zh-CN"/>
                    </w:rPr>
                  </m:ctrlPr>
                </m:sSubSupPr>
                <m:e>
                  <m:r>
                    <w:rPr>
                      <w:rFonts w:ascii="Cambria Math" w:hAnsi="Cambria Math"/>
                      <w:kern w:val="0"/>
                      <w:sz w:val="18"/>
                      <w:szCs w:val="18"/>
                      <w:lang w:eastAsia="zh-CN"/>
                    </w:rPr>
                    <m:t>u</m:t>
                  </m:r>
                </m:e>
                <m:sub>
                  <m:r>
                    <w:rPr>
                      <w:rFonts w:ascii="Cambria Math" w:hAnsi="Cambria Math"/>
                      <w:kern w:val="0"/>
                      <w:sz w:val="18"/>
                      <w:szCs w:val="18"/>
                      <w:lang w:eastAsia="zh-CN"/>
                    </w:rPr>
                    <m:t>i,j</m:t>
                  </m:r>
                </m:sub>
                <m:sup>
                  <m:r>
                    <w:rPr>
                      <w:rFonts w:ascii="Cambria Math" w:hAnsi="Cambria Math"/>
                      <w:kern w:val="0"/>
                      <w:sz w:val="18"/>
                      <w:szCs w:val="18"/>
                      <w:lang w:eastAsia="zh-CN"/>
                    </w:rPr>
                    <m:t>t</m:t>
                  </m:r>
                </m:sup>
              </m:sSubSup>
              <m:r>
                <w:rPr>
                  <w:rFonts w:ascii="Cambria Math" w:hAnsi="Cambria Math"/>
                  <w:kern w:val="0"/>
                  <w:sz w:val="18"/>
                  <w:szCs w:val="18"/>
                  <w:lang w:eastAsia="zh-CN"/>
                </w:rPr>
                <m:t>=0</m:t>
              </m:r>
            </m:oMath>
            <w:r w:rsidRPr="00B12B40">
              <w:rPr>
                <w:rFonts w:ascii="Times New Roman" w:hAnsi="Times New Roman" w:hint="eastAsia"/>
                <w:iCs/>
                <w:kern w:val="0"/>
                <w:sz w:val="18"/>
                <w:szCs w:val="18"/>
                <w:lang w:eastAsia="zh-CN"/>
              </w:rPr>
              <w:t>;</w:t>
            </w:r>
          </w:p>
        </w:tc>
      </w:tr>
      <w:tr w:rsidR="00CC7354" w:rsidRPr="00B12B40" w14:paraId="6C4E79CE" w14:textId="77777777" w:rsidTr="00F314F1">
        <w:trPr>
          <w:jc w:val="center"/>
        </w:trPr>
        <w:tc>
          <w:tcPr>
            <w:tcW w:w="468" w:type="dxa"/>
            <w:vAlign w:val="center"/>
          </w:tcPr>
          <w:p w14:paraId="0F456665"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10:</w:t>
            </w:r>
          </w:p>
        </w:tc>
        <w:tc>
          <w:tcPr>
            <w:tcW w:w="5061" w:type="dxa"/>
          </w:tcPr>
          <w:p w14:paraId="7475F53F" w14:textId="77777777" w:rsidR="00CC7354" w:rsidRPr="00B12B40" w:rsidRDefault="00CC7354" w:rsidP="00F314F1">
            <w:pPr>
              <w:widowControl/>
              <w:spacing w:line="240" w:lineRule="auto"/>
              <w:rPr>
                <w:rFonts w:ascii="Times New Roman" w:hAnsi="Times New Roman"/>
                <w:lang w:eastAsia="zh-CN"/>
              </w:rPr>
            </w:pPr>
            <w:r w:rsidRPr="00B12B40">
              <w:rPr>
                <w:rFonts w:ascii="Times New Roman" w:hAnsi="Times New Roman" w:hint="eastAsia"/>
                <w:kern w:val="0"/>
                <w:sz w:val="18"/>
                <w:szCs w:val="18"/>
                <w:lang w:eastAsia="zh-CN"/>
              </w:rPr>
              <w:t xml:space="preserve"> </w:t>
            </w:r>
            <w:r w:rsidRPr="00B12B40">
              <w:rPr>
                <w:rFonts w:ascii="Times New Roman" w:hAnsi="Times New Roman"/>
                <w:kern w:val="0"/>
                <w:sz w:val="18"/>
                <w:szCs w:val="18"/>
                <w:lang w:eastAsia="zh-CN"/>
              </w:rPr>
              <w:t xml:space="preserve">    Calculate </w:t>
            </w:r>
            <m:oMath>
              <m:sSubSup>
                <m:sSubSupPr>
                  <m:ctrlPr>
                    <w:rPr>
                      <w:rFonts w:ascii="Cambria Math" w:hAnsi="Cambria Math"/>
                      <w:lang w:eastAsia="zh-CN"/>
                    </w:rPr>
                  </m:ctrlPr>
                </m:sSubSupPr>
                <m:e>
                  <m:r>
                    <w:rPr>
                      <w:rFonts w:ascii="Cambria Math" w:hAnsi="Cambria Math"/>
                      <w:lang w:eastAsia="zh-CN"/>
                    </w:rPr>
                    <m:t>v</m:t>
                  </m:r>
                </m:e>
                <m:sub>
                  <m:r>
                    <w:rPr>
                      <w:rFonts w:ascii="Cambria Math" w:hAnsi="Cambria Math"/>
                      <w:lang w:eastAsia="zh-CN"/>
                    </w:rPr>
                    <m:t>i,t</m:t>
                  </m:r>
                </m:sub>
                <m:sup>
                  <m:r>
                    <w:rPr>
                      <w:rFonts w:ascii="Cambria Math" w:hAnsi="Cambria Math"/>
                      <w:lang w:eastAsia="zh-CN"/>
                    </w:rPr>
                    <m:t>j</m:t>
                  </m:r>
                </m:sup>
              </m:sSubSup>
              <m:r>
                <w:rPr>
                  <w:rFonts w:ascii="Cambria Math" w:hAnsi="Cambria Math"/>
                  <w:lang w:eastAsia="zh-CN"/>
                </w:rPr>
                <m:t>=</m:t>
              </m:r>
              <m:r>
                <m:rPr>
                  <m:sty m:val="p"/>
                </m:rPr>
                <w:rPr>
                  <w:rFonts w:ascii="Cambria Math" w:hAnsi="Cambria Math"/>
                  <w:lang w:eastAsia="zh-CN"/>
                </w:rPr>
                <m:t>log⁡</m:t>
              </m:r>
              <m:r>
                <w:rPr>
                  <w:rFonts w:ascii="Cambria Math" w:hAnsi="Cambria Math"/>
                  <w:lang w:eastAsia="zh-CN"/>
                </w:rPr>
                <m:t>(</m:t>
              </m:r>
              <m:f>
                <m:fPr>
                  <m:ctrlPr>
                    <w:rPr>
                      <w:rFonts w:ascii="Cambria Math" w:hAnsi="Cambria Math"/>
                      <w:i/>
                      <w:lang w:eastAsia="zh-CN"/>
                    </w:rPr>
                  </m:ctrlPr>
                </m:fPr>
                <m:num>
                  <m:nary>
                    <m:naryPr>
                      <m:chr m:val="∑"/>
                      <m:limLoc m:val="subSup"/>
                      <m:supHide m:val="1"/>
                      <m:ctrlPr>
                        <w:rPr>
                          <w:rFonts w:ascii="Cambria Math" w:hAnsi="Cambria Math"/>
                          <w:i/>
                          <w:szCs w:val="24"/>
                          <w:lang w:eastAsia="zh-CN"/>
                        </w:rPr>
                      </m:ctrlPr>
                    </m:naryPr>
                    <m:sub>
                      <m:r>
                        <w:rPr>
                          <w:rFonts w:ascii="Cambria Math" w:hAnsi="Cambria Math"/>
                        </w:rPr>
                        <m:t xml:space="preserve">i: </m:t>
                      </m:r>
                      <m:sSub>
                        <m:sSubPr>
                          <m:ctrlPr>
                            <w:rPr>
                              <w:rFonts w:ascii="Cambria Math" w:hAnsi="Cambria Math"/>
                              <w:i/>
                              <w:lang w:eastAsia="zh-CN"/>
                            </w:rPr>
                          </m:ctrlPr>
                        </m:sSubPr>
                        <m:e>
                          <m:r>
                            <w:rPr>
                              <w:rFonts w:ascii="Cambria Math" w:hAnsi="Cambria Math"/>
                              <w:lang w:eastAsia="zh-CN"/>
                            </w:rPr>
                            <m:t>w</m:t>
                          </m:r>
                        </m:e>
                        <m:sub>
                          <m:r>
                            <w:rPr>
                              <w:rFonts w:ascii="Cambria Math" w:hAnsi="Cambria Math"/>
                            </w:rPr>
                            <m:t>i</m:t>
                          </m:r>
                        </m:sub>
                      </m:sSub>
                      <m:r>
                        <w:rPr>
                          <w:rFonts w:ascii="Cambria Math" w:hAnsi="Cambria Math"/>
                        </w:rPr>
                        <m:t>∈</m:t>
                      </m:r>
                      <m:sSup>
                        <m:sSupPr>
                          <m:ctrlPr>
                            <w:rPr>
                              <w:rFonts w:ascii="Cambria Math" w:hAnsi="Cambria Math"/>
                              <w:lang w:eastAsia="zh-CN"/>
                            </w:rPr>
                          </m:ctrlPr>
                        </m:sSupPr>
                        <m:e>
                          <m:r>
                            <w:rPr>
                              <w:rFonts w:ascii="Cambria Math" w:hAnsi="Cambria Math"/>
                            </w:rPr>
                            <m:t>W</m:t>
                          </m:r>
                        </m:e>
                        <m:sup>
                          <m:r>
                            <w:rPr>
                              <w:rFonts w:ascii="Cambria Math" w:hAnsi="Cambria Math"/>
                            </w:rPr>
                            <m:t>'</m:t>
                          </m:r>
                        </m:sup>
                      </m:sSup>
                    </m:sub>
                    <m:sup/>
                    <m:e>
                      <m:nary>
                        <m:naryPr>
                          <m:chr m:val="∑"/>
                          <m:limLoc m:val="subSup"/>
                          <m:supHide m:val="1"/>
                          <m:ctrlPr>
                            <w:rPr>
                              <w:rFonts w:ascii="Cambria Math" w:hAnsi="Cambria Math"/>
                              <w:i/>
                              <w:szCs w:val="24"/>
                              <w:lang w:eastAsia="zh-CN"/>
                            </w:rPr>
                          </m:ctrlPr>
                        </m:naryPr>
                        <m:sub>
                          <m:r>
                            <w:rPr>
                              <w:rFonts w:ascii="Cambria Math" w:hAnsi="Cambria Math"/>
                            </w:rPr>
                            <m:t xml:space="preserve">j: </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j</m:t>
                              </m:r>
                            </m:sub>
                          </m:sSub>
                          <m:r>
                            <w:rPr>
                              <w:rFonts w:ascii="Cambria Math" w:hAnsi="Cambria Math"/>
                            </w:rPr>
                            <m:t>∈</m:t>
                          </m:r>
                          <m:sSub>
                            <m:sSubPr>
                              <m:ctrlPr>
                                <w:rPr>
                                  <w:rFonts w:ascii="Cambria Math" w:hAnsi="Cambria Math"/>
                                  <w:lang w:eastAsia="zh-CN"/>
                                </w:rPr>
                              </m:ctrlPr>
                            </m:sSubPr>
                            <m:e>
                              <m:r>
                                <w:rPr>
                                  <w:rFonts w:ascii="Cambria Math" w:hAnsi="Cambria Math"/>
                                </w:rPr>
                                <m:t>D</m:t>
                              </m:r>
                            </m:e>
                            <m:sub>
                              <m:r>
                                <w:rPr>
                                  <w:rFonts w:ascii="Cambria Math" w:hAnsi="Cambria Math"/>
                                </w:rPr>
                                <m:t>i</m:t>
                              </m:r>
                            </m:sub>
                          </m:sSub>
                        </m:sub>
                        <m:sup/>
                        <m:e>
                          <m:r>
                            <m:rPr>
                              <m:scr m:val="double-struck"/>
                            </m:rPr>
                            <w:rPr>
                              <w:rFonts w:ascii="Cambria Math" w:hAnsi="Cambria Math"/>
                            </w:rPr>
                            <m:t>d</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j</m:t>
                                  </m:r>
                                  <m:r>
                                    <m:rPr>
                                      <m:sty m:val="p"/>
                                    </m:rPr>
                                    <w:rPr>
                                      <w:rFonts w:ascii="Cambria Math" w:hAnsi="Cambria Math"/>
                                    </w:rPr>
                                    <m:t>,</m:t>
                                  </m:r>
                                  <m:r>
                                    <w:rPr>
                                      <w:rFonts w:ascii="Cambria Math" w:hAnsi="Cambria Math"/>
                                    </w:rPr>
                                    <m:t>t</m:t>
                                  </m:r>
                                </m:sub>
                                <m:sup>
                                  <m:r>
                                    <w:rPr>
                                      <w:rFonts w:ascii="Cambria Math" w:hAnsi="Cambria Math"/>
                                    </w:rPr>
                                    <m:t>i</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j,t</m:t>
                                  </m:r>
                                </m:sub>
                                <m:sup>
                                  <m:r>
                                    <w:rPr>
                                      <w:rFonts w:ascii="Cambria Math" w:hAnsi="Cambria Math"/>
                                    </w:rPr>
                                    <m:t>ETD</m:t>
                                  </m:r>
                                </m:sup>
                              </m:sSubSup>
                            </m:e>
                          </m:d>
                        </m:e>
                      </m:nary>
                    </m:e>
                  </m:nary>
                </m:num>
                <m:den>
                  <m:r>
                    <m:rPr>
                      <m:scr m:val="double-struck"/>
                    </m:rPr>
                    <w:rPr>
                      <w:rFonts w:ascii="Cambria Math" w:hAnsi="Cambria Math"/>
                    </w:rPr>
                    <m:t>d</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j</m:t>
                          </m:r>
                          <m:r>
                            <m:rPr>
                              <m:sty m:val="p"/>
                            </m:rPr>
                            <w:rPr>
                              <w:rFonts w:ascii="Cambria Math" w:hAnsi="Cambria Math"/>
                            </w:rPr>
                            <m:t>,</m:t>
                          </m:r>
                          <m:r>
                            <w:rPr>
                              <w:rFonts w:ascii="Cambria Math" w:hAnsi="Cambria Math"/>
                            </w:rPr>
                            <m:t>t</m:t>
                          </m:r>
                        </m:sub>
                        <m:sup>
                          <m:r>
                            <w:rPr>
                              <w:rFonts w:ascii="Cambria Math" w:hAnsi="Cambria Math"/>
                            </w:rPr>
                            <m:t>i</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a</m:t>
                          </m:r>
                        </m:e>
                        <m:sub>
                          <m:r>
                            <w:rPr>
                              <w:rFonts w:ascii="Cambria Math" w:hAnsi="Cambria Math"/>
                            </w:rPr>
                            <m:t>j,t</m:t>
                          </m:r>
                        </m:sub>
                        <m:sup>
                          <m:r>
                            <w:rPr>
                              <w:rFonts w:ascii="Cambria Math" w:hAnsi="Cambria Math"/>
                            </w:rPr>
                            <m:t>ETD</m:t>
                          </m:r>
                        </m:sup>
                      </m:sSubSup>
                    </m:e>
                  </m:d>
                </m:den>
              </m:f>
              <m:r>
                <w:rPr>
                  <w:rFonts w:ascii="Cambria Math" w:hAnsi="Cambria Math"/>
                  <w:lang w:eastAsia="zh-CN"/>
                </w:rPr>
                <m:t>)</m:t>
              </m:r>
            </m:oMath>
          </w:p>
        </w:tc>
      </w:tr>
      <w:tr w:rsidR="00CC7354" w:rsidRPr="00B12B40" w14:paraId="0A106697" w14:textId="77777777" w:rsidTr="00F314F1">
        <w:trPr>
          <w:jc w:val="center"/>
        </w:trPr>
        <w:tc>
          <w:tcPr>
            <w:tcW w:w="468" w:type="dxa"/>
            <w:vAlign w:val="center"/>
          </w:tcPr>
          <w:p w14:paraId="19A3C0DC"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w:t>
            </w:r>
            <w:r w:rsidRPr="00B12B40">
              <w:rPr>
                <w:rFonts w:ascii="Times New Roman" w:hAnsi="Times New Roman" w:hint="eastAsia"/>
                <w:kern w:val="0"/>
                <w:sz w:val="18"/>
                <w:szCs w:val="18"/>
                <w:lang w:eastAsia="zh-CN"/>
              </w:rPr>
              <w:t>1</w:t>
            </w:r>
            <w:r w:rsidRPr="00B12B40">
              <w:rPr>
                <w:rFonts w:ascii="Times New Roman" w:hAnsi="Times New Roman"/>
                <w:kern w:val="0"/>
                <w:sz w:val="18"/>
                <w:szCs w:val="18"/>
                <w:lang w:eastAsia="zh-CN"/>
              </w:rPr>
              <w:t>:</w:t>
            </w:r>
          </w:p>
        </w:tc>
        <w:tc>
          <w:tcPr>
            <w:tcW w:w="5061" w:type="dxa"/>
          </w:tcPr>
          <w:p w14:paraId="3A2A767D" w14:textId="77777777" w:rsidR="00CC7354" w:rsidRPr="00B12B40" w:rsidRDefault="00CC7354" w:rsidP="00F314F1">
            <w:pPr>
              <w:widowControl/>
              <w:spacing w:line="240" w:lineRule="auto"/>
              <w:jc w:val="left"/>
              <w:rPr>
                <w:rFonts w:ascii="Times New Roman" w:hAnsi="Times New Roman"/>
                <w:kern w:val="0"/>
                <w:sz w:val="18"/>
                <w:szCs w:val="18"/>
                <w:lang w:eastAsia="zh-CN"/>
              </w:rPr>
            </w:pPr>
            <w:r w:rsidRPr="00B12B40">
              <w:rPr>
                <w:rFonts w:ascii="Times New Roman" w:hAnsi="Times New Roman"/>
                <w:b/>
                <w:bCs/>
                <w:kern w:val="0"/>
                <w:sz w:val="18"/>
                <w:szCs w:val="18"/>
                <w:lang w:eastAsia="zh-CN"/>
              </w:rPr>
              <w:t xml:space="preserve">  foreach</w:t>
            </w:r>
            <w:r w:rsidRPr="00B12B40">
              <w:rPr>
                <w:rFonts w:ascii="Times New Roman" w:hAnsi="Times New Roman"/>
                <w:kern w:val="0"/>
                <w:sz w:val="18"/>
                <w:szCs w:val="18"/>
                <w:lang w:eastAsia="zh-CN"/>
              </w:rPr>
              <w:t xml:space="preserve"> </w:t>
            </w:r>
            <m:oMath>
              <m:r>
                <w:rPr>
                  <w:rFonts w:ascii="Cambria Math" w:hAnsi="Cambria Math"/>
                  <w:kern w:val="0"/>
                  <w:sz w:val="18"/>
                  <w:szCs w:val="18"/>
                  <w:lang w:eastAsia="zh-CN"/>
                </w:rPr>
                <m:t>j∈</m:t>
              </m:r>
              <m:d>
                <m:dPr>
                  <m:begChr m:val="{"/>
                  <m:endChr m:val="}"/>
                  <m:ctrlPr>
                    <w:rPr>
                      <w:rFonts w:ascii="Cambria Math" w:hAnsi="Cambria Math"/>
                      <w:i/>
                      <w:kern w:val="0"/>
                      <w:sz w:val="18"/>
                      <w:szCs w:val="18"/>
                      <w:lang w:eastAsia="zh-CN"/>
                    </w:rPr>
                  </m:ctrlPr>
                </m:dPr>
                <m:e>
                  <m:r>
                    <w:rPr>
                      <w:rFonts w:ascii="Cambria Math" w:hAnsi="Cambria Math"/>
                      <w:kern w:val="0"/>
                      <w:sz w:val="18"/>
                      <w:szCs w:val="18"/>
                      <w:lang w:eastAsia="zh-CN"/>
                    </w:rPr>
                    <m:t>j|</m:t>
                  </m:r>
                  <m:sSub>
                    <m:sSubPr>
                      <m:ctrlPr>
                        <w:rPr>
                          <w:rFonts w:ascii="Cambria Math" w:hAnsi="Cambria Math"/>
                          <w:i/>
                          <w:iCs/>
                          <w:kern w:val="0"/>
                          <w:sz w:val="18"/>
                          <w:szCs w:val="18"/>
                          <w:lang w:eastAsia="zh-CN"/>
                        </w:rPr>
                      </m:ctrlPr>
                    </m:sSubPr>
                    <m:e>
                      <m:r>
                        <w:rPr>
                          <w:rFonts w:ascii="Cambria Math" w:hAnsi="Cambria Math"/>
                          <w:kern w:val="0"/>
                          <w:sz w:val="18"/>
                          <w:szCs w:val="18"/>
                          <w:lang w:eastAsia="zh-CN"/>
                        </w:rPr>
                        <m:t>d</m:t>
                      </m:r>
                    </m:e>
                    <m:sub>
                      <m:r>
                        <w:rPr>
                          <w:rFonts w:ascii="Cambria Math" w:hAnsi="Cambria Math"/>
                          <w:kern w:val="0"/>
                          <w:sz w:val="18"/>
                          <w:szCs w:val="18"/>
                          <w:lang w:eastAsia="zh-CN"/>
                        </w:rPr>
                        <m:t>j</m:t>
                      </m:r>
                    </m:sub>
                  </m:sSub>
                  <m:r>
                    <w:rPr>
                      <w:rFonts w:ascii="Cambria Math" w:hAnsi="Cambria Math"/>
                      <w:kern w:val="0"/>
                      <w:sz w:val="18"/>
                      <w:szCs w:val="18"/>
                      <w:lang w:eastAsia="zh-CN"/>
                    </w:rPr>
                    <m:t>∈</m:t>
                  </m:r>
                  <m:sSub>
                    <m:sSubPr>
                      <m:ctrlPr>
                        <w:rPr>
                          <w:rFonts w:ascii="Cambria Math" w:hAnsi="Cambria Math"/>
                          <w:i/>
                          <w:kern w:val="0"/>
                          <w:sz w:val="18"/>
                          <w:szCs w:val="18"/>
                          <w:lang w:eastAsia="zh-CN"/>
                        </w:rPr>
                      </m:ctrlPr>
                    </m:sSubPr>
                    <m:e>
                      <m:r>
                        <w:rPr>
                          <w:rFonts w:ascii="Cambria Math" w:hAnsi="Cambria Math"/>
                          <w:lang w:eastAsia="zh-CN"/>
                        </w:rPr>
                        <m:t>D</m:t>
                      </m:r>
                    </m:e>
                    <m:sub>
                      <m:r>
                        <w:rPr>
                          <w:rFonts w:ascii="Cambria Math" w:hAnsi="Cambria Math"/>
                          <w:kern w:val="0"/>
                          <w:sz w:val="18"/>
                          <w:szCs w:val="18"/>
                          <w:lang w:eastAsia="zh-CN"/>
                        </w:rPr>
                        <m:t>i</m:t>
                      </m:r>
                    </m:sub>
                  </m:sSub>
                </m:e>
              </m:d>
            </m:oMath>
            <w:r w:rsidRPr="00B12B40">
              <w:rPr>
                <w:rFonts w:ascii="Times New Roman" w:hAnsi="Times New Roman" w:hint="eastAsia"/>
                <w:kern w:val="0"/>
                <w:sz w:val="18"/>
                <w:szCs w:val="18"/>
                <w:lang w:eastAsia="zh-CN"/>
              </w:rPr>
              <w:t xml:space="preserve"> </w:t>
            </w:r>
            <w:r w:rsidRPr="00B12B40">
              <w:rPr>
                <w:rFonts w:ascii="Times New Roman" w:hAnsi="Times New Roman" w:hint="eastAsia"/>
                <w:b/>
                <w:bCs/>
                <w:kern w:val="0"/>
                <w:sz w:val="18"/>
                <w:szCs w:val="18"/>
                <w:lang w:eastAsia="zh-CN"/>
              </w:rPr>
              <w:t>d</w:t>
            </w:r>
            <w:r w:rsidRPr="00B12B40">
              <w:rPr>
                <w:rFonts w:ascii="Times New Roman" w:hAnsi="Times New Roman"/>
                <w:b/>
                <w:bCs/>
                <w:kern w:val="0"/>
                <w:sz w:val="18"/>
                <w:szCs w:val="18"/>
                <w:lang w:eastAsia="zh-CN"/>
              </w:rPr>
              <w:t>o</w:t>
            </w:r>
          </w:p>
        </w:tc>
      </w:tr>
      <w:tr w:rsidR="00CC7354" w:rsidRPr="00B12B40" w14:paraId="32E88995" w14:textId="77777777" w:rsidTr="00F314F1">
        <w:trPr>
          <w:trHeight w:val="57"/>
          <w:jc w:val="center"/>
        </w:trPr>
        <w:tc>
          <w:tcPr>
            <w:tcW w:w="468" w:type="dxa"/>
            <w:vAlign w:val="center"/>
          </w:tcPr>
          <w:p w14:paraId="323C65C7"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12:</w:t>
            </w:r>
          </w:p>
        </w:tc>
        <w:tc>
          <w:tcPr>
            <w:tcW w:w="5061" w:type="dxa"/>
          </w:tcPr>
          <w:p w14:paraId="5219629A" w14:textId="77777777" w:rsidR="00CC7354" w:rsidRPr="00B12B40" w:rsidRDefault="00000000" w:rsidP="00F314F1">
            <w:pPr>
              <w:widowControl/>
              <w:spacing w:line="240" w:lineRule="auto"/>
              <w:jc w:val="left"/>
              <w:rPr>
                <w:rFonts w:ascii="Times New Roman" w:hAnsi="Times New Roman"/>
                <w:kern w:val="0"/>
                <w:sz w:val="18"/>
                <w:szCs w:val="18"/>
                <w:lang w:eastAsia="zh-CN"/>
              </w:rPr>
            </w:pPr>
            <m:oMath>
              <m:sSub>
                <m:sSubPr>
                  <m:ctrlPr>
                    <w:rPr>
                      <w:rFonts w:ascii="Cambria Math" w:hAnsi="Cambria Math"/>
                      <w:i/>
                      <w:kern w:val="0"/>
                      <w:lang w:eastAsia="zh-CN"/>
                    </w:rPr>
                  </m:ctrlPr>
                </m:sSubPr>
                <m:e>
                  <m:acc>
                    <m:accPr>
                      <m:chr m:val="̃"/>
                      <m:ctrlPr>
                        <w:rPr>
                          <w:rFonts w:ascii="Cambria Math" w:hAnsi="Cambria Math"/>
                          <w:i/>
                          <w:kern w:val="0"/>
                          <w:lang w:eastAsia="zh-CN"/>
                        </w:rPr>
                      </m:ctrlPr>
                    </m:accPr>
                    <m:e>
                      <m:r>
                        <w:rPr>
                          <w:rFonts w:ascii="Cambria Math" w:hAnsi="Cambria Math"/>
                          <w:kern w:val="0"/>
                          <w:lang w:eastAsia="zh-CN"/>
                        </w:rPr>
                        <m:t>u</m:t>
                      </m:r>
                    </m:e>
                  </m:acc>
                </m:e>
                <m:sub>
                  <m:r>
                    <w:rPr>
                      <w:rFonts w:ascii="Cambria Math" w:hAnsi="Cambria Math"/>
                      <w:kern w:val="0"/>
                      <w:lang w:eastAsia="zh-CN"/>
                    </w:rPr>
                    <m:t>i,t</m:t>
                  </m:r>
                </m:sub>
              </m:sSub>
              <m:r>
                <w:rPr>
                  <w:rFonts w:ascii="Cambria Math" w:hAnsi="Cambria Math"/>
                  <w:sz w:val="18"/>
                  <w:szCs w:val="18"/>
                  <w:lang w:eastAsia="zh-CN"/>
                </w:rPr>
                <m:t>=(</m:t>
              </m:r>
              <m:sSubSup>
                <m:sSubSupPr>
                  <m:ctrlPr>
                    <w:rPr>
                      <w:rFonts w:ascii="Cambria Math" w:hAnsi="Cambria Math"/>
                      <w:i/>
                      <w:iCs/>
                      <w:kern w:val="0"/>
                      <w:sz w:val="18"/>
                      <w:szCs w:val="18"/>
                      <w:lang w:eastAsia="zh-CN"/>
                    </w:rPr>
                  </m:ctrlPr>
                </m:sSubSupPr>
                <m:e>
                  <m:acc>
                    <m:accPr>
                      <m:chr m:val="̃"/>
                      <m:ctrlPr>
                        <w:rPr>
                          <w:rFonts w:ascii="Cambria Math" w:hAnsi="Cambria Math"/>
                          <w:i/>
                          <w:kern w:val="0"/>
                          <w:lang w:eastAsia="zh-CN"/>
                        </w:rPr>
                      </m:ctrlPr>
                    </m:accPr>
                    <m:e>
                      <m:r>
                        <w:rPr>
                          <w:rFonts w:ascii="Cambria Math" w:hAnsi="Cambria Math"/>
                          <w:kern w:val="0"/>
                          <w:lang w:eastAsia="zh-CN"/>
                        </w:rPr>
                        <m:t>u</m:t>
                      </m:r>
                    </m:e>
                  </m:acc>
                </m:e>
                <m:sub>
                  <m:r>
                    <w:rPr>
                      <w:rFonts w:ascii="Cambria Math" w:hAnsi="Cambria Math"/>
                      <w:kern w:val="0"/>
                      <w:sz w:val="18"/>
                      <w:szCs w:val="18"/>
                      <w:lang w:eastAsia="zh-CN"/>
                    </w:rPr>
                    <m:t>i,j</m:t>
                  </m:r>
                </m:sub>
                <m:sup>
                  <m:r>
                    <w:rPr>
                      <w:rFonts w:ascii="Cambria Math" w:hAnsi="Cambria Math"/>
                      <w:kern w:val="0"/>
                      <w:sz w:val="18"/>
                      <w:szCs w:val="18"/>
                      <w:lang w:eastAsia="zh-CN"/>
                    </w:rPr>
                    <m:t>t</m:t>
                  </m:r>
                </m:sup>
              </m:sSubSup>
              <m:r>
                <w:rPr>
                  <w:rFonts w:ascii="Cambria Math" w:hAnsi="Cambria Math"/>
                  <w:sz w:val="18"/>
                  <w:szCs w:val="18"/>
                  <w:lang w:eastAsia="zh-CN"/>
                </w:rPr>
                <m:t>)</m:t>
              </m:r>
            </m:oMath>
            <w:r w:rsidR="00CC7354" w:rsidRPr="00B12B40">
              <w:rPr>
                <w:rFonts w:ascii="Times New Roman" w:hAnsi="Times New Roman" w:hint="eastAsia"/>
                <w:sz w:val="18"/>
                <w:szCs w:val="18"/>
                <w:lang w:eastAsia="zh-CN"/>
              </w:rPr>
              <w:t>;</w:t>
            </w:r>
            <w:r w:rsidR="00CC7354" w:rsidRPr="00B12B40">
              <w:rPr>
                <w:rFonts w:ascii="Times New Roman" w:hAnsi="Times New Roman"/>
                <w:kern w:val="0"/>
                <w:sz w:val="18"/>
                <w:szCs w:val="18"/>
                <w:lang w:eastAsia="zh-CN"/>
              </w:rPr>
              <w:t xml:space="preserve"> </w:t>
            </w:r>
            <m:oMath>
              <m:sSub>
                <m:sSubPr>
                  <m:ctrlPr>
                    <w:rPr>
                      <w:rFonts w:ascii="Cambria Math" w:hAnsi="Cambria Math"/>
                      <w:i/>
                      <w:sz w:val="18"/>
                      <w:szCs w:val="18"/>
                      <w:lang w:eastAsia="zh-CN"/>
                    </w:rPr>
                  </m:ctrlPr>
                </m:sSubPr>
                <m:e>
                  <m:acc>
                    <m:accPr>
                      <m:chr m:val="̃"/>
                      <m:ctrlPr>
                        <w:rPr>
                          <w:rFonts w:ascii="Cambria Math" w:hAnsi="Cambria Math"/>
                          <w:i/>
                          <w:kern w:val="0"/>
                          <w:lang w:eastAsia="zh-CN"/>
                        </w:rPr>
                      </m:ctrlPr>
                    </m:accPr>
                    <m:e>
                      <m:r>
                        <w:rPr>
                          <w:rFonts w:ascii="Cambria Math" w:hAnsi="Cambria Math"/>
                          <w:kern w:val="0"/>
                          <w:lang w:eastAsia="zh-CN"/>
                        </w:rPr>
                        <m:t>v</m:t>
                      </m:r>
                    </m:e>
                  </m:acc>
                </m:e>
                <m:sub>
                  <m:r>
                    <w:rPr>
                      <w:rFonts w:ascii="Cambria Math" w:hAnsi="Cambria Math"/>
                      <w:sz w:val="18"/>
                      <w:szCs w:val="18"/>
                      <w:lang w:eastAsia="zh-CN"/>
                    </w:rPr>
                    <m:t>i,t</m:t>
                  </m:r>
                </m:sub>
              </m:sSub>
              <m:r>
                <w:rPr>
                  <w:rFonts w:ascii="Cambria Math" w:hAnsi="Cambria Math"/>
                  <w:sz w:val="18"/>
                  <w:szCs w:val="18"/>
                  <w:lang w:eastAsia="zh-CN"/>
                </w:rPr>
                <m:t>=(</m:t>
              </m:r>
              <m:sSubSup>
                <m:sSubSupPr>
                  <m:ctrlPr>
                    <w:rPr>
                      <w:rFonts w:ascii="Cambria Math" w:hAnsi="Cambria Math"/>
                      <w:lang w:eastAsia="zh-CN"/>
                    </w:rPr>
                  </m:ctrlPr>
                </m:sSubSupPr>
                <m:e>
                  <m:acc>
                    <m:accPr>
                      <m:chr m:val="̃"/>
                      <m:ctrlPr>
                        <w:rPr>
                          <w:rFonts w:ascii="Cambria Math" w:hAnsi="Cambria Math"/>
                          <w:i/>
                          <w:kern w:val="0"/>
                          <w:lang w:eastAsia="zh-CN"/>
                        </w:rPr>
                      </m:ctrlPr>
                    </m:accPr>
                    <m:e>
                      <m:r>
                        <w:rPr>
                          <w:rFonts w:ascii="Cambria Math" w:hAnsi="Cambria Math"/>
                          <w:kern w:val="0"/>
                          <w:lang w:eastAsia="zh-CN"/>
                        </w:rPr>
                        <m:t>v</m:t>
                      </m:r>
                    </m:e>
                  </m:acc>
                </m:e>
                <m:sub>
                  <m:r>
                    <w:rPr>
                      <w:rFonts w:ascii="Cambria Math" w:hAnsi="Cambria Math"/>
                      <w:lang w:eastAsia="zh-CN"/>
                    </w:rPr>
                    <m:t>i,t</m:t>
                  </m:r>
                </m:sub>
                <m:sup>
                  <m:r>
                    <w:rPr>
                      <w:rFonts w:ascii="Cambria Math" w:hAnsi="Cambria Math"/>
                      <w:lang w:eastAsia="zh-CN"/>
                    </w:rPr>
                    <m:t>j</m:t>
                  </m:r>
                </m:sup>
              </m:sSubSup>
              <m:r>
                <w:rPr>
                  <w:rFonts w:ascii="Cambria Math" w:hAnsi="Cambria Math"/>
                  <w:sz w:val="18"/>
                  <w:szCs w:val="18"/>
                  <w:lang w:eastAsia="zh-CN"/>
                </w:rPr>
                <m:t>)</m:t>
              </m:r>
            </m:oMath>
            <w:r w:rsidR="00CC7354" w:rsidRPr="00B12B40">
              <w:rPr>
                <w:rFonts w:ascii="Times New Roman" w:hAnsi="Times New Roman" w:hint="eastAsia"/>
                <w:sz w:val="18"/>
                <w:szCs w:val="18"/>
                <w:lang w:eastAsia="zh-CN"/>
              </w:rPr>
              <w:t>;</w:t>
            </w:r>
          </w:p>
        </w:tc>
      </w:tr>
      <w:tr w:rsidR="00CC7354" w:rsidRPr="00B12B40" w14:paraId="249F6F65" w14:textId="77777777" w:rsidTr="00F314F1">
        <w:trPr>
          <w:jc w:val="center"/>
        </w:trPr>
        <w:tc>
          <w:tcPr>
            <w:tcW w:w="468" w:type="dxa"/>
            <w:tcBorders>
              <w:bottom w:val="single" w:sz="12" w:space="0" w:color="auto"/>
            </w:tcBorders>
            <w:vAlign w:val="center"/>
          </w:tcPr>
          <w:p w14:paraId="1DF2F897" w14:textId="77777777" w:rsidR="00CC7354" w:rsidRPr="00B12B40" w:rsidRDefault="00CC7354" w:rsidP="00F314F1">
            <w:pPr>
              <w:widowControl/>
              <w:spacing w:line="240" w:lineRule="auto"/>
              <w:jc w:val="center"/>
              <w:rPr>
                <w:rFonts w:ascii="Times New Roman" w:hAnsi="Times New Roman"/>
                <w:kern w:val="0"/>
                <w:sz w:val="18"/>
                <w:szCs w:val="18"/>
                <w:lang w:eastAsia="zh-CN"/>
              </w:rPr>
            </w:pPr>
            <w:r w:rsidRPr="00B12B40">
              <w:rPr>
                <w:rFonts w:ascii="Times New Roman" w:hAnsi="Times New Roman"/>
                <w:kern w:val="0"/>
                <w:sz w:val="18"/>
                <w:szCs w:val="18"/>
                <w:lang w:eastAsia="zh-CN"/>
              </w:rPr>
              <w:t>13:</w:t>
            </w:r>
          </w:p>
        </w:tc>
        <w:tc>
          <w:tcPr>
            <w:tcW w:w="5061" w:type="dxa"/>
            <w:tcBorders>
              <w:bottom w:val="single" w:sz="12" w:space="0" w:color="auto"/>
            </w:tcBorders>
          </w:tcPr>
          <w:p w14:paraId="0D377C12" w14:textId="77777777" w:rsidR="00CC7354" w:rsidRPr="00B12B40" w:rsidRDefault="00CC7354" w:rsidP="00F314F1">
            <w:pPr>
              <w:widowControl/>
              <w:spacing w:line="240" w:lineRule="auto"/>
              <w:rPr>
                <w:rFonts w:ascii="Times New Roman" w:hAnsi="Times New Roman"/>
                <w:kern w:val="0"/>
                <w:sz w:val="18"/>
                <w:szCs w:val="18"/>
                <w:lang w:eastAsia="zh-CN"/>
              </w:rPr>
            </w:pPr>
            <w:r w:rsidRPr="00B12B40">
              <w:rPr>
                <w:rFonts w:ascii="Times New Roman" w:hAnsi="Times New Roman"/>
                <w:b/>
                <w:bCs/>
                <w:kern w:val="0"/>
                <w:sz w:val="18"/>
                <w:szCs w:val="18"/>
                <w:lang w:eastAsia="zh-CN"/>
              </w:rPr>
              <w:t>return</w:t>
            </w:r>
            <w:r w:rsidRPr="00B12B40">
              <w:rPr>
                <w:rFonts w:ascii="Times New Roman" w:hAnsi="Times New Roman"/>
                <w:kern w:val="0"/>
                <w:sz w:val="18"/>
                <w:szCs w:val="18"/>
                <w:lang w:eastAsia="zh-CN"/>
              </w:rPr>
              <w:t xml:space="preserve"> </w:t>
            </w:r>
            <m:oMath>
              <m:d>
                <m:dPr>
                  <m:ctrlPr>
                    <w:rPr>
                      <w:rFonts w:ascii="Cambria Math" w:hAnsi="Cambria Math"/>
                      <w:i/>
                      <w:kern w:val="0"/>
                      <w:sz w:val="18"/>
                      <w:szCs w:val="18"/>
                      <w:lang w:eastAsia="zh-CN"/>
                    </w:rPr>
                  </m:ctrlPr>
                </m:dPr>
                <m:e>
                  <m:r>
                    <w:rPr>
                      <w:rFonts w:ascii="Cambria Math" w:hAnsi="Cambria Math"/>
                      <w:kern w:val="0"/>
                      <w:sz w:val="18"/>
                      <w:szCs w:val="18"/>
                      <w:lang w:eastAsia="zh-CN"/>
                    </w:rPr>
                    <m:t>ϕ</m:t>
                  </m:r>
                  <m:r>
                    <m:rPr>
                      <m:sty m:val="p"/>
                    </m:rPr>
                    <w:rPr>
                      <w:rFonts w:ascii="Cambria Math" w:hAnsi="Cambria Math"/>
                      <w:kern w:val="0"/>
                      <w:sz w:val="18"/>
                      <w:szCs w:val="18"/>
                      <w:lang w:eastAsia="zh-CN"/>
                    </w:rPr>
                    <m:t xml:space="preserve">, </m:t>
                  </m:r>
                  <m:r>
                    <m:rPr>
                      <m:nor/>
                    </m:rPr>
                    <w:rPr>
                      <w:rFonts w:ascii="jsMath-cmsy10" w:hAnsi="jsMath-cmsy10"/>
                      <w:kern w:val="0"/>
                      <w:sz w:val="18"/>
                      <w:szCs w:val="18"/>
                      <w:lang w:eastAsia="zh-CN"/>
                    </w:rPr>
                    <m:t>P</m:t>
                  </m:r>
                </m:e>
              </m:d>
            </m:oMath>
            <w:r w:rsidRPr="00B12B40">
              <w:rPr>
                <w:rFonts w:ascii="Times New Roman" w:hAnsi="Times New Roman" w:hint="eastAsia"/>
                <w:kern w:val="0"/>
                <w:sz w:val="18"/>
                <w:szCs w:val="18"/>
                <w:lang w:eastAsia="zh-CN"/>
              </w:rPr>
              <w:t>;</w:t>
            </w:r>
            <w:r w:rsidRPr="00B12B40">
              <w:rPr>
                <w:rFonts w:ascii="Times New Roman" w:hAnsi="Times New Roman"/>
                <w:kern w:val="0"/>
                <w:sz w:val="18"/>
                <w:szCs w:val="18"/>
                <w:lang w:eastAsia="zh-CN"/>
              </w:rPr>
              <w:t xml:space="preserve"> </w:t>
            </w:r>
          </w:p>
        </w:tc>
      </w:tr>
    </w:tbl>
    <w:p w14:paraId="0965DB6A" w14:textId="1E8AD6E4" w:rsidR="0085538B" w:rsidRPr="00B12B40" w:rsidRDefault="0085538B" w:rsidP="0085538B">
      <w:pPr>
        <w:pStyle w:val="3"/>
        <w:spacing w:before="120"/>
        <w:ind w:leftChars="26" w:left="574" w:hanging="522"/>
        <w:rPr>
          <w:b/>
          <w:bCs/>
          <w:sz w:val="18"/>
          <w:szCs w:val="18"/>
        </w:rPr>
      </w:pPr>
      <w:r w:rsidRPr="00B12B40">
        <w:rPr>
          <w:b/>
          <w:bCs/>
          <w:sz w:val="18"/>
          <w:szCs w:val="18"/>
        </w:rPr>
        <w:t>4.2.3 Deviation computation</w:t>
      </w:r>
    </w:p>
    <w:p w14:paraId="5607B925" w14:textId="77777777" w:rsidR="0085538B" w:rsidRPr="00B12B40" w:rsidRDefault="0085538B" w:rsidP="002829AF">
      <w:pPr>
        <w:widowControl/>
        <w:spacing w:line="240" w:lineRule="auto"/>
        <w:ind w:firstLineChars="150" w:firstLine="300"/>
        <w:rPr>
          <w:rFonts w:ascii="Times New Roman" w:eastAsia="宋体" w:hAnsi="Times New Roman"/>
          <w:kern w:val="0"/>
          <w:lang w:eastAsia="zh-CN"/>
        </w:rPr>
      </w:pPr>
      <w:bookmarkStart w:id="44" w:name="OLE_LINK24"/>
      <w:r w:rsidRPr="00B12B40">
        <w:rPr>
          <w:rFonts w:ascii="Times New Roman" w:eastAsia="宋体" w:hAnsi="Times New Roman"/>
          <w:kern w:val="0"/>
          <w:lang w:eastAsia="zh-CN"/>
        </w:rPr>
        <w:t>When estimating worker credibility and assessing task perception quality, it is necessary to take deviations into consideration. Due to the increasing demand for large-scale multimodal models in multimedia, workers may collect various types of data in actual multimedia data collection tasks, which requires different methods to calculate deviations for different data types.</w:t>
      </w:r>
      <w:bookmarkEnd w:id="44"/>
      <w:r w:rsidRPr="00B12B40">
        <w:rPr>
          <w:rFonts w:ascii="Times New Roman" w:eastAsia="宋体" w:hAnsi="Times New Roman"/>
          <w:kern w:val="0"/>
          <w:lang w:eastAsia="zh-CN"/>
        </w:rPr>
        <w:t xml:space="preserve"> Below are the corresponding deviation calculation methods for categorical data, continuous data, text data, image data, and video data.</w:t>
      </w:r>
    </w:p>
    <w:p w14:paraId="0156AB5E" w14:textId="6DABAAA5" w:rsidR="0085538B" w:rsidRPr="00B12B40" w:rsidRDefault="0085538B"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For categorical data, the 0-1 loss is commonly used to calculate deviation. Specifically, if task </w:t>
      </w:r>
      <m:oMath>
        <m:sSub>
          <m:sSubPr>
            <m:ctrlPr>
              <w:rPr>
                <w:rFonts w:ascii="Cambria Math" w:eastAsia="宋体" w:hAnsi="Cambria Math"/>
                <w:i/>
                <w:kern w:val="0"/>
                <w:lang w:eastAsia="zh-CN"/>
              </w:rPr>
            </m:ctrlPr>
          </m:sSubPr>
          <m:e>
            <m:r>
              <w:rPr>
                <w:rFonts w:ascii="Cambria Math" w:eastAsia="宋体" w:hAnsi="Cambria Math"/>
                <w:kern w:val="0"/>
                <w:lang w:eastAsia="zh-CN"/>
              </w:rPr>
              <m:t>ⅆ</m:t>
            </m:r>
          </m:e>
          <m:sub>
            <m:r>
              <w:rPr>
                <w:rFonts w:ascii="Cambria Math" w:eastAsia="宋体" w:hAnsi="Cambria Math"/>
                <w:kern w:val="0"/>
                <w:lang w:eastAsia="zh-CN"/>
              </w:rPr>
              <m:t>j</m:t>
            </m:r>
          </m:sub>
        </m:sSub>
      </m:oMath>
      <w:r w:rsidRPr="00B12B40">
        <w:rPr>
          <w:rFonts w:ascii="Times New Roman" w:eastAsia="宋体" w:hAnsi="Times New Roman"/>
          <w:kern w:val="0"/>
          <w:lang w:eastAsia="zh-CN"/>
        </w:rPr>
        <w:t xml:space="preserve"> is categorical, the deviation from the </w:t>
      </w:r>
      <w:r w:rsidR="00A63AED">
        <w:rPr>
          <w:rFonts w:ascii="Times New Roman" w:eastAsia="宋体" w:hAnsi="Times New Roman"/>
          <w:kern w:val="0"/>
        </w:rPr>
        <w:t>G</w:t>
      </w:r>
      <w:r w:rsidR="00A63AED" w:rsidRPr="00B12B40">
        <w:rPr>
          <w:rFonts w:ascii="Times New Roman" w:eastAsia="宋体" w:hAnsi="Times New Roman"/>
          <w:kern w:val="0"/>
        </w:rPr>
        <w:t xml:space="preserve">round </w:t>
      </w:r>
      <w:r w:rsidR="00A63AED">
        <w:rPr>
          <w:rFonts w:ascii="Times New Roman" w:eastAsia="宋体" w:hAnsi="Times New Roman"/>
          <w:kern w:val="0"/>
        </w:rPr>
        <w:t>T</w:t>
      </w:r>
      <w:r w:rsidR="00A63AED" w:rsidRPr="00B12B40">
        <w:rPr>
          <w:rFonts w:ascii="Times New Roman" w:eastAsia="宋体" w:hAnsi="Times New Roman"/>
          <w:kern w:val="0"/>
        </w:rPr>
        <w:t xml:space="preserve">ruth </w:t>
      </w:r>
      <w:r w:rsidR="00A63AED">
        <w:rPr>
          <w:rFonts w:ascii="Times New Roman" w:eastAsia="宋体" w:hAnsi="Times New Roman"/>
          <w:kern w:val="0"/>
        </w:rPr>
        <w:t>D</w:t>
      </w:r>
      <w:r w:rsidR="00A63AED" w:rsidRPr="00B12B40">
        <w:rPr>
          <w:rFonts w:ascii="Times New Roman" w:eastAsia="宋体" w:hAnsi="Times New Roman"/>
          <w:kern w:val="0"/>
        </w:rPr>
        <w:t>ata</w:t>
      </w:r>
      <w:r w:rsidRPr="00B12B40">
        <w:rPr>
          <w:rFonts w:ascii="Times New Roman" w:eastAsia="宋体" w:hAnsi="Times New Roman"/>
          <w:kern w:val="0"/>
          <w:lang w:eastAsia="zh-CN"/>
        </w:rPr>
        <w:t xml:space="preserve"> is defined as:</w:t>
      </w:r>
    </w:p>
    <w:p w14:paraId="0D29267B" w14:textId="03A1F237"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color w:val="000000"/>
          <w:kern w:val="0"/>
          <w:lang w:eastAsia="zh-CN"/>
        </w:rPr>
      </w:pPr>
      <m:oMathPara>
        <m:oMath>
          <m:eqArr>
            <m:eqArrPr>
              <m:maxDist m:val="1"/>
              <m:ctrlPr>
                <w:rPr>
                  <w:rFonts w:ascii="Cambria Math" w:eastAsia="宋体" w:hAnsi="Cambria Math"/>
                  <w:color w:val="000000"/>
                  <w:kern w:val="0"/>
                  <w:lang w:eastAsia="zh-CN"/>
                </w:rPr>
              </m:ctrlPr>
            </m:eqArrPr>
            <m:e>
              <m:r>
                <m:rPr>
                  <m:scr m:val="double-struck"/>
                  <m:sty m:val="p"/>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ETD</m:t>
                      </m:r>
                    </m:sup>
                  </m:sSubSup>
                </m:e>
              </m:d>
              <m:r>
                <m:rPr>
                  <m:sty m:val="p"/>
                </m:rPr>
                <w:rPr>
                  <w:rFonts w:ascii="Cambria Math" w:eastAsia="宋体" w:hAnsi="Cambria Math"/>
                  <w:color w:val="000000"/>
                  <w:kern w:val="0"/>
                  <w:lang w:eastAsia="zh-CN"/>
                </w:rPr>
                <m:t>=</m:t>
              </m:r>
              <m:d>
                <m:dPr>
                  <m:begChr m:val="{"/>
                  <m:endChr m:val=""/>
                  <m:ctrlPr>
                    <w:rPr>
                      <w:rFonts w:ascii="Cambria Math" w:eastAsia="宋体" w:hAnsi="Cambria Math"/>
                      <w:kern w:val="0"/>
                    </w:rPr>
                  </m:ctrlPr>
                </m:dPr>
                <m:e>
                  <m:eqArr>
                    <m:eqArrPr>
                      <m:ctrlPr>
                        <w:rPr>
                          <w:rFonts w:ascii="Cambria Math" w:eastAsia="宋体" w:hAnsi="Cambria Math"/>
                          <w:kern w:val="0"/>
                        </w:rPr>
                      </m:ctrlPr>
                    </m:eqArrPr>
                    <m:e>
                      <m:r>
                        <m:rPr>
                          <m:sty m:val="p"/>
                        </m:rPr>
                        <w:rPr>
                          <w:rFonts w:ascii="Cambria Math" w:eastAsia="宋体" w:hAnsi="Cambria Math"/>
                          <w:kern w:val="0"/>
                        </w:rPr>
                        <m:t xml:space="preserve">0,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ETD</m:t>
                          </m:r>
                        </m:sup>
                      </m:sSubSup>
                      <m:r>
                        <m:rPr>
                          <m:sty m:val="p"/>
                        </m:rPr>
                        <w:rPr>
                          <w:rFonts w:ascii="Cambria Math" w:eastAsia="宋体" w:hAnsi="Cambria Math"/>
                          <w:kern w:val="0"/>
                        </w:rPr>
                        <m:t>,</m:t>
                      </m:r>
                    </m:e>
                    <m:e>
                      <m:r>
                        <m:rPr>
                          <m:sty m:val="p"/>
                        </m:rPr>
                        <w:rPr>
                          <w:rFonts w:ascii="Cambria Math" w:eastAsia="宋体" w:hAnsi="Cambria Math"/>
                          <w:kern w:val="0"/>
                        </w:rPr>
                        <m:t xml:space="preserve">1,    </m:t>
                      </m:r>
                      <m:r>
                        <w:rPr>
                          <w:rFonts w:ascii="Cambria Math" w:eastAsia="宋体" w:hAnsi="Cambria Math"/>
                          <w:kern w:val="0"/>
                        </w:rPr>
                        <m:t>otherwise.</m:t>
                      </m:r>
                    </m:e>
                  </m:eqArr>
                </m:e>
              </m:d>
              <m:r>
                <m:rPr>
                  <m:sty m:val="p"/>
                </m:rPr>
                <w:rPr>
                  <w:rFonts w:ascii="Cambria Math" w:eastAsia="宋体" w:hAnsi="Cambria Math"/>
                  <w:color w:val="000000"/>
                  <w:kern w:val="0"/>
                  <w:lang w:eastAsia="zh-CN"/>
                </w:rPr>
                <m:t>#(31)##</m:t>
              </m:r>
            </m:e>
          </m:eqArr>
        </m:oMath>
      </m:oMathPara>
    </w:p>
    <w:p w14:paraId="26189791" w14:textId="77777777" w:rsidR="0085538B" w:rsidRPr="00B12B40" w:rsidRDefault="0085538B" w:rsidP="002829AF">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rPr>
        <w:lastRenderedPageBreak/>
        <w:t>Similarly, the 2-normalized loss function is commonly used to calculate deviations for continuous data.</w:t>
      </w:r>
    </w:p>
    <w:p w14:paraId="158C49C2" w14:textId="76D5DED3"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color w:val="000000"/>
          <w:kern w:val="0"/>
          <w:lang w:eastAsia="zh-CN"/>
        </w:rPr>
      </w:pPr>
      <m:oMathPara>
        <m:oMath>
          <m:eqArr>
            <m:eqArrPr>
              <m:maxDist m:val="1"/>
              <m:ctrlPr>
                <w:rPr>
                  <w:rFonts w:ascii="Cambria Math" w:eastAsia="宋体" w:hAnsi="Cambria Math"/>
                  <w:color w:val="000000"/>
                  <w:kern w:val="0"/>
                  <w:lang w:eastAsia="zh-CN"/>
                </w:rPr>
              </m:ctrlPr>
            </m:eqArrPr>
            <m:e>
              <m:r>
                <m:rPr>
                  <m:scr m:val="double-struck"/>
                  <m:sty m:val="p"/>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ETD</m:t>
                      </m:r>
                    </m:sup>
                  </m:sSubSup>
                </m:e>
              </m:d>
              <m:r>
                <m:rPr>
                  <m:sty m:val="p"/>
                </m:rPr>
                <w:rPr>
                  <w:rFonts w:ascii="Cambria Math" w:eastAsia="宋体" w:hAnsi="Cambria Math"/>
                  <w:color w:val="000000"/>
                  <w:kern w:val="0"/>
                  <w:lang w:eastAsia="zh-CN"/>
                </w:rPr>
                <m:t>=</m:t>
              </m:r>
              <m:sSub>
                <m:sSubPr>
                  <m:ctrlPr>
                    <w:rPr>
                      <w:rFonts w:ascii="Cambria Math" w:eastAsia="宋体" w:hAnsi="Cambria Math"/>
                      <w:i/>
                      <w:kern w:val="0"/>
                      <w:lang w:eastAsia="zh-CN"/>
                    </w:rPr>
                  </m:ctrlPr>
                </m:sSubPr>
                <m:e>
                  <m:d>
                    <m:dPr>
                      <m:begChr m:val="‖"/>
                      <m:endChr m:val="‖"/>
                      <m:ctrlPr>
                        <w:rPr>
                          <w:rFonts w:ascii="Cambria Math" w:eastAsia="宋体" w:hAnsi="Cambria Math"/>
                          <w:i/>
                          <w:kern w:val="0"/>
                          <w:lang w:eastAsia="zh-CN"/>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r>
                        <m:rPr>
                          <m:sty m:val="p"/>
                        </m:rPr>
                        <w:rPr>
                          <w:rFonts w:ascii="Cambria Math" w:eastAsia="宋体" w:hAnsi="Cambria Math"/>
                          <w:kern w:val="0"/>
                        </w:rPr>
                        <m:t>-</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e>
                  </m:d>
                </m:e>
                <m:sub>
                  <m:r>
                    <w:rPr>
                      <w:rFonts w:ascii="Cambria Math" w:eastAsia="宋体" w:hAnsi="Cambria Math"/>
                      <w:kern w:val="0"/>
                      <w:lang w:eastAsia="zh-CN"/>
                    </w:rPr>
                    <m:t>2</m:t>
                  </m:r>
                </m:sub>
              </m:sSub>
              <m:r>
                <m:rPr>
                  <m:sty m:val="p"/>
                </m:rPr>
                <w:rPr>
                  <w:rFonts w:ascii="Cambria Math" w:eastAsia="宋体" w:hAnsi="Cambria Math"/>
                  <w:color w:val="000000"/>
                  <w:kern w:val="0"/>
                  <w:lang w:eastAsia="zh-CN"/>
                </w:rPr>
                <m:t>.#(32)##</m:t>
              </m:r>
            </m:e>
          </m:eqArr>
        </m:oMath>
      </m:oMathPara>
    </w:p>
    <w:p w14:paraId="22AE8CE8" w14:textId="7E543AC0" w:rsidR="0085538B" w:rsidRPr="00B12B40" w:rsidRDefault="0085538B"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rPr>
        <w:t xml:space="preserve">The loss function for </w:t>
      </w:r>
      <w:r w:rsidRPr="00B12B40">
        <w:rPr>
          <w:rFonts w:ascii="Times New Roman" w:eastAsia="宋体" w:hAnsi="Times New Roman"/>
          <w:kern w:val="0"/>
          <w:lang w:eastAsia="zh-CN"/>
        </w:rPr>
        <w:t>text</w:t>
      </w:r>
      <w:r w:rsidRPr="00B12B40">
        <w:rPr>
          <w:rFonts w:ascii="Times New Roman" w:eastAsia="宋体" w:hAnsi="Times New Roman"/>
          <w:kern w:val="0"/>
        </w:rPr>
        <w:t xml:space="preserve"> data is represented by </w:t>
      </w:r>
      <w:r w:rsidR="00E63DCA" w:rsidRPr="00B12B40">
        <w:rPr>
          <w:rFonts w:ascii="Times New Roman" w:eastAsia="宋体" w:hAnsi="Times New Roman"/>
          <w:kern w:val="0"/>
          <w:lang w:eastAsia="zh-CN"/>
        </w:rPr>
        <w:t>(</w:t>
      </w:r>
      <w:r w:rsidR="008F682D" w:rsidRPr="00B12B40">
        <w:rPr>
          <w:rFonts w:ascii="Times New Roman" w:eastAsia="宋体" w:hAnsi="Times New Roman"/>
          <w:kern w:val="0"/>
          <w:lang w:eastAsia="zh-CN"/>
        </w:rPr>
        <w:t>33</w:t>
      </w:r>
      <w:r w:rsidRPr="00B12B40">
        <w:rPr>
          <w:rFonts w:ascii="Times New Roman" w:eastAsia="宋体" w:hAnsi="Times New Roman"/>
          <w:kern w:val="0"/>
        </w:rPr>
        <w:t xml:space="preserve">), which suggests </w:t>
      </w:r>
      <w:r w:rsidRPr="00B12B40">
        <w:rPr>
          <w:rFonts w:ascii="Times New Roman" w:eastAsia="宋体" w:hAnsi="Times New Roman"/>
          <w:kern w:val="0"/>
          <w:lang w:eastAsia="zh-CN"/>
        </w:rPr>
        <w:t>we can use weighted cosine similarity method</w:t>
      </w:r>
      <w:r w:rsidRPr="00B12B40">
        <w:rPr>
          <w:rFonts w:ascii="Times New Roman" w:eastAsia="宋体" w:hAnsi="Times New Roman"/>
          <w:kern w:val="0"/>
        </w:rPr>
        <w:t xml:space="preserve"> </w:t>
      </w:r>
      <w:r w:rsidR="00525D84" w:rsidRPr="00B12B40">
        <w:rPr>
          <w:rFonts w:ascii="Times New Roman" w:eastAsia="宋体" w:hAnsi="Times New Roman" w:hint="eastAsia"/>
          <w:kern w:val="0"/>
          <w:lang w:eastAsia="zh-CN"/>
        </w:rPr>
        <w:t>[</w:t>
      </w:r>
      <w:r w:rsidR="00276CB9">
        <w:rPr>
          <w:rFonts w:ascii="Times New Roman" w:eastAsia="宋体" w:hAnsi="Times New Roman"/>
          <w:kern w:val="0"/>
          <w:lang w:eastAsia="zh-CN"/>
        </w:rPr>
        <w:t>64</w:t>
      </w:r>
      <w:r w:rsidR="00525D84" w:rsidRPr="00B12B40">
        <w:rPr>
          <w:rFonts w:ascii="Times New Roman" w:eastAsia="宋体" w:hAnsi="Times New Roman"/>
          <w:kern w:val="0"/>
          <w:lang w:eastAsia="zh-CN"/>
        </w:rPr>
        <w:t>]</w:t>
      </w:r>
      <w:r w:rsidRPr="00B12B40">
        <w:rPr>
          <w:rFonts w:ascii="Times New Roman" w:eastAsia="宋体" w:hAnsi="Times New Roman"/>
          <w:kern w:val="0"/>
        </w:rPr>
        <w:t xml:space="preserve"> </w:t>
      </w:r>
      <w:r w:rsidR="00525D84" w:rsidRPr="00B12B40">
        <w:rPr>
          <w:rFonts w:ascii="Times New Roman" w:eastAsia="宋体" w:hAnsi="Times New Roman" w:hint="eastAsia"/>
          <w:kern w:val="0"/>
          <w:lang w:eastAsia="zh-CN"/>
        </w:rPr>
        <w:t>t</w:t>
      </w:r>
      <w:r w:rsidRPr="00B12B40">
        <w:rPr>
          <w:rFonts w:ascii="Times New Roman" w:eastAsia="宋体" w:hAnsi="Times New Roman"/>
          <w:kern w:val="0"/>
        </w:rPr>
        <w:t xml:space="preserve">o </w:t>
      </w:r>
      <w:r w:rsidRPr="00B12B40">
        <w:rPr>
          <w:rFonts w:ascii="Times New Roman" w:eastAsia="宋体" w:hAnsi="Times New Roman"/>
          <w:kern w:val="0"/>
          <w:lang w:eastAsia="zh-CN"/>
        </w:rPr>
        <w:t>calculate</w:t>
      </w:r>
      <w:r w:rsidRPr="00B12B40">
        <w:rPr>
          <w:rFonts w:ascii="Times New Roman" w:eastAsia="宋体" w:hAnsi="Times New Roman"/>
          <w:kern w:val="0"/>
        </w:rPr>
        <w:t xml:space="preserve"> the deviation.</w:t>
      </w:r>
    </w:p>
    <w:p w14:paraId="169C0712" w14:textId="05D2435C"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color w:val="000000"/>
          <w:kern w:val="0"/>
          <w:lang w:eastAsia="zh-CN"/>
        </w:rPr>
      </w:pPr>
      <m:oMathPara>
        <m:oMath>
          <m:eqArr>
            <m:eqArrPr>
              <m:maxDist m:val="1"/>
              <m:ctrlPr>
                <w:rPr>
                  <w:rFonts w:ascii="Cambria Math" w:eastAsia="宋体" w:hAnsi="Cambria Math"/>
                  <w:color w:val="000000"/>
                  <w:kern w:val="0"/>
                  <w:lang w:eastAsia="zh-CN"/>
                </w:rPr>
              </m:ctrlPr>
            </m:eqArrPr>
            <m:e>
              <m:r>
                <m:rPr>
                  <m:scr m:val="double-struck"/>
                  <m:sty m:val="p"/>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ETD</m:t>
                      </m:r>
                    </m:sup>
                  </m:sSubSup>
                </m:e>
              </m:d>
              <m:r>
                <m:rPr>
                  <m:sty m:val="p"/>
                </m:rPr>
                <w:rPr>
                  <w:rFonts w:ascii="Cambria Math" w:eastAsia="宋体" w:hAnsi="Cambria Math"/>
                  <w:color w:val="000000"/>
                  <w:kern w:val="0"/>
                  <w:lang w:eastAsia="zh-CN"/>
                </w:rPr>
                <m:t>=</m:t>
              </m:r>
              <m:f>
                <m:fPr>
                  <m:ctrlPr>
                    <w:rPr>
                      <w:rFonts w:ascii="Cambria Math" w:eastAsia="宋体" w:hAnsi="Cambria Math"/>
                      <w:i/>
                      <w:kern w:val="0"/>
                      <w:lang w:eastAsia="zh-CN"/>
                    </w:rPr>
                  </m:ctrlPr>
                </m:fPr>
                <m:num>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hint="eastAsia"/>
                      <w:kern w:val="0"/>
                      <w:lang w:eastAsia="zh-CN"/>
                    </w:rPr>
                    <m:t>×</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num>
                <m:den>
                  <m:d>
                    <m:dPr>
                      <m:begChr m:val="|"/>
                      <m:endChr m:val="|"/>
                      <m:ctrlPr>
                        <w:rPr>
                          <w:rFonts w:ascii="Cambria Math" w:eastAsia="宋体" w:hAnsi="Cambria Math"/>
                          <w:i/>
                          <w:kern w:val="0"/>
                          <w:lang w:eastAsia="zh-CN"/>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ctrlPr>
                        <w:rPr>
                          <w:rFonts w:ascii="Cambria Math" w:eastAsia="宋体" w:hAnsi="Cambria Math"/>
                          <w:i/>
                          <w:kern w:val="0"/>
                        </w:rPr>
                      </m:ctrlPr>
                    </m:e>
                  </m:d>
                  <m:r>
                    <m:rPr>
                      <m:sty m:val="p"/>
                    </m:rPr>
                    <w:rPr>
                      <w:rFonts w:ascii="Cambria Math" w:eastAsia="宋体" w:hAnsi="Cambria Math" w:hint="eastAsia"/>
                      <w:kern w:val="0"/>
                      <w:lang w:eastAsia="zh-CN"/>
                    </w:rPr>
                    <m:t>×</m:t>
                  </m:r>
                  <m:r>
                    <m:rPr>
                      <m:sty m:val="p"/>
                    </m:rPr>
                    <w:rPr>
                      <w:rFonts w:ascii="Cambria Math" w:eastAsia="宋体" w:hAnsi="Cambria Math"/>
                      <w:kern w:val="0"/>
                    </w:rPr>
                    <m:t>|</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r>
                    <w:rPr>
                      <w:rFonts w:ascii="Cambria Math" w:eastAsia="宋体" w:hAnsi="Cambria Math"/>
                      <w:kern w:val="0"/>
                    </w:rPr>
                    <m:t>|</m:t>
                  </m:r>
                </m:den>
              </m:f>
              <m:r>
                <m:rPr>
                  <m:sty m:val="p"/>
                </m:rPr>
                <w:rPr>
                  <w:rFonts w:ascii="Cambria Math" w:eastAsia="宋体" w:hAnsi="Cambria Math"/>
                  <w:color w:val="000000"/>
                  <w:kern w:val="0"/>
                  <w:lang w:eastAsia="zh-CN"/>
                </w:rPr>
                <m:t>.#(33)##</m:t>
              </m:r>
            </m:e>
          </m:eqArr>
        </m:oMath>
      </m:oMathPara>
    </w:p>
    <w:p w14:paraId="638FD6F6" w14:textId="4F1719D7" w:rsidR="0085538B" w:rsidRPr="00B12B40" w:rsidRDefault="0085538B" w:rsidP="002829AF">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rPr>
        <w:t xml:space="preserve">The loss function for </w:t>
      </w:r>
      <w:r w:rsidRPr="00B12B40">
        <w:rPr>
          <w:rFonts w:ascii="Times New Roman" w:eastAsia="宋体" w:hAnsi="Times New Roman"/>
          <w:kern w:val="0"/>
          <w:lang w:eastAsia="zh-CN"/>
        </w:rPr>
        <w:t>image</w:t>
      </w:r>
      <w:r w:rsidRPr="00B12B40">
        <w:rPr>
          <w:rFonts w:ascii="Times New Roman" w:eastAsia="宋体" w:hAnsi="Times New Roman"/>
          <w:kern w:val="0"/>
        </w:rPr>
        <w:t xml:space="preserve"> data is represented by </w:t>
      </w:r>
      <w:r w:rsidR="00E63DCA" w:rsidRPr="00B12B40">
        <w:rPr>
          <w:rFonts w:ascii="Times New Roman" w:eastAsia="宋体" w:hAnsi="Times New Roman"/>
          <w:kern w:val="0"/>
          <w:lang w:eastAsia="zh-CN"/>
        </w:rPr>
        <w:t>(</w:t>
      </w:r>
      <w:r w:rsidR="00C318F0" w:rsidRPr="00B12B40">
        <w:rPr>
          <w:rFonts w:ascii="Times New Roman" w:eastAsia="宋体" w:hAnsi="Times New Roman"/>
          <w:kern w:val="0"/>
          <w:lang w:eastAsia="zh-CN"/>
        </w:rPr>
        <w:t>3</w:t>
      </w:r>
      <w:r w:rsidR="008F682D" w:rsidRPr="00B12B40">
        <w:rPr>
          <w:rFonts w:ascii="Times New Roman" w:eastAsia="宋体" w:hAnsi="Times New Roman"/>
          <w:kern w:val="0"/>
          <w:lang w:eastAsia="zh-CN"/>
        </w:rPr>
        <w:t>4</w:t>
      </w:r>
      <w:r w:rsidRPr="00B12B40">
        <w:rPr>
          <w:rFonts w:ascii="Times New Roman" w:eastAsia="宋体" w:hAnsi="Times New Roman"/>
          <w:kern w:val="0"/>
        </w:rPr>
        <w:t xml:space="preserve">), which suggests </w:t>
      </w:r>
      <w:r w:rsidRPr="00B12B40">
        <w:rPr>
          <w:rFonts w:ascii="Times New Roman" w:eastAsia="宋体" w:hAnsi="Times New Roman"/>
          <w:kern w:val="0"/>
          <w:lang w:eastAsia="zh-CN"/>
        </w:rPr>
        <w:t>that the Weighted Scale Invariant Feature Transform (WSITF) method [</w:t>
      </w:r>
      <w:r w:rsidR="00276CB9">
        <w:rPr>
          <w:rFonts w:ascii="Times New Roman" w:eastAsia="宋体" w:hAnsi="Times New Roman"/>
          <w:kern w:val="0"/>
          <w:lang w:eastAsia="zh-CN"/>
        </w:rPr>
        <w:t>65</w:t>
      </w:r>
      <w:r w:rsidRPr="00B12B40">
        <w:rPr>
          <w:rFonts w:ascii="Times New Roman" w:eastAsia="宋体" w:hAnsi="Times New Roman"/>
          <w:kern w:val="0"/>
          <w:lang w:eastAsia="zh-CN"/>
        </w:rPr>
        <w:t>] can be employed to calculate the deviation.</w:t>
      </w:r>
    </w:p>
    <w:p w14:paraId="645DC25F" w14:textId="6E6ED9E4" w:rsidR="0085538B" w:rsidRPr="00B12B40" w:rsidRDefault="00000000" w:rsidP="008F682D">
      <w:pPr>
        <w:widowControl/>
        <w:spacing w:beforeLines="20" w:before="48" w:afterLines="20" w:after="48" w:line="240" w:lineRule="auto"/>
        <w:ind w:firstLineChars="150" w:firstLine="300"/>
        <w:rPr>
          <w:rFonts w:ascii="Times New Roman" w:eastAsia="宋体" w:hAnsi="Times New Roman"/>
          <w:color w:val="000000"/>
          <w:kern w:val="0"/>
          <w:lang w:eastAsia="zh-CN"/>
        </w:rPr>
      </w:pPr>
      <m:oMathPara>
        <m:oMath>
          <m:eqArr>
            <m:eqArrPr>
              <m:maxDist m:val="1"/>
              <m:ctrlPr>
                <w:rPr>
                  <w:rFonts w:ascii="Cambria Math" w:eastAsia="宋体" w:hAnsi="Cambria Math"/>
                  <w:color w:val="000000"/>
                  <w:kern w:val="0"/>
                  <w:lang w:eastAsia="zh-CN"/>
                </w:rPr>
              </m:ctrlPr>
            </m:eqArrPr>
            <m:e>
              <m:r>
                <m:rPr>
                  <m:scr m:val="double-struck"/>
                  <m:sty m:val="p"/>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ETD</m:t>
                      </m:r>
                    </m:sup>
                  </m:sSubSup>
                </m:e>
              </m:d>
              <m:r>
                <m:rPr>
                  <m:sty m:val="p"/>
                </m:rPr>
                <w:rPr>
                  <w:rFonts w:ascii="Cambria Math" w:eastAsia="宋体" w:hAnsi="Cambria Math"/>
                  <w:color w:val="000000"/>
                  <w:kern w:val="0"/>
                  <w:lang w:eastAsia="zh-CN"/>
                </w:rPr>
                <m:t>=</m:t>
              </m:r>
              <m:r>
                <w:rPr>
                  <w:rFonts w:ascii="Cambria Math" w:eastAsia="宋体" w:hAnsi="Cambria Math"/>
                  <w:kern w:val="0"/>
                  <w:lang w:eastAsia="zh-CN"/>
                </w:rPr>
                <m:t>SITF</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r>
                <m:rPr>
                  <m:sty m:val="p"/>
                </m:rPr>
                <w:rPr>
                  <w:rFonts w:ascii="Cambria Math" w:eastAsia="宋体" w:hAnsi="Cambria Math"/>
                  <w:color w:val="000000"/>
                  <w:kern w:val="0"/>
                  <w:lang w:eastAsia="zh-CN"/>
                </w:rPr>
                <m:t>.#(34)##</m:t>
              </m:r>
            </m:e>
          </m:eqArr>
        </m:oMath>
      </m:oMathPara>
    </w:p>
    <w:p w14:paraId="7BF6AB2C" w14:textId="778B9F08" w:rsidR="0085538B" w:rsidRPr="00B12B40" w:rsidRDefault="0085538B" w:rsidP="002829AF">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rPr>
        <w:t xml:space="preserve">The loss function for video data is represented by </w:t>
      </w:r>
      <w:r w:rsidR="00E63DCA" w:rsidRPr="00B12B40">
        <w:rPr>
          <w:rFonts w:ascii="Times New Roman" w:eastAsia="宋体" w:hAnsi="Times New Roman"/>
          <w:kern w:val="0"/>
        </w:rPr>
        <w:t>(</w:t>
      </w:r>
      <w:r w:rsidR="005171C1" w:rsidRPr="00B12B40">
        <w:rPr>
          <w:rFonts w:ascii="Times New Roman" w:eastAsia="宋体" w:hAnsi="Times New Roman"/>
          <w:kern w:val="0"/>
        </w:rPr>
        <w:t>3</w:t>
      </w:r>
      <w:r w:rsidR="008F682D" w:rsidRPr="00B12B40">
        <w:rPr>
          <w:rFonts w:ascii="Times New Roman" w:eastAsia="宋体" w:hAnsi="Times New Roman"/>
          <w:kern w:val="0"/>
        </w:rPr>
        <w:t>5</w:t>
      </w:r>
      <w:r w:rsidRPr="00B12B40">
        <w:rPr>
          <w:rFonts w:ascii="Times New Roman" w:eastAsia="宋体" w:hAnsi="Times New Roman"/>
          <w:kern w:val="0"/>
        </w:rPr>
        <w:t>), indicating that the Peak Signal-to-Noise Ratio (PSNR) method [</w:t>
      </w:r>
      <w:r w:rsidR="00843C8D">
        <w:rPr>
          <w:rFonts w:ascii="Times New Roman" w:eastAsia="宋体" w:hAnsi="Times New Roman"/>
          <w:kern w:val="0"/>
        </w:rPr>
        <w:t>66</w:t>
      </w:r>
      <w:r w:rsidRPr="00B12B40">
        <w:rPr>
          <w:rFonts w:ascii="Times New Roman" w:eastAsia="宋体" w:hAnsi="Times New Roman"/>
          <w:kern w:val="0"/>
        </w:rPr>
        <w:t>] can be utilized to calculate the deviation.</w:t>
      </w:r>
    </w:p>
    <w:p w14:paraId="44041646" w14:textId="0EB4BA1E" w:rsidR="000902BB" w:rsidRPr="003252DB" w:rsidRDefault="00000000" w:rsidP="008F682D">
      <w:pPr>
        <w:widowControl/>
        <w:spacing w:beforeLines="20" w:before="48" w:afterLines="20" w:after="48" w:line="240" w:lineRule="auto"/>
        <w:ind w:firstLineChars="150" w:firstLine="300"/>
        <w:rPr>
          <w:rFonts w:ascii="Times New Roman" w:eastAsia="宋体" w:hAnsi="Times New Roman"/>
          <w:color w:val="000000"/>
          <w:kern w:val="0"/>
          <w:lang w:eastAsia="zh-CN"/>
        </w:rPr>
      </w:pPr>
      <m:oMathPara>
        <m:oMath>
          <m:eqArr>
            <m:eqArrPr>
              <m:maxDist m:val="1"/>
              <m:ctrlPr>
                <w:rPr>
                  <w:rFonts w:ascii="Cambria Math" w:eastAsia="宋体" w:hAnsi="Cambria Math"/>
                  <w:color w:val="000000"/>
                  <w:kern w:val="0"/>
                  <w:lang w:eastAsia="zh-CN"/>
                </w:rPr>
              </m:ctrlPr>
            </m:eqArrPr>
            <m:e>
              <m:r>
                <m:rPr>
                  <m:scr m:val="double-struck"/>
                  <m:sty m:val="p"/>
                </m:rPr>
                <w:rPr>
                  <w:rFonts w:ascii="Cambria Math" w:eastAsia="宋体" w:hAnsi="Cambria Math"/>
                  <w:kern w:val="0"/>
                </w:rPr>
                <m:t>d</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ETD</m:t>
                      </m:r>
                    </m:sup>
                  </m:sSubSup>
                </m:e>
              </m:d>
              <m:r>
                <m:rPr>
                  <m:sty m:val="p"/>
                </m:rPr>
                <w:rPr>
                  <w:rFonts w:ascii="Cambria Math" w:eastAsia="宋体" w:hAnsi="Cambria Math"/>
                  <w:color w:val="000000"/>
                  <w:kern w:val="0"/>
                  <w:lang w:eastAsia="zh-CN"/>
                </w:rPr>
                <m:t>=</m:t>
              </m:r>
              <m:r>
                <w:rPr>
                  <w:rFonts w:ascii="Cambria Math" w:eastAsia="宋体" w:hAnsi="Cambria Math"/>
                  <w:kern w:val="0"/>
                  <w:lang w:eastAsia="zh-CN"/>
                </w:rPr>
                <m:t>PSNR</m:t>
              </m:r>
              <m:d>
                <m:dPr>
                  <m:ctrlPr>
                    <w:rPr>
                      <w:rFonts w:ascii="Cambria Math" w:eastAsia="宋体" w:hAnsi="Cambria Math"/>
                      <w:kern w:val="0"/>
                    </w:rPr>
                  </m:ctrlPr>
                </m:dPr>
                <m:e>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m:t>
                      </m:r>
                      <m:r>
                        <m:rPr>
                          <m:sty m:val="p"/>
                        </m:rPr>
                        <w:rPr>
                          <w:rFonts w:ascii="Cambria Math" w:eastAsia="宋体" w:hAnsi="Cambria Math"/>
                          <w:kern w:val="0"/>
                        </w:rPr>
                        <m:t>,</m:t>
                      </m:r>
                      <m:r>
                        <w:rPr>
                          <w:rFonts w:ascii="Cambria Math" w:eastAsia="宋体" w:hAnsi="Cambria Math"/>
                          <w:kern w:val="0"/>
                        </w:rPr>
                        <m:t>t</m:t>
                      </m:r>
                    </m:sub>
                    <m:sup>
                      <m:r>
                        <w:rPr>
                          <w:rFonts w:ascii="Cambria Math" w:eastAsia="宋体" w:hAnsi="Cambria Math"/>
                          <w:kern w:val="0"/>
                        </w:rPr>
                        <m:t>i</m:t>
                      </m:r>
                    </m:sup>
                  </m:sSubSup>
                  <m:r>
                    <m:rPr>
                      <m:sty m:val="p"/>
                    </m:rPr>
                    <w:rPr>
                      <w:rFonts w:ascii="Cambria Math" w:eastAsia="宋体" w:hAnsi="Cambria Math"/>
                      <w:kern w:val="0"/>
                    </w:rPr>
                    <m:t xml:space="preserve">, </m:t>
                  </m:r>
                  <m:sSubSup>
                    <m:sSubSupPr>
                      <m:ctrlPr>
                        <w:rPr>
                          <w:rFonts w:ascii="Cambria Math" w:eastAsia="宋体" w:hAnsi="Cambria Math"/>
                          <w:kern w:val="0"/>
                        </w:rPr>
                      </m:ctrlPr>
                    </m:sSubSupPr>
                    <m:e>
                      <m:r>
                        <w:rPr>
                          <w:rFonts w:ascii="Cambria Math" w:eastAsia="宋体" w:hAnsi="Cambria Math"/>
                          <w:kern w:val="0"/>
                        </w:rPr>
                        <m:t>a</m:t>
                      </m:r>
                    </m:e>
                    <m:sub>
                      <m:r>
                        <w:rPr>
                          <w:rFonts w:ascii="Cambria Math" w:eastAsia="宋体" w:hAnsi="Cambria Math"/>
                          <w:kern w:val="0"/>
                        </w:rPr>
                        <m:t>j,t</m:t>
                      </m:r>
                    </m:sub>
                    <m:sup>
                      <m:r>
                        <w:rPr>
                          <w:rFonts w:ascii="Cambria Math" w:eastAsia="宋体" w:hAnsi="Cambria Math"/>
                          <w:kern w:val="0"/>
                        </w:rPr>
                        <m:t>ETD</m:t>
                      </m:r>
                    </m:sup>
                  </m:sSubSup>
                </m:e>
              </m:d>
              <m:r>
                <m:rPr>
                  <m:sty m:val="p"/>
                </m:rPr>
                <w:rPr>
                  <w:rFonts w:ascii="Cambria Math" w:eastAsia="宋体" w:hAnsi="Cambria Math"/>
                  <w:color w:val="000000"/>
                  <w:kern w:val="0"/>
                  <w:lang w:eastAsia="zh-CN"/>
                </w:rPr>
                <m:t>.#(35)##</m:t>
              </m:r>
            </m:e>
          </m:eqArr>
        </m:oMath>
      </m:oMathPara>
    </w:p>
    <w:p w14:paraId="39CDFCE5" w14:textId="77777777" w:rsidR="003252DB" w:rsidRPr="00B12B40" w:rsidRDefault="003252DB" w:rsidP="008F682D">
      <w:pPr>
        <w:widowControl/>
        <w:spacing w:beforeLines="20" w:before="48" w:afterLines="20" w:after="48" w:line="240" w:lineRule="auto"/>
        <w:ind w:firstLineChars="150" w:firstLine="300"/>
        <w:rPr>
          <w:rFonts w:ascii="Times New Roman" w:eastAsia="宋体" w:hAnsi="Times New Roman"/>
          <w:color w:val="000000"/>
          <w:kern w:val="0"/>
          <w:lang w:eastAsia="zh-CN"/>
        </w:rPr>
      </w:pPr>
    </w:p>
    <w:p w14:paraId="415927F0" w14:textId="7B089CFF" w:rsidR="00617066" w:rsidRPr="00B12B40" w:rsidRDefault="00617066" w:rsidP="00452525">
      <w:pPr>
        <w:pStyle w:val="2"/>
        <w:spacing w:before="120"/>
        <w:ind w:left="357" w:hanging="357"/>
        <w:rPr>
          <w:rFonts w:eastAsiaTheme="minorEastAsia"/>
          <w:lang w:eastAsia="zh-CN"/>
        </w:rPr>
      </w:pPr>
      <w:r w:rsidRPr="00B12B40">
        <w:rPr>
          <w:rFonts w:eastAsiaTheme="minorEastAsia" w:hint="eastAsia"/>
          <w:lang w:eastAsia="zh-CN"/>
        </w:rPr>
        <w:t>4</w:t>
      </w:r>
      <w:r w:rsidRPr="00B12B40">
        <w:rPr>
          <w:rFonts w:eastAsiaTheme="minorEastAsia"/>
          <w:lang w:eastAsia="zh-CN"/>
        </w:rPr>
        <w:t>.</w:t>
      </w:r>
      <w:r w:rsidR="0085538B" w:rsidRPr="00B12B40">
        <w:rPr>
          <w:rFonts w:eastAsiaTheme="minorEastAsia"/>
          <w:lang w:eastAsia="zh-CN"/>
        </w:rPr>
        <w:t>3</w:t>
      </w:r>
      <w:r w:rsidRPr="00B12B40">
        <w:rPr>
          <w:rFonts w:eastAsiaTheme="minorEastAsia"/>
          <w:lang w:eastAsia="zh-CN"/>
        </w:rPr>
        <w:t xml:space="preserve">. </w:t>
      </w:r>
      <w:r w:rsidR="0085538B" w:rsidRPr="00B12B40">
        <w:rPr>
          <w:rFonts w:eastAsiaTheme="minorEastAsia"/>
          <w:lang w:eastAsia="zh-CN"/>
        </w:rPr>
        <w:t xml:space="preserve">Truthfulness, individual </w:t>
      </w:r>
      <w:proofErr w:type="gramStart"/>
      <w:r w:rsidR="0085538B" w:rsidRPr="00B12B40">
        <w:rPr>
          <w:rFonts w:eastAsiaTheme="minorEastAsia"/>
          <w:lang w:eastAsia="zh-CN"/>
        </w:rPr>
        <w:t>rationality</w:t>
      </w:r>
      <w:proofErr w:type="gramEnd"/>
      <w:r w:rsidR="0085538B" w:rsidRPr="00B12B40">
        <w:rPr>
          <w:rFonts w:eastAsiaTheme="minorEastAsia"/>
          <w:lang w:eastAsia="zh-CN"/>
        </w:rPr>
        <w:t xml:space="preserve"> and efficiency</w:t>
      </w:r>
    </w:p>
    <w:p w14:paraId="6B0DF7B3" w14:textId="17E5478C" w:rsidR="00977A27" w:rsidRPr="00B12B40" w:rsidRDefault="00977A27" w:rsidP="002829AF">
      <w:pPr>
        <w:widowControl/>
        <w:spacing w:line="240" w:lineRule="auto"/>
        <w:ind w:firstLineChars="150" w:firstLine="300"/>
        <w:rPr>
          <w:rFonts w:ascii="Times New Roman" w:eastAsia="宋体" w:hAnsi="Times New Roman"/>
          <w:kern w:val="0"/>
          <w:lang w:eastAsia="zh-CN"/>
        </w:rPr>
      </w:pPr>
      <w:bookmarkStart w:id="45" w:name="OLE_LINK32"/>
      <w:r w:rsidRPr="00B12B40">
        <w:rPr>
          <w:rFonts w:ascii="Times New Roman" w:eastAsia="宋体" w:hAnsi="Times New Roman" w:hint="eastAsia"/>
          <w:kern w:val="0"/>
          <w:lang w:eastAsia="zh-CN"/>
        </w:rPr>
        <w:t>To</w:t>
      </w:r>
      <w:r w:rsidRPr="00B12B40">
        <w:rPr>
          <w:rFonts w:ascii="Times New Roman" w:eastAsia="宋体" w:hAnsi="Times New Roman"/>
          <w:kern w:val="0"/>
          <w:lang w:eastAsia="zh-CN"/>
        </w:rPr>
        <w:t xml:space="preserve"> prove the truthfulness of the mechanism, we show that workers can achieve maximum utility by submitting truthful bids.</w:t>
      </w:r>
    </w:p>
    <w:bookmarkEnd w:id="45"/>
    <w:p w14:paraId="7AD1DE12" w14:textId="766F3EF6" w:rsidR="0085538B" w:rsidRPr="00B12B40" w:rsidRDefault="0085538B" w:rsidP="002829AF">
      <w:pPr>
        <w:widowControl/>
        <w:spacing w:beforeLines="50" w:before="120" w:afterLines="50" w:after="120" w:line="240" w:lineRule="auto"/>
        <w:ind w:firstLineChars="150" w:firstLine="301"/>
        <w:rPr>
          <w:rFonts w:ascii="Times New Roman" w:eastAsia="宋体" w:hAnsi="Times New Roman"/>
          <w:kern w:val="0"/>
          <w:lang w:eastAsia="zh-CN"/>
        </w:rPr>
      </w:pPr>
      <w:r w:rsidRPr="00B12B40">
        <w:rPr>
          <w:rFonts w:ascii="Times New Roman" w:eastAsia="宋体" w:hAnsi="Times New Roman"/>
          <w:b/>
          <w:bCs/>
          <w:kern w:val="0"/>
          <w:lang w:eastAsia="zh-CN"/>
        </w:rPr>
        <w:t>Theorem 1</w:t>
      </w:r>
      <w:r w:rsidRPr="00B12B40">
        <w:rPr>
          <w:rFonts w:ascii="Times New Roman" w:eastAsia="宋体" w:hAnsi="Times New Roman"/>
          <w:kern w:val="0"/>
          <w:lang w:eastAsia="zh-CN"/>
        </w:rPr>
        <w:t xml:space="preserve">. </w:t>
      </w:r>
      <w:r w:rsidRPr="00B12B40">
        <w:rPr>
          <w:rFonts w:ascii="Times New Roman" w:eastAsia="宋体" w:hAnsi="Times New Roman"/>
          <w:i/>
          <w:iCs/>
          <w:kern w:val="0"/>
          <w:lang w:eastAsia="zh-CN"/>
        </w:rPr>
        <w:t>The CQL-</w:t>
      </w:r>
      <w:r w:rsidR="00096F60" w:rsidRPr="00B12B40">
        <w:rPr>
          <w:rFonts w:ascii="Times New Roman" w:eastAsia="宋体" w:hAnsi="Times New Roman"/>
          <w:i/>
          <w:iCs/>
          <w:kern w:val="0"/>
          <w:lang w:eastAsia="zh-CN"/>
        </w:rPr>
        <w:t>MAB</w:t>
      </w:r>
      <w:r w:rsidRPr="00B12B40">
        <w:rPr>
          <w:rFonts w:ascii="Times New Roman" w:eastAsia="宋体" w:hAnsi="Times New Roman"/>
          <w:i/>
          <w:iCs/>
          <w:kern w:val="0"/>
          <w:lang w:eastAsia="zh-CN"/>
        </w:rPr>
        <w:t xml:space="preserve"> mechanism is truthful.</w:t>
      </w:r>
    </w:p>
    <w:p w14:paraId="1A0DDDF8" w14:textId="17E0CDF9" w:rsidR="00875C6E" w:rsidRPr="00B12B40" w:rsidRDefault="00875C6E" w:rsidP="00875C6E">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i/>
          <w:iCs/>
          <w:kern w:val="0"/>
          <w:lang w:eastAsia="zh-CN"/>
        </w:rPr>
        <w:t xml:space="preserve">Proof. </w:t>
      </w:r>
      <w:proofErr w:type="gramStart"/>
      <w:r w:rsidRPr="00B12B40">
        <w:rPr>
          <w:rFonts w:ascii="Times New Roman" w:eastAsia="宋体" w:hAnsi="Times New Roman"/>
          <w:kern w:val="0"/>
          <w:lang w:eastAsia="zh-CN"/>
        </w:rPr>
        <w:t>Assuming that</w:t>
      </w:r>
      <w:proofErr w:type="gramEnd"/>
      <w:r w:rsidRPr="00B12B40">
        <w:rPr>
          <w:rFonts w:ascii="Times New Roman" w:eastAsia="宋体" w:hAnsi="Times New Roman"/>
          <w:kern w:val="0"/>
          <w:lang w:eastAsia="zh-CN"/>
        </w:rPr>
        <w:t xml:space="preserve"> </w:t>
      </w:r>
      <m:oMath>
        <m:r>
          <w:rPr>
            <w:rFonts w:ascii="Cambria Math" w:eastAsia="宋体" w:hAnsi="Cambria Math"/>
            <w:kern w:val="0"/>
            <w:lang w:eastAsia="zh-CN"/>
          </w:rPr>
          <m:t>∀</m:t>
        </m:r>
      </m:oMath>
      <w:r w:rsidRPr="00B12B40">
        <w:rPr>
          <w:rFonts w:ascii="Times New Roman" w:eastAsia="宋体" w:hAnsi="Times New Roman"/>
          <w:kern w:val="0"/>
          <w:lang w:eastAsia="zh-CN"/>
        </w:rPr>
        <w:t xml:space="preserve"> worker</w:t>
      </w:r>
      <w:r w:rsidRPr="00B12B40">
        <w:rPr>
          <w:rFonts w:ascii="Times New Roman" w:eastAsia="宋体" w:hAnsi="Times New Roman" w:hint="eastAsia"/>
          <w:kern w:val="0"/>
          <w:lang w:eastAsia="zh-CN"/>
        </w:rPr>
        <w:t xml:space="preserve">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r>
          <w:rPr>
            <w:rFonts w:ascii="Cambria Math" w:eastAsia="宋体" w:hAnsi="Cambria Math"/>
            <w:kern w:val="0"/>
            <w:lang w:eastAsia="zh-CN"/>
          </w:rPr>
          <m:t>∈S</m:t>
        </m:r>
      </m:oMath>
      <w:r w:rsidRPr="00B12B40">
        <w:rPr>
          <w:rFonts w:ascii="Times New Roman" w:eastAsia="宋体" w:hAnsi="Times New Roman"/>
          <w:kern w:val="0"/>
          <w:lang w:eastAsia="zh-CN"/>
        </w:rPr>
        <w:t xml:space="preserve"> submits an unrealistic bid </w:t>
      </w:r>
      <m:oMath>
        <m:sSub>
          <m:sSubPr>
            <m:ctrlPr>
              <w:rPr>
                <w:rFonts w:ascii="Cambria Math" w:eastAsia="宋体" w:hAnsi="Cambria Math"/>
                <w:i/>
                <w:kern w:val="0"/>
                <w:lang w:val="fr-FR" w:eastAsia="zh-CN"/>
              </w:rPr>
            </m:ctrlPr>
          </m:sSubPr>
          <m:e>
            <m:r>
              <w:rPr>
                <w:rFonts w:ascii="Cambria Math" w:eastAsia="宋体" w:hAnsi="Cambria Math"/>
                <w:kern w:val="0"/>
                <w:lang w:val="fr-FR" w:eastAsia="zh-CN"/>
              </w:rPr>
              <m:t>b</m:t>
            </m:r>
          </m:e>
          <m:sub>
            <m:r>
              <w:rPr>
                <w:rFonts w:ascii="Cambria Math" w:eastAsia="宋体" w:hAnsi="Cambria Math"/>
                <w:kern w:val="0"/>
                <w:lang w:val="fr-FR" w:eastAsia="zh-CN"/>
              </w:rPr>
              <m:t>i</m:t>
            </m:r>
          </m:sub>
        </m:sSub>
      </m:oMath>
      <w:r w:rsidRPr="00B12B40">
        <w:rPr>
          <w:rFonts w:ascii="Times New Roman" w:eastAsia="宋体" w:hAnsi="Times New Roman"/>
          <w:kern w:val="0"/>
          <w:lang w:eastAsia="zh-CN"/>
        </w:rPr>
        <w:t xml:space="preserve"> to perform all tasks in </w:t>
      </w:r>
      <m:oMath>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i.e.,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w:t>
      </w:r>
      <w:bookmarkStart w:id="46" w:name="OLE_LINK40"/>
      <w:r w:rsidRPr="00B12B40">
        <w:rPr>
          <w:rFonts w:ascii="Times New Roman" w:eastAsia="宋体" w:hAnsi="Times New Roman"/>
          <w:kern w:val="0"/>
          <w:lang w:eastAsia="zh-CN"/>
        </w:rPr>
        <w:t>During the exploration phase, since the platform sets the maximum cost that workers might incur as the payment</w:t>
      </w:r>
      <w:bookmarkEnd w:id="46"/>
      <w:r w:rsidRPr="00B12B40">
        <w:rPr>
          <w:rFonts w:ascii="Times New Roman" w:eastAsia="宋体" w:hAnsi="Times New Roman"/>
          <w:kern w:val="0"/>
          <w:lang w:eastAsia="zh-CN"/>
        </w:rPr>
        <w:t xml:space="preserve">, i.e., </w:t>
      </w:r>
      <m:oMath>
        <m:d>
          <m:dPr>
            <m:begChr m:val="|"/>
            <m:endChr m:val="|"/>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e>
        </m:d>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oMath>
      <w:r w:rsidRPr="00B12B40">
        <w:rPr>
          <w:rFonts w:ascii="Times New Roman" w:eastAsia="宋体" w:hAnsi="Times New Roman"/>
          <w:kern w:val="0"/>
          <w:lang w:eastAsia="zh-CN"/>
        </w:rPr>
        <w:t xml:space="preserve">. The worker's payment is independent of his bid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and the worker cannot increase his utility by changing his bid. In the exploitation phase, we denote the recruitment results for bidding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and </w:t>
      </w:r>
      <m:oMath>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as </w:t>
      </w:r>
      <m:oMath>
        <m:sSubSup>
          <m:sSubSupPr>
            <m:ctrlPr>
              <w:rPr>
                <w:rFonts w:ascii="Cambria Math" w:eastAsia="宋体" w:hAnsi="Cambria Math"/>
                <w:i/>
                <w:kern w:val="0"/>
                <w:lang w:val="fr-FR" w:eastAsia="zh-CN"/>
              </w:rPr>
            </m:ctrlPr>
          </m:sSubSupPr>
          <m:e>
            <m:r>
              <w:rPr>
                <w:rFonts w:ascii="Cambria Math" w:eastAsia="宋体" w:hAnsi="Cambria Math"/>
                <w:kern w:val="0"/>
                <w:lang w:eastAsia="zh-CN"/>
              </w:rPr>
              <m:t>φ</m:t>
            </m:r>
          </m:e>
          <m:sub>
            <m:r>
              <w:rPr>
                <w:rFonts w:ascii="Cambria Math" w:eastAsia="宋体" w:hAnsi="Cambria Math"/>
                <w:kern w:val="0"/>
                <w:lang w:eastAsia="zh-CN"/>
              </w:rPr>
              <m:t>i,t</m:t>
            </m:r>
          </m:sub>
          <m:sup>
            <m:r>
              <w:rPr>
                <w:rFonts w:ascii="Cambria Math" w:eastAsia="宋体" w:hAnsi="Cambria Math"/>
                <w:kern w:val="0"/>
                <w:lang w:eastAsia="zh-CN"/>
              </w:rPr>
              <m:t>'</m:t>
            </m:r>
          </m:sup>
        </m:sSubSup>
      </m:oMath>
      <w:r w:rsidRPr="00B12B40">
        <w:rPr>
          <w:rFonts w:ascii="Times New Roman" w:eastAsia="宋体" w:hAnsi="Times New Roman"/>
          <w:kern w:val="0"/>
          <w:lang w:eastAsia="zh-CN"/>
        </w:rPr>
        <w:t xml:space="preserve"> and </w:t>
      </w:r>
      <m:oMath>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i,t</m:t>
            </m:r>
          </m:sub>
        </m:sSub>
      </m:oMath>
      <w:r w:rsidRPr="00B12B40">
        <w:rPr>
          <w:rFonts w:ascii="Times New Roman" w:eastAsia="宋体" w:hAnsi="Times New Roman" w:hint="eastAsia"/>
          <w:kern w:val="0"/>
          <w:lang w:eastAsia="zh-CN"/>
        </w:rPr>
        <w:t>,</w:t>
      </w:r>
      <w:r w:rsidRPr="00B12B40">
        <w:rPr>
          <w:rFonts w:ascii="Times New Roman" w:eastAsia="宋体" w:hAnsi="Times New Roman"/>
          <w:kern w:val="0"/>
          <w:lang w:eastAsia="zh-CN"/>
        </w:rPr>
        <w:t xml:space="preserve"> respectively. There are two cases as follows:</w:t>
      </w:r>
    </w:p>
    <w:p w14:paraId="210934F5" w14:textId="77777777" w:rsidR="00875C6E" w:rsidRPr="00B12B40" w:rsidRDefault="00875C6E" w:rsidP="00875C6E">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b/>
          <w:bCs/>
          <w:kern w:val="0"/>
          <w:lang w:eastAsia="zh-CN"/>
        </w:rPr>
        <w:t>Case1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r>
          <w:rPr>
            <w:rFonts w:ascii="Cambria Math" w:eastAsia="宋体" w:hAnsi="Cambria Math"/>
            <w:kern w:val="0"/>
            <w:lang w:eastAsia="zh-CN"/>
          </w:rPr>
          <m:t>&gt;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oMath>
      <w:r w:rsidRPr="00B12B40">
        <w:rPr>
          <w:rFonts w:ascii="Times New Roman" w:eastAsia="宋体" w:hAnsi="Times New Roman"/>
          <w:b/>
          <w:bCs/>
          <w:kern w:val="0"/>
          <w:lang w:eastAsia="zh-CN"/>
        </w:rPr>
        <w:t>)</w:t>
      </w:r>
      <w:r w:rsidRPr="00B12B40">
        <w:rPr>
          <w:rFonts w:ascii="Times New Roman" w:eastAsia="宋体" w:hAnsi="Times New Roman"/>
          <w:kern w:val="0"/>
          <w:lang w:eastAsia="zh-CN"/>
        </w:rPr>
        <w:t>: In this case, the worker raises his bid, making it harder for the worker to be selected by the platform</w:t>
      </w:r>
      <w:r w:rsidRPr="00B12B40">
        <w:t xml:space="preserve">, </w:t>
      </w:r>
      <w:r w:rsidRPr="00B12B40">
        <w:rPr>
          <w:rFonts w:ascii="Times New Roman" w:eastAsia="宋体" w:hAnsi="Times New Roman"/>
          <w:kern w:val="0"/>
          <w:lang w:eastAsia="zh-CN"/>
        </w:rPr>
        <w:t xml:space="preserve">that is, </w:t>
      </w:r>
      <m:oMath>
        <m:sSubSup>
          <m:sSubSupPr>
            <m:ctrlPr>
              <w:rPr>
                <w:rFonts w:ascii="Cambria Math" w:eastAsia="宋体" w:hAnsi="Cambria Math"/>
                <w:i/>
                <w:kern w:val="0"/>
                <w:lang w:val="fr-FR" w:eastAsia="zh-CN"/>
              </w:rPr>
            </m:ctrlPr>
          </m:sSubSupPr>
          <m:e>
            <m:r>
              <w:rPr>
                <w:rFonts w:ascii="Cambria Math" w:eastAsia="宋体" w:hAnsi="Cambria Math"/>
                <w:kern w:val="0"/>
                <w:lang w:eastAsia="zh-CN"/>
              </w:rPr>
              <m:t>φ</m:t>
            </m:r>
          </m:e>
          <m:sub>
            <m:r>
              <w:rPr>
                <w:rFonts w:ascii="Cambria Math" w:eastAsia="宋体" w:hAnsi="Cambria Math"/>
                <w:kern w:val="0"/>
                <w:lang w:eastAsia="zh-CN"/>
              </w:rPr>
              <m:t>i,t</m:t>
            </m:r>
          </m:sub>
          <m:sup>
            <m:r>
              <w:rPr>
                <w:rFonts w:ascii="Cambria Math" w:eastAsia="宋体" w:hAnsi="Cambria Math"/>
                <w:kern w:val="0"/>
                <w:lang w:eastAsia="zh-CN"/>
              </w:rPr>
              <m:t>'</m:t>
            </m:r>
          </m:sup>
        </m:sSubSup>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i,t</m:t>
            </m:r>
          </m:sub>
        </m:sSub>
      </m:oMath>
      <w:r w:rsidRPr="00B12B40">
        <w:rPr>
          <w:rFonts w:ascii="Times New Roman" w:eastAsia="宋体" w:hAnsi="Times New Roman"/>
          <w:kern w:val="0"/>
          <w:lang w:eastAsia="zh-CN"/>
        </w:rPr>
        <w:t>.</w:t>
      </w:r>
    </w:p>
    <w:p w14:paraId="794167E1" w14:textId="77777777" w:rsidR="00875C6E" w:rsidRPr="00B12B40" w:rsidRDefault="00875C6E" w:rsidP="00875C6E">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If </w:t>
      </w:r>
      <m:oMath>
        <m:sSubSup>
          <m:sSubSupPr>
            <m:ctrlPr>
              <w:rPr>
                <w:rFonts w:ascii="Cambria Math" w:eastAsia="宋体" w:hAnsi="Cambria Math"/>
                <w:i/>
                <w:kern w:val="0"/>
                <w:lang w:val="fr-FR" w:eastAsia="zh-CN"/>
              </w:rPr>
            </m:ctrlPr>
          </m:sSubSupPr>
          <m:e>
            <m:r>
              <w:rPr>
                <w:rFonts w:ascii="Cambria Math" w:eastAsia="宋体" w:hAnsi="Cambria Math"/>
                <w:kern w:val="0"/>
                <w:lang w:eastAsia="zh-CN"/>
              </w:rPr>
              <m:t>φ</m:t>
            </m:r>
          </m:e>
          <m:sub>
            <m:r>
              <w:rPr>
                <w:rFonts w:ascii="Cambria Math" w:eastAsia="宋体" w:hAnsi="Cambria Math"/>
                <w:kern w:val="0"/>
                <w:lang w:eastAsia="zh-CN"/>
              </w:rPr>
              <m:t>i,t</m:t>
            </m:r>
          </m:sub>
          <m:sup>
            <m:r>
              <w:rPr>
                <w:rFonts w:ascii="Cambria Math" w:eastAsia="宋体" w:hAnsi="Cambria Math"/>
                <w:kern w:val="0"/>
                <w:lang w:eastAsia="zh-CN"/>
              </w:rPr>
              <m:t>'</m:t>
            </m:r>
          </m:sup>
        </m:sSubSup>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i,t</m:t>
            </m:r>
          </m:sub>
        </m:sSub>
      </m:oMath>
      <w:r w:rsidRPr="00B12B40">
        <w:rPr>
          <w:rFonts w:ascii="Times New Roman" w:eastAsia="宋体" w:hAnsi="Times New Roman"/>
          <w:kern w:val="0"/>
          <w:lang w:eastAsia="zh-CN"/>
        </w:rPr>
        <w:t xml:space="preserve">, the worker raises his bid but it has no effect on the recruitment result. Because our payment is based on </w:t>
      </w:r>
      <m:oMath>
        <m:sSub>
          <m:sSubPr>
            <m:ctrlPr>
              <w:rPr>
                <w:rFonts w:ascii="Cambria Math" w:eastAsia="宋体" w:hAnsi="Cambria Math"/>
                <w:i/>
                <w:kern w:val="0"/>
                <w:lang w:eastAsia="zh-CN"/>
              </w:rPr>
            </m:ctrlPr>
          </m:sSubPr>
          <m:e>
            <m:r>
              <w:rPr>
                <w:rFonts w:ascii="Cambria Math" w:eastAsia="宋体" w:hAnsi="Cambria Math"/>
                <w:kern w:val="0"/>
                <w:lang w:eastAsia="zh-CN"/>
              </w:rPr>
              <m:t>p</m:t>
            </m:r>
          </m:e>
          <m:sub>
            <m:r>
              <w:rPr>
                <w:rFonts w:ascii="Cambria Math" w:eastAsia="宋体" w:hAnsi="Cambria Math"/>
                <w:kern w:val="0"/>
                <w:lang w:eastAsia="zh-CN"/>
              </w:rPr>
              <m:t>i,t</m:t>
            </m:r>
          </m:sub>
        </m:sSub>
        <m:r>
          <w:rPr>
            <w:rFonts w:ascii="Cambria Math" w:eastAsia="宋体" w:hAnsi="Cambria Math"/>
            <w:kern w:val="0"/>
            <w:lang w:eastAsia="zh-CN"/>
          </w:rPr>
          <m:t>=min</m:t>
        </m:r>
        <m:d>
          <m:dPr>
            <m:begChr m:val="{"/>
            <m:endChr m:val="}"/>
            <m:ctrlPr>
              <w:rPr>
                <w:rFonts w:ascii="Cambria Math" w:eastAsia="宋体" w:hAnsi="Cambria Math"/>
                <w:i/>
                <w:kern w:val="0"/>
                <w:lang w:eastAsia="zh-CN"/>
              </w:rPr>
            </m:ctrlPr>
          </m:dPr>
          <m:e>
            <m:f>
              <m:fPr>
                <m:ctrlPr>
                  <w:rPr>
                    <w:rFonts w:ascii="Cambria Math" w:eastAsia="宋体" w:hAnsi="Cambria Math"/>
                    <w:i/>
                    <w:kern w:val="0"/>
                    <w:lang w:eastAsia="zh-CN"/>
                  </w:rPr>
                </m:ctrlPr>
              </m:fPr>
              <m:num>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num>
              <m:den>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r>
                      <w:rPr>
                        <w:rFonts w:ascii="Cambria Math" w:eastAsia="宋体" w:hAnsi="Cambria Math"/>
                        <w:kern w:val="0"/>
                        <w:lang w:eastAsia="zh-CN"/>
                      </w:rPr>
                      <m:t>,t</m:t>
                    </m:r>
                  </m:sub>
                  <m:sup>
                    <m:r>
                      <w:rPr>
                        <w:rFonts w:ascii="Cambria Math" w:eastAsia="宋体" w:hAnsi="Cambria Math"/>
                        <w:kern w:val="0"/>
                        <w:lang w:eastAsia="zh-CN"/>
                      </w:rPr>
                      <m:t>+</m:t>
                    </m:r>
                  </m:sup>
                </m:sSubSup>
              </m:den>
            </m:f>
            <m:sSub>
              <m:sSubPr>
                <m:ctrlPr>
                  <w:rPr>
                    <w:rFonts w:ascii="Cambria Math" w:eastAsia="宋体" w:hAnsi="Cambria Math"/>
                    <w:i/>
                    <w:kern w:val="0"/>
                    <w:lang w:eastAsia="zh-CN"/>
                  </w:rPr>
                </m:ctrlPr>
              </m:sSubPr>
              <m:e>
                <m:r>
                  <w:rPr>
                    <w:rFonts w:ascii="Cambria Math" w:eastAsia="宋体" w:hAnsi="Cambria Math"/>
                    <w:kern w:val="0"/>
                    <w:lang w:eastAsia="zh-CN"/>
                  </w:rPr>
                  <m:t>b</m:t>
                </m:r>
              </m:e>
              <m:sub>
                <m:sSub>
                  <m:sSubPr>
                    <m:ctrlPr>
                      <w:rPr>
                        <w:rFonts w:ascii="Cambria Math" w:eastAsia="宋体" w:hAnsi="Cambria Math"/>
                        <w:i/>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e>
        </m:d>
      </m:oMath>
      <w:r w:rsidRPr="00B12B40">
        <w:rPr>
          <w:rFonts w:ascii="Times New Roman" w:eastAsia="宋体" w:hAnsi="Times New Roman"/>
          <w:kern w:val="0"/>
          <w:lang w:eastAsia="zh-CN"/>
        </w:rPr>
        <w:t xml:space="preserve">, it is evident that the worker's payment is independent of his bid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so the worker cannot obtain higher payment.</w:t>
      </w:r>
    </w:p>
    <w:p w14:paraId="5D3B0A83" w14:textId="77777777" w:rsidR="00875C6E" w:rsidRPr="00B12B40" w:rsidRDefault="00875C6E" w:rsidP="00875C6E">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If </w:t>
      </w:r>
      <m:oMath>
        <m:sSubSup>
          <m:sSubSupPr>
            <m:ctrlPr>
              <w:rPr>
                <w:rFonts w:ascii="Cambria Math" w:eastAsia="宋体" w:hAnsi="Cambria Math"/>
                <w:i/>
                <w:kern w:val="0"/>
                <w:lang w:val="fr-FR" w:eastAsia="zh-CN"/>
              </w:rPr>
            </m:ctrlPr>
          </m:sSubSupPr>
          <m:e>
            <m:r>
              <w:rPr>
                <w:rFonts w:ascii="Cambria Math" w:eastAsia="宋体" w:hAnsi="Cambria Math"/>
                <w:kern w:val="0"/>
                <w:lang w:eastAsia="zh-CN"/>
              </w:rPr>
              <m:t>φ</m:t>
            </m:r>
          </m:e>
          <m:sub>
            <m:r>
              <w:rPr>
                <w:rFonts w:ascii="Cambria Math" w:eastAsia="宋体" w:hAnsi="Cambria Math"/>
                <w:kern w:val="0"/>
                <w:lang w:eastAsia="zh-CN"/>
              </w:rPr>
              <m:t>i,t</m:t>
            </m:r>
          </m:sub>
          <m:sup>
            <m:r>
              <w:rPr>
                <w:rFonts w:ascii="Cambria Math" w:eastAsia="宋体" w:hAnsi="Cambria Math"/>
                <w:kern w:val="0"/>
                <w:lang w:eastAsia="zh-CN"/>
              </w:rPr>
              <m:t>'</m:t>
            </m:r>
          </m:sup>
        </m:sSubSup>
        <m:r>
          <w:rPr>
            <w:rFonts w:ascii="Cambria Math" w:eastAsia="宋体" w:hAnsi="Cambria Math"/>
            <w:kern w:val="0"/>
            <w:lang w:eastAsia="zh-CN"/>
          </w:rPr>
          <m:t>&lt;</m:t>
        </m:r>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i,t</m:t>
            </m:r>
          </m:sub>
        </m:sSub>
      </m:oMath>
      <w:r w:rsidRPr="00B12B40">
        <w:rPr>
          <w:rFonts w:ascii="Times New Roman" w:eastAsia="宋体" w:hAnsi="Times New Roman"/>
          <w:kern w:val="0"/>
          <w:lang w:eastAsia="zh-CN"/>
        </w:rPr>
        <w:t>, the worker loses this opportunity to be recruited because he r</w:t>
      </w:r>
      <w:proofErr w:type="spellStart"/>
      <w:r w:rsidRPr="00B12B40">
        <w:rPr>
          <w:rFonts w:ascii="Times New Roman" w:eastAsia="宋体" w:hAnsi="Times New Roman"/>
          <w:kern w:val="0"/>
          <w:lang w:eastAsia="zh-CN"/>
        </w:rPr>
        <w:t>aised</w:t>
      </w:r>
      <w:proofErr w:type="spellEnd"/>
      <w:r w:rsidRPr="00B12B40">
        <w:rPr>
          <w:rFonts w:ascii="Times New Roman" w:eastAsia="宋体" w:hAnsi="Times New Roman"/>
          <w:kern w:val="0"/>
          <w:lang w:eastAsia="zh-CN"/>
        </w:rPr>
        <w:t xml:space="preserve"> his bid, which means</w:t>
      </w:r>
      <w:r w:rsidRPr="00B12B40">
        <w:t xml:space="preserve"> </w:t>
      </w:r>
      <w:r w:rsidRPr="00B12B40">
        <w:rPr>
          <w:rFonts w:ascii="Times New Roman" w:eastAsia="宋体" w:hAnsi="Times New Roman"/>
          <w:kern w:val="0"/>
          <w:lang w:eastAsia="zh-CN"/>
        </w:rPr>
        <w:t>truthful bidding is a better choice.</w:t>
      </w:r>
    </w:p>
    <w:p w14:paraId="3D0F3375" w14:textId="77777777" w:rsidR="00875C6E" w:rsidRPr="00B12B40" w:rsidRDefault="00875C6E" w:rsidP="00875C6E">
      <w:pPr>
        <w:widowControl/>
        <w:spacing w:line="240" w:lineRule="auto"/>
        <w:ind w:firstLineChars="150" w:firstLine="301"/>
        <w:rPr>
          <w:rFonts w:ascii="Times New Roman" w:eastAsia="宋体" w:hAnsi="Times New Roman"/>
          <w:kern w:val="0"/>
          <w:lang w:eastAsia="zh-CN"/>
        </w:rPr>
      </w:pPr>
      <w:r w:rsidRPr="00B12B40">
        <w:rPr>
          <w:rFonts w:ascii="Times New Roman" w:eastAsia="宋体" w:hAnsi="Times New Roman"/>
          <w:b/>
          <w:bCs/>
          <w:kern w:val="0"/>
          <w:lang w:eastAsia="zh-CN"/>
        </w:rPr>
        <w:t>Case 2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i,t</m:t>
            </m:r>
          </m:sub>
        </m:sSub>
        <m:r>
          <m:rPr>
            <m:sty m:val="b"/>
          </m:rPr>
          <w:rPr>
            <w:rFonts w:ascii="Cambria Math" w:eastAsia="宋体" w:hAnsi="Cambria Math"/>
            <w:kern w:val="0"/>
            <w:lang w:eastAsia="zh-CN"/>
          </w:rPr>
          <m:t>&lt;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i,t</m:t>
            </m:r>
          </m:sub>
        </m:sSub>
      </m:oMath>
      <w:r w:rsidRPr="00B12B40">
        <w:rPr>
          <w:rFonts w:ascii="Times New Roman" w:eastAsia="宋体" w:hAnsi="Times New Roman"/>
          <w:b/>
          <w:bCs/>
          <w:kern w:val="0"/>
          <w:lang w:eastAsia="zh-CN"/>
        </w:rPr>
        <w:t>)</w:t>
      </w:r>
      <w:r w:rsidRPr="00B12B40">
        <w:rPr>
          <w:rFonts w:ascii="Times New Roman" w:eastAsia="宋体" w:hAnsi="Times New Roman"/>
          <w:kern w:val="0"/>
          <w:lang w:eastAsia="zh-CN"/>
        </w:rPr>
        <w:t>: At this point the worker reduced his bid, making it easier for the worker to be selected by the platform</w:t>
      </w:r>
      <w:r w:rsidRPr="00B12B40">
        <w:t xml:space="preserve">, </w:t>
      </w:r>
      <w:r w:rsidRPr="00B12B40">
        <w:rPr>
          <w:rFonts w:ascii="Times New Roman" w:eastAsia="宋体" w:hAnsi="Times New Roman"/>
          <w:kern w:val="0"/>
          <w:lang w:eastAsia="zh-CN"/>
        </w:rPr>
        <w:t xml:space="preserve">that is, </w:t>
      </w:r>
      <m:oMath>
        <m:sSubSup>
          <m:sSubSupPr>
            <m:ctrlPr>
              <w:rPr>
                <w:rFonts w:ascii="Cambria Math" w:eastAsia="宋体" w:hAnsi="Cambria Math"/>
                <w:i/>
                <w:kern w:val="0"/>
                <w:lang w:val="fr-FR" w:eastAsia="zh-CN"/>
              </w:rPr>
            </m:ctrlPr>
          </m:sSubSupPr>
          <m:e>
            <m:r>
              <w:rPr>
                <w:rFonts w:ascii="Cambria Math" w:eastAsia="宋体" w:hAnsi="Cambria Math"/>
                <w:kern w:val="0"/>
                <w:lang w:eastAsia="zh-CN"/>
              </w:rPr>
              <m:t>φ</m:t>
            </m:r>
          </m:e>
          <m:sub>
            <m:r>
              <w:rPr>
                <w:rFonts w:ascii="Cambria Math" w:eastAsia="宋体" w:hAnsi="Cambria Math"/>
                <w:kern w:val="0"/>
                <w:lang w:eastAsia="zh-CN"/>
              </w:rPr>
              <m:t>i,t</m:t>
            </m:r>
          </m:sub>
          <m:sup>
            <m:r>
              <w:rPr>
                <w:rFonts w:ascii="Cambria Math" w:eastAsia="宋体" w:hAnsi="Cambria Math"/>
                <w:kern w:val="0"/>
                <w:lang w:eastAsia="zh-CN"/>
              </w:rPr>
              <m:t>'</m:t>
            </m:r>
          </m:sup>
        </m:sSubSup>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i,t</m:t>
            </m:r>
          </m:sub>
        </m:sSub>
      </m:oMath>
      <w:r w:rsidRPr="00B12B40">
        <w:rPr>
          <w:rFonts w:ascii="Times New Roman" w:eastAsia="宋体" w:hAnsi="Times New Roman"/>
          <w:kern w:val="0"/>
          <w:lang w:eastAsia="zh-CN"/>
        </w:rPr>
        <w:t>.</w:t>
      </w:r>
    </w:p>
    <w:p w14:paraId="0B35F09D" w14:textId="77777777" w:rsidR="00875C6E" w:rsidRPr="00B12B40" w:rsidRDefault="00875C6E" w:rsidP="00875C6E">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If </w:t>
      </w:r>
      <m:oMath>
        <m:sSubSup>
          <m:sSubSupPr>
            <m:ctrlPr>
              <w:rPr>
                <w:rFonts w:ascii="Cambria Math" w:eastAsia="宋体" w:hAnsi="Cambria Math"/>
                <w:i/>
                <w:kern w:val="0"/>
                <w:lang w:val="fr-FR" w:eastAsia="zh-CN"/>
              </w:rPr>
            </m:ctrlPr>
          </m:sSubSupPr>
          <m:e>
            <m:r>
              <w:rPr>
                <w:rFonts w:ascii="Cambria Math" w:eastAsia="宋体" w:hAnsi="Cambria Math"/>
                <w:kern w:val="0"/>
                <w:lang w:eastAsia="zh-CN"/>
              </w:rPr>
              <m:t>φ</m:t>
            </m:r>
          </m:e>
          <m:sub>
            <m:r>
              <w:rPr>
                <w:rFonts w:ascii="Cambria Math" w:eastAsia="宋体" w:hAnsi="Cambria Math"/>
                <w:kern w:val="0"/>
                <w:lang w:eastAsia="zh-CN"/>
              </w:rPr>
              <m:t>i,t</m:t>
            </m:r>
          </m:sub>
          <m:sup>
            <m:r>
              <w:rPr>
                <w:rFonts w:ascii="Cambria Math" w:eastAsia="宋体" w:hAnsi="Cambria Math"/>
                <w:kern w:val="0"/>
                <w:lang w:eastAsia="zh-CN"/>
              </w:rPr>
              <m:t>'</m:t>
            </m:r>
          </m:sup>
        </m:sSubSup>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i,t</m:t>
            </m:r>
          </m:sub>
        </m:sSub>
      </m:oMath>
      <w:r w:rsidRPr="00B12B40">
        <w:rPr>
          <w:rFonts w:ascii="Times New Roman" w:eastAsia="宋体" w:hAnsi="Times New Roman"/>
          <w:kern w:val="0"/>
          <w:lang w:eastAsia="zh-CN"/>
        </w:rPr>
        <w:t>, the worker reduced his bid, but has no effect on the recruitment result. Similarly, since the worker’s payment is independent of the worker's bid, the worker cannot obtain higher payment.</w:t>
      </w:r>
    </w:p>
    <w:p w14:paraId="2F5C7A19" w14:textId="77777777" w:rsidR="00875C6E" w:rsidRPr="00B12B40" w:rsidRDefault="00875C6E" w:rsidP="00875C6E">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If </w:t>
      </w:r>
      <m:oMath>
        <m:sSubSup>
          <m:sSubSupPr>
            <m:ctrlPr>
              <w:rPr>
                <w:rFonts w:ascii="Cambria Math" w:eastAsia="宋体" w:hAnsi="Cambria Math"/>
                <w:i/>
                <w:kern w:val="0"/>
                <w:lang w:val="fr-FR" w:eastAsia="zh-CN"/>
              </w:rPr>
            </m:ctrlPr>
          </m:sSubSupPr>
          <m:e>
            <m:r>
              <w:rPr>
                <w:rFonts w:ascii="Cambria Math" w:eastAsia="宋体" w:hAnsi="Cambria Math"/>
                <w:kern w:val="0"/>
                <w:lang w:eastAsia="zh-CN"/>
              </w:rPr>
              <m:t>φ</m:t>
            </m:r>
          </m:e>
          <m:sub>
            <m:r>
              <w:rPr>
                <w:rFonts w:ascii="Cambria Math" w:eastAsia="宋体" w:hAnsi="Cambria Math"/>
                <w:kern w:val="0"/>
                <w:lang w:eastAsia="zh-CN"/>
              </w:rPr>
              <m:t>i,t</m:t>
            </m:r>
          </m:sub>
          <m:sup>
            <m:r>
              <w:rPr>
                <w:rFonts w:ascii="Cambria Math" w:eastAsia="宋体" w:hAnsi="Cambria Math"/>
                <w:kern w:val="0"/>
                <w:lang w:eastAsia="zh-CN"/>
              </w:rPr>
              <m:t>'</m:t>
            </m:r>
          </m:sup>
        </m:sSubSup>
        <m:r>
          <w:rPr>
            <w:rFonts w:ascii="Cambria Math" w:eastAsia="宋体" w:hAnsi="Cambria Math"/>
            <w:kern w:val="0"/>
            <w:lang w:eastAsia="zh-CN"/>
          </w:rPr>
          <m:t>&gt;</m:t>
        </m:r>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i,t</m:t>
            </m:r>
          </m:sub>
        </m:sSub>
      </m:oMath>
      <w:r w:rsidRPr="00B12B40">
        <w:rPr>
          <w:rFonts w:ascii="Times New Roman" w:eastAsia="宋体" w:hAnsi="Times New Roman"/>
          <w:kern w:val="0"/>
          <w:lang w:eastAsia="zh-CN"/>
        </w:rPr>
        <w:t xml:space="preserve">, the worker lowers his offer, allowing himself to be recruited by the platform, i.e., </w:t>
      </w:r>
      <m:oMath>
        <m:sSubSup>
          <m:sSubSupPr>
            <m:ctrlPr>
              <w:rPr>
                <w:rFonts w:ascii="Cambria Math" w:eastAsia="宋体" w:hAnsi="Cambria Math"/>
                <w:i/>
                <w:kern w:val="0"/>
                <w:lang w:val="fr-FR" w:eastAsia="zh-CN"/>
              </w:rPr>
            </m:ctrlPr>
          </m:sSubSupPr>
          <m:e>
            <m:r>
              <w:rPr>
                <w:rFonts w:ascii="Cambria Math" w:eastAsia="宋体" w:hAnsi="Cambria Math"/>
                <w:kern w:val="0"/>
                <w:lang w:eastAsia="zh-CN"/>
              </w:rPr>
              <m:t>φ</m:t>
            </m:r>
          </m:e>
          <m:sub>
            <m:r>
              <w:rPr>
                <w:rFonts w:ascii="Cambria Math" w:eastAsia="宋体" w:hAnsi="Cambria Math"/>
                <w:kern w:val="0"/>
                <w:lang w:eastAsia="zh-CN"/>
              </w:rPr>
              <m:t>i,t</m:t>
            </m:r>
          </m:sub>
          <m:sup>
            <m:r>
              <w:rPr>
                <w:rFonts w:ascii="Cambria Math" w:eastAsia="宋体" w:hAnsi="Cambria Math"/>
                <w:kern w:val="0"/>
                <w:lang w:eastAsia="zh-CN"/>
              </w:rPr>
              <m:t>'</m:t>
            </m:r>
          </m:sup>
        </m:sSubSup>
        <m:r>
          <w:rPr>
            <w:rFonts w:ascii="Cambria Math" w:eastAsia="宋体" w:hAnsi="Cambria Math"/>
            <w:kern w:val="0"/>
            <w:lang w:val="fr-FR" w:eastAsia="zh-CN"/>
          </w:rPr>
          <m:t>=1,</m:t>
        </m:r>
        <m:sSub>
          <m:sSubPr>
            <m:ctrlPr>
              <w:rPr>
                <w:rFonts w:ascii="Cambria Math" w:eastAsia="宋体" w:hAnsi="Cambria Math"/>
                <w:i/>
                <w:kern w:val="0"/>
                <w:lang w:eastAsia="zh-CN"/>
              </w:rPr>
            </m:ctrlPr>
          </m:sSubPr>
          <m:e>
            <m:r>
              <w:rPr>
                <w:rFonts w:ascii="Cambria Math" w:eastAsia="宋体" w:hAnsi="Cambria Math"/>
                <w:kern w:val="0"/>
                <w:lang w:eastAsia="zh-CN"/>
              </w:rPr>
              <m:t>φ</m:t>
            </m:r>
          </m:e>
          <m:sub>
            <m:r>
              <w:rPr>
                <w:rFonts w:ascii="Cambria Math" w:eastAsia="宋体" w:hAnsi="Cambria Math"/>
                <w:kern w:val="0"/>
                <w:lang w:eastAsia="zh-CN"/>
              </w:rPr>
              <m:t>i,t</m:t>
            </m:r>
          </m:sub>
        </m:sSub>
        <m:r>
          <w:rPr>
            <w:rFonts w:ascii="Cambria Math" w:eastAsia="宋体" w:hAnsi="Cambria Math"/>
            <w:kern w:val="0"/>
            <w:lang w:eastAsia="zh-CN"/>
          </w:rPr>
          <m:t>=0</m:t>
        </m:r>
      </m:oMath>
      <w:r w:rsidRPr="00B12B40">
        <w:rPr>
          <w:rFonts w:ascii="Times New Roman" w:eastAsia="宋体" w:hAnsi="Times New Roman"/>
          <w:kern w:val="0"/>
          <w:lang w:eastAsia="zh-CN"/>
        </w:rPr>
        <w:t xml:space="preserve">. Because the </w:t>
      </w:r>
      <w:r w:rsidRPr="00B12B40">
        <w:rPr>
          <w:rFonts w:ascii="Times New Roman" w:eastAsia="宋体" w:hAnsi="Times New Roman"/>
          <w:kern w:val="0"/>
        </w:rPr>
        <w:t>Revenue-Cost-Ratio</w:t>
      </w:r>
      <w:r w:rsidRPr="00B12B40">
        <w:t xml:space="preserve"> </w:t>
      </w:r>
      <w:r w:rsidRPr="00B12B40">
        <w:rPr>
          <w:rFonts w:ascii="Times New Roman" w:eastAsia="宋体" w:hAnsi="Times New Roman"/>
          <w:kern w:val="0"/>
        </w:rPr>
        <w:t>calculation formula is</w:t>
      </w:r>
      <w:r w:rsidRPr="00B12B40">
        <w:rPr>
          <w:rFonts w:ascii="Times New Roman" w:eastAsia="宋体" w:hAnsi="Times New Roman"/>
          <w:kern w:val="0"/>
          <w:lang w:eastAsia="zh-CN"/>
        </w:rPr>
        <w:t xml:space="preserve"> </w:t>
      </w:r>
      <m:oMath>
        <m:sSub>
          <m:sSubPr>
            <m:ctrlPr>
              <w:rPr>
                <w:rFonts w:ascii="Cambria Math" w:eastAsia="宋体" w:hAnsi="Cambria Math"/>
                <w:i/>
                <w:kern w:val="0"/>
                <w:lang w:eastAsia="zh-CN"/>
              </w:rPr>
            </m:ctrlPr>
          </m:sSubPr>
          <m:e>
            <m:r>
              <w:rPr>
                <w:rFonts w:ascii="Cambria Math" w:eastAsia="宋体" w:hAnsi="Cambria Math"/>
                <w:kern w:val="0"/>
                <w:lang w:eastAsia="zh-CN"/>
              </w:rPr>
              <m:t>ρ</m:t>
            </m:r>
          </m:e>
          <m:sub>
            <m:r>
              <w:rPr>
                <w:rFonts w:ascii="Cambria Math" w:eastAsia="宋体" w:hAnsi="Cambria Math"/>
                <w:kern w:val="0"/>
                <w:lang w:eastAsia="zh-CN"/>
              </w:rPr>
              <m:t>i,t</m:t>
            </m:r>
          </m:sub>
        </m:sSub>
        <m:r>
          <w:rPr>
            <w:rFonts w:ascii="Cambria Math" w:eastAsia="宋体" w:hAnsi="Cambria Math"/>
            <w:kern w:val="0"/>
          </w:rPr>
          <m:t>=</m:t>
        </m:r>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r>
          <w:rPr>
            <w:rFonts w:ascii="Cambria Math" w:eastAsia="宋体" w:hAnsi="Cambria Math"/>
            <w:kern w:val="0"/>
          </w:rPr>
          <m:t>/</m:t>
        </m:r>
        <m:sSub>
          <m:sSubPr>
            <m:ctrlPr>
              <w:rPr>
                <w:rFonts w:ascii="Cambria Math" w:eastAsia="宋体" w:hAnsi="Cambria Math"/>
                <w:kern w:val="0"/>
                <w:lang w:eastAsia="zh-CN"/>
              </w:rPr>
            </m:ctrlPr>
          </m:sSubPr>
          <m:e>
            <m:r>
              <w:rPr>
                <w:rFonts w:ascii="Cambria Math" w:eastAsia="宋体" w:hAnsi="Cambria Math"/>
                <w:kern w:val="0"/>
              </w:rPr>
              <m:t>b</m:t>
            </m:r>
          </m:e>
          <m:sub>
            <m:r>
              <w:rPr>
                <w:rFonts w:ascii="Cambria Math" w:eastAsia="宋体" w:hAnsi="Cambria Math"/>
                <w:kern w:val="0"/>
              </w:rPr>
              <m:t>i</m:t>
            </m:r>
          </m:sub>
        </m:sSub>
      </m:oMath>
      <w:r w:rsidRPr="00B12B40">
        <w:rPr>
          <w:rFonts w:ascii="Times New Roman" w:eastAsia="宋体" w:hAnsi="Times New Roman" w:hint="eastAsia"/>
          <w:kern w:val="0"/>
          <w:lang w:eastAsia="zh-CN"/>
        </w:rPr>
        <w:t xml:space="preserve"> a</w:t>
      </w:r>
      <w:proofErr w:type="spellStart"/>
      <w:r w:rsidRPr="00B12B40">
        <w:rPr>
          <w:rFonts w:ascii="Times New Roman" w:eastAsia="宋体" w:hAnsi="Times New Roman"/>
          <w:kern w:val="0"/>
          <w:lang w:eastAsia="zh-CN"/>
        </w:rPr>
        <w:t>nd</w:t>
      </w:r>
      <w:proofErr w:type="spellEnd"/>
      <w:r w:rsidRPr="00B12B40">
        <w:rPr>
          <w:rFonts w:ascii="Times New Roman" w:eastAsia="宋体" w:hAnsi="Times New Roman"/>
          <w:kern w:val="0"/>
          <w:lang w:eastAsia="zh-CN"/>
        </w:rPr>
        <w:t xml:space="preserve"> the platform recruits the </w:t>
      </w:r>
      <m:oMath>
        <m:r>
          <w:rPr>
            <w:rFonts w:ascii="Cambria Math" w:eastAsia="宋体" w:hAnsi="Cambria Math"/>
            <w:kern w:val="0"/>
            <w:lang w:eastAsia="zh-CN"/>
          </w:rPr>
          <m:t>k</m:t>
        </m:r>
      </m:oMath>
      <w:r w:rsidRPr="00B12B40">
        <w:rPr>
          <w:rFonts w:ascii="Times New Roman" w:eastAsia="宋体" w:hAnsi="Times New Roman"/>
          <w:kern w:val="0"/>
          <w:lang w:eastAsia="zh-CN"/>
        </w:rPr>
        <w:t xml:space="preserve"> largest workers in </w:t>
      </w:r>
      <w:r w:rsidRPr="00B12B40">
        <w:rPr>
          <w:rFonts w:ascii="Times New Roman" w:eastAsia="宋体" w:hAnsi="Times New Roman"/>
          <w:kern w:val="0"/>
        </w:rPr>
        <w:t>Revenue-Cost-Ratio</w:t>
      </w:r>
      <w:r w:rsidRPr="00B12B40">
        <w:rPr>
          <w:rFonts w:ascii="Times New Roman" w:eastAsia="宋体" w:hAnsi="Times New Roman"/>
          <w:kern w:val="0"/>
          <w:lang w:eastAsia="zh-CN"/>
        </w:rPr>
        <w:t>. We can get</w:t>
      </w:r>
      <w:r w:rsidRPr="00B12B40">
        <w:rPr>
          <w:rFonts w:ascii="Times New Roman" w:eastAsia="宋体" w:hAnsi="Times New Roman" w:hint="eastAsia"/>
          <w:kern w:val="0"/>
          <w:lang w:eastAsia="zh-CN"/>
        </w:rPr>
        <w:t xml:space="preserve">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r>
          <w:rPr>
            <w:rFonts w:ascii="Cambria Math" w:eastAsia="宋体" w:hAnsi="Cambria Math"/>
            <w:kern w:val="0"/>
            <w:lang w:eastAsia="zh-CN"/>
          </w:rPr>
          <m:t>≤</m:t>
        </m:r>
        <m:f>
          <m:fPr>
            <m:ctrlPr>
              <w:rPr>
                <w:rFonts w:ascii="Cambria Math" w:eastAsia="宋体" w:hAnsi="Cambria Math"/>
                <w:kern w:val="0"/>
                <w:lang w:eastAsia="zh-CN"/>
              </w:rPr>
            </m:ctrlPr>
          </m:fPr>
          <m:num>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num>
          <m:den>
            <m:sSubSup>
              <m:sSubSupPr>
                <m:ctrlPr>
                  <w:rPr>
                    <w:rFonts w:ascii="Cambria Math" w:eastAsia="宋体" w:hAnsi="Cambria Math"/>
                    <w:kern w:val="0"/>
                    <w:lang w:eastAsia="zh-CN"/>
                  </w:rPr>
                </m:ctrlPr>
              </m:sSubSupPr>
              <m:e>
                <m:acc>
                  <m:accPr>
                    <m:ctrlPr>
                      <w:rPr>
                        <w:rFonts w:ascii="Cambria Math" w:eastAsia="宋体" w:hAnsi="Cambria Math"/>
                        <w:kern w:val="0"/>
                        <w:lang w:eastAsia="zh-CN"/>
                      </w:rPr>
                    </m:ctrlPr>
                  </m:accPr>
                  <m:e>
                    <m:r>
                      <w:rPr>
                        <w:rFonts w:ascii="Cambria Math" w:eastAsia="宋体" w:hAnsi="Cambria Math"/>
                        <w:kern w:val="0"/>
                        <w:lang w:eastAsia="zh-CN"/>
                      </w:rPr>
                      <m:t>g</m:t>
                    </m:r>
                  </m:e>
                </m:acc>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r>
                  <w:rPr>
                    <w:rFonts w:ascii="Cambria Math" w:eastAsia="宋体" w:hAnsi="Cambria Math"/>
                    <w:kern w:val="0"/>
                    <w:lang w:eastAsia="zh-CN"/>
                  </w:rPr>
                  <m:t>,t</m:t>
                </m:r>
              </m:sub>
              <m:sup>
                <m:r>
                  <w:rPr>
                    <w:rFonts w:ascii="Cambria Math" w:eastAsia="宋体" w:hAnsi="Cambria Math"/>
                    <w:kern w:val="0"/>
                    <w:lang w:eastAsia="zh-CN"/>
                  </w:rPr>
                  <m:t>+</m:t>
                </m:r>
              </m:sup>
            </m:sSubSup>
          </m:den>
        </m:f>
        <m:sSub>
          <m:sSubPr>
            <m:ctrlPr>
              <w:rPr>
                <w:rFonts w:ascii="Cambria Math" w:eastAsia="宋体" w:hAnsi="Cambria Math"/>
                <w:kern w:val="0"/>
                <w:lang w:eastAsia="zh-CN"/>
              </w:rPr>
            </m:ctrlPr>
          </m:sSubPr>
          <m:e>
            <m:r>
              <w:rPr>
                <w:rFonts w:ascii="Cambria Math" w:eastAsia="宋体" w:hAnsi="Cambria Math"/>
                <w:kern w:val="0"/>
                <w:lang w:eastAsia="zh-CN"/>
              </w:rPr>
              <m:t>b</m:t>
            </m:r>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sub>
        </m:sSub>
      </m:oMath>
      <w:r w:rsidRPr="00B12B40">
        <w:rPr>
          <w:rFonts w:ascii="Times New Roman" w:eastAsia="宋体" w:hAnsi="Times New Roman"/>
          <w:kern w:val="0"/>
          <w:lang w:eastAsia="zh-CN"/>
        </w:rPr>
        <w:t xml:space="preserve"> and </w:t>
      </w:r>
      <m:oMath>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r>
          <w:rPr>
            <w:rFonts w:ascii="Cambria Math" w:eastAsia="宋体" w:hAnsi="Cambria Math"/>
            <w:kern w:val="0"/>
            <w:lang w:eastAsia="zh-CN"/>
          </w:rPr>
          <m:t>≥</m:t>
        </m:r>
        <m:f>
          <m:fPr>
            <m:ctrlPr>
              <w:rPr>
                <w:rFonts w:ascii="Cambria Math" w:eastAsia="宋体" w:hAnsi="Cambria Math"/>
                <w:kern w:val="0"/>
                <w:lang w:eastAsia="zh-CN"/>
              </w:rPr>
            </m:ctrlPr>
          </m:fPr>
          <m:num>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num>
          <m:den>
            <m:sSubSup>
              <m:sSubSupPr>
                <m:ctrlPr>
                  <w:rPr>
                    <w:rFonts w:ascii="Cambria Math" w:eastAsia="宋体" w:hAnsi="Cambria Math"/>
                    <w:kern w:val="0"/>
                    <w:lang w:eastAsia="zh-CN"/>
                  </w:rPr>
                </m:ctrlPr>
              </m:sSubSupPr>
              <m:e>
                <m:acc>
                  <m:accPr>
                    <m:ctrlPr>
                      <w:rPr>
                        <w:rFonts w:ascii="Cambria Math" w:eastAsia="宋体" w:hAnsi="Cambria Math"/>
                        <w:kern w:val="0"/>
                        <w:lang w:eastAsia="zh-CN"/>
                      </w:rPr>
                    </m:ctrlPr>
                  </m:accPr>
                  <m:e>
                    <m:r>
                      <w:rPr>
                        <w:rFonts w:ascii="Cambria Math" w:eastAsia="宋体" w:hAnsi="Cambria Math"/>
                        <w:kern w:val="0"/>
                        <w:lang w:eastAsia="zh-CN"/>
                      </w:rPr>
                      <m:t>g</m:t>
                    </m:r>
                  </m:e>
                </m:acc>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r>
                  <w:rPr>
                    <w:rFonts w:ascii="Cambria Math" w:eastAsia="宋体" w:hAnsi="Cambria Math"/>
                    <w:kern w:val="0"/>
                    <w:lang w:eastAsia="zh-CN"/>
                  </w:rPr>
                  <m:t>,t</m:t>
                </m:r>
              </m:sub>
              <m:sup>
                <m:r>
                  <w:rPr>
                    <w:rFonts w:ascii="Cambria Math" w:eastAsia="宋体" w:hAnsi="Cambria Math"/>
                    <w:kern w:val="0"/>
                    <w:lang w:eastAsia="zh-CN"/>
                  </w:rPr>
                  <m:t>+</m:t>
                </m:r>
              </m:sup>
            </m:sSubSup>
          </m:den>
        </m:f>
        <m:sSub>
          <m:sSubPr>
            <m:ctrlPr>
              <w:rPr>
                <w:rFonts w:ascii="Cambria Math" w:eastAsia="宋体" w:hAnsi="Cambria Math"/>
                <w:kern w:val="0"/>
                <w:lang w:eastAsia="zh-CN"/>
              </w:rPr>
            </m:ctrlPr>
          </m:sSubPr>
          <m:e>
            <m:r>
              <w:rPr>
                <w:rFonts w:ascii="Cambria Math" w:eastAsia="宋体" w:hAnsi="Cambria Math"/>
                <w:kern w:val="0"/>
                <w:lang w:eastAsia="zh-CN"/>
              </w:rPr>
              <m:t>b</m:t>
            </m:r>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sub>
        </m:sSub>
      </m:oMath>
      <w:r w:rsidRPr="00B12B40">
        <w:rPr>
          <w:rFonts w:ascii="Times New Roman" w:eastAsia="宋体" w:hAnsi="Times New Roman" w:hint="eastAsia"/>
          <w:kern w:val="0"/>
          <w:lang w:eastAsia="zh-CN"/>
        </w:rPr>
        <w:t>.</w:t>
      </w:r>
      <w:r w:rsidRPr="00B12B40">
        <w:rPr>
          <w:rFonts w:ascii="Times New Roman" w:eastAsia="宋体" w:hAnsi="Times New Roman"/>
          <w:kern w:val="0"/>
          <w:lang w:eastAsia="zh-CN"/>
        </w:rPr>
        <w:t xml:space="preserve"> At this time the utility of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is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u</m:t>
            </m:r>
          </m:e>
          <m:sub>
            <m:r>
              <w:rPr>
                <w:rFonts w:ascii="Cambria Math" w:eastAsia="宋体" w:hAnsi="Cambria Math"/>
                <w:kern w:val="0"/>
                <w:sz w:val="18"/>
                <w:szCs w:val="18"/>
                <w:lang w:eastAsia="zh-CN"/>
              </w:rPr>
              <m:t>i,t</m:t>
            </m:r>
          </m:sub>
        </m:sSub>
        <m:d>
          <m:dPr>
            <m:ctrlPr>
              <w:rPr>
                <w:rFonts w:ascii="Cambria Math" w:eastAsia="宋体" w:hAnsi="Cambria Math"/>
                <w:i/>
                <w:kern w:val="0"/>
                <w:sz w:val="18"/>
                <w:szCs w:val="18"/>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e>
        </m:d>
        <m:r>
          <w:rPr>
            <w:rFonts w:ascii="Cambria Math" w:eastAsia="宋体" w:hAnsi="Cambria Math"/>
            <w:kern w:val="0"/>
            <w:sz w:val="18"/>
            <w:szCs w:val="18"/>
            <w:lang w:eastAsia="zh-CN"/>
          </w:rPr>
          <m:t>=</m:t>
        </m:r>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p</m:t>
            </m:r>
          </m:e>
          <m:sub>
            <m:r>
              <w:rPr>
                <w:rFonts w:ascii="Cambria Math" w:eastAsia="宋体" w:hAnsi="Cambria Math"/>
                <w:kern w:val="0"/>
                <w:sz w:val="18"/>
                <w:szCs w:val="18"/>
                <w:lang w:eastAsia="zh-CN"/>
              </w:rPr>
              <m:t>i,t</m:t>
            </m:r>
          </m:sub>
        </m:sSub>
        <m:d>
          <m:dPr>
            <m:ctrlPr>
              <w:rPr>
                <w:rFonts w:ascii="Cambria Math" w:eastAsia="宋体" w:hAnsi="Cambria Math"/>
                <w:i/>
                <w:kern w:val="0"/>
                <w:sz w:val="18"/>
                <w:szCs w:val="18"/>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e>
        </m:d>
        <m:r>
          <w:rPr>
            <w:rFonts w:ascii="Cambria Math" w:eastAsia="宋体" w:hAnsi="Cambria Math"/>
            <w:kern w:val="0"/>
            <w:sz w:val="18"/>
            <w:szCs w:val="18"/>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r>
          <w:rPr>
            <w:rFonts w:ascii="Cambria Math" w:eastAsia="宋体" w:hAnsi="Cambria Math"/>
            <w:kern w:val="0"/>
            <w:sz w:val="18"/>
            <w:szCs w:val="18"/>
            <w:lang w:eastAsia="zh-CN"/>
          </w:rPr>
          <m:t>=</m:t>
        </m:r>
        <m:func>
          <m:funcPr>
            <m:ctrlPr>
              <w:rPr>
                <w:rFonts w:ascii="Cambria Math" w:eastAsia="宋体" w:hAnsi="Cambria Math"/>
                <w:kern w:val="0"/>
                <w:lang w:val="fr-FR" w:eastAsia="zh-CN"/>
              </w:rPr>
            </m:ctrlPr>
          </m:funcPr>
          <m:fName>
            <m:r>
              <w:rPr>
                <w:rFonts w:ascii="Cambria Math" w:eastAsia="宋体" w:hAnsi="Cambria Math"/>
                <w:kern w:val="0"/>
                <w:lang w:val="fr-FR" w:eastAsia="zh-CN"/>
              </w:rPr>
              <m:t>min</m:t>
            </m:r>
            <m:ctrlPr>
              <w:rPr>
                <w:rFonts w:ascii="Cambria Math" w:eastAsia="宋体" w:hAnsi="Cambria Math"/>
                <w:i/>
                <w:kern w:val="0"/>
                <w:lang w:val="fr-FR" w:eastAsia="zh-CN"/>
              </w:rPr>
            </m:ctrlPr>
          </m:fName>
          <m:e>
            <m:d>
              <m:dPr>
                <m:begChr m:val="{"/>
                <m:endChr m:val="}"/>
                <m:ctrlPr>
                  <w:rPr>
                    <w:rFonts w:ascii="Cambria Math" w:eastAsia="宋体" w:hAnsi="Cambria Math"/>
                    <w:i/>
                    <w:kern w:val="0"/>
                    <w:lang w:val="fr-FR" w:eastAsia="zh-CN"/>
                  </w:rPr>
                </m:ctrlPr>
              </m:dPr>
              <m:e>
                <m:f>
                  <m:fPr>
                    <m:ctrlPr>
                      <w:rPr>
                        <w:rFonts w:ascii="Cambria Math" w:eastAsia="宋体" w:hAnsi="Cambria Math"/>
                        <w:kern w:val="0"/>
                        <w:lang w:eastAsia="zh-CN"/>
                      </w:rPr>
                    </m:ctrlPr>
                  </m:fPr>
                  <m:num>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num>
                  <m:den>
                    <m:sSubSup>
                      <m:sSubSupPr>
                        <m:ctrlPr>
                          <w:rPr>
                            <w:rFonts w:ascii="Cambria Math" w:eastAsia="宋体" w:hAnsi="Cambria Math"/>
                            <w:kern w:val="0"/>
                            <w:lang w:eastAsia="zh-CN"/>
                          </w:rPr>
                        </m:ctrlPr>
                      </m:sSubSupPr>
                      <m:e>
                        <m:acc>
                          <m:accPr>
                            <m:ctrlPr>
                              <w:rPr>
                                <w:rFonts w:ascii="Cambria Math" w:eastAsia="宋体" w:hAnsi="Cambria Math"/>
                                <w:kern w:val="0"/>
                                <w:lang w:eastAsia="zh-CN"/>
                              </w:rPr>
                            </m:ctrlPr>
                          </m:accPr>
                          <m:e>
                            <m:r>
                              <w:rPr>
                                <w:rFonts w:ascii="Cambria Math" w:eastAsia="宋体" w:hAnsi="Cambria Math"/>
                                <w:kern w:val="0"/>
                                <w:lang w:eastAsia="zh-CN"/>
                              </w:rPr>
                              <m:t>g</m:t>
                            </m:r>
                          </m:e>
                        </m:acc>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r>
                          <w:rPr>
                            <w:rFonts w:ascii="Cambria Math" w:eastAsia="宋体" w:hAnsi="Cambria Math"/>
                            <w:kern w:val="0"/>
                            <w:lang w:eastAsia="zh-CN"/>
                          </w:rPr>
                          <m:t>,t</m:t>
                        </m:r>
                      </m:sub>
                      <m:sup>
                        <m:r>
                          <w:rPr>
                            <w:rFonts w:ascii="Cambria Math" w:eastAsia="宋体" w:hAnsi="Cambria Math"/>
                            <w:kern w:val="0"/>
                            <w:lang w:eastAsia="zh-CN"/>
                          </w:rPr>
                          <m:t>+</m:t>
                        </m:r>
                      </m:sup>
                    </m:sSubSup>
                  </m:den>
                </m:f>
                <m:sSub>
                  <m:sSubPr>
                    <m:ctrlPr>
                      <w:rPr>
                        <w:rFonts w:ascii="Cambria Math" w:eastAsia="宋体" w:hAnsi="Cambria Math"/>
                        <w:kern w:val="0"/>
                        <w:lang w:eastAsia="zh-CN"/>
                      </w:rPr>
                    </m:ctrlPr>
                  </m:sSubPr>
                  <m:e>
                    <m:r>
                      <w:rPr>
                        <w:rFonts w:ascii="Cambria Math" w:eastAsia="宋体" w:hAnsi="Cambria Math"/>
                        <w:kern w:val="0"/>
                        <w:lang w:eastAsia="zh-CN"/>
                      </w:rPr>
                      <m:t>b</m:t>
                    </m:r>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e>
            </m:d>
          </m:e>
        </m:func>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r>
          <w:rPr>
            <w:rFonts w:ascii="Cambria Math" w:eastAsia="宋体" w:hAnsi="Cambria Math"/>
            <w:kern w:val="0"/>
            <w:sz w:val="18"/>
            <w:szCs w:val="18"/>
            <w:lang w:eastAsia="zh-CN"/>
          </w:rPr>
          <m:t>≤0</m:t>
        </m:r>
      </m:oMath>
      <w:r w:rsidRPr="00B12B40">
        <w:rPr>
          <w:rFonts w:ascii="Times New Roman" w:eastAsia="宋体" w:hAnsi="Times New Roman"/>
          <w:kern w:val="0"/>
          <w:lang w:eastAsia="zh-CN"/>
        </w:rPr>
        <w:t>, which means truthful bidding is a better strategy.</w:t>
      </w:r>
    </w:p>
    <w:p w14:paraId="09C4DA5E" w14:textId="77777777" w:rsidR="00875C6E" w:rsidRPr="00B12B40" w:rsidRDefault="00875C6E" w:rsidP="00875C6E">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In conclusion, reporting the true cost of completing their tasks is a dominant strategy for every worker, which proves the theorem.</w:t>
      </w:r>
      <w:r w:rsidRPr="00B12B40">
        <w:rPr>
          <w:rFonts w:ascii="Times New Roman" w:eastAsia="宋体" w:hAnsi="Times New Roman" w:hint="eastAsia"/>
          <w:kern w:val="0"/>
          <w:lang w:eastAsia="zh-CN"/>
        </w:rPr>
        <w:t xml:space="preserve"> </w:t>
      </w:r>
    </w:p>
    <w:p w14:paraId="6C505AA5" w14:textId="771CF02C" w:rsidR="0085538B" w:rsidRPr="00B12B40" w:rsidRDefault="0085538B" w:rsidP="002829AF">
      <w:pPr>
        <w:widowControl/>
        <w:spacing w:beforeLines="50" w:before="120" w:afterLines="50" w:after="120" w:line="240" w:lineRule="auto"/>
        <w:ind w:firstLineChars="150" w:firstLine="301"/>
        <w:rPr>
          <w:rFonts w:ascii="Times New Roman" w:eastAsia="宋体" w:hAnsi="Times New Roman"/>
          <w:i/>
          <w:iCs/>
          <w:kern w:val="0"/>
          <w:lang w:eastAsia="zh-CN"/>
        </w:rPr>
      </w:pPr>
      <w:r w:rsidRPr="00B12B40">
        <w:rPr>
          <w:rFonts w:ascii="Times New Roman" w:eastAsia="宋体" w:hAnsi="Times New Roman"/>
          <w:b/>
          <w:bCs/>
          <w:kern w:val="0"/>
          <w:lang w:eastAsia="zh-CN"/>
        </w:rPr>
        <w:t>Theorem 2</w:t>
      </w:r>
      <w:r w:rsidRPr="00B12B40">
        <w:rPr>
          <w:rFonts w:ascii="Times New Roman" w:eastAsia="宋体" w:hAnsi="Times New Roman"/>
          <w:kern w:val="0"/>
          <w:lang w:eastAsia="zh-CN"/>
        </w:rPr>
        <w:t>.</w:t>
      </w:r>
      <w:r w:rsidRPr="00B12B40">
        <w:rPr>
          <w:rFonts w:ascii="Times New Roman" w:eastAsia="宋体" w:hAnsi="Times New Roman"/>
          <w:i/>
          <w:iCs/>
          <w:kern w:val="0"/>
          <w:lang w:eastAsia="zh-CN"/>
        </w:rPr>
        <w:t xml:space="preserve"> In each round t, the CQL-</w:t>
      </w:r>
      <w:r w:rsidR="00096F60" w:rsidRPr="00B12B40">
        <w:rPr>
          <w:rFonts w:ascii="Times New Roman" w:eastAsia="宋体" w:hAnsi="Times New Roman"/>
          <w:i/>
          <w:iCs/>
          <w:kern w:val="0"/>
          <w:lang w:eastAsia="zh-CN"/>
        </w:rPr>
        <w:t>MAB</w:t>
      </w:r>
      <w:r w:rsidRPr="00B12B40">
        <w:rPr>
          <w:rFonts w:ascii="Times New Roman" w:eastAsia="宋体" w:hAnsi="Times New Roman"/>
          <w:i/>
          <w:iCs/>
          <w:kern w:val="0"/>
          <w:lang w:eastAsia="zh-CN"/>
        </w:rPr>
        <w:t xml:space="preserve"> mechanism is individually rational.</w:t>
      </w:r>
    </w:p>
    <w:p w14:paraId="1A82F3B0" w14:textId="6B7BCDF3" w:rsidR="00875C6E" w:rsidRPr="00B12B40" w:rsidRDefault="00875C6E" w:rsidP="00293048">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i/>
          <w:iCs/>
          <w:kern w:val="0"/>
          <w:lang w:eastAsia="zh-CN"/>
        </w:rPr>
        <w:t>Proof.</w:t>
      </w:r>
      <w:r w:rsidRPr="00B12B40">
        <w:rPr>
          <w:rFonts w:ascii="Times New Roman" w:eastAsia="宋体" w:hAnsi="Times New Roman"/>
          <w:kern w:val="0"/>
          <w:lang w:eastAsia="zh-CN"/>
        </w:rPr>
        <w:t xml:space="preserve"> For each round </w:t>
      </w:r>
      <m:oMath>
        <m:r>
          <w:rPr>
            <w:rFonts w:ascii="Cambria Math" w:eastAsia="宋体" w:hAnsi="Cambria Math"/>
            <w:kern w:val="0"/>
            <w:lang w:eastAsia="zh-CN"/>
          </w:rPr>
          <m:t>t</m:t>
        </m:r>
      </m:oMath>
      <w:r w:rsidRPr="00B12B40">
        <w:rPr>
          <w:rFonts w:ascii="Times New Roman" w:eastAsia="宋体" w:hAnsi="Times New Roman"/>
          <w:kern w:val="0"/>
          <w:lang w:eastAsia="zh-CN"/>
        </w:rPr>
        <w:t xml:space="preserve">, if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is not recruited by the platform, both the cost and payment of this worker are equal to zero, so the utility is zero. If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is recruited by the platform, in the exploration phase, the worker's payment is always </w:t>
      </w:r>
      <m:oMath>
        <m:d>
          <m:dPr>
            <m:begChr m:val="|"/>
            <m:endChr m:val="|"/>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e>
        </m:d>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oMath>
      <w:r w:rsidRPr="00D5424C">
        <w:rPr>
          <w:rFonts w:ascii="Times New Roman" w:eastAsia="宋体" w:hAnsi="Times New Roman"/>
          <w:kern w:val="0"/>
          <w:lang w:eastAsia="zh-CN"/>
        </w:rPr>
        <w:t xml:space="preserve">, which always satisfies </w:t>
      </w:r>
      <m:oMath>
        <m:d>
          <m:dPr>
            <m:begChr m:val="|"/>
            <m:endChr m:val="|"/>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e>
        </m:d>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oMath>
      <w:r w:rsidRPr="00D5424C">
        <w:rPr>
          <w:rFonts w:ascii="Times New Roman" w:eastAsia="宋体" w:hAnsi="Times New Roman" w:hint="eastAsia"/>
          <w:kern w:val="0"/>
          <w:lang w:eastAsia="zh-CN"/>
        </w:rPr>
        <w:t>,</w:t>
      </w:r>
      <w:r w:rsidRPr="00D5424C">
        <w:rPr>
          <w:rFonts w:ascii="Times New Roman" w:eastAsia="宋体" w:hAnsi="Times New Roman"/>
          <w:kern w:val="0"/>
          <w:lang w:eastAsia="zh-CN"/>
        </w:rPr>
        <w:t xml:space="preserve"> ensuring that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D5424C">
        <w:rPr>
          <w:rFonts w:ascii="Times New Roman" w:eastAsia="宋体" w:hAnsi="Times New Roman"/>
          <w:kern w:val="0"/>
          <w:lang w:eastAsia="zh-CN"/>
        </w:rPr>
        <w:t xml:space="preserve">’s utility is nonnegative. </w:t>
      </w:r>
      <w:r w:rsidR="0077760C" w:rsidRPr="00D5424C">
        <w:rPr>
          <w:rFonts w:ascii="Times New Roman" w:eastAsia="宋体" w:hAnsi="Times New Roman"/>
          <w:kern w:val="0"/>
          <w:lang w:eastAsia="zh-CN"/>
        </w:rPr>
        <w:t xml:space="preserve">During the exploitation phase, if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0077760C" w:rsidRPr="00D5424C">
        <w:rPr>
          <w:rFonts w:ascii="Times New Roman" w:eastAsia="宋体" w:hAnsi="Times New Roman"/>
          <w:kern w:val="0"/>
          <w:lang w:eastAsia="zh-CN"/>
        </w:rPr>
        <w:t xml:space="preserve"> is selec</w:t>
      </w:r>
      <w:r w:rsidR="0077760C" w:rsidRPr="00B12B40">
        <w:rPr>
          <w:rFonts w:ascii="Times New Roman" w:eastAsia="宋体" w:hAnsi="Times New Roman"/>
          <w:kern w:val="0"/>
          <w:lang w:eastAsia="zh-CN"/>
        </w:rPr>
        <w:t xml:space="preserve">ted, it can be deduced that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r>
          <w:rPr>
            <w:rFonts w:ascii="Cambria Math" w:eastAsia="宋体" w:hAnsi="Cambria Math"/>
            <w:kern w:val="0"/>
            <w:lang w:eastAsia="zh-CN"/>
          </w:rPr>
          <m:t>≤</m:t>
        </m:r>
        <m:f>
          <m:fPr>
            <m:ctrlPr>
              <w:rPr>
                <w:rFonts w:ascii="Cambria Math" w:eastAsia="宋体" w:hAnsi="Cambria Math"/>
                <w:kern w:val="0"/>
                <w:lang w:eastAsia="zh-CN"/>
              </w:rPr>
            </m:ctrlPr>
          </m:fPr>
          <m:num>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num>
          <m:den>
            <m:sSubSup>
              <m:sSubSupPr>
                <m:ctrlPr>
                  <w:rPr>
                    <w:rFonts w:ascii="Cambria Math" w:eastAsia="宋体" w:hAnsi="Cambria Math"/>
                    <w:kern w:val="0"/>
                    <w:lang w:eastAsia="zh-CN"/>
                  </w:rPr>
                </m:ctrlPr>
              </m:sSubSupPr>
              <m:e>
                <m:acc>
                  <m:accPr>
                    <m:ctrlPr>
                      <w:rPr>
                        <w:rFonts w:ascii="Cambria Math" w:eastAsia="宋体" w:hAnsi="Cambria Math"/>
                        <w:kern w:val="0"/>
                        <w:lang w:eastAsia="zh-CN"/>
                      </w:rPr>
                    </m:ctrlPr>
                  </m:accPr>
                  <m:e>
                    <m:r>
                      <w:rPr>
                        <w:rFonts w:ascii="Cambria Math" w:eastAsia="宋体" w:hAnsi="Cambria Math"/>
                        <w:kern w:val="0"/>
                        <w:lang w:eastAsia="zh-CN"/>
                      </w:rPr>
                      <m:t>g</m:t>
                    </m:r>
                  </m:e>
                </m:acc>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r>
                  <w:rPr>
                    <w:rFonts w:ascii="Cambria Math" w:eastAsia="宋体" w:hAnsi="Cambria Math"/>
                    <w:kern w:val="0"/>
                    <w:lang w:eastAsia="zh-CN"/>
                  </w:rPr>
                  <m:t>,t</m:t>
                </m:r>
              </m:sub>
              <m:sup>
                <m:r>
                  <w:rPr>
                    <w:rFonts w:ascii="Cambria Math" w:eastAsia="宋体" w:hAnsi="Cambria Math"/>
                    <w:kern w:val="0"/>
                    <w:lang w:eastAsia="zh-CN"/>
                  </w:rPr>
                  <m:t>+</m:t>
                </m:r>
              </m:sup>
            </m:sSubSup>
          </m:den>
        </m:f>
        <m:sSub>
          <m:sSubPr>
            <m:ctrlPr>
              <w:rPr>
                <w:rFonts w:ascii="Cambria Math" w:eastAsia="宋体" w:hAnsi="Cambria Math"/>
                <w:kern w:val="0"/>
                <w:lang w:eastAsia="zh-CN"/>
              </w:rPr>
            </m:ctrlPr>
          </m:sSubPr>
          <m:e>
            <m:r>
              <w:rPr>
                <w:rFonts w:ascii="Cambria Math" w:eastAsia="宋体" w:hAnsi="Cambria Math"/>
                <w:kern w:val="0"/>
                <w:lang w:eastAsia="zh-CN"/>
              </w:rPr>
              <m:t>b</m:t>
            </m:r>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sub>
        </m:sSub>
      </m:oMath>
      <w:r w:rsidRPr="00B12B40">
        <w:rPr>
          <w:rFonts w:ascii="Times New Roman" w:eastAsia="宋体" w:hAnsi="Times New Roman"/>
          <w:kern w:val="0"/>
          <w:lang w:eastAsia="zh-CN"/>
        </w:rPr>
        <w:t xml:space="preserve">. Based on Theorem 1, each worker will bid truthfully, i.e., </w:t>
      </w:r>
      <m:oMath>
        <m:sSub>
          <m:sSubPr>
            <m:ctrlPr>
              <w:rPr>
                <w:rFonts w:ascii="Cambria Math" w:eastAsia="宋体" w:hAnsi="Cambria Math"/>
                <w:i/>
                <w:kern w:val="0"/>
                <w:lang w:eastAsia="zh-CN"/>
              </w:rPr>
            </m:ctrlPr>
          </m:sSubPr>
          <m:e>
            <m:r>
              <w:rPr>
                <w:rFonts w:ascii="Cambria Math" w:eastAsia="宋体" w:hAnsi="Cambria Math"/>
                <w:kern w:val="0"/>
                <w:lang w:eastAsia="zh-CN"/>
              </w:rPr>
              <m:t>b</m:t>
            </m:r>
          </m:e>
          <m:sub>
            <m:r>
              <w:rPr>
                <w:rFonts w:ascii="Cambria Math" w:eastAsia="宋体" w:hAnsi="Cambria Math"/>
                <w:kern w:val="0"/>
                <w:lang w:eastAsia="zh-CN"/>
              </w:rPr>
              <m:t>i</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Hence, </w:t>
      </w:r>
      <m:oMath>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r>
          <w:rPr>
            <w:rFonts w:ascii="Cambria Math" w:eastAsia="宋体" w:hAnsi="Cambria Math"/>
            <w:kern w:val="0"/>
            <w:lang w:eastAsia="zh-CN"/>
          </w:rPr>
          <m:t>≤</m:t>
        </m:r>
        <m:f>
          <m:fPr>
            <m:ctrlPr>
              <w:rPr>
                <w:rFonts w:ascii="Cambria Math" w:eastAsia="宋体" w:hAnsi="Cambria Math"/>
                <w:kern w:val="0"/>
                <w:lang w:eastAsia="zh-CN"/>
              </w:rPr>
            </m:ctrlPr>
          </m:fPr>
          <m:num>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num>
          <m:den>
            <m:sSubSup>
              <m:sSubSupPr>
                <m:ctrlPr>
                  <w:rPr>
                    <w:rFonts w:ascii="Cambria Math" w:eastAsia="宋体" w:hAnsi="Cambria Math"/>
                    <w:kern w:val="0"/>
                    <w:lang w:eastAsia="zh-CN"/>
                  </w:rPr>
                </m:ctrlPr>
              </m:sSubSupPr>
              <m:e>
                <m:acc>
                  <m:accPr>
                    <m:ctrlPr>
                      <w:rPr>
                        <w:rFonts w:ascii="Cambria Math" w:eastAsia="宋体" w:hAnsi="Cambria Math"/>
                        <w:kern w:val="0"/>
                        <w:lang w:eastAsia="zh-CN"/>
                      </w:rPr>
                    </m:ctrlPr>
                  </m:accPr>
                  <m:e>
                    <m:r>
                      <w:rPr>
                        <w:rFonts w:ascii="Cambria Math" w:eastAsia="宋体" w:hAnsi="Cambria Math"/>
                        <w:kern w:val="0"/>
                        <w:lang w:eastAsia="zh-CN"/>
                      </w:rPr>
                      <m:t>g</m:t>
                    </m:r>
                  </m:e>
                </m:acc>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r>
                  <w:rPr>
                    <w:rFonts w:ascii="Cambria Math" w:eastAsia="宋体" w:hAnsi="Cambria Math"/>
                    <w:kern w:val="0"/>
                    <w:lang w:eastAsia="zh-CN"/>
                  </w:rPr>
                  <m:t>,t</m:t>
                </m:r>
              </m:sub>
              <m:sup>
                <m:r>
                  <w:rPr>
                    <w:rFonts w:ascii="Cambria Math" w:eastAsia="宋体" w:hAnsi="Cambria Math"/>
                    <w:kern w:val="0"/>
                    <w:lang w:eastAsia="zh-CN"/>
                  </w:rPr>
                  <m:t>+</m:t>
                </m:r>
              </m:sup>
            </m:sSubSup>
          </m:den>
        </m:f>
        <m:sSub>
          <m:sSubPr>
            <m:ctrlPr>
              <w:rPr>
                <w:rFonts w:ascii="Cambria Math" w:eastAsia="宋体" w:hAnsi="Cambria Math"/>
                <w:kern w:val="0"/>
                <w:lang w:eastAsia="zh-CN"/>
              </w:rPr>
            </m:ctrlPr>
          </m:sSubPr>
          <m:e>
            <m:r>
              <w:rPr>
                <w:rFonts w:ascii="Cambria Math" w:eastAsia="宋体" w:hAnsi="Cambria Math"/>
                <w:kern w:val="0"/>
                <w:lang w:eastAsia="zh-CN"/>
              </w:rPr>
              <m:t>b</m:t>
            </m:r>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sub>
        </m:sSub>
      </m:oMath>
      <w:r w:rsidRPr="00B12B40">
        <w:rPr>
          <w:rFonts w:ascii="Times New Roman" w:eastAsia="宋体" w:hAnsi="Times New Roman"/>
          <w:kern w:val="0"/>
          <w:lang w:eastAsia="zh-CN"/>
        </w:rPr>
        <w:t xml:space="preserve">. Then, the utility of worker </w:t>
      </w:r>
      <m:oMath>
        <m:sSub>
          <m:sSubPr>
            <m:ctrlPr>
              <w:rPr>
                <w:rFonts w:ascii="Cambria Math" w:eastAsia="宋体" w:hAnsi="Cambria Math"/>
                <w:i/>
                <w:kern w:val="0"/>
                <w:lang w:eastAsia="zh-CN"/>
              </w:rPr>
            </m:ctrlPr>
          </m:sSubPr>
          <m:e>
            <m:r>
              <w:rPr>
                <w:rFonts w:ascii="Cambria Math" w:eastAsia="宋体" w:hAnsi="Cambria Math"/>
                <w:kern w:val="0"/>
                <w:lang w:eastAsia="zh-CN"/>
              </w:rPr>
              <m:t>s</m:t>
            </m:r>
          </m:e>
          <m:sub>
            <m:r>
              <w:rPr>
                <w:rFonts w:ascii="Cambria Math" w:eastAsia="宋体" w:hAnsi="Cambria Math"/>
                <w:kern w:val="0"/>
                <w:lang w:eastAsia="zh-CN"/>
              </w:rPr>
              <m:t>i</m:t>
            </m:r>
          </m:sub>
        </m:sSub>
      </m:oMath>
      <w:r w:rsidRPr="00B12B40">
        <w:rPr>
          <w:rFonts w:ascii="Times New Roman" w:eastAsia="宋体" w:hAnsi="Times New Roman"/>
          <w:kern w:val="0"/>
          <w:lang w:eastAsia="zh-CN"/>
        </w:rPr>
        <w:t xml:space="preserve"> is </w:t>
      </w:r>
      <m:oMath>
        <m:func>
          <m:funcPr>
            <m:ctrlPr>
              <w:rPr>
                <w:rFonts w:ascii="Cambria Math" w:eastAsia="宋体" w:hAnsi="Cambria Math"/>
                <w:kern w:val="0"/>
                <w:lang w:val="fr-FR" w:eastAsia="zh-CN"/>
              </w:rPr>
            </m:ctrlPr>
          </m:funcPr>
          <m:fName>
            <m:r>
              <w:rPr>
                <w:rFonts w:ascii="Cambria Math" w:eastAsia="宋体" w:hAnsi="Cambria Math"/>
                <w:kern w:val="0"/>
                <w:lang w:val="fr-FR" w:eastAsia="zh-CN"/>
              </w:rPr>
              <m:t>min</m:t>
            </m:r>
            <m:ctrlPr>
              <w:rPr>
                <w:rFonts w:ascii="Cambria Math" w:eastAsia="宋体" w:hAnsi="Cambria Math"/>
                <w:i/>
                <w:kern w:val="0"/>
                <w:lang w:val="fr-FR" w:eastAsia="zh-CN"/>
              </w:rPr>
            </m:ctrlPr>
          </m:fName>
          <m:e>
            <m:d>
              <m:dPr>
                <m:begChr m:val="{"/>
                <m:endChr m:val="}"/>
                <m:ctrlPr>
                  <w:rPr>
                    <w:rFonts w:ascii="Cambria Math" w:eastAsia="宋体" w:hAnsi="Cambria Math"/>
                    <w:i/>
                    <w:kern w:val="0"/>
                    <w:lang w:val="fr-FR" w:eastAsia="zh-CN"/>
                  </w:rPr>
                </m:ctrlPr>
              </m:dPr>
              <m:e>
                <m:f>
                  <m:fPr>
                    <m:ctrlPr>
                      <w:rPr>
                        <w:rFonts w:ascii="Cambria Math" w:eastAsia="宋体" w:hAnsi="Cambria Math"/>
                        <w:kern w:val="0"/>
                        <w:lang w:eastAsia="zh-CN"/>
                      </w:rPr>
                    </m:ctrlPr>
                  </m:fPr>
                  <m:num>
                    <m:sSubSup>
                      <m:sSubSupPr>
                        <m:ctrlPr>
                          <w:rPr>
                            <w:rFonts w:ascii="Cambria Math" w:eastAsia="宋体" w:hAnsi="Cambria Math"/>
                            <w:i/>
                            <w:kern w:val="0"/>
                            <w:lang w:eastAsia="zh-CN"/>
                          </w:rPr>
                        </m:ctrlPr>
                      </m:sSubSupPr>
                      <m:e>
                        <m:acc>
                          <m:accPr>
                            <m:ctrlPr>
                              <w:rPr>
                                <w:rFonts w:ascii="Cambria Math" w:eastAsia="宋体" w:hAnsi="Cambria Math"/>
                                <w:i/>
                                <w:kern w:val="0"/>
                                <w:lang w:eastAsia="zh-CN"/>
                              </w:rPr>
                            </m:ctrlPr>
                          </m:accPr>
                          <m:e>
                            <m:r>
                              <w:rPr>
                                <w:rFonts w:ascii="Cambria Math" w:eastAsia="宋体" w:hAnsi="Cambria Math"/>
                                <w:kern w:val="0"/>
                                <w:lang w:eastAsia="zh-CN"/>
                              </w:rPr>
                              <m:t>g</m:t>
                            </m:r>
                          </m:e>
                        </m:acc>
                      </m:e>
                      <m:sub>
                        <m:r>
                          <w:rPr>
                            <w:rFonts w:ascii="Cambria Math" w:eastAsia="宋体" w:hAnsi="Cambria Math"/>
                            <w:kern w:val="0"/>
                            <w:lang w:eastAsia="zh-CN"/>
                          </w:rPr>
                          <m:t>i,t</m:t>
                        </m:r>
                      </m:sub>
                      <m:sup>
                        <m:r>
                          <w:rPr>
                            <w:rFonts w:ascii="Cambria Math" w:eastAsia="宋体" w:hAnsi="Cambria Math"/>
                            <w:kern w:val="0"/>
                            <w:lang w:eastAsia="zh-CN"/>
                          </w:rPr>
                          <m:t>+</m:t>
                        </m:r>
                      </m:sup>
                    </m:sSubSup>
                  </m:num>
                  <m:den>
                    <m:sSubSup>
                      <m:sSubSupPr>
                        <m:ctrlPr>
                          <w:rPr>
                            <w:rFonts w:ascii="Cambria Math" w:eastAsia="宋体" w:hAnsi="Cambria Math"/>
                            <w:kern w:val="0"/>
                            <w:lang w:eastAsia="zh-CN"/>
                          </w:rPr>
                        </m:ctrlPr>
                      </m:sSubSupPr>
                      <m:e>
                        <m:acc>
                          <m:accPr>
                            <m:ctrlPr>
                              <w:rPr>
                                <w:rFonts w:ascii="Cambria Math" w:eastAsia="宋体" w:hAnsi="Cambria Math"/>
                                <w:kern w:val="0"/>
                                <w:lang w:eastAsia="zh-CN"/>
                              </w:rPr>
                            </m:ctrlPr>
                          </m:accPr>
                          <m:e>
                            <m:r>
                              <w:rPr>
                                <w:rFonts w:ascii="Cambria Math" w:eastAsia="宋体" w:hAnsi="Cambria Math"/>
                                <w:kern w:val="0"/>
                                <w:lang w:eastAsia="zh-CN"/>
                              </w:rPr>
                              <m:t>g</m:t>
                            </m:r>
                          </m:e>
                        </m:acc>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r>
                          <w:rPr>
                            <w:rFonts w:ascii="Cambria Math" w:eastAsia="宋体" w:hAnsi="Cambria Math"/>
                            <w:kern w:val="0"/>
                            <w:lang w:eastAsia="zh-CN"/>
                          </w:rPr>
                          <m:t>,t</m:t>
                        </m:r>
                      </m:sub>
                      <m:sup>
                        <m:r>
                          <w:rPr>
                            <w:rFonts w:ascii="Cambria Math" w:eastAsia="宋体" w:hAnsi="Cambria Math"/>
                            <w:kern w:val="0"/>
                            <w:lang w:eastAsia="zh-CN"/>
                          </w:rPr>
                          <m:t>+</m:t>
                        </m:r>
                      </m:sup>
                    </m:sSubSup>
                  </m:den>
                </m:f>
                <m:sSub>
                  <m:sSubPr>
                    <m:ctrlPr>
                      <w:rPr>
                        <w:rFonts w:ascii="Cambria Math" w:eastAsia="宋体" w:hAnsi="Cambria Math"/>
                        <w:kern w:val="0"/>
                        <w:lang w:eastAsia="zh-CN"/>
                      </w:rPr>
                    </m:ctrlPr>
                  </m:sSubPr>
                  <m:e>
                    <m:r>
                      <w:rPr>
                        <w:rFonts w:ascii="Cambria Math" w:eastAsia="宋体" w:hAnsi="Cambria Math"/>
                        <w:kern w:val="0"/>
                        <w:lang w:eastAsia="zh-CN"/>
                      </w:rPr>
                      <m:t>b</m:t>
                    </m:r>
                  </m:e>
                  <m:sub>
                    <m:sSub>
                      <m:sSubPr>
                        <m:ctrlPr>
                          <w:rPr>
                            <w:rFonts w:ascii="Cambria Math" w:eastAsia="宋体" w:hAnsi="Cambria Math"/>
                            <w:kern w:val="0"/>
                            <w:lang w:eastAsia="zh-CN"/>
                          </w:rPr>
                        </m:ctrlPr>
                      </m:sSubPr>
                      <m:e>
                        <m:r>
                          <w:rPr>
                            <w:rFonts w:ascii="Cambria Math" w:eastAsia="宋体" w:hAnsi="Cambria Math"/>
                            <w:kern w:val="0"/>
                            <w:lang w:eastAsia="zh-CN"/>
                          </w:rPr>
                          <m:t>w</m:t>
                        </m:r>
                      </m:e>
                      <m:sub>
                        <m:r>
                          <w:rPr>
                            <w:rFonts w:ascii="Cambria Math" w:eastAsia="宋体" w:hAnsi="Cambria Math"/>
                            <w:kern w:val="0"/>
                            <w:lang w:eastAsia="zh-CN"/>
                          </w:rPr>
                          <m:t>K+1</m:t>
                        </m:r>
                      </m:sub>
                    </m:sSub>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e>
            </m:d>
          </m:e>
        </m:func>
        <m:r>
          <w:rPr>
            <w:rFonts w:ascii="Cambria Math" w:eastAsia="宋体" w:hAnsi="Cambria Math"/>
            <w:kern w:val="0"/>
            <w:lang w:eastAsia="zh-CN"/>
          </w:rPr>
          <m:t>-</m:t>
        </m:r>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i</m:t>
            </m:r>
          </m:sub>
        </m:sSub>
        <m:r>
          <w:rPr>
            <w:rFonts w:ascii="Cambria Math" w:eastAsia="宋体" w:hAnsi="Cambria Math"/>
            <w:kern w:val="0"/>
            <w:lang w:eastAsia="zh-CN"/>
          </w:rPr>
          <m:t>≥0</m:t>
        </m:r>
      </m:oMath>
      <w:r w:rsidRPr="00B12B40">
        <w:rPr>
          <w:rFonts w:ascii="Times New Roman" w:eastAsia="宋体" w:hAnsi="Times New Roman"/>
          <w:kern w:val="0"/>
          <w:lang w:eastAsia="zh-CN"/>
        </w:rPr>
        <w:t>. Therefore, our CQL-MAB mechanism is individually rational.</w:t>
      </w:r>
    </w:p>
    <w:p w14:paraId="122E38BF" w14:textId="11C8C14D" w:rsidR="0085538B" w:rsidRPr="00B12B40" w:rsidRDefault="0085538B" w:rsidP="002829AF">
      <w:pPr>
        <w:widowControl/>
        <w:spacing w:beforeLines="50" w:before="120" w:afterLines="50" w:after="120" w:line="240" w:lineRule="auto"/>
        <w:ind w:firstLineChars="150" w:firstLine="301"/>
        <w:rPr>
          <w:rFonts w:ascii="Times New Roman" w:eastAsia="宋体" w:hAnsi="Times New Roman"/>
          <w:kern w:val="0"/>
          <w:lang w:eastAsia="zh-CN"/>
        </w:rPr>
      </w:pPr>
      <w:r w:rsidRPr="00B12B40">
        <w:rPr>
          <w:rFonts w:ascii="Times New Roman" w:eastAsia="宋体" w:hAnsi="Times New Roman"/>
          <w:b/>
          <w:bCs/>
          <w:kern w:val="0"/>
          <w:lang w:eastAsia="zh-CN"/>
        </w:rPr>
        <w:t>Theorem 3</w:t>
      </w:r>
      <w:r w:rsidRPr="00B12B40">
        <w:rPr>
          <w:rFonts w:ascii="Times New Roman" w:eastAsia="宋体" w:hAnsi="Times New Roman"/>
          <w:kern w:val="0"/>
          <w:lang w:eastAsia="zh-CN"/>
        </w:rPr>
        <w:t>.</w:t>
      </w:r>
      <w:r w:rsidRPr="00B12B40">
        <w:rPr>
          <w:rFonts w:ascii="Times New Roman" w:eastAsia="宋体" w:hAnsi="Times New Roman"/>
          <w:i/>
          <w:iCs/>
          <w:kern w:val="0"/>
          <w:lang w:eastAsia="zh-CN"/>
        </w:rPr>
        <w:t xml:space="preserve"> In each round t, the CQL-</w:t>
      </w:r>
      <w:r w:rsidR="00096F60" w:rsidRPr="00B12B40">
        <w:rPr>
          <w:rFonts w:ascii="Times New Roman" w:eastAsia="宋体" w:hAnsi="Times New Roman"/>
          <w:i/>
          <w:iCs/>
          <w:kern w:val="0"/>
          <w:lang w:eastAsia="zh-CN"/>
        </w:rPr>
        <w:t>MAB</w:t>
      </w:r>
      <w:r w:rsidRPr="00B12B40">
        <w:rPr>
          <w:rFonts w:ascii="Times New Roman" w:eastAsia="宋体" w:hAnsi="Times New Roman"/>
          <w:i/>
          <w:iCs/>
          <w:kern w:val="0"/>
          <w:lang w:eastAsia="zh-CN"/>
        </w:rPr>
        <w:t xml:space="preserve"> mechanism is computationally efficient.</w:t>
      </w:r>
    </w:p>
    <w:p w14:paraId="3CA28441" w14:textId="2C7A690C" w:rsidR="00E66DC1" w:rsidRPr="00840750" w:rsidRDefault="0085538B" w:rsidP="002829AF">
      <w:pPr>
        <w:widowControl/>
        <w:spacing w:line="240" w:lineRule="auto"/>
        <w:ind w:firstLineChars="150" w:firstLine="300"/>
        <w:rPr>
          <w:rFonts w:ascii="Times New Roman" w:eastAsia="宋体" w:hAnsi="Times New Roman"/>
          <w:color w:val="008000"/>
          <w:kern w:val="0"/>
          <w:lang w:val="fr-FR" w:eastAsia="zh-CN"/>
        </w:rPr>
      </w:pPr>
      <w:bookmarkStart w:id="47" w:name="_Hlk135522026"/>
      <w:r w:rsidRPr="00840750">
        <w:rPr>
          <w:rFonts w:ascii="Times New Roman" w:eastAsia="宋体" w:hAnsi="Times New Roman"/>
          <w:i/>
          <w:iCs/>
          <w:color w:val="008000"/>
          <w:kern w:val="0"/>
          <w:lang w:eastAsia="zh-CN"/>
        </w:rPr>
        <w:lastRenderedPageBreak/>
        <w:t>Proof.</w:t>
      </w:r>
      <w:r w:rsidRPr="00840750">
        <w:rPr>
          <w:rFonts w:ascii="Times New Roman" w:eastAsia="宋体" w:hAnsi="Times New Roman"/>
          <w:color w:val="008000"/>
          <w:kern w:val="0"/>
          <w:lang w:eastAsia="zh-CN"/>
        </w:rPr>
        <w:t xml:space="preserve"> </w:t>
      </w:r>
      <w:r w:rsidR="006E1FE5" w:rsidRPr="00840750">
        <w:rPr>
          <w:rFonts w:ascii="Times New Roman" w:eastAsia="宋体" w:hAnsi="Times New Roman"/>
          <w:color w:val="008000"/>
          <w:kern w:val="0"/>
          <w:lang w:val="fr-FR" w:eastAsia="zh-CN"/>
        </w:rPr>
        <w:t xml:space="preserve">The CQL-MAB mechanism consists of the exploration and exploitation phases. In each iteration of the while loop in the exploration phase, the computational complexity is at most </w:t>
      </w:r>
      <m:oMath>
        <m:r>
          <w:rPr>
            <w:rFonts w:ascii="Cambria Math" w:eastAsia="宋体" w:hAnsi="Cambria Math"/>
            <w:color w:val="008000"/>
            <w:kern w:val="0"/>
            <w:lang w:val="fr-FR" w:eastAsia="zh-CN"/>
          </w:rPr>
          <m:t>O</m:t>
        </m:r>
        <m:r>
          <w:rPr>
            <w:rFonts w:ascii="Cambria Math" w:eastAsia="宋体" w:hAnsi="Cambria Math"/>
            <w:color w:val="008000"/>
            <w:kern w:val="0"/>
            <w:lang w:eastAsia="zh-CN"/>
          </w:rPr>
          <m:t>(</m:t>
        </m:r>
        <m:r>
          <w:rPr>
            <w:rFonts w:ascii="Cambria Math" w:eastAsia="宋体" w:hAnsi="Cambria Math"/>
            <w:color w:val="008000"/>
            <w:kern w:val="0"/>
            <w:lang w:val="fr-FR" w:eastAsia="zh-CN"/>
          </w:rPr>
          <m:t>N</m:t>
        </m:r>
        <m:r>
          <w:rPr>
            <w:rFonts w:ascii="Cambria Math" w:eastAsia="宋体" w:hAnsi="Cambria Math"/>
            <w:color w:val="008000"/>
            <w:kern w:val="0"/>
            <w:lang w:eastAsia="zh-CN"/>
          </w:rPr>
          <m:t>)</m:t>
        </m:r>
      </m:oMath>
      <w:r w:rsidR="006E1FE5" w:rsidRPr="00840750">
        <w:rPr>
          <w:rFonts w:ascii="Times New Roman" w:eastAsia="宋体" w:hAnsi="Times New Roman"/>
          <w:color w:val="008000"/>
          <w:kern w:val="0"/>
          <w:lang w:val="fr-FR" w:eastAsia="zh-CN"/>
        </w:rPr>
        <w:t xml:space="preserve"> dominated by the quality update. In the exploitation phase, there are two main operations of sorting and payment. Due to the special nature of crowdsourcing tasks, the credit and quality computation can be performed offline during the time when workers are performing sensing tasks, without affecting the online worker selection process which has a computational complexity of </w:t>
      </w:r>
      <m:oMath>
        <m:r>
          <w:rPr>
            <w:rFonts w:ascii="Cambria Math" w:eastAsia="宋体" w:hAnsi="Cambria Math"/>
            <w:color w:val="008000"/>
            <w:kern w:val="0"/>
            <w:lang w:val="fr-FR" w:eastAsia="zh-CN"/>
          </w:rPr>
          <m:t>O(NlogN)</m:t>
        </m:r>
      </m:oMath>
      <w:r w:rsidR="006E1FE5" w:rsidRPr="00840750">
        <w:rPr>
          <w:rFonts w:ascii="Times New Roman" w:eastAsia="宋体" w:hAnsi="Times New Roman"/>
          <w:color w:val="008000"/>
          <w:kern w:val="0"/>
          <w:lang w:val="fr-FR" w:eastAsia="zh-CN"/>
        </w:rPr>
        <w:t xml:space="preserve">. This approach can effectively balance the time and space complexity of the algorithm, improving its efficiency and accuracy. Besides, </w:t>
      </w:r>
      <w:r w:rsidR="006E1FE5" w:rsidRPr="00840750">
        <w:rPr>
          <w:rFonts w:ascii="Times New Roman" w:eastAsia="宋体" w:hAnsi="Times New Roman"/>
          <w:color w:val="008000"/>
          <w:kern w:val="0"/>
          <w:lang w:eastAsia="zh-CN"/>
        </w:rPr>
        <w:t xml:space="preserve">The iteration of the recording bandit policy is an order of </w:t>
      </w:r>
      <m:oMath>
        <m:r>
          <w:rPr>
            <w:rFonts w:ascii="Cambria Math" w:eastAsia="宋体" w:hAnsi="Cambria Math"/>
            <w:color w:val="008000"/>
            <w:kern w:val="0"/>
            <w:lang w:val="fr-FR" w:eastAsia="zh-CN"/>
          </w:rPr>
          <m:t>O</m:t>
        </m:r>
        <m:r>
          <w:rPr>
            <w:rFonts w:ascii="Cambria Math" w:eastAsia="宋体" w:hAnsi="Cambria Math"/>
            <w:color w:val="008000"/>
            <w:kern w:val="0"/>
            <w:lang w:eastAsia="zh-CN"/>
          </w:rPr>
          <m:t>(</m:t>
        </m:r>
        <m:r>
          <w:rPr>
            <w:rFonts w:ascii="Cambria Math" w:eastAsia="宋体" w:hAnsi="Cambria Math"/>
            <w:color w:val="008000"/>
            <w:kern w:val="0"/>
            <w:lang w:val="fr-FR" w:eastAsia="zh-CN"/>
          </w:rPr>
          <m:t>K</m:t>
        </m:r>
        <m:r>
          <w:rPr>
            <w:rFonts w:ascii="Cambria Math" w:eastAsia="宋体" w:hAnsi="Cambria Math"/>
            <w:color w:val="008000"/>
            <w:kern w:val="0"/>
            <w:lang w:eastAsia="zh-CN"/>
          </w:rPr>
          <m:t>)</m:t>
        </m:r>
      </m:oMath>
      <w:r w:rsidR="006E1FE5" w:rsidRPr="00840750">
        <w:rPr>
          <w:rFonts w:ascii="Times New Roman" w:eastAsia="宋体" w:hAnsi="Times New Roman"/>
          <w:color w:val="008000"/>
          <w:kern w:val="0"/>
          <w:lang w:eastAsia="zh-CN"/>
        </w:rPr>
        <w:t xml:space="preserve">. In CQL-MAB, the number of while loops </w:t>
      </w:r>
      <w:proofErr w:type="gramStart"/>
      <w:r w:rsidR="006E1FE5" w:rsidRPr="00840750">
        <w:rPr>
          <w:rFonts w:ascii="Times New Roman" w:eastAsia="宋体" w:hAnsi="Times New Roman"/>
          <w:color w:val="008000"/>
          <w:kern w:val="0"/>
          <w:lang w:eastAsia="zh-CN"/>
        </w:rPr>
        <w:t>equal</w:t>
      </w:r>
      <w:proofErr w:type="spellStart"/>
      <w:r w:rsidR="001C157A">
        <w:rPr>
          <w:rFonts w:ascii="Times New Roman" w:eastAsia="宋体" w:hAnsi="Times New Roman"/>
          <w:color w:val="008000"/>
          <w:kern w:val="0"/>
          <w:lang w:eastAsia="zh-CN"/>
        </w:rPr>
        <w:t>s</w:t>
      </w:r>
      <w:proofErr w:type="spellEnd"/>
      <w:proofErr w:type="gramEnd"/>
      <w:r w:rsidR="006E1FE5" w:rsidRPr="00840750">
        <w:rPr>
          <w:rFonts w:ascii="Times New Roman" w:eastAsia="宋体" w:hAnsi="Times New Roman"/>
          <w:color w:val="008000"/>
          <w:kern w:val="0"/>
          <w:lang w:eastAsia="zh-CN"/>
        </w:rPr>
        <w:t xml:space="preserve"> the total rounds </w:t>
      </w:r>
      <m:oMath>
        <m:r>
          <w:rPr>
            <w:rFonts w:ascii="Cambria Math" w:eastAsia="宋体" w:hAnsi="Cambria Math"/>
            <w:color w:val="008000"/>
            <w:kern w:val="0"/>
            <w:lang w:val="fr-FR" w:eastAsia="zh-CN"/>
          </w:rPr>
          <m:t>T</m:t>
        </m:r>
      </m:oMath>
      <w:r w:rsidR="006E1FE5" w:rsidRPr="00840750">
        <w:rPr>
          <w:rFonts w:ascii="Times New Roman" w:eastAsia="宋体" w:hAnsi="Times New Roman"/>
          <w:color w:val="008000"/>
          <w:kern w:val="0"/>
          <w:lang w:eastAsia="zh-CN"/>
        </w:rPr>
        <w:t xml:space="preserve"> bounded in </w:t>
      </w:r>
      <m:oMath>
        <m:f>
          <m:fPr>
            <m:ctrlPr>
              <w:rPr>
                <w:rFonts w:ascii="Cambria Math" w:eastAsia="宋体" w:hAnsi="Cambria Math"/>
                <w:i/>
                <w:color w:val="008000"/>
                <w:kern w:val="0"/>
                <w:lang w:val="fr-FR" w:eastAsia="zh-CN"/>
              </w:rPr>
            </m:ctrlPr>
          </m:fPr>
          <m:num>
            <m:r>
              <w:rPr>
                <w:rFonts w:ascii="Cambria Math" w:eastAsia="宋体" w:hAnsi="Cambria Math"/>
                <w:color w:val="008000"/>
                <w:kern w:val="0"/>
                <w:lang w:val="fr-FR" w:eastAsia="zh-CN"/>
              </w:rPr>
              <m:t>B</m:t>
            </m:r>
          </m:num>
          <m:den>
            <m:r>
              <w:rPr>
                <w:rFonts w:ascii="Cambria Math" w:eastAsia="宋体" w:hAnsi="Cambria Math"/>
                <w:color w:val="008000"/>
                <w:kern w:val="0"/>
                <w:lang w:val="fr-FR" w:eastAsia="zh-CN"/>
              </w:rPr>
              <m:t>K</m:t>
            </m:r>
            <m:sSub>
              <m:sSubPr>
                <m:ctrlPr>
                  <w:rPr>
                    <w:rFonts w:ascii="Cambria Math" w:eastAsia="宋体" w:hAnsi="Cambria Math"/>
                    <w:i/>
                    <w:color w:val="008000"/>
                    <w:kern w:val="0"/>
                    <w:lang w:val="fr-FR" w:eastAsia="zh-CN"/>
                  </w:rPr>
                </m:ctrlPr>
              </m:sSubPr>
              <m:e>
                <m:r>
                  <w:rPr>
                    <w:rFonts w:ascii="Cambria Math" w:eastAsia="宋体" w:hAnsi="Cambria Math"/>
                    <w:color w:val="008000"/>
                    <w:kern w:val="0"/>
                    <w:lang w:val="fr-FR" w:eastAsia="zh-CN"/>
                  </w:rPr>
                  <m:t>C</m:t>
                </m:r>
              </m:e>
              <m:sub>
                <m:r>
                  <w:rPr>
                    <w:rFonts w:ascii="Cambria Math" w:eastAsia="宋体" w:hAnsi="Cambria Math"/>
                    <w:color w:val="008000"/>
                    <w:kern w:val="0"/>
                    <w:lang w:val="fr-FR" w:eastAsia="zh-CN"/>
                  </w:rPr>
                  <m:t>min</m:t>
                </m:r>
              </m:sub>
            </m:sSub>
          </m:den>
        </m:f>
      </m:oMath>
      <w:r w:rsidR="006E1FE5" w:rsidRPr="00840750">
        <w:rPr>
          <w:rFonts w:ascii="Times New Roman" w:eastAsia="宋体" w:hAnsi="Times New Roman"/>
          <w:color w:val="008000"/>
          <w:kern w:val="0"/>
          <w:lang w:eastAsia="zh-CN"/>
        </w:rPr>
        <w:t xml:space="preserve">. </w:t>
      </w:r>
      <w:r w:rsidR="006E1FE5" w:rsidRPr="00840750">
        <w:rPr>
          <w:rFonts w:ascii="Times New Roman" w:eastAsia="宋体" w:hAnsi="Times New Roman"/>
          <w:color w:val="008000"/>
          <w:kern w:val="0"/>
          <w:lang w:val="fr-FR" w:eastAsia="zh-CN"/>
        </w:rPr>
        <w:t xml:space="preserve">Hence, CQL-MAB </w:t>
      </w:r>
      <w:r w:rsidR="006E1FE5" w:rsidRPr="00840750">
        <w:rPr>
          <w:rFonts w:ascii="Times New Roman" w:eastAsia="宋体" w:hAnsi="Times New Roman"/>
          <w:color w:val="008000"/>
          <w:kern w:val="0"/>
          <w:lang w:eastAsia="zh-CN"/>
        </w:rPr>
        <w:t xml:space="preserve">is </w:t>
      </w:r>
      <w:r w:rsidR="006E1FE5" w:rsidRPr="00840750">
        <w:rPr>
          <w:rFonts w:ascii="Times New Roman" w:eastAsia="宋体" w:hAnsi="Times New Roman"/>
          <w:color w:val="008000"/>
          <w:kern w:val="0"/>
          <w:lang w:val="fr-FR" w:eastAsia="zh-CN"/>
        </w:rPr>
        <w:t>computationally efficient.</w:t>
      </w:r>
      <w:bookmarkEnd w:id="47"/>
    </w:p>
    <w:p w14:paraId="234CF3A9" w14:textId="16A54B85" w:rsidR="00272A28" w:rsidRPr="00B12B40" w:rsidRDefault="0085538B" w:rsidP="00504549">
      <w:pPr>
        <w:pStyle w:val="1"/>
        <w:numPr>
          <w:ilvl w:val="0"/>
          <w:numId w:val="2"/>
        </w:numPr>
        <w:spacing w:before="120"/>
        <w:ind w:left="357" w:hanging="357"/>
        <w:rPr>
          <w:smallCaps w:val="0"/>
        </w:rPr>
      </w:pPr>
      <w:bookmarkStart w:id="48" w:name="_Hlk129158157"/>
      <w:r w:rsidRPr="00B12B40">
        <w:rPr>
          <w:smallCaps w:val="0"/>
        </w:rPr>
        <w:t>Experiment</w:t>
      </w:r>
      <w:bookmarkEnd w:id="48"/>
      <w:r w:rsidRPr="00B12B40">
        <w:rPr>
          <w:smallCaps w:val="0"/>
        </w:rPr>
        <w:t xml:space="preserve"> a</w:t>
      </w:r>
      <w:r w:rsidR="00272A28" w:rsidRPr="00B12B40">
        <w:rPr>
          <w:smallCaps w:val="0"/>
        </w:rPr>
        <w:t>nalysis</w:t>
      </w:r>
    </w:p>
    <w:p w14:paraId="13CE6F82" w14:textId="66E657E1" w:rsidR="0085538B" w:rsidRPr="00B12B40" w:rsidRDefault="0085538B" w:rsidP="002829AF">
      <w:pPr>
        <w:widowControl/>
        <w:spacing w:line="240" w:lineRule="auto"/>
        <w:ind w:firstLineChars="150" w:firstLine="300"/>
        <w:rPr>
          <w:rFonts w:ascii="Times New Roman" w:eastAsia="宋体" w:hAnsi="Times New Roman"/>
          <w:kern w:val="0"/>
        </w:rPr>
      </w:pPr>
      <w:r w:rsidRPr="00B12B40">
        <w:rPr>
          <w:rFonts w:ascii="Times New Roman" w:eastAsia="宋体" w:hAnsi="Times New Roman"/>
          <w:kern w:val="0"/>
        </w:rPr>
        <w:t>In this section, we conduct the performance evaluation of the CQL-</w:t>
      </w:r>
      <w:r w:rsidR="001B160D" w:rsidRPr="00B12B40">
        <w:rPr>
          <w:rFonts w:ascii="Times New Roman" w:eastAsia="宋体" w:hAnsi="Times New Roman"/>
          <w:kern w:val="0"/>
        </w:rPr>
        <w:t>MAB</w:t>
      </w:r>
      <w:r w:rsidRPr="00B12B40">
        <w:rPr>
          <w:rFonts w:ascii="Times New Roman" w:eastAsia="宋体" w:hAnsi="Times New Roman"/>
          <w:kern w:val="0"/>
        </w:rPr>
        <w:t xml:space="preserve"> mechanism by using a real-world dataset.</w:t>
      </w:r>
    </w:p>
    <w:p w14:paraId="4FE2CFE4" w14:textId="26E41B32" w:rsidR="00272A28" w:rsidRPr="00B12B40" w:rsidRDefault="00272A28" w:rsidP="00452525">
      <w:pPr>
        <w:pStyle w:val="2"/>
        <w:spacing w:before="120"/>
        <w:ind w:left="357" w:hanging="357"/>
        <w:rPr>
          <w:rFonts w:eastAsiaTheme="minorEastAsia"/>
          <w:lang w:eastAsia="zh-CN"/>
        </w:rPr>
      </w:pPr>
      <w:r w:rsidRPr="00B12B40">
        <w:rPr>
          <w:rFonts w:eastAsiaTheme="minorEastAsia"/>
          <w:lang w:eastAsia="zh-CN"/>
        </w:rPr>
        <w:t>5.1</w:t>
      </w:r>
      <w:r w:rsidR="0085538B" w:rsidRPr="00B12B40">
        <w:rPr>
          <w:rFonts w:eastAsiaTheme="minorEastAsia"/>
          <w:lang w:eastAsia="zh-CN"/>
        </w:rPr>
        <w:t xml:space="preserve"> Experiment</w:t>
      </w:r>
      <w:r w:rsidR="008C4DF6" w:rsidRPr="00B12B40">
        <w:rPr>
          <w:rFonts w:eastAsiaTheme="minorEastAsia"/>
          <w:lang w:eastAsia="zh-CN"/>
        </w:rPr>
        <w:t xml:space="preserve"> setup</w:t>
      </w:r>
    </w:p>
    <w:p w14:paraId="5CE7D6CF" w14:textId="4260EB18" w:rsidR="00FD75FB" w:rsidRPr="00840750" w:rsidRDefault="00FD75FB" w:rsidP="00FD75FB">
      <w:pPr>
        <w:widowControl/>
        <w:spacing w:line="240" w:lineRule="auto"/>
        <w:ind w:firstLineChars="150" w:firstLine="300"/>
        <w:rPr>
          <w:rFonts w:ascii="Times New Roman" w:eastAsia="宋体" w:hAnsi="Times New Roman"/>
          <w:color w:val="008000"/>
          <w:kern w:val="0"/>
          <w:lang w:eastAsia="zh-CN"/>
        </w:rPr>
      </w:pPr>
      <w:r w:rsidRPr="00267B3D">
        <w:rPr>
          <w:rFonts w:ascii="Times New Roman" w:eastAsia="宋体" w:hAnsi="Times New Roman"/>
          <w:kern w:val="0"/>
          <w:lang w:eastAsia="zh-CN"/>
        </w:rPr>
        <w:t>We conducted multiple simulation experiments using the Chicago Taxi Trips dataset [</w:t>
      </w:r>
      <w:r w:rsidR="00843C8D">
        <w:rPr>
          <w:rFonts w:ascii="Times New Roman" w:eastAsia="宋体" w:hAnsi="Times New Roman"/>
          <w:kern w:val="0"/>
          <w:lang w:eastAsia="zh-CN"/>
        </w:rPr>
        <w:t>67</w:t>
      </w:r>
      <w:r w:rsidRPr="00267B3D">
        <w:rPr>
          <w:rFonts w:ascii="Times New Roman" w:eastAsia="宋体" w:hAnsi="Times New Roman"/>
          <w:kern w:val="0"/>
          <w:lang w:eastAsia="zh-CN"/>
        </w:rPr>
        <w:t>],</w:t>
      </w:r>
      <w:r w:rsidRPr="00840750">
        <w:rPr>
          <w:rFonts w:ascii="Times New Roman" w:eastAsia="宋体" w:hAnsi="Times New Roman"/>
          <w:color w:val="008000"/>
          <w:kern w:val="0"/>
          <w:lang w:eastAsia="zh-CN"/>
        </w:rPr>
        <w:t xml:space="preserve"> which contains records of taxi trips taken in the city of Chicago, Illinois, USA. The dataset includes various information, such as the unique key for each trip, the taxi ID, the start and end timestamps, the duration and distance of each trip, and the census tract and community area IDs for the pickup and </w:t>
      </w:r>
      <w:proofErr w:type="spellStart"/>
      <w:r w:rsidRPr="00840750">
        <w:rPr>
          <w:rFonts w:ascii="Times New Roman" w:eastAsia="宋体" w:hAnsi="Times New Roman"/>
          <w:color w:val="008000"/>
          <w:kern w:val="0"/>
          <w:lang w:eastAsia="zh-CN"/>
        </w:rPr>
        <w:t>dropoff</w:t>
      </w:r>
      <w:proofErr w:type="spellEnd"/>
      <w:r w:rsidRPr="00840750">
        <w:rPr>
          <w:rFonts w:ascii="Times New Roman" w:eastAsia="宋体" w:hAnsi="Times New Roman"/>
          <w:color w:val="008000"/>
          <w:kern w:val="0"/>
          <w:lang w:eastAsia="zh-CN"/>
        </w:rPr>
        <w:t xml:space="preserve"> locations. The dataset covers </w:t>
      </w:r>
      <w:r w:rsidR="008C57BA">
        <w:rPr>
          <w:rFonts w:ascii="Times New Roman" w:eastAsia="宋体" w:hAnsi="Times New Roman"/>
          <w:color w:val="008000"/>
          <w:kern w:val="0"/>
          <w:lang w:eastAsia="zh-CN"/>
        </w:rPr>
        <w:t>the</w:t>
      </w:r>
      <w:r w:rsidRPr="00840750">
        <w:rPr>
          <w:rFonts w:ascii="Times New Roman" w:eastAsia="宋体" w:hAnsi="Times New Roman"/>
          <w:color w:val="008000"/>
          <w:kern w:val="0"/>
          <w:lang w:eastAsia="zh-CN"/>
        </w:rPr>
        <w:t xml:space="preserve"> time period from 2013 to 2016 and contains over 100 million records.</w:t>
      </w:r>
    </w:p>
    <w:p w14:paraId="6C97FEC5" w14:textId="09834399" w:rsidR="00FD75FB" w:rsidRPr="00D15A4D" w:rsidRDefault="00FD75FB" w:rsidP="00FD75FB">
      <w:pPr>
        <w:widowControl/>
        <w:spacing w:line="240" w:lineRule="auto"/>
        <w:ind w:firstLineChars="150" w:firstLine="300"/>
        <w:rPr>
          <w:rFonts w:ascii="Times New Roman" w:eastAsia="宋体" w:hAnsi="Times New Roman"/>
          <w:kern w:val="0"/>
          <w:lang w:eastAsia="zh-CN"/>
        </w:rPr>
      </w:pPr>
      <w:r w:rsidRPr="00840750">
        <w:rPr>
          <w:rFonts w:ascii="Times New Roman" w:eastAsia="宋体" w:hAnsi="Times New Roman"/>
          <w:color w:val="008000"/>
          <w:kern w:val="0"/>
          <w:lang w:eastAsia="zh-CN"/>
        </w:rPr>
        <w:t xml:space="preserve">In our simulation experiments, we used the Chicago Taxi Trips dataset as the basis for creating traffic counting tasks. </w:t>
      </w:r>
      <w:r w:rsidRPr="00D15A4D">
        <w:rPr>
          <w:rFonts w:ascii="Times New Roman" w:eastAsia="宋体" w:hAnsi="Times New Roman"/>
          <w:kern w:val="0"/>
          <w:lang w:eastAsia="zh-CN"/>
        </w:rPr>
        <w:t xml:space="preserve">We modeled drivers as sensing workers who performed tasks at specific road segments and moments. We fixed the number of road segments considered at 40, and the number of drivers ranged from 40 to 140. The number of workers selected in each round was defined as </w:t>
      </w:r>
      <m:oMath>
        <m:r>
          <w:rPr>
            <w:rFonts w:ascii="Cambria Math" w:eastAsia="宋体" w:hAnsi="Cambria Math"/>
            <w:kern w:val="0"/>
            <w:lang w:val="fr-FR" w:eastAsia="zh-CN"/>
          </w:rPr>
          <m:t>K</m:t>
        </m:r>
      </m:oMath>
      <w:r w:rsidRPr="00D15A4D">
        <w:rPr>
          <w:rFonts w:ascii="Times New Roman" w:eastAsia="宋体" w:hAnsi="Times New Roman"/>
          <w:kern w:val="0"/>
          <w:lang w:eastAsia="zh-CN"/>
        </w:rPr>
        <w:t xml:space="preserve">, with values of 5, 10, 15, or 20. The cost of each task performed by the drivers was related to the current ride, with a cost range of </w:t>
      </w:r>
      <w:r w:rsidRPr="00D15A4D">
        <w:rPr>
          <w:rFonts w:ascii="Times New Roman" w:eastAsia="宋体" w:hAnsi="Times New Roman"/>
          <w:bCs/>
          <w:kern w:val="0"/>
        </w:rPr>
        <w:t>[</w:t>
      </w:r>
      <m:oMath>
        <m:sSub>
          <m:sSubPr>
            <m:ctrlPr>
              <w:rPr>
                <w:rFonts w:ascii="Cambria Math" w:eastAsia="宋体" w:hAnsi="Cambria Math"/>
                <w:bCs/>
                <w:i/>
                <w:kern w:val="0"/>
              </w:rPr>
            </m:ctrlPr>
          </m:sSubPr>
          <m:e>
            <m:r>
              <w:rPr>
                <w:rFonts w:ascii="Cambria Math" w:eastAsia="宋体" w:hAnsi="Cambria Math"/>
                <w:kern w:val="0"/>
              </w:rPr>
              <m:t>c</m:t>
            </m:r>
          </m:e>
          <m:sub>
            <m:r>
              <w:rPr>
                <w:rFonts w:ascii="Cambria Math" w:eastAsia="宋体" w:hAnsi="Cambria Math"/>
                <w:kern w:val="0"/>
              </w:rPr>
              <m:t>min</m:t>
            </m:r>
          </m:sub>
        </m:sSub>
        <m:r>
          <w:rPr>
            <w:rFonts w:ascii="Cambria Math" w:eastAsia="宋体" w:hAnsi="Cambria Math"/>
            <w:kern w:val="0"/>
          </w:rPr>
          <m:t xml:space="preserve">, </m:t>
        </m:r>
        <m:sSub>
          <m:sSubPr>
            <m:ctrlPr>
              <w:rPr>
                <w:rFonts w:ascii="Cambria Math" w:eastAsia="宋体" w:hAnsi="Cambria Math"/>
                <w:bCs/>
                <w:i/>
                <w:kern w:val="0"/>
              </w:rPr>
            </m:ctrlPr>
          </m:sSubPr>
          <m:e>
            <m:r>
              <w:rPr>
                <w:rFonts w:ascii="Cambria Math" w:eastAsia="宋体" w:hAnsi="Cambria Math"/>
                <w:kern w:val="0"/>
              </w:rPr>
              <m:t>c</m:t>
            </m:r>
          </m:e>
          <m:sub>
            <m:r>
              <w:rPr>
                <w:rFonts w:ascii="Cambria Math" w:eastAsia="宋体" w:hAnsi="Cambria Math"/>
                <w:kern w:val="0"/>
              </w:rPr>
              <m:t>max</m:t>
            </m:r>
          </m:sub>
        </m:sSub>
      </m:oMath>
      <w:r w:rsidRPr="00D15A4D">
        <w:rPr>
          <w:rFonts w:ascii="Times New Roman" w:eastAsia="宋体" w:hAnsi="Times New Roman"/>
          <w:bCs/>
          <w:kern w:val="0"/>
        </w:rPr>
        <w:t>]</w:t>
      </w:r>
      <w:r w:rsidRPr="00D15A4D">
        <w:rPr>
          <w:rFonts w:ascii="Times New Roman" w:eastAsia="宋体" w:hAnsi="Times New Roman"/>
          <w:kern w:val="0"/>
          <w:lang w:eastAsia="zh-CN"/>
        </w:rPr>
        <w:t xml:space="preserve">, where </w:t>
      </w:r>
      <m:oMath>
        <m:sSub>
          <m:sSubPr>
            <m:ctrlPr>
              <w:rPr>
                <w:rFonts w:ascii="Cambria Math" w:eastAsia="宋体" w:hAnsi="Cambria Math"/>
                <w:bCs/>
                <w:i/>
                <w:kern w:val="0"/>
              </w:rPr>
            </m:ctrlPr>
          </m:sSubPr>
          <m:e>
            <m:r>
              <w:rPr>
                <w:rFonts w:ascii="Cambria Math" w:eastAsia="宋体" w:hAnsi="Cambria Math"/>
                <w:kern w:val="0"/>
              </w:rPr>
              <m:t>c</m:t>
            </m:r>
          </m:e>
          <m:sub>
            <m:r>
              <w:rPr>
                <w:rFonts w:ascii="Cambria Math" w:eastAsia="宋体" w:hAnsi="Cambria Math"/>
                <w:kern w:val="0"/>
              </w:rPr>
              <m:t>min</m:t>
            </m:r>
          </m:sub>
        </m:sSub>
      </m:oMath>
      <w:r w:rsidRPr="00D15A4D">
        <w:rPr>
          <w:rFonts w:ascii="Times New Roman" w:eastAsia="宋体" w:hAnsi="Times New Roman"/>
          <w:kern w:val="0"/>
          <w:lang w:eastAsia="zh-CN"/>
        </w:rPr>
        <w:t xml:space="preserve">=0.1 and  </w:t>
      </w:r>
      <m:oMath>
        <m:sSub>
          <m:sSubPr>
            <m:ctrlPr>
              <w:rPr>
                <w:rFonts w:ascii="Cambria Math" w:eastAsia="宋体" w:hAnsi="Cambria Math"/>
                <w:bCs/>
                <w:i/>
                <w:kern w:val="0"/>
              </w:rPr>
            </m:ctrlPr>
          </m:sSubPr>
          <m:e>
            <m:r>
              <w:rPr>
                <w:rFonts w:ascii="Cambria Math" w:eastAsia="宋体" w:hAnsi="Cambria Math"/>
                <w:kern w:val="0"/>
              </w:rPr>
              <m:t>c</m:t>
            </m:r>
          </m:e>
          <m:sub>
            <m:r>
              <w:rPr>
                <w:rFonts w:ascii="Cambria Math" w:eastAsia="宋体" w:hAnsi="Cambria Math"/>
                <w:kern w:val="0"/>
              </w:rPr>
              <m:t>max</m:t>
            </m:r>
          </m:sub>
        </m:sSub>
      </m:oMath>
      <w:r w:rsidRPr="00D15A4D">
        <w:rPr>
          <w:rFonts w:ascii="Times New Roman" w:eastAsia="宋体" w:hAnsi="Times New Roman"/>
          <w:kern w:val="0"/>
          <w:lang w:eastAsia="zh-CN"/>
        </w:rPr>
        <w:t xml:space="preserve">=1. To account for the workers' limited energy and ensure accurate completion rate predictions by the platform, we limited the number of tasks performed by each driver in each recruitment round to between 5 and 20. The specific simulation parameters are summarized in Table </w:t>
      </w:r>
      <w:r w:rsidR="005663EE">
        <w:rPr>
          <w:rFonts w:ascii="Times New Roman" w:eastAsia="宋体" w:hAnsi="Times New Roman"/>
          <w:kern w:val="0"/>
          <w:lang w:eastAsia="zh-CN"/>
        </w:rPr>
        <w:t>4</w:t>
      </w:r>
      <w:r w:rsidRPr="00D15A4D">
        <w:rPr>
          <w:rFonts w:ascii="Times New Roman" w:eastAsia="宋体" w:hAnsi="Times New Roman"/>
          <w:kern w:val="0"/>
          <w:lang w:eastAsia="zh-CN"/>
        </w:rPr>
        <w:t>.</w:t>
      </w:r>
    </w:p>
    <w:p w14:paraId="446D7FAA" w14:textId="3D82CFC3" w:rsidR="00FD75FB" w:rsidRDefault="00FD75FB" w:rsidP="00FD75FB">
      <w:pPr>
        <w:widowControl/>
        <w:spacing w:line="240" w:lineRule="auto"/>
        <w:ind w:firstLineChars="150" w:firstLine="300"/>
        <w:rPr>
          <w:rFonts w:ascii="Times New Roman" w:eastAsia="宋体" w:hAnsi="Times New Roman"/>
          <w:kern w:val="0"/>
          <w:lang w:eastAsia="zh-CN"/>
        </w:rPr>
      </w:pPr>
      <w:r w:rsidRPr="00D15A4D">
        <w:rPr>
          <w:rFonts w:ascii="Times New Roman" w:eastAsia="宋体" w:hAnsi="Times New Roman"/>
          <w:kern w:val="0"/>
          <w:lang w:eastAsia="zh-CN"/>
        </w:rPr>
        <w:t xml:space="preserve">To generate the expected sensing abilities of workers, we used a split-bucket approach with </w:t>
      </w:r>
      <w:proofErr w:type="spellStart"/>
      <w:r w:rsidRPr="00D15A4D">
        <w:rPr>
          <w:rFonts w:ascii="Times New Roman" w:eastAsia="宋体" w:hAnsi="Times New Roman"/>
          <w:kern w:val="0"/>
          <w:lang w:eastAsia="zh-CN"/>
        </w:rPr>
        <w:t>astochastic</w:t>
      </w:r>
      <w:proofErr w:type="spellEnd"/>
      <w:r w:rsidRPr="00D15A4D">
        <w:rPr>
          <w:rFonts w:ascii="Times New Roman" w:eastAsia="宋体" w:hAnsi="Times New Roman"/>
          <w:kern w:val="0"/>
          <w:lang w:eastAsia="zh-CN"/>
        </w:rPr>
        <w:t xml:space="preserve"> distribution in each bucket. Specifically, 25% of workers had credits in the interval [0.8, 1.0], 25% had credits in the interval [0.6, 0.8], 25% had credits in the interval [0.4, 0.6], and 25% had credits in the interval [0, 0.4]. The sensing quality of workers also obeyed the similar bucket as credit.</w:t>
      </w:r>
    </w:p>
    <w:p w14:paraId="6E072515" w14:textId="77777777" w:rsidR="00293048" w:rsidRPr="00032FA8" w:rsidRDefault="00293048" w:rsidP="00293048">
      <w:pPr>
        <w:widowControl/>
        <w:spacing w:beforeLines="20" w:before="48" w:afterLines="20" w:after="48" w:line="240" w:lineRule="auto"/>
        <w:ind w:firstLineChars="100" w:firstLine="201"/>
        <w:jc w:val="center"/>
        <w:rPr>
          <w:rFonts w:ascii="Times New Roman" w:eastAsia="宋体" w:hAnsi="Times New Roman"/>
          <w:b/>
          <w:bCs/>
          <w:iCs/>
          <w:kern w:val="0"/>
          <w:lang w:val="fr-FR" w:eastAsia="zh-CN"/>
        </w:rPr>
      </w:pPr>
      <w:r w:rsidRPr="00032FA8">
        <w:rPr>
          <w:rFonts w:ascii="Times New Roman" w:eastAsia="宋体" w:hAnsi="Times New Roman" w:hint="eastAsia"/>
          <w:b/>
          <w:bCs/>
          <w:iCs/>
          <w:kern w:val="0"/>
          <w:lang w:val="fr-FR" w:eastAsia="zh-CN"/>
        </w:rPr>
        <w:t>Table</w:t>
      </w:r>
      <w:r w:rsidRPr="00032FA8">
        <w:rPr>
          <w:rFonts w:ascii="Times New Roman" w:eastAsia="宋体" w:hAnsi="Times New Roman"/>
          <w:b/>
          <w:bCs/>
          <w:iCs/>
          <w:kern w:val="0"/>
          <w:lang w:val="fr-FR" w:eastAsia="zh-CN"/>
        </w:rPr>
        <w:t>.</w:t>
      </w:r>
      <w:r w:rsidRPr="00032FA8">
        <w:rPr>
          <w:rFonts w:ascii="Times New Roman" w:eastAsia="宋体" w:hAnsi="Times New Roman" w:hint="eastAsia"/>
          <w:b/>
          <w:bCs/>
          <w:iCs/>
          <w:kern w:val="0"/>
          <w:lang w:val="fr-FR" w:eastAsia="zh-CN"/>
        </w:rPr>
        <w:t xml:space="preserve"> </w:t>
      </w:r>
      <w:r w:rsidRPr="00032FA8">
        <w:rPr>
          <w:rFonts w:ascii="Times New Roman" w:eastAsia="宋体" w:hAnsi="Times New Roman"/>
          <w:b/>
          <w:bCs/>
          <w:iCs/>
          <w:kern w:val="0"/>
          <w:lang w:val="fr-FR" w:eastAsia="zh-CN"/>
        </w:rPr>
        <w:t>4:</w:t>
      </w:r>
      <w:r w:rsidRPr="00032FA8">
        <w:rPr>
          <w:rFonts w:ascii="Times New Roman" w:eastAsia="宋体" w:hAnsi="Times New Roman"/>
          <w:b/>
          <w:bCs/>
          <w:kern w:val="0"/>
        </w:rPr>
        <w:t xml:space="preserve"> </w:t>
      </w:r>
      <w:r w:rsidRPr="00032FA8">
        <w:rPr>
          <w:rFonts w:ascii="Times New Roman" w:eastAsia="宋体" w:hAnsi="Times New Roman"/>
          <w:b/>
          <w:bCs/>
          <w:iCs/>
          <w:kern w:val="0"/>
          <w:lang w:val="fr-FR" w:eastAsia="zh-CN"/>
        </w:rPr>
        <w:t>Simulation settings</w:t>
      </w:r>
    </w:p>
    <w:tbl>
      <w:tblPr>
        <w:tblStyle w:val="82"/>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2551"/>
      </w:tblGrid>
      <w:tr w:rsidR="00293048" w:rsidRPr="00B12B40" w14:paraId="1E1BE607" w14:textId="77777777" w:rsidTr="00F314F1">
        <w:trPr>
          <w:trHeight w:val="113"/>
          <w:jc w:val="center"/>
        </w:trPr>
        <w:tc>
          <w:tcPr>
            <w:tcW w:w="2694" w:type="dxa"/>
            <w:tcBorders>
              <w:top w:val="single" w:sz="12" w:space="0" w:color="auto"/>
              <w:bottom w:val="single" w:sz="12" w:space="0" w:color="auto"/>
            </w:tcBorders>
            <w:vAlign w:val="center"/>
          </w:tcPr>
          <w:p w14:paraId="23269902" w14:textId="77777777" w:rsidR="00293048" w:rsidRPr="00B12B40" w:rsidRDefault="00293048" w:rsidP="00F314F1">
            <w:pPr>
              <w:widowControl/>
              <w:spacing w:line="240" w:lineRule="auto"/>
              <w:jc w:val="center"/>
              <w:rPr>
                <w:rFonts w:ascii="Times New Roman" w:eastAsia="宋体" w:hAnsi="Times New Roman"/>
                <w:kern w:val="0"/>
                <w:lang w:eastAsia="zh-CN"/>
              </w:rPr>
            </w:pPr>
            <w:r w:rsidRPr="00B12B40">
              <w:rPr>
                <w:rFonts w:ascii="Times New Roman" w:eastAsia="宋体" w:hAnsi="Times New Roman"/>
                <w:kern w:val="0"/>
              </w:rPr>
              <w:t>Parameter name</w:t>
            </w:r>
          </w:p>
        </w:tc>
        <w:tc>
          <w:tcPr>
            <w:tcW w:w="2551" w:type="dxa"/>
            <w:tcBorders>
              <w:top w:val="single" w:sz="12" w:space="0" w:color="auto"/>
              <w:bottom w:val="single" w:sz="12" w:space="0" w:color="auto"/>
            </w:tcBorders>
            <w:vAlign w:val="center"/>
          </w:tcPr>
          <w:p w14:paraId="1AC8A2D8" w14:textId="77777777" w:rsidR="00293048" w:rsidRPr="00B12B40" w:rsidRDefault="00293048" w:rsidP="00F314F1">
            <w:pPr>
              <w:widowControl/>
              <w:spacing w:line="240" w:lineRule="auto"/>
              <w:jc w:val="center"/>
              <w:rPr>
                <w:rFonts w:ascii="Times New Roman" w:eastAsia="宋体" w:hAnsi="Times New Roman"/>
                <w:kern w:val="0"/>
                <w:lang w:eastAsia="zh-CN"/>
              </w:rPr>
            </w:pPr>
            <w:r w:rsidRPr="00B12B40">
              <w:rPr>
                <w:rFonts w:ascii="Times New Roman" w:eastAsia="宋体" w:hAnsi="Times New Roman" w:hint="eastAsia"/>
                <w:kern w:val="0"/>
                <w:lang w:eastAsia="zh-CN"/>
              </w:rPr>
              <w:t>Values</w:t>
            </w:r>
          </w:p>
        </w:tc>
      </w:tr>
      <w:tr w:rsidR="00293048" w:rsidRPr="00B12B40" w14:paraId="08F72750" w14:textId="77777777" w:rsidTr="00F314F1">
        <w:trPr>
          <w:trHeight w:val="113"/>
          <w:jc w:val="center"/>
        </w:trPr>
        <w:tc>
          <w:tcPr>
            <w:tcW w:w="2694" w:type="dxa"/>
            <w:tcBorders>
              <w:top w:val="single" w:sz="12" w:space="0" w:color="auto"/>
            </w:tcBorders>
            <w:vAlign w:val="center"/>
          </w:tcPr>
          <w:p w14:paraId="2F545ECE"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lang w:eastAsia="zh-CN"/>
              </w:rPr>
            </w:pPr>
            <w:r w:rsidRPr="00B12B40">
              <w:rPr>
                <w:rFonts w:ascii="Times New Roman" w:eastAsia="宋体" w:hAnsi="Times New Roman" w:hint="eastAsia"/>
                <w:kern w:val="0"/>
                <w:sz w:val="18"/>
                <w:szCs w:val="18"/>
                <w:lang w:eastAsia="zh-CN"/>
              </w:rPr>
              <w:t>B</w:t>
            </w:r>
            <w:r w:rsidRPr="00B12B40">
              <w:rPr>
                <w:rFonts w:ascii="Times New Roman" w:eastAsia="宋体" w:hAnsi="Times New Roman"/>
                <w:kern w:val="0"/>
                <w:sz w:val="18"/>
                <w:szCs w:val="18"/>
                <w:lang w:eastAsia="zh-CN"/>
              </w:rPr>
              <w:t xml:space="preserve">udget </w:t>
            </w:r>
            <m:oMath>
              <m:r>
                <w:rPr>
                  <w:rFonts w:ascii="Cambria Math" w:eastAsia="宋体" w:hAnsi="Cambria Math"/>
                  <w:kern w:val="0"/>
                  <w:sz w:val="18"/>
                  <w:szCs w:val="18"/>
                  <w:lang w:eastAsia="zh-CN"/>
                </w:rPr>
                <m:t>B</m:t>
              </m:r>
            </m:oMath>
          </w:p>
        </w:tc>
        <w:tc>
          <w:tcPr>
            <w:tcW w:w="2551" w:type="dxa"/>
            <w:tcBorders>
              <w:top w:val="single" w:sz="12" w:space="0" w:color="auto"/>
            </w:tcBorders>
            <w:vAlign w:val="center"/>
          </w:tcPr>
          <w:p w14:paraId="52C5CA85"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rPr>
            </w:pPr>
            <w:r w:rsidRPr="00B12B40">
              <w:rPr>
                <w:rFonts w:ascii="Times New Roman" w:eastAsia="宋体" w:hAnsi="Times New Roman"/>
                <w:kern w:val="0"/>
                <w:sz w:val="18"/>
                <w:szCs w:val="18"/>
              </w:rPr>
              <w:t>6, 7</w:t>
            </w:r>
            <w:r w:rsidRPr="00B12B40">
              <w:rPr>
                <w:rFonts w:ascii="Times New Roman" w:eastAsia="宋体" w:hAnsi="Times New Roman" w:hint="eastAsia"/>
                <w:kern w:val="0"/>
                <w:sz w:val="18"/>
                <w:szCs w:val="18"/>
                <w:lang w:eastAsia="zh-CN"/>
              </w:rPr>
              <w:t>,</w:t>
            </w:r>
            <w:r w:rsidRPr="00B12B40">
              <w:rPr>
                <w:rFonts w:ascii="Times New Roman" w:eastAsia="宋体" w:hAnsi="Times New Roman"/>
                <w:kern w:val="0"/>
                <w:sz w:val="18"/>
                <w:szCs w:val="18"/>
                <w:lang w:eastAsia="zh-CN"/>
              </w:rPr>
              <w:t xml:space="preserve"> </w:t>
            </w:r>
            <w:r w:rsidRPr="00B12B40">
              <w:rPr>
                <w:rFonts w:ascii="Times New Roman" w:eastAsia="宋体" w:hAnsi="Times New Roman"/>
                <w:kern w:val="0"/>
                <w:sz w:val="18"/>
                <w:szCs w:val="18"/>
              </w:rPr>
              <w:t xml:space="preserve">8, 9, 10, 11, 12 </w:t>
            </w:r>
            <m:oMath>
              <m:r>
                <w:rPr>
                  <w:rFonts w:ascii="Cambria Math" w:eastAsia="宋体" w:hAnsi="Cambria Math" w:hint="eastAsia"/>
                  <w:kern w:val="0"/>
                  <w:sz w:val="18"/>
                  <w:szCs w:val="18"/>
                  <w:lang w:eastAsia="zh-CN"/>
                </w:rPr>
                <m:t>×</m:t>
              </m:r>
              <m:sSup>
                <m:sSupPr>
                  <m:ctrlPr>
                    <w:rPr>
                      <w:rFonts w:ascii="Cambria Math" w:eastAsia="宋体" w:hAnsi="Cambria Math"/>
                      <w:i/>
                      <w:kern w:val="0"/>
                      <w:sz w:val="18"/>
                      <w:szCs w:val="18"/>
                    </w:rPr>
                  </m:ctrlPr>
                </m:sSupPr>
                <m:e>
                  <m:r>
                    <w:rPr>
                      <w:rFonts w:ascii="Cambria Math" w:eastAsia="宋体" w:hAnsi="Cambria Math"/>
                      <w:kern w:val="0"/>
                      <w:sz w:val="18"/>
                      <w:szCs w:val="18"/>
                    </w:rPr>
                    <m:t>10</m:t>
                  </m:r>
                </m:e>
                <m:sup>
                  <m:r>
                    <w:rPr>
                      <w:rFonts w:ascii="Cambria Math" w:eastAsia="宋体" w:hAnsi="Cambria Math"/>
                      <w:kern w:val="0"/>
                      <w:sz w:val="18"/>
                      <w:szCs w:val="18"/>
                    </w:rPr>
                    <m:t>3</m:t>
                  </m:r>
                </m:sup>
              </m:sSup>
            </m:oMath>
          </w:p>
        </w:tc>
      </w:tr>
      <w:tr w:rsidR="00293048" w:rsidRPr="00B12B40" w14:paraId="3D9466AD" w14:textId="77777777" w:rsidTr="00F314F1">
        <w:trPr>
          <w:trHeight w:val="113"/>
          <w:jc w:val="center"/>
        </w:trPr>
        <w:tc>
          <w:tcPr>
            <w:tcW w:w="2694" w:type="dxa"/>
            <w:vAlign w:val="center"/>
          </w:tcPr>
          <w:p w14:paraId="0CABD71F"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lang w:eastAsia="zh-CN"/>
              </w:rPr>
            </w:pPr>
            <w:r w:rsidRPr="00B12B40">
              <w:rPr>
                <w:rFonts w:ascii="Times New Roman" w:eastAsia="宋体" w:hAnsi="Times New Roman"/>
                <w:kern w:val="0"/>
                <w:sz w:val="18"/>
                <w:szCs w:val="18"/>
                <w:lang w:eastAsia="zh-CN"/>
              </w:rPr>
              <w:t xml:space="preserve">number of tasks </w:t>
            </w:r>
            <m:oMath>
              <m:r>
                <m:rPr>
                  <m:nor/>
                </m:rPr>
                <w:rPr>
                  <w:rFonts w:ascii="jsMath-cmsy10" w:eastAsia="宋体" w:hAnsi="jsMath-cmsy10"/>
                  <w:iCs/>
                  <w:kern w:val="0"/>
                  <w:sz w:val="18"/>
                  <w:szCs w:val="18"/>
                  <w:lang w:eastAsia="zh-CN"/>
                </w:rPr>
                <m:t>M</m:t>
              </m:r>
            </m:oMath>
          </w:p>
        </w:tc>
        <w:tc>
          <w:tcPr>
            <w:tcW w:w="2551" w:type="dxa"/>
            <w:vAlign w:val="center"/>
          </w:tcPr>
          <w:p w14:paraId="37687670"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lang w:eastAsia="zh-CN"/>
              </w:rPr>
            </w:pPr>
            <w:r w:rsidRPr="00B12B40">
              <w:rPr>
                <w:rFonts w:ascii="Times New Roman" w:eastAsia="宋体" w:hAnsi="Times New Roman"/>
                <w:kern w:val="0"/>
                <w:sz w:val="18"/>
                <w:szCs w:val="18"/>
                <w:lang w:eastAsia="zh-CN"/>
              </w:rPr>
              <w:t>40</w:t>
            </w:r>
          </w:p>
        </w:tc>
      </w:tr>
      <w:tr w:rsidR="00293048" w:rsidRPr="00B12B40" w14:paraId="5FEA2048" w14:textId="77777777" w:rsidTr="00F314F1">
        <w:trPr>
          <w:trHeight w:val="113"/>
          <w:jc w:val="center"/>
        </w:trPr>
        <w:tc>
          <w:tcPr>
            <w:tcW w:w="2694" w:type="dxa"/>
            <w:vAlign w:val="center"/>
          </w:tcPr>
          <w:p w14:paraId="0133D956"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lang w:eastAsia="zh-CN"/>
              </w:rPr>
            </w:pPr>
            <w:r w:rsidRPr="00B12B40">
              <w:rPr>
                <w:rFonts w:ascii="Times New Roman" w:eastAsia="宋体" w:hAnsi="Times New Roman"/>
                <w:kern w:val="0"/>
                <w:sz w:val="18"/>
                <w:szCs w:val="18"/>
                <w:lang w:eastAsia="zh-CN"/>
              </w:rPr>
              <w:t xml:space="preserve">number of preferred tasks </w:t>
            </w:r>
            <m:oMath>
              <m:d>
                <m:dPr>
                  <m:begChr m:val="|"/>
                  <m:endChr m:val="|"/>
                  <m:ctrlPr>
                    <w:rPr>
                      <w:rFonts w:ascii="Cambria Math" w:eastAsia="宋体" w:hAnsi="Cambria Math"/>
                      <w:i/>
                      <w:kern w:val="0"/>
                      <w:lang w:eastAsia="zh-CN"/>
                    </w:rPr>
                  </m:ctrlPr>
                </m:dPr>
                <m:e>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e>
              </m:d>
            </m:oMath>
          </w:p>
        </w:tc>
        <w:tc>
          <w:tcPr>
            <w:tcW w:w="2551" w:type="dxa"/>
            <w:vAlign w:val="center"/>
          </w:tcPr>
          <w:p w14:paraId="3D256D97"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lang w:eastAsia="zh-CN"/>
              </w:rPr>
            </w:pPr>
            <w:r w:rsidRPr="00B12B40">
              <w:rPr>
                <w:rFonts w:ascii="Times New Roman" w:eastAsia="宋体" w:hAnsi="Times New Roman"/>
                <w:kern w:val="0"/>
                <w:sz w:val="18"/>
                <w:szCs w:val="18"/>
                <w:lang w:eastAsia="zh-CN"/>
              </w:rPr>
              <w:t>[</w:t>
            </w:r>
            <w:r w:rsidRPr="00B12B40">
              <w:rPr>
                <w:rFonts w:ascii="Times New Roman" w:eastAsia="宋体" w:hAnsi="Times New Roman" w:hint="eastAsia"/>
                <w:kern w:val="0"/>
                <w:sz w:val="18"/>
                <w:szCs w:val="18"/>
                <w:lang w:eastAsia="zh-CN"/>
              </w:rPr>
              <w:t>5</w:t>
            </w:r>
            <w:r w:rsidRPr="00B12B40">
              <w:rPr>
                <w:rFonts w:ascii="Times New Roman" w:eastAsia="宋体" w:hAnsi="Times New Roman"/>
                <w:kern w:val="0"/>
                <w:sz w:val="18"/>
                <w:szCs w:val="18"/>
                <w:lang w:eastAsia="zh-CN"/>
              </w:rPr>
              <w:t>,15]</w:t>
            </w:r>
          </w:p>
        </w:tc>
      </w:tr>
      <w:tr w:rsidR="00293048" w:rsidRPr="00B12B40" w14:paraId="3B02996A" w14:textId="77777777" w:rsidTr="00F314F1">
        <w:trPr>
          <w:trHeight w:val="113"/>
          <w:jc w:val="center"/>
        </w:trPr>
        <w:tc>
          <w:tcPr>
            <w:tcW w:w="2694" w:type="dxa"/>
            <w:vAlign w:val="center"/>
          </w:tcPr>
          <w:p w14:paraId="33E55B13"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lang w:eastAsia="zh-CN"/>
              </w:rPr>
            </w:pPr>
            <w:r w:rsidRPr="00B12B40">
              <w:rPr>
                <w:rFonts w:ascii="Times New Roman" w:eastAsia="宋体" w:hAnsi="Times New Roman"/>
                <w:kern w:val="0"/>
                <w:sz w:val="18"/>
                <w:szCs w:val="18"/>
                <w:lang w:eastAsia="zh-CN"/>
              </w:rPr>
              <w:t xml:space="preserve">number of worker </w:t>
            </w:r>
            <m:oMath>
              <m:r>
                <m:rPr>
                  <m:nor/>
                </m:rPr>
                <w:rPr>
                  <w:rFonts w:ascii="jsMath-cmsy10" w:eastAsia="宋体" w:hAnsi="jsMath-cmsy10"/>
                  <w:iCs/>
                  <w:kern w:val="0"/>
                  <w:sz w:val="18"/>
                  <w:szCs w:val="18"/>
                  <w:lang w:eastAsia="zh-CN"/>
                </w:rPr>
                <m:t>N</m:t>
              </m:r>
            </m:oMath>
          </w:p>
        </w:tc>
        <w:tc>
          <w:tcPr>
            <w:tcW w:w="2551" w:type="dxa"/>
            <w:vAlign w:val="center"/>
          </w:tcPr>
          <w:p w14:paraId="00E3B77B"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lang w:eastAsia="zh-CN"/>
              </w:rPr>
            </w:pPr>
            <w:r w:rsidRPr="00B12B40">
              <w:rPr>
                <w:rFonts w:ascii="Times New Roman" w:eastAsia="宋体" w:hAnsi="Times New Roman"/>
                <w:kern w:val="0"/>
                <w:sz w:val="18"/>
                <w:szCs w:val="18"/>
                <w:lang w:eastAsia="zh-CN"/>
              </w:rPr>
              <w:t>40, 60, 90, 100, 120, 140</w:t>
            </w:r>
          </w:p>
        </w:tc>
      </w:tr>
      <w:tr w:rsidR="00293048" w:rsidRPr="00B12B40" w14:paraId="599D7779" w14:textId="77777777" w:rsidTr="00F314F1">
        <w:trPr>
          <w:trHeight w:val="113"/>
          <w:jc w:val="center"/>
        </w:trPr>
        <w:tc>
          <w:tcPr>
            <w:tcW w:w="2694" w:type="dxa"/>
            <w:vAlign w:val="center"/>
          </w:tcPr>
          <w:p w14:paraId="6DC44608"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lang w:eastAsia="zh-CN"/>
              </w:rPr>
            </w:pPr>
            <w:r w:rsidRPr="00B12B40">
              <w:rPr>
                <w:rFonts w:ascii="Times New Roman" w:eastAsia="宋体" w:hAnsi="Times New Roman"/>
                <w:kern w:val="0"/>
                <w:sz w:val="18"/>
                <w:szCs w:val="18"/>
                <w:lang w:eastAsia="zh-CN"/>
              </w:rPr>
              <w:t xml:space="preserve">number of selected workers </w:t>
            </w:r>
            <m:oMath>
              <m:r>
                <w:rPr>
                  <w:rFonts w:ascii="Cambria Math" w:eastAsia="宋体" w:hAnsi="Cambria Math"/>
                  <w:kern w:val="0"/>
                  <w:sz w:val="18"/>
                  <w:szCs w:val="18"/>
                  <w:lang w:eastAsia="zh-CN"/>
                </w:rPr>
                <m:t>K</m:t>
              </m:r>
            </m:oMath>
          </w:p>
        </w:tc>
        <w:tc>
          <w:tcPr>
            <w:tcW w:w="2551" w:type="dxa"/>
            <w:vAlign w:val="center"/>
          </w:tcPr>
          <w:p w14:paraId="1DBF9400"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lang w:eastAsia="zh-CN"/>
              </w:rPr>
            </w:pPr>
            <w:r w:rsidRPr="00B12B40">
              <w:rPr>
                <w:rFonts w:ascii="Times New Roman" w:eastAsia="宋体" w:hAnsi="Times New Roman"/>
                <w:kern w:val="0"/>
                <w:sz w:val="18"/>
                <w:szCs w:val="18"/>
                <w:lang w:eastAsia="zh-CN"/>
              </w:rPr>
              <w:t>5, 10, 15, 20</w:t>
            </w:r>
          </w:p>
        </w:tc>
      </w:tr>
      <w:tr w:rsidR="00293048" w:rsidRPr="00B12B40" w14:paraId="4D25E0FC" w14:textId="77777777" w:rsidTr="00F314F1">
        <w:trPr>
          <w:trHeight w:val="113"/>
          <w:jc w:val="center"/>
        </w:trPr>
        <w:tc>
          <w:tcPr>
            <w:tcW w:w="2694" w:type="dxa"/>
            <w:tcBorders>
              <w:bottom w:val="single" w:sz="12" w:space="0" w:color="auto"/>
            </w:tcBorders>
            <w:vAlign w:val="center"/>
          </w:tcPr>
          <w:p w14:paraId="08FD54FF"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lang w:eastAsia="zh-CN"/>
              </w:rPr>
            </w:pPr>
            <w:r w:rsidRPr="00B12B40">
              <w:rPr>
                <w:rFonts w:ascii="Times New Roman" w:eastAsia="宋体" w:hAnsi="Times New Roman"/>
                <w:kern w:val="0"/>
                <w:sz w:val="18"/>
                <w:szCs w:val="18"/>
              </w:rPr>
              <w:t xml:space="preserve">range of cost </w:t>
            </w:r>
            <w:r w:rsidRPr="00B12B40">
              <w:rPr>
                <w:rFonts w:ascii="Times New Roman" w:eastAsia="宋体" w:hAnsi="Times New Roman"/>
                <w:kern w:val="0"/>
                <w:sz w:val="18"/>
                <w:szCs w:val="18"/>
                <w:lang w:eastAsia="zh-CN"/>
              </w:rPr>
              <w:t>[</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c</m:t>
                  </m:r>
                </m:e>
                <m:sub>
                  <m:r>
                    <w:rPr>
                      <w:rFonts w:ascii="Cambria Math" w:eastAsia="宋体" w:hAnsi="Cambria Math"/>
                      <w:kern w:val="0"/>
                      <w:sz w:val="18"/>
                      <w:szCs w:val="18"/>
                      <w:lang w:eastAsia="zh-CN"/>
                    </w:rPr>
                    <m:t>min</m:t>
                  </m:r>
                </m:sub>
              </m:sSub>
            </m:oMath>
            <w:r w:rsidRPr="00B12B40">
              <w:rPr>
                <w:rFonts w:ascii="Times New Roman" w:eastAsia="宋体" w:hAnsi="Times New Roman"/>
                <w:kern w:val="0"/>
                <w:sz w:val="18"/>
                <w:szCs w:val="18"/>
                <w:lang w:eastAsia="zh-CN"/>
              </w:rPr>
              <w:t xml:space="preserve">, </w:t>
            </w:r>
            <m:oMath>
              <m:sSub>
                <m:sSubPr>
                  <m:ctrlPr>
                    <w:rPr>
                      <w:rFonts w:ascii="Cambria Math" w:eastAsia="宋体" w:hAnsi="Cambria Math"/>
                      <w:i/>
                      <w:kern w:val="0"/>
                      <w:sz w:val="18"/>
                      <w:szCs w:val="18"/>
                      <w:lang w:eastAsia="zh-CN"/>
                    </w:rPr>
                  </m:ctrlPr>
                </m:sSubPr>
                <m:e>
                  <m:r>
                    <w:rPr>
                      <w:rFonts w:ascii="Cambria Math" w:eastAsia="宋体" w:hAnsi="Cambria Math"/>
                      <w:kern w:val="0"/>
                      <w:sz w:val="18"/>
                      <w:szCs w:val="18"/>
                      <w:lang w:eastAsia="zh-CN"/>
                    </w:rPr>
                    <m:t>c</m:t>
                  </m:r>
                </m:e>
                <m:sub>
                  <m:r>
                    <w:rPr>
                      <w:rFonts w:ascii="Cambria Math" w:eastAsia="宋体" w:hAnsi="Cambria Math"/>
                      <w:kern w:val="0"/>
                      <w:sz w:val="18"/>
                      <w:szCs w:val="18"/>
                      <w:lang w:eastAsia="zh-CN"/>
                    </w:rPr>
                    <m:t>max</m:t>
                  </m:r>
                </m:sub>
              </m:sSub>
            </m:oMath>
            <w:r w:rsidRPr="00B12B40">
              <w:rPr>
                <w:rFonts w:ascii="Times New Roman" w:eastAsia="宋体" w:hAnsi="Times New Roman"/>
                <w:kern w:val="0"/>
                <w:sz w:val="18"/>
                <w:szCs w:val="18"/>
                <w:lang w:eastAsia="zh-CN"/>
              </w:rPr>
              <w:t>]</w:t>
            </w:r>
          </w:p>
        </w:tc>
        <w:tc>
          <w:tcPr>
            <w:tcW w:w="2551" w:type="dxa"/>
            <w:tcBorders>
              <w:bottom w:val="single" w:sz="12" w:space="0" w:color="auto"/>
            </w:tcBorders>
            <w:vAlign w:val="center"/>
          </w:tcPr>
          <w:p w14:paraId="79B26DA9" w14:textId="77777777" w:rsidR="00293048" w:rsidRPr="00B12B40" w:rsidRDefault="00293048" w:rsidP="00F314F1">
            <w:pPr>
              <w:widowControl/>
              <w:spacing w:beforeLines="5" w:before="12" w:afterLines="5" w:after="12" w:line="240" w:lineRule="auto"/>
              <w:jc w:val="center"/>
              <w:rPr>
                <w:rFonts w:ascii="Times New Roman" w:eastAsia="宋体" w:hAnsi="Times New Roman"/>
                <w:kern w:val="0"/>
                <w:sz w:val="18"/>
                <w:szCs w:val="18"/>
                <w:lang w:eastAsia="zh-CN"/>
              </w:rPr>
            </w:pPr>
            <w:r w:rsidRPr="00B12B40">
              <w:rPr>
                <w:rFonts w:ascii="Times New Roman" w:eastAsia="宋体" w:hAnsi="Times New Roman" w:hint="eastAsia"/>
                <w:kern w:val="0"/>
                <w:sz w:val="18"/>
                <w:szCs w:val="18"/>
                <w:lang w:eastAsia="zh-CN"/>
              </w:rPr>
              <w:t>[</w:t>
            </w:r>
            <w:r w:rsidRPr="00B12B40">
              <w:rPr>
                <w:rFonts w:ascii="Times New Roman" w:eastAsia="宋体" w:hAnsi="Times New Roman"/>
                <w:kern w:val="0"/>
                <w:sz w:val="18"/>
                <w:szCs w:val="18"/>
                <w:lang w:eastAsia="zh-CN"/>
              </w:rPr>
              <w:t>0.1, 1]</w:t>
            </w:r>
          </w:p>
        </w:tc>
      </w:tr>
    </w:tbl>
    <w:p w14:paraId="4CF1F178" w14:textId="38E7BF8C" w:rsidR="00272A28" w:rsidRPr="00B12B40" w:rsidRDefault="00272A28" w:rsidP="00452525">
      <w:pPr>
        <w:pStyle w:val="2"/>
        <w:spacing w:before="120"/>
        <w:ind w:left="357" w:hanging="357"/>
        <w:rPr>
          <w:rFonts w:eastAsiaTheme="minorEastAsia"/>
          <w:lang w:eastAsia="zh-CN"/>
        </w:rPr>
      </w:pPr>
      <w:r w:rsidRPr="00B12B40">
        <w:rPr>
          <w:rFonts w:eastAsiaTheme="minorEastAsia"/>
          <w:lang w:eastAsia="zh-CN"/>
        </w:rPr>
        <w:t>5</w:t>
      </w:r>
      <w:r w:rsidRPr="00B12B40">
        <w:rPr>
          <w:rFonts w:eastAsiaTheme="minorEastAsia" w:hint="eastAsia"/>
          <w:lang w:eastAsia="zh-CN"/>
        </w:rPr>
        <w:t>.2</w:t>
      </w:r>
      <w:r w:rsidR="00EE5104" w:rsidRPr="00B12B40">
        <w:rPr>
          <w:rFonts w:eastAsiaTheme="minorEastAsia"/>
          <w:lang w:eastAsia="zh-CN"/>
        </w:rPr>
        <w:t>.</w:t>
      </w:r>
      <w:r w:rsidRPr="00B12B40">
        <w:rPr>
          <w:rFonts w:eastAsiaTheme="minorEastAsia" w:hint="eastAsia"/>
          <w:lang w:eastAsia="zh-CN"/>
        </w:rPr>
        <w:t xml:space="preserve"> </w:t>
      </w:r>
      <w:r w:rsidR="008C4DF6" w:rsidRPr="00B12B40">
        <w:rPr>
          <w:rFonts w:eastAsiaTheme="minorEastAsia"/>
          <w:lang w:eastAsia="zh-CN"/>
        </w:rPr>
        <w:t>Algorithms for comparison</w:t>
      </w:r>
    </w:p>
    <w:p w14:paraId="33A3F6AC" w14:textId="2F1CE3E4" w:rsidR="008B12A1" w:rsidRPr="00B12B40" w:rsidRDefault="008B12A1" w:rsidP="002829AF">
      <w:pPr>
        <w:widowControl/>
        <w:spacing w:line="240" w:lineRule="auto"/>
        <w:ind w:firstLineChars="150" w:firstLine="300"/>
        <w:rPr>
          <w:rFonts w:ascii="Times New Roman" w:eastAsia="宋体" w:hAnsi="Times New Roman"/>
          <w:kern w:val="0"/>
          <w:shd w:val="clear" w:color="auto" w:fill="FFFFFF"/>
          <w:lang w:eastAsia="zh-CN"/>
        </w:rPr>
      </w:pPr>
      <w:r w:rsidRPr="00B12B40">
        <w:rPr>
          <w:rFonts w:ascii="Times New Roman" w:eastAsia="宋体" w:hAnsi="Times New Roman"/>
          <w:kern w:val="0"/>
          <w:shd w:val="clear" w:color="auto" w:fill="FFFFFF"/>
          <w:lang w:eastAsia="zh-CN"/>
        </w:rPr>
        <w:t>In our CQL-</w:t>
      </w:r>
      <w:r w:rsidR="001B160D" w:rsidRPr="00B12B40">
        <w:rPr>
          <w:rFonts w:ascii="Times New Roman" w:eastAsia="宋体" w:hAnsi="Times New Roman"/>
          <w:kern w:val="0"/>
          <w:shd w:val="clear" w:color="auto" w:fill="FFFFFF"/>
          <w:lang w:eastAsia="zh-CN"/>
        </w:rPr>
        <w:t>MAB</w:t>
      </w:r>
      <w:r w:rsidRPr="00B12B40">
        <w:rPr>
          <w:rFonts w:ascii="Times New Roman" w:eastAsia="宋体" w:hAnsi="Times New Roman"/>
          <w:kern w:val="0"/>
          <w:shd w:val="clear" w:color="auto" w:fill="FFFFFF"/>
          <w:lang w:eastAsia="zh-CN"/>
        </w:rPr>
        <w:t xml:space="preserve"> mechanism, we use a greedy algorithm based on the UCB index to select workers. The UCB index is calculated by using a composite reward based on worker credit and perceived quality. This multi-layer incentive selection algorithm for worker selection has advantages over the Random Algorithm and the </w:t>
      </w:r>
      <w:r w:rsidRPr="00B12B40">
        <w:rPr>
          <w:rFonts w:ascii="Cambria Math" w:eastAsia="宋体" w:hAnsi="Cambria Math" w:cs="Cambria Math"/>
          <w:kern w:val="0"/>
          <w:shd w:val="clear" w:color="auto" w:fill="FFFFFF"/>
          <w:lang w:eastAsia="zh-CN"/>
        </w:rPr>
        <w:t>𝜀</w:t>
      </w:r>
      <w:r w:rsidR="001B160D" w:rsidRPr="00B12B40">
        <w:rPr>
          <w:rFonts w:ascii="Times New Roman" w:eastAsia="宋体" w:hAnsi="Times New Roman"/>
          <w:kern w:val="0"/>
          <w:shd w:val="clear" w:color="auto" w:fill="FFFFFF"/>
          <w:lang w:eastAsia="zh-CN"/>
        </w:rPr>
        <w:t>-Greedy</w:t>
      </w:r>
      <w:r w:rsidRPr="00B12B40">
        <w:rPr>
          <w:rFonts w:ascii="Times New Roman" w:eastAsia="宋体" w:hAnsi="Times New Roman"/>
          <w:kern w:val="0"/>
          <w:shd w:val="clear" w:color="auto" w:fill="FFFFFF"/>
          <w:lang w:eastAsia="zh-CN"/>
        </w:rPr>
        <w:t xml:space="preserve"> Algorithm.</w:t>
      </w:r>
    </w:p>
    <w:p w14:paraId="4BB3C34C" w14:textId="77777777" w:rsidR="00851407" w:rsidRDefault="000D2EFC" w:rsidP="00851407">
      <w:pPr>
        <w:widowControl/>
        <w:spacing w:line="240" w:lineRule="auto"/>
        <w:rPr>
          <w:rFonts w:ascii="Times New Roman" w:eastAsia="宋体" w:hAnsi="Times New Roman"/>
          <w:kern w:val="0"/>
          <w:lang w:eastAsia="zh-CN"/>
        </w:rPr>
      </w:pPr>
      <w:r w:rsidRPr="00B12B40">
        <w:rPr>
          <w:rFonts w:ascii="Times New Roman" w:eastAsia="宋体" w:hAnsi="Times New Roman"/>
          <w:kern w:val="0"/>
          <w:shd w:val="clear" w:color="auto" w:fill="FFFFFF"/>
          <w:lang w:eastAsia="zh-CN"/>
        </w:rPr>
        <w:t xml:space="preserve">The Random Algorithm selects </w:t>
      </w:r>
      <w:r w:rsidRPr="00B12B40">
        <w:rPr>
          <w:rFonts w:ascii="Cambria Math" w:eastAsia="宋体" w:hAnsi="Cambria Math" w:cs="Cambria Math"/>
          <w:kern w:val="0"/>
          <w:shd w:val="clear" w:color="auto" w:fill="FFFFFF"/>
          <w:lang w:eastAsia="zh-CN"/>
        </w:rPr>
        <w:t>𝐾</w:t>
      </w:r>
      <w:r w:rsidRPr="00B12B40">
        <w:rPr>
          <w:rFonts w:ascii="Times New Roman" w:eastAsia="宋体" w:hAnsi="Times New Roman"/>
          <w:kern w:val="0"/>
          <w:shd w:val="clear" w:color="auto" w:fill="FFFFFF"/>
          <w:lang w:eastAsia="zh-CN"/>
        </w:rPr>
        <w:t xml:space="preserve"> workers randomly in each round and pays them the maximum cost they could incu</w:t>
      </w:r>
      <w:r w:rsidRPr="00B12B40">
        <w:rPr>
          <w:rFonts w:ascii="Times New Roman" w:eastAsia="宋体" w:hAnsi="Times New Roman" w:hint="eastAsia"/>
          <w:kern w:val="0"/>
          <w:shd w:val="clear" w:color="auto" w:fill="FFFFFF"/>
          <w:lang w:eastAsia="zh-CN"/>
        </w:rPr>
        <w:t>r</w:t>
      </w:r>
      <w:r w:rsidRPr="00B12B40">
        <w:rPr>
          <w:rFonts w:ascii="Times New Roman" w:eastAsia="宋体" w:hAnsi="Times New Roman"/>
          <w:kern w:val="0"/>
          <w:shd w:val="clear" w:color="auto" w:fill="FFFFFF"/>
          <w:lang w:eastAsia="zh-CN"/>
        </w:rPr>
        <w:t xml:space="preserve">, i.e., </w:t>
      </w:r>
      <m:oMath>
        <m:d>
          <m:dPr>
            <m:begChr m:val="|"/>
            <m:endChr m:val="|"/>
            <m:ctrlPr>
              <w:rPr>
                <w:rFonts w:ascii="Cambria Math" w:eastAsia="宋体" w:hAnsi="Cambria Math"/>
                <w:bCs/>
                <w:i/>
                <w:kern w:val="0"/>
              </w:rPr>
            </m:ctrlPr>
          </m:dPr>
          <m:e>
            <m:sSub>
              <m:sSubPr>
                <m:ctrlPr>
                  <w:rPr>
                    <w:rFonts w:ascii="Cambria Math" w:eastAsia="宋体" w:hAnsi="Cambria Math"/>
                    <w:i/>
                    <w:kern w:val="0"/>
                    <w:lang w:eastAsia="zh-CN"/>
                  </w:rPr>
                </m:ctrlPr>
              </m:sSubPr>
              <m:e>
                <m:r>
                  <w:rPr>
                    <w:rFonts w:ascii="Cambria Math" w:eastAsia="宋体" w:hAnsi="Cambria Math"/>
                    <w:kern w:val="0"/>
                    <w:lang w:eastAsia="zh-CN"/>
                  </w:rPr>
                  <m:t>D</m:t>
                </m:r>
              </m:e>
              <m:sub>
                <m:r>
                  <w:rPr>
                    <w:rFonts w:ascii="Cambria Math" w:eastAsia="宋体" w:hAnsi="Cambria Math"/>
                    <w:kern w:val="0"/>
                    <w:lang w:eastAsia="zh-CN"/>
                  </w:rPr>
                  <m:t>i</m:t>
                </m:r>
              </m:sub>
            </m:sSub>
          </m:e>
        </m:d>
        <m:sSub>
          <m:sSubPr>
            <m:ctrlPr>
              <w:rPr>
                <w:rFonts w:ascii="Cambria Math" w:eastAsia="宋体" w:hAnsi="Cambria Math"/>
                <w:i/>
                <w:kern w:val="0"/>
                <w:lang w:eastAsia="zh-CN"/>
              </w:rPr>
            </m:ctrlPr>
          </m:sSubPr>
          <m:e>
            <m:r>
              <w:rPr>
                <w:rFonts w:ascii="Cambria Math" w:eastAsia="宋体" w:hAnsi="Cambria Math"/>
                <w:kern w:val="0"/>
                <w:lang w:eastAsia="zh-CN"/>
              </w:rPr>
              <m:t>c</m:t>
            </m:r>
          </m:e>
          <m:sub>
            <m:r>
              <w:rPr>
                <w:rFonts w:ascii="Cambria Math" w:eastAsia="宋体" w:hAnsi="Cambria Math"/>
                <w:kern w:val="0"/>
                <w:lang w:eastAsia="zh-CN"/>
              </w:rPr>
              <m:t>max</m:t>
            </m:r>
          </m:sub>
        </m:sSub>
      </m:oMath>
      <w:r w:rsidRPr="00B12B40">
        <w:rPr>
          <w:rFonts w:ascii="Times New Roman" w:eastAsia="宋体" w:hAnsi="Times New Roman"/>
          <w:kern w:val="0"/>
          <w:shd w:val="clear" w:color="auto" w:fill="FFFFFF"/>
          <w:lang w:eastAsia="zh-CN"/>
        </w:rPr>
        <w:t>.</w:t>
      </w:r>
      <w:r w:rsidR="008B12A1" w:rsidRPr="00B12B40">
        <w:rPr>
          <w:rFonts w:ascii="Times New Roman" w:eastAsia="宋体" w:hAnsi="Times New Roman"/>
          <w:kern w:val="0"/>
          <w:shd w:val="clear" w:color="auto" w:fill="FFFFFF"/>
          <w:lang w:eastAsia="zh-CN"/>
        </w:rPr>
        <w:t xml:space="preserve"> However, in the </w:t>
      </w:r>
      <m:oMath>
        <m:r>
          <w:rPr>
            <w:rFonts w:ascii="Cambria Math" w:eastAsia="宋体" w:hAnsi="Cambria Math" w:cs="Cambria Math"/>
            <w:kern w:val="0"/>
            <w:shd w:val="clear" w:color="auto" w:fill="FFFFFF"/>
            <w:lang w:eastAsia="zh-CN"/>
          </w:rPr>
          <m:t>ε</m:t>
        </m:r>
      </m:oMath>
      <w:r w:rsidR="001B160D" w:rsidRPr="00B12B40">
        <w:rPr>
          <w:rFonts w:ascii="Times New Roman" w:eastAsia="宋体" w:hAnsi="Times New Roman"/>
          <w:kern w:val="0"/>
          <w:shd w:val="clear" w:color="auto" w:fill="FFFFFF"/>
          <w:lang w:eastAsia="zh-CN"/>
        </w:rPr>
        <w:t>-Greedy</w:t>
      </w:r>
      <w:r w:rsidR="008B12A1" w:rsidRPr="00B12B40">
        <w:rPr>
          <w:rFonts w:ascii="Times New Roman" w:eastAsia="宋体" w:hAnsi="Times New Roman"/>
          <w:kern w:val="0"/>
          <w:shd w:val="clear" w:color="auto" w:fill="FFFFFF"/>
          <w:lang w:eastAsia="zh-CN"/>
        </w:rPr>
        <w:t xml:space="preserve"> Algorithm, worker credit and perceived quality are unknown, and the algorithm no longer follows the pattern of exploration before exploitation. In each round, the platform decides whether to explore or exploit based on the value of </w:t>
      </w:r>
      <m:oMath>
        <m:r>
          <w:rPr>
            <w:rFonts w:ascii="Cambria Math" w:eastAsia="宋体" w:hAnsi="Cambria Math" w:cs="Cambria Math"/>
            <w:kern w:val="0"/>
            <w:shd w:val="clear" w:color="auto" w:fill="FFFFFF"/>
            <w:lang w:eastAsia="zh-CN"/>
          </w:rPr>
          <m:t>ε</m:t>
        </m:r>
      </m:oMath>
      <w:r w:rsidR="008B12A1" w:rsidRPr="00B12B40">
        <w:rPr>
          <w:rFonts w:ascii="Times New Roman" w:eastAsia="宋体" w:hAnsi="Times New Roman"/>
          <w:kern w:val="0"/>
          <w:shd w:val="clear" w:color="auto" w:fill="FFFFFF"/>
          <w:lang w:eastAsia="zh-CN"/>
        </w:rPr>
        <w:t xml:space="preserve">, which is chosen from the range of </w:t>
      </w:r>
      <m:oMath>
        <m:d>
          <m:dPr>
            <m:begChr m:val="["/>
            <m:endChr m:val="]"/>
            <m:ctrlPr>
              <w:rPr>
                <w:rFonts w:ascii="Cambria Math" w:eastAsia="宋体" w:hAnsi="Cambria Math"/>
                <w:i/>
                <w:kern w:val="0"/>
                <w:shd w:val="clear" w:color="auto" w:fill="FFFFFF"/>
                <w:lang w:eastAsia="zh-CN"/>
              </w:rPr>
            </m:ctrlPr>
          </m:dPr>
          <m:e>
            <m:r>
              <w:rPr>
                <w:rFonts w:ascii="Cambria Math" w:eastAsia="宋体" w:hAnsi="Cambria Math"/>
                <w:kern w:val="0"/>
                <w:shd w:val="clear" w:color="auto" w:fill="FFFFFF"/>
                <w:lang w:eastAsia="zh-CN"/>
              </w:rPr>
              <m:t>0,1</m:t>
            </m:r>
          </m:e>
        </m:d>
      </m:oMath>
      <w:r w:rsidR="008B12A1" w:rsidRPr="00B12B40">
        <w:rPr>
          <w:rFonts w:ascii="Times New Roman" w:eastAsia="宋体" w:hAnsi="Times New Roman"/>
          <w:kern w:val="0"/>
          <w:shd w:val="clear" w:color="auto" w:fill="FFFFFF"/>
          <w:lang w:eastAsia="zh-CN"/>
        </w:rPr>
        <w:t>. Specifically, the platform has a probability of</w:t>
      </w:r>
      <w:r w:rsidR="000D6311" w:rsidRPr="00B12B40">
        <w:rPr>
          <w:rFonts w:ascii="Cambria Math" w:eastAsia="宋体" w:hAnsi="Cambria Math" w:cs="Cambria Math"/>
          <w:i/>
          <w:kern w:val="0"/>
          <w:shd w:val="clear" w:color="auto" w:fill="FFFFFF"/>
          <w:lang w:eastAsia="zh-CN"/>
        </w:rPr>
        <w:t xml:space="preserve"> </w:t>
      </w:r>
      <m:oMath>
        <m:r>
          <w:rPr>
            <w:rFonts w:ascii="Cambria Math" w:eastAsia="宋体" w:hAnsi="Cambria Math" w:cs="Cambria Math"/>
            <w:kern w:val="0"/>
            <w:shd w:val="clear" w:color="auto" w:fill="FFFFFF"/>
            <w:lang w:eastAsia="zh-CN"/>
          </w:rPr>
          <m:t>ε</m:t>
        </m:r>
      </m:oMath>
      <w:r w:rsidR="008B12A1" w:rsidRPr="00B12B40">
        <w:rPr>
          <w:rFonts w:ascii="Times New Roman" w:eastAsia="宋体" w:hAnsi="Times New Roman"/>
          <w:kern w:val="0"/>
          <w:shd w:val="clear" w:color="auto" w:fill="FFFFFF"/>
          <w:lang w:eastAsia="zh-CN"/>
        </w:rPr>
        <w:t xml:space="preserve"> to explore in that round. During this period, the platform randomly selects unknown workers to complete tasks and evaluates their credit through ETD. The platform then calculates the pe</w:t>
      </w:r>
      <w:proofErr w:type="spellStart"/>
      <w:r w:rsidR="008B12A1" w:rsidRPr="00B12B40">
        <w:rPr>
          <w:rFonts w:ascii="Times New Roman" w:eastAsia="宋体" w:hAnsi="Times New Roman"/>
          <w:kern w:val="0"/>
          <w:shd w:val="clear" w:color="auto" w:fill="FFFFFF"/>
          <w:lang w:eastAsia="zh-CN"/>
        </w:rPr>
        <w:t>rceived</w:t>
      </w:r>
      <w:proofErr w:type="spellEnd"/>
      <w:r w:rsidR="008B12A1" w:rsidRPr="00B12B40">
        <w:rPr>
          <w:rFonts w:ascii="Times New Roman" w:eastAsia="宋体" w:hAnsi="Times New Roman"/>
          <w:kern w:val="0"/>
          <w:shd w:val="clear" w:color="auto" w:fill="FFFFFF"/>
          <w:lang w:eastAsia="zh-CN"/>
        </w:rPr>
        <w:t xml:space="preserve"> quality of the workers through bias, records the credit and perceived quality obtained in this round, and calculates the corresponding profit. On the other hand, the platform decides to exploit in that round with a probability of </w:t>
      </w:r>
      <m:oMath>
        <m:d>
          <m:dPr>
            <m:ctrlPr>
              <w:rPr>
                <w:rFonts w:ascii="Cambria Math" w:eastAsia="宋体" w:hAnsi="Cambria Math"/>
                <w:i/>
                <w:kern w:val="0"/>
                <w:shd w:val="clear" w:color="auto" w:fill="FFFFFF"/>
                <w:lang w:eastAsia="zh-CN"/>
              </w:rPr>
            </m:ctrlPr>
          </m:dPr>
          <m:e>
            <m:r>
              <w:rPr>
                <w:rFonts w:ascii="Cambria Math" w:eastAsia="宋体" w:hAnsi="Cambria Math"/>
                <w:kern w:val="0"/>
                <w:shd w:val="clear" w:color="auto" w:fill="FFFFFF"/>
                <w:lang w:eastAsia="zh-CN"/>
              </w:rPr>
              <m:t>1-</m:t>
            </m:r>
            <m:r>
              <w:rPr>
                <w:rFonts w:ascii="Cambria Math" w:eastAsia="宋体" w:hAnsi="Cambria Math" w:cs="Cambria Math"/>
                <w:kern w:val="0"/>
                <w:shd w:val="clear" w:color="auto" w:fill="FFFFFF"/>
                <w:lang w:eastAsia="zh-CN"/>
              </w:rPr>
              <m:t>ε</m:t>
            </m:r>
          </m:e>
        </m:d>
      </m:oMath>
      <w:r w:rsidR="008B12A1" w:rsidRPr="00B12B40">
        <w:rPr>
          <w:rFonts w:ascii="Times New Roman" w:eastAsia="宋体" w:hAnsi="Times New Roman"/>
          <w:kern w:val="0"/>
          <w:shd w:val="clear" w:color="auto" w:fill="FFFFFF"/>
          <w:lang w:eastAsia="zh-CN"/>
        </w:rPr>
        <w:t xml:space="preserve">. We assume that the </w:t>
      </w:r>
      <w:r w:rsidR="008B12A1" w:rsidRPr="00B12B40">
        <w:rPr>
          <w:rFonts w:ascii="Cambria Math" w:eastAsia="宋体" w:hAnsi="Cambria Math" w:cs="Cambria Math"/>
          <w:kern w:val="0"/>
          <w:shd w:val="clear" w:color="auto" w:fill="FFFFFF"/>
          <w:lang w:eastAsia="zh-CN"/>
        </w:rPr>
        <w:t>𝜀</w:t>
      </w:r>
      <w:r w:rsidR="001B160D" w:rsidRPr="00B12B40">
        <w:rPr>
          <w:rFonts w:ascii="Times New Roman" w:eastAsia="宋体" w:hAnsi="Times New Roman"/>
          <w:kern w:val="0"/>
          <w:shd w:val="clear" w:color="auto" w:fill="FFFFFF"/>
          <w:lang w:eastAsia="zh-CN"/>
        </w:rPr>
        <w:t>-Greedy</w:t>
      </w:r>
      <w:r w:rsidR="008B12A1" w:rsidRPr="00B12B40">
        <w:rPr>
          <w:rFonts w:ascii="Times New Roman" w:eastAsia="宋体" w:hAnsi="Times New Roman"/>
          <w:kern w:val="0"/>
          <w:shd w:val="clear" w:color="auto" w:fill="FFFFFF"/>
          <w:lang w:eastAsia="zh-CN"/>
        </w:rPr>
        <w:t xml:space="preserve"> Algorithm selects the top </w:t>
      </w:r>
      <m:oMath>
        <m:r>
          <w:rPr>
            <w:rFonts w:ascii="Cambria Math" w:eastAsia="宋体" w:hAnsi="Cambria Math"/>
            <w:kern w:val="0"/>
            <w:shd w:val="clear" w:color="auto" w:fill="FFFFFF"/>
            <w:lang w:eastAsia="zh-CN"/>
          </w:rPr>
          <m:t>K</m:t>
        </m:r>
      </m:oMath>
      <w:r w:rsidR="008B12A1" w:rsidRPr="00B12B40">
        <w:rPr>
          <w:rFonts w:ascii="Times New Roman" w:eastAsia="宋体" w:hAnsi="Times New Roman"/>
          <w:kern w:val="0"/>
          <w:shd w:val="clear" w:color="auto" w:fill="FFFFFF"/>
          <w:lang w:eastAsia="zh-CN"/>
        </w:rPr>
        <w:t xml:space="preserve"> workers with the highest </w:t>
      </w:r>
      <m:oMath>
        <m:r>
          <w:rPr>
            <w:rFonts w:ascii="Cambria Math" w:eastAsia="宋体" w:hAnsi="Cambria Math"/>
            <w:kern w:val="0"/>
            <w:lang w:eastAsia="zh-CN"/>
          </w:rPr>
          <m:t>RCR</m:t>
        </m:r>
      </m:oMath>
      <w:r w:rsidR="008B12A1" w:rsidRPr="00B12B40">
        <w:rPr>
          <w:rFonts w:ascii="Times New Roman" w:eastAsia="宋体" w:hAnsi="Times New Roman"/>
          <w:kern w:val="0"/>
          <w:shd w:val="clear" w:color="auto" w:fill="FFFFFF"/>
          <w:lang w:eastAsia="zh-CN"/>
        </w:rPr>
        <w:t xml:space="preserve"> and </w:t>
      </w:r>
      <w:r w:rsidR="00851407" w:rsidRPr="00B12B40">
        <w:rPr>
          <w:rFonts w:ascii="Times New Roman" w:eastAsia="宋体" w:hAnsi="Times New Roman"/>
          <w:kern w:val="0"/>
          <w:shd w:val="clear" w:color="auto" w:fill="FFFFFF"/>
          <w:lang w:eastAsia="zh-CN"/>
        </w:rPr>
        <w:t xml:space="preserve">provides each worker who completes the task with a crucial payment. In fact, when </w:t>
      </w:r>
      <m:oMath>
        <m:r>
          <w:rPr>
            <w:rFonts w:ascii="Cambria Math" w:eastAsia="宋体" w:hAnsi="Cambria Math" w:cs="Cambria Math"/>
            <w:kern w:val="0"/>
            <w:shd w:val="clear" w:color="auto" w:fill="FFFFFF"/>
            <w:lang w:eastAsia="zh-CN"/>
          </w:rPr>
          <m:t>ε</m:t>
        </m:r>
      </m:oMath>
      <w:r w:rsidR="00851407" w:rsidRPr="00B12B40">
        <w:rPr>
          <w:rFonts w:ascii="Times New Roman" w:eastAsia="宋体" w:hAnsi="Times New Roman"/>
          <w:kern w:val="0"/>
          <w:shd w:val="clear" w:color="auto" w:fill="FFFFFF"/>
          <w:lang w:eastAsia="zh-CN"/>
        </w:rPr>
        <w:t xml:space="preserve"> is greater than 0.5, the platform is more inclined to explore in the </w:t>
      </w:r>
      <m:oMath>
        <m:r>
          <w:rPr>
            <w:rFonts w:ascii="Cambria Math" w:eastAsia="宋体" w:hAnsi="Cambria Math" w:cs="Cambria Math"/>
            <w:kern w:val="0"/>
            <w:shd w:val="clear" w:color="auto" w:fill="FFFFFF"/>
            <w:lang w:eastAsia="zh-CN"/>
          </w:rPr>
          <m:t>ε</m:t>
        </m:r>
      </m:oMath>
      <w:r w:rsidR="00851407" w:rsidRPr="00B12B40">
        <w:rPr>
          <w:rFonts w:ascii="Times New Roman" w:eastAsia="宋体" w:hAnsi="Times New Roman"/>
          <w:kern w:val="0"/>
          <w:shd w:val="clear" w:color="auto" w:fill="FFFFFF"/>
          <w:lang w:eastAsia="zh-CN"/>
        </w:rPr>
        <w:t>-Gre</w:t>
      </w:r>
      <w:proofErr w:type="spellStart"/>
      <w:r w:rsidR="00851407" w:rsidRPr="00B12B40">
        <w:rPr>
          <w:rFonts w:ascii="Times New Roman" w:eastAsia="宋体" w:hAnsi="Times New Roman"/>
          <w:kern w:val="0"/>
          <w:shd w:val="clear" w:color="auto" w:fill="FFFFFF"/>
          <w:lang w:eastAsia="zh-CN"/>
        </w:rPr>
        <w:t>edy</w:t>
      </w:r>
      <w:proofErr w:type="spellEnd"/>
      <w:r w:rsidR="00851407" w:rsidRPr="00B12B40">
        <w:rPr>
          <w:rFonts w:ascii="Times New Roman" w:eastAsia="宋体" w:hAnsi="Times New Roman"/>
          <w:kern w:val="0"/>
          <w:shd w:val="clear" w:color="auto" w:fill="FFFFFF"/>
          <w:lang w:eastAsia="zh-CN"/>
        </w:rPr>
        <w:t xml:space="preserve"> Algorithm, while when </w:t>
      </w:r>
      <m:oMath>
        <m:r>
          <w:rPr>
            <w:rFonts w:ascii="Cambria Math" w:eastAsia="宋体" w:hAnsi="Cambria Math" w:cs="Cambria Math"/>
            <w:kern w:val="0"/>
            <w:shd w:val="clear" w:color="auto" w:fill="FFFFFF"/>
            <w:lang w:eastAsia="zh-CN"/>
          </w:rPr>
          <m:t>ε</m:t>
        </m:r>
      </m:oMath>
      <w:r w:rsidR="00851407" w:rsidRPr="00B12B40">
        <w:rPr>
          <w:rFonts w:ascii="Times New Roman" w:eastAsia="宋体" w:hAnsi="Times New Roman"/>
          <w:kern w:val="0"/>
          <w:shd w:val="clear" w:color="auto" w:fill="FFFFFF"/>
          <w:lang w:eastAsia="zh-CN"/>
        </w:rPr>
        <w:t xml:space="preserve"> is less than 0.5, it is more inclined to exploit. To fully characterize the features of this simulation algorithm and demonstrate its performance in exploration and exploitation, we simulate two values of </w:t>
      </w:r>
      <m:oMath>
        <m:r>
          <w:rPr>
            <w:rFonts w:ascii="Cambria Math" w:eastAsia="宋体" w:hAnsi="Cambria Math" w:cs="Cambria Math"/>
            <w:kern w:val="0"/>
            <w:shd w:val="clear" w:color="auto" w:fill="FFFFFF"/>
            <w:lang w:eastAsia="zh-CN"/>
          </w:rPr>
          <m:t>ε</m:t>
        </m:r>
      </m:oMath>
      <w:r w:rsidR="00851407" w:rsidRPr="00B12B40">
        <w:rPr>
          <w:rFonts w:ascii="Times New Roman" w:eastAsia="宋体" w:hAnsi="Times New Roman"/>
          <w:kern w:val="0"/>
          <w:shd w:val="clear" w:color="auto" w:fill="FFFFFF"/>
          <w:lang w:eastAsia="zh-CN"/>
        </w:rPr>
        <w:t>, 0.3 and 0.7, respe</w:t>
      </w:r>
      <w:proofErr w:type="spellStart"/>
      <w:r w:rsidR="00851407" w:rsidRPr="00B12B40">
        <w:rPr>
          <w:rFonts w:ascii="Times New Roman" w:eastAsia="宋体" w:hAnsi="Times New Roman"/>
          <w:kern w:val="0"/>
          <w:shd w:val="clear" w:color="auto" w:fill="FFFFFF"/>
          <w:lang w:eastAsia="zh-CN"/>
        </w:rPr>
        <w:t>ctively</w:t>
      </w:r>
      <w:proofErr w:type="spellEnd"/>
      <w:r w:rsidR="00851407" w:rsidRPr="00B12B40">
        <w:rPr>
          <w:rFonts w:ascii="Times New Roman" w:eastAsia="宋体" w:hAnsi="Times New Roman"/>
          <w:kern w:val="0"/>
          <w:shd w:val="clear" w:color="auto" w:fill="FFFFFF"/>
          <w:lang w:eastAsia="zh-CN"/>
        </w:rPr>
        <w:t xml:space="preserve"> denoted as 0.3-Greedy and 0.7-Greedy.</w:t>
      </w:r>
    </w:p>
    <w:p w14:paraId="4A5813C7" w14:textId="77777777" w:rsidR="00851407" w:rsidRPr="00B12B40" w:rsidRDefault="00851407" w:rsidP="00851407">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To showcase the advantages and effectiveness of the multi-level incentive mechanism, we compare worker selection using different UCB index calculation methods. Specifically, we compare our double-level algorithm, which considers both credit and quality of workers, with the single-level algorithm, which considers only credit or quality. We refer to the credit-only algorithm as credit-only, and the quality-only algorithm as quality-only. To control for variables, we consider both single-level algorithms to be identical to CQL-MAB except for the UCB term.</w:t>
      </w:r>
    </w:p>
    <w:tbl>
      <w:tblPr>
        <w:tblStyle w:val="af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1"/>
        <w:gridCol w:w="2501"/>
        <w:gridCol w:w="2501"/>
        <w:gridCol w:w="2502"/>
      </w:tblGrid>
      <w:tr w:rsidR="00E0506A" w:rsidRPr="00B12B40" w14:paraId="6F6C7EBF" w14:textId="77777777" w:rsidTr="00836E13">
        <w:trPr>
          <w:jc w:val="center"/>
        </w:trPr>
        <w:tc>
          <w:tcPr>
            <w:tcW w:w="2501" w:type="dxa"/>
            <w:vAlign w:val="center"/>
          </w:tcPr>
          <w:p w14:paraId="648D0638"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bookmarkStart w:id="49" w:name="OLE_LINK10"/>
            <w:r w:rsidRPr="00B12B40">
              <w:rPr>
                <w:noProof/>
              </w:rPr>
              <w:lastRenderedPageBreak/>
              <w:drawing>
                <wp:inline distT="0" distB="0" distL="0" distR="0" wp14:anchorId="3BC659A3" wp14:editId="436988A6">
                  <wp:extent cx="1450975" cy="87503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50975" cy="875030"/>
                          </a:xfrm>
                          <a:prstGeom prst="rect">
                            <a:avLst/>
                          </a:prstGeom>
                          <a:noFill/>
                          <a:ln>
                            <a:noFill/>
                          </a:ln>
                        </pic:spPr>
                      </pic:pic>
                    </a:graphicData>
                  </a:graphic>
                </wp:inline>
              </w:drawing>
            </w:r>
          </w:p>
        </w:tc>
        <w:tc>
          <w:tcPr>
            <w:tcW w:w="2501" w:type="dxa"/>
            <w:vAlign w:val="center"/>
          </w:tcPr>
          <w:p w14:paraId="11347D45"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42AC1841" wp14:editId="5F2B482F">
                  <wp:extent cx="1450975" cy="8750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0975" cy="875030"/>
                          </a:xfrm>
                          <a:prstGeom prst="rect">
                            <a:avLst/>
                          </a:prstGeom>
                          <a:noFill/>
                          <a:ln>
                            <a:noFill/>
                          </a:ln>
                        </pic:spPr>
                      </pic:pic>
                    </a:graphicData>
                  </a:graphic>
                </wp:inline>
              </w:drawing>
            </w:r>
          </w:p>
        </w:tc>
        <w:tc>
          <w:tcPr>
            <w:tcW w:w="2501" w:type="dxa"/>
            <w:vAlign w:val="center"/>
          </w:tcPr>
          <w:p w14:paraId="25B67B43"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1A7D135C" wp14:editId="4B5C738F">
                  <wp:extent cx="1450975" cy="8750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50975" cy="875030"/>
                          </a:xfrm>
                          <a:prstGeom prst="rect">
                            <a:avLst/>
                          </a:prstGeom>
                          <a:noFill/>
                          <a:ln>
                            <a:noFill/>
                          </a:ln>
                        </pic:spPr>
                      </pic:pic>
                    </a:graphicData>
                  </a:graphic>
                </wp:inline>
              </w:drawing>
            </w:r>
          </w:p>
        </w:tc>
        <w:tc>
          <w:tcPr>
            <w:tcW w:w="2502" w:type="dxa"/>
            <w:vAlign w:val="center"/>
          </w:tcPr>
          <w:p w14:paraId="64A37FD8"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34CA0533" wp14:editId="45363D9C">
                  <wp:extent cx="1451610" cy="8756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51610" cy="875665"/>
                          </a:xfrm>
                          <a:prstGeom prst="rect">
                            <a:avLst/>
                          </a:prstGeom>
                          <a:noFill/>
                          <a:ln>
                            <a:noFill/>
                          </a:ln>
                        </pic:spPr>
                      </pic:pic>
                    </a:graphicData>
                  </a:graphic>
                </wp:inline>
              </w:drawing>
            </w:r>
          </w:p>
        </w:tc>
      </w:tr>
      <w:tr w:rsidR="00E0506A" w:rsidRPr="00B12B40" w14:paraId="7EAA7016" w14:textId="77777777" w:rsidTr="00836E13">
        <w:trPr>
          <w:jc w:val="center"/>
        </w:trPr>
        <w:tc>
          <w:tcPr>
            <w:tcW w:w="2501" w:type="dxa"/>
            <w:vAlign w:val="center"/>
          </w:tcPr>
          <w:p w14:paraId="30475A34"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(a</m:t>
                </m:r>
                <m:r>
                  <m:rPr>
                    <m:nor/>
                  </m:rPr>
                  <w:rPr>
                    <w:rFonts w:ascii="Cambria Math" w:hAnsi="jsMath-cmsy10"/>
                    <w:iCs/>
                    <w:sz w:val="18"/>
                    <w:szCs w:val="18"/>
                  </w:rPr>
                  <m:t xml:space="preserve">) </m:t>
                </m:r>
                <m:r>
                  <m:rPr>
                    <m:nor/>
                  </m:rPr>
                  <w:rPr>
                    <w:rFonts w:ascii="jsMath-cmsy10" w:hAnsi="jsMath-cmsy10"/>
                    <w:iCs/>
                    <w:sz w:val="18"/>
                    <w:szCs w:val="18"/>
                  </w:rPr>
                  <m:t>N</m:t>
                </m:r>
                <m:r>
                  <m:rPr>
                    <m:nor/>
                  </m:rPr>
                  <w:rPr>
                    <w:rFonts w:ascii="Cambria Math" w:hAnsi="jsMath-cmsy10"/>
                    <w:iCs/>
                    <w:sz w:val="18"/>
                    <w:szCs w:val="18"/>
                  </w:rPr>
                  <m:t>=40</m:t>
                </m:r>
              </m:oMath>
            </m:oMathPara>
          </w:p>
        </w:tc>
        <w:tc>
          <w:tcPr>
            <w:tcW w:w="2501" w:type="dxa"/>
            <w:vAlign w:val="center"/>
          </w:tcPr>
          <w:p w14:paraId="3C5C3743"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hint="eastAsia"/>
                    <w:iCs/>
                    <w:sz w:val="18"/>
                    <w:szCs w:val="18"/>
                    <w:lang w:eastAsia="zh-CN"/>
                  </w:rPr>
                  <m:t>(</m:t>
                </m:r>
                <m:r>
                  <m:rPr>
                    <m:nor/>
                  </m:rPr>
                  <w:rPr>
                    <w:rFonts w:ascii="Cambria Math" w:hAnsi="jsMath-cmsy10"/>
                    <w:iCs/>
                    <w:sz w:val="18"/>
                    <w:szCs w:val="18"/>
                    <w:lang w:eastAsia="zh-CN"/>
                  </w:rPr>
                  <m:t xml:space="preserve">b) </m:t>
                </m:r>
                <m:r>
                  <m:rPr>
                    <m:nor/>
                  </m:rPr>
                  <w:rPr>
                    <w:rFonts w:ascii="jsMath-cmsy10" w:hAnsi="jsMath-cmsy10"/>
                    <w:iCs/>
                    <w:sz w:val="18"/>
                    <w:szCs w:val="18"/>
                    <w:lang w:eastAsia="zh-CN"/>
                  </w:rPr>
                  <m:t>N</m:t>
                </m:r>
                <m:r>
                  <m:rPr>
                    <m:nor/>
                  </m:rPr>
                  <w:rPr>
                    <w:rFonts w:ascii="Cambria Math" w:hAnsi="jsMath-cmsy10"/>
                    <w:iCs/>
                    <w:sz w:val="18"/>
                    <w:szCs w:val="18"/>
                    <w:lang w:eastAsia="zh-CN"/>
                  </w:rPr>
                  <m:t>=60</m:t>
                </m:r>
              </m:oMath>
            </m:oMathPara>
          </w:p>
        </w:tc>
        <w:tc>
          <w:tcPr>
            <w:tcW w:w="2501" w:type="dxa"/>
            <w:vAlign w:val="center"/>
          </w:tcPr>
          <w:p w14:paraId="38C0CBEC"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 xml:space="preserve">(c) </m:t>
                </m:r>
                <m:r>
                  <m:rPr>
                    <m:nor/>
                  </m:rPr>
                  <w:rPr>
                    <w:rFonts w:ascii="jsMath-cmsy10" w:hAnsi="jsMath-cmsy10"/>
                    <w:iCs/>
                    <w:sz w:val="18"/>
                    <w:szCs w:val="18"/>
                    <w:lang w:eastAsia="zh-CN"/>
                  </w:rPr>
                  <m:t>N</m:t>
                </m:r>
                <m:r>
                  <m:rPr>
                    <m:nor/>
                  </m:rPr>
                  <w:rPr>
                    <w:rFonts w:ascii="Cambria Math" w:hAnsi="jsMath-cmsy10"/>
                    <w:iCs/>
                    <w:sz w:val="18"/>
                    <w:szCs w:val="18"/>
                    <w:lang w:eastAsia="zh-CN"/>
                  </w:rPr>
                  <m:t>=80</m:t>
                </m:r>
              </m:oMath>
            </m:oMathPara>
          </w:p>
        </w:tc>
        <w:tc>
          <w:tcPr>
            <w:tcW w:w="2502" w:type="dxa"/>
            <w:vAlign w:val="center"/>
          </w:tcPr>
          <w:p w14:paraId="575BFA9E"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 xml:space="preserve">(d) </m:t>
                </m:r>
                <m:r>
                  <m:rPr>
                    <m:nor/>
                  </m:rPr>
                  <w:rPr>
                    <w:rFonts w:ascii="jsMath-cmsy10" w:hAnsi="jsMath-cmsy10"/>
                    <w:iCs/>
                    <w:sz w:val="18"/>
                    <w:szCs w:val="18"/>
                    <w:lang w:eastAsia="zh-CN"/>
                  </w:rPr>
                  <m:t>N</m:t>
                </m:r>
                <m:r>
                  <m:rPr>
                    <m:nor/>
                  </m:rPr>
                  <w:rPr>
                    <w:rFonts w:ascii="Cambria Math" w:hAnsi="jsMath-cmsy10"/>
                    <w:iCs/>
                    <w:sz w:val="18"/>
                    <w:szCs w:val="18"/>
                    <w:lang w:eastAsia="zh-CN"/>
                  </w:rPr>
                  <m:t>=100</m:t>
                </m:r>
              </m:oMath>
            </m:oMathPara>
          </w:p>
        </w:tc>
      </w:tr>
    </w:tbl>
    <w:p w14:paraId="6B9B0363" w14:textId="77777777" w:rsidR="00E0506A" w:rsidRPr="00B12B40" w:rsidRDefault="00E0506A" w:rsidP="00E0506A">
      <w:pPr>
        <w:widowControl/>
        <w:spacing w:beforeLines="20" w:before="48" w:afterLines="20" w:after="48" w:line="240" w:lineRule="auto"/>
        <w:jc w:val="center"/>
        <w:rPr>
          <w:rFonts w:ascii="Times New Roman" w:eastAsiaTheme="minorEastAsia" w:hAnsi="Times New Roman"/>
          <w:kern w:val="0"/>
          <w:lang w:val="fr-FR" w:eastAsia="zh-CN"/>
        </w:rPr>
      </w:pPr>
      <w:r w:rsidRPr="00B12B40">
        <w:rPr>
          <w:rFonts w:ascii="Times New Roman" w:hAnsi="Times New Roman"/>
          <w:b/>
          <w:bCs/>
          <w:iCs/>
          <w:kern w:val="0"/>
          <w:lang w:val="fr-FR" w:eastAsia="zh-CN"/>
        </w:rPr>
        <w:t xml:space="preserve">Fig. </w:t>
      </w:r>
      <w:r>
        <w:rPr>
          <w:rFonts w:ascii="Times New Roman" w:hAnsi="Times New Roman"/>
          <w:b/>
          <w:bCs/>
          <w:iCs/>
          <w:kern w:val="0"/>
          <w:lang w:val="fr-FR" w:eastAsia="zh-CN"/>
        </w:rPr>
        <w:t>6</w:t>
      </w:r>
      <w:r w:rsidRPr="00B12B40">
        <w:rPr>
          <w:rFonts w:ascii="Times New Roman" w:hAnsi="Times New Roman"/>
          <w:b/>
          <w:bCs/>
          <w:iCs/>
          <w:kern w:val="0"/>
          <w:lang w:val="fr-FR" w:eastAsia="zh-CN"/>
        </w:rPr>
        <w:t xml:space="preserve">: </w:t>
      </w:r>
      <w:r w:rsidRPr="00B12B40">
        <w:rPr>
          <w:rFonts w:ascii="Times New Roman" w:hAnsi="Times New Roman" w:hint="eastAsia"/>
          <w:b/>
          <w:bCs/>
          <w:iCs/>
          <w:kern w:val="0"/>
          <w:lang w:val="fr-FR" w:eastAsia="zh-CN"/>
        </w:rPr>
        <w:t>Total</w:t>
      </w:r>
      <w:r w:rsidRPr="00B12B40">
        <w:rPr>
          <w:rFonts w:ascii="Times New Roman" w:hAnsi="Times New Roman"/>
          <w:b/>
          <w:bCs/>
          <w:iCs/>
          <w:kern w:val="0"/>
          <w:lang w:val="fr-FR" w:eastAsia="zh-CN"/>
        </w:rPr>
        <w:t xml:space="preserve"> revenue vs. budget </w:t>
      </w:r>
      <m:oMath>
        <m:r>
          <m:rPr>
            <m:sty m:val="bi"/>
          </m:rPr>
          <w:rPr>
            <w:rFonts w:ascii="Cambria Math" w:hAnsi="Cambria Math"/>
            <w:kern w:val="0"/>
            <w:lang w:val="fr-FR" w:eastAsia="zh-CN"/>
          </w:rPr>
          <m:t>B</m:t>
        </m:r>
      </m:oMath>
      <w:r w:rsidRPr="00B12B40">
        <w:rPr>
          <w:rFonts w:ascii="Times New Roman" w:eastAsiaTheme="minorEastAsia" w:hAnsi="Times New Roman" w:hint="eastAsia"/>
          <w:b/>
          <w:kern w:val="0"/>
          <w:lang w:val="fr-FR" w:eastAsia="zh-CN"/>
        </w:rPr>
        <w:t xml:space="preserve"> for</w:t>
      </w:r>
      <w:r w:rsidRPr="00B12B40">
        <w:rPr>
          <w:rFonts w:ascii="Times New Roman" w:eastAsiaTheme="minorEastAsia" w:hAnsi="Times New Roman"/>
          <w:b/>
          <w:kern w:val="0"/>
          <w:lang w:val="fr-FR" w:eastAsia="zh-CN"/>
        </w:rPr>
        <w:t xml:space="preserve"> diffe</w:t>
      </w:r>
      <w:r>
        <w:rPr>
          <w:rFonts w:ascii="Times New Roman" w:eastAsiaTheme="minorEastAsia" w:hAnsi="Times New Roman"/>
          <w:b/>
          <w:kern w:val="0"/>
          <w:lang w:val="fr-FR" w:eastAsia="zh-CN"/>
        </w:rPr>
        <w:t>re</w:t>
      </w:r>
      <w:r w:rsidRPr="00B12B40">
        <w:rPr>
          <w:rFonts w:ascii="Times New Roman" w:eastAsiaTheme="minorEastAsia" w:hAnsi="Times New Roman"/>
          <w:b/>
          <w:kern w:val="0"/>
          <w:lang w:val="fr-FR" w:eastAsia="zh-CN"/>
        </w:rPr>
        <w:t>nt MAB-based argrithom</w:t>
      </w:r>
    </w:p>
    <w:tbl>
      <w:tblPr>
        <w:tblStyle w:val="af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1"/>
        <w:gridCol w:w="2501"/>
        <w:gridCol w:w="2501"/>
        <w:gridCol w:w="2502"/>
      </w:tblGrid>
      <w:tr w:rsidR="00E0506A" w:rsidRPr="00B12B40" w14:paraId="194E65E3" w14:textId="77777777" w:rsidTr="00836E13">
        <w:trPr>
          <w:jc w:val="center"/>
        </w:trPr>
        <w:tc>
          <w:tcPr>
            <w:tcW w:w="2501" w:type="dxa"/>
            <w:vAlign w:val="center"/>
          </w:tcPr>
          <w:p w14:paraId="34DDCF7F"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4CE65978" wp14:editId="3C033B98">
                  <wp:extent cx="1450975" cy="9080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0975" cy="908050"/>
                          </a:xfrm>
                          <a:prstGeom prst="rect">
                            <a:avLst/>
                          </a:prstGeom>
                          <a:noFill/>
                          <a:ln>
                            <a:noFill/>
                          </a:ln>
                        </pic:spPr>
                      </pic:pic>
                    </a:graphicData>
                  </a:graphic>
                </wp:inline>
              </w:drawing>
            </w:r>
          </w:p>
        </w:tc>
        <w:tc>
          <w:tcPr>
            <w:tcW w:w="2501" w:type="dxa"/>
            <w:vAlign w:val="center"/>
          </w:tcPr>
          <w:p w14:paraId="3C6E0F95"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6311F861" wp14:editId="437289FD">
                  <wp:extent cx="1450975" cy="90741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50975" cy="907415"/>
                          </a:xfrm>
                          <a:prstGeom prst="rect">
                            <a:avLst/>
                          </a:prstGeom>
                          <a:noFill/>
                          <a:ln>
                            <a:noFill/>
                          </a:ln>
                        </pic:spPr>
                      </pic:pic>
                    </a:graphicData>
                  </a:graphic>
                </wp:inline>
              </w:drawing>
            </w:r>
          </w:p>
        </w:tc>
        <w:tc>
          <w:tcPr>
            <w:tcW w:w="2501" w:type="dxa"/>
            <w:vAlign w:val="center"/>
          </w:tcPr>
          <w:p w14:paraId="655895CD"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1C248634" wp14:editId="403D43D2">
                  <wp:extent cx="1450975" cy="907415"/>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50975" cy="907415"/>
                          </a:xfrm>
                          <a:prstGeom prst="rect">
                            <a:avLst/>
                          </a:prstGeom>
                          <a:noFill/>
                          <a:ln>
                            <a:noFill/>
                          </a:ln>
                        </pic:spPr>
                      </pic:pic>
                    </a:graphicData>
                  </a:graphic>
                </wp:inline>
              </w:drawing>
            </w:r>
          </w:p>
        </w:tc>
        <w:tc>
          <w:tcPr>
            <w:tcW w:w="2502" w:type="dxa"/>
            <w:vAlign w:val="center"/>
          </w:tcPr>
          <w:p w14:paraId="1277CF0A"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095F9B58" wp14:editId="33D74075">
                  <wp:extent cx="1451610" cy="8832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51610" cy="883285"/>
                          </a:xfrm>
                          <a:prstGeom prst="rect">
                            <a:avLst/>
                          </a:prstGeom>
                          <a:noFill/>
                          <a:ln>
                            <a:noFill/>
                          </a:ln>
                        </pic:spPr>
                      </pic:pic>
                    </a:graphicData>
                  </a:graphic>
                </wp:inline>
              </w:drawing>
            </w:r>
          </w:p>
        </w:tc>
      </w:tr>
      <w:tr w:rsidR="00E0506A" w:rsidRPr="00B12B40" w14:paraId="644F17FD" w14:textId="77777777" w:rsidTr="00836E13">
        <w:trPr>
          <w:jc w:val="center"/>
        </w:trPr>
        <w:tc>
          <w:tcPr>
            <w:tcW w:w="2501" w:type="dxa"/>
            <w:vAlign w:val="center"/>
          </w:tcPr>
          <w:p w14:paraId="6FA7723B"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(a</m:t>
                </m:r>
                <m:r>
                  <m:rPr>
                    <m:nor/>
                  </m:rPr>
                  <w:rPr>
                    <w:rFonts w:ascii="Cambria Math" w:hAnsi="jsMath-cmsy10"/>
                    <w:iCs/>
                    <w:sz w:val="18"/>
                    <w:szCs w:val="18"/>
                  </w:rPr>
                  <m:t xml:space="preserve">) </m:t>
                </m:r>
                <m:r>
                  <m:rPr>
                    <m:nor/>
                  </m:rPr>
                  <w:rPr>
                    <w:rFonts w:ascii="jsMath-cmsy10" w:hAnsi="jsMath-cmsy10"/>
                    <w:iCs/>
                    <w:sz w:val="18"/>
                    <w:szCs w:val="18"/>
                  </w:rPr>
                  <m:t>N</m:t>
                </m:r>
                <m:r>
                  <m:rPr>
                    <m:nor/>
                  </m:rPr>
                  <w:rPr>
                    <w:rFonts w:ascii="Cambria Math" w:hAnsi="jsMath-cmsy10"/>
                    <w:iCs/>
                    <w:sz w:val="18"/>
                    <w:szCs w:val="18"/>
                  </w:rPr>
                  <m:t>=40</m:t>
                </m:r>
              </m:oMath>
            </m:oMathPara>
          </w:p>
        </w:tc>
        <w:tc>
          <w:tcPr>
            <w:tcW w:w="2501" w:type="dxa"/>
            <w:vAlign w:val="center"/>
          </w:tcPr>
          <w:p w14:paraId="05D62731"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hint="eastAsia"/>
                    <w:iCs/>
                    <w:sz w:val="18"/>
                    <w:szCs w:val="18"/>
                    <w:lang w:eastAsia="zh-CN"/>
                  </w:rPr>
                  <m:t>(</m:t>
                </m:r>
                <m:r>
                  <m:rPr>
                    <m:nor/>
                  </m:rPr>
                  <w:rPr>
                    <w:rFonts w:ascii="Cambria Math" w:hAnsi="jsMath-cmsy10"/>
                    <w:iCs/>
                    <w:sz w:val="18"/>
                    <w:szCs w:val="18"/>
                    <w:lang w:eastAsia="zh-CN"/>
                  </w:rPr>
                  <m:t xml:space="preserve">b) </m:t>
                </m:r>
                <m:r>
                  <m:rPr>
                    <m:nor/>
                  </m:rPr>
                  <w:rPr>
                    <w:rFonts w:ascii="jsMath-cmsy10" w:hAnsi="jsMath-cmsy10"/>
                    <w:iCs/>
                    <w:sz w:val="18"/>
                    <w:szCs w:val="18"/>
                    <w:lang w:eastAsia="zh-CN"/>
                  </w:rPr>
                  <m:t>N</m:t>
                </m:r>
                <m:r>
                  <m:rPr>
                    <m:nor/>
                  </m:rPr>
                  <w:rPr>
                    <w:rFonts w:ascii="Cambria Math" w:hAnsi="jsMath-cmsy10"/>
                    <w:iCs/>
                    <w:sz w:val="18"/>
                    <w:szCs w:val="18"/>
                    <w:lang w:eastAsia="zh-CN"/>
                  </w:rPr>
                  <m:t>=60</m:t>
                </m:r>
              </m:oMath>
            </m:oMathPara>
          </w:p>
        </w:tc>
        <w:tc>
          <w:tcPr>
            <w:tcW w:w="2501" w:type="dxa"/>
            <w:vAlign w:val="center"/>
          </w:tcPr>
          <w:p w14:paraId="03AA29B1"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 xml:space="preserve">(c) </m:t>
                </m:r>
                <m:r>
                  <m:rPr>
                    <m:nor/>
                  </m:rPr>
                  <w:rPr>
                    <w:rFonts w:ascii="jsMath-cmsy10" w:hAnsi="jsMath-cmsy10"/>
                    <w:iCs/>
                    <w:sz w:val="18"/>
                    <w:szCs w:val="18"/>
                    <w:lang w:eastAsia="zh-CN"/>
                  </w:rPr>
                  <m:t>N</m:t>
                </m:r>
                <m:r>
                  <m:rPr>
                    <m:nor/>
                  </m:rPr>
                  <w:rPr>
                    <w:rFonts w:ascii="Cambria Math" w:hAnsi="jsMath-cmsy10"/>
                    <w:iCs/>
                    <w:sz w:val="18"/>
                    <w:szCs w:val="18"/>
                    <w:lang w:eastAsia="zh-CN"/>
                  </w:rPr>
                  <m:t>=80</m:t>
                </m:r>
              </m:oMath>
            </m:oMathPara>
          </w:p>
        </w:tc>
        <w:tc>
          <w:tcPr>
            <w:tcW w:w="2502" w:type="dxa"/>
            <w:vAlign w:val="center"/>
          </w:tcPr>
          <w:p w14:paraId="320E2931"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 xml:space="preserve">(d) </m:t>
                </m:r>
                <m:r>
                  <m:rPr>
                    <m:nor/>
                  </m:rPr>
                  <w:rPr>
                    <w:rFonts w:ascii="jsMath-cmsy10" w:hAnsi="jsMath-cmsy10"/>
                    <w:iCs/>
                    <w:sz w:val="18"/>
                    <w:szCs w:val="18"/>
                    <w:lang w:eastAsia="zh-CN"/>
                  </w:rPr>
                  <m:t>N</m:t>
                </m:r>
                <m:r>
                  <m:rPr>
                    <m:nor/>
                  </m:rPr>
                  <w:rPr>
                    <w:rFonts w:ascii="Cambria Math" w:hAnsi="jsMath-cmsy10"/>
                    <w:iCs/>
                    <w:sz w:val="18"/>
                    <w:szCs w:val="18"/>
                    <w:lang w:eastAsia="zh-CN"/>
                  </w:rPr>
                  <m:t>=100</m:t>
                </m:r>
              </m:oMath>
            </m:oMathPara>
          </w:p>
        </w:tc>
      </w:tr>
    </w:tbl>
    <w:p w14:paraId="495820EC" w14:textId="77777777" w:rsidR="00E0506A" w:rsidRPr="00B12B40" w:rsidRDefault="00E0506A" w:rsidP="00E0506A">
      <w:pPr>
        <w:widowControl/>
        <w:spacing w:beforeLines="20" w:before="48" w:afterLines="20" w:after="48" w:line="240" w:lineRule="auto"/>
        <w:jc w:val="center"/>
        <w:rPr>
          <w:rFonts w:ascii="Times New Roman" w:eastAsiaTheme="minorEastAsia" w:hAnsi="Times New Roman"/>
          <w:kern w:val="0"/>
          <w:lang w:val="fr-FR" w:eastAsia="zh-CN"/>
        </w:rPr>
      </w:pPr>
      <w:r w:rsidRPr="00B12B40">
        <w:rPr>
          <w:rFonts w:ascii="Times New Roman" w:hAnsi="Times New Roman"/>
          <w:b/>
          <w:bCs/>
          <w:iCs/>
          <w:kern w:val="0"/>
          <w:lang w:val="fr-FR" w:eastAsia="zh-CN"/>
        </w:rPr>
        <w:t xml:space="preserve">Fig. </w:t>
      </w:r>
      <w:r>
        <w:rPr>
          <w:rFonts w:ascii="Times New Roman" w:hAnsi="Times New Roman"/>
          <w:b/>
          <w:bCs/>
          <w:iCs/>
          <w:kern w:val="0"/>
          <w:lang w:val="fr-FR" w:eastAsia="zh-CN"/>
        </w:rPr>
        <w:t>7</w:t>
      </w:r>
      <w:r w:rsidRPr="00B12B40">
        <w:rPr>
          <w:rFonts w:ascii="Times New Roman" w:hAnsi="Times New Roman"/>
          <w:b/>
          <w:bCs/>
          <w:iCs/>
          <w:kern w:val="0"/>
          <w:lang w:val="fr-FR" w:eastAsia="zh-CN"/>
        </w:rPr>
        <w:t xml:space="preserve">: Regret vs. budget </w:t>
      </w:r>
      <m:oMath>
        <m:r>
          <m:rPr>
            <m:sty m:val="bi"/>
          </m:rPr>
          <w:rPr>
            <w:rFonts w:ascii="Cambria Math" w:hAnsi="Cambria Math"/>
            <w:kern w:val="0"/>
            <w:lang w:val="fr-FR" w:eastAsia="zh-CN"/>
          </w:rPr>
          <m:t>B</m:t>
        </m:r>
      </m:oMath>
      <w:r w:rsidRPr="00B12B40">
        <w:rPr>
          <w:rFonts w:ascii="Times New Roman" w:eastAsiaTheme="minorEastAsia" w:hAnsi="Times New Roman" w:hint="eastAsia"/>
          <w:b/>
          <w:kern w:val="0"/>
          <w:lang w:val="fr-FR" w:eastAsia="zh-CN"/>
        </w:rPr>
        <w:t xml:space="preserve"> for</w:t>
      </w:r>
      <w:r w:rsidRPr="00B12B40">
        <w:rPr>
          <w:rFonts w:ascii="Times New Roman" w:eastAsiaTheme="minorEastAsia" w:hAnsi="Times New Roman"/>
          <w:b/>
          <w:kern w:val="0"/>
          <w:lang w:val="fr-FR" w:eastAsia="zh-CN"/>
        </w:rPr>
        <w:t xml:space="preserve"> diffe</w:t>
      </w:r>
      <w:r>
        <w:rPr>
          <w:rFonts w:ascii="Times New Roman" w:eastAsiaTheme="minorEastAsia" w:hAnsi="Times New Roman"/>
          <w:b/>
          <w:kern w:val="0"/>
          <w:lang w:val="fr-FR" w:eastAsia="zh-CN"/>
        </w:rPr>
        <w:t>re</w:t>
      </w:r>
      <w:r w:rsidRPr="00B12B40">
        <w:rPr>
          <w:rFonts w:ascii="Times New Roman" w:eastAsiaTheme="minorEastAsia" w:hAnsi="Times New Roman"/>
          <w:b/>
          <w:kern w:val="0"/>
          <w:lang w:val="fr-FR" w:eastAsia="zh-CN"/>
        </w:rPr>
        <w:t>nt MAB-based argrithom</w:t>
      </w:r>
    </w:p>
    <w:tbl>
      <w:tblPr>
        <w:tblStyle w:val="af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1"/>
        <w:gridCol w:w="2501"/>
        <w:gridCol w:w="2501"/>
        <w:gridCol w:w="2502"/>
      </w:tblGrid>
      <w:tr w:rsidR="00E0506A" w:rsidRPr="00B12B40" w14:paraId="549B010A" w14:textId="77777777" w:rsidTr="00836E13">
        <w:trPr>
          <w:jc w:val="center"/>
        </w:trPr>
        <w:tc>
          <w:tcPr>
            <w:tcW w:w="2501" w:type="dxa"/>
            <w:vAlign w:val="center"/>
          </w:tcPr>
          <w:p w14:paraId="54F3D9AC"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63D098E6" wp14:editId="5486ABEF">
                  <wp:extent cx="1450975" cy="895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50975" cy="895350"/>
                          </a:xfrm>
                          <a:prstGeom prst="rect">
                            <a:avLst/>
                          </a:prstGeom>
                          <a:noFill/>
                          <a:ln>
                            <a:noFill/>
                          </a:ln>
                        </pic:spPr>
                      </pic:pic>
                    </a:graphicData>
                  </a:graphic>
                </wp:inline>
              </w:drawing>
            </w:r>
          </w:p>
        </w:tc>
        <w:tc>
          <w:tcPr>
            <w:tcW w:w="2501" w:type="dxa"/>
            <w:vAlign w:val="center"/>
          </w:tcPr>
          <w:p w14:paraId="29F27074"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4D7EDDBE" wp14:editId="170DADC6">
                  <wp:extent cx="1450975" cy="895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50975" cy="895350"/>
                          </a:xfrm>
                          <a:prstGeom prst="rect">
                            <a:avLst/>
                          </a:prstGeom>
                          <a:noFill/>
                          <a:ln>
                            <a:noFill/>
                          </a:ln>
                        </pic:spPr>
                      </pic:pic>
                    </a:graphicData>
                  </a:graphic>
                </wp:inline>
              </w:drawing>
            </w:r>
          </w:p>
        </w:tc>
        <w:tc>
          <w:tcPr>
            <w:tcW w:w="2501" w:type="dxa"/>
            <w:vAlign w:val="center"/>
          </w:tcPr>
          <w:p w14:paraId="54D0EB3B"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02D0400D" wp14:editId="0A35F244">
                  <wp:extent cx="1450975" cy="8953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0975" cy="895350"/>
                          </a:xfrm>
                          <a:prstGeom prst="rect">
                            <a:avLst/>
                          </a:prstGeom>
                          <a:noFill/>
                          <a:ln>
                            <a:noFill/>
                          </a:ln>
                        </pic:spPr>
                      </pic:pic>
                    </a:graphicData>
                  </a:graphic>
                </wp:inline>
              </w:drawing>
            </w:r>
          </w:p>
        </w:tc>
        <w:tc>
          <w:tcPr>
            <w:tcW w:w="2502" w:type="dxa"/>
            <w:vAlign w:val="center"/>
          </w:tcPr>
          <w:p w14:paraId="6DDD0F25" w14:textId="77777777" w:rsidR="00E0506A" w:rsidRPr="00B12B40" w:rsidRDefault="00E0506A"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529BCF61" wp14:editId="3E6FA14F">
                  <wp:extent cx="1451610" cy="8959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1610" cy="895985"/>
                          </a:xfrm>
                          <a:prstGeom prst="rect">
                            <a:avLst/>
                          </a:prstGeom>
                          <a:noFill/>
                          <a:ln>
                            <a:noFill/>
                          </a:ln>
                        </pic:spPr>
                      </pic:pic>
                    </a:graphicData>
                  </a:graphic>
                </wp:inline>
              </w:drawing>
            </w:r>
          </w:p>
        </w:tc>
      </w:tr>
      <w:tr w:rsidR="00E0506A" w:rsidRPr="00B12B40" w14:paraId="106A1423" w14:textId="77777777" w:rsidTr="00836E13">
        <w:trPr>
          <w:jc w:val="center"/>
        </w:trPr>
        <w:tc>
          <w:tcPr>
            <w:tcW w:w="2501" w:type="dxa"/>
            <w:vAlign w:val="center"/>
          </w:tcPr>
          <w:p w14:paraId="5983CD8C" w14:textId="77777777" w:rsidR="00E0506A" w:rsidRPr="00B12B40" w:rsidRDefault="00000000" w:rsidP="00836E13">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sz w:val="18"/>
                        <w:szCs w:val="18"/>
                        <w:lang w:val="fr-FR" w:eastAsia="zh-CN"/>
                      </w:rPr>
                    </m:ctrlPr>
                  </m:dPr>
                  <m:e>
                    <m:r>
                      <m:rPr>
                        <m:sty m:val="p"/>
                      </m:rPr>
                      <w:rPr>
                        <w:rFonts w:ascii="Cambria Math" w:hAnsi="Cambria Math"/>
                        <w:sz w:val="18"/>
                        <w:szCs w:val="18"/>
                        <w:lang w:val="fr-FR" w:eastAsia="zh-CN"/>
                      </w:rPr>
                      <m:t>a</m:t>
                    </m:r>
                  </m:e>
                </m:d>
                <m:r>
                  <w:rPr>
                    <w:rFonts w:ascii="Cambria Math" w:hAnsi="Cambria Math"/>
                    <w:sz w:val="18"/>
                    <w:szCs w:val="18"/>
                    <w:lang w:val="fr-FR" w:eastAsia="zh-CN"/>
                  </w:rPr>
                  <m:t xml:space="preserve"> B</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6000</m:t>
                </m:r>
              </m:oMath>
            </m:oMathPara>
          </w:p>
        </w:tc>
        <w:tc>
          <w:tcPr>
            <w:tcW w:w="2501" w:type="dxa"/>
            <w:vAlign w:val="center"/>
          </w:tcPr>
          <w:p w14:paraId="307169CC" w14:textId="77777777" w:rsidR="00E0506A" w:rsidRPr="00B12B40" w:rsidRDefault="00000000" w:rsidP="00836E13">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sz w:val="18"/>
                        <w:szCs w:val="18"/>
                        <w:lang w:val="fr-FR" w:eastAsia="zh-CN"/>
                      </w:rPr>
                    </m:ctrlPr>
                  </m:dPr>
                  <m:e>
                    <m:r>
                      <m:rPr>
                        <m:sty m:val="p"/>
                      </m:rPr>
                      <w:rPr>
                        <w:rFonts w:ascii="Cambria Math" w:hAnsi="Cambria Math"/>
                        <w:sz w:val="18"/>
                        <w:szCs w:val="18"/>
                        <w:lang w:val="fr-FR" w:eastAsia="zh-CN"/>
                      </w:rPr>
                      <m:t>b</m:t>
                    </m:r>
                  </m:e>
                </m:d>
                <m:r>
                  <w:rPr>
                    <w:rFonts w:ascii="Cambria Math" w:hAnsi="Cambria Math"/>
                    <w:sz w:val="18"/>
                    <w:szCs w:val="18"/>
                    <w:lang w:val="fr-FR" w:eastAsia="zh-CN"/>
                  </w:rPr>
                  <m:t xml:space="preserve"> B</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8000</m:t>
                </m:r>
              </m:oMath>
            </m:oMathPara>
          </w:p>
        </w:tc>
        <w:tc>
          <w:tcPr>
            <w:tcW w:w="2501" w:type="dxa"/>
            <w:vAlign w:val="center"/>
          </w:tcPr>
          <w:p w14:paraId="09F48D35" w14:textId="77777777" w:rsidR="00E0506A" w:rsidRPr="00B12B40" w:rsidRDefault="00000000" w:rsidP="00836E13">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sz w:val="18"/>
                        <w:szCs w:val="18"/>
                        <w:lang w:val="fr-FR" w:eastAsia="zh-CN"/>
                      </w:rPr>
                    </m:ctrlPr>
                  </m:dPr>
                  <m:e>
                    <m:r>
                      <m:rPr>
                        <m:sty m:val="p"/>
                      </m:rPr>
                      <w:rPr>
                        <w:rFonts w:ascii="Cambria Math" w:hAnsi="Cambria Math"/>
                        <w:sz w:val="18"/>
                        <w:szCs w:val="18"/>
                        <w:lang w:val="fr-FR" w:eastAsia="zh-CN"/>
                      </w:rPr>
                      <m:t>c</m:t>
                    </m:r>
                  </m:e>
                </m:d>
                <m:r>
                  <w:rPr>
                    <w:rFonts w:ascii="Cambria Math" w:hAnsi="Cambria Math"/>
                    <w:sz w:val="18"/>
                    <w:szCs w:val="18"/>
                    <w:lang w:val="fr-FR" w:eastAsia="zh-CN"/>
                  </w:rPr>
                  <m:t xml:space="preserve"> B</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10000</m:t>
                </m:r>
              </m:oMath>
            </m:oMathPara>
          </w:p>
        </w:tc>
        <w:tc>
          <w:tcPr>
            <w:tcW w:w="2502" w:type="dxa"/>
            <w:vAlign w:val="center"/>
          </w:tcPr>
          <w:p w14:paraId="05D9D26B" w14:textId="77777777" w:rsidR="00E0506A" w:rsidRPr="00B12B40" w:rsidRDefault="00000000" w:rsidP="00836E13">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sz w:val="18"/>
                        <w:szCs w:val="18"/>
                        <w:lang w:val="fr-FR" w:eastAsia="zh-CN"/>
                      </w:rPr>
                    </m:ctrlPr>
                  </m:dPr>
                  <m:e>
                    <m:r>
                      <m:rPr>
                        <m:sty m:val="p"/>
                      </m:rPr>
                      <w:rPr>
                        <w:rFonts w:ascii="Cambria Math" w:hAnsi="Cambria Math"/>
                        <w:sz w:val="18"/>
                        <w:szCs w:val="18"/>
                        <w:lang w:val="fr-FR" w:eastAsia="zh-CN"/>
                      </w:rPr>
                      <m:t>d</m:t>
                    </m:r>
                  </m:e>
                </m:d>
                <m:r>
                  <w:rPr>
                    <w:rFonts w:ascii="Cambria Math" w:hAnsi="Cambria Math"/>
                    <w:sz w:val="18"/>
                    <w:szCs w:val="18"/>
                    <w:lang w:val="fr-FR" w:eastAsia="zh-CN"/>
                  </w:rPr>
                  <m:t xml:space="preserve"> B</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12000</m:t>
                </m:r>
              </m:oMath>
            </m:oMathPara>
          </w:p>
        </w:tc>
      </w:tr>
    </w:tbl>
    <w:p w14:paraId="50933E35" w14:textId="77777777" w:rsidR="00E0506A" w:rsidRPr="00B12B40" w:rsidRDefault="00E0506A" w:rsidP="00E0506A">
      <w:pPr>
        <w:widowControl/>
        <w:spacing w:beforeLines="20" w:before="48" w:afterLines="20" w:after="48" w:line="240" w:lineRule="auto"/>
        <w:jc w:val="center"/>
        <w:rPr>
          <w:rFonts w:ascii="Times New Roman" w:eastAsiaTheme="minorEastAsia" w:hAnsi="Times New Roman"/>
          <w:b/>
          <w:kern w:val="0"/>
          <w:lang w:val="fr-FR" w:eastAsia="zh-CN"/>
        </w:rPr>
      </w:pPr>
      <w:r w:rsidRPr="00B12B40">
        <w:rPr>
          <w:rFonts w:ascii="Times New Roman" w:hAnsi="Times New Roman"/>
          <w:b/>
          <w:bCs/>
          <w:iCs/>
          <w:kern w:val="0"/>
          <w:lang w:val="fr-FR" w:eastAsia="zh-CN"/>
        </w:rPr>
        <w:t xml:space="preserve">Fig. </w:t>
      </w:r>
      <w:r>
        <w:rPr>
          <w:rFonts w:ascii="Times New Roman" w:hAnsi="Times New Roman"/>
          <w:b/>
          <w:bCs/>
          <w:iCs/>
          <w:kern w:val="0"/>
          <w:lang w:val="fr-FR" w:eastAsia="zh-CN"/>
        </w:rPr>
        <w:t>8</w:t>
      </w:r>
      <w:r w:rsidRPr="00B12B40">
        <w:rPr>
          <w:rFonts w:ascii="Times New Roman" w:hAnsi="Times New Roman"/>
          <w:b/>
          <w:bCs/>
          <w:iCs/>
          <w:kern w:val="0"/>
          <w:lang w:val="fr-FR" w:eastAsia="zh-CN"/>
        </w:rPr>
        <w:t xml:space="preserve">: Regret vs. number of workers </w:t>
      </w:r>
      <m:oMath>
        <m:r>
          <m:rPr>
            <m:nor/>
          </m:rPr>
          <w:rPr>
            <w:rFonts w:ascii="jsMath-cmsy10" w:hAnsi="jsMath-cmsy10"/>
            <w:b/>
            <w:bCs/>
            <w:iCs/>
            <w:kern w:val="0"/>
            <w:sz w:val="18"/>
            <w:szCs w:val="18"/>
            <w:lang w:eastAsia="zh-CN"/>
          </w:rPr>
          <m:t>N</m:t>
        </m:r>
      </m:oMath>
      <w:r w:rsidRPr="00B12B40">
        <w:rPr>
          <w:rFonts w:ascii="Times New Roman" w:eastAsiaTheme="minorEastAsia" w:hAnsi="Times New Roman" w:hint="eastAsia"/>
          <w:b/>
          <w:kern w:val="0"/>
          <w:lang w:val="fr-FR" w:eastAsia="zh-CN"/>
        </w:rPr>
        <w:t xml:space="preserve"> for</w:t>
      </w:r>
      <w:r w:rsidRPr="00B12B40">
        <w:rPr>
          <w:rFonts w:ascii="Times New Roman" w:eastAsiaTheme="minorEastAsia" w:hAnsi="Times New Roman"/>
          <w:b/>
          <w:kern w:val="0"/>
          <w:lang w:val="fr-FR" w:eastAsia="zh-CN"/>
        </w:rPr>
        <w:t xml:space="preserve"> diffe</w:t>
      </w:r>
      <w:r>
        <w:rPr>
          <w:rFonts w:ascii="Times New Roman" w:eastAsiaTheme="minorEastAsia" w:hAnsi="Times New Roman"/>
          <w:b/>
          <w:kern w:val="0"/>
          <w:lang w:val="fr-FR" w:eastAsia="zh-CN"/>
        </w:rPr>
        <w:t>re</w:t>
      </w:r>
      <w:r w:rsidRPr="00B12B40">
        <w:rPr>
          <w:rFonts w:ascii="Times New Roman" w:eastAsiaTheme="minorEastAsia" w:hAnsi="Times New Roman"/>
          <w:b/>
          <w:kern w:val="0"/>
          <w:lang w:val="fr-FR" w:eastAsia="zh-CN"/>
        </w:rPr>
        <w:t>nt MAB-based argrithom</w:t>
      </w:r>
    </w:p>
    <w:bookmarkEnd w:id="49"/>
    <w:p w14:paraId="458DDDAF" w14:textId="58DA4152" w:rsidR="00471D19" w:rsidRPr="00B12B40" w:rsidRDefault="00C870DE" w:rsidP="002829AF">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kern w:val="0"/>
          <w:lang w:eastAsia="zh-CN"/>
        </w:rPr>
        <w:t xml:space="preserve">To further analyze </w:t>
      </w:r>
      <w:r w:rsidR="00471D19" w:rsidRPr="00B12B40">
        <w:rPr>
          <w:rFonts w:ascii="Times New Roman" w:eastAsia="宋体" w:hAnsi="Times New Roman"/>
          <w:kern w:val="0"/>
          <w:lang w:eastAsia="zh-CN"/>
        </w:rPr>
        <w:t xml:space="preserve">the performance of </w:t>
      </w:r>
      <w:r w:rsidR="00471D19" w:rsidRPr="00B12B40">
        <w:rPr>
          <w:rFonts w:ascii="Times New Roman" w:eastAsia="宋体" w:hAnsi="Times New Roman"/>
          <w:kern w:val="0"/>
          <w:shd w:val="clear" w:color="auto" w:fill="FFFFFF"/>
          <w:lang w:eastAsia="zh-CN"/>
        </w:rPr>
        <w:t>CQL-MAB</w:t>
      </w:r>
      <w:r w:rsidRPr="00B12B40">
        <w:rPr>
          <w:rFonts w:ascii="Times New Roman" w:eastAsia="宋体" w:hAnsi="Times New Roman"/>
          <w:kern w:val="0"/>
          <w:lang w:eastAsia="zh-CN"/>
        </w:rPr>
        <w:t>, we implemented the theoretical optimal algorithm</w:t>
      </w:r>
      <w:r w:rsidR="00471D19" w:rsidRPr="00B12B40">
        <w:rPr>
          <w:rFonts w:ascii="Times New Roman" w:eastAsia="宋体" w:hAnsi="Times New Roman"/>
          <w:kern w:val="0"/>
          <w:lang w:eastAsia="zh-CN"/>
        </w:rPr>
        <w:t xml:space="preserve"> (named Oracle)</w:t>
      </w:r>
      <w:r w:rsidRPr="00B12B40">
        <w:rPr>
          <w:rFonts w:ascii="Times New Roman" w:eastAsia="宋体" w:hAnsi="Times New Roman"/>
          <w:kern w:val="0"/>
          <w:lang w:eastAsia="zh-CN"/>
        </w:rPr>
        <w:t xml:space="preserve"> and compared it with our algorithm.</w:t>
      </w:r>
      <w:r w:rsidR="00471D19" w:rsidRPr="00B12B40">
        <w:rPr>
          <w:rFonts w:ascii="Times New Roman" w:eastAsia="宋体" w:hAnsi="Times New Roman"/>
          <w:kern w:val="0"/>
          <w:lang w:eastAsia="zh-CN"/>
        </w:rPr>
        <w:t xml:space="preserve"> The objective of </w:t>
      </w:r>
      <w:r w:rsidR="00471D19" w:rsidRPr="00B12B40">
        <w:rPr>
          <w:rFonts w:ascii="Times New Roman" w:eastAsia="宋体" w:hAnsi="Times New Roman"/>
          <w:kern w:val="0"/>
          <w:shd w:val="clear" w:color="auto" w:fill="FFFFFF"/>
          <w:lang w:eastAsia="zh-CN"/>
        </w:rPr>
        <w:t xml:space="preserve">CQL-MAB is to minimize the </w:t>
      </w:r>
      <w:r w:rsidR="00471D19" w:rsidRPr="00B12B40">
        <w:rPr>
          <w:rFonts w:ascii="Times New Roman" w:eastAsia="宋体" w:hAnsi="Times New Roman"/>
          <w:kern w:val="0"/>
          <w:lang w:eastAsia="zh-CN"/>
        </w:rPr>
        <w:t>regret, which is also referred to as loss compared with the Oracle.</w:t>
      </w:r>
    </w:p>
    <w:p w14:paraId="261E7684" w14:textId="63D3120D" w:rsidR="001B160D" w:rsidRPr="00B12B40" w:rsidRDefault="00752B82" w:rsidP="00452525">
      <w:pPr>
        <w:pStyle w:val="2"/>
        <w:spacing w:before="120"/>
        <w:ind w:left="357" w:hanging="357"/>
        <w:rPr>
          <w:rFonts w:eastAsiaTheme="minorEastAsia"/>
          <w:lang w:eastAsia="zh-CN"/>
        </w:rPr>
      </w:pPr>
      <w:r w:rsidRPr="00B12B40">
        <w:rPr>
          <w:rFonts w:eastAsiaTheme="minorEastAsia"/>
          <w:lang w:eastAsia="zh-CN"/>
        </w:rPr>
        <w:t>5.3 Evaluation results</w:t>
      </w:r>
    </w:p>
    <w:p w14:paraId="2C3417C5" w14:textId="77777777" w:rsidR="00E66DC1" w:rsidRPr="00B12B40" w:rsidRDefault="00E66DC1" w:rsidP="00E66DC1">
      <w:pPr>
        <w:pStyle w:val="3"/>
        <w:spacing w:before="120"/>
        <w:ind w:leftChars="26" w:left="574" w:hanging="522"/>
        <w:rPr>
          <w:b/>
          <w:bCs/>
          <w:sz w:val="18"/>
          <w:szCs w:val="18"/>
          <w:lang w:eastAsia="zh-CN"/>
        </w:rPr>
      </w:pPr>
      <w:r w:rsidRPr="00B12B40">
        <w:rPr>
          <w:b/>
          <w:bCs/>
          <w:sz w:val="18"/>
          <w:szCs w:val="18"/>
          <w:lang w:eastAsia="zh-CN"/>
        </w:rPr>
        <w:t>5.3.1 Advantages of the UCB Algorithm in CQL-MAB</w:t>
      </w:r>
    </w:p>
    <w:p w14:paraId="3C7A1EB2" w14:textId="2E23525A" w:rsidR="00FD592D" w:rsidRPr="00E0506A" w:rsidRDefault="00E66DC1" w:rsidP="00E0506A">
      <w:pPr>
        <w:widowControl/>
        <w:spacing w:line="240" w:lineRule="auto"/>
        <w:ind w:firstLineChars="150" w:firstLine="300"/>
        <w:rPr>
          <w:rFonts w:ascii="宋体" w:eastAsia="宋体" w:hAnsi="宋体" w:cs="宋体"/>
          <w:iCs/>
          <w:lang w:val="fr-FR" w:eastAsia="zh-CN"/>
        </w:rPr>
      </w:pPr>
      <w:r w:rsidRPr="00B12B40">
        <w:rPr>
          <w:rFonts w:ascii="Times New Roman" w:eastAsiaTheme="minorEastAsia" w:hAnsi="Times New Roman"/>
          <w:color w:val="000000" w:themeColor="text1"/>
          <w:lang w:eastAsia="zh-CN"/>
        </w:rPr>
        <w:t>To ensure the validity of the experimental results, we conducted a comprehensive analysis of the total revenue and regret of</w:t>
      </w:r>
      <w:r w:rsidR="008F62AE" w:rsidRPr="00B12B40">
        <w:rPr>
          <w:rFonts w:ascii="Times New Roman" w:eastAsiaTheme="minorEastAsia" w:hAnsi="Times New Roman"/>
          <w:color w:val="000000" w:themeColor="text1"/>
          <w:lang w:eastAsia="zh-CN"/>
        </w:rPr>
        <w:t xml:space="preserve"> </w:t>
      </w:r>
      <w:r w:rsidRPr="00B12B40">
        <w:rPr>
          <w:rFonts w:ascii="Times New Roman" w:eastAsiaTheme="minorEastAsia" w:hAnsi="Times New Roman"/>
          <w:color w:val="000000" w:themeColor="text1"/>
          <w:lang w:eastAsia="zh-CN"/>
        </w:rPr>
        <w:t xml:space="preserve">different algorithms under identical experimental conditions. Our CQL-MAB was compared with other algorithms, </w:t>
      </w:r>
      <w:proofErr w:type="spellStart"/>
      <w:r w:rsidRPr="00B12B40">
        <w:rPr>
          <w:rFonts w:ascii="Times New Roman" w:eastAsiaTheme="minorEastAsia" w:hAnsi="Times New Roman"/>
          <w:color w:val="000000" w:themeColor="text1"/>
          <w:lang w:eastAsia="zh-CN"/>
        </w:rPr>
        <w:t>and</w:t>
      </w:r>
      <w:r w:rsidR="00FD592D" w:rsidRPr="00B12B40">
        <w:rPr>
          <w:rFonts w:ascii="Times New Roman" w:eastAsiaTheme="minorEastAsia" w:hAnsi="Times New Roman"/>
          <w:color w:val="000000" w:themeColor="text1"/>
          <w:lang w:eastAsia="zh-CN"/>
        </w:rPr>
        <w:t>statistical</w:t>
      </w:r>
      <w:proofErr w:type="spellEnd"/>
      <w:r w:rsidR="00FD592D" w:rsidRPr="00B12B40">
        <w:rPr>
          <w:rFonts w:ascii="Times New Roman" w:eastAsiaTheme="minorEastAsia" w:hAnsi="Times New Roman"/>
          <w:color w:val="000000" w:themeColor="text1"/>
          <w:lang w:eastAsia="zh-CN"/>
        </w:rPr>
        <w:t xml:space="preserve"> analysis was performed to demonstrate its superior performance. The results indicated that our CQL-MAB outperformed the other algorithms </w:t>
      </w:r>
      <w:r w:rsidR="00344CDA" w:rsidRPr="00B12B40">
        <w:rPr>
          <w:rFonts w:ascii="Times New Roman" w:eastAsiaTheme="minorEastAsia" w:hAnsi="Times New Roman"/>
          <w:color w:val="000000" w:themeColor="text1"/>
          <w:lang w:eastAsia="zh-CN"/>
        </w:rPr>
        <w:t xml:space="preserve">in the light of </w:t>
      </w:r>
      <w:r w:rsidR="00FD592D" w:rsidRPr="00B12B40">
        <w:rPr>
          <w:rFonts w:ascii="Times New Roman" w:eastAsiaTheme="minorEastAsia" w:hAnsi="Times New Roman"/>
          <w:color w:val="000000" w:themeColor="text1"/>
          <w:lang w:eastAsia="zh-CN"/>
        </w:rPr>
        <w:t>revenue and regret under all experimental conditions. Specifically, our algorithm achieved at least 7.67% higher total revenue than the other three algorithms, while also producing regret that was at least 65.9% lower than the other algorithms.</w:t>
      </w:r>
    </w:p>
    <w:p w14:paraId="698701A5" w14:textId="0EB595C2" w:rsidR="00FD592D" w:rsidRDefault="00FD592D" w:rsidP="00FD592D">
      <w:pPr>
        <w:widowControl/>
        <w:spacing w:line="240" w:lineRule="auto"/>
        <w:ind w:firstLineChars="150" w:firstLine="300"/>
        <w:rPr>
          <w:rFonts w:ascii="Times New Roman" w:eastAsiaTheme="minorEastAsia" w:hAnsi="Times New Roman"/>
          <w:color w:val="000000" w:themeColor="text1"/>
          <w:lang w:eastAsia="zh-CN"/>
        </w:rPr>
      </w:pPr>
      <w:r w:rsidRPr="00B12B40">
        <w:rPr>
          <w:rFonts w:ascii="Times New Roman" w:eastAsiaTheme="minorEastAsia" w:hAnsi="Times New Roman"/>
          <w:color w:val="000000" w:themeColor="text1"/>
          <w:lang w:eastAsia="zh-CN"/>
        </w:rPr>
        <w:t xml:space="preserve">To begin with, the impact of the total budget </w:t>
      </w:r>
      <m:oMath>
        <m:r>
          <w:rPr>
            <w:rFonts w:ascii="Cambria Math" w:eastAsiaTheme="minorEastAsia" w:hAnsi="Cambria Math"/>
            <w:color w:val="000000" w:themeColor="text1"/>
            <w:lang w:eastAsia="zh-CN"/>
          </w:rPr>
          <m:t>B</m:t>
        </m:r>
      </m:oMath>
      <w:r w:rsidRPr="00B12B40">
        <w:rPr>
          <w:rFonts w:ascii="Times New Roman" w:eastAsiaTheme="minorEastAsia" w:hAnsi="Times New Roman"/>
          <w:color w:val="000000" w:themeColor="text1"/>
          <w:lang w:eastAsia="zh-CN"/>
        </w:rPr>
        <w:t xml:space="preserve"> on the total rev</w:t>
      </w:r>
      <w:proofErr w:type="spellStart"/>
      <w:r w:rsidRPr="00B12B40">
        <w:rPr>
          <w:rFonts w:ascii="Times New Roman" w:eastAsiaTheme="minorEastAsia" w:hAnsi="Times New Roman"/>
          <w:color w:val="000000" w:themeColor="text1"/>
          <w:lang w:eastAsia="zh-CN"/>
        </w:rPr>
        <w:t>enue</w:t>
      </w:r>
      <w:proofErr w:type="spellEnd"/>
      <w:r w:rsidRPr="00B12B40">
        <w:rPr>
          <w:rFonts w:ascii="Times New Roman" w:eastAsiaTheme="minorEastAsia" w:hAnsi="Times New Roman"/>
          <w:color w:val="000000" w:themeColor="text1"/>
          <w:lang w:eastAsia="zh-CN"/>
        </w:rPr>
        <w:t xml:space="preserve"> and regret was investigated through multiple experiments while keeping other conditions constant. The experimental results, presented in Fig</w:t>
      </w:r>
      <w:r w:rsidR="008C3385" w:rsidRPr="00B12B40">
        <w:rPr>
          <w:rFonts w:ascii="Times New Roman" w:eastAsiaTheme="minorEastAsia" w:hAnsi="Times New Roman"/>
          <w:color w:val="000000" w:themeColor="text1"/>
          <w:lang w:eastAsia="zh-CN"/>
        </w:rPr>
        <w:t>s.</w:t>
      </w:r>
      <w:r w:rsidRPr="00B12B40">
        <w:rPr>
          <w:rFonts w:ascii="Times New Roman" w:eastAsiaTheme="minorEastAsia" w:hAnsi="Times New Roman"/>
          <w:color w:val="000000" w:themeColor="text1"/>
          <w:lang w:eastAsia="zh-CN"/>
        </w:rPr>
        <w:t xml:space="preserve"> </w:t>
      </w:r>
      <w:r w:rsidR="00C5110A">
        <w:rPr>
          <w:rFonts w:ascii="Times New Roman" w:eastAsiaTheme="minorEastAsia" w:hAnsi="Times New Roman"/>
          <w:color w:val="000000" w:themeColor="text1"/>
          <w:lang w:eastAsia="zh-CN"/>
        </w:rPr>
        <w:t>6</w:t>
      </w:r>
      <w:r w:rsidR="008C3385" w:rsidRPr="00B12B40">
        <w:rPr>
          <w:rFonts w:ascii="Times New Roman" w:eastAsiaTheme="minorEastAsia" w:hAnsi="Times New Roman"/>
          <w:color w:val="000000" w:themeColor="text1"/>
          <w:lang w:eastAsia="zh-CN"/>
        </w:rPr>
        <w:t>-</w:t>
      </w:r>
      <w:r w:rsidR="00C5110A">
        <w:rPr>
          <w:rFonts w:ascii="Times New Roman" w:eastAsiaTheme="minorEastAsia" w:hAnsi="Times New Roman"/>
          <w:color w:val="000000" w:themeColor="text1"/>
          <w:lang w:eastAsia="zh-CN"/>
        </w:rPr>
        <w:t>7</w:t>
      </w:r>
      <w:r w:rsidRPr="00B12B40">
        <w:rPr>
          <w:rFonts w:ascii="Times New Roman" w:eastAsiaTheme="minorEastAsia" w:hAnsi="Times New Roman"/>
          <w:color w:val="000000" w:themeColor="text1"/>
          <w:lang w:eastAsia="zh-CN"/>
        </w:rPr>
        <w:t>, demonstrate that CQL-MAB outperformed other algorithms in terms of total revenue, followed by 0.7-Greedy and 0.3-Greedy, while the Random algorithm generated the lowest revenue. Statistical analysis revealed that CQL-MAB's revenue was approximately 28.11% higher than that of 0.3-Greedy and even three times that of the Random algorithm.</w:t>
      </w:r>
      <w:r w:rsidRPr="00B12B40">
        <w:rPr>
          <w:rFonts w:ascii="Times New Roman" w:eastAsiaTheme="minorEastAsia" w:hAnsi="Times New Roman" w:hint="eastAsia"/>
          <w:color w:val="000000" w:themeColor="text1"/>
          <w:lang w:eastAsia="zh-CN"/>
        </w:rPr>
        <w:t xml:space="preserve"> </w:t>
      </w:r>
      <w:r w:rsidRPr="00B12B40">
        <w:rPr>
          <w:rFonts w:ascii="Times New Roman" w:eastAsiaTheme="minorEastAsia" w:hAnsi="Times New Roman"/>
          <w:color w:val="000000" w:themeColor="text1"/>
          <w:lang w:eastAsia="zh-CN"/>
        </w:rPr>
        <w:t xml:space="preserve">In the </w:t>
      </w:r>
      <m:oMath>
        <m:r>
          <w:rPr>
            <w:rFonts w:ascii="Cambria Math" w:eastAsiaTheme="minorEastAsia" w:hAnsi="Cambria Math" w:hint="eastAsia"/>
            <w:color w:val="000000" w:themeColor="text1"/>
            <w:lang w:eastAsia="zh-CN"/>
          </w:rPr>
          <m:t>ε</m:t>
        </m:r>
      </m:oMath>
      <w:r w:rsidRPr="00B12B40">
        <w:rPr>
          <w:rFonts w:ascii="Times New Roman" w:eastAsiaTheme="minorEastAsia" w:hAnsi="Times New Roman"/>
          <w:color w:val="000000" w:themeColor="text1"/>
          <w:lang w:eastAsia="zh-CN"/>
        </w:rPr>
        <w:t>-Greedy algo</w:t>
      </w:r>
      <w:proofErr w:type="spellStart"/>
      <w:r w:rsidRPr="00B12B40">
        <w:rPr>
          <w:rFonts w:ascii="Times New Roman" w:eastAsiaTheme="minorEastAsia" w:hAnsi="Times New Roman"/>
          <w:color w:val="000000" w:themeColor="text1"/>
          <w:lang w:eastAsia="zh-CN"/>
        </w:rPr>
        <w:t>rithm</w:t>
      </w:r>
      <w:proofErr w:type="spellEnd"/>
      <w:r w:rsidRPr="00B12B40">
        <w:rPr>
          <w:rFonts w:ascii="Times New Roman" w:eastAsiaTheme="minorEastAsia" w:hAnsi="Times New Roman"/>
          <w:color w:val="000000" w:themeColor="text1"/>
          <w:lang w:eastAsia="zh-CN"/>
        </w:rPr>
        <w:t xml:space="preserve">, larger </w:t>
      </w:r>
      <m:oMath>
        <m:r>
          <w:rPr>
            <w:rFonts w:ascii="Cambria Math" w:eastAsiaTheme="minorEastAsia" w:hAnsi="Cambria Math" w:hint="eastAsia"/>
            <w:color w:val="000000" w:themeColor="text1"/>
            <w:lang w:eastAsia="zh-CN"/>
          </w:rPr>
          <m:t>ε</m:t>
        </m:r>
      </m:oMath>
      <w:r w:rsidRPr="00B12B40">
        <w:rPr>
          <w:rFonts w:ascii="Times New Roman" w:eastAsiaTheme="minorEastAsia" w:hAnsi="Times New Roman"/>
          <w:color w:val="000000" w:themeColor="text1"/>
          <w:lang w:eastAsia="zh-CN"/>
        </w:rPr>
        <w:t xml:space="preserve"> values are more likely to be selected for exploration. This exploration results in a better understanding of workers' credit</w:t>
      </w:r>
      <w:r w:rsidR="00A054D7" w:rsidRPr="00B12B40">
        <w:rPr>
          <w:rFonts w:ascii="Times New Roman" w:eastAsiaTheme="minorEastAsia" w:hAnsi="Times New Roman"/>
          <w:color w:val="000000" w:themeColor="text1"/>
          <w:lang w:eastAsia="zh-CN"/>
        </w:rPr>
        <w:t>s</w:t>
      </w:r>
      <w:r w:rsidRPr="00B12B40">
        <w:rPr>
          <w:rFonts w:ascii="Times New Roman" w:eastAsiaTheme="minorEastAsia" w:hAnsi="Times New Roman"/>
          <w:color w:val="000000" w:themeColor="text1"/>
          <w:lang w:eastAsia="zh-CN"/>
        </w:rPr>
        <w:t xml:space="preserve"> and qualit</w:t>
      </w:r>
      <w:r w:rsidR="00A054D7" w:rsidRPr="00B12B40">
        <w:rPr>
          <w:rFonts w:ascii="Times New Roman" w:eastAsiaTheme="minorEastAsia" w:hAnsi="Times New Roman"/>
          <w:color w:val="000000" w:themeColor="text1"/>
          <w:lang w:eastAsia="zh-CN"/>
        </w:rPr>
        <w:t>ies</w:t>
      </w:r>
      <w:r w:rsidRPr="00B12B40">
        <w:rPr>
          <w:rFonts w:ascii="Times New Roman" w:eastAsiaTheme="minorEastAsia" w:hAnsi="Times New Roman"/>
          <w:color w:val="000000" w:themeColor="text1"/>
          <w:lang w:eastAsia="zh-CN"/>
        </w:rPr>
        <w:t xml:space="preserve">, which helps in selecting better workers during the development stage. As a result, the revenue of 0.7-Greedy was higher than that of 0.3-Greedy, while the regret was lower than that of 0.3-Greedy. In contrast, the Random algorithm selected workers randomly, resulting in the lowest revenue and the highest regret. As the total budget </w:t>
      </w:r>
      <m:oMath>
        <m:r>
          <w:rPr>
            <w:rFonts w:ascii="Cambria Math" w:eastAsiaTheme="minorEastAsia" w:hAnsi="Cambria Math"/>
            <w:color w:val="000000" w:themeColor="text1"/>
            <w:lang w:eastAsia="zh-CN"/>
          </w:rPr>
          <m:t>B</m:t>
        </m:r>
      </m:oMath>
      <w:r w:rsidRPr="00B12B40">
        <w:rPr>
          <w:rFonts w:ascii="Times New Roman" w:eastAsiaTheme="minorEastAsia" w:hAnsi="Times New Roman"/>
          <w:color w:val="000000" w:themeColor="text1"/>
          <w:lang w:eastAsia="zh-CN"/>
        </w:rPr>
        <w:t xml:space="preserve"> increased, the pl</w:t>
      </w:r>
      <w:proofErr w:type="spellStart"/>
      <w:r w:rsidRPr="00B12B40">
        <w:rPr>
          <w:rFonts w:ascii="Times New Roman" w:eastAsiaTheme="minorEastAsia" w:hAnsi="Times New Roman"/>
          <w:color w:val="000000" w:themeColor="text1"/>
          <w:lang w:eastAsia="zh-CN"/>
        </w:rPr>
        <w:t>atform</w:t>
      </w:r>
      <w:proofErr w:type="spellEnd"/>
      <w:r w:rsidRPr="00B12B40">
        <w:rPr>
          <w:rFonts w:ascii="Times New Roman" w:eastAsiaTheme="minorEastAsia" w:hAnsi="Times New Roman"/>
          <w:color w:val="000000" w:themeColor="text1"/>
          <w:lang w:eastAsia="zh-CN"/>
        </w:rPr>
        <w:t xml:space="preserve"> was able to recruit more workers to complete more tasks, leading to an increase in the revenue of all algorithms. </w:t>
      </w:r>
      <w:r w:rsidR="008C3385" w:rsidRPr="00B12B40">
        <w:rPr>
          <w:rFonts w:ascii="Times New Roman" w:eastAsiaTheme="minorEastAsia" w:hAnsi="Times New Roman"/>
          <w:color w:val="000000" w:themeColor="text1"/>
          <w:lang w:eastAsia="zh-CN"/>
        </w:rPr>
        <w:t>Fig.</w:t>
      </w:r>
      <w:r w:rsidR="00A054D7" w:rsidRPr="00B12B40">
        <w:rPr>
          <w:rFonts w:ascii="Times New Roman" w:eastAsiaTheme="minorEastAsia" w:hAnsi="Times New Roman"/>
          <w:color w:val="000000" w:themeColor="text1"/>
          <w:lang w:eastAsia="zh-CN"/>
        </w:rPr>
        <w:t xml:space="preserve"> </w:t>
      </w:r>
      <w:r w:rsidR="00C5110A">
        <w:rPr>
          <w:rFonts w:ascii="Times New Roman" w:eastAsiaTheme="minorEastAsia" w:hAnsi="Times New Roman"/>
          <w:color w:val="000000" w:themeColor="text1"/>
          <w:lang w:eastAsia="zh-CN"/>
        </w:rPr>
        <w:t>7</w:t>
      </w:r>
      <w:r w:rsidRPr="00B12B40">
        <w:rPr>
          <w:rFonts w:ascii="Times New Roman" w:eastAsiaTheme="minorEastAsia" w:hAnsi="Times New Roman"/>
          <w:color w:val="000000" w:themeColor="text1"/>
          <w:lang w:eastAsia="zh-CN"/>
        </w:rPr>
        <w:t xml:space="preserve"> shows that the regret of CQL-MAB was only one-fifth that of the Random algorithm. Additionally, as the total budget B increased, the platform completed more rounds of tasks and selected more workers, resulting in an increase in the regret of all algorithms. However, the regret growth rate of the CQL-MAB algorithm was the slowest.</w:t>
      </w:r>
    </w:p>
    <w:p w14:paraId="041193E0" w14:textId="77777777" w:rsidR="00851407" w:rsidRDefault="00851407" w:rsidP="00851407">
      <w:pPr>
        <w:widowControl/>
        <w:spacing w:line="240" w:lineRule="auto"/>
        <w:ind w:firstLineChars="150" w:firstLine="300"/>
        <w:rPr>
          <w:rFonts w:ascii="Times New Roman" w:eastAsiaTheme="minorEastAsia" w:hAnsi="Times New Roman"/>
          <w:color w:val="000000" w:themeColor="text1"/>
          <w:lang w:eastAsia="zh-CN"/>
        </w:rPr>
      </w:pPr>
      <w:r w:rsidRPr="00B12B40">
        <w:rPr>
          <w:rFonts w:ascii="Times New Roman" w:eastAsiaTheme="minorEastAsia" w:hAnsi="Times New Roman"/>
          <w:color w:val="000000" w:themeColor="text1"/>
          <w:lang w:eastAsia="zh-CN"/>
        </w:rPr>
        <w:t xml:space="preserve">We then examined the impact of the total number of workers </w:t>
      </w:r>
      <m:oMath>
        <m:r>
          <m:rPr>
            <m:nor/>
          </m:rPr>
          <w:rPr>
            <w:rFonts w:ascii="jsMath-cmsy10" w:hAnsi="jsMath-cmsy10"/>
            <w:iCs/>
            <w:sz w:val="18"/>
            <w:szCs w:val="18"/>
            <w:lang w:eastAsia="zh-CN"/>
          </w:rPr>
          <m:t>N</m:t>
        </m:r>
      </m:oMath>
      <w:r w:rsidRPr="00B12B40">
        <w:rPr>
          <w:rFonts w:ascii="Times New Roman" w:eastAsiaTheme="minorEastAsia" w:hAnsi="Times New Roman"/>
          <w:color w:val="000000" w:themeColor="text1"/>
          <w:lang w:eastAsia="zh-CN"/>
        </w:rPr>
        <w:t xml:space="preserve"> on the total regret. Our experiments involved varying </w:t>
      </w:r>
      <m:oMath>
        <m:r>
          <m:rPr>
            <m:nor/>
          </m:rPr>
          <w:rPr>
            <w:rFonts w:ascii="jsMath-cmsy10" w:hAnsi="jsMath-cmsy10"/>
            <w:iCs/>
            <w:sz w:val="18"/>
            <w:szCs w:val="18"/>
            <w:lang w:eastAsia="zh-CN"/>
          </w:rPr>
          <m:t>N</m:t>
        </m:r>
      </m:oMath>
      <w:r w:rsidRPr="00B12B40">
        <w:rPr>
          <w:rFonts w:ascii="Times New Roman" w:eastAsiaTheme="minorEastAsia" w:hAnsi="Times New Roman"/>
          <w:color w:val="000000" w:themeColor="text1"/>
          <w:lang w:eastAsia="zh-CN"/>
        </w:rPr>
        <w:t xml:space="preserve"> from 40 to 140 with increments of 20, and the results are presented in Fig. </w:t>
      </w:r>
      <w:r>
        <w:rPr>
          <w:rFonts w:ascii="Times New Roman" w:eastAsiaTheme="minorEastAsia" w:hAnsi="Times New Roman"/>
          <w:color w:val="000000" w:themeColor="text1"/>
          <w:lang w:eastAsia="zh-CN"/>
        </w:rPr>
        <w:t>8</w:t>
      </w:r>
      <w:r w:rsidRPr="00B12B40">
        <w:rPr>
          <w:rFonts w:ascii="Times New Roman" w:eastAsiaTheme="minorEastAsia" w:hAnsi="Times New Roman"/>
          <w:color w:val="000000" w:themeColor="text1"/>
          <w:lang w:eastAsia="zh-CN"/>
        </w:rPr>
        <w:t>. The findings clearly showed that CQL-MAB had a lower regret value compared to the other algorithms. It is evident that in terms of regret, CQL-MAB outperformed other comparative algorithms. When the budget was limited, the regret gradually increased with a higher number of workers.</w:t>
      </w:r>
    </w:p>
    <w:p w14:paraId="3E55FE82" w14:textId="3162B944" w:rsidR="00851407" w:rsidRPr="00B12B40" w:rsidRDefault="00851407" w:rsidP="00851407">
      <w:pPr>
        <w:widowControl/>
        <w:spacing w:line="240" w:lineRule="auto"/>
        <w:ind w:firstLineChars="150" w:firstLine="300"/>
        <w:rPr>
          <w:rFonts w:ascii="Times New Roman" w:eastAsiaTheme="minorEastAsia" w:hAnsi="Times New Roman"/>
          <w:color w:val="000000" w:themeColor="text1"/>
          <w:lang w:eastAsia="zh-CN"/>
        </w:rPr>
      </w:pPr>
      <w:r w:rsidRPr="00B12B40">
        <w:rPr>
          <w:rFonts w:ascii="Times New Roman" w:eastAsiaTheme="minorEastAsia" w:hAnsi="Times New Roman"/>
          <w:color w:val="000000" w:themeColor="text1"/>
          <w:lang w:eastAsia="zh-CN"/>
        </w:rPr>
        <w:t>However, as the number of workers continued to increase, the regret of all algorithms almost reached a plateau. This phenomenon occurs because as the number of workers increases, competition among them becomes more intense, and the platform needs to explore more workers, making it more challenging to find the optimal solution, resulting in an increase in</w:t>
      </w:r>
    </w:p>
    <w:tbl>
      <w:tblPr>
        <w:tblStyle w:val="af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1"/>
        <w:gridCol w:w="2501"/>
        <w:gridCol w:w="2501"/>
        <w:gridCol w:w="2502"/>
      </w:tblGrid>
      <w:tr w:rsidR="001871D4" w:rsidRPr="00B12B40" w14:paraId="461178A4" w14:textId="77777777" w:rsidTr="00836E13">
        <w:trPr>
          <w:jc w:val="center"/>
        </w:trPr>
        <w:tc>
          <w:tcPr>
            <w:tcW w:w="2501" w:type="dxa"/>
            <w:vAlign w:val="center"/>
          </w:tcPr>
          <w:p w14:paraId="3C64B80B" w14:textId="77777777" w:rsidR="001871D4" w:rsidRPr="00B12B40" w:rsidRDefault="001871D4" w:rsidP="00836E13">
            <w:pPr>
              <w:pStyle w:val="MDPI31text"/>
              <w:spacing w:line="240" w:lineRule="auto"/>
              <w:ind w:firstLine="0"/>
              <w:jc w:val="center"/>
              <w:rPr>
                <w:rFonts w:ascii="Times New Roman" w:eastAsia="宋体" w:hAnsi="Times New Roman"/>
                <w:color w:val="auto"/>
                <w:szCs w:val="20"/>
              </w:rPr>
            </w:pPr>
            <w:r w:rsidRPr="00B12B40">
              <w:rPr>
                <w:noProof/>
              </w:rPr>
              <w:lastRenderedPageBreak/>
              <w:drawing>
                <wp:inline distT="0" distB="0" distL="0" distR="0" wp14:anchorId="4DF97882" wp14:editId="7690F514">
                  <wp:extent cx="1450975" cy="8909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0975" cy="890905"/>
                          </a:xfrm>
                          <a:prstGeom prst="rect">
                            <a:avLst/>
                          </a:prstGeom>
                          <a:noFill/>
                          <a:ln>
                            <a:noFill/>
                          </a:ln>
                        </pic:spPr>
                      </pic:pic>
                    </a:graphicData>
                  </a:graphic>
                </wp:inline>
              </w:drawing>
            </w:r>
          </w:p>
        </w:tc>
        <w:tc>
          <w:tcPr>
            <w:tcW w:w="2501" w:type="dxa"/>
            <w:vAlign w:val="center"/>
          </w:tcPr>
          <w:p w14:paraId="7EF55416" w14:textId="77777777" w:rsidR="001871D4" w:rsidRPr="00B12B40" w:rsidRDefault="001871D4"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32170903" wp14:editId="38C17E99">
                  <wp:extent cx="1450975" cy="89090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0975" cy="890905"/>
                          </a:xfrm>
                          <a:prstGeom prst="rect">
                            <a:avLst/>
                          </a:prstGeom>
                          <a:noFill/>
                          <a:ln>
                            <a:noFill/>
                          </a:ln>
                        </pic:spPr>
                      </pic:pic>
                    </a:graphicData>
                  </a:graphic>
                </wp:inline>
              </w:drawing>
            </w:r>
          </w:p>
        </w:tc>
        <w:tc>
          <w:tcPr>
            <w:tcW w:w="2501" w:type="dxa"/>
            <w:vAlign w:val="center"/>
          </w:tcPr>
          <w:p w14:paraId="24A7C4E2" w14:textId="77777777" w:rsidR="001871D4" w:rsidRPr="00B12B40" w:rsidRDefault="001871D4"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72228A7F" wp14:editId="32281EF3">
                  <wp:extent cx="1450975" cy="8909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0975" cy="890905"/>
                          </a:xfrm>
                          <a:prstGeom prst="rect">
                            <a:avLst/>
                          </a:prstGeom>
                          <a:noFill/>
                          <a:ln>
                            <a:noFill/>
                          </a:ln>
                        </pic:spPr>
                      </pic:pic>
                    </a:graphicData>
                  </a:graphic>
                </wp:inline>
              </w:drawing>
            </w:r>
          </w:p>
        </w:tc>
        <w:tc>
          <w:tcPr>
            <w:tcW w:w="2502" w:type="dxa"/>
            <w:vAlign w:val="center"/>
          </w:tcPr>
          <w:p w14:paraId="5338D35D" w14:textId="77777777" w:rsidR="001871D4" w:rsidRPr="00B12B40" w:rsidRDefault="001871D4" w:rsidP="00836E13">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48383102" wp14:editId="2EBD06AC">
                  <wp:extent cx="1451610" cy="89090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51610" cy="890905"/>
                          </a:xfrm>
                          <a:prstGeom prst="rect">
                            <a:avLst/>
                          </a:prstGeom>
                          <a:noFill/>
                          <a:ln>
                            <a:noFill/>
                          </a:ln>
                        </pic:spPr>
                      </pic:pic>
                    </a:graphicData>
                  </a:graphic>
                </wp:inline>
              </w:drawing>
            </w:r>
          </w:p>
        </w:tc>
      </w:tr>
      <w:tr w:rsidR="001871D4" w:rsidRPr="00B12B40" w14:paraId="79B78FFC" w14:textId="77777777" w:rsidTr="00836E13">
        <w:trPr>
          <w:jc w:val="center"/>
        </w:trPr>
        <w:tc>
          <w:tcPr>
            <w:tcW w:w="2501" w:type="dxa"/>
            <w:vAlign w:val="center"/>
          </w:tcPr>
          <w:p w14:paraId="274E0DF6" w14:textId="77777777" w:rsidR="001871D4" w:rsidRPr="00B12B40" w:rsidRDefault="00000000" w:rsidP="00836E13">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iCs/>
                        <w:sz w:val="18"/>
                        <w:szCs w:val="18"/>
                        <w:lang w:val="fr-FR" w:eastAsia="zh-CN"/>
                      </w:rPr>
                    </m:ctrlPr>
                  </m:dPr>
                  <m:e>
                    <m:r>
                      <m:rPr>
                        <m:sty m:val="p"/>
                      </m:rPr>
                      <w:rPr>
                        <w:rFonts w:ascii="Cambria Math" w:hAnsi="Cambria Math"/>
                        <w:sz w:val="18"/>
                        <w:szCs w:val="18"/>
                        <w:lang w:val="fr-FR" w:eastAsia="zh-CN"/>
                      </w:rPr>
                      <m:t>a</m:t>
                    </m:r>
                  </m:e>
                </m:d>
                <m:r>
                  <w:rPr>
                    <w:rFonts w:ascii="Cambria Math" w:hAnsi="Cambria Math"/>
                    <w:sz w:val="18"/>
                    <w:szCs w:val="18"/>
                    <w:lang w:val="fr-FR" w:eastAsia="zh-CN"/>
                  </w:rPr>
                  <m:t xml:space="preserve"> K</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5</m:t>
                </m:r>
              </m:oMath>
            </m:oMathPara>
          </w:p>
        </w:tc>
        <w:tc>
          <w:tcPr>
            <w:tcW w:w="2501" w:type="dxa"/>
            <w:vAlign w:val="center"/>
          </w:tcPr>
          <w:p w14:paraId="787A5CCC" w14:textId="77777777" w:rsidR="001871D4" w:rsidRPr="00B12B40" w:rsidRDefault="00000000" w:rsidP="00836E13">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iCs/>
                        <w:sz w:val="18"/>
                        <w:szCs w:val="18"/>
                        <w:lang w:val="fr-FR" w:eastAsia="zh-CN"/>
                      </w:rPr>
                    </m:ctrlPr>
                  </m:dPr>
                  <m:e>
                    <m:r>
                      <m:rPr>
                        <m:sty m:val="p"/>
                      </m:rPr>
                      <w:rPr>
                        <w:rFonts w:ascii="Cambria Math" w:hAnsi="Cambria Math"/>
                        <w:sz w:val="18"/>
                        <w:szCs w:val="18"/>
                        <w:lang w:val="fr-FR" w:eastAsia="zh-CN"/>
                      </w:rPr>
                      <m:t>b</m:t>
                    </m:r>
                  </m:e>
                </m:d>
                <m:r>
                  <w:rPr>
                    <w:rFonts w:ascii="Cambria Math" w:hAnsi="Cambria Math"/>
                    <w:sz w:val="18"/>
                    <w:szCs w:val="18"/>
                    <w:lang w:val="fr-FR" w:eastAsia="zh-CN"/>
                  </w:rPr>
                  <m:t xml:space="preserve"> K</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10</m:t>
                </m:r>
              </m:oMath>
            </m:oMathPara>
          </w:p>
        </w:tc>
        <w:tc>
          <w:tcPr>
            <w:tcW w:w="2501" w:type="dxa"/>
            <w:vAlign w:val="center"/>
          </w:tcPr>
          <w:p w14:paraId="0946F46D" w14:textId="77777777" w:rsidR="001871D4" w:rsidRPr="00B12B40" w:rsidRDefault="00000000" w:rsidP="00836E13">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iCs/>
                        <w:sz w:val="18"/>
                        <w:szCs w:val="18"/>
                        <w:lang w:val="fr-FR" w:eastAsia="zh-CN"/>
                      </w:rPr>
                    </m:ctrlPr>
                  </m:dPr>
                  <m:e>
                    <m:r>
                      <m:rPr>
                        <m:sty m:val="p"/>
                      </m:rPr>
                      <w:rPr>
                        <w:rFonts w:ascii="Cambria Math" w:hAnsi="Cambria Math"/>
                        <w:sz w:val="18"/>
                        <w:szCs w:val="18"/>
                        <w:lang w:val="fr-FR" w:eastAsia="zh-CN"/>
                      </w:rPr>
                      <m:t>c</m:t>
                    </m:r>
                  </m:e>
                </m:d>
                <m:r>
                  <w:rPr>
                    <w:rFonts w:ascii="Cambria Math" w:hAnsi="Cambria Math"/>
                    <w:sz w:val="18"/>
                    <w:szCs w:val="18"/>
                    <w:lang w:val="fr-FR" w:eastAsia="zh-CN"/>
                  </w:rPr>
                  <m:t xml:space="preserve"> K</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15</m:t>
                </m:r>
              </m:oMath>
            </m:oMathPara>
          </w:p>
        </w:tc>
        <w:tc>
          <w:tcPr>
            <w:tcW w:w="2502" w:type="dxa"/>
            <w:vAlign w:val="center"/>
          </w:tcPr>
          <w:p w14:paraId="021BA5E2" w14:textId="77777777" w:rsidR="001871D4" w:rsidRPr="00B12B40" w:rsidRDefault="00000000" w:rsidP="00836E13">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iCs/>
                        <w:sz w:val="18"/>
                        <w:szCs w:val="18"/>
                        <w:lang w:val="fr-FR" w:eastAsia="zh-CN"/>
                      </w:rPr>
                    </m:ctrlPr>
                  </m:dPr>
                  <m:e>
                    <m:r>
                      <m:rPr>
                        <m:sty m:val="p"/>
                      </m:rPr>
                      <w:rPr>
                        <w:rFonts w:ascii="Cambria Math" w:hAnsi="Cambria Math"/>
                        <w:sz w:val="18"/>
                        <w:szCs w:val="18"/>
                        <w:lang w:val="fr-FR" w:eastAsia="zh-CN"/>
                      </w:rPr>
                      <m:t>d</m:t>
                    </m:r>
                  </m:e>
                </m:d>
                <m:r>
                  <w:rPr>
                    <w:rFonts w:ascii="Cambria Math" w:hAnsi="Cambria Math"/>
                    <w:sz w:val="18"/>
                    <w:szCs w:val="18"/>
                    <w:lang w:val="fr-FR" w:eastAsia="zh-CN"/>
                  </w:rPr>
                  <m:t xml:space="preserve"> K</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20</m:t>
                </m:r>
              </m:oMath>
            </m:oMathPara>
          </w:p>
        </w:tc>
      </w:tr>
    </w:tbl>
    <w:p w14:paraId="121BC24B" w14:textId="77777777" w:rsidR="001871D4" w:rsidRPr="00B12B40" w:rsidRDefault="001871D4" w:rsidP="001871D4">
      <w:pPr>
        <w:widowControl/>
        <w:spacing w:beforeLines="20" w:before="48" w:afterLines="20" w:after="48" w:line="240" w:lineRule="auto"/>
        <w:jc w:val="center"/>
        <w:rPr>
          <w:rFonts w:ascii="Times New Roman" w:eastAsiaTheme="minorEastAsia" w:hAnsi="Times New Roman"/>
          <w:kern w:val="0"/>
          <w:lang w:val="fr-FR" w:eastAsia="zh-CN"/>
        </w:rPr>
      </w:pPr>
      <w:r w:rsidRPr="00B12B40">
        <w:rPr>
          <w:rFonts w:ascii="Times New Roman" w:hAnsi="Times New Roman"/>
          <w:b/>
          <w:bCs/>
          <w:iCs/>
          <w:kern w:val="0"/>
          <w:lang w:val="fr-FR" w:eastAsia="zh-CN"/>
        </w:rPr>
        <w:t xml:space="preserve">Fig. </w:t>
      </w:r>
      <w:r>
        <w:rPr>
          <w:rFonts w:ascii="Times New Roman" w:hAnsi="Times New Roman"/>
          <w:b/>
          <w:bCs/>
          <w:iCs/>
          <w:kern w:val="0"/>
          <w:lang w:val="fr-FR" w:eastAsia="zh-CN"/>
        </w:rPr>
        <w:t>9</w:t>
      </w:r>
      <w:r w:rsidRPr="00B12B40">
        <w:rPr>
          <w:rFonts w:ascii="Times New Roman" w:hAnsi="Times New Roman"/>
          <w:b/>
          <w:bCs/>
          <w:iCs/>
          <w:kern w:val="0"/>
          <w:lang w:val="fr-FR" w:eastAsia="zh-CN"/>
        </w:rPr>
        <w:t>:</w:t>
      </w:r>
      <w:r w:rsidRPr="00B12B40">
        <w:rPr>
          <w:rFonts w:ascii="Times New Roman" w:hAnsi="Times New Roman" w:hint="eastAsia"/>
          <w:b/>
          <w:bCs/>
          <w:iCs/>
          <w:kern w:val="0"/>
          <w:lang w:val="fr-FR" w:eastAsia="zh-CN"/>
        </w:rPr>
        <w:t xml:space="preserve"> Total</w:t>
      </w:r>
      <w:r w:rsidRPr="00B12B40">
        <w:rPr>
          <w:rFonts w:ascii="Times New Roman" w:hAnsi="Times New Roman"/>
          <w:b/>
          <w:bCs/>
          <w:iCs/>
          <w:kern w:val="0"/>
          <w:lang w:val="fr-FR" w:eastAsia="zh-CN"/>
        </w:rPr>
        <w:t xml:space="preserve"> revenue vs. number of selected workers </w:t>
      </w:r>
      <m:oMath>
        <m:r>
          <m:rPr>
            <m:sty m:val="bi"/>
          </m:rPr>
          <w:rPr>
            <w:rFonts w:ascii="Cambria Math" w:hAnsi="Cambria Math"/>
            <w:kern w:val="0"/>
            <w:lang w:val="fr-FR" w:eastAsia="zh-CN"/>
          </w:rPr>
          <m:t>K</m:t>
        </m:r>
      </m:oMath>
      <w:r w:rsidRPr="00B12B40">
        <w:rPr>
          <w:rFonts w:ascii="Times New Roman" w:eastAsiaTheme="minorEastAsia" w:hAnsi="Times New Roman" w:hint="eastAsia"/>
          <w:b/>
          <w:kern w:val="0"/>
          <w:lang w:val="fr-FR" w:eastAsia="zh-CN"/>
        </w:rPr>
        <w:t xml:space="preserve"> for</w:t>
      </w:r>
      <w:r w:rsidRPr="00B12B40">
        <w:rPr>
          <w:rFonts w:ascii="Times New Roman" w:eastAsiaTheme="minorEastAsia" w:hAnsi="Times New Roman"/>
          <w:b/>
          <w:kern w:val="0"/>
          <w:lang w:val="fr-FR" w:eastAsia="zh-CN"/>
        </w:rPr>
        <w:t xml:space="preserve"> diffe</w:t>
      </w:r>
      <w:r>
        <w:rPr>
          <w:rFonts w:ascii="Times New Roman" w:eastAsiaTheme="minorEastAsia" w:hAnsi="Times New Roman"/>
          <w:b/>
          <w:kern w:val="0"/>
          <w:lang w:val="fr-FR" w:eastAsia="zh-CN"/>
        </w:rPr>
        <w:t>re</w:t>
      </w:r>
      <w:r w:rsidRPr="00B12B40">
        <w:rPr>
          <w:rFonts w:ascii="Times New Roman" w:eastAsiaTheme="minorEastAsia" w:hAnsi="Times New Roman"/>
          <w:b/>
          <w:kern w:val="0"/>
          <w:lang w:val="fr-FR" w:eastAsia="zh-CN"/>
        </w:rPr>
        <w:t>nt MAB-based argrithom</w:t>
      </w:r>
    </w:p>
    <w:tbl>
      <w:tblPr>
        <w:tblStyle w:val="af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1"/>
        <w:gridCol w:w="2501"/>
        <w:gridCol w:w="2501"/>
        <w:gridCol w:w="2502"/>
      </w:tblGrid>
      <w:tr w:rsidR="00E66DC1" w:rsidRPr="00B12B40" w14:paraId="53B81FC2" w14:textId="77777777" w:rsidTr="00141338">
        <w:trPr>
          <w:jc w:val="center"/>
        </w:trPr>
        <w:tc>
          <w:tcPr>
            <w:tcW w:w="2501" w:type="dxa"/>
            <w:vAlign w:val="center"/>
          </w:tcPr>
          <w:p w14:paraId="0A1EE3C1"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0B836D05" wp14:editId="4BFA1A88">
                  <wp:extent cx="1443990" cy="889000"/>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3990" cy="889000"/>
                          </a:xfrm>
                          <a:prstGeom prst="rect">
                            <a:avLst/>
                          </a:prstGeom>
                          <a:noFill/>
                          <a:ln>
                            <a:noFill/>
                          </a:ln>
                        </pic:spPr>
                      </pic:pic>
                    </a:graphicData>
                  </a:graphic>
                </wp:inline>
              </w:drawing>
            </w:r>
          </w:p>
        </w:tc>
        <w:tc>
          <w:tcPr>
            <w:tcW w:w="2501" w:type="dxa"/>
            <w:vAlign w:val="center"/>
          </w:tcPr>
          <w:p w14:paraId="5E142C77"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54D8A957" wp14:editId="16E54646">
                  <wp:extent cx="1443990" cy="889000"/>
                  <wp:effectExtent l="0" t="0" r="381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3990" cy="889000"/>
                          </a:xfrm>
                          <a:prstGeom prst="rect">
                            <a:avLst/>
                          </a:prstGeom>
                          <a:noFill/>
                          <a:ln>
                            <a:noFill/>
                          </a:ln>
                        </pic:spPr>
                      </pic:pic>
                    </a:graphicData>
                  </a:graphic>
                </wp:inline>
              </w:drawing>
            </w:r>
          </w:p>
        </w:tc>
        <w:tc>
          <w:tcPr>
            <w:tcW w:w="2501" w:type="dxa"/>
            <w:vAlign w:val="center"/>
          </w:tcPr>
          <w:p w14:paraId="46FACAC4"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74C5B2D5" wp14:editId="5F6A998D">
                  <wp:extent cx="1443990" cy="889000"/>
                  <wp:effectExtent l="0" t="0" r="381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3990" cy="889000"/>
                          </a:xfrm>
                          <a:prstGeom prst="rect">
                            <a:avLst/>
                          </a:prstGeom>
                          <a:noFill/>
                          <a:ln>
                            <a:noFill/>
                          </a:ln>
                        </pic:spPr>
                      </pic:pic>
                    </a:graphicData>
                  </a:graphic>
                </wp:inline>
              </w:drawing>
            </w:r>
          </w:p>
        </w:tc>
        <w:tc>
          <w:tcPr>
            <w:tcW w:w="2502" w:type="dxa"/>
            <w:vAlign w:val="center"/>
          </w:tcPr>
          <w:p w14:paraId="1E418C82"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17919FF3" wp14:editId="48B1EC11">
                  <wp:extent cx="1443990" cy="889000"/>
                  <wp:effectExtent l="0" t="0" r="381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3990" cy="889000"/>
                          </a:xfrm>
                          <a:prstGeom prst="rect">
                            <a:avLst/>
                          </a:prstGeom>
                          <a:noFill/>
                          <a:ln>
                            <a:noFill/>
                          </a:ln>
                        </pic:spPr>
                      </pic:pic>
                    </a:graphicData>
                  </a:graphic>
                </wp:inline>
              </w:drawing>
            </w:r>
          </w:p>
        </w:tc>
      </w:tr>
      <w:tr w:rsidR="00E66DC1" w:rsidRPr="00B12B40" w14:paraId="79345E39" w14:textId="77777777" w:rsidTr="00141338">
        <w:trPr>
          <w:jc w:val="center"/>
        </w:trPr>
        <w:tc>
          <w:tcPr>
            <w:tcW w:w="2501" w:type="dxa"/>
            <w:vAlign w:val="center"/>
          </w:tcPr>
          <w:p w14:paraId="59A728B8"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(a</m:t>
                </m:r>
                <m:r>
                  <m:rPr>
                    <m:nor/>
                  </m:rPr>
                  <w:rPr>
                    <w:rFonts w:ascii="Cambria Math" w:hAnsi="jsMath-cmsy10"/>
                    <w:iCs/>
                    <w:sz w:val="18"/>
                    <w:szCs w:val="18"/>
                  </w:rPr>
                  <m:t xml:space="preserve">) </m:t>
                </m:r>
                <m:r>
                  <m:rPr>
                    <m:nor/>
                  </m:rPr>
                  <w:rPr>
                    <w:rFonts w:ascii="jsMath-cmsy10" w:hAnsi="jsMath-cmsy10"/>
                    <w:iCs/>
                    <w:sz w:val="18"/>
                    <w:szCs w:val="18"/>
                  </w:rPr>
                  <m:t>N</m:t>
                </m:r>
                <m:r>
                  <m:rPr>
                    <m:nor/>
                  </m:rPr>
                  <w:rPr>
                    <w:rFonts w:ascii="Cambria Math" w:hAnsi="jsMath-cmsy10"/>
                    <w:iCs/>
                    <w:sz w:val="18"/>
                    <w:szCs w:val="18"/>
                  </w:rPr>
                  <m:t>=40</m:t>
                </m:r>
              </m:oMath>
            </m:oMathPara>
          </w:p>
        </w:tc>
        <w:tc>
          <w:tcPr>
            <w:tcW w:w="2501" w:type="dxa"/>
            <w:vAlign w:val="center"/>
          </w:tcPr>
          <w:p w14:paraId="7CD2137A"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hint="eastAsia"/>
                    <w:iCs/>
                    <w:sz w:val="18"/>
                    <w:szCs w:val="18"/>
                    <w:lang w:eastAsia="zh-CN"/>
                  </w:rPr>
                  <m:t>(</m:t>
                </m:r>
                <m:r>
                  <m:rPr>
                    <m:nor/>
                  </m:rPr>
                  <w:rPr>
                    <w:rFonts w:ascii="Cambria Math" w:hAnsi="jsMath-cmsy10"/>
                    <w:iCs/>
                    <w:sz w:val="18"/>
                    <w:szCs w:val="18"/>
                    <w:lang w:eastAsia="zh-CN"/>
                  </w:rPr>
                  <m:t xml:space="preserve">b) </m:t>
                </m:r>
                <m:r>
                  <m:rPr>
                    <m:nor/>
                  </m:rPr>
                  <w:rPr>
                    <w:rFonts w:ascii="jsMath-cmsy10" w:hAnsi="jsMath-cmsy10"/>
                    <w:iCs/>
                    <w:sz w:val="18"/>
                    <w:szCs w:val="18"/>
                    <w:lang w:eastAsia="zh-CN"/>
                  </w:rPr>
                  <m:t>N</m:t>
                </m:r>
                <m:r>
                  <m:rPr>
                    <m:nor/>
                  </m:rPr>
                  <w:rPr>
                    <w:rFonts w:ascii="Cambria Math" w:hAnsi="jsMath-cmsy10"/>
                    <w:iCs/>
                    <w:sz w:val="18"/>
                    <w:szCs w:val="18"/>
                    <w:lang w:eastAsia="zh-CN"/>
                  </w:rPr>
                  <m:t>=60</m:t>
                </m:r>
              </m:oMath>
            </m:oMathPara>
          </w:p>
        </w:tc>
        <w:tc>
          <w:tcPr>
            <w:tcW w:w="2501" w:type="dxa"/>
            <w:vAlign w:val="center"/>
          </w:tcPr>
          <w:p w14:paraId="22421A18"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 xml:space="preserve">(c) </m:t>
                </m:r>
                <m:r>
                  <m:rPr>
                    <m:nor/>
                  </m:rPr>
                  <w:rPr>
                    <w:rFonts w:ascii="jsMath-cmsy10" w:hAnsi="jsMath-cmsy10"/>
                    <w:iCs/>
                    <w:sz w:val="18"/>
                    <w:szCs w:val="18"/>
                    <w:lang w:eastAsia="zh-CN"/>
                  </w:rPr>
                  <m:t>N</m:t>
                </m:r>
                <m:r>
                  <m:rPr>
                    <m:nor/>
                  </m:rPr>
                  <w:rPr>
                    <w:rFonts w:ascii="Cambria Math" w:hAnsi="jsMath-cmsy10"/>
                    <w:iCs/>
                    <w:sz w:val="18"/>
                    <w:szCs w:val="18"/>
                    <w:lang w:eastAsia="zh-CN"/>
                  </w:rPr>
                  <m:t>=80</m:t>
                </m:r>
              </m:oMath>
            </m:oMathPara>
          </w:p>
        </w:tc>
        <w:tc>
          <w:tcPr>
            <w:tcW w:w="2502" w:type="dxa"/>
            <w:vAlign w:val="center"/>
          </w:tcPr>
          <w:p w14:paraId="5CEFDE6A"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 xml:space="preserve">(d) </m:t>
                </m:r>
                <m:r>
                  <m:rPr>
                    <m:nor/>
                  </m:rPr>
                  <w:rPr>
                    <w:rFonts w:ascii="jsMath-cmsy10" w:hAnsi="jsMath-cmsy10"/>
                    <w:iCs/>
                    <w:sz w:val="18"/>
                    <w:szCs w:val="18"/>
                    <w:lang w:eastAsia="zh-CN"/>
                  </w:rPr>
                  <m:t>N</m:t>
                </m:r>
                <m:r>
                  <m:rPr>
                    <m:nor/>
                  </m:rPr>
                  <w:rPr>
                    <w:rFonts w:ascii="Cambria Math" w:hAnsi="jsMath-cmsy10"/>
                    <w:iCs/>
                    <w:sz w:val="18"/>
                    <w:szCs w:val="18"/>
                    <w:lang w:eastAsia="zh-CN"/>
                  </w:rPr>
                  <m:t>=100</m:t>
                </m:r>
              </m:oMath>
            </m:oMathPara>
          </w:p>
        </w:tc>
      </w:tr>
    </w:tbl>
    <w:p w14:paraId="690FA91D" w14:textId="340BE0EC" w:rsidR="00E66DC1" w:rsidRPr="00B12B40" w:rsidRDefault="00E66DC1" w:rsidP="00E66DC1">
      <w:pPr>
        <w:widowControl/>
        <w:spacing w:beforeLines="20" w:before="48" w:afterLines="20" w:after="48" w:line="240" w:lineRule="auto"/>
        <w:jc w:val="center"/>
        <w:rPr>
          <w:rFonts w:ascii="Times New Roman" w:eastAsiaTheme="minorEastAsia" w:hAnsi="Times New Roman"/>
          <w:kern w:val="0"/>
          <w:lang w:val="fr-FR" w:eastAsia="zh-CN"/>
        </w:rPr>
      </w:pPr>
      <w:r w:rsidRPr="00B12B40">
        <w:rPr>
          <w:rFonts w:ascii="Times New Roman" w:hAnsi="Times New Roman"/>
          <w:b/>
          <w:bCs/>
          <w:iCs/>
          <w:kern w:val="0"/>
          <w:lang w:val="fr-FR" w:eastAsia="zh-CN"/>
        </w:rPr>
        <w:t xml:space="preserve">Fig. </w:t>
      </w:r>
      <w:r w:rsidR="00C5110A">
        <w:rPr>
          <w:rFonts w:ascii="Times New Roman" w:hAnsi="Times New Roman"/>
          <w:b/>
          <w:bCs/>
          <w:iCs/>
          <w:kern w:val="0"/>
          <w:lang w:val="fr-FR" w:eastAsia="zh-CN"/>
        </w:rPr>
        <w:t>10</w:t>
      </w:r>
      <w:r w:rsidRPr="00B12B40">
        <w:rPr>
          <w:rFonts w:ascii="Times New Roman" w:hAnsi="Times New Roman"/>
          <w:b/>
          <w:bCs/>
          <w:iCs/>
          <w:kern w:val="0"/>
          <w:lang w:val="fr-FR" w:eastAsia="zh-CN"/>
        </w:rPr>
        <w:t xml:space="preserve">: Regret vs. budget </w:t>
      </w:r>
      <m:oMath>
        <m:r>
          <m:rPr>
            <m:sty m:val="bi"/>
          </m:rPr>
          <w:rPr>
            <w:rFonts w:ascii="Cambria Math" w:hAnsi="Cambria Math"/>
            <w:kern w:val="0"/>
            <w:lang w:val="fr-FR" w:eastAsia="zh-CN"/>
          </w:rPr>
          <m:t>B</m:t>
        </m:r>
      </m:oMath>
      <w:r w:rsidRPr="00B12B40">
        <w:rPr>
          <w:rFonts w:ascii="Times New Roman" w:eastAsiaTheme="minorEastAsia" w:hAnsi="Times New Roman" w:hint="eastAsia"/>
          <w:b/>
          <w:kern w:val="0"/>
          <w:lang w:val="fr-FR" w:eastAsia="zh-CN"/>
        </w:rPr>
        <w:t xml:space="preserve"> for</w:t>
      </w:r>
      <w:r w:rsidRPr="00B12B40">
        <w:rPr>
          <w:rFonts w:ascii="Times New Roman" w:eastAsiaTheme="minorEastAsia" w:hAnsi="Times New Roman"/>
          <w:b/>
          <w:kern w:val="0"/>
          <w:lang w:val="fr-FR" w:eastAsia="zh-CN"/>
        </w:rPr>
        <w:t xml:space="preserve"> </w:t>
      </w:r>
      <w:r w:rsidR="00340868" w:rsidRPr="00B12B40">
        <w:rPr>
          <w:rFonts w:ascii="Times New Roman" w:eastAsiaTheme="minorEastAsia" w:hAnsi="Times New Roman"/>
          <w:b/>
          <w:kern w:val="0"/>
          <w:lang w:val="fr-FR" w:eastAsia="zh-CN"/>
        </w:rPr>
        <w:t>diffe</w:t>
      </w:r>
      <w:r w:rsidR="00340868">
        <w:rPr>
          <w:rFonts w:ascii="Times New Roman" w:eastAsiaTheme="minorEastAsia" w:hAnsi="Times New Roman"/>
          <w:b/>
          <w:kern w:val="0"/>
          <w:lang w:val="fr-FR" w:eastAsia="zh-CN"/>
        </w:rPr>
        <w:t>re</w:t>
      </w:r>
      <w:r w:rsidR="00340868" w:rsidRPr="00B12B40">
        <w:rPr>
          <w:rFonts w:ascii="Times New Roman" w:eastAsiaTheme="minorEastAsia" w:hAnsi="Times New Roman"/>
          <w:b/>
          <w:kern w:val="0"/>
          <w:lang w:val="fr-FR" w:eastAsia="zh-CN"/>
        </w:rPr>
        <w:t xml:space="preserve">nt </w:t>
      </w:r>
      <w:r w:rsidRPr="00B12B40">
        <w:rPr>
          <w:rFonts w:ascii="Times New Roman" w:eastAsiaTheme="minorEastAsia" w:hAnsi="Times New Roman"/>
          <w:b/>
          <w:kern w:val="0"/>
          <w:lang w:val="fr-FR" w:eastAsia="zh-CN"/>
        </w:rPr>
        <w:t>UCB-based argrithom</w:t>
      </w:r>
    </w:p>
    <w:tbl>
      <w:tblPr>
        <w:tblStyle w:val="af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1"/>
        <w:gridCol w:w="2501"/>
        <w:gridCol w:w="2501"/>
        <w:gridCol w:w="2502"/>
      </w:tblGrid>
      <w:tr w:rsidR="00E66DC1" w:rsidRPr="00B12B40" w14:paraId="2B4181D0" w14:textId="77777777" w:rsidTr="00141338">
        <w:trPr>
          <w:jc w:val="center"/>
        </w:trPr>
        <w:tc>
          <w:tcPr>
            <w:tcW w:w="2501" w:type="dxa"/>
            <w:vAlign w:val="center"/>
          </w:tcPr>
          <w:p w14:paraId="18D7B9D8"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6CBA2A41" wp14:editId="3CF3F6E6">
                  <wp:extent cx="1448435" cy="8890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8435" cy="889000"/>
                          </a:xfrm>
                          <a:prstGeom prst="rect">
                            <a:avLst/>
                          </a:prstGeom>
                          <a:noFill/>
                          <a:ln>
                            <a:noFill/>
                          </a:ln>
                        </pic:spPr>
                      </pic:pic>
                    </a:graphicData>
                  </a:graphic>
                </wp:inline>
              </w:drawing>
            </w:r>
          </w:p>
        </w:tc>
        <w:tc>
          <w:tcPr>
            <w:tcW w:w="2501" w:type="dxa"/>
            <w:vAlign w:val="center"/>
          </w:tcPr>
          <w:p w14:paraId="2701540F"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7653B5FC" wp14:editId="04797BFD">
                  <wp:extent cx="1448435" cy="89027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8435" cy="890270"/>
                          </a:xfrm>
                          <a:prstGeom prst="rect">
                            <a:avLst/>
                          </a:prstGeom>
                          <a:noFill/>
                          <a:ln>
                            <a:noFill/>
                          </a:ln>
                        </pic:spPr>
                      </pic:pic>
                    </a:graphicData>
                  </a:graphic>
                </wp:inline>
              </w:drawing>
            </w:r>
          </w:p>
        </w:tc>
        <w:tc>
          <w:tcPr>
            <w:tcW w:w="2501" w:type="dxa"/>
            <w:vAlign w:val="center"/>
          </w:tcPr>
          <w:p w14:paraId="79028CF3"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43963AB4" wp14:editId="7556E228">
                  <wp:extent cx="1448435" cy="89027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8435" cy="890270"/>
                          </a:xfrm>
                          <a:prstGeom prst="rect">
                            <a:avLst/>
                          </a:prstGeom>
                          <a:noFill/>
                          <a:ln>
                            <a:noFill/>
                          </a:ln>
                        </pic:spPr>
                      </pic:pic>
                    </a:graphicData>
                  </a:graphic>
                </wp:inline>
              </w:drawing>
            </w:r>
          </w:p>
        </w:tc>
        <w:tc>
          <w:tcPr>
            <w:tcW w:w="2502" w:type="dxa"/>
            <w:vAlign w:val="center"/>
          </w:tcPr>
          <w:p w14:paraId="71E64DBF"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212EFF69" wp14:editId="230921C2">
                  <wp:extent cx="1448435" cy="89027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8435" cy="890270"/>
                          </a:xfrm>
                          <a:prstGeom prst="rect">
                            <a:avLst/>
                          </a:prstGeom>
                          <a:noFill/>
                          <a:ln>
                            <a:noFill/>
                          </a:ln>
                        </pic:spPr>
                      </pic:pic>
                    </a:graphicData>
                  </a:graphic>
                </wp:inline>
              </w:drawing>
            </w:r>
          </w:p>
        </w:tc>
      </w:tr>
      <w:tr w:rsidR="00E66DC1" w:rsidRPr="00B12B40" w14:paraId="2FF8809C" w14:textId="77777777" w:rsidTr="00141338">
        <w:trPr>
          <w:jc w:val="center"/>
        </w:trPr>
        <w:tc>
          <w:tcPr>
            <w:tcW w:w="2501" w:type="dxa"/>
            <w:vAlign w:val="center"/>
          </w:tcPr>
          <w:p w14:paraId="0B1DD1EC"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(a</m:t>
                </m:r>
                <m:r>
                  <m:rPr>
                    <m:nor/>
                  </m:rPr>
                  <w:rPr>
                    <w:rFonts w:ascii="Cambria Math" w:hAnsi="jsMath-cmsy10"/>
                    <w:iCs/>
                    <w:sz w:val="18"/>
                    <w:szCs w:val="18"/>
                  </w:rPr>
                  <m:t xml:space="preserve">) </m:t>
                </m:r>
                <m:r>
                  <m:rPr>
                    <m:nor/>
                  </m:rPr>
                  <w:rPr>
                    <w:rFonts w:ascii="jsMath-cmsy10" w:hAnsi="jsMath-cmsy10"/>
                    <w:iCs/>
                    <w:sz w:val="18"/>
                    <w:szCs w:val="18"/>
                  </w:rPr>
                  <m:t>N</m:t>
                </m:r>
                <m:r>
                  <m:rPr>
                    <m:nor/>
                  </m:rPr>
                  <w:rPr>
                    <w:rFonts w:ascii="Cambria Math" w:hAnsi="jsMath-cmsy10"/>
                    <w:iCs/>
                    <w:sz w:val="18"/>
                    <w:szCs w:val="18"/>
                  </w:rPr>
                  <m:t>=40</m:t>
                </m:r>
              </m:oMath>
            </m:oMathPara>
          </w:p>
        </w:tc>
        <w:tc>
          <w:tcPr>
            <w:tcW w:w="2501" w:type="dxa"/>
            <w:vAlign w:val="center"/>
          </w:tcPr>
          <w:p w14:paraId="120AF78B"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hint="eastAsia"/>
                    <w:iCs/>
                    <w:sz w:val="18"/>
                    <w:szCs w:val="18"/>
                    <w:lang w:eastAsia="zh-CN"/>
                  </w:rPr>
                  <m:t>(</m:t>
                </m:r>
                <m:r>
                  <m:rPr>
                    <m:nor/>
                  </m:rPr>
                  <w:rPr>
                    <w:rFonts w:ascii="Cambria Math" w:hAnsi="jsMath-cmsy10"/>
                    <w:iCs/>
                    <w:sz w:val="18"/>
                    <w:szCs w:val="18"/>
                    <w:lang w:eastAsia="zh-CN"/>
                  </w:rPr>
                  <m:t xml:space="preserve">b) </m:t>
                </m:r>
                <m:r>
                  <m:rPr>
                    <m:nor/>
                  </m:rPr>
                  <w:rPr>
                    <w:rFonts w:ascii="jsMath-cmsy10" w:hAnsi="jsMath-cmsy10"/>
                    <w:iCs/>
                    <w:sz w:val="18"/>
                    <w:szCs w:val="18"/>
                    <w:lang w:eastAsia="zh-CN"/>
                  </w:rPr>
                  <m:t>N</m:t>
                </m:r>
                <m:r>
                  <m:rPr>
                    <m:nor/>
                  </m:rPr>
                  <w:rPr>
                    <w:rFonts w:ascii="Cambria Math" w:hAnsi="jsMath-cmsy10"/>
                    <w:iCs/>
                    <w:sz w:val="18"/>
                    <w:szCs w:val="18"/>
                    <w:lang w:eastAsia="zh-CN"/>
                  </w:rPr>
                  <m:t>=60</m:t>
                </m:r>
              </m:oMath>
            </m:oMathPara>
          </w:p>
        </w:tc>
        <w:tc>
          <w:tcPr>
            <w:tcW w:w="2501" w:type="dxa"/>
            <w:vAlign w:val="center"/>
          </w:tcPr>
          <w:p w14:paraId="49C75ACC"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 xml:space="preserve">(c) </m:t>
                </m:r>
                <m:r>
                  <m:rPr>
                    <m:nor/>
                  </m:rPr>
                  <w:rPr>
                    <w:rFonts w:ascii="jsMath-cmsy10" w:hAnsi="jsMath-cmsy10"/>
                    <w:iCs/>
                    <w:sz w:val="18"/>
                    <w:szCs w:val="18"/>
                    <w:lang w:eastAsia="zh-CN"/>
                  </w:rPr>
                  <m:t>N</m:t>
                </m:r>
                <m:r>
                  <m:rPr>
                    <m:nor/>
                  </m:rPr>
                  <w:rPr>
                    <w:rFonts w:ascii="Cambria Math" w:hAnsi="jsMath-cmsy10"/>
                    <w:iCs/>
                    <w:sz w:val="18"/>
                    <w:szCs w:val="18"/>
                    <w:lang w:eastAsia="zh-CN"/>
                  </w:rPr>
                  <m:t>=80</m:t>
                </m:r>
              </m:oMath>
            </m:oMathPara>
          </w:p>
        </w:tc>
        <w:tc>
          <w:tcPr>
            <w:tcW w:w="2502" w:type="dxa"/>
            <w:vAlign w:val="center"/>
          </w:tcPr>
          <w:p w14:paraId="7FF33300"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m:oMathPara>
              <m:oMath>
                <m:r>
                  <m:rPr>
                    <m:nor/>
                  </m:rPr>
                  <w:rPr>
                    <w:rFonts w:ascii="Cambria Math" w:hAnsi="jsMath-cmsy10"/>
                    <w:iCs/>
                    <w:sz w:val="18"/>
                    <w:szCs w:val="18"/>
                    <w:lang w:eastAsia="zh-CN"/>
                  </w:rPr>
                  <m:t xml:space="preserve">(d) </m:t>
                </m:r>
                <m:r>
                  <m:rPr>
                    <m:nor/>
                  </m:rPr>
                  <w:rPr>
                    <w:rFonts w:ascii="jsMath-cmsy10" w:hAnsi="jsMath-cmsy10"/>
                    <w:iCs/>
                    <w:sz w:val="18"/>
                    <w:szCs w:val="18"/>
                    <w:lang w:eastAsia="zh-CN"/>
                  </w:rPr>
                  <m:t>N</m:t>
                </m:r>
                <m:r>
                  <m:rPr>
                    <m:nor/>
                  </m:rPr>
                  <w:rPr>
                    <w:rFonts w:ascii="Cambria Math" w:hAnsi="jsMath-cmsy10"/>
                    <w:iCs/>
                    <w:sz w:val="18"/>
                    <w:szCs w:val="18"/>
                    <w:lang w:eastAsia="zh-CN"/>
                  </w:rPr>
                  <m:t>=100</m:t>
                </m:r>
              </m:oMath>
            </m:oMathPara>
          </w:p>
        </w:tc>
      </w:tr>
    </w:tbl>
    <w:p w14:paraId="6B6AB304" w14:textId="475F585A" w:rsidR="00E66DC1" w:rsidRDefault="00E66DC1" w:rsidP="00E66DC1">
      <w:pPr>
        <w:spacing w:beforeLines="20" w:before="48" w:afterLines="20" w:after="48" w:line="240" w:lineRule="auto"/>
        <w:jc w:val="center"/>
        <w:rPr>
          <w:rFonts w:ascii="Times New Roman" w:eastAsia="宋体" w:hAnsi="Times New Roman"/>
          <w:lang w:eastAsia="zh-CN"/>
        </w:rPr>
      </w:pPr>
      <w:r w:rsidRPr="00B12B40">
        <w:rPr>
          <w:rFonts w:ascii="Times New Roman" w:hAnsi="Times New Roman"/>
          <w:b/>
          <w:bCs/>
          <w:iCs/>
          <w:kern w:val="0"/>
          <w:lang w:val="fr-FR" w:eastAsia="zh-CN"/>
        </w:rPr>
        <w:t xml:space="preserve">Fig. </w:t>
      </w:r>
      <w:r w:rsidR="00C5110A">
        <w:rPr>
          <w:rFonts w:ascii="Times New Roman" w:hAnsi="Times New Roman"/>
          <w:b/>
          <w:bCs/>
          <w:iCs/>
          <w:kern w:val="0"/>
          <w:lang w:val="fr-FR" w:eastAsia="zh-CN"/>
        </w:rPr>
        <w:t>11</w:t>
      </w:r>
      <w:r w:rsidRPr="00B12B40">
        <w:rPr>
          <w:rFonts w:ascii="Times New Roman" w:hAnsi="Times New Roman"/>
          <w:b/>
          <w:bCs/>
          <w:iCs/>
          <w:kern w:val="0"/>
          <w:lang w:val="fr-FR" w:eastAsia="zh-CN"/>
        </w:rPr>
        <w:t xml:space="preserve">: </w:t>
      </w:r>
      <w:r w:rsidRPr="00B12B40">
        <w:rPr>
          <w:rFonts w:ascii="Times New Roman" w:hAnsi="Times New Roman" w:hint="eastAsia"/>
          <w:b/>
          <w:bCs/>
          <w:iCs/>
          <w:kern w:val="0"/>
          <w:lang w:val="fr-FR" w:eastAsia="zh-CN"/>
        </w:rPr>
        <w:t>Total</w:t>
      </w:r>
      <w:r w:rsidRPr="00B12B40">
        <w:rPr>
          <w:rFonts w:ascii="Times New Roman" w:hAnsi="Times New Roman"/>
          <w:b/>
          <w:bCs/>
          <w:iCs/>
          <w:kern w:val="0"/>
          <w:lang w:val="fr-FR" w:eastAsia="zh-CN"/>
        </w:rPr>
        <w:t xml:space="preserve"> revenue vs. budget </w:t>
      </w:r>
      <m:oMath>
        <m:r>
          <m:rPr>
            <m:sty m:val="bi"/>
          </m:rPr>
          <w:rPr>
            <w:rFonts w:ascii="Cambria Math" w:hAnsi="Cambria Math"/>
            <w:kern w:val="0"/>
            <w:lang w:val="fr-FR" w:eastAsia="zh-CN"/>
          </w:rPr>
          <m:t>B</m:t>
        </m:r>
      </m:oMath>
      <w:r w:rsidRPr="00B12B40">
        <w:rPr>
          <w:rFonts w:ascii="Times New Roman" w:eastAsiaTheme="minorEastAsia" w:hAnsi="Times New Roman" w:hint="eastAsia"/>
          <w:b/>
          <w:kern w:val="0"/>
          <w:lang w:val="fr-FR" w:eastAsia="zh-CN"/>
        </w:rPr>
        <w:t xml:space="preserve"> for</w:t>
      </w:r>
      <w:r w:rsidRPr="00B12B40">
        <w:rPr>
          <w:rFonts w:ascii="Times New Roman" w:eastAsiaTheme="minorEastAsia" w:hAnsi="Times New Roman"/>
          <w:b/>
          <w:kern w:val="0"/>
          <w:lang w:val="fr-FR" w:eastAsia="zh-CN"/>
        </w:rPr>
        <w:t xml:space="preserve"> </w:t>
      </w:r>
      <w:r w:rsidR="00340868" w:rsidRPr="00B12B40">
        <w:rPr>
          <w:rFonts w:ascii="Times New Roman" w:eastAsiaTheme="minorEastAsia" w:hAnsi="Times New Roman"/>
          <w:b/>
          <w:kern w:val="0"/>
          <w:lang w:val="fr-FR" w:eastAsia="zh-CN"/>
        </w:rPr>
        <w:t>diffe</w:t>
      </w:r>
      <w:r w:rsidR="00340868">
        <w:rPr>
          <w:rFonts w:ascii="Times New Roman" w:eastAsiaTheme="minorEastAsia" w:hAnsi="Times New Roman"/>
          <w:b/>
          <w:kern w:val="0"/>
          <w:lang w:val="fr-FR" w:eastAsia="zh-CN"/>
        </w:rPr>
        <w:t>re</w:t>
      </w:r>
      <w:r w:rsidR="00340868" w:rsidRPr="00B12B40">
        <w:rPr>
          <w:rFonts w:ascii="Times New Roman" w:eastAsiaTheme="minorEastAsia" w:hAnsi="Times New Roman"/>
          <w:b/>
          <w:kern w:val="0"/>
          <w:lang w:val="fr-FR" w:eastAsia="zh-CN"/>
        </w:rPr>
        <w:t xml:space="preserve">nt </w:t>
      </w:r>
      <w:r w:rsidRPr="00B12B40">
        <w:rPr>
          <w:rFonts w:ascii="Times New Roman" w:eastAsiaTheme="minorEastAsia" w:hAnsi="Times New Roman"/>
          <w:b/>
          <w:kern w:val="0"/>
          <w:lang w:val="fr-FR" w:eastAsia="zh-CN"/>
        </w:rPr>
        <w:t>UCB-based argrithom</w:t>
      </w:r>
      <w:r w:rsidRPr="00B12B40">
        <w:rPr>
          <w:rFonts w:ascii="Times New Roman" w:eastAsia="宋体" w:hAnsi="Times New Roman"/>
          <w:lang w:eastAsia="zh-CN"/>
        </w:rPr>
        <w:t xml:space="preserve"> </w:t>
      </w:r>
    </w:p>
    <w:p w14:paraId="79B07244" w14:textId="5155A7D2" w:rsidR="00E0506A" w:rsidRPr="00C56473" w:rsidRDefault="00E0506A" w:rsidP="00913DC4">
      <w:pPr>
        <w:widowControl/>
        <w:spacing w:line="240" w:lineRule="auto"/>
        <w:rPr>
          <w:rFonts w:ascii="Times New Roman" w:eastAsiaTheme="minorEastAsia" w:hAnsi="Times New Roman"/>
          <w:color w:val="000000" w:themeColor="text1"/>
          <w:lang w:eastAsia="zh-CN"/>
        </w:rPr>
      </w:pPr>
      <w:r w:rsidRPr="00B12B40">
        <w:rPr>
          <w:rFonts w:ascii="Times New Roman" w:eastAsiaTheme="minorEastAsia" w:hAnsi="Times New Roman"/>
          <w:color w:val="000000" w:themeColor="text1"/>
          <w:lang w:eastAsia="zh-CN"/>
        </w:rPr>
        <w:t>regret. However, as the number of workers further increases, the regret growth rate slows down and eventually stabilizes. This phenomenon is known as the "steady-state region". In this region, the additional workers added to the system do not significantly contribute</w:t>
      </w:r>
      <w:r w:rsidRPr="00E0506A">
        <w:rPr>
          <w:rFonts w:ascii="Times New Roman" w:eastAsiaTheme="minorEastAsia" w:hAnsi="Times New Roman"/>
          <w:color w:val="000000" w:themeColor="text1"/>
          <w:lang w:eastAsia="zh-CN"/>
        </w:rPr>
        <w:t xml:space="preserve"> </w:t>
      </w:r>
      <w:r w:rsidRPr="00B12B40">
        <w:rPr>
          <w:rFonts w:ascii="Times New Roman" w:eastAsiaTheme="minorEastAsia" w:hAnsi="Times New Roman"/>
          <w:color w:val="000000" w:themeColor="text1"/>
          <w:lang w:eastAsia="zh-CN"/>
        </w:rPr>
        <w:t xml:space="preserve">to an increase in regret since there are already enough </w:t>
      </w:r>
      <w:r w:rsidRPr="00B12B40">
        <w:rPr>
          <w:rFonts w:ascii="Times New Roman" w:eastAsiaTheme="minorEastAsia" w:hAnsi="Times New Roman" w:hint="eastAsia"/>
          <w:color w:val="000000" w:themeColor="text1"/>
          <w:lang w:eastAsia="zh-CN"/>
        </w:rPr>
        <w:t>high</w:t>
      </w:r>
      <w:r w:rsidRPr="00B12B40">
        <w:rPr>
          <w:rFonts w:ascii="Times New Roman" w:eastAsiaTheme="minorEastAsia" w:hAnsi="Times New Roman"/>
          <w:color w:val="000000" w:themeColor="text1"/>
          <w:lang w:eastAsia="zh-CN"/>
        </w:rPr>
        <w:t>-quality workers participating, and the platform can efficiently select the best workers for completing tasks.</w:t>
      </w:r>
    </w:p>
    <w:p w14:paraId="011C9225" w14:textId="77777777" w:rsidR="00E0506A" w:rsidRPr="00B12B40" w:rsidRDefault="00E0506A" w:rsidP="00E0506A">
      <w:pPr>
        <w:widowControl/>
        <w:spacing w:line="240" w:lineRule="auto"/>
        <w:ind w:firstLineChars="150" w:firstLine="300"/>
        <w:rPr>
          <w:rFonts w:ascii="Times New Roman" w:eastAsiaTheme="minorEastAsia" w:hAnsi="Times New Roman"/>
          <w:color w:val="000000" w:themeColor="text1"/>
          <w:lang w:eastAsia="zh-CN"/>
        </w:rPr>
      </w:pPr>
      <w:r w:rsidRPr="00B12B40">
        <w:rPr>
          <w:rFonts w:ascii="Times New Roman" w:eastAsiaTheme="minorEastAsia" w:hAnsi="Times New Roman"/>
          <w:color w:val="000000" w:themeColor="text1"/>
          <w:lang w:eastAsia="zh-CN"/>
        </w:rPr>
        <w:t xml:space="preserve">We further investigated the impact of the number of workers </w:t>
      </w:r>
      <m:oMath>
        <m:r>
          <w:rPr>
            <w:rFonts w:ascii="Cambria Math" w:eastAsiaTheme="minorEastAsia" w:hAnsi="Cambria Math"/>
            <w:color w:val="000000" w:themeColor="text1"/>
            <w:lang w:eastAsia="zh-CN"/>
          </w:rPr>
          <m:t>K</m:t>
        </m:r>
      </m:oMath>
      <w:r w:rsidRPr="00B12B40">
        <w:rPr>
          <w:rFonts w:ascii="Times New Roman" w:eastAsiaTheme="minorEastAsia" w:hAnsi="Times New Roman"/>
          <w:color w:val="000000" w:themeColor="text1"/>
          <w:lang w:eastAsia="zh-CN"/>
        </w:rPr>
        <w:t xml:space="preserve"> selected per round on the total revenue by conducting experiments with </w:t>
      </w:r>
      <m:oMath>
        <m:r>
          <w:rPr>
            <w:rFonts w:ascii="Cambria Math" w:eastAsiaTheme="minorEastAsia" w:hAnsi="Cambria Math"/>
            <w:color w:val="000000" w:themeColor="text1"/>
            <w:lang w:eastAsia="zh-CN"/>
          </w:rPr>
          <m:t>K</m:t>
        </m:r>
      </m:oMath>
      <w:r w:rsidRPr="00B12B40">
        <w:rPr>
          <w:rFonts w:ascii="Times New Roman" w:eastAsiaTheme="minorEastAsia" w:hAnsi="Times New Roman"/>
          <w:color w:val="000000" w:themeColor="text1"/>
          <w:lang w:eastAsia="zh-CN"/>
        </w:rPr>
        <w:t xml:space="preserve"> vary</w:t>
      </w:r>
      <w:proofErr w:type="spellStart"/>
      <w:r w:rsidRPr="00B12B40">
        <w:rPr>
          <w:rFonts w:ascii="Times New Roman" w:eastAsiaTheme="minorEastAsia" w:hAnsi="Times New Roman"/>
          <w:color w:val="000000" w:themeColor="text1"/>
          <w:lang w:eastAsia="zh-CN"/>
        </w:rPr>
        <w:t>ing</w:t>
      </w:r>
      <w:proofErr w:type="spellEnd"/>
      <w:r w:rsidRPr="00B12B40">
        <w:rPr>
          <w:rFonts w:ascii="Times New Roman" w:eastAsiaTheme="minorEastAsia" w:hAnsi="Times New Roman"/>
          <w:color w:val="000000" w:themeColor="text1"/>
          <w:lang w:eastAsia="zh-CN"/>
        </w:rPr>
        <w:t xml:space="preserve"> from 5 to 20 in increments of 5. The results are presented in Fig. </w:t>
      </w:r>
      <w:r>
        <w:rPr>
          <w:rFonts w:ascii="Times New Roman" w:eastAsiaTheme="minorEastAsia" w:hAnsi="Times New Roman"/>
          <w:color w:val="000000" w:themeColor="text1"/>
          <w:lang w:eastAsia="zh-CN"/>
        </w:rPr>
        <w:t>9</w:t>
      </w:r>
      <w:r w:rsidRPr="00B12B40">
        <w:rPr>
          <w:rFonts w:ascii="Times New Roman" w:eastAsiaTheme="minorEastAsia" w:hAnsi="Times New Roman"/>
          <w:color w:val="000000" w:themeColor="text1"/>
          <w:lang w:eastAsia="zh-CN"/>
        </w:rPr>
        <w:t xml:space="preserve">. At different values of </w:t>
      </w:r>
      <m:oMath>
        <m:r>
          <w:rPr>
            <w:rFonts w:ascii="Cambria Math" w:eastAsiaTheme="minorEastAsia" w:hAnsi="Cambria Math"/>
            <w:color w:val="000000" w:themeColor="text1"/>
            <w:lang w:eastAsia="zh-CN"/>
          </w:rPr>
          <m:t>K</m:t>
        </m:r>
      </m:oMath>
      <w:r w:rsidRPr="00B12B40">
        <w:rPr>
          <w:rFonts w:ascii="Times New Roman" w:eastAsiaTheme="minorEastAsia" w:hAnsi="Times New Roman"/>
          <w:color w:val="000000" w:themeColor="text1"/>
          <w:lang w:eastAsia="zh-CN"/>
        </w:rPr>
        <w:t xml:space="preserve">, except for the optimal algorithm, CQL-MAB algorithm still outperformed other comparison algorithms. However, as the number of workers selected per round </w:t>
      </w:r>
      <m:oMath>
        <m:r>
          <w:rPr>
            <w:rFonts w:ascii="Cambria Math" w:eastAsiaTheme="minorEastAsia" w:hAnsi="Cambria Math"/>
            <w:color w:val="000000" w:themeColor="text1"/>
            <w:lang w:eastAsia="zh-CN"/>
          </w:rPr>
          <m:t>K</m:t>
        </m:r>
      </m:oMath>
      <w:r w:rsidRPr="00B12B40">
        <w:rPr>
          <w:rFonts w:ascii="Times New Roman" w:eastAsiaTheme="minorEastAsia" w:hAnsi="Times New Roman"/>
          <w:color w:val="000000" w:themeColor="text1"/>
          <w:lang w:eastAsia="zh-CN"/>
        </w:rPr>
        <w:t xml:space="preserve"> increased, the revenue of the CQL-MAB algorithm decreased. This is because with an increase in </w:t>
      </w:r>
      <m:oMath>
        <m:r>
          <w:rPr>
            <w:rFonts w:ascii="Cambria Math" w:eastAsiaTheme="minorEastAsia" w:hAnsi="Cambria Math"/>
            <w:color w:val="000000" w:themeColor="text1"/>
            <w:lang w:eastAsia="zh-CN"/>
          </w:rPr>
          <m:t>K</m:t>
        </m:r>
      </m:oMath>
      <w:r w:rsidRPr="00B12B40">
        <w:rPr>
          <w:rFonts w:ascii="Times New Roman" w:eastAsiaTheme="minorEastAsia" w:hAnsi="Times New Roman"/>
          <w:color w:val="000000" w:themeColor="text1"/>
          <w:lang w:eastAsia="zh-CN"/>
        </w:rPr>
        <w:t xml:space="preserve">, the platform needs to recruit more workers with low </w:t>
      </w:r>
      <m:oMath>
        <m:r>
          <w:rPr>
            <w:rFonts w:ascii="Cambria Math" w:eastAsiaTheme="minorEastAsia" w:hAnsi="Cambria Math"/>
            <w:color w:val="000000" w:themeColor="text1"/>
            <w:lang w:eastAsia="zh-CN"/>
          </w:rPr>
          <m:t>RCR</m:t>
        </m:r>
      </m:oMath>
      <w:r w:rsidRPr="00B12B40">
        <w:rPr>
          <w:rFonts w:ascii="Times New Roman" w:eastAsiaTheme="minorEastAsia" w:hAnsi="Times New Roman"/>
          <w:color w:val="000000" w:themeColor="text1"/>
          <w:lang w:eastAsia="zh-CN"/>
        </w:rPr>
        <w:t xml:space="preserve"> and pay them, leading to a higher proportion of low </w:t>
      </w:r>
      <m:oMath>
        <m:r>
          <w:rPr>
            <w:rFonts w:ascii="Cambria Math" w:eastAsiaTheme="minorEastAsia" w:hAnsi="Cambria Math"/>
            <w:color w:val="000000" w:themeColor="text1"/>
            <w:lang w:eastAsia="zh-CN"/>
          </w:rPr>
          <m:t>RCR</m:t>
        </m:r>
      </m:oMath>
      <w:r w:rsidRPr="00B12B40">
        <w:rPr>
          <w:rFonts w:ascii="Times New Roman" w:eastAsiaTheme="minorEastAsia" w:hAnsi="Times New Roman"/>
          <w:color w:val="000000" w:themeColor="text1"/>
          <w:lang w:eastAsia="zh-CN"/>
        </w:rPr>
        <w:t xml:space="preserve"> workers in the recruited workers. These workers bring lower average revenue than high </w:t>
      </w:r>
      <m:oMath>
        <m:r>
          <w:rPr>
            <w:rFonts w:ascii="Cambria Math" w:eastAsiaTheme="minorEastAsia" w:hAnsi="Cambria Math"/>
            <w:color w:val="000000" w:themeColor="text1"/>
            <w:lang w:eastAsia="zh-CN"/>
          </w:rPr>
          <m:t>RCR</m:t>
        </m:r>
      </m:oMath>
      <w:r w:rsidRPr="00B12B40">
        <w:rPr>
          <w:rFonts w:ascii="Times New Roman" w:eastAsiaTheme="minorEastAsia" w:hAnsi="Times New Roman"/>
          <w:color w:val="000000" w:themeColor="text1"/>
          <w:lang w:eastAsia="zh-CN"/>
        </w:rPr>
        <w:t xml:space="preserve"> workers. In other words, with an increase in </w:t>
      </w:r>
      <m:oMath>
        <m:r>
          <w:rPr>
            <w:rFonts w:ascii="Cambria Math" w:eastAsiaTheme="minorEastAsia" w:hAnsi="Cambria Math"/>
            <w:color w:val="000000" w:themeColor="text1"/>
            <w:lang w:eastAsia="zh-CN"/>
          </w:rPr>
          <m:t>K</m:t>
        </m:r>
      </m:oMath>
      <w:r w:rsidRPr="00B12B40">
        <w:rPr>
          <w:rFonts w:ascii="Times New Roman" w:eastAsiaTheme="minorEastAsia" w:hAnsi="Times New Roman"/>
          <w:color w:val="000000" w:themeColor="text1"/>
          <w:lang w:eastAsia="zh-CN"/>
        </w:rPr>
        <w:t>, the budget that was originally intended to recruit excellent workers is used to recruit ordinary workers, resulting in a decrease in total revenue. Spec</w:t>
      </w:r>
      <w:proofErr w:type="spellStart"/>
      <w:r w:rsidRPr="00B12B40">
        <w:rPr>
          <w:rFonts w:ascii="Times New Roman" w:eastAsiaTheme="minorEastAsia" w:hAnsi="Times New Roman"/>
          <w:color w:val="000000" w:themeColor="text1"/>
          <w:lang w:eastAsia="zh-CN"/>
        </w:rPr>
        <w:t>ifically</w:t>
      </w:r>
      <w:proofErr w:type="spellEnd"/>
      <w:r w:rsidRPr="00B12B40">
        <w:rPr>
          <w:rFonts w:ascii="Times New Roman" w:eastAsiaTheme="minorEastAsia" w:hAnsi="Times New Roman"/>
          <w:color w:val="000000" w:themeColor="text1"/>
          <w:lang w:eastAsia="zh-CN"/>
        </w:rPr>
        <w:t xml:space="preserve">, when </w:t>
      </w:r>
      <m:oMath>
        <m:r>
          <w:rPr>
            <w:rFonts w:ascii="Cambria Math" w:eastAsiaTheme="minorEastAsia" w:hAnsi="Cambria Math"/>
            <w:color w:val="000000" w:themeColor="text1"/>
            <w:lang w:eastAsia="zh-CN"/>
          </w:rPr>
          <m:t>K</m:t>
        </m:r>
      </m:oMath>
      <w:r w:rsidRPr="00B12B40">
        <w:rPr>
          <w:rFonts w:ascii="Times New Roman" w:eastAsiaTheme="minorEastAsia" w:hAnsi="Times New Roman"/>
          <w:color w:val="000000" w:themeColor="text1"/>
          <w:lang w:eastAsia="zh-CN"/>
        </w:rPr>
        <w:t xml:space="preserve"> increased from 5 to 10, the total revenue of the CQL-MAB algorithm decreased by 12.42%, as can be seen by comparing Fig. </w:t>
      </w:r>
      <w:r>
        <w:rPr>
          <w:rFonts w:ascii="Times New Roman" w:eastAsiaTheme="minorEastAsia" w:hAnsi="Times New Roman"/>
          <w:color w:val="000000" w:themeColor="text1"/>
          <w:lang w:eastAsia="zh-CN"/>
        </w:rPr>
        <w:t>9</w:t>
      </w:r>
      <w:r w:rsidRPr="00B12B40">
        <w:rPr>
          <w:rFonts w:ascii="Times New Roman" w:eastAsiaTheme="minorEastAsia" w:hAnsi="Times New Roman"/>
          <w:color w:val="000000" w:themeColor="text1"/>
          <w:lang w:eastAsia="zh-CN"/>
        </w:rPr>
        <w:t xml:space="preserve">(a) with Fig. </w:t>
      </w:r>
      <w:r>
        <w:rPr>
          <w:rFonts w:ascii="Times New Roman" w:eastAsiaTheme="minorEastAsia" w:hAnsi="Times New Roman"/>
          <w:color w:val="000000" w:themeColor="text1"/>
          <w:lang w:eastAsia="zh-CN"/>
        </w:rPr>
        <w:t>9</w:t>
      </w:r>
      <w:r w:rsidRPr="00B12B40">
        <w:rPr>
          <w:rFonts w:ascii="Times New Roman" w:eastAsiaTheme="minorEastAsia" w:hAnsi="Times New Roman"/>
          <w:color w:val="000000" w:themeColor="text1"/>
          <w:lang w:eastAsia="zh-CN"/>
        </w:rPr>
        <w:t>(b).</w:t>
      </w:r>
    </w:p>
    <w:p w14:paraId="401F373C" w14:textId="77777777" w:rsidR="00E0506A" w:rsidRPr="00B12B40" w:rsidRDefault="00E0506A" w:rsidP="00E0506A">
      <w:pPr>
        <w:pStyle w:val="3"/>
        <w:spacing w:before="120"/>
        <w:ind w:leftChars="26" w:left="574" w:hanging="522"/>
        <w:rPr>
          <w:b/>
          <w:bCs/>
          <w:sz w:val="18"/>
          <w:szCs w:val="18"/>
          <w:lang w:eastAsia="zh-CN"/>
        </w:rPr>
      </w:pPr>
      <w:r w:rsidRPr="00B12B40">
        <w:rPr>
          <w:b/>
          <w:bCs/>
          <w:sz w:val="18"/>
          <w:szCs w:val="18"/>
          <w:lang w:eastAsia="zh-CN"/>
        </w:rPr>
        <w:t>5.3.2 Advantages of the Double-level Design in CQL-MAB</w:t>
      </w:r>
    </w:p>
    <w:p w14:paraId="0896CF92" w14:textId="77777777" w:rsidR="00E0506A" w:rsidRPr="00B12B40" w:rsidRDefault="00E0506A" w:rsidP="00E0506A">
      <w:pPr>
        <w:widowControl/>
        <w:spacing w:line="240" w:lineRule="auto"/>
        <w:ind w:firstLineChars="150" w:firstLine="300"/>
        <w:rPr>
          <w:rFonts w:ascii="Times New Roman" w:eastAsiaTheme="minorEastAsia" w:hAnsi="Times New Roman"/>
          <w:lang w:eastAsia="zh-CN"/>
        </w:rPr>
      </w:pPr>
      <w:r w:rsidRPr="00B12B40">
        <w:rPr>
          <w:rFonts w:ascii="Times New Roman" w:eastAsiaTheme="minorEastAsia" w:hAnsi="Times New Roman"/>
          <w:lang w:eastAsia="zh-CN"/>
        </w:rPr>
        <w:t xml:space="preserve">In this section, we compared our </w:t>
      </w:r>
      <w:r w:rsidRPr="00B12B40">
        <w:rPr>
          <w:rFonts w:ascii="Times New Roman" w:eastAsiaTheme="minorEastAsia" w:hAnsi="Times New Roman" w:hint="eastAsia"/>
          <w:lang w:eastAsia="zh-CN"/>
        </w:rPr>
        <w:t>double</w:t>
      </w:r>
      <w:r w:rsidRPr="00B12B40">
        <w:rPr>
          <w:rFonts w:ascii="Times New Roman" w:eastAsiaTheme="minorEastAsia" w:hAnsi="Times New Roman"/>
          <w:lang w:eastAsia="zh-CN"/>
        </w:rPr>
        <w:t xml:space="preserve">-level CQL-MAB algorithm with </w:t>
      </w:r>
      <w:r w:rsidRPr="00B12B40">
        <w:rPr>
          <w:rFonts w:ascii="Times New Roman" w:eastAsiaTheme="minorEastAsia" w:hAnsi="Times New Roman" w:hint="eastAsia"/>
          <w:lang w:eastAsia="zh-CN"/>
        </w:rPr>
        <w:t>two</w:t>
      </w:r>
      <w:r w:rsidRPr="00B12B40">
        <w:rPr>
          <w:rFonts w:ascii="Times New Roman" w:eastAsiaTheme="minorEastAsia" w:hAnsi="Times New Roman"/>
          <w:lang w:eastAsia="zh-CN"/>
        </w:rPr>
        <w:t xml:space="preserve"> single-level algorithms and demonstrated its effectiveness.</w:t>
      </w:r>
    </w:p>
    <w:p w14:paraId="1CA5B9A8" w14:textId="77777777" w:rsidR="00E0506A" w:rsidRPr="00B12B40" w:rsidRDefault="00E0506A" w:rsidP="00E0506A">
      <w:pPr>
        <w:widowControl/>
        <w:spacing w:line="240" w:lineRule="auto"/>
        <w:ind w:firstLineChars="150" w:firstLine="300"/>
        <w:rPr>
          <w:rFonts w:ascii="Times New Roman" w:eastAsiaTheme="minorEastAsia" w:hAnsi="Times New Roman"/>
          <w:lang w:eastAsia="zh-CN"/>
        </w:rPr>
      </w:pPr>
      <w:r w:rsidRPr="00B12B40">
        <w:rPr>
          <w:rFonts w:ascii="Times New Roman" w:eastAsiaTheme="minorEastAsia" w:hAnsi="Times New Roman"/>
          <w:lang w:eastAsia="zh-CN"/>
        </w:rPr>
        <w:t xml:space="preserve">In the first part of our experiment, we compared the impact of the three algorithms on total revenue and regret under different total budgets. The results are shown in Figs. </w:t>
      </w:r>
      <w:r>
        <w:rPr>
          <w:rFonts w:ascii="Times New Roman" w:eastAsiaTheme="minorEastAsia" w:hAnsi="Times New Roman"/>
          <w:lang w:eastAsia="zh-CN"/>
        </w:rPr>
        <w:t>10</w:t>
      </w:r>
      <w:r w:rsidRPr="00B12B40">
        <w:rPr>
          <w:rFonts w:ascii="Times New Roman" w:eastAsiaTheme="minorEastAsia" w:hAnsi="Times New Roman"/>
          <w:lang w:eastAsia="zh-CN"/>
        </w:rPr>
        <w:t>-</w:t>
      </w:r>
      <w:r>
        <w:rPr>
          <w:rFonts w:ascii="Times New Roman" w:eastAsiaTheme="minorEastAsia" w:hAnsi="Times New Roman"/>
          <w:lang w:eastAsia="zh-CN"/>
        </w:rPr>
        <w:t>11</w:t>
      </w:r>
      <w:r w:rsidRPr="00B12B40">
        <w:rPr>
          <w:rFonts w:ascii="Times New Roman" w:eastAsiaTheme="minorEastAsia" w:hAnsi="Times New Roman"/>
          <w:lang w:eastAsia="zh-CN"/>
        </w:rPr>
        <w:t xml:space="preserve">. As seen in Fig. </w:t>
      </w:r>
      <w:r>
        <w:rPr>
          <w:rFonts w:ascii="Times New Roman" w:eastAsiaTheme="minorEastAsia" w:hAnsi="Times New Roman"/>
          <w:lang w:eastAsia="zh-CN"/>
        </w:rPr>
        <w:t>10</w:t>
      </w:r>
      <w:r w:rsidRPr="00B12B40">
        <w:rPr>
          <w:rFonts w:ascii="Times New Roman" w:eastAsiaTheme="minorEastAsia" w:hAnsi="Times New Roman"/>
          <w:lang w:eastAsia="zh-CN"/>
        </w:rPr>
        <w:t xml:space="preserve">, the regret of the CQL-MAB algorithm and its growth rate were the slowest, indicating that the CQL-MAB algorithm can select better workers under the double-level incentive strategy, thereby reducing the growth rate of regret. Furthermore, Fig. </w:t>
      </w:r>
      <w:r>
        <w:rPr>
          <w:rFonts w:ascii="Times New Roman" w:eastAsiaTheme="minorEastAsia" w:hAnsi="Times New Roman"/>
          <w:lang w:eastAsia="zh-CN"/>
        </w:rPr>
        <w:t>11</w:t>
      </w:r>
      <w:r w:rsidRPr="00B12B40">
        <w:rPr>
          <w:rFonts w:ascii="Times New Roman" w:eastAsiaTheme="minorEastAsia" w:hAnsi="Times New Roman"/>
          <w:lang w:eastAsia="zh-CN"/>
        </w:rPr>
        <w:t xml:space="preserve"> shows that the CQL-MAB algorithm's double-level incentive strategy achieved the best results in balancing worker credit and perceived quality, resulting in significantly higher revenue than the credit-only and quality-only algorithms. As the total budget </w:t>
      </w:r>
      <m:oMath>
        <m:r>
          <w:rPr>
            <w:rFonts w:ascii="Cambria Math" w:eastAsiaTheme="minorEastAsia" w:hAnsi="Cambria Math"/>
            <w:lang w:eastAsia="zh-CN"/>
          </w:rPr>
          <m:t>B</m:t>
        </m:r>
      </m:oMath>
      <w:r w:rsidRPr="00B12B40">
        <w:rPr>
          <w:rFonts w:ascii="Times New Roman" w:eastAsiaTheme="minorEastAsia" w:hAnsi="Times New Roman"/>
          <w:lang w:eastAsia="zh-CN"/>
        </w:rPr>
        <w:t xml:space="preserve"> increased, all three algorithms showed an upward trend in revenue, but the CQL-MAB algorithm showed the fastest growth rate. This can be attributed to the CQL-MAB algorithm's ability to fully utilize the dual-level ince</w:t>
      </w:r>
      <w:proofErr w:type="spellStart"/>
      <w:r w:rsidRPr="00B12B40">
        <w:rPr>
          <w:rFonts w:ascii="Times New Roman" w:eastAsiaTheme="minorEastAsia" w:hAnsi="Times New Roman"/>
          <w:lang w:eastAsia="zh-CN"/>
        </w:rPr>
        <w:t>ntive</w:t>
      </w:r>
      <w:proofErr w:type="spellEnd"/>
      <w:r w:rsidRPr="00B12B40">
        <w:rPr>
          <w:rFonts w:ascii="Times New Roman" w:eastAsiaTheme="minorEastAsia" w:hAnsi="Times New Roman"/>
          <w:lang w:eastAsia="zh-CN"/>
        </w:rPr>
        <w:t xml:space="preserve"> strategy in worker selection, thereby optimizing worker selection strategies and improving task completion efficiency.</w:t>
      </w:r>
    </w:p>
    <w:p w14:paraId="5DF09359" w14:textId="65E9F912" w:rsidR="00917949" w:rsidRPr="00B12B40" w:rsidRDefault="00E0506A" w:rsidP="00710ACB">
      <w:pPr>
        <w:widowControl/>
        <w:spacing w:line="240" w:lineRule="auto"/>
        <w:ind w:firstLineChars="150" w:firstLine="300"/>
        <w:rPr>
          <w:rFonts w:ascii="Times New Roman" w:eastAsiaTheme="minorEastAsia" w:hAnsi="Times New Roman"/>
          <w:lang w:eastAsia="zh-CN"/>
        </w:rPr>
      </w:pPr>
      <w:r w:rsidRPr="00B12B40">
        <w:rPr>
          <w:rFonts w:ascii="Times New Roman" w:eastAsiaTheme="minorEastAsia" w:hAnsi="Times New Roman"/>
          <w:lang w:eastAsia="zh-CN"/>
        </w:rPr>
        <w:t>In the second part of the experiment, the experiment studied the effect of the number of workers selected in each round on regret, as shown in Fig. 1</w:t>
      </w:r>
      <w:r>
        <w:rPr>
          <w:rFonts w:ascii="Times New Roman" w:eastAsiaTheme="minorEastAsia" w:hAnsi="Times New Roman"/>
          <w:lang w:eastAsia="zh-CN"/>
        </w:rPr>
        <w:t>2</w:t>
      </w:r>
      <w:r w:rsidRPr="00B12B40">
        <w:rPr>
          <w:rFonts w:ascii="Times New Roman" w:eastAsiaTheme="minorEastAsia" w:hAnsi="Times New Roman"/>
          <w:lang w:eastAsia="zh-CN"/>
        </w:rPr>
        <w:t>. The results showed that the CQL-MAB algorithm had the lowest regret compared to the other two</w:t>
      </w:r>
      <w:r w:rsidR="00917949" w:rsidRPr="00917949">
        <w:rPr>
          <w:rFonts w:ascii="Times New Roman" w:eastAsiaTheme="minorEastAsia" w:hAnsi="Times New Roman"/>
          <w:lang w:eastAsia="zh-CN"/>
        </w:rPr>
        <w:t xml:space="preserve"> </w:t>
      </w:r>
      <w:r w:rsidR="00917949" w:rsidRPr="00B12B40">
        <w:rPr>
          <w:rFonts w:ascii="Times New Roman" w:eastAsiaTheme="minorEastAsia" w:hAnsi="Times New Roman"/>
          <w:lang w:eastAsia="zh-CN"/>
        </w:rPr>
        <w:t xml:space="preserve">algorithms. As the total budget </w:t>
      </w:r>
      <m:oMath>
        <m:r>
          <w:rPr>
            <w:rFonts w:ascii="Cambria Math" w:eastAsiaTheme="minorEastAsia" w:hAnsi="Cambria Math"/>
            <w:lang w:eastAsia="zh-CN"/>
          </w:rPr>
          <m:t>B</m:t>
        </m:r>
      </m:oMath>
      <w:r w:rsidR="00917949" w:rsidRPr="00B12B40">
        <w:rPr>
          <w:rFonts w:ascii="Times New Roman" w:eastAsiaTheme="minorEastAsia" w:hAnsi="Times New Roman"/>
          <w:lang w:eastAsia="zh-CN"/>
        </w:rPr>
        <w:t xml:space="preserve"> increased, the regret of all three algorithms showed varying degrees of increase, with the CQL-MAB algorithm showing the slowest increase in regret. This demonstrates the superior performance of CQL-MAB in mitigating regret growth and once again confirms the effectiveness of the </w:t>
      </w:r>
      <w:r w:rsidR="00917949" w:rsidRPr="00B12B40">
        <w:rPr>
          <w:rFonts w:ascii="Times New Roman" w:eastAsiaTheme="minorEastAsia" w:hAnsi="Times New Roman" w:hint="eastAsia"/>
          <w:lang w:eastAsia="zh-CN"/>
        </w:rPr>
        <w:t>double</w:t>
      </w:r>
      <w:r w:rsidR="00917949" w:rsidRPr="00B12B40">
        <w:rPr>
          <w:rFonts w:ascii="Times New Roman" w:eastAsiaTheme="minorEastAsia" w:hAnsi="Times New Roman"/>
          <w:lang w:eastAsia="zh-CN"/>
        </w:rPr>
        <w:t>-level incentive strategy.</w:t>
      </w:r>
    </w:p>
    <w:p w14:paraId="0959B7DD" w14:textId="7151B06B" w:rsidR="00E0506A" w:rsidRPr="00E0506A" w:rsidRDefault="00917949" w:rsidP="00917949">
      <w:pPr>
        <w:widowControl/>
        <w:spacing w:line="240" w:lineRule="auto"/>
        <w:ind w:firstLineChars="150" w:firstLine="300"/>
        <w:rPr>
          <w:rFonts w:ascii="Times New Roman" w:eastAsiaTheme="minorEastAsia" w:hAnsi="Times New Roman"/>
          <w:color w:val="000000" w:themeColor="text1"/>
          <w:lang w:eastAsia="zh-CN"/>
        </w:rPr>
      </w:pPr>
      <w:r>
        <w:rPr>
          <w:rFonts w:ascii="Times New Roman" w:eastAsiaTheme="minorEastAsia" w:hAnsi="Times New Roman"/>
          <w:lang w:eastAsia="zh-CN"/>
        </w:rPr>
        <w:t>Then</w:t>
      </w:r>
      <w:r w:rsidRPr="00B12B40">
        <w:rPr>
          <w:rFonts w:ascii="Times New Roman" w:eastAsiaTheme="minorEastAsia" w:hAnsi="Times New Roman"/>
          <w:lang w:eastAsia="zh-CN"/>
        </w:rPr>
        <w:t>, we examined how the total revenue is affected by the total number of perceived workers, and the results are presented in Fig. 1</w:t>
      </w:r>
      <w:r>
        <w:rPr>
          <w:rFonts w:ascii="Times New Roman" w:eastAsiaTheme="minorEastAsia" w:hAnsi="Times New Roman"/>
          <w:lang w:eastAsia="zh-CN"/>
        </w:rPr>
        <w:t>3</w:t>
      </w:r>
      <w:r w:rsidRPr="00B12B40">
        <w:rPr>
          <w:rFonts w:ascii="Times New Roman" w:eastAsiaTheme="minorEastAsia" w:hAnsi="Times New Roman"/>
          <w:lang w:eastAsia="zh-CN"/>
        </w:rPr>
        <w:t>. The findings indicate that revenue gradually increases as the number of workers increases under a limited budget. However, as the number of workers reaches a certain threshold, the revenue of all algorithms almost plateaus. This is because a small number of workers implies a small number of excellent workers, and when the platform expands the number of workers</w:t>
      </w:r>
    </w:p>
    <w:tbl>
      <w:tblPr>
        <w:tblStyle w:val="af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1"/>
        <w:gridCol w:w="2501"/>
        <w:gridCol w:w="2501"/>
        <w:gridCol w:w="2502"/>
      </w:tblGrid>
      <w:tr w:rsidR="00E66DC1" w:rsidRPr="00B12B40" w14:paraId="6519BBEF" w14:textId="77777777" w:rsidTr="00141338">
        <w:trPr>
          <w:jc w:val="center"/>
        </w:trPr>
        <w:tc>
          <w:tcPr>
            <w:tcW w:w="2501" w:type="dxa"/>
            <w:vAlign w:val="center"/>
          </w:tcPr>
          <w:p w14:paraId="77629231"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noProof/>
              </w:rPr>
              <w:lastRenderedPageBreak/>
              <w:drawing>
                <wp:inline distT="0" distB="0" distL="0" distR="0" wp14:anchorId="3060D550" wp14:editId="0DE41CA2">
                  <wp:extent cx="1448435" cy="8756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8435" cy="875665"/>
                          </a:xfrm>
                          <a:prstGeom prst="rect">
                            <a:avLst/>
                          </a:prstGeom>
                          <a:noFill/>
                          <a:ln>
                            <a:noFill/>
                          </a:ln>
                        </pic:spPr>
                      </pic:pic>
                    </a:graphicData>
                  </a:graphic>
                </wp:inline>
              </w:drawing>
            </w:r>
          </w:p>
        </w:tc>
        <w:tc>
          <w:tcPr>
            <w:tcW w:w="2501" w:type="dxa"/>
            <w:vAlign w:val="center"/>
          </w:tcPr>
          <w:p w14:paraId="1B8F57D1"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032B19AB" wp14:editId="27846C0C">
                  <wp:extent cx="1443990" cy="889000"/>
                  <wp:effectExtent l="0" t="0" r="381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3990" cy="889000"/>
                          </a:xfrm>
                          <a:prstGeom prst="rect">
                            <a:avLst/>
                          </a:prstGeom>
                          <a:noFill/>
                          <a:ln>
                            <a:noFill/>
                          </a:ln>
                        </pic:spPr>
                      </pic:pic>
                    </a:graphicData>
                  </a:graphic>
                </wp:inline>
              </w:drawing>
            </w:r>
          </w:p>
        </w:tc>
        <w:tc>
          <w:tcPr>
            <w:tcW w:w="2501" w:type="dxa"/>
            <w:vAlign w:val="center"/>
          </w:tcPr>
          <w:p w14:paraId="6528A3B2"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1E31C14F" wp14:editId="75D1BFF9">
                  <wp:extent cx="1443990" cy="889000"/>
                  <wp:effectExtent l="0" t="0" r="381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3990" cy="889000"/>
                          </a:xfrm>
                          <a:prstGeom prst="rect">
                            <a:avLst/>
                          </a:prstGeom>
                          <a:noFill/>
                          <a:ln>
                            <a:noFill/>
                          </a:ln>
                        </pic:spPr>
                      </pic:pic>
                    </a:graphicData>
                  </a:graphic>
                </wp:inline>
              </w:drawing>
            </w:r>
          </w:p>
        </w:tc>
        <w:tc>
          <w:tcPr>
            <w:tcW w:w="2502" w:type="dxa"/>
            <w:vAlign w:val="center"/>
          </w:tcPr>
          <w:p w14:paraId="631CDB66" w14:textId="77777777" w:rsidR="00E66DC1" w:rsidRPr="00B12B40" w:rsidRDefault="00E66DC1"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0ABEB037" wp14:editId="507AF217">
                  <wp:extent cx="1443990" cy="889000"/>
                  <wp:effectExtent l="0" t="0" r="381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3990" cy="889000"/>
                          </a:xfrm>
                          <a:prstGeom prst="rect">
                            <a:avLst/>
                          </a:prstGeom>
                          <a:noFill/>
                          <a:ln>
                            <a:noFill/>
                          </a:ln>
                        </pic:spPr>
                      </pic:pic>
                    </a:graphicData>
                  </a:graphic>
                </wp:inline>
              </w:drawing>
            </w:r>
          </w:p>
        </w:tc>
      </w:tr>
      <w:tr w:rsidR="00E66DC1" w:rsidRPr="00B12B40" w14:paraId="48F6D78C" w14:textId="77777777" w:rsidTr="00141338">
        <w:trPr>
          <w:jc w:val="center"/>
        </w:trPr>
        <w:tc>
          <w:tcPr>
            <w:tcW w:w="2501" w:type="dxa"/>
            <w:vAlign w:val="center"/>
          </w:tcPr>
          <w:p w14:paraId="274B9E89" w14:textId="77777777" w:rsidR="00E66DC1" w:rsidRPr="00B12B40" w:rsidRDefault="00000000" w:rsidP="00141338">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iCs/>
                        <w:sz w:val="18"/>
                        <w:szCs w:val="18"/>
                        <w:lang w:val="fr-FR" w:eastAsia="zh-CN"/>
                      </w:rPr>
                    </m:ctrlPr>
                  </m:dPr>
                  <m:e>
                    <m:r>
                      <m:rPr>
                        <m:sty m:val="p"/>
                      </m:rPr>
                      <w:rPr>
                        <w:rFonts w:ascii="Cambria Math" w:hAnsi="Cambria Math"/>
                        <w:sz w:val="18"/>
                        <w:szCs w:val="18"/>
                        <w:lang w:val="fr-FR" w:eastAsia="zh-CN"/>
                      </w:rPr>
                      <m:t>a</m:t>
                    </m:r>
                  </m:e>
                </m:d>
                <m:r>
                  <w:rPr>
                    <w:rFonts w:ascii="Cambria Math" w:hAnsi="Cambria Math"/>
                    <w:sz w:val="18"/>
                    <w:szCs w:val="18"/>
                    <w:lang w:val="fr-FR" w:eastAsia="zh-CN"/>
                  </w:rPr>
                  <m:t xml:space="preserve"> K</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5</m:t>
                </m:r>
              </m:oMath>
            </m:oMathPara>
          </w:p>
        </w:tc>
        <w:tc>
          <w:tcPr>
            <w:tcW w:w="2501" w:type="dxa"/>
            <w:vAlign w:val="center"/>
          </w:tcPr>
          <w:p w14:paraId="1B0DB807" w14:textId="77777777" w:rsidR="00E66DC1" w:rsidRPr="00B12B40" w:rsidRDefault="00000000" w:rsidP="00141338">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iCs/>
                        <w:sz w:val="18"/>
                        <w:szCs w:val="18"/>
                        <w:lang w:val="fr-FR" w:eastAsia="zh-CN"/>
                      </w:rPr>
                    </m:ctrlPr>
                  </m:dPr>
                  <m:e>
                    <m:r>
                      <m:rPr>
                        <m:sty m:val="p"/>
                      </m:rPr>
                      <w:rPr>
                        <w:rFonts w:ascii="Cambria Math" w:hAnsi="Cambria Math"/>
                        <w:sz w:val="18"/>
                        <w:szCs w:val="18"/>
                        <w:lang w:val="fr-FR" w:eastAsia="zh-CN"/>
                      </w:rPr>
                      <m:t>b</m:t>
                    </m:r>
                  </m:e>
                </m:d>
                <m:r>
                  <w:rPr>
                    <w:rFonts w:ascii="Cambria Math" w:hAnsi="Cambria Math"/>
                    <w:sz w:val="18"/>
                    <w:szCs w:val="18"/>
                    <w:lang w:val="fr-FR" w:eastAsia="zh-CN"/>
                  </w:rPr>
                  <m:t xml:space="preserve"> K</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10</m:t>
                </m:r>
              </m:oMath>
            </m:oMathPara>
          </w:p>
        </w:tc>
        <w:tc>
          <w:tcPr>
            <w:tcW w:w="2501" w:type="dxa"/>
            <w:vAlign w:val="center"/>
          </w:tcPr>
          <w:p w14:paraId="7859983E" w14:textId="77777777" w:rsidR="00E66DC1" w:rsidRPr="00B12B40" w:rsidRDefault="00000000" w:rsidP="00141338">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iCs/>
                        <w:sz w:val="18"/>
                        <w:szCs w:val="18"/>
                        <w:lang w:val="fr-FR" w:eastAsia="zh-CN"/>
                      </w:rPr>
                    </m:ctrlPr>
                  </m:dPr>
                  <m:e>
                    <m:r>
                      <m:rPr>
                        <m:sty m:val="p"/>
                      </m:rPr>
                      <w:rPr>
                        <w:rFonts w:ascii="Cambria Math" w:hAnsi="Cambria Math"/>
                        <w:sz w:val="18"/>
                        <w:szCs w:val="18"/>
                        <w:lang w:val="fr-FR" w:eastAsia="zh-CN"/>
                      </w:rPr>
                      <m:t>c</m:t>
                    </m:r>
                  </m:e>
                </m:d>
                <m:r>
                  <w:rPr>
                    <w:rFonts w:ascii="Cambria Math" w:hAnsi="Cambria Math"/>
                    <w:sz w:val="18"/>
                    <w:szCs w:val="18"/>
                    <w:lang w:val="fr-FR" w:eastAsia="zh-CN"/>
                  </w:rPr>
                  <m:t xml:space="preserve"> K</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15</m:t>
                </m:r>
              </m:oMath>
            </m:oMathPara>
          </w:p>
        </w:tc>
        <w:tc>
          <w:tcPr>
            <w:tcW w:w="2502" w:type="dxa"/>
            <w:vAlign w:val="center"/>
          </w:tcPr>
          <w:p w14:paraId="2032691A" w14:textId="77777777" w:rsidR="00E66DC1" w:rsidRPr="00B12B40" w:rsidRDefault="00000000" w:rsidP="00141338">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iCs/>
                        <w:sz w:val="18"/>
                        <w:szCs w:val="18"/>
                        <w:lang w:val="fr-FR" w:eastAsia="zh-CN"/>
                      </w:rPr>
                    </m:ctrlPr>
                  </m:dPr>
                  <m:e>
                    <m:r>
                      <m:rPr>
                        <m:sty m:val="p"/>
                      </m:rPr>
                      <w:rPr>
                        <w:rFonts w:ascii="Cambria Math" w:hAnsi="Cambria Math"/>
                        <w:sz w:val="18"/>
                        <w:szCs w:val="18"/>
                        <w:lang w:val="fr-FR" w:eastAsia="zh-CN"/>
                      </w:rPr>
                      <m:t>d</m:t>
                    </m:r>
                  </m:e>
                </m:d>
                <m:r>
                  <w:rPr>
                    <w:rFonts w:ascii="Cambria Math" w:hAnsi="Cambria Math"/>
                    <w:sz w:val="18"/>
                    <w:szCs w:val="18"/>
                    <w:lang w:val="fr-FR" w:eastAsia="zh-CN"/>
                  </w:rPr>
                  <m:t xml:space="preserve"> K</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20</m:t>
                </m:r>
              </m:oMath>
            </m:oMathPara>
          </w:p>
        </w:tc>
      </w:tr>
    </w:tbl>
    <w:p w14:paraId="40B7EC2D" w14:textId="1FC4BFB1" w:rsidR="00E66DC1" w:rsidRPr="00B12B40" w:rsidRDefault="00E66DC1" w:rsidP="00E66DC1">
      <w:pPr>
        <w:widowControl/>
        <w:spacing w:beforeLines="20" w:before="48" w:afterLines="20" w:after="48" w:line="240" w:lineRule="auto"/>
        <w:jc w:val="center"/>
        <w:rPr>
          <w:rFonts w:ascii="Times New Roman" w:eastAsiaTheme="minorEastAsia" w:hAnsi="Times New Roman"/>
          <w:b/>
          <w:kern w:val="0"/>
          <w:lang w:val="fr-FR" w:eastAsia="zh-CN"/>
        </w:rPr>
      </w:pPr>
      <w:r w:rsidRPr="00B12B40">
        <w:rPr>
          <w:rFonts w:ascii="Times New Roman" w:hAnsi="Times New Roman"/>
          <w:b/>
          <w:bCs/>
          <w:iCs/>
          <w:kern w:val="0"/>
          <w:lang w:val="fr-FR" w:eastAsia="zh-CN"/>
        </w:rPr>
        <w:t>Fig. 1</w:t>
      </w:r>
      <w:r w:rsidR="00C5110A">
        <w:rPr>
          <w:rFonts w:ascii="Times New Roman" w:hAnsi="Times New Roman"/>
          <w:b/>
          <w:bCs/>
          <w:iCs/>
          <w:kern w:val="0"/>
          <w:lang w:val="fr-FR" w:eastAsia="zh-CN"/>
        </w:rPr>
        <w:t>2</w:t>
      </w:r>
      <w:r w:rsidRPr="00B12B40">
        <w:rPr>
          <w:rFonts w:ascii="Times New Roman" w:hAnsi="Times New Roman"/>
          <w:b/>
          <w:bCs/>
          <w:iCs/>
          <w:kern w:val="0"/>
          <w:lang w:val="fr-FR" w:eastAsia="zh-CN"/>
        </w:rPr>
        <w:t>:</w:t>
      </w:r>
      <w:r w:rsidRPr="00B12B40">
        <w:rPr>
          <w:rFonts w:ascii="Times New Roman" w:hAnsi="Times New Roman" w:hint="eastAsia"/>
          <w:b/>
          <w:bCs/>
          <w:iCs/>
          <w:kern w:val="0"/>
          <w:lang w:val="fr-FR" w:eastAsia="zh-CN"/>
        </w:rPr>
        <w:t xml:space="preserve"> </w:t>
      </w:r>
      <w:r w:rsidR="00C5110A">
        <w:rPr>
          <w:rFonts w:ascii="Times New Roman" w:hAnsi="Times New Roman"/>
          <w:b/>
          <w:bCs/>
          <w:iCs/>
          <w:kern w:val="0"/>
          <w:lang w:val="fr-FR" w:eastAsia="zh-CN"/>
        </w:rPr>
        <w:t>Regret</w:t>
      </w:r>
      <w:r w:rsidRPr="00B12B40">
        <w:rPr>
          <w:rFonts w:ascii="Times New Roman" w:hAnsi="Times New Roman"/>
          <w:b/>
          <w:bCs/>
          <w:iCs/>
          <w:kern w:val="0"/>
          <w:lang w:val="fr-FR" w:eastAsia="zh-CN"/>
        </w:rPr>
        <w:t xml:space="preserve"> vs. number of selected workers </w:t>
      </w:r>
      <m:oMath>
        <m:r>
          <m:rPr>
            <m:sty m:val="bi"/>
          </m:rPr>
          <w:rPr>
            <w:rFonts w:ascii="Cambria Math" w:hAnsi="Cambria Math"/>
            <w:kern w:val="0"/>
            <w:lang w:val="fr-FR" w:eastAsia="zh-CN"/>
          </w:rPr>
          <m:t>K</m:t>
        </m:r>
      </m:oMath>
      <w:r w:rsidRPr="00B12B40">
        <w:rPr>
          <w:rFonts w:ascii="Times New Roman" w:eastAsiaTheme="minorEastAsia" w:hAnsi="Times New Roman" w:hint="eastAsia"/>
          <w:b/>
          <w:kern w:val="0"/>
          <w:lang w:val="fr-FR" w:eastAsia="zh-CN"/>
        </w:rPr>
        <w:t xml:space="preserve"> for</w:t>
      </w:r>
      <w:r w:rsidRPr="00B12B40">
        <w:rPr>
          <w:rFonts w:ascii="Times New Roman" w:eastAsiaTheme="minorEastAsia" w:hAnsi="Times New Roman"/>
          <w:b/>
          <w:kern w:val="0"/>
          <w:lang w:val="fr-FR" w:eastAsia="zh-CN"/>
        </w:rPr>
        <w:t xml:space="preserve"> </w:t>
      </w:r>
      <w:r w:rsidR="00340868" w:rsidRPr="00B12B40">
        <w:rPr>
          <w:rFonts w:ascii="Times New Roman" w:eastAsiaTheme="minorEastAsia" w:hAnsi="Times New Roman"/>
          <w:b/>
          <w:kern w:val="0"/>
          <w:lang w:val="fr-FR" w:eastAsia="zh-CN"/>
        </w:rPr>
        <w:t>diffe</w:t>
      </w:r>
      <w:r w:rsidR="00340868">
        <w:rPr>
          <w:rFonts w:ascii="Times New Roman" w:eastAsiaTheme="minorEastAsia" w:hAnsi="Times New Roman"/>
          <w:b/>
          <w:kern w:val="0"/>
          <w:lang w:val="fr-FR" w:eastAsia="zh-CN"/>
        </w:rPr>
        <w:t>re</w:t>
      </w:r>
      <w:r w:rsidR="00340868" w:rsidRPr="00B12B40">
        <w:rPr>
          <w:rFonts w:ascii="Times New Roman" w:eastAsiaTheme="minorEastAsia" w:hAnsi="Times New Roman"/>
          <w:b/>
          <w:kern w:val="0"/>
          <w:lang w:val="fr-FR" w:eastAsia="zh-CN"/>
        </w:rPr>
        <w:t xml:space="preserve">nt </w:t>
      </w:r>
      <w:r w:rsidRPr="00B12B40">
        <w:rPr>
          <w:rFonts w:ascii="Times New Roman" w:eastAsiaTheme="minorEastAsia" w:hAnsi="Times New Roman"/>
          <w:b/>
          <w:kern w:val="0"/>
          <w:lang w:val="fr-FR" w:eastAsia="zh-CN"/>
        </w:rPr>
        <w:t>UCB -based argrithom</w:t>
      </w:r>
    </w:p>
    <w:tbl>
      <w:tblPr>
        <w:tblStyle w:val="af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1"/>
        <w:gridCol w:w="2501"/>
        <w:gridCol w:w="2501"/>
        <w:gridCol w:w="2502"/>
      </w:tblGrid>
      <w:tr w:rsidR="00D553DF" w:rsidRPr="00B12B40" w14:paraId="06072F88" w14:textId="77777777" w:rsidTr="00141338">
        <w:trPr>
          <w:jc w:val="center"/>
        </w:trPr>
        <w:tc>
          <w:tcPr>
            <w:tcW w:w="2501" w:type="dxa"/>
            <w:vAlign w:val="center"/>
          </w:tcPr>
          <w:p w14:paraId="1315FD47" w14:textId="77777777" w:rsidR="00D553DF" w:rsidRPr="00B12B40" w:rsidRDefault="00D553DF"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4CDAE385" wp14:editId="04574887">
                  <wp:extent cx="1448435" cy="889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8435" cy="889000"/>
                          </a:xfrm>
                          <a:prstGeom prst="rect">
                            <a:avLst/>
                          </a:prstGeom>
                          <a:noFill/>
                          <a:ln>
                            <a:noFill/>
                          </a:ln>
                        </pic:spPr>
                      </pic:pic>
                    </a:graphicData>
                  </a:graphic>
                </wp:inline>
              </w:drawing>
            </w:r>
          </w:p>
        </w:tc>
        <w:tc>
          <w:tcPr>
            <w:tcW w:w="2501" w:type="dxa"/>
            <w:vAlign w:val="center"/>
          </w:tcPr>
          <w:p w14:paraId="4DA25001" w14:textId="77777777" w:rsidR="00D553DF" w:rsidRPr="00B12B40" w:rsidRDefault="00D553DF"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2386030A" wp14:editId="672F5F9C">
                  <wp:extent cx="1448435" cy="889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48435" cy="889000"/>
                          </a:xfrm>
                          <a:prstGeom prst="rect">
                            <a:avLst/>
                          </a:prstGeom>
                          <a:noFill/>
                          <a:ln>
                            <a:noFill/>
                          </a:ln>
                        </pic:spPr>
                      </pic:pic>
                    </a:graphicData>
                  </a:graphic>
                </wp:inline>
              </w:drawing>
            </w:r>
          </w:p>
        </w:tc>
        <w:tc>
          <w:tcPr>
            <w:tcW w:w="2501" w:type="dxa"/>
            <w:vAlign w:val="center"/>
          </w:tcPr>
          <w:p w14:paraId="66E40D94" w14:textId="77777777" w:rsidR="00D553DF" w:rsidRPr="00B12B40" w:rsidRDefault="00D553DF"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1F73E0BB" wp14:editId="3B811F7B">
                  <wp:extent cx="1448435" cy="889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8435" cy="889000"/>
                          </a:xfrm>
                          <a:prstGeom prst="rect">
                            <a:avLst/>
                          </a:prstGeom>
                          <a:noFill/>
                          <a:ln>
                            <a:noFill/>
                          </a:ln>
                        </pic:spPr>
                      </pic:pic>
                    </a:graphicData>
                  </a:graphic>
                </wp:inline>
              </w:drawing>
            </w:r>
          </w:p>
        </w:tc>
        <w:tc>
          <w:tcPr>
            <w:tcW w:w="2502" w:type="dxa"/>
            <w:vAlign w:val="center"/>
          </w:tcPr>
          <w:p w14:paraId="55E9D116" w14:textId="77777777" w:rsidR="00D553DF" w:rsidRPr="00B12B40" w:rsidRDefault="00D553DF" w:rsidP="00141338">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63A17857" wp14:editId="44928676">
                  <wp:extent cx="1448435" cy="889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8435" cy="889000"/>
                          </a:xfrm>
                          <a:prstGeom prst="rect">
                            <a:avLst/>
                          </a:prstGeom>
                          <a:noFill/>
                          <a:ln>
                            <a:noFill/>
                          </a:ln>
                        </pic:spPr>
                      </pic:pic>
                    </a:graphicData>
                  </a:graphic>
                </wp:inline>
              </w:drawing>
            </w:r>
          </w:p>
        </w:tc>
      </w:tr>
      <w:tr w:rsidR="00D553DF" w:rsidRPr="00B12B40" w14:paraId="5683C94F" w14:textId="77777777" w:rsidTr="00141338">
        <w:trPr>
          <w:jc w:val="center"/>
        </w:trPr>
        <w:tc>
          <w:tcPr>
            <w:tcW w:w="2501" w:type="dxa"/>
            <w:vAlign w:val="center"/>
          </w:tcPr>
          <w:p w14:paraId="5CB73584" w14:textId="77777777" w:rsidR="00D553DF" w:rsidRPr="00B12B40" w:rsidRDefault="00000000" w:rsidP="00141338">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sz w:val="18"/>
                        <w:szCs w:val="18"/>
                        <w:lang w:val="fr-FR" w:eastAsia="zh-CN"/>
                      </w:rPr>
                    </m:ctrlPr>
                  </m:dPr>
                  <m:e>
                    <m:r>
                      <m:rPr>
                        <m:sty m:val="p"/>
                      </m:rPr>
                      <w:rPr>
                        <w:rFonts w:ascii="Cambria Math" w:hAnsi="Cambria Math"/>
                        <w:sz w:val="18"/>
                        <w:szCs w:val="18"/>
                        <w:lang w:val="fr-FR" w:eastAsia="zh-CN"/>
                      </w:rPr>
                      <m:t>a</m:t>
                    </m:r>
                  </m:e>
                </m:d>
                <m:r>
                  <w:rPr>
                    <w:rFonts w:ascii="Cambria Math" w:hAnsi="Cambria Math"/>
                    <w:sz w:val="18"/>
                    <w:szCs w:val="18"/>
                    <w:lang w:val="fr-FR" w:eastAsia="zh-CN"/>
                  </w:rPr>
                  <m:t xml:space="preserve"> B</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6000</m:t>
                </m:r>
              </m:oMath>
            </m:oMathPara>
          </w:p>
        </w:tc>
        <w:tc>
          <w:tcPr>
            <w:tcW w:w="2501" w:type="dxa"/>
            <w:vAlign w:val="center"/>
          </w:tcPr>
          <w:p w14:paraId="7B8D033C" w14:textId="77777777" w:rsidR="00D553DF" w:rsidRPr="00B12B40" w:rsidRDefault="00000000" w:rsidP="00141338">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sz w:val="18"/>
                        <w:szCs w:val="18"/>
                        <w:lang w:val="fr-FR" w:eastAsia="zh-CN"/>
                      </w:rPr>
                    </m:ctrlPr>
                  </m:dPr>
                  <m:e>
                    <m:r>
                      <m:rPr>
                        <m:sty m:val="p"/>
                      </m:rPr>
                      <w:rPr>
                        <w:rFonts w:ascii="Cambria Math" w:hAnsi="Cambria Math"/>
                        <w:sz w:val="18"/>
                        <w:szCs w:val="18"/>
                        <w:lang w:val="fr-FR" w:eastAsia="zh-CN"/>
                      </w:rPr>
                      <m:t>b</m:t>
                    </m:r>
                  </m:e>
                </m:d>
                <m:r>
                  <w:rPr>
                    <w:rFonts w:ascii="Cambria Math" w:hAnsi="Cambria Math"/>
                    <w:sz w:val="18"/>
                    <w:szCs w:val="18"/>
                    <w:lang w:val="fr-FR" w:eastAsia="zh-CN"/>
                  </w:rPr>
                  <m:t xml:space="preserve"> B</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8000</m:t>
                </m:r>
              </m:oMath>
            </m:oMathPara>
          </w:p>
        </w:tc>
        <w:tc>
          <w:tcPr>
            <w:tcW w:w="2501" w:type="dxa"/>
            <w:vAlign w:val="center"/>
          </w:tcPr>
          <w:p w14:paraId="6BC1FF6B" w14:textId="77777777" w:rsidR="00D553DF" w:rsidRPr="00B12B40" w:rsidRDefault="00000000" w:rsidP="00141338">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sz w:val="18"/>
                        <w:szCs w:val="18"/>
                        <w:lang w:val="fr-FR" w:eastAsia="zh-CN"/>
                      </w:rPr>
                    </m:ctrlPr>
                  </m:dPr>
                  <m:e>
                    <m:r>
                      <m:rPr>
                        <m:sty m:val="p"/>
                      </m:rPr>
                      <w:rPr>
                        <w:rFonts w:ascii="Cambria Math" w:hAnsi="Cambria Math"/>
                        <w:sz w:val="18"/>
                        <w:szCs w:val="18"/>
                        <w:lang w:val="fr-FR" w:eastAsia="zh-CN"/>
                      </w:rPr>
                      <m:t>c</m:t>
                    </m:r>
                  </m:e>
                </m:d>
                <m:r>
                  <w:rPr>
                    <w:rFonts w:ascii="Cambria Math" w:hAnsi="Cambria Math"/>
                    <w:sz w:val="18"/>
                    <w:szCs w:val="18"/>
                    <w:lang w:val="fr-FR" w:eastAsia="zh-CN"/>
                  </w:rPr>
                  <m:t xml:space="preserve"> B</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10000</m:t>
                </m:r>
              </m:oMath>
            </m:oMathPara>
          </w:p>
        </w:tc>
        <w:tc>
          <w:tcPr>
            <w:tcW w:w="2502" w:type="dxa"/>
            <w:vAlign w:val="center"/>
          </w:tcPr>
          <w:p w14:paraId="0C7097FF" w14:textId="77777777" w:rsidR="00D553DF" w:rsidRPr="00B12B40" w:rsidRDefault="00000000" w:rsidP="00141338">
            <w:pPr>
              <w:pStyle w:val="MDPI31text"/>
              <w:spacing w:line="240" w:lineRule="auto"/>
              <w:ind w:firstLine="0"/>
              <w:jc w:val="center"/>
              <w:rPr>
                <w:rFonts w:ascii="Times New Roman" w:eastAsia="宋体" w:hAnsi="Times New Roman"/>
                <w:color w:val="auto"/>
                <w:szCs w:val="20"/>
              </w:rPr>
            </w:pPr>
            <m:oMathPara>
              <m:oMath>
                <m:d>
                  <m:dPr>
                    <m:ctrlPr>
                      <w:rPr>
                        <w:rFonts w:ascii="Cambria Math" w:hAnsi="Cambria Math"/>
                        <w:sz w:val="18"/>
                        <w:szCs w:val="18"/>
                        <w:lang w:val="fr-FR" w:eastAsia="zh-CN"/>
                      </w:rPr>
                    </m:ctrlPr>
                  </m:dPr>
                  <m:e>
                    <m:r>
                      <m:rPr>
                        <m:sty m:val="p"/>
                      </m:rPr>
                      <w:rPr>
                        <w:rFonts w:ascii="Cambria Math" w:hAnsi="Cambria Math"/>
                        <w:sz w:val="18"/>
                        <w:szCs w:val="18"/>
                        <w:lang w:val="fr-FR" w:eastAsia="zh-CN"/>
                      </w:rPr>
                      <m:t>d</m:t>
                    </m:r>
                  </m:e>
                </m:d>
                <m:r>
                  <w:rPr>
                    <w:rFonts w:ascii="Cambria Math" w:hAnsi="Cambria Math"/>
                    <w:sz w:val="18"/>
                    <w:szCs w:val="18"/>
                    <w:lang w:val="fr-FR" w:eastAsia="zh-CN"/>
                  </w:rPr>
                  <m:t xml:space="preserve"> B</m:t>
                </m:r>
                <m:r>
                  <m:rPr>
                    <m:sty m:val="p"/>
                  </m:rPr>
                  <w:rPr>
                    <w:rFonts w:ascii="Cambria Math" w:hAnsi="Cambria Math" w:hint="eastAsia"/>
                    <w:sz w:val="18"/>
                    <w:szCs w:val="18"/>
                    <w:lang w:val="fr-FR" w:eastAsia="zh-CN"/>
                  </w:rPr>
                  <m:t>=</m:t>
                </m:r>
                <m:r>
                  <m:rPr>
                    <m:sty m:val="p"/>
                  </m:rPr>
                  <w:rPr>
                    <w:rFonts w:ascii="Cambria Math" w:hAnsi="Cambria Math"/>
                    <w:sz w:val="18"/>
                    <w:szCs w:val="18"/>
                    <w:lang w:val="fr-FR" w:eastAsia="zh-CN"/>
                  </w:rPr>
                  <m:t>12000</m:t>
                </m:r>
              </m:oMath>
            </m:oMathPara>
          </w:p>
        </w:tc>
      </w:tr>
    </w:tbl>
    <w:p w14:paraId="0E894E89" w14:textId="2F754E60" w:rsidR="0063470A" w:rsidRDefault="00D553DF" w:rsidP="00E66DC1">
      <w:pPr>
        <w:widowControl/>
        <w:spacing w:beforeLines="20" w:before="48" w:afterLines="20" w:after="48" w:line="240" w:lineRule="auto"/>
        <w:jc w:val="center"/>
        <w:rPr>
          <w:rFonts w:ascii="Times New Roman" w:eastAsiaTheme="minorEastAsia" w:hAnsi="Times New Roman"/>
          <w:b/>
          <w:kern w:val="0"/>
          <w:lang w:val="fr-FR" w:eastAsia="zh-CN"/>
        </w:rPr>
      </w:pPr>
      <w:r w:rsidRPr="00B12B40">
        <w:rPr>
          <w:rFonts w:ascii="Times New Roman" w:hAnsi="Times New Roman"/>
          <w:b/>
          <w:bCs/>
          <w:iCs/>
          <w:kern w:val="0"/>
          <w:lang w:val="fr-FR" w:eastAsia="zh-CN"/>
        </w:rPr>
        <w:t>Fig. 1</w:t>
      </w:r>
      <w:r w:rsidR="00C5110A">
        <w:rPr>
          <w:rFonts w:ascii="Times New Roman" w:hAnsi="Times New Roman"/>
          <w:b/>
          <w:bCs/>
          <w:iCs/>
          <w:kern w:val="0"/>
          <w:lang w:val="fr-FR" w:eastAsia="zh-CN"/>
        </w:rPr>
        <w:t>3</w:t>
      </w:r>
      <w:r w:rsidRPr="00B12B40">
        <w:rPr>
          <w:rFonts w:ascii="Times New Roman" w:hAnsi="Times New Roman"/>
          <w:b/>
          <w:bCs/>
          <w:iCs/>
          <w:kern w:val="0"/>
          <w:lang w:val="fr-FR" w:eastAsia="zh-CN"/>
        </w:rPr>
        <w:t xml:space="preserve">: </w:t>
      </w:r>
      <w:r w:rsidRPr="00B12B40">
        <w:rPr>
          <w:rFonts w:ascii="Times New Roman" w:hAnsi="Times New Roman" w:hint="eastAsia"/>
          <w:b/>
          <w:bCs/>
          <w:iCs/>
          <w:kern w:val="0"/>
          <w:lang w:val="fr-FR" w:eastAsia="zh-CN"/>
        </w:rPr>
        <w:t>Total</w:t>
      </w:r>
      <w:r w:rsidRPr="00B12B40">
        <w:rPr>
          <w:rFonts w:ascii="Times New Roman" w:hAnsi="Times New Roman"/>
          <w:b/>
          <w:bCs/>
          <w:iCs/>
          <w:kern w:val="0"/>
          <w:lang w:val="fr-FR" w:eastAsia="zh-CN"/>
        </w:rPr>
        <w:t xml:space="preserve"> revenue vs. number of workers </w:t>
      </w:r>
      <m:oMath>
        <m:r>
          <m:rPr>
            <m:nor/>
          </m:rPr>
          <w:rPr>
            <w:rFonts w:ascii="jsMath-cmsy10" w:hAnsi="jsMath-cmsy10"/>
            <w:b/>
            <w:bCs/>
            <w:iCs/>
            <w:kern w:val="0"/>
            <w:sz w:val="18"/>
            <w:szCs w:val="18"/>
            <w:lang w:eastAsia="zh-CN"/>
          </w:rPr>
          <m:t>N</m:t>
        </m:r>
      </m:oMath>
      <w:r w:rsidRPr="00B12B40">
        <w:rPr>
          <w:rFonts w:ascii="Times New Roman" w:eastAsiaTheme="minorEastAsia" w:hAnsi="Times New Roman" w:hint="eastAsia"/>
          <w:b/>
          <w:kern w:val="0"/>
          <w:lang w:val="fr-FR" w:eastAsia="zh-CN"/>
        </w:rPr>
        <w:t xml:space="preserve"> for</w:t>
      </w:r>
      <w:r w:rsidRPr="00B12B40">
        <w:rPr>
          <w:rFonts w:ascii="Times New Roman" w:eastAsiaTheme="minorEastAsia" w:hAnsi="Times New Roman"/>
          <w:b/>
          <w:kern w:val="0"/>
          <w:lang w:val="fr-FR" w:eastAsia="zh-CN"/>
        </w:rPr>
        <w:t xml:space="preserve"> diffe</w:t>
      </w:r>
      <w:r w:rsidR="00340868">
        <w:rPr>
          <w:rFonts w:ascii="Times New Roman" w:eastAsiaTheme="minorEastAsia" w:hAnsi="Times New Roman"/>
          <w:b/>
          <w:kern w:val="0"/>
          <w:lang w:val="fr-FR" w:eastAsia="zh-CN"/>
        </w:rPr>
        <w:t>re</w:t>
      </w:r>
      <w:r w:rsidRPr="00B12B40">
        <w:rPr>
          <w:rFonts w:ascii="Times New Roman" w:eastAsiaTheme="minorEastAsia" w:hAnsi="Times New Roman"/>
          <w:b/>
          <w:kern w:val="0"/>
          <w:lang w:val="fr-FR" w:eastAsia="zh-CN"/>
        </w:rPr>
        <w:t>nt UCB -based argrithom</w:t>
      </w:r>
    </w:p>
    <w:tbl>
      <w:tblPr>
        <w:tblStyle w:val="af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1"/>
        <w:gridCol w:w="2501"/>
        <w:gridCol w:w="2501"/>
        <w:gridCol w:w="2502"/>
      </w:tblGrid>
      <w:tr w:rsidR="007F218C" w:rsidRPr="00B12B40" w14:paraId="651ABBFC" w14:textId="77777777" w:rsidTr="00303C76">
        <w:trPr>
          <w:jc w:val="center"/>
        </w:trPr>
        <w:tc>
          <w:tcPr>
            <w:tcW w:w="2501" w:type="dxa"/>
            <w:vAlign w:val="center"/>
          </w:tcPr>
          <w:p w14:paraId="4EFC0543" w14:textId="77777777" w:rsidR="007F218C" w:rsidRPr="00B12B40" w:rsidRDefault="007F218C" w:rsidP="00303C76">
            <w:pPr>
              <w:pStyle w:val="MDPI31text"/>
              <w:spacing w:line="240" w:lineRule="auto"/>
              <w:ind w:firstLine="0"/>
              <w:jc w:val="center"/>
              <w:rPr>
                <w:rFonts w:ascii="Times New Roman" w:eastAsia="宋体" w:hAnsi="Times New Roman"/>
                <w:color w:val="auto"/>
                <w:szCs w:val="20"/>
              </w:rPr>
            </w:pPr>
            <w:bookmarkStart w:id="50" w:name="_Hlk135520138"/>
            <w:r>
              <w:rPr>
                <w:rFonts w:ascii="Times New Roman" w:eastAsia="宋体" w:hAnsi="Times New Roman"/>
                <w:noProof/>
                <w:color w:val="auto"/>
                <w:szCs w:val="20"/>
              </w:rPr>
              <w:drawing>
                <wp:inline distT="0" distB="0" distL="0" distR="0" wp14:anchorId="4FD564E6" wp14:editId="488CB727">
                  <wp:extent cx="1448435" cy="906145"/>
                  <wp:effectExtent l="0" t="0" r="0" b="8255"/>
                  <wp:docPr id="15635119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8435" cy="906145"/>
                          </a:xfrm>
                          <a:prstGeom prst="rect">
                            <a:avLst/>
                          </a:prstGeom>
                          <a:noFill/>
                          <a:ln>
                            <a:noFill/>
                          </a:ln>
                        </pic:spPr>
                      </pic:pic>
                    </a:graphicData>
                  </a:graphic>
                </wp:inline>
              </w:drawing>
            </w:r>
          </w:p>
        </w:tc>
        <w:tc>
          <w:tcPr>
            <w:tcW w:w="2501" w:type="dxa"/>
            <w:vAlign w:val="center"/>
          </w:tcPr>
          <w:p w14:paraId="3562B794" w14:textId="77777777" w:rsidR="007F218C" w:rsidRPr="00B12B40" w:rsidRDefault="007F218C" w:rsidP="00303C76">
            <w:pPr>
              <w:pStyle w:val="MDPI31text"/>
              <w:spacing w:line="240" w:lineRule="auto"/>
              <w:ind w:firstLine="0"/>
              <w:jc w:val="center"/>
              <w:rPr>
                <w:rFonts w:ascii="Times New Roman" w:eastAsia="宋体" w:hAnsi="Times New Roman"/>
                <w:color w:val="auto"/>
                <w:szCs w:val="20"/>
              </w:rPr>
            </w:pPr>
            <w:r>
              <w:rPr>
                <w:rFonts w:ascii="Times New Roman" w:eastAsia="宋体" w:hAnsi="Times New Roman"/>
                <w:noProof/>
                <w:color w:val="auto"/>
                <w:szCs w:val="20"/>
              </w:rPr>
              <w:drawing>
                <wp:inline distT="0" distB="0" distL="0" distR="0" wp14:anchorId="595B26B6" wp14:editId="18E90244">
                  <wp:extent cx="1448435" cy="906145"/>
                  <wp:effectExtent l="0" t="0" r="0" b="8255"/>
                  <wp:docPr id="179241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8435" cy="906145"/>
                          </a:xfrm>
                          <a:prstGeom prst="rect">
                            <a:avLst/>
                          </a:prstGeom>
                          <a:noFill/>
                          <a:ln>
                            <a:noFill/>
                          </a:ln>
                        </pic:spPr>
                      </pic:pic>
                    </a:graphicData>
                  </a:graphic>
                </wp:inline>
              </w:drawing>
            </w:r>
          </w:p>
        </w:tc>
        <w:tc>
          <w:tcPr>
            <w:tcW w:w="2501" w:type="dxa"/>
            <w:vAlign w:val="center"/>
          </w:tcPr>
          <w:p w14:paraId="2729733F" w14:textId="77777777" w:rsidR="007F218C" w:rsidRPr="00B12B40" w:rsidRDefault="007F218C" w:rsidP="00303C76">
            <w:pPr>
              <w:pStyle w:val="MDPI31text"/>
              <w:spacing w:line="240" w:lineRule="auto"/>
              <w:ind w:firstLine="0"/>
              <w:jc w:val="center"/>
              <w:rPr>
                <w:rFonts w:ascii="Times New Roman" w:eastAsia="宋体" w:hAnsi="Times New Roman"/>
                <w:color w:val="auto"/>
                <w:szCs w:val="20"/>
              </w:rPr>
            </w:pPr>
            <m:oMathPara>
              <m:oMath>
                <m:r>
                  <w:rPr>
                    <w:rFonts w:ascii="Cambria Math" w:hAnsi="Cambria Math"/>
                    <w:i/>
                    <w:noProof/>
                    <w:sz w:val="18"/>
                    <w:szCs w:val="18"/>
                    <w:lang w:val="fr-FR" w:eastAsia="zh-CN"/>
                  </w:rPr>
                  <w:drawing>
                    <wp:inline distT="0" distB="0" distL="0" distR="0" wp14:anchorId="3E089EA1" wp14:editId="6BBA5B9B">
                      <wp:extent cx="1448435" cy="906145"/>
                      <wp:effectExtent l="0" t="0" r="0" b="8255"/>
                      <wp:docPr id="2040962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8435" cy="906145"/>
                              </a:xfrm>
                              <a:prstGeom prst="rect">
                                <a:avLst/>
                              </a:prstGeom>
                              <a:noFill/>
                              <a:ln>
                                <a:noFill/>
                              </a:ln>
                            </pic:spPr>
                          </pic:pic>
                        </a:graphicData>
                      </a:graphic>
                    </wp:inline>
                  </w:drawing>
                </m:r>
              </m:oMath>
            </m:oMathPara>
          </w:p>
        </w:tc>
        <w:tc>
          <w:tcPr>
            <w:tcW w:w="2502" w:type="dxa"/>
            <w:vAlign w:val="center"/>
          </w:tcPr>
          <w:p w14:paraId="7C37007D" w14:textId="77777777" w:rsidR="007F218C" w:rsidRPr="00B12B40" w:rsidRDefault="007F218C" w:rsidP="00303C76">
            <w:pPr>
              <w:pStyle w:val="MDPI31text"/>
              <w:spacing w:line="240" w:lineRule="auto"/>
              <w:ind w:firstLine="0"/>
              <w:jc w:val="left"/>
              <w:rPr>
                <w:rFonts w:ascii="Times New Roman" w:eastAsia="宋体" w:hAnsi="Times New Roman"/>
                <w:color w:val="auto"/>
                <w:szCs w:val="20"/>
                <w:lang w:eastAsia="zh-CN"/>
              </w:rPr>
            </w:pPr>
            <w:r>
              <w:rPr>
                <w:rFonts w:ascii="Times New Roman" w:eastAsia="宋体" w:hAnsi="Times New Roman" w:hint="eastAsia"/>
                <w:noProof/>
                <w:color w:val="auto"/>
                <w:szCs w:val="20"/>
                <w:lang w:eastAsia="zh-CN"/>
              </w:rPr>
              <w:drawing>
                <wp:inline distT="0" distB="0" distL="0" distR="0" wp14:anchorId="67593055" wp14:editId="63A023CA">
                  <wp:extent cx="1448435" cy="906145"/>
                  <wp:effectExtent l="0" t="0" r="0" b="8255"/>
                  <wp:docPr id="4790890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8435" cy="906145"/>
                          </a:xfrm>
                          <a:prstGeom prst="rect">
                            <a:avLst/>
                          </a:prstGeom>
                          <a:noFill/>
                          <a:ln>
                            <a:noFill/>
                          </a:ln>
                        </pic:spPr>
                      </pic:pic>
                    </a:graphicData>
                  </a:graphic>
                </wp:inline>
              </w:drawing>
            </w:r>
          </w:p>
        </w:tc>
      </w:tr>
      <w:tr w:rsidR="00A820C1" w:rsidRPr="00A820C1" w14:paraId="64983FE2" w14:textId="77777777" w:rsidTr="00303C76">
        <w:trPr>
          <w:jc w:val="center"/>
        </w:trPr>
        <w:tc>
          <w:tcPr>
            <w:tcW w:w="2501" w:type="dxa"/>
            <w:vAlign w:val="center"/>
          </w:tcPr>
          <w:p w14:paraId="4DAAA70F" w14:textId="77777777" w:rsidR="007F218C" w:rsidRPr="00A820C1" w:rsidRDefault="00000000" w:rsidP="00303C76">
            <w:pPr>
              <w:pStyle w:val="MDPI31text"/>
              <w:spacing w:line="240" w:lineRule="auto"/>
              <w:ind w:firstLine="0"/>
              <w:jc w:val="center"/>
              <w:rPr>
                <w:rFonts w:ascii="Times New Roman" w:eastAsia="宋体" w:hAnsi="Times New Roman"/>
                <w:color w:val="008000"/>
                <w:szCs w:val="20"/>
              </w:rPr>
            </w:pPr>
            <m:oMathPara>
              <m:oMath>
                <m:d>
                  <m:dPr>
                    <m:ctrlPr>
                      <w:rPr>
                        <w:rFonts w:ascii="Cambria Math" w:hAnsi="Cambria Math"/>
                        <w:color w:val="008000"/>
                        <w:sz w:val="18"/>
                        <w:szCs w:val="18"/>
                        <w:lang w:val="fr-FR" w:eastAsia="zh-CN"/>
                      </w:rPr>
                    </m:ctrlPr>
                  </m:dPr>
                  <m:e>
                    <m:r>
                      <m:rPr>
                        <m:sty m:val="p"/>
                      </m:rPr>
                      <w:rPr>
                        <w:rFonts w:ascii="Cambria Math" w:hAnsi="Cambria Math"/>
                        <w:color w:val="008000"/>
                        <w:sz w:val="18"/>
                        <w:szCs w:val="18"/>
                        <w:lang w:val="fr-FR" w:eastAsia="zh-CN"/>
                      </w:rPr>
                      <m:t>a</m:t>
                    </m:r>
                  </m:e>
                </m:d>
                <m:r>
                  <w:rPr>
                    <w:rFonts w:ascii="Cambria Math" w:hAnsi="Cambria Math"/>
                    <w:color w:val="008000"/>
                    <w:sz w:val="18"/>
                    <w:szCs w:val="18"/>
                    <w:lang w:val="fr-FR" w:eastAsia="zh-CN"/>
                  </w:rPr>
                  <m:t xml:space="preserve"> </m:t>
                </m:r>
                <m:r>
                  <m:rPr>
                    <m:nor/>
                  </m:rPr>
                  <w:rPr>
                    <w:rFonts w:ascii="jsMath-cmsy10" w:hAnsi="jsMath-cmsy10"/>
                    <w:iCs/>
                    <w:color w:val="008000"/>
                    <w:sz w:val="18"/>
                    <w:szCs w:val="18"/>
                  </w:rPr>
                  <m:t>N</m:t>
                </m:r>
                <m:r>
                  <m:rPr>
                    <m:nor/>
                  </m:rPr>
                  <w:rPr>
                    <w:rFonts w:ascii="Cambria Math" w:hAnsi="jsMath-cmsy10"/>
                    <w:iCs/>
                    <w:color w:val="008000"/>
                    <w:sz w:val="18"/>
                    <w:szCs w:val="18"/>
                  </w:rPr>
                  <m:t xml:space="preserve"> = 40</m:t>
                </m:r>
              </m:oMath>
            </m:oMathPara>
          </w:p>
        </w:tc>
        <w:tc>
          <w:tcPr>
            <w:tcW w:w="2501" w:type="dxa"/>
            <w:vAlign w:val="center"/>
          </w:tcPr>
          <w:p w14:paraId="26D7D599" w14:textId="77777777" w:rsidR="007F218C" w:rsidRPr="00A820C1" w:rsidRDefault="00000000" w:rsidP="00303C76">
            <w:pPr>
              <w:pStyle w:val="MDPI31text"/>
              <w:spacing w:line="240" w:lineRule="auto"/>
              <w:ind w:firstLine="0"/>
              <w:jc w:val="center"/>
              <w:rPr>
                <w:rFonts w:ascii="Times New Roman" w:eastAsia="宋体" w:hAnsi="Times New Roman"/>
                <w:color w:val="008000"/>
                <w:szCs w:val="20"/>
              </w:rPr>
            </w:pPr>
            <m:oMathPara>
              <m:oMath>
                <m:d>
                  <m:dPr>
                    <m:ctrlPr>
                      <w:rPr>
                        <w:rFonts w:ascii="Cambria Math" w:hAnsi="Cambria Math"/>
                        <w:color w:val="008000"/>
                        <w:sz w:val="18"/>
                        <w:szCs w:val="18"/>
                        <w:lang w:val="fr-FR" w:eastAsia="zh-CN"/>
                      </w:rPr>
                    </m:ctrlPr>
                  </m:dPr>
                  <m:e>
                    <m:r>
                      <m:rPr>
                        <m:sty m:val="p"/>
                      </m:rPr>
                      <w:rPr>
                        <w:rFonts w:ascii="Cambria Math" w:hAnsi="Cambria Math"/>
                        <w:color w:val="008000"/>
                        <w:sz w:val="18"/>
                        <w:szCs w:val="18"/>
                        <w:lang w:val="fr-FR" w:eastAsia="zh-CN"/>
                      </w:rPr>
                      <m:t>b</m:t>
                    </m:r>
                  </m:e>
                </m:d>
                <m:r>
                  <w:rPr>
                    <w:rFonts w:ascii="Cambria Math" w:hAnsi="Cambria Math"/>
                    <w:color w:val="008000"/>
                    <w:sz w:val="18"/>
                    <w:szCs w:val="18"/>
                    <w:lang w:val="fr-FR" w:eastAsia="zh-CN"/>
                  </w:rPr>
                  <m:t xml:space="preserve"> </m:t>
                </m:r>
                <m:r>
                  <m:rPr>
                    <m:nor/>
                  </m:rPr>
                  <w:rPr>
                    <w:rFonts w:ascii="jsMath-cmsy10" w:hAnsi="jsMath-cmsy10"/>
                    <w:iCs/>
                    <w:color w:val="008000"/>
                    <w:sz w:val="18"/>
                    <w:szCs w:val="18"/>
                  </w:rPr>
                  <m:t>N</m:t>
                </m:r>
                <m:r>
                  <m:rPr>
                    <m:nor/>
                  </m:rPr>
                  <w:rPr>
                    <w:rFonts w:ascii="Cambria Math" w:hAnsi="jsMath-cmsy10"/>
                    <w:iCs/>
                    <w:color w:val="008000"/>
                    <w:sz w:val="18"/>
                    <w:szCs w:val="18"/>
                  </w:rPr>
                  <m:t xml:space="preserve"> = 60</m:t>
                </m:r>
              </m:oMath>
            </m:oMathPara>
          </w:p>
        </w:tc>
        <w:tc>
          <w:tcPr>
            <w:tcW w:w="2501" w:type="dxa"/>
            <w:vAlign w:val="center"/>
          </w:tcPr>
          <w:p w14:paraId="412A1EAE" w14:textId="77777777" w:rsidR="007F218C" w:rsidRPr="00A820C1" w:rsidRDefault="00000000" w:rsidP="00303C76">
            <w:pPr>
              <w:pStyle w:val="MDPI31text"/>
              <w:spacing w:line="240" w:lineRule="auto"/>
              <w:ind w:firstLine="0"/>
              <w:jc w:val="center"/>
              <w:rPr>
                <w:rFonts w:ascii="Times New Roman" w:eastAsia="宋体" w:hAnsi="Times New Roman"/>
                <w:color w:val="008000"/>
                <w:szCs w:val="20"/>
              </w:rPr>
            </w:pPr>
            <m:oMathPara>
              <m:oMath>
                <m:d>
                  <m:dPr>
                    <m:ctrlPr>
                      <w:rPr>
                        <w:rFonts w:ascii="Cambria Math" w:hAnsi="Cambria Math"/>
                        <w:color w:val="008000"/>
                        <w:sz w:val="18"/>
                        <w:szCs w:val="18"/>
                        <w:lang w:val="fr-FR" w:eastAsia="zh-CN"/>
                      </w:rPr>
                    </m:ctrlPr>
                  </m:dPr>
                  <m:e>
                    <m:r>
                      <m:rPr>
                        <m:sty m:val="p"/>
                      </m:rPr>
                      <w:rPr>
                        <w:rFonts w:ascii="Cambria Math" w:hAnsi="Cambria Math"/>
                        <w:color w:val="008000"/>
                        <w:sz w:val="18"/>
                        <w:szCs w:val="18"/>
                        <w:lang w:val="fr-FR" w:eastAsia="zh-CN"/>
                      </w:rPr>
                      <m:t>c</m:t>
                    </m:r>
                  </m:e>
                </m:d>
                <m:r>
                  <w:rPr>
                    <w:rFonts w:ascii="Cambria Math" w:hAnsi="Cambria Math"/>
                    <w:color w:val="008000"/>
                    <w:sz w:val="18"/>
                    <w:szCs w:val="18"/>
                    <w:lang w:val="fr-FR" w:eastAsia="zh-CN"/>
                  </w:rPr>
                  <m:t xml:space="preserve"> </m:t>
                </m:r>
                <m:r>
                  <m:rPr>
                    <m:nor/>
                  </m:rPr>
                  <w:rPr>
                    <w:rFonts w:ascii="jsMath-cmsy10" w:hAnsi="jsMath-cmsy10"/>
                    <w:iCs/>
                    <w:color w:val="008000"/>
                    <w:sz w:val="18"/>
                    <w:szCs w:val="18"/>
                  </w:rPr>
                  <m:t>N</m:t>
                </m:r>
                <m:r>
                  <m:rPr>
                    <m:nor/>
                  </m:rPr>
                  <w:rPr>
                    <w:rFonts w:ascii="Cambria Math" w:hAnsi="jsMath-cmsy10"/>
                    <w:iCs/>
                    <w:color w:val="008000"/>
                    <w:sz w:val="18"/>
                    <w:szCs w:val="18"/>
                  </w:rPr>
                  <m:t xml:space="preserve"> = 80</m:t>
                </m:r>
              </m:oMath>
            </m:oMathPara>
          </w:p>
        </w:tc>
        <w:tc>
          <w:tcPr>
            <w:tcW w:w="2502" w:type="dxa"/>
            <w:vAlign w:val="center"/>
          </w:tcPr>
          <w:p w14:paraId="07E7D9B9" w14:textId="77777777" w:rsidR="007F218C" w:rsidRPr="00A820C1" w:rsidRDefault="00000000" w:rsidP="00303C76">
            <w:pPr>
              <w:pStyle w:val="MDPI31text"/>
              <w:spacing w:line="240" w:lineRule="auto"/>
              <w:ind w:firstLine="0"/>
              <w:jc w:val="center"/>
              <w:rPr>
                <w:rFonts w:ascii="Times New Roman" w:eastAsia="宋体" w:hAnsi="Times New Roman"/>
                <w:color w:val="008000"/>
                <w:szCs w:val="20"/>
              </w:rPr>
            </w:pPr>
            <m:oMathPara>
              <m:oMath>
                <m:d>
                  <m:dPr>
                    <m:ctrlPr>
                      <w:rPr>
                        <w:rFonts w:ascii="Cambria Math" w:hAnsi="Cambria Math"/>
                        <w:color w:val="008000"/>
                        <w:sz w:val="18"/>
                        <w:szCs w:val="18"/>
                        <w:lang w:val="fr-FR" w:eastAsia="zh-CN"/>
                      </w:rPr>
                    </m:ctrlPr>
                  </m:dPr>
                  <m:e>
                    <m:r>
                      <m:rPr>
                        <m:sty m:val="p"/>
                      </m:rPr>
                      <w:rPr>
                        <w:rFonts w:ascii="Cambria Math" w:hAnsi="Cambria Math"/>
                        <w:color w:val="008000"/>
                        <w:sz w:val="18"/>
                        <w:szCs w:val="18"/>
                        <w:lang w:val="fr-FR" w:eastAsia="zh-CN"/>
                      </w:rPr>
                      <m:t>d</m:t>
                    </m:r>
                  </m:e>
                </m:d>
                <m:r>
                  <w:rPr>
                    <w:rFonts w:ascii="Cambria Math" w:hAnsi="Cambria Math"/>
                    <w:color w:val="008000"/>
                    <w:sz w:val="18"/>
                    <w:szCs w:val="18"/>
                    <w:lang w:val="fr-FR" w:eastAsia="zh-CN"/>
                  </w:rPr>
                  <m:t xml:space="preserve"> </m:t>
                </m:r>
                <m:r>
                  <m:rPr>
                    <m:nor/>
                  </m:rPr>
                  <w:rPr>
                    <w:rFonts w:ascii="jsMath-cmsy10" w:hAnsi="jsMath-cmsy10"/>
                    <w:iCs/>
                    <w:color w:val="008000"/>
                    <w:sz w:val="18"/>
                    <w:szCs w:val="18"/>
                  </w:rPr>
                  <m:t>N</m:t>
                </m:r>
                <m:r>
                  <m:rPr>
                    <m:nor/>
                  </m:rPr>
                  <w:rPr>
                    <w:rFonts w:ascii="Cambria Math" w:hAnsi="jsMath-cmsy10"/>
                    <w:iCs/>
                    <w:color w:val="008000"/>
                    <w:sz w:val="18"/>
                    <w:szCs w:val="18"/>
                  </w:rPr>
                  <m:t xml:space="preserve"> = 100</m:t>
                </m:r>
              </m:oMath>
            </m:oMathPara>
          </w:p>
        </w:tc>
      </w:tr>
    </w:tbl>
    <w:p w14:paraId="5CDD7875" w14:textId="704B6A40" w:rsidR="007F218C" w:rsidRPr="00A820C1" w:rsidRDefault="007F218C" w:rsidP="00E66DC1">
      <w:pPr>
        <w:widowControl/>
        <w:spacing w:beforeLines="20" w:before="48" w:afterLines="20" w:after="48" w:line="240" w:lineRule="auto"/>
        <w:jc w:val="center"/>
        <w:rPr>
          <w:rFonts w:ascii="Times New Roman" w:eastAsiaTheme="minorEastAsia" w:hAnsi="Times New Roman"/>
          <w:color w:val="008000"/>
          <w:kern w:val="0"/>
          <w:lang w:val="fr-FR" w:eastAsia="zh-CN"/>
        </w:rPr>
      </w:pPr>
      <w:r w:rsidRPr="00A820C1">
        <w:rPr>
          <w:rFonts w:ascii="Times New Roman" w:hAnsi="Times New Roman"/>
          <w:b/>
          <w:bCs/>
          <w:iCs/>
          <w:color w:val="008000"/>
          <w:kern w:val="0"/>
          <w:lang w:val="fr-FR" w:eastAsia="zh-CN"/>
        </w:rPr>
        <w:t>Fig. 1</w:t>
      </w:r>
      <w:r w:rsidR="00C5110A" w:rsidRPr="00A820C1">
        <w:rPr>
          <w:rFonts w:ascii="Times New Roman" w:hAnsi="Times New Roman"/>
          <w:b/>
          <w:bCs/>
          <w:iCs/>
          <w:color w:val="008000"/>
          <w:kern w:val="0"/>
          <w:lang w:val="fr-FR" w:eastAsia="zh-CN"/>
        </w:rPr>
        <w:t>4</w:t>
      </w:r>
      <w:r w:rsidRPr="00A820C1">
        <w:rPr>
          <w:rFonts w:ascii="Times New Roman" w:hAnsi="Times New Roman"/>
          <w:b/>
          <w:bCs/>
          <w:iCs/>
          <w:color w:val="008000"/>
          <w:kern w:val="0"/>
          <w:lang w:val="fr-FR" w:eastAsia="zh-CN"/>
        </w:rPr>
        <w:t xml:space="preserve">: Efficiency vs. number of workers </w:t>
      </w:r>
      <m:oMath>
        <m:r>
          <m:rPr>
            <m:nor/>
          </m:rPr>
          <w:rPr>
            <w:rFonts w:ascii="jsMath-cmsy10" w:hAnsi="jsMath-cmsy10"/>
            <w:b/>
            <w:bCs/>
            <w:iCs/>
            <w:color w:val="008000"/>
            <w:kern w:val="0"/>
            <w:sz w:val="18"/>
            <w:szCs w:val="18"/>
            <w:lang w:eastAsia="zh-CN"/>
          </w:rPr>
          <m:t>N</m:t>
        </m:r>
      </m:oMath>
      <w:r w:rsidRPr="00A820C1">
        <w:rPr>
          <w:rFonts w:ascii="Times New Roman" w:eastAsiaTheme="minorEastAsia" w:hAnsi="Times New Roman" w:hint="eastAsia"/>
          <w:b/>
          <w:color w:val="008000"/>
          <w:kern w:val="0"/>
          <w:lang w:val="fr-FR" w:eastAsia="zh-CN"/>
        </w:rPr>
        <w:t xml:space="preserve"> for</w:t>
      </w:r>
      <w:r w:rsidRPr="00A820C1">
        <w:rPr>
          <w:rFonts w:ascii="Times New Roman" w:eastAsiaTheme="minorEastAsia" w:hAnsi="Times New Roman"/>
          <w:b/>
          <w:color w:val="008000"/>
          <w:kern w:val="0"/>
          <w:lang w:val="fr-FR" w:eastAsia="zh-CN"/>
        </w:rPr>
        <w:t xml:space="preserve"> different argrithom</w:t>
      </w:r>
    </w:p>
    <w:bookmarkEnd w:id="50"/>
    <w:p w14:paraId="36211903" w14:textId="641D952C" w:rsidR="00E66DC1" w:rsidRDefault="00D553DF" w:rsidP="00917949">
      <w:pPr>
        <w:widowControl/>
        <w:spacing w:line="240" w:lineRule="auto"/>
        <w:rPr>
          <w:rFonts w:ascii="Times New Roman" w:eastAsiaTheme="minorEastAsia" w:hAnsi="Times New Roman"/>
          <w:lang w:eastAsia="zh-CN"/>
        </w:rPr>
      </w:pPr>
      <w:r w:rsidRPr="00B12B40">
        <w:rPr>
          <w:rFonts w:ascii="Times New Roman" w:eastAsiaTheme="minorEastAsia" w:hAnsi="Times New Roman"/>
          <w:lang w:eastAsia="zh-CN"/>
        </w:rPr>
        <w:t xml:space="preserve">used for exploration, the number of excellent workers also increases. This, in turn, increases the probability of </w:t>
      </w:r>
      <w:r w:rsidR="00E66DC1" w:rsidRPr="00B12B40">
        <w:rPr>
          <w:rFonts w:ascii="Times New Roman" w:eastAsiaTheme="minorEastAsia" w:hAnsi="Times New Roman"/>
          <w:lang w:eastAsia="zh-CN"/>
        </w:rPr>
        <w:t>recruiting high-quality workers and obtaining higher revenue. However, after a certain point, enough tasks have been completed by excellent workers, and the revenue of all algorithms reaches a steady state, indicating that increasing the number of workers has no significant impact on revenue.</w:t>
      </w:r>
    </w:p>
    <w:p w14:paraId="35F4D1CC" w14:textId="74C1C4D1" w:rsidR="00CA0D8B" w:rsidRPr="00796E47" w:rsidRDefault="00CA0D8B" w:rsidP="00796E47">
      <w:pPr>
        <w:widowControl/>
        <w:spacing w:line="240" w:lineRule="auto"/>
        <w:ind w:firstLineChars="150" w:firstLine="300"/>
        <w:rPr>
          <w:rFonts w:ascii="Times New Roman" w:eastAsiaTheme="minorEastAsia" w:hAnsi="Times New Roman"/>
          <w:color w:val="008000"/>
          <w:lang w:val="fr-FR" w:eastAsia="zh-CN"/>
        </w:rPr>
      </w:pPr>
      <w:bookmarkStart w:id="51" w:name="_Hlk135522160"/>
      <w:r w:rsidRPr="00840750">
        <w:rPr>
          <w:rFonts w:ascii="Times New Roman" w:eastAsiaTheme="minorEastAsia" w:hAnsi="Times New Roman"/>
          <w:color w:val="008000"/>
          <w:lang w:eastAsia="zh-CN"/>
        </w:rPr>
        <w:t xml:space="preserve">Finally, we measured the revenue generated per unit </w:t>
      </w:r>
      <w:r w:rsidR="00840750">
        <w:rPr>
          <w:rFonts w:ascii="Times New Roman" w:eastAsiaTheme="minorEastAsia" w:hAnsi="Times New Roman"/>
          <w:color w:val="008000"/>
          <w:lang w:eastAsia="zh-CN"/>
        </w:rPr>
        <w:t xml:space="preserve">of </w:t>
      </w:r>
      <w:r w:rsidRPr="00840750">
        <w:rPr>
          <w:rFonts w:ascii="Times New Roman" w:eastAsiaTheme="minorEastAsia" w:hAnsi="Times New Roman"/>
          <w:color w:val="008000"/>
          <w:lang w:eastAsia="zh-CN"/>
        </w:rPr>
        <w:t>time for different algorithms to compare their efficiency, and the results are presented in Fig. 1</w:t>
      </w:r>
      <w:r w:rsidR="00C5110A" w:rsidRPr="00840750">
        <w:rPr>
          <w:rFonts w:ascii="Times New Roman" w:eastAsiaTheme="minorEastAsia" w:hAnsi="Times New Roman"/>
          <w:color w:val="008000"/>
          <w:lang w:eastAsia="zh-CN"/>
        </w:rPr>
        <w:t>4</w:t>
      </w:r>
      <w:r w:rsidRPr="00840750">
        <w:rPr>
          <w:rFonts w:ascii="Times New Roman" w:eastAsiaTheme="minorEastAsia" w:hAnsi="Times New Roman"/>
          <w:color w:val="008000"/>
          <w:lang w:eastAsia="zh-CN"/>
        </w:rPr>
        <w:t>. The double-level algorithm in the CQL-MAB mechanism considers both the credit and quality of workers, which requires more computation time than single-level algorithms that only consider one attribute. However, our previous research has shown that the CQL-MAB mechanism generates significantly higher revenue than single-level algorithms, indicating that the higher computation time is well worth the effort. Therefore, we believe that efficiency should be measured as the revenue generated per unit time. To evaluate the efficiency of the CQL-MAB mechanism, we selected a fixed time interval, such as one hour, and measured the revenue generated by different algorithms within this interval. Our results show that the CQL-MAB mechanism generates the highest revenue among all tested algorithms within the fixed time interval, demonstrating its high efficiency in worker selection and revenue generation. Overall,</w:t>
      </w:r>
      <w:r w:rsidR="00B8453A" w:rsidRPr="00840750">
        <w:rPr>
          <w:color w:val="008000"/>
        </w:rPr>
        <w:t xml:space="preserve"> </w:t>
      </w:r>
      <w:r w:rsidR="00B8453A" w:rsidRPr="00840750">
        <w:rPr>
          <w:rFonts w:ascii="Times New Roman" w:eastAsiaTheme="minorEastAsia" w:hAnsi="Times New Roman"/>
          <w:color w:val="008000"/>
          <w:lang w:eastAsia="zh-CN"/>
        </w:rPr>
        <w:t>our results demonstrate that our algorithm can effectively leverage both the credit and data quality information of workers within a polynomial time frame. By analyzing the accurate patterns and properties of workers, our approach enables us to make informed decisions when selecting workers and ultimately solves the PUWR problem.</w:t>
      </w:r>
      <w:bookmarkEnd w:id="51"/>
    </w:p>
    <w:p w14:paraId="6E80C86E" w14:textId="47755650" w:rsidR="001006CD" w:rsidRPr="00B12B40" w:rsidRDefault="001006CD" w:rsidP="001006CD">
      <w:pPr>
        <w:pStyle w:val="3"/>
        <w:spacing w:before="120"/>
        <w:ind w:leftChars="26" w:left="574" w:hanging="522"/>
        <w:rPr>
          <w:b/>
          <w:bCs/>
          <w:sz w:val="18"/>
          <w:szCs w:val="18"/>
          <w:lang w:eastAsia="zh-CN"/>
        </w:rPr>
      </w:pPr>
      <w:r w:rsidRPr="00B12B40">
        <w:rPr>
          <w:b/>
          <w:bCs/>
          <w:sz w:val="18"/>
          <w:szCs w:val="18"/>
          <w:lang w:eastAsia="zh-CN"/>
        </w:rPr>
        <w:t>5.3.3</w:t>
      </w:r>
      <w:r w:rsidR="00896562" w:rsidRPr="00B12B40">
        <w:t xml:space="preserve"> </w:t>
      </w:r>
      <w:r w:rsidR="00896562" w:rsidRPr="00B12B40">
        <w:rPr>
          <w:b/>
          <w:bCs/>
          <w:sz w:val="18"/>
          <w:szCs w:val="18"/>
          <w:lang w:eastAsia="zh-CN"/>
        </w:rPr>
        <w:t>Properties of CQL-MAB</w:t>
      </w:r>
    </w:p>
    <w:p w14:paraId="3BDE4E9B" w14:textId="28E1A627" w:rsidR="00503902" w:rsidRPr="00B12B40" w:rsidRDefault="00503902" w:rsidP="00503902">
      <w:pPr>
        <w:widowControl/>
        <w:spacing w:line="240" w:lineRule="auto"/>
        <w:ind w:firstLineChars="150" w:firstLine="300"/>
        <w:rPr>
          <w:rFonts w:ascii="Times New Roman" w:eastAsiaTheme="minorEastAsia" w:hAnsi="Times New Roman"/>
          <w:color w:val="000000" w:themeColor="text1"/>
          <w:lang w:eastAsia="zh-CN"/>
        </w:rPr>
      </w:pPr>
      <w:r w:rsidRPr="00B12B40">
        <w:rPr>
          <w:rFonts w:ascii="Times New Roman" w:eastAsiaTheme="minorEastAsia" w:hAnsi="Times New Roman"/>
          <w:color w:val="000000" w:themeColor="text1"/>
          <w:lang w:eastAsia="zh-CN"/>
        </w:rPr>
        <w:t xml:space="preserve">We examined several properties of the algorithms, including persistence, </w:t>
      </w:r>
      <w:r w:rsidR="009476DF" w:rsidRPr="00B12B40">
        <w:rPr>
          <w:rFonts w:ascii="Times New Roman" w:eastAsiaTheme="minorEastAsia" w:hAnsi="Times New Roman"/>
          <w:color w:val="000000" w:themeColor="text1"/>
          <w:lang w:eastAsia="zh-CN"/>
        </w:rPr>
        <w:t>truthfulness</w:t>
      </w:r>
      <w:r w:rsidRPr="00B12B40">
        <w:rPr>
          <w:rFonts w:ascii="Times New Roman" w:eastAsiaTheme="minorEastAsia" w:hAnsi="Times New Roman"/>
          <w:color w:val="000000" w:themeColor="text1"/>
          <w:lang w:eastAsia="zh-CN"/>
        </w:rPr>
        <w:t xml:space="preserve">, individual rationality, and </w:t>
      </w:r>
      <w:r w:rsidR="009476DF" w:rsidRPr="00B12B40">
        <w:rPr>
          <w:rFonts w:ascii="Times New Roman" w:eastAsiaTheme="minorEastAsia" w:hAnsi="Times New Roman"/>
          <w:color w:val="000000" w:themeColor="text1"/>
          <w:lang w:eastAsia="zh-CN"/>
        </w:rPr>
        <w:t>stability</w:t>
      </w:r>
      <w:r w:rsidRPr="00B12B40">
        <w:rPr>
          <w:rFonts w:ascii="Times New Roman" w:eastAsiaTheme="minorEastAsia" w:hAnsi="Times New Roman"/>
          <w:color w:val="000000" w:themeColor="text1"/>
          <w:lang w:eastAsia="zh-CN"/>
        </w:rPr>
        <w:t xml:space="preserve">. Our results indicate that CQL-MAB outperforms the other </w:t>
      </w:r>
      <w:r w:rsidR="009476DF" w:rsidRPr="00B12B40">
        <w:rPr>
          <w:rFonts w:ascii="Times New Roman" w:eastAsiaTheme="minorEastAsia" w:hAnsi="Times New Roman"/>
          <w:color w:val="000000" w:themeColor="text1"/>
          <w:lang w:eastAsia="zh-CN"/>
        </w:rPr>
        <w:t>comparative</w:t>
      </w:r>
      <w:r w:rsidRPr="00B12B40">
        <w:rPr>
          <w:rFonts w:ascii="Times New Roman" w:eastAsiaTheme="minorEastAsia" w:hAnsi="Times New Roman"/>
          <w:color w:val="000000" w:themeColor="text1"/>
          <w:lang w:eastAsia="zh-CN"/>
        </w:rPr>
        <w:t xml:space="preserve"> algorithms in terms of runtime while maintaining honesty and individual rationality. To evaluate these properties, we used four indicators.</w:t>
      </w:r>
    </w:p>
    <w:p w14:paraId="308A2B53" w14:textId="0EADE748" w:rsidR="00503902" w:rsidRPr="00B12B40" w:rsidRDefault="00503902" w:rsidP="00503902">
      <w:pPr>
        <w:widowControl/>
        <w:spacing w:line="240" w:lineRule="auto"/>
        <w:ind w:firstLineChars="100" w:firstLine="200"/>
        <w:rPr>
          <w:rFonts w:ascii="Times New Roman" w:hAnsi="Times New Roman"/>
          <w:kern w:val="0"/>
          <w:lang w:eastAsia="zh-CN"/>
        </w:rPr>
      </w:pPr>
      <w:r w:rsidRPr="00B12B40">
        <w:rPr>
          <w:rFonts w:ascii="Times New Roman" w:hAnsi="Times New Roman"/>
          <w:i/>
          <w:iCs/>
          <w:kern w:val="0"/>
          <w:lang w:eastAsia="zh-CN"/>
        </w:rPr>
        <w:t>Persistence</w:t>
      </w:r>
      <w:r w:rsidRPr="00B12B40">
        <w:rPr>
          <w:rFonts w:ascii="Times New Roman" w:hAnsi="Times New Roman"/>
          <w:kern w:val="0"/>
          <w:lang w:eastAsia="zh-CN"/>
        </w:rPr>
        <w:t>.</w:t>
      </w:r>
      <w:r w:rsidRPr="00B12B40">
        <w:rPr>
          <w:rFonts w:ascii="Times New Roman" w:hAnsi="Times New Roman"/>
          <w:kern w:val="0"/>
        </w:rPr>
        <w:t xml:space="preserve"> We fixed the value of </w:t>
      </w:r>
      <m:oMath>
        <m:r>
          <m:rPr>
            <m:nor/>
          </m:rPr>
          <w:rPr>
            <w:rFonts w:ascii="jsMath-cmsy10" w:hAnsi="jsMath-cmsy10"/>
            <w:iCs/>
            <w:sz w:val="18"/>
            <w:szCs w:val="18"/>
            <w:lang w:eastAsia="zh-CN"/>
          </w:rPr>
          <m:t>N</m:t>
        </m:r>
      </m:oMath>
      <w:r w:rsidRPr="00B12B40">
        <w:rPr>
          <w:rFonts w:ascii="Times New Roman" w:hAnsi="Times New Roman"/>
          <w:kern w:val="0"/>
        </w:rPr>
        <w:t xml:space="preserve"> at 100 and compared the total revenue and regret of CQL-MAB with other three algorithms under different </w:t>
      </w:r>
      <m:oMath>
        <m:r>
          <w:rPr>
            <w:rFonts w:ascii="Cambria Math" w:hAnsi="Cambria Math"/>
            <w:kern w:val="0"/>
          </w:rPr>
          <m:t>K</m:t>
        </m:r>
      </m:oMath>
      <w:r w:rsidRPr="00B12B40">
        <w:rPr>
          <w:rFonts w:ascii="Times New Roman" w:hAnsi="Times New Roman"/>
          <w:kern w:val="0"/>
        </w:rPr>
        <w:t xml:space="preserve"> values. As shown in </w:t>
      </w:r>
      <w:r w:rsidR="008C3385" w:rsidRPr="00B12B40">
        <w:rPr>
          <w:rFonts w:ascii="Times New Roman" w:hAnsi="Times New Roman"/>
          <w:kern w:val="0"/>
        </w:rPr>
        <w:t>Fig.</w:t>
      </w:r>
      <w:r w:rsidR="00A054D7" w:rsidRPr="00B12B40">
        <w:rPr>
          <w:rFonts w:ascii="Times New Roman" w:hAnsi="Times New Roman"/>
          <w:kern w:val="0"/>
        </w:rPr>
        <w:t xml:space="preserve"> </w:t>
      </w:r>
      <w:r w:rsidRPr="00B12B40">
        <w:rPr>
          <w:rFonts w:ascii="Times New Roman" w:hAnsi="Times New Roman"/>
          <w:kern w:val="0"/>
        </w:rPr>
        <w:t>1</w:t>
      </w:r>
      <w:r w:rsidR="00C5110A">
        <w:rPr>
          <w:rFonts w:ascii="Times New Roman" w:hAnsi="Times New Roman"/>
          <w:kern w:val="0"/>
        </w:rPr>
        <w:t>5</w:t>
      </w:r>
      <w:r w:rsidRPr="00B12B40">
        <w:rPr>
          <w:rFonts w:ascii="Times New Roman" w:hAnsi="Times New Roman"/>
          <w:kern w:val="0"/>
        </w:rPr>
        <w:t xml:space="preserve">, we explored the number of rounds that CQL-MAB can last for under different </w:t>
      </w:r>
      <m:oMath>
        <m:r>
          <w:rPr>
            <w:rFonts w:ascii="Cambria Math" w:hAnsi="Cambria Math"/>
            <w:kern w:val="0"/>
          </w:rPr>
          <m:t>K</m:t>
        </m:r>
      </m:oMath>
      <w:r w:rsidRPr="00B12B40">
        <w:rPr>
          <w:rFonts w:ascii="Times New Roman" w:hAnsi="Times New Roman"/>
          <w:kern w:val="0"/>
        </w:rPr>
        <w:t xml:space="preserve"> values and compared it with other algorithms. The results showed that CQL-MAB lasts longer in all cases. When </w:t>
      </w:r>
      <m:oMath>
        <m:r>
          <w:rPr>
            <w:rFonts w:ascii="Cambria Math" w:hAnsi="Cambria Math"/>
            <w:kern w:val="0"/>
          </w:rPr>
          <m:t>K</m:t>
        </m:r>
      </m:oMath>
      <w:r w:rsidRPr="00B12B40">
        <w:rPr>
          <w:rFonts w:ascii="Times New Roman" w:hAnsi="Times New Roman"/>
          <w:kern w:val="0"/>
        </w:rPr>
        <w:t xml:space="preserve">=16, the runtime of CQL-MAB is 1.61 times longer than the 0.3-Greedy </w:t>
      </w:r>
      <w:r w:rsidR="009476DF" w:rsidRPr="00B12B40">
        <w:rPr>
          <w:rFonts w:ascii="Times New Roman" w:hAnsi="Times New Roman"/>
          <w:kern w:val="0"/>
        </w:rPr>
        <w:t>A</w:t>
      </w:r>
      <w:r w:rsidRPr="00B12B40">
        <w:rPr>
          <w:rFonts w:ascii="Times New Roman" w:hAnsi="Times New Roman"/>
          <w:kern w:val="0"/>
        </w:rPr>
        <w:t xml:space="preserve">lgorithm and nearly twice as long as the Random </w:t>
      </w:r>
      <w:r w:rsidR="009476DF" w:rsidRPr="00B12B40">
        <w:rPr>
          <w:rFonts w:ascii="Times New Roman" w:hAnsi="Times New Roman"/>
          <w:kern w:val="0"/>
        </w:rPr>
        <w:t>A</w:t>
      </w:r>
      <w:r w:rsidRPr="00B12B40">
        <w:rPr>
          <w:rFonts w:ascii="Times New Roman" w:hAnsi="Times New Roman"/>
          <w:kern w:val="0"/>
        </w:rPr>
        <w:t>lgorithm.</w:t>
      </w:r>
    </w:p>
    <w:p w14:paraId="6161578A" w14:textId="77777777" w:rsidR="00710ACB" w:rsidRPr="00B12B40" w:rsidRDefault="00503902" w:rsidP="00710ACB">
      <w:pPr>
        <w:widowControl/>
        <w:spacing w:line="240" w:lineRule="auto"/>
        <w:ind w:firstLineChars="200" w:firstLine="400"/>
        <w:rPr>
          <w:rFonts w:ascii="Times New Roman" w:eastAsiaTheme="minorEastAsia" w:hAnsi="Times New Roman"/>
          <w:color w:val="000000" w:themeColor="text1"/>
          <w:lang w:eastAsia="zh-CN"/>
        </w:rPr>
      </w:pPr>
      <w:r w:rsidRPr="00B12B40">
        <w:rPr>
          <w:rFonts w:ascii="Times New Roman" w:hAnsi="Times New Roman"/>
          <w:i/>
          <w:iCs/>
          <w:kern w:val="0"/>
          <w:lang w:eastAsia="zh-CN"/>
        </w:rPr>
        <w:t>Truthfulness</w:t>
      </w:r>
      <w:r w:rsidRPr="00B12B40">
        <w:rPr>
          <w:rFonts w:ascii="Times New Roman" w:hAnsi="Times New Roman"/>
          <w:kern w:val="0"/>
          <w:lang w:eastAsia="zh-CN"/>
        </w:rPr>
        <w:t xml:space="preserve">. We randomly selected a winning bidder, changed their claimed cost, and recalculated payment and utility. As shown in </w:t>
      </w:r>
      <w:r w:rsidR="008C3385" w:rsidRPr="00B12B40">
        <w:rPr>
          <w:rFonts w:ascii="Times New Roman" w:hAnsi="Times New Roman"/>
          <w:kern w:val="0"/>
          <w:lang w:eastAsia="zh-CN"/>
        </w:rPr>
        <w:t>Fig.</w:t>
      </w:r>
      <w:r w:rsidR="00A054D7" w:rsidRPr="00B12B40">
        <w:rPr>
          <w:rFonts w:ascii="Times New Roman" w:hAnsi="Times New Roman"/>
          <w:kern w:val="0"/>
          <w:lang w:eastAsia="zh-CN"/>
        </w:rPr>
        <w:t xml:space="preserve"> </w:t>
      </w:r>
      <w:r w:rsidRPr="00B12B40">
        <w:rPr>
          <w:rFonts w:ascii="Times New Roman" w:hAnsi="Times New Roman"/>
          <w:kern w:val="0"/>
          <w:lang w:eastAsia="zh-CN"/>
        </w:rPr>
        <w:t>1</w:t>
      </w:r>
      <w:r w:rsidR="00C5110A">
        <w:rPr>
          <w:rFonts w:ascii="Times New Roman" w:hAnsi="Times New Roman"/>
          <w:kern w:val="0"/>
          <w:lang w:eastAsia="zh-CN"/>
        </w:rPr>
        <w:t>6</w:t>
      </w:r>
      <w:r w:rsidRPr="00B12B40">
        <w:rPr>
          <w:rFonts w:ascii="Times New Roman" w:hAnsi="Times New Roman"/>
          <w:kern w:val="0"/>
          <w:lang w:eastAsia="zh-CN"/>
        </w:rPr>
        <w:t xml:space="preserve">, if the claimed cost is not greater than the payment, the utility remains unchanged. However, when the </w:t>
      </w:r>
      <w:r w:rsidR="00710ACB" w:rsidRPr="00B12B40">
        <w:rPr>
          <w:rFonts w:ascii="Times New Roman" w:hAnsi="Times New Roman"/>
          <w:kern w:val="0"/>
          <w:lang w:eastAsia="zh-CN"/>
        </w:rPr>
        <w:t>claimed cost exceeds the threshold, the utility becomes zero. This indicates that CQL-MAB satisfies the requirement of honesty.</w:t>
      </w:r>
    </w:p>
    <w:p w14:paraId="1B5F36B4" w14:textId="77777777" w:rsidR="00710ACB" w:rsidRPr="00B12B40" w:rsidRDefault="00710ACB" w:rsidP="00710ACB">
      <w:pPr>
        <w:widowControl/>
        <w:spacing w:line="240" w:lineRule="auto"/>
        <w:ind w:firstLineChars="150" w:firstLine="300"/>
        <w:rPr>
          <w:rFonts w:ascii="Times New Roman" w:eastAsiaTheme="minorEastAsia" w:hAnsi="Times New Roman"/>
          <w:color w:val="000000" w:themeColor="text1"/>
          <w:lang w:eastAsia="zh-CN"/>
        </w:rPr>
      </w:pPr>
      <w:r w:rsidRPr="00B12B40">
        <w:rPr>
          <w:rFonts w:ascii="Times New Roman" w:hAnsi="Times New Roman"/>
          <w:i/>
          <w:iCs/>
          <w:kern w:val="0"/>
          <w:lang w:eastAsia="zh-CN"/>
        </w:rPr>
        <w:t>Individual rationality</w:t>
      </w:r>
      <w:r w:rsidRPr="00B12B40">
        <w:rPr>
          <w:rFonts w:ascii="Times New Roman" w:hAnsi="Times New Roman"/>
          <w:kern w:val="0"/>
          <w:lang w:eastAsia="zh-CN"/>
        </w:rPr>
        <w:t>.</w:t>
      </w:r>
      <w:r w:rsidRPr="00B12B40">
        <w:rPr>
          <w:rFonts w:ascii="Times New Roman" w:hAnsi="Times New Roman"/>
          <w:kern w:val="0"/>
        </w:rPr>
        <w:t xml:space="preserve"> As shown in Fig. 1</w:t>
      </w:r>
      <w:r>
        <w:rPr>
          <w:rFonts w:ascii="Times New Roman" w:hAnsi="Times New Roman"/>
          <w:kern w:val="0"/>
        </w:rPr>
        <w:t>7</w:t>
      </w:r>
      <w:r w:rsidRPr="00B12B40">
        <w:rPr>
          <w:rFonts w:ascii="Times New Roman" w:hAnsi="Times New Roman"/>
          <w:kern w:val="0"/>
        </w:rPr>
        <w:t>,</w:t>
      </w:r>
      <w:r w:rsidRPr="00B12B40">
        <w:rPr>
          <w:rFonts w:ascii="Times New Roman" w:eastAsiaTheme="minorEastAsia" w:hAnsi="Times New Roman"/>
          <w:color w:val="000000" w:themeColor="text1"/>
          <w:lang w:eastAsia="zh-CN"/>
        </w:rPr>
        <w:t xml:space="preserve"> we calculated the payment of workers in the exploration and exploitation stages under </w:t>
      </w:r>
      <m:oMath>
        <m:r>
          <m:rPr>
            <m:nor/>
          </m:rPr>
          <w:rPr>
            <w:rFonts w:ascii="jsMath-cmsy10" w:hAnsi="jsMath-cmsy10"/>
            <w:iCs/>
            <w:sz w:val="18"/>
            <w:szCs w:val="18"/>
            <w:lang w:eastAsia="zh-CN"/>
          </w:rPr>
          <m:t>N</m:t>
        </m:r>
        <m:r>
          <m:rPr>
            <m:nor/>
          </m:rPr>
          <w:rPr>
            <w:rFonts w:ascii="Cambria Math" w:hAnsi="jsMath-cmsy10"/>
            <w:iCs/>
            <w:sz w:val="18"/>
            <w:szCs w:val="18"/>
            <w:lang w:eastAsia="zh-CN"/>
          </w:rPr>
          <m:t xml:space="preserve"> </m:t>
        </m:r>
      </m:oMath>
      <w:r w:rsidRPr="00B12B40">
        <w:rPr>
          <w:rFonts w:ascii="Times New Roman" w:eastAsiaTheme="minorEastAsia" w:hAnsi="Times New Roman"/>
          <w:color w:val="000000" w:themeColor="text1"/>
          <w:lang w:eastAsia="zh-CN"/>
        </w:rPr>
        <w:t xml:space="preserve">=120 and </w:t>
      </w:r>
      <m:oMath>
        <m:r>
          <w:rPr>
            <w:rFonts w:ascii="Cambria Math" w:eastAsiaTheme="minorEastAsia" w:hAnsi="Cambria Math"/>
            <w:color w:val="000000" w:themeColor="text1"/>
            <w:lang w:eastAsia="zh-CN"/>
          </w:rPr>
          <m:t xml:space="preserve">K </m:t>
        </m:r>
      </m:oMath>
      <w:r w:rsidRPr="00B12B40">
        <w:rPr>
          <w:rFonts w:ascii="Times New Roman" w:eastAsiaTheme="minorEastAsia" w:hAnsi="Times New Roman"/>
          <w:color w:val="000000" w:themeColor="text1"/>
          <w:lang w:eastAsia="zh-CN"/>
        </w:rPr>
        <w:t>=40. The results demonstrate that the utility of each worker is higher than their cost, indicating that CQL-MAB satisfies individual ra</w:t>
      </w:r>
      <w:proofErr w:type="spellStart"/>
      <w:r w:rsidRPr="00B12B40">
        <w:rPr>
          <w:rFonts w:ascii="Times New Roman" w:eastAsiaTheme="minorEastAsia" w:hAnsi="Times New Roman"/>
          <w:color w:val="000000" w:themeColor="text1"/>
          <w:lang w:eastAsia="zh-CN"/>
        </w:rPr>
        <w:t>tionality</w:t>
      </w:r>
      <w:proofErr w:type="spellEnd"/>
      <w:r w:rsidRPr="00B12B40">
        <w:rPr>
          <w:rFonts w:ascii="Times New Roman" w:eastAsiaTheme="minorEastAsia" w:hAnsi="Times New Roman"/>
          <w:color w:val="000000" w:themeColor="text1"/>
          <w:lang w:eastAsia="zh-CN"/>
        </w:rPr>
        <w:t>.</w:t>
      </w:r>
    </w:p>
    <w:tbl>
      <w:tblPr>
        <w:tblStyle w:val="af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1"/>
        <w:gridCol w:w="2502"/>
        <w:gridCol w:w="2501"/>
        <w:gridCol w:w="2502"/>
      </w:tblGrid>
      <w:tr w:rsidR="00A06E2A" w:rsidRPr="00B12B40" w14:paraId="7220F06B" w14:textId="77777777" w:rsidTr="00BA1AF0">
        <w:trPr>
          <w:jc w:val="center"/>
        </w:trPr>
        <w:tc>
          <w:tcPr>
            <w:tcW w:w="2501" w:type="dxa"/>
            <w:vAlign w:val="center"/>
          </w:tcPr>
          <w:p w14:paraId="3E2E9106" w14:textId="722A5A46" w:rsidR="00A06E2A" w:rsidRPr="00B12B40" w:rsidRDefault="00A06E2A" w:rsidP="00A06E2A">
            <w:pPr>
              <w:pStyle w:val="MDPI31text"/>
              <w:spacing w:line="240" w:lineRule="auto"/>
              <w:ind w:firstLine="0"/>
              <w:jc w:val="center"/>
              <w:rPr>
                <w:rFonts w:ascii="Times New Roman" w:eastAsia="宋体" w:hAnsi="Times New Roman"/>
                <w:color w:val="auto"/>
                <w:szCs w:val="20"/>
              </w:rPr>
            </w:pPr>
            <w:r w:rsidRPr="00B12B40">
              <w:rPr>
                <w:noProof/>
              </w:rPr>
              <w:lastRenderedPageBreak/>
              <w:drawing>
                <wp:inline distT="0" distB="0" distL="0" distR="0" wp14:anchorId="5DD62F1B" wp14:editId="7CDA0C6D">
                  <wp:extent cx="1450975" cy="9194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50975" cy="919480"/>
                          </a:xfrm>
                          <a:prstGeom prst="rect">
                            <a:avLst/>
                          </a:prstGeom>
                          <a:noFill/>
                          <a:ln>
                            <a:noFill/>
                          </a:ln>
                        </pic:spPr>
                      </pic:pic>
                    </a:graphicData>
                  </a:graphic>
                </wp:inline>
              </w:drawing>
            </w:r>
          </w:p>
        </w:tc>
        <w:tc>
          <w:tcPr>
            <w:tcW w:w="2502" w:type="dxa"/>
            <w:vAlign w:val="center"/>
          </w:tcPr>
          <w:p w14:paraId="1B7E6587" w14:textId="4402887F" w:rsidR="00A06E2A" w:rsidRPr="00B12B40" w:rsidRDefault="00A06E2A" w:rsidP="00A06E2A">
            <w:pPr>
              <w:pStyle w:val="MDPI31text"/>
              <w:spacing w:line="240" w:lineRule="auto"/>
              <w:ind w:firstLine="0"/>
              <w:jc w:val="center"/>
              <w:rPr>
                <w:rFonts w:ascii="Times New Roman" w:eastAsia="宋体" w:hAnsi="Times New Roman"/>
                <w:color w:val="auto"/>
                <w:szCs w:val="20"/>
              </w:rPr>
            </w:pPr>
            <w:r w:rsidRPr="00B12B40">
              <w:rPr>
                <w:rFonts w:ascii="Times New Roman" w:eastAsia="宋体" w:hAnsi="Times New Roman"/>
                <w:noProof/>
                <w:color w:val="auto"/>
                <w:szCs w:val="20"/>
              </w:rPr>
              <w:drawing>
                <wp:inline distT="0" distB="0" distL="0" distR="0" wp14:anchorId="303B3C1E" wp14:editId="6B7E056A">
                  <wp:extent cx="1450975" cy="965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50975" cy="965200"/>
                          </a:xfrm>
                          <a:prstGeom prst="rect">
                            <a:avLst/>
                          </a:prstGeom>
                          <a:noFill/>
                          <a:ln>
                            <a:noFill/>
                          </a:ln>
                        </pic:spPr>
                      </pic:pic>
                    </a:graphicData>
                  </a:graphic>
                </wp:inline>
              </w:drawing>
            </w:r>
          </w:p>
        </w:tc>
        <w:tc>
          <w:tcPr>
            <w:tcW w:w="2501" w:type="dxa"/>
            <w:vAlign w:val="center"/>
          </w:tcPr>
          <w:p w14:paraId="5B09B76B" w14:textId="680907F8" w:rsidR="00A06E2A" w:rsidRPr="00B12B40" w:rsidRDefault="00A06E2A" w:rsidP="00A06E2A">
            <w:pPr>
              <w:pStyle w:val="MDPI31text"/>
              <w:spacing w:line="240" w:lineRule="auto"/>
              <w:ind w:firstLine="0"/>
              <w:jc w:val="center"/>
              <w:rPr>
                <w:rFonts w:ascii="Times New Roman" w:eastAsia="宋体" w:hAnsi="Times New Roman"/>
                <w:color w:val="auto"/>
                <w:szCs w:val="20"/>
              </w:rPr>
            </w:pPr>
            <w:r w:rsidRPr="00B12B40">
              <w:rPr>
                <w:noProof/>
              </w:rPr>
              <w:drawing>
                <wp:inline distT="0" distB="0" distL="0" distR="0" wp14:anchorId="3D83A689" wp14:editId="7E98AFC1">
                  <wp:extent cx="1450975" cy="926465"/>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50975" cy="926465"/>
                          </a:xfrm>
                          <a:prstGeom prst="rect">
                            <a:avLst/>
                          </a:prstGeom>
                          <a:noFill/>
                          <a:ln>
                            <a:noFill/>
                          </a:ln>
                        </pic:spPr>
                      </pic:pic>
                    </a:graphicData>
                  </a:graphic>
                </wp:inline>
              </w:drawing>
            </w:r>
          </w:p>
        </w:tc>
        <w:tc>
          <w:tcPr>
            <w:tcW w:w="2502" w:type="dxa"/>
            <w:vAlign w:val="center"/>
          </w:tcPr>
          <w:p w14:paraId="1ECE79BC" w14:textId="5BE6ABDB" w:rsidR="00A06E2A" w:rsidRPr="00B12B40" w:rsidRDefault="00A06E2A" w:rsidP="00A06E2A">
            <w:pPr>
              <w:pStyle w:val="MDPI31text"/>
              <w:spacing w:line="240" w:lineRule="auto"/>
              <w:ind w:firstLine="0"/>
              <w:jc w:val="left"/>
              <w:rPr>
                <w:rFonts w:ascii="Times New Roman" w:eastAsia="宋体" w:hAnsi="Times New Roman"/>
                <w:color w:val="auto"/>
                <w:szCs w:val="20"/>
                <w:lang w:eastAsia="zh-CN"/>
              </w:rPr>
            </w:pPr>
            <w:r w:rsidRPr="00B12B40">
              <w:rPr>
                <w:noProof/>
              </w:rPr>
              <w:drawing>
                <wp:inline distT="0" distB="0" distL="0" distR="0" wp14:anchorId="3B5BD064" wp14:editId="4C567261">
                  <wp:extent cx="1451610" cy="935990"/>
                  <wp:effectExtent l="0" t="0" r="0" b="0"/>
                  <wp:docPr id="684889108" name="图片 68488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51610" cy="935990"/>
                          </a:xfrm>
                          <a:prstGeom prst="rect">
                            <a:avLst/>
                          </a:prstGeom>
                          <a:noFill/>
                          <a:ln>
                            <a:noFill/>
                          </a:ln>
                        </pic:spPr>
                      </pic:pic>
                    </a:graphicData>
                  </a:graphic>
                </wp:inline>
              </w:drawing>
            </w:r>
          </w:p>
        </w:tc>
      </w:tr>
      <w:tr w:rsidR="00A06E2A" w:rsidRPr="00B12B40" w14:paraId="538F82E1" w14:textId="77777777" w:rsidTr="00BA1AF0">
        <w:trPr>
          <w:jc w:val="center"/>
        </w:trPr>
        <w:tc>
          <w:tcPr>
            <w:tcW w:w="2501" w:type="dxa"/>
            <w:vAlign w:val="center"/>
          </w:tcPr>
          <w:p w14:paraId="74B431E1" w14:textId="634D6E23" w:rsidR="00A06E2A" w:rsidRPr="00B12B40" w:rsidRDefault="00A06E2A" w:rsidP="00A06E2A">
            <w:pPr>
              <w:pStyle w:val="MDPI31text"/>
              <w:spacing w:line="240" w:lineRule="auto"/>
              <w:ind w:firstLine="0"/>
              <w:jc w:val="center"/>
              <w:rPr>
                <w:rFonts w:ascii="Times New Roman" w:eastAsia="宋体" w:hAnsi="Times New Roman"/>
                <w:color w:val="auto"/>
                <w:szCs w:val="20"/>
              </w:rPr>
            </w:pPr>
            <w:r w:rsidRPr="00B12B40">
              <w:rPr>
                <w:rFonts w:ascii="Times New Roman" w:hAnsi="Times New Roman"/>
                <w:b/>
                <w:bCs/>
                <w:iCs/>
                <w:lang w:val="fr-FR" w:eastAsia="zh-CN"/>
              </w:rPr>
              <w:t>Fig. 1</w:t>
            </w:r>
            <w:r>
              <w:rPr>
                <w:rFonts w:ascii="Times New Roman" w:hAnsi="Times New Roman"/>
                <w:b/>
                <w:bCs/>
                <w:iCs/>
                <w:lang w:val="fr-FR" w:eastAsia="zh-CN"/>
              </w:rPr>
              <w:t>5</w:t>
            </w:r>
            <w:r w:rsidRPr="00B12B40">
              <w:rPr>
                <w:rFonts w:ascii="Times New Roman" w:hAnsi="Times New Roman"/>
                <w:b/>
                <w:bCs/>
                <w:iCs/>
                <w:lang w:val="fr-FR" w:eastAsia="zh-CN"/>
              </w:rPr>
              <w:t>:</w:t>
            </w:r>
            <w:r w:rsidRPr="00B12B40">
              <w:t xml:space="preserve"> </w:t>
            </w:r>
            <w:r w:rsidRPr="00B12B40">
              <w:rPr>
                <w:rFonts w:ascii="Times New Roman" w:hAnsi="Times New Roman"/>
                <w:b/>
                <w:bCs/>
                <w:iCs/>
                <w:lang w:val="fr-FR" w:eastAsia="zh-CN"/>
              </w:rPr>
              <w:t>Persistence</w:t>
            </w:r>
          </w:p>
        </w:tc>
        <w:tc>
          <w:tcPr>
            <w:tcW w:w="2502" w:type="dxa"/>
            <w:vAlign w:val="center"/>
          </w:tcPr>
          <w:p w14:paraId="3FEA6C11" w14:textId="58651FCB" w:rsidR="00A06E2A" w:rsidRPr="00B12B40" w:rsidRDefault="00A06E2A" w:rsidP="00A06E2A">
            <w:pPr>
              <w:pStyle w:val="MDPI31text"/>
              <w:spacing w:line="240" w:lineRule="auto"/>
              <w:ind w:firstLine="0"/>
              <w:jc w:val="center"/>
              <w:rPr>
                <w:rFonts w:ascii="Times New Roman" w:eastAsia="宋体" w:hAnsi="Times New Roman"/>
                <w:color w:val="auto"/>
                <w:szCs w:val="20"/>
              </w:rPr>
            </w:pPr>
            <w:r w:rsidRPr="00B12B40">
              <w:rPr>
                <w:rFonts w:ascii="Times New Roman" w:hAnsi="Times New Roman"/>
                <w:b/>
                <w:bCs/>
                <w:iCs/>
                <w:lang w:val="fr-FR" w:eastAsia="zh-CN"/>
              </w:rPr>
              <w:t>Fig.1</w:t>
            </w:r>
            <w:r>
              <w:rPr>
                <w:rFonts w:ascii="Times New Roman" w:hAnsi="Times New Roman"/>
                <w:b/>
                <w:bCs/>
                <w:iCs/>
                <w:lang w:val="fr-FR" w:eastAsia="zh-CN"/>
              </w:rPr>
              <w:t>6</w:t>
            </w:r>
            <w:r w:rsidRPr="00B12B40">
              <w:rPr>
                <w:rFonts w:ascii="Times New Roman" w:hAnsi="Times New Roman"/>
                <w:b/>
                <w:bCs/>
                <w:iCs/>
                <w:lang w:val="fr-FR" w:eastAsia="zh-CN"/>
              </w:rPr>
              <w:t>: Truthfulness</w:t>
            </w:r>
          </w:p>
        </w:tc>
        <w:tc>
          <w:tcPr>
            <w:tcW w:w="2501" w:type="dxa"/>
            <w:vAlign w:val="center"/>
          </w:tcPr>
          <w:p w14:paraId="1F408E3C" w14:textId="19A06ECB" w:rsidR="00A06E2A" w:rsidRPr="00B12B40" w:rsidRDefault="00A06E2A" w:rsidP="00A06E2A">
            <w:pPr>
              <w:pStyle w:val="MDPI31text"/>
              <w:spacing w:line="240" w:lineRule="auto"/>
              <w:ind w:firstLine="0"/>
              <w:jc w:val="center"/>
              <w:rPr>
                <w:rFonts w:ascii="Times New Roman" w:eastAsia="宋体" w:hAnsi="Times New Roman"/>
                <w:color w:val="auto"/>
                <w:szCs w:val="20"/>
              </w:rPr>
            </w:pPr>
            <w:r w:rsidRPr="00B12B40">
              <w:rPr>
                <w:rFonts w:ascii="Times New Roman" w:hAnsi="Times New Roman"/>
                <w:b/>
                <w:bCs/>
                <w:iCs/>
                <w:lang w:val="fr-FR" w:eastAsia="zh-CN"/>
              </w:rPr>
              <w:t>Fig. 1</w:t>
            </w:r>
            <w:r>
              <w:rPr>
                <w:rFonts w:ascii="Times New Roman" w:hAnsi="Times New Roman"/>
                <w:b/>
                <w:bCs/>
                <w:iCs/>
                <w:lang w:val="fr-FR" w:eastAsia="zh-CN"/>
              </w:rPr>
              <w:t>7</w:t>
            </w:r>
            <w:r w:rsidRPr="00B12B40">
              <w:rPr>
                <w:rFonts w:ascii="Times New Roman" w:hAnsi="Times New Roman"/>
                <w:b/>
                <w:bCs/>
                <w:iCs/>
                <w:lang w:val="fr-FR" w:eastAsia="zh-CN"/>
              </w:rPr>
              <w:t>:</w:t>
            </w:r>
            <w:r w:rsidRPr="00B12B40">
              <w:t xml:space="preserve"> </w:t>
            </w:r>
            <w:r w:rsidRPr="00B12B40">
              <w:rPr>
                <w:rFonts w:ascii="Times New Roman" w:hAnsi="Times New Roman"/>
                <w:b/>
                <w:bCs/>
                <w:iCs/>
                <w:lang w:val="fr-FR" w:eastAsia="zh-CN"/>
              </w:rPr>
              <w:t>Individual rationality</w:t>
            </w:r>
          </w:p>
        </w:tc>
        <w:tc>
          <w:tcPr>
            <w:tcW w:w="2502" w:type="dxa"/>
            <w:vAlign w:val="center"/>
          </w:tcPr>
          <w:p w14:paraId="0A9D6745" w14:textId="5702EFD0" w:rsidR="00A06E2A" w:rsidRPr="00B12B40" w:rsidRDefault="00A06E2A" w:rsidP="00A06E2A">
            <w:pPr>
              <w:pStyle w:val="MDPI31text"/>
              <w:spacing w:line="240" w:lineRule="auto"/>
              <w:ind w:firstLine="0"/>
              <w:jc w:val="center"/>
              <w:rPr>
                <w:rFonts w:ascii="Times New Roman" w:eastAsia="宋体" w:hAnsi="Times New Roman"/>
                <w:color w:val="auto"/>
                <w:szCs w:val="20"/>
              </w:rPr>
            </w:pPr>
            <w:r w:rsidRPr="00B12B40">
              <w:rPr>
                <w:rFonts w:ascii="Times New Roman" w:hAnsi="Times New Roman"/>
                <w:b/>
                <w:bCs/>
                <w:iCs/>
                <w:lang w:val="fr-FR" w:eastAsia="zh-CN"/>
              </w:rPr>
              <w:t>Fig. 1</w:t>
            </w:r>
            <w:r>
              <w:rPr>
                <w:rFonts w:ascii="Times New Roman" w:hAnsi="Times New Roman"/>
                <w:b/>
                <w:bCs/>
                <w:iCs/>
                <w:lang w:val="fr-FR" w:eastAsia="zh-CN"/>
              </w:rPr>
              <w:t>8</w:t>
            </w:r>
            <w:r w:rsidRPr="00B12B40">
              <w:rPr>
                <w:rFonts w:ascii="Times New Roman" w:hAnsi="Times New Roman"/>
                <w:b/>
                <w:bCs/>
                <w:iCs/>
                <w:lang w:val="fr-FR" w:eastAsia="zh-CN"/>
              </w:rPr>
              <w:t xml:space="preserve"> Stability</w:t>
            </w:r>
          </w:p>
        </w:tc>
      </w:tr>
      <w:tr w:rsidR="00BA1AF0" w:rsidRPr="00B12B40" w14:paraId="46B92AE2" w14:textId="77777777" w:rsidTr="00F8683D">
        <w:trPr>
          <w:jc w:val="center"/>
        </w:trPr>
        <w:tc>
          <w:tcPr>
            <w:tcW w:w="2501" w:type="dxa"/>
            <w:vAlign w:val="center"/>
          </w:tcPr>
          <w:p w14:paraId="308D3ED6" w14:textId="43761298" w:rsidR="00BA1AF0" w:rsidRPr="00B12B40" w:rsidRDefault="00BA1AF0" w:rsidP="00BA1AF0">
            <w:pPr>
              <w:pStyle w:val="MDPI31text"/>
              <w:spacing w:line="240" w:lineRule="auto"/>
              <w:ind w:firstLine="0"/>
              <w:jc w:val="center"/>
              <w:rPr>
                <w:rFonts w:ascii="Times New Roman" w:eastAsia="宋体" w:hAnsi="Times New Roman"/>
                <w:color w:val="auto"/>
                <w:szCs w:val="20"/>
              </w:rPr>
            </w:pPr>
          </w:p>
        </w:tc>
        <w:tc>
          <w:tcPr>
            <w:tcW w:w="2502" w:type="dxa"/>
            <w:vAlign w:val="center"/>
          </w:tcPr>
          <w:p w14:paraId="35B06B70" w14:textId="11A880E8" w:rsidR="00BA1AF0" w:rsidRPr="00B12B40" w:rsidRDefault="00BA1AF0" w:rsidP="00BA1AF0">
            <w:pPr>
              <w:pStyle w:val="MDPI31text"/>
              <w:spacing w:line="240" w:lineRule="auto"/>
              <w:ind w:firstLine="0"/>
              <w:jc w:val="center"/>
              <w:rPr>
                <w:rFonts w:ascii="Times New Roman" w:eastAsia="宋体" w:hAnsi="Times New Roman"/>
                <w:color w:val="auto"/>
                <w:szCs w:val="20"/>
              </w:rPr>
            </w:pPr>
            <w:r>
              <w:rPr>
                <w:noProof/>
              </w:rPr>
              <w:drawing>
                <wp:inline distT="0" distB="0" distL="0" distR="0" wp14:anchorId="0865F896" wp14:editId="4AFE3DBA">
                  <wp:extent cx="1550985" cy="979140"/>
                  <wp:effectExtent l="0" t="0" r="0" b="0"/>
                  <wp:docPr id="1104092752" name="图片 110409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52808" cy="980291"/>
                          </a:xfrm>
                          <a:prstGeom prst="rect">
                            <a:avLst/>
                          </a:prstGeom>
                          <a:noFill/>
                          <a:ln>
                            <a:noFill/>
                          </a:ln>
                        </pic:spPr>
                      </pic:pic>
                    </a:graphicData>
                  </a:graphic>
                </wp:inline>
              </w:drawing>
            </w:r>
          </w:p>
        </w:tc>
        <w:tc>
          <w:tcPr>
            <w:tcW w:w="2501" w:type="dxa"/>
            <w:vAlign w:val="center"/>
          </w:tcPr>
          <w:p w14:paraId="4C167D68" w14:textId="1AE8149F" w:rsidR="00BA1AF0" w:rsidRPr="00B12B40" w:rsidRDefault="00BA1AF0" w:rsidP="00BA1AF0">
            <w:pPr>
              <w:pStyle w:val="MDPI31text"/>
              <w:spacing w:line="240" w:lineRule="auto"/>
              <w:ind w:firstLine="0"/>
              <w:jc w:val="center"/>
              <w:rPr>
                <w:rFonts w:ascii="Times New Roman" w:eastAsia="宋体" w:hAnsi="Times New Roman"/>
                <w:color w:val="auto"/>
                <w:szCs w:val="20"/>
              </w:rPr>
            </w:pPr>
            <w:r>
              <w:rPr>
                <w:noProof/>
              </w:rPr>
              <w:drawing>
                <wp:inline distT="0" distB="0" distL="0" distR="0" wp14:anchorId="546BE323" wp14:editId="49F5AB94">
                  <wp:extent cx="1354509" cy="1118035"/>
                  <wp:effectExtent l="0" t="0" r="0" b="0"/>
                  <wp:docPr id="902824802" name="图片 9028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59501" cy="1122156"/>
                          </a:xfrm>
                          <a:prstGeom prst="rect">
                            <a:avLst/>
                          </a:prstGeom>
                          <a:noFill/>
                          <a:ln>
                            <a:noFill/>
                          </a:ln>
                        </pic:spPr>
                      </pic:pic>
                    </a:graphicData>
                  </a:graphic>
                </wp:inline>
              </w:drawing>
            </w:r>
          </w:p>
        </w:tc>
        <w:tc>
          <w:tcPr>
            <w:tcW w:w="2502" w:type="dxa"/>
            <w:vAlign w:val="center"/>
          </w:tcPr>
          <w:p w14:paraId="15D5D0D5" w14:textId="7F4E4C83" w:rsidR="00BA1AF0" w:rsidRPr="00B12B40" w:rsidRDefault="00BA1AF0" w:rsidP="00BA1AF0">
            <w:pPr>
              <w:pStyle w:val="MDPI31text"/>
              <w:spacing w:line="240" w:lineRule="auto"/>
              <w:ind w:firstLine="0"/>
              <w:jc w:val="left"/>
              <w:rPr>
                <w:rFonts w:ascii="Times New Roman" w:eastAsia="宋体" w:hAnsi="Times New Roman"/>
                <w:color w:val="auto"/>
                <w:szCs w:val="20"/>
                <w:lang w:eastAsia="zh-CN"/>
              </w:rPr>
            </w:pPr>
          </w:p>
        </w:tc>
      </w:tr>
      <w:tr w:rsidR="00A820C1" w:rsidRPr="00A820C1" w14:paraId="4BE62F94" w14:textId="77777777" w:rsidTr="00F8683D">
        <w:trPr>
          <w:jc w:val="center"/>
        </w:trPr>
        <w:tc>
          <w:tcPr>
            <w:tcW w:w="2501" w:type="dxa"/>
            <w:vAlign w:val="center"/>
          </w:tcPr>
          <w:p w14:paraId="48AF0016" w14:textId="7C7687E4" w:rsidR="00BA1AF0" w:rsidRPr="00A820C1" w:rsidRDefault="00BA1AF0" w:rsidP="00BA1AF0">
            <w:pPr>
              <w:pStyle w:val="MDPI31text"/>
              <w:spacing w:line="240" w:lineRule="auto"/>
              <w:ind w:firstLine="0"/>
              <w:jc w:val="center"/>
              <w:rPr>
                <w:rFonts w:ascii="Times New Roman" w:eastAsia="宋体" w:hAnsi="Times New Roman"/>
                <w:color w:val="008000"/>
                <w:szCs w:val="20"/>
              </w:rPr>
            </w:pPr>
          </w:p>
        </w:tc>
        <w:tc>
          <w:tcPr>
            <w:tcW w:w="2502" w:type="dxa"/>
            <w:vAlign w:val="center"/>
          </w:tcPr>
          <w:p w14:paraId="7CA3199D" w14:textId="2BDC7D02" w:rsidR="00BA1AF0" w:rsidRPr="00A820C1" w:rsidRDefault="00BA1AF0" w:rsidP="00BA1AF0">
            <w:pPr>
              <w:pStyle w:val="MDPI31text"/>
              <w:spacing w:line="240" w:lineRule="auto"/>
              <w:ind w:firstLine="0"/>
              <w:jc w:val="center"/>
              <w:rPr>
                <w:rFonts w:ascii="Times New Roman" w:eastAsia="宋体" w:hAnsi="Times New Roman"/>
                <w:color w:val="008000"/>
                <w:szCs w:val="20"/>
              </w:rPr>
            </w:pPr>
            <w:r w:rsidRPr="00A820C1">
              <w:rPr>
                <w:rFonts w:ascii="Times New Roman" w:hAnsi="Times New Roman"/>
                <w:iCs/>
                <w:color w:val="008000"/>
                <w:lang w:val="fr-FR" w:eastAsia="zh-CN"/>
              </w:rPr>
              <w:t>(a)</w:t>
            </w:r>
          </w:p>
        </w:tc>
        <w:tc>
          <w:tcPr>
            <w:tcW w:w="2501" w:type="dxa"/>
            <w:vAlign w:val="center"/>
          </w:tcPr>
          <w:p w14:paraId="181AA322" w14:textId="221461F2" w:rsidR="00BA1AF0" w:rsidRPr="00A820C1" w:rsidRDefault="00BA1AF0" w:rsidP="00BA1AF0">
            <w:pPr>
              <w:pStyle w:val="MDPI31text"/>
              <w:spacing w:line="240" w:lineRule="auto"/>
              <w:ind w:firstLine="0"/>
              <w:jc w:val="center"/>
              <w:rPr>
                <w:rFonts w:ascii="Times New Roman" w:eastAsia="宋体" w:hAnsi="Times New Roman"/>
                <w:color w:val="008000"/>
                <w:szCs w:val="20"/>
              </w:rPr>
            </w:pPr>
            <w:r w:rsidRPr="00A820C1">
              <w:rPr>
                <w:rFonts w:ascii="Times New Roman" w:hAnsi="Times New Roman"/>
                <w:iCs/>
                <w:color w:val="008000"/>
                <w:lang w:val="fr-FR" w:eastAsia="zh-CN"/>
              </w:rPr>
              <w:t>(b)</w:t>
            </w:r>
          </w:p>
        </w:tc>
        <w:tc>
          <w:tcPr>
            <w:tcW w:w="2502" w:type="dxa"/>
            <w:vAlign w:val="center"/>
          </w:tcPr>
          <w:p w14:paraId="50F11602" w14:textId="79DA36D2" w:rsidR="00BA1AF0" w:rsidRPr="00A820C1" w:rsidRDefault="00BA1AF0" w:rsidP="00BA1AF0">
            <w:pPr>
              <w:pStyle w:val="MDPI31text"/>
              <w:spacing w:line="240" w:lineRule="auto"/>
              <w:ind w:firstLine="0"/>
              <w:jc w:val="center"/>
              <w:rPr>
                <w:rFonts w:ascii="Times New Roman" w:eastAsia="宋体" w:hAnsi="Times New Roman"/>
                <w:color w:val="008000"/>
                <w:szCs w:val="20"/>
              </w:rPr>
            </w:pPr>
          </w:p>
        </w:tc>
      </w:tr>
    </w:tbl>
    <w:p w14:paraId="680AE99D" w14:textId="3E893106" w:rsidR="00BA1AF0" w:rsidRPr="00A820C1" w:rsidRDefault="00BA1AF0" w:rsidP="00BA1AF0">
      <w:pPr>
        <w:widowControl/>
        <w:spacing w:line="240" w:lineRule="auto"/>
        <w:jc w:val="center"/>
        <w:rPr>
          <w:rFonts w:ascii="Times New Roman" w:eastAsiaTheme="minorEastAsia" w:hAnsi="Times New Roman"/>
          <w:color w:val="008000"/>
          <w:kern w:val="0"/>
          <w:lang w:eastAsia="zh-CN"/>
        </w:rPr>
      </w:pPr>
      <w:r w:rsidRPr="00A820C1">
        <w:rPr>
          <w:rFonts w:ascii="Times New Roman" w:hAnsi="Times New Roman"/>
          <w:b/>
          <w:bCs/>
          <w:iCs/>
          <w:color w:val="008000"/>
          <w:lang w:val="fr-FR" w:eastAsia="zh-CN"/>
        </w:rPr>
        <w:t>Fig. 19:</w:t>
      </w:r>
      <w:r w:rsidRPr="00A820C1">
        <w:rPr>
          <w:color w:val="008000"/>
        </w:rPr>
        <w:t xml:space="preserve"> </w:t>
      </w:r>
      <w:r w:rsidRPr="00A820C1">
        <w:rPr>
          <w:rFonts w:ascii="Times New Roman" w:hAnsi="Times New Roman"/>
          <w:b/>
          <w:bCs/>
          <w:iCs/>
          <w:color w:val="008000"/>
          <w:lang w:val="fr-FR" w:eastAsia="zh-CN"/>
        </w:rPr>
        <w:t>Fairness</w:t>
      </w:r>
    </w:p>
    <w:p w14:paraId="580ED174" w14:textId="03B764AF" w:rsidR="00503902" w:rsidRDefault="00503902" w:rsidP="00503902">
      <w:pPr>
        <w:widowControl/>
        <w:spacing w:line="240" w:lineRule="auto"/>
        <w:ind w:firstLineChars="150" w:firstLine="300"/>
        <w:rPr>
          <w:rFonts w:ascii="Times New Roman" w:eastAsiaTheme="minorEastAsia" w:hAnsi="Times New Roman"/>
          <w:color w:val="000000" w:themeColor="text1"/>
          <w:lang w:eastAsia="zh-CN"/>
        </w:rPr>
      </w:pPr>
      <w:r w:rsidRPr="00B12B40">
        <w:rPr>
          <w:rFonts w:ascii="Times New Roman" w:hAnsi="Times New Roman"/>
          <w:i/>
          <w:iCs/>
          <w:kern w:val="0"/>
          <w:lang w:eastAsia="zh-CN"/>
        </w:rPr>
        <w:t xml:space="preserve">Stability. </w:t>
      </w:r>
      <w:r w:rsidR="00E022E6" w:rsidRPr="00B12B40">
        <w:rPr>
          <w:rFonts w:ascii="Times New Roman" w:eastAsiaTheme="minorEastAsia" w:hAnsi="Times New Roman"/>
          <w:color w:val="000000" w:themeColor="text1"/>
          <w:lang w:eastAsia="zh-CN"/>
        </w:rPr>
        <w:t xml:space="preserve">We </w:t>
      </w:r>
      <w:r w:rsidRPr="00B12B40">
        <w:rPr>
          <w:rFonts w:ascii="Times New Roman" w:eastAsiaTheme="minorEastAsia" w:hAnsi="Times New Roman"/>
          <w:color w:val="000000" w:themeColor="text1"/>
          <w:lang w:eastAsia="zh-CN"/>
        </w:rPr>
        <w:t xml:space="preserve">evaluated the impact of the overall credit of workers on estimated error. Specifically, we set the average credit of workers to 0.7, 0.8, and 0.9, respectively, and recorded the estimated errors of ETD and GTD in each round, as shown in </w:t>
      </w:r>
      <w:r w:rsidR="008C3385" w:rsidRPr="00B12B40">
        <w:rPr>
          <w:rFonts w:ascii="Times New Roman" w:eastAsiaTheme="minorEastAsia" w:hAnsi="Times New Roman"/>
          <w:color w:val="000000" w:themeColor="text1"/>
          <w:lang w:eastAsia="zh-CN"/>
        </w:rPr>
        <w:t>Fig.</w:t>
      </w:r>
      <w:r w:rsidR="00A054D7" w:rsidRPr="00B12B40">
        <w:rPr>
          <w:rFonts w:ascii="Times New Roman" w:eastAsiaTheme="minorEastAsia" w:hAnsi="Times New Roman"/>
          <w:color w:val="000000" w:themeColor="text1"/>
          <w:lang w:eastAsia="zh-CN"/>
        </w:rPr>
        <w:t xml:space="preserve"> 1</w:t>
      </w:r>
      <w:r w:rsidR="00C5110A">
        <w:rPr>
          <w:rFonts w:ascii="Times New Roman" w:eastAsiaTheme="minorEastAsia" w:hAnsi="Times New Roman"/>
          <w:color w:val="000000" w:themeColor="text1"/>
          <w:lang w:eastAsia="zh-CN"/>
        </w:rPr>
        <w:t>8</w:t>
      </w:r>
      <w:r w:rsidRPr="00B12B40">
        <w:rPr>
          <w:rFonts w:ascii="Times New Roman" w:eastAsiaTheme="minorEastAsia" w:hAnsi="Times New Roman"/>
          <w:color w:val="000000" w:themeColor="text1"/>
          <w:lang w:eastAsia="zh-CN"/>
        </w:rPr>
        <w:t xml:space="preserve">. As the rounds increase, the average estimated error under different credit conditions decreases significantly, indicating that CQL-MAB's estimation of GTD becomes more accurate with increasing rounds. Furthermore, it is evident that the algorithm's estimated error can converge to a remarkably low value even when the workers' overall credit is low (e.g., credit=0.7), </w:t>
      </w:r>
      <w:proofErr w:type="gramStart"/>
      <w:r w:rsidRPr="00B12B40">
        <w:rPr>
          <w:rFonts w:ascii="Times New Roman" w:eastAsiaTheme="minorEastAsia" w:hAnsi="Times New Roman"/>
          <w:color w:val="000000" w:themeColor="text1"/>
          <w:lang w:eastAsia="zh-CN"/>
        </w:rPr>
        <w:t>as long as</w:t>
      </w:r>
      <w:proofErr w:type="gramEnd"/>
      <w:r w:rsidRPr="00B12B40">
        <w:rPr>
          <w:rFonts w:ascii="Times New Roman" w:eastAsiaTheme="minorEastAsia" w:hAnsi="Times New Roman"/>
          <w:color w:val="000000" w:themeColor="text1"/>
          <w:lang w:eastAsia="zh-CN"/>
        </w:rPr>
        <w:t xml:space="preserve"> a certain number of iterations are achieved, which demonstrates that CQL-MAB</w:t>
      </w:r>
      <w:r w:rsidR="00D7290D" w:rsidRPr="00B12B40">
        <w:rPr>
          <w:rFonts w:ascii="Times New Roman" w:eastAsiaTheme="minorEastAsia" w:hAnsi="Times New Roman"/>
          <w:color w:val="000000" w:themeColor="text1"/>
          <w:lang w:eastAsia="zh-CN"/>
        </w:rPr>
        <w:t xml:space="preserve"> has a robust</w:t>
      </w:r>
      <w:r w:rsidRPr="00B12B40">
        <w:rPr>
          <w:rFonts w:ascii="Times New Roman" w:eastAsiaTheme="minorEastAsia" w:hAnsi="Times New Roman"/>
          <w:color w:val="000000" w:themeColor="text1"/>
          <w:lang w:eastAsia="zh-CN"/>
        </w:rPr>
        <w:t xml:space="preserve"> truth discovery </w:t>
      </w:r>
      <w:r w:rsidR="00D7290D" w:rsidRPr="00B12B40">
        <w:rPr>
          <w:rFonts w:ascii="Times New Roman" w:eastAsiaTheme="minorEastAsia" w:hAnsi="Times New Roman"/>
          <w:color w:val="000000" w:themeColor="text1"/>
          <w:lang w:eastAsia="zh-CN"/>
        </w:rPr>
        <w:t>method</w:t>
      </w:r>
      <w:r w:rsidRPr="00B12B40">
        <w:rPr>
          <w:rFonts w:ascii="Times New Roman" w:eastAsiaTheme="minorEastAsia" w:hAnsi="Times New Roman"/>
          <w:color w:val="000000" w:themeColor="text1"/>
          <w:lang w:eastAsia="zh-CN"/>
        </w:rPr>
        <w:t xml:space="preserve"> to worker quality and exhibits strong stability.</w:t>
      </w:r>
    </w:p>
    <w:p w14:paraId="4F352898" w14:textId="41ACBCDE" w:rsidR="0063470A" w:rsidRPr="00840750" w:rsidRDefault="00261594" w:rsidP="00503902">
      <w:pPr>
        <w:widowControl/>
        <w:spacing w:line="240" w:lineRule="auto"/>
        <w:ind w:firstLineChars="150" w:firstLine="300"/>
        <w:rPr>
          <w:rFonts w:ascii="Times New Roman" w:eastAsiaTheme="minorEastAsia" w:hAnsi="Times New Roman"/>
          <w:color w:val="008000"/>
          <w:lang w:eastAsia="zh-CN"/>
        </w:rPr>
      </w:pPr>
      <w:r w:rsidRPr="00840750">
        <w:rPr>
          <w:rFonts w:ascii="Times New Roman" w:hAnsi="Times New Roman"/>
          <w:i/>
          <w:iCs/>
          <w:color w:val="008000"/>
          <w:kern w:val="0"/>
          <w:lang w:eastAsia="zh-CN"/>
        </w:rPr>
        <w:t>Fairness.</w:t>
      </w:r>
      <w:r w:rsidRPr="00840750">
        <w:rPr>
          <w:rFonts w:ascii="Times New Roman" w:hAnsi="Times New Roman"/>
          <w:color w:val="008000"/>
          <w:kern w:val="0"/>
          <w:lang w:eastAsia="zh-CN"/>
        </w:rPr>
        <w:t xml:space="preserve"> </w:t>
      </w:r>
      <w:r w:rsidR="00CE2397" w:rsidRPr="00840750">
        <w:rPr>
          <w:rFonts w:ascii="Times New Roman" w:hAnsi="Times New Roman"/>
          <w:color w:val="008000"/>
          <w:kern w:val="0"/>
          <w:lang w:eastAsia="zh-CN"/>
        </w:rPr>
        <w:t xml:space="preserve">We conducted a fairness analysis to ensure that our mechanism does not discriminate against workers based on their credit or quality. Specifically, </w:t>
      </w:r>
      <w:r w:rsidR="00796E47" w:rsidRPr="00840750">
        <w:rPr>
          <w:rFonts w:ascii="Times New Roman" w:hAnsi="Times New Roman"/>
          <w:color w:val="008000"/>
          <w:kern w:val="0"/>
          <w:lang w:eastAsia="zh-CN"/>
        </w:rPr>
        <w:t>Fig</w:t>
      </w:r>
      <w:r w:rsidR="00796E47">
        <w:rPr>
          <w:rFonts w:ascii="Times New Roman" w:hAnsi="Times New Roman"/>
          <w:color w:val="008000"/>
          <w:kern w:val="0"/>
          <w:lang w:eastAsia="zh-CN"/>
        </w:rPr>
        <w:t>.</w:t>
      </w:r>
      <w:r w:rsidR="00796E47" w:rsidRPr="00840750">
        <w:rPr>
          <w:rFonts w:ascii="Times New Roman" w:hAnsi="Times New Roman"/>
          <w:color w:val="008000"/>
          <w:kern w:val="0"/>
          <w:lang w:eastAsia="zh-CN"/>
        </w:rPr>
        <w:t xml:space="preserve"> </w:t>
      </w:r>
      <w:r w:rsidR="00C5110A" w:rsidRPr="00840750">
        <w:rPr>
          <w:rFonts w:ascii="Times New Roman" w:hAnsi="Times New Roman"/>
          <w:color w:val="008000"/>
          <w:kern w:val="0"/>
          <w:lang w:eastAsia="zh-CN"/>
        </w:rPr>
        <w:t>19</w:t>
      </w:r>
      <w:r w:rsidR="00C805E4">
        <w:rPr>
          <w:rFonts w:ascii="Times New Roman" w:hAnsi="Times New Roman"/>
          <w:color w:val="008000"/>
          <w:kern w:val="0"/>
          <w:lang w:eastAsia="zh-CN"/>
        </w:rPr>
        <w:t xml:space="preserve"> (a)</w:t>
      </w:r>
      <w:r w:rsidR="00CE2397" w:rsidRPr="00840750">
        <w:rPr>
          <w:rFonts w:ascii="Times New Roman" w:hAnsi="Times New Roman"/>
          <w:color w:val="008000"/>
          <w:kern w:val="0"/>
          <w:lang w:eastAsia="zh-CN"/>
        </w:rPr>
        <w:t xml:space="preserve"> shows the</w:t>
      </w:r>
      <w:r w:rsidR="00840750">
        <w:rPr>
          <w:rFonts w:ascii="Times New Roman" w:hAnsi="Times New Roman"/>
          <w:color w:val="008000"/>
          <w:kern w:val="0"/>
          <w:lang w:eastAsia="zh-CN"/>
        </w:rPr>
        <w:t xml:space="preserve"> relative </w:t>
      </w:r>
      <w:r w:rsidR="00CE2397" w:rsidRPr="00840750">
        <w:rPr>
          <w:rFonts w:ascii="Times New Roman" w:hAnsi="Times New Roman"/>
          <w:color w:val="008000"/>
          <w:kern w:val="0"/>
          <w:lang w:eastAsia="zh-CN"/>
        </w:rPr>
        <w:t xml:space="preserve">frequency of workers with different composite rewards being selected, while </w:t>
      </w:r>
      <w:r w:rsidR="00796E47" w:rsidRPr="00840750">
        <w:rPr>
          <w:rFonts w:ascii="Times New Roman" w:hAnsi="Times New Roman"/>
          <w:color w:val="008000"/>
          <w:kern w:val="0"/>
          <w:lang w:eastAsia="zh-CN"/>
        </w:rPr>
        <w:t>Fig</w:t>
      </w:r>
      <w:r w:rsidR="00796E47">
        <w:rPr>
          <w:rFonts w:ascii="Times New Roman" w:hAnsi="Times New Roman"/>
          <w:color w:val="008000"/>
          <w:kern w:val="0"/>
          <w:lang w:eastAsia="zh-CN"/>
        </w:rPr>
        <w:t>.</w:t>
      </w:r>
      <w:r w:rsidR="00796E47" w:rsidRPr="00840750">
        <w:rPr>
          <w:rFonts w:ascii="Times New Roman" w:hAnsi="Times New Roman"/>
          <w:color w:val="008000"/>
          <w:kern w:val="0"/>
          <w:lang w:eastAsia="zh-CN"/>
        </w:rPr>
        <w:t xml:space="preserve"> </w:t>
      </w:r>
      <w:r w:rsidR="00C805E4">
        <w:rPr>
          <w:rFonts w:ascii="Times New Roman" w:hAnsi="Times New Roman"/>
          <w:color w:val="008000"/>
          <w:kern w:val="0"/>
          <w:lang w:eastAsia="zh-CN"/>
        </w:rPr>
        <w:t>19 (b)</w:t>
      </w:r>
      <w:r w:rsidR="00CE2397" w:rsidRPr="00840750">
        <w:rPr>
          <w:rFonts w:ascii="Times New Roman" w:hAnsi="Times New Roman"/>
          <w:color w:val="008000"/>
          <w:kern w:val="0"/>
          <w:lang w:eastAsia="zh-CN"/>
        </w:rPr>
        <w:t xml:space="preserve"> provides a detailed illustration of the relationship between worker rewards and selection frequency. These graphs demonstrate that the selection frequency of workers in the CQL-MAB mechanism is positively correlated with their composite rewards, but even workers with lower composite rewards have a chance to be selected, promoting fairness and non-discrimination. From a long-term perspective, this approach ensures a diverse and inclusive selection process that is not solely based on short-term performance metrics, benefiting both the platform and workers</w:t>
      </w:r>
      <w:r w:rsidRPr="00840750">
        <w:rPr>
          <w:rFonts w:ascii="Times New Roman" w:hAnsi="Times New Roman"/>
          <w:color w:val="008000"/>
          <w:kern w:val="0"/>
          <w:lang w:eastAsia="zh-CN"/>
        </w:rPr>
        <w:t>.</w:t>
      </w:r>
    </w:p>
    <w:p w14:paraId="418A0302" w14:textId="740AFFAF" w:rsidR="00503902" w:rsidRPr="00B12B40" w:rsidRDefault="00503902" w:rsidP="007A3DEE">
      <w:pPr>
        <w:widowControl/>
        <w:spacing w:line="240" w:lineRule="auto"/>
        <w:ind w:firstLineChars="150" w:firstLine="300"/>
        <w:rPr>
          <w:rFonts w:ascii="Times New Roman" w:eastAsiaTheme="minorEastAsia" w:hAnsi="Times New Roman"/>
          <w:color w:val="000000" w:themeColor="text1"/>
          <w:lang w:eastAsia="zh-CN"/>
        </w:rPr>
      </w:pPr>
      <w:r w:rsidRPr="00B12B40">
        <w:rPr>
          <w:rFonts w:ascii="Times New Roman" w:eastAsiaTheme="minorEastAsia" w:hAnsi="Times New Roman"/>
          <w:color w:val="000000" w:themeColor="text1"/>
          <w:lang w:eastAsia="zh-CN"/>
        </w:rPr>
        <w:t>In conclusion, our analysis of the total revenue and regret of various algorithms under the same conditions demonstrates the superior performance of CQL-MAB compared to others. Furthermore, we assessed CQL-MAB's four properties, namely persistence, honesty, individual rationality, and stability, which reveal that the algorithm outperforms others on all indicators.</w:t>
      </w:r>
    </w:p>
    <w:p w14:paraId="06DCB516" w14:textId="214D17A7" w:rsidR="00003142" w:rsidRPr="00B12B40" w:rsidRDefault="00003142" w:rsidP="00AA58AB">
      <w:pPr>
        <w:pStyle w:val="1"/>
        <w:numPr>
          <w:ilvl w:val="0"/>
          <w:numId w:val="2"/>
        </w:numPr>
        <w:spacing w:before="120"/>
        <w:ind w:left="357" w:hanging="357"/>
        <w:rPr>
          <w:smallCaps w:val="0"/>
        </w:rPr>
      </w:pPr>
      <w:r w:rsidRPr="00B12B40">
        <w:rPr>
          <w:smallCaps w:val="0"/>
        </w:rPr>
        <w:t>C</w:t>
      </w:r>
      <w:r w:rsidR="00717186" w:rsidRPr="00B12B40">
        <w:rPr>
          <w:smallCaps w:val="0"/>
        </w:rPr>
        <w:t>onclusion</w:t>
      </w:r>
      <w:r w:rsidR="00F57070" w:rsidRPr="00B12B40">
        <w:rPr>
          <w:smallCaps w:val="0"/>
        </w:rPr>
        <w:t xml:space="preserve"> and future works</w:t>
      </w:r>
    </w:p>
    <w:p w14:paraId="2E2E3739" w14:textId="372D0FA2" w:rsidR="000B4B5F" w:rsidRDefault="00591DA2" w:rsidP="001C0FFD">
      <w:pPr>
        <w:widowControl/>
        <w:spacing w:line="240" w:lineRule="auto"/>
        <w:ind w:firstLineChars="150" w:firstLine="300"/>
        <w:rPr>
          <w:rFonts w:ascii="Times New Roman" w:eastAsia="宋体" w:hAnsi="Times New Roman"/>
          <w:kern w:val="0"/>
          <w:lang w:eastAsia="zh-CN"/>
        </w:rPr>
      </w:pPr>
      <w:r w:rsidRPr="00B12B40">
        <w:rPr>
          <w:rFonts w:ascii="Times New Roman" w:eastAsia="宋体" w:hAnsi="Times New Roman"/>
        </w:rPr>
        <w:t xml:space="preserve">This paper aims to study the worker recruitment problem in multimedia MCS, </w:t>
      </w:r>
      <w:r w:rsidR="00404846" w:rsidRPr="00B12B40">
        <w:rPr>
          <w:rFonts w:ascii="Times New Roman" w:eastAsia="宋体" w:hAnsi="Times New Roman"/>
        </w:rPr>
        <w:t>considering</w:t>
      </w:r>
      <w:r w:rsidRPr="00B12B40">
        <w:rPr>
          <w:rFonts w:ascii="Times New Roman" w:eastAsia="宋体" w:hAnsi="Times New Roman"/>
        </w:rPr>
        <w:t xml:space="preserve"> both the credits and sensing qualities of workers at a fine-grained level. To begin with, we model the worker recruitment problem as a novel </w:t>
      </w:r>
      <w:r w:rsidR="009073AC" w:rsidRPr="00B12B40">
        <w:rPr>
          <w:rFonts w:ascii="Times New Roman" w:eastAsia="宋体" w:hAnsi="Times New Roman"/>
        </w:rPr>
        <w:t>double-level</w:t>
      </w:r>
      <w:r w:rsidRPr="00B12B40">
        <w:rPr>
          <w:rFonts w:ascii="Times New Roman" w:eastAsia="宋体" w:hAnsi="Times New Roman"/>
        </w:rPr>
        <w:t xml:space="preserve"> multi-armed bandit problem with </w:t>
      </w:r>
      <m:oMath>
        <m:r>
          <w:rPr>
            <w:rFonts w:ascii="Cambria Math" w:eastAsia="宋体" w:hAnsi="Cambria Math"/>
          </w:rPr>
          <m:t>K</m:t>
        </m:r>
      </m:oMath>
      <w:r w:rsidRPr="00B12B40">
        <w:rPr>
          <w:rFonts w:ascii="Times New Roman" w:eastAsia="宋体" w:hAnsi="Times New Roman"/>
        </w:rPr>
        <w:t xml:space="preserve">-armed combination, and combine the credits and sensing qualities of workers as the reward of each level, while defining the overall reward according to the rewards of each level. Then, we propose an optimization framework to maximize the system reward under the condition of limited budget. We design a reverse auction model based on UCB algorithm to select the best workers and obtain the optimal solution for this optimization problem. Moreover, in this model, we systematically propose the calculation methods of worker credits and task sensing quality, and organically combine them with the reverse auction to propose a </w:t>
      </w:r>
      <w:r w:rsidR="009073AC" w:rsidRPr="00B12B40">
        <w:rPr>
          <w:rFonts w:ascii="Times New Roman" w:eastAsia="宋体" w:hAnsi="Times New Roman"/>
        </w:rPr>
        <w:t>double-level</w:t>
      </w:r>
      <w:r w:rsidRPr="00B12B40">
        <w:rPr>
          <w:rFonts w:ascii="Times New Roman" w:eastAsia="宋体" w:hAnsi="Times New Roman"/>
        </w:rPr>
        <w:t xml:space="preserve"> CQL-</w:t>
      </w:r>
      <w:r w:rsidR="001B160D" w:rsidRPr="00B12B40">
        <w:rPr>
          <w:rFonts w:ascii="Times New Roman" w:eastAsia="宋体" w:hAnsi="Times New Roman"/>
        </w:rPr>
        <w:t>MAB</w:t>
      </w:r>
      <w:r w:rsidRPr="00B12B40">
        <w:rPr>
          <w:rFonts w:ascii="Times New Roman" w:eastAsia="宋体" w:hAnsi="Times New Roman"/>
        </w:rPr>
        <w:t xml:space="preserve"> mechanism, which tackles the trade-off of exploration and exploitation with theoretical analysis, and achieves truthfulness, individual </w:t>
      </w:r>
      <w:proofErr w:type="gramStart"/>
      <w:r w:rsidRPr="00B12B40">
        <w:rPr>
          <w:rFonts w:ascii="Times New Roman" w:eastAsia="宋体" w:hAnsi="Times New Roman"/>
        </w:rPr>
        <w:t>rationality</w:t>
      </w:r>
      <w:proofErr w:type="gramEnd"/>
      <w:r w:rsidRPr="00B12B40">
        <w:rPr>
          <w:rFonts w:ascii="Times New Roman" w:eastAsia="宋体" w:hAnsi="Times New Roman"/>
        </w:rPr>
        <w:t xml:space="preserve"> and computational efficiency. </w:t>
      </w:r>
      <w:bookmarkStart w:id="52" w:name="OLE_LINK4"/>
      <w:r w:rsidRPr="00B12B40">
        <w:rPr>
          <w:rFonts w:ascii="Times New Roman" w:eastAsia="宋体" w:hAnsi="Times New Roman"/>
        </w:rPr>
        <w:t xml:space="preserve">Finally, we conduct </w:t>
      </w:r>
      <w:proofErr w:type="gramStart"/>
      <w:r w:rsidRPr="00B12B40">
        <w:rPr>
          <w:rFonts w:ascii="Times New Roman" w:eastAsia="宋体" w:hAnsi="Times New Roman"/>
        </w:rPr>
        <w:t>a large number of</w:t>
      </w:r>
      <w:proofErr w:type="gramEnd"/>
      <w:r w:rsidRPr="00B12B40">
        <w:rPr>
          <w:rFonts w:ascii="Times New Roman" w:eastAsia="宋体" w:hAnsi="Times New Roman"/>
        </w:rPr>
        <w:t xml:space="preserve"> simulation experiments on real datasets to prove the </w:t>
      </w:r>
      <w:r w:rsidR="004C207C" w:rsidRPr="00B12B40">
        <w:rPr>
          <w:rFonts w:ascii="Times New Roman" w:eastAsia="宋体" w:hAnsi="Times New Roman"/>
        </w:rPr>
        <w:t xml:space="preserve">state-of-art performance </w:t>
      </w:r>
      <w:r w:rsidRPr="00B12B40">
        <w:rPr>
          <w:rFonts w:ascii="Times New Roman" w:eastAsia="宋体" w:hAnsi="Times New Roman"/>
        </w:rPr>
        <w:t>of our mechanism.</w:t>
      </w:r>
      <w:bookmarkEnd w:id="52"/>
      <w:r w:rsidRPr="00B12B40">
        <w:rPr>
          <w:rFonts w:ascii="Times New Roman" w:eastAsia="宋体" w:hAnsi="Times New Roman"/>
        </w:rPr>
        <w:t xml:space="preserve"> </w:t>
      </w:r>
      <w:r w:rsidR="00891C30" w:rsidRPr="00840750">
        <w:rPr>
          <w:rFonts w:ascii="Times New Roman" w:eastAsia="宋体" w:hAnsi="Times New Roman"/>
          <w:color w:val="008000"/>
          <w:kern w:val="0"/>
          <w:lang w:eastAsia="zh-CN"/>
        </w:rPr>
        <w:t>Our simulation experiments enabled us to evaluate the performance of our proposed platform in handling realistic traffic counting tasks. By using the Chicago Taxi Trips dataset, we were able to simulate the behavior of sensing workers and generate expected sensing abilities. This study demonstrates the potential of using large-scale datasets to develop and evaluate novel sensing and data management platforms in fields that require data collection and management at a large scale, such as traffic analysis, multimedia data collection, and other related domains.</w:t>
      </w:r>
    </w:p>
    <w:p w14:paraId="1AFB5736" w14:textId="25EACA2D" w:rsidR="00591DA2" w:rsidRPr="00840750" w:rsidRDefault="00D11C80" w:rsidP="00840750">
      <w:pPr>
        <w:widowControl/>
        <w:spacing w:line="240" w:lineRule="auto"/>
        <w:ind w:firstLineChars="150" w:firstLine="300"/>
        <w:rPr>
          <w:rFonts w:ascii="Times New Roman" w:eastAsia="宋体" w:hAnsi="Times New Roman"/>
          <w:color w:val="008000"/>
          <w:kern w:val="0"/>
        </w:rPr>
      </w:pPr>
      <w:r w:rsidRPr="00331314">
        <w:rPr>
          <w:rFonts w:ascii="Times New Roman" w:eastAsia="宋体" w:hAnsi="Times New Roman"/>
          <w:color w:val="008000"/>
          <w:kern w:val="0"/>
        </w:rPr>
        <w:t xml:space="preserve">We would like to highlight that </w:t>
      </w:r>
      <w:r>
        <w:rPr>
          <w:rFonts w:ascii="Times New Roman" w:eastAsia="宋体" w:hAnsi="Times New Roman"/>
          <w:color w:val="008000"/>
          <w:kern w:val="0"/>
        </w:rPr>
        <w:t>w</w:t>
      </w:r>
      <w:r w:rsidRPr="00331314">
        <w:rPr>
          <w:rFonts w:ascii="Times New Roman" w:eastAsia="宋体" w:hAnsi="Times New Roman"/>
          <w:color w:val="008000"/>
          <w:kern w:val="0"/>
        </w:rPr>
        <w:t xml:space="preserve">hile our approach only considers worker credits at the data level, we believe that it represents a significant step forward in this field and contributes a valuable insight to the literature. Looking ahead, we plan to further improve our approach by incorporating additional factors such as requester ratings, worker mobility patterns, and supplementary materials provided by workers to enhance their credit confidence. </w:t>
      </w:r>
      <w:r w:rsidR="00840750">
        <w:rPr>
          <w:rFonts w:ascii="Times New Roman" w:eastAsia="宋体" w:hAnsi="Times New Roman"/>
          <w:color w:val="008000"/>
          <w:kern w:val="0"/>
        </w:rPr>
        <w:t>W</w:t>
      </w:r>
      <w:r w:rsidRPr="00331314">
        <w:rPr>
          <w:rFonts w:ascii="Times New Roman" w:eastAsia="宋体" w:hAnsi="Times New Roman"/>
          <w:color w:val="008000"/>
          <w:kern w:val="0"/>
        </w:rPr>
        <w:t>e are committed to further exploring and advancing this area of research.</w:t>
      </w:r>
      <w:r w:rsidR="00840750">
        <w:rPr>
          <w:rFonts w:ascii="Times New Roman" w:eastAsia="宋体" w:hAnsi="Times New Roman"/>
          <w:color w:val="008000"/>
          <w:kern w:val="0"/>
        </w:rPr>
        <w:t xml:space="preserve"> </w:t>
      </w:r>
      <w:r w:rsidR="00840750">
        <w:rPr>
          <w:rFonts w:ascii="Times New Roman" w:eastAsia="宋体" w:hAnsi="Times New Roman"/>
        </w:rPr>
        <w:t>Besides, a</w:t>
      </w:r>
      <w:r w:rsidR="00404846" w:rsidRPr="00B12B40">
        <w:rPr>
          <w:rFonts w:ascii="Times New Roman" w:eastAsia="宋体" w:hAnsi="Times New Roman"/>
        </w:rPr>
        <w:t xml:space="preserve">s our future work, we will </w:t>
      </w:r>
      <w:r w:rsidR="00840750">
        <w:rPr>
          <w:rFonts w:ascii="Times New Roman" w:eastAsia="宋体" w:hAnsi="Times New Roman"/>
        </w:rPr>
        <w:t xml:space="preserve">also </w:t>
      </w:r>
      <w:r w:rsidR="00404846" w:rsidRPr="00B12B40">
        <w:rPr>
          <w:rFonts w:ascii="Times New Roman" w:eastAsia="宋体" w:hAnsi="Times New Roman"/>
        </w:rPr>
        <w:t>extend our study to take into consideration of dynamic threshold setting algorithms for more accurate estimation of worker credits. At the same time, we will try to move the auction process to the blockchain, relying on</w:t>
      </w:r>
      <w:r w:rsidR="00840750">
        <w:rPr>
          <w:rFonts w:ascii="Times New Roman" w:eastAsia="宋体" w:hAnsi="Times New Roman"/>
        </w:rPr>
        <w:t xml:space="preserve"> </w:t>
      </w:r>
      <w:r w:rsidR="00591DA2" w:rsidRPr="00B12B40">
        <w:rPr>
          <w:rFonts w:ascii="Times New Roman" w:eastAsia="宋体" w:hAnsi="Times New Roman"/>
        </w:rPr>
        <w:t>the smart contract mechanism in Ethereum, to achieve decentralized and privacy-protected multimedia MCS.</w:t>
      </w:r>
    </w:p>
    <w:p w14:paraId="25E89D47" w14:textId="77777777" w:rsidR="00591DA2" w:rsidRPr="00B12B40" w:rsidRDefault="00591DA2" w:rsidP="00591DA2">
      <w:pPr>
        <w:pStyle w:val="1"/>
        <w:spacing w:before="120"/>
        <w:ind w:left="318" w:hanging="318"/>
        <w:rPr>
          <w:smallCaps w:val="0"/>
        </w:rPr>
      </w:pPr>
      <w:proofErr w:type="spellStart"/>
      <w:r w:rsidRPr="00B12B40">
        <w:rPr>
          <w:smallCaps w:val="0"/>
        </w:rPr>
        <w:lastRenderedPageBreak/>
        <w:t>CRediT</w:t>
      </w:r>
      <w:proofErr w:type="spellEnd"/>
      <w:r w:rsidRPr="00B12B40">
        <w:rPr>
          <w:smallCaps w:val="0"/>
        </w:rPr>
        <w:t xml:space="preserve"> authorship contribution statement</w:t>
      </w:r>
    </w:p>
    <w:p w14:paraId="078B5DAB" w14:textId="4984EC4D" w:rsidR="005F43BB" w:rsidRPr="00B12B40" w:rsidRDefault="00591DA2" w:rsidP="00591DA2">
      <w:pPr>
        <w:spacing w:line="240" w:lineRule="auto"/>
        <w:ind w:firstLineChars="150" w:firstLine="301"/>
        <w:rPr>
          <w:rFonts w:ascii="Times New Roman" w:eastAsia="宋体" w:hAnsi="Times New Roman"/>
          <w:b/>
          <w:bCs/>
          <w:lang w:eastAsia="zh-CN"/>
        </w:rPr>
      </w:pPr>
      <w:proofErr w:type="spellStart"/>
      <w:r w:rsidRPr="00B12B40">
        <w:rPr>
          <w:rFonts w:ascii="Times New Roman" w:eastAsia="宋体" w:hAnsi="Times New Roman"/>
          <w:b/>
        </w:rPr>
        <w:t>Jianheng</w:t>
      </w:r>
      <w:proofErr w:type="spellEnd"/>
      <w:r w:rsidRPr="00B12B40">
        <w:rPr>
          <w:rFonts w:ascii="Times New Roman" w:eastAsia="宋体" w:hAnsi="Times New Roman"/>
          <w:b/>
        </w:rPr>
        <w:t xml:space="preserve"> Tang</w:t>
      </w:r>
      <w:r w:rsidRPr="00B12B40">
        <w:rPr>
          <w:rFonts w:ascii="Times New Roman" w:eastAsia="宋体" w:hAnsi="Times New Roman"/>
          <w:lang w:eastAsia="zh-CN"/>
        </w:rPr>
        <w:t>: Conceptualization, Methodology, Software, Investigation, Formal analysis, Writing-original draft</w:t>
      </w:r>
      <w:r w:rsidR="00E9618D" w:rsidRPr="00B12B40">
        <w:rPr>
          <w:rFonts w:ascii="Times New Roman" w:eastAsia="宋体" w:hAnsi="Times New Roman"/>
          <w:lang w:eastAsia="zh-CN"/>
        </w:rPr>
        <w:t>, Review &amp; editing</w:t>
      </w:r>
      <w:r w:rsidRPr="00B12B40">
        <w:rPr>
          <w:rFonts w:ascii="Times New Roman" w:eastAsia="宋体" w:hAnsi="Times New Roman"/>
          <w:lang w:eastAsia="zh-CN"/>
        </w:rPr>
        <w:t>.</w:t>
      </w:r>
      <w:r w:rsidR="00E9618D" w:rsidRPr="00B12B40">
        <w:rPr>
          <w:rFonts w:ascii="Times New Roman" w:eastAsia="宋体" w:hAnsi="Times New Roman"/>
          <w:b/>
          <w:bCs/>
          <w:lang w:eastAsia="zh-CN"/>
        </w:rPr>
        <w:t xml:space="preserve"> </w:t>
      </w:r>
      <w:proofErr w:type="spellStart"/>
      <w:r w:rsidR="00E9618D" w:rsidRPr="00B12B40">
        <w:rPr>
          <w:rFonts w:ascii="Times New Roman" w:eastAsia="宋体" w:hAnsi="Times New Roman"/>
          <w:b/>
          <w:bCs/>
          <w:lang w:eastAsia="zh-CN"/>
        </w:rPr>
        <w:t>Feijiang</w:t>
      </w:r>
      <w:proofErr w:type="spellEnd"/>
      <w:r w:rsidR="00E9618D" w:rsidRPr="00B12B40">
        <w:rPr>
          <w:rFonts w:ascii="Times New Roman" w:eastAsia="宋体" w:hAnsi="Times New Roman"/>
          <w:b/>
          <w:bCs/>
          <w:lang w:eastAsia="zh-CN"/>
        </w:rPr>
        <w:t xml:space="preserve"> Han</w:t>
      </w:r>
      <w:r w:rsidR="00E9618D" w:rsidRPr="00B12B40">
        <w:rPr>
          <w:rFonts w:ascii="Times New Roman" w:eastAsia="宋体" w:hAnsi="Times New Roman" w:hint="eastAsia"/>
          <w:lang w:eastAsia="zh-CN"/>
        </w:rPr>
        <w:t>:</w:t>
      </w:r>
      <w:r w:rsidR="00E9618D" w:rsidRPr="00B12B40">
        <w:rPr>
          <w:rFonts w:ascii="Times New Roman" w:eastAsia="宋体" w:hAnsi="Times New Roman"/>
          <w:lang w:eastAsia="zh-CN"/>
        </w:rPr>
        <w:t xml:space="preserve"> </w:t>
      </w:r>
      <w:r w:rsidR="000C12DE" w:rsidRPr="00B12B40">
        <w:rPr>
          <w:rFonts w:ascii="Times New Roman" w:eastAsia="宋体" w:hAnsi="Times New Roman"/>
          <w:lang w:eastAsia="zh-CN"/>
        </w:rPr>
        <w:t>Conceptualization</w:t>
      </w:r>
      <w:r w:rsidR="000C12DE">
        <w:rPr>
          <w:rFonts w:ascii="Times New Roman" w:eastAsia="宋体" w:hAnsi="Times New Roman"/>
          <w:lang w:eastAsia="zh-CN"/>
        </w:rPr>
        <w:t xml:space="preserve">, </w:t>
      </w:r>
      <w:r w:rsidR="00E9618D" w:rsidRPr="00B12B40">
        <w:rPr>
          <w:rFonts w:ascii="Times New Roman" w:eastAsia="宋体" w:hAnsi="Times New Roman"/>
          <w:lang w:eastAsia="zh-CN"/>
        </w:rPr>
        <w:t>Methodology,</w:t>
      </w:r>
      <w:r w:rsidR="00635787" w:rsidRPr="00B12B40">
        <w:rPr>
          <w:rFonts w:ascii="Times New Roman" w:eastAsia="宋体" w:hAnsi="Times New Roman"/>
          <w:lang w:eastAsia="zh-CN"/>
        </w:rPr>
        <w:t xml:space="preserve"> </w:t>
      </w:r>
      <w:r w:rsidR="002B3A7F" w:rsidRPr="00B12B40">
        <w:rPr>
          <w:rFonts w:ascii="Times New Roman" w:eastAsia="宋体" w:hAnsi="Times New Roman"/>
          <w:lang w:eastAsia="zh-CN"/>
        </w:rPr>
        <w:t>Investigation, Formal analysis,</w:t>
      </w:r>
      <w:r w:rsidR="007E3048" w:rsidRPr="00B12B40">
        <w:rPr>
          <w:rFonts w:ascii="Times New Roman" w:eastAsia="宋体" w:hAnsi="Times New Roman"/>
          <w:lang w:eastAsia="zh-CN"/>
        </w:rPr>
        <w:t xml:space="preserve"> </w:t>
      </w:r>
      <w:r w:rsidR="00E9618D" w:rsidRPr="00B12B40">
        <w:rPr>
          <w:rFonts w:ascii="Times New Roman" w:eastAsia="宋体" w:hAnsi="Times New Roman"/>
          <w:lang w:eastAsia="zh-CN"/>
        </w:rPr>
        <w:t>Writing-original draft, Review &amp; editing.</w:t>
      </w:r>
      <w:r w:rsidRPr="00B12B40">
        <w:rPr>
          <w:rFonts w:ascii="Times New Roman" w:eastAsia="宋体" w:hAnsi="Times New Roman"/>
          <w:lang w:eastAsia="zh-CN"/>
        </w:rPr>
        <w:t xml:space="preserve"> </w:t>
      </w:r>
      <w:proofErr w:type="spellStart"/>
      <w:r w:rsidRPr="00B12B40">
        <w:rPr>
          <w:rFonts w:ascii="Times New Roman" w:eastAsia="宋体" w:hAnsi="Times New Roman"/>
          <w:b/>
        </w:rPr>
        <w:t>Kejia</w:t>
      </w:r>
      <w:proofErr w:type="spellEnd"/>
      <w:r w:rsidRPr="00B12B40">
        <w:rPr>
          <w:rFonts w:ascii="Times New Roman" w:eastAsia="宋体" w:hAnsi="Times New Roman"/>
          <w:b/>
        </w:rPr>
        <w:t xml:space="preserve"> Fan</w:t>
      </w:r>
      <w:r w:rsidRPr="00B12B40">
        <w:rPr>
          <w:rFonts w:ascii="Times New Roman" w:eastAsia="宋体" w:hAnsi="Times New Roman"/>
          <w:lang w:eastAsia="zh-CN"/>
        </w:rPr>
        <w:t>: Methodology, Formal analysis</w:t>
      </w:r>
      <w:r w:rsidR="005F43BB" w:rsidRPr="00B12B40">
        <w:rPr>
          <w:rFonts w:ascii="Times New Roman" w:eastAsia="宋体" w:hAnsi="Times New Roman"/>
          <w:lang w:eastAsia="zh-CN"/>
        </w:rPr>
        <w:t>,</w:t>
      </w:r>
      <w:r w:rsidRPr="00B12B40">
        <w:rPr>
          <w:rFonts w:ascii="Times New Roman" w:eastAsia="宋体" w:hAnsi="Times New Roman"/>
          <w:lang w:eastAsia="zh-CN"/>
        </w:rPr>
        <w:t xml:space="preserve"> Review &amp; editing. </w:t>
      </w:r>
      <w:proofErr w:type="spellStart"/>
      <w:r w:rsidRPr="00B12B40">
        <w:rPr>
          <w:rFonts w:ascii="Times New Roman" w:eastAsia="宋体" w:hAnsi="Times New Roman"/>
          <w:b/>
        </w:rPr>
        <w:t>Wenxuan</w:t>
      </w:r>
      <w:proofErr w:type="spellEnd"/>
      <w:r w:rsidRPr="00B12B40">
        <w:rPr>
          <w:rFonts w:ascii="Times New Roman" w:eastAsia="宋体" w:hAnsi="Times New Roman"/>
          <w:b/>
        </w:rPr>
        <w:t xml:space="preserve"> </w:t>
      </w:r>
      <w:proofErr w:type="spellStart"/>
      <w:r w:rsidRPr="00B12B40">
        <w:rPr>
          <w:rFonts w:ascii="Times New Roman" w:eastAsia="宋体" w:hAnsi="Times New Roman"/>
          <w:b/>
        </w:rPr>
        <w:t>Xie</w:t>
      </w:r>
      <w:proofErr w:type="spellEnd"/>
      <w:r w:rsidRPr="00B12B40">
        <w:rPr>
          <w:rFonts w:ascii="Times New Roman" w:eastAsia="宋体" w:hAnsi="Times New Roman"/>
          <w:lang w:eastAsia="zh-CN"/>
        </w:rPr>
        <w:t>: Software, Review &amp; editing.</w:t>
      </w:r>
      <w:r w:rsidRPr="00B12B40">
        <w:rPr>
          <w:rFonts w:ascii="Times New Roman" w:eastAsia="宋体" w:hAnsi="Times New Roman" w:hint="eastAsia"/>
          <w:b/>
          <w:bCs/>
          <w:lang w:eastAsia="zh-CN"/>
        </w:rPr>
        <w:t xml:space="preserve"> </w:t>
      </w:r>
      <w:proofErr w:type="spellStart"/>
      <w:r w:rsidR="00E9618D" w:rsidRPr="00B12B40">
        <w:rPr>
          <w:rFonts w:ascii="Times New Roman" w:eastAsia="宋体" w:hAnsi="Times New Roman"/>
          <w:b/>
          <w:bCs/>
          <w:lang w:eastAsia="zh-CN"/>
        </w:rPr>
        <w:t>Pengzhi</w:t>
      </w:r>
      <w:proofErr w:type="spellEnd"/>
      <w:r w:rsidR="00E9618D" w:rsidRPr="00B12B40">
        <w:rPr>
          <w:rFonts w:ascii="Times New Roman" w:eastAsia="宋体" w:hAnsi="Times New Roman"/>
          <w:b/>
          <w:bCs/>
          <w:lang w:eastAsia="zh-CN"/>
        </w:rPr>
        <w:t xml:space="preserve"> Yin</w:t>
      </w:r>
      <w:r w:rsidR="00B4569C" w:rsidRPr="00B12B40">
        <w:rPr>
          <w:rFonts w:ascii="Times New Roman" w:hAnsi="Times New Roman"/>
          <w:szCs w:val="19"/>
          <w:lang w:eastAsia="zh-CN"/>
        </w:rPr>
        <w:t>,</w:t>
      </w:r>
      <w:r w:rsidR="005F43BB" w:rsidRPr="00B12B40">
        <w:rPr>
          <w:rFonts w:ascii="Times New Roman" w:hAnsi="Times New Roman"/>
          <w:szCs w:val="19"/>
          <w:lang w:eastAsia="zh-CN"/>
        </w:rPr>
        <w:t xml:space="preserve"> </w:t>
      </w:r>
      <w:proofErr w:type="spellStart"/>
      <w:r w:rsidR="005F43BB" w:rsidRPr="00B12B40">
        <w:rPr>
          <w:rFonts w:ascii="Times New Roman" w:hAnsi="Times New Roman"/>
          <w:b/>
          <w:szCs w:val="19"/>
        </w:rPr>
        <w:t>Zhenzhe</w:t>
      </w:r>
      <w:proofErr w:type="spellEnd"/>
      <w:r w:rsidR="005F43BB" w:rsidRPr="00B12B40">
        <w:rPr>
          <w:rFonts w:ascii="Times New Roman" w:hAnsi="Times New Roman"/>
          <w:b/>
          <w:szCs w:val="19"/>
        </w:rPr>
        <w:t xml:space="preserve"> Qu</w:t>
      </w:r>
      <w:r w:rsidRPr="00B12B40">
        <w:rPr>
          <w:rFonts w:ascii="Times New Roman" w:eastAsia="宋体" w:hAnsi="Times New Roman" w:hint="eastAsia"/>
          <w:lang w:eastAsia="zh-CN"/>
        </w:rPr>
        <w:t>:</w:t>
      </w:r>
      <w:r w:rsidRPr="00B12B40">
        <w:rPr>
          <w:rFonts w:ascii="Times New Roman" w:eastAsia="宋体" w:hAnsi="Times New Roman"/>
          <w:lang w:eastAsia="zh-CN"/>
        </w:rPr>
        <w:t xml:space="preserve"> </w:t>
      </w:r>
      <w:r w:rsidR="005F43BB" w:rsidRPr="00B12B40">
        <w:rPr>
          <w:rFonts w:ascii="Times New Roman" w:eastAsia="宋体" w:hAnsi="Times New Roman"/>
          <w:lang w:eastAsia="zh-CN"/>
        </w:rPr>
        <w:t xml:space="preserve">Investigation, </w:t>
      </w:r>
      <w:r w:rsidRPr="00B12B40">
        <w:rPr>
          <w:rFonts w:ascii="Times New Roman" w:eastAsia="宋体" w:hAnsi="Times New Roman"/>
          <w:lang w:eastAsia="zh-CN"/>
        </w:rPr>
        <w:t>Review &amp; editing.</w:t>
      </w:r>
      <w:r w:rsidRPr="00B12B40">
        <w:rPr>
          <w:rFonts w:ascii="Times New Roman" w:eastAsia="宋体" w:hAnsi="Times New Roman" w:hint="eastAsia"/>
          <w:b/>
          <w:bCs/>
          <w:lang w:eastAsia="zh-CN"/>
        </w:rPr>
        <w:t xml:space="preserve"> </w:t>
      </w:r>
      <w:r w:rsidR="005F43BB" w:rsidRPr="00B12B40">
        <w:rPr>
          <w:rFonts w:ascii="Times New Roman" w:hAnsi="Times New Roman"/>
          <w:b/>
          <w:szCs w:val="19"/>
          <w:lang w:eastAsia="zh-CN"/>
        </w:rPr>
        <w:t>Anfeng Liu</w:t>
      </w:r>
      <w:r w:rsidR="005F43BB" w:rsidRPr="00B12B40">
        <w:rPr>
          <w:rFonts w:ascii="Times New Roman" w:hAnsi="Times New Roman"/>
          <w:szCs w:val="19"/>
          <w:lang w:eastAsia="zh-CN"/>
        </w:rPr>
        <w:t>: Conceptualization, Funding acquisition, Resources, Supervision, Writing-original draft, Writing-review &amp; editing.</w:t>
      </w:r>
      <w:r w:rsidR="005F43BB" w:rsidRPr="00B12B40">
        <w:rPr>
          <w:rFonts w:ascii="Times New Roman" w:hAnsi="Times New Roman"/>
          <w:b/>
          <w:szCs w:val="19"/>
          <w:lang w:eastAsia="zh-CN"/>
        </w:rPr>
        <w:t xml:space="preserve"> N. Xiong</w:t>
      </w:r>
      <w:r w:rsidR="005F43BB" w:rsidRPr="00B12B40">
        <w:rPr>
          <w:rFonts w:ascii="Times New Roman" w:hAnsi="Times New Roman"/>
          <w:szCs w:val="19"/>
          <w:lang w:eastAsia="zh-CN"/>
        </w:rPr>
        <w:t>: Supervision, review &amp; editing.</w:t>
      </w:r>
      <w:r w:rsidR="005F43BB" w:rsidRPr="00B12B40">
        <w:rPr>
          <w:rFonts w:ascii="Times New Roman" w:hAnsi="Times New Roman"/>
          <w:b/>
          <w:szCs w:val="19"/>
          <w:lang w:eastAsia="zh-CN"/>
        </w:rPr>
        <w:t xml:space="preserve"> Tian Wang</w:t>
      </w:r>
      <w:r w:rsidR="005F43BB" w:rsidRPr="00B12B40">
        <w:rPr>
          <w:rFonts w:ascii="Times New Roman" w:hAnsi="Times New Roman"/>
          <w:lang w:eastAsia="zh-CN"/>
        </w:rPr>
        <w:t>,</w:t>
      </w:r>
      <w:r w:rsidR="005F43BB" w:rsidRPr="00B12B40">
        <w:rPr>
          <w:rFonts w:ascii="Times New Roman" w:hAnsi="Times New Roman"/>
          <w:b/>
          <w:szCs w:val="19"/>
        </w:rPr>
        <w:t xml:space="preserve"> </w:t>
      </w:r>
      <w:proofErr w:type="spellStart"/>
      <w:r w:rsidR="005F43BB" w:rsidRPr="00B12B40">
        <w:rPr>
          <w:rFonts w:ascii="Times New Roman" w:hAnsi="Times New Roman"/>
          <w:b/>
          <w:szCs w:val="19"/>
          <w:lang w:eastAsia="zh-CN"/>
        </w:rPr>
        <w:t>Shaobo</w:t>
      </w:r>
      <w:proofErr w:type="spellEnd"/>
      <w:r w:rsidR="005F43BB" w:rsidRPr="00B12B40">
        <w:rPr>
          <w:rFonts w:ascii="Times New Roman" w:hAnsi="Times New Roman"/>
          <w:b/>
          <w:szCs w:val="19"/>
          <w:lang w:eastAsia="zh-CN"/>
        </w:rPr>
        <w:t xml:space="preserve"> Zhang</w:t>
      </w:r>
      <w:r w:rsidR="005F43BB" w:rsidRPr="00B12B40">
        <w:rPr>
          <w:rFonts w:ascii="Times New Roman" w:hAnsi="Times New Roman"/>
          <w:szCs w:val="19"/>
          <w:lang w:eastAsia="zh-CN"/>
        </w:rPr>
        <w:t>: Supervision,</w:t>
      </w:r>
      <w:r w:rsidR="005F43BB" w:rsidRPr="00B12B40">
        <w:rPr>
          <w:rFonts w:ascii="Times New Roman" w:hAnsi="Times New Roman" w:hint="eastAsia"/>
          <w:szCs w:val="19"/>
          <w:lang w:eastAsia="zh-CN"/>
        </w:rPr>
        <w:t xml:space="preserve"> </w:t>
      </w:r>
      <w:r w:rsidR="005F43BB" w:rsidRPr="00B12B40">
        <w:rPr>
          <w:rFonts w:ascii="Times New Roman" w:hAnsi="Times New Roman"/>
          <w:szCs w:val="19"/>
          <w:lang w:eastAsia="zh-CN"/>
        </w:rPr>
        <w:t>Review &amp; editing.</w:t>
      </w:r>
    </w:p>
    <w:p w14:paraId="11186E6A" w14:textId="77777777" w:rsidR="00591DA2" w:rsidRPr="00B12B40" w:rsidRDefault="00591DA2" w:rsidP="00591DA2">
      <w:pPr>
        <w:pStyle w:val="1"/>
        <w:spacing w:before="120"/>
        <w:ind w:left="318" w:hanging="318"/>
        <w:rPr>
          <w:smallCaps w:val="0"/>
        </w:rPr>
      </w:pPr>
      <w:r w:rsidRPr="00B12B40">
        <w:rPr>
          <w:smallCaps w:val="0"/>
        </w:rPr>
        <w:t>Declaration of competing interest</w:t>
      </w:r>
    </w:p>
    <w:p w14:paraId="7150A0BC" w14:textId="77777777" w:rsidR="00591DA2" w:rsidRPr="00B12B40" w:rsidRDefault="00591DA2" w:rsidP="00591DA2">
      <w:pPr>
        <w:autoSpaceDE w:val="0"/>
        <w:autoSpaceDN w:val="0"/>
        <w:adjustRightInd w:val="0"/>
        <w:spacing w:line="240" w:lineRule="auto"/>
        <w:ind w:leftChars="50" w:left="100" w:firstLineChars="100" w:firstLine="200"/>
        <w:rPr>
          <w:rFonts w:ascii="Times New Roman" w:eastAsia="宋体" w:hAnsi="Times New Roman"/>
          <w:color w:val="000000"/>
          <w:szCs w:val="21"/>
          <w:lang w:val="pt-BR"/>
        </w:rPr>
      </w:pPr>
      <w:r w:rsidRPr="00B12B40">
        <w:rPr>
          <w:rFonts w:ascii="Times New Roman" w:eastAsia="宋体" w:hAnsi="Times New Roman"/>
          <w:color w:val="000000"/>
          <w:szCs w:val="21"/>
          <w:lang w:val="pt-BR"/>
        </w:rPr>
        <w:t>The authors declare that they have no known competing financial interests or personal relationships that could have appeared to influence the work reported in this paper.</w:t>
      </w:r>
    </w:p>
    <w:p w14:paraId="3D335065" w14:textId="77777777" w:rsidR="00591DA2" w:rsidRPr="00B12B40" w:rsidRDefault="00591DA2" w:rsidP="00591DA2">
      <w:pPr>
        <w:pStyle w:val="1"/>
        <w:spacing w:before="120"/>
        <w:ind w:left="318" w:hanging="318"/>
        <w:rPr>
          <w:smallCaps w:val="0"/>
        </w:rPr>
      </w:pPr>
      <w:r w:rsidRPr="00B12B40">
        <w:rPr>
          <w:smallCaps w:val="0"/>
        </w:rPr>
        <w:t>Data availability</w:t>
      </w:r>
    </w:p>
    <w:p w14:paraId="74A01585" w14:textId="77777777" w:rsidR="00591DA2" w:rsidRPr="00B12B40" w:rsidRDefault="00591DA2" w:rsidP="00591DA2">
      <w:pPr>
        <w:autoSpaceDE w:val="0"/>
        <w:autoSpaceDN w:val="0"/>
        <w:adjustRightInd w:val="0"/>
        <w:spacing w:line="240" w:lineRule="auto"/>
        <w:ind w:leftChars="50" w:left="100" w:firstLineChars="100" w:firstLine="200"/>
        <w:rPr>
          <w:rFonts w:ascii="Times New Roman" w:eastAsia="宋体" w:hAnsi="Times New Roman"/>
          <w:color w:val="000000"/>
          <w:szCs w:val="21"/>
          <w:lang w:val="pt-BR"/>
        </w:rPr>
      </w:pPr>
      <w:r w:rsidRPr="00B12B40">
        <w:rPr>
          <w:rFonts w:ascii="Times New Roman" w:eastAsia="宋体" w:hAnsi="Times New Roman"/>
          <w:color w:val="000000"/>
          <w:szCs w:val="21"/>
          <w:lang w:val="pt-BR"/>
        </w:rPr>
        <w:t>Data will be made available on request.</w:t>
      </w:r>
    </w:p>
    <w:p w14:paraId="3C667F8F" w14:textId="77777777" w:rsidR="00591DA2" w:rsidRPr="00B12B40" w:rsidRDefault="00591DA2" w:rsidP="00591DA2">
      <w:pPr>
        <w:pStyle w:val="1"/>
        <w:spacing w:before="120"/>
        <w:ind w:left="318" w:hanging="318"/>
        <w:rPr>
          <w:smallCaps w:val="0"/>
        </w:rPr>
      </w:pPr>
      <w:r w:rsidRPr="00B12B40">
        <w:rPr>
          <w:smallCaps w:val="0"/>
        </w:rPr>
        <w:t>Acknowledgement</w:t>
      </w:r>
    </w:p>
    <w:p w14:paraId="43386EAF" w14:textId="77777777" w:rsidR="00591DA2" w:rsidRPr="00B12B40" w:rsidRDefault="00591DA2" w:rsidP="00591DA2">
      <w:pPr>
        <w:autoSpaceDE w:val="0"/>
        <w:autoSpaceDN w:val="0"/>
        <w:adjustRightInd w:val="0"/>
        <w:spacing w:line="240" w:lineRule="auto"/>
        <w:ind w:leftChars="50" w:left="100" w:firstLineChars="100" w:firstLine="200"/>
        <w:rPr>
          <w:rFonts w:ascii="Times New Roman" w:eastAsia="宋体" w:hAnsi="Times New Roman"/>
          <w:color w:val="000000"/>
          <w:szCs w:val="21"/>
          <w:lang w:val="pt-BR"/>
        </w:rPr>
      </w:pPr>
      <w:r w:rsidRPr="00B12B40">
        <w:rPr>
          <w:rFonts w:ascii="Times New Roman" w:eastAsia="宋体" w:hAnsi="Times New Roman"/>
          <w:color w:val="000000"/>
          <w:szCs w:val="21"/>
          <w:lang w:val="pt-BR"/>
        </w:rPr>
        <w:t>This work was supported in part by the National Natural Science Foundation of China (62072475).</w:t>
      </w:r>
    </w:p>
    <w:p w14:paraId="27529FEB" w14:textId="77777777" w:rsidR="004948CC" w:rsidRPr="00B12B40" w:rsidRDefault="004948CC" w:rsidP="00AA58AB">
      <w:pPr>
        <w:pStyle w:val="1"/>
        <w:spacing w:before="120"/>
        <w:ind w:left="318" w:hanging="318"/>
        <w:rPr>
          <w:smallCaps w:val="0"/>
        </w:rPr>
      </w:pPr>
      <w:r w:rsidRPr="00B12B40">
        <w:rPr>
          <w:rFonts w:hint="eastAsia"/>
          <w:smallCaps w:val="0"/>
        </w:rPr>
        <w:t>Reference</w:t>
      </w:r>
      <w:r w:rsidRPr="00B12B40">
        <w:rPr>
          <w:smallCaps w:val="0"/>
        </w:rPr>
        <w:t>s</w:t>
      </w:r>
    </w:p>
    <w:p w14:paraId="6FF32E5F" w14:textId="77777777" w:rsidR="00AA1FB0" w:rsidRPr="00B12B40" w:rsidRDefault="00AA1FB0" w:rsidP="00496B6D">
      <w:pPr>
        <w:pStyle w:val="References"/>
        <w:numPr>
          <w:ilvl w:val="0"/>
          <w:numId w:val="15"/>
        </w:numPr>
        <w:autoSpaceDE/>
        <w:autoSpaceDN/>
        <w:rPr>
          <w:lang w:val="es-ES"/>
        </w:rPr>
      </w:pPr>
      <w:bookmarkStart w:id="53" w:name="_Hlk99984497"/>
      <w:r w:rsidRPr="00B12B40">
        <w:rPr>
          <w:lang w:val="es-ES"/>
        </w:rPr>
        <w:t xml:space="preserve">MG. Campana, F. Delmastro. On-device modeling of user’s social context and familiar places from smartphone-embedded sensor data. Journal of Network and Computer Applications,205 (2022) 103438. </w:t>
      </w:r>
    </w:p>
    <w:p w14:paraId="5F46F8C8" w14:textId="77777777" w:rsidR="00AA1FB0" w:rsidRPr="00B12B40" w:rsidRDefault="00AA1FB0" w:rsidP="00496B6D">
      <w:pPr>
        <w:pStyle w:val="References"/>
        <w:numPr>
          <w:ilvl w:val="0"/>
          <w:numId w:val="15"/>
        </w:numPr>
        <w:autoSpaceDE/>
        <w:autoSpaceDN/>
        <w:rPr>
          <w:lang w:val="es-ES"/>
        </w:rPr>
      </w:pPr>
      <w:r w:rsidRPr="00B12B40">
        <w:rPr>
          <w:lang w:val="es-ES"/>
        </w:rPr>
        <w:t>M A A . Al-qaness, A. Dahou, M. Abd Elaziz, et al. Multi-ResAtt: Multilevel Residual Network with Attention for Human Activity Recognition Using Wearable Sensors. IEEE Transactions on Industrial Informatics, 19 (1) (2023) 144-152.</w:t>
      </w:r>
    </w:p>
    <w:p w14:paraId="40C2FDAD" w14:textId="77777777" w:rsidR="00AA1FB0" w:rsidRPr="00B12B40" w:rsidRDefault="00AA1FB0" w:rsidP="00496B6D">
      <w:pPr>
        <w:pStyle w:val="References"/>
        <w:numPr>
          <w:ilvl w:val="0"/>
          <w:numId w:val="15"/>
        </w:numPr>
        <w:autoSpaceDE/>
        <w:autoSpaceDN/>
        <w:rPr>
          <w:lang w:val="es-ES"/>
        </w:rPr>
      </w:pPr>
      <w:r w:rsidRPr="00B12B40">
        <w:rPr>
          <w:lang w:val="es-ES"/>
        </w:rPr>
        <w:t>TN. Nguyen, S. Zeadally. Mobile crowd-sensing applications: Data redundancies, challenges, and solutions. ACM Transactions on Internet Technology (TOIT), 22 (2) (2021) 1-15.</w:t>
      </w:r>
    </w:p>
    <w:p w14:paraId="138ABAB4" w14:textId="77777777" w:rsidR="00AA1FB0" w:rsidRPr="00B12B40" w:rsidRDefault="00AA1FB0" w:rsidP="00496B6D">
      <w:pPr>
        <w:pStyle w:val="References"/>
        <w:numPr>
          <w:ilvl w:val="0"/>
          <w:numId w:val="15"/>
        </w:numPr>
        <w:autoSpaceDE/>
        <w:autoSpaceDN/>
        <w:rPr>
          <w:lang w:val="es-ES"/>
        </w:rPr>
      </w:pPr>
      <w:r w:rsidRPr="00B12B40">
        <w:rPr>
          <w:lang w:val="es-ES"/>
        </w:rPr>
        <w:t>E. Wang, H. Wang, Y. Yang, W. Liu. Truthful Incentive Mechanism for Budget-Constrained Online User Selection in Mobile Crowdsensing. IEEE Transactions on Mobile Computing, 21 (12) (2022) 4642-4655.</w:t>
      </w:r>
    </w:p>
    <w:p w14:paraId="4C295199" w14:textId="77777777" w:rsidR="00AA1FB0" w:rsidRPr="00B12B40" w:rsidRDefault="00AA1FB0" w:rsidP="00496B6D">
      <w:pPr>
        <w:pStyle w:val="References"/>
        <w:numPr>
          <w:ilvl w:val="0"/>
          <w:numId w:val="15"/>
        </w:numPr>
        <w:autoSpaceDE/>
        <w:autoSpaceDN/>
        <w:rPr>
          <w:lang w:val="es-ES"/>
        </w:rPr>
      </w:pPr>
      <w:r w:rsidRPr="00B12B40">
        <w:rPr>
          <w:lang w:val="es-ES"/>
        </w:rPr>
        <w:t>R. Kraft, F. Hofmann, M. Reichert, et al. Dealing With Inaccurate Sensor Data in the Context of Mobile Crowdsensing and mHealth. IEEE Journal of Biomedical and Health Informatics, 26 (11) ( 2022) 5439-5449.</w:t>
      </w:r>
    </w:p>
    <w:p w14:paraId="682C3BFD" w14:textId="77777777" w:rsidR="00AA1FB0" w:rsidRPr="00B12B40" w:rsidRDefault="00AA1FB0" w:rsidP="00496B6D">
      <w:pPr>
        <w:pStyle w:val="References"/>
        <w:numPr>
          <w:ilvl w:val="0"/>
          <w:numId w:val="15"/>
        </w:numPr>
        <w:autoSpaceDE/>
        <w:autoSpaceDN/>
        <w:rPr>
          <w:lang w:val="es-ES"/>
        </w:rPr>
      </w:pPr>
      <w:r w:rsidRPr="00B12B40">
        <w:rPr>
          <w:lang w:val="es-ES"/>
        </w:rPr>
        <w:t>G. Gao, H. Huang, M. Xiao, J. Wu. Gao G, et al. Budgeted unknown worker recruitment for heterogeneous crowdsensing using cmab. IEEE Transactions on Mobile Computing, 21 (11) ( 2022) 3895-3911.</w:t>
      </w:r>
    </w:p>
    <w:p w14:paraId="040637D9" w14:textId="77777777" w:rsidR="00AA1FB0" w:rsidRPr="00B12B40" w:rsidRDefault="00AA1FB0" w:rsidP="00496B6D">
      <w:pPr>
        <w:pStyle w:val="References"/>
        <w:numPr>
          <w:ilvl w:val="0"/>
          <w:numId w:val="15"/>
        </w:numPr>
        <w:autoSpaceDE/>
        <w:autoSpaceDN/>
        <w:rPr>
          <w:lang w:val="es-ES"/>
        </w:rPr>
      </w:pPr>
      <w:r w:rsidRPr="00B12B40">
        <w:rPr>
          <w:lang w:val="es-ES"/>
        </w:rPr>
        <w:t>A. Doan, R. Ramakrishnan, and A. Y. Halevy. Crowdsourcing systems on the world-wide web, Commun. ACM, 54 (4) (2011) 86–96.</w:t>
      </w:r>
    </w:p>
    <w:p w14:paraId="7D9938A0" w14:textId="77777777" w:rsidR="00AA1FB0" w:rsidRPr="00B12B40" w:rsidRDefault="00AA1FB0" w:rsidP="00496B6D">
      <w:pPr>
        <w:pStyle w:val="References"/>
        <w:numPr>
          <w:ilvl w:val="0"/>
          <w:numId w:val="15"/>
        </w:numPr>
        <w:autoSpaceDE/>
        <w:autoSpaceDN/>
        <w:rPr>
          <w:shd w:val="clear" w:color="auto" w:fill="FFFFFF"/>
        </w:rPr>
      </w:pPr>
      <w:r w:rsidRPr="00B12B40">
        <w:rPr>
          <w:shd w:val="clear" w:color="auto" w:fill="FFFFFF"/>
          <w:lang w:val="fr-FR"/>
        </w:rPr>
        <w:t xml:space="preserve">J. Xu, Z. Luo, C. Guan, D. Yang, L. Liu, et al. </w:t>
      </w:r>
      <w:r w:rsidRPr="00B12B40">
        <w:rPr>
          <w:shd w:val="clear" w:color="auto" w:fill="FFFFFF"/>
        </w:rPr>
        <w:t>Hiring a Team from Social Network: Incentive Mechanism Design for Two-tiered Social Mobile Crowdsourcing</w:t>
      </w:r>
      <w:r w:rsidRPr="00B12B40">
        <w:rPr>
          <w:rFonts w:ascii="宋体" w:eastAsia="宋体" w:hAnsi="宋体" w:cs="宋体" w:hint="eastAsia"/>
          <w:shd w:val="clear" w:color="auto" w:fill="FFFFFF"/>
          <w:lang w:eastAsia="zh-CN"/>
        </w:rPr>
        <w:t>,</w:t>
      </w:r>
      <w:r w:rsidRPr="00B12B40">
        <w:rPr>
          <w:shd w:val="clear" w:color="auto" w:fill="FFFFFF"/>
        </w:rPr>
        <w:t xml:space="preserve"> IEEE Transactions on Mobile Computing, (2022) 1-1.</w:t>
      </w:r>
    </w:p>
    <w:p w14:paraId="7A1E4630" w14:textId="55306099" w:rsidR="00AA1FB0" w:rsidRPr="00B12B40" w:rsidRDefault="00AA1FB0" w:rsidP="00496B6D">
      <w:pPr>
        <w:pStyle w:val="References"/>
        <w:numPr>
          <w:ilvl w:val="0"/>
          <w:numId w:val="15"/>
        </w:numPr>
        <w:autoSpaceDE/>
        <w:autoSpaceDN/>
        <w:rPr>
          <w:shd w:val="clear" w:color="auto" w:fill="FFFFFF"/>
        </w:rPr>
      </w:pPr>
      <w:r w:rsidRPr="00B12B40">
        <w:rPr>
          <w:shd w:val="clear" w:color="auto" w:fill="FFFFFF"/>
        </w:rPr>
        <w:t>Y</w:t>
      </w:r>
      <w:r w:rsidR="00864991">
        <w:rPr>
          <w:shd w:val="clear" w:color="auto" w:fill="FFFFFF"/>
        </w:rPr>
        <w:t>.</w:t>
      </w:r>
      <w:r w:rsidRPr="00B12B40">
        <w:rPr>
          <w:shd w:val="clear" w:color="auto" w:fill="FFFFFF"/>
        </w:rPr>
        <w:t xml:space="preserve"> Cheng, X</w:t>
      </w:r>
      <w:r w:rsidR="00864991">
        <w:rPr>
          <w:shd w:val="clear" w:color="auto" w:fill="FFFFFF"/>
        </w:rPr>
        <w:t>.</w:t>
      </w:r>
      <w:r w:rsidRPr="00B12B40">
        <w:rPr>
          <w:shd w:val="clear" w:color="auto" w:fill="FFFFFF"/>
        </w:rPr>
        <w:t xml:space="preserve"> Li, Z</w:t>
      </w:r>
      <w:r w:rsidR="00864991">
        <w:rPr>
          <w:shd w:val="clear" w:color="auto" w:fill="FFFFFF"/>
        </w:rPr>
        <w:t>.</w:t>
      </w:r>
      <w:r w:rsidRPr="00B12B40">
        <w:rPr>
          <w:shd w:val="clear" w:color="auto" w:fill="FFFFFF"/>
        </w:rPr>
        <w:t xml:space="preserve"> Li, S</w:t>
      </w:r>
      <w:r w:rsidR="00864991">
        <w:rPr>
          <w:shd w:val="clear" w:color="auto" w:fill="FFFFFF"/>
        </w:rPr>
        <w:t>.</w:t>
      </w:r>
      <w:r w:rsidRPr="00B12B40">
        <w:rPr>
          <w:shd w:val="clear" w:color="auto" w:fill="FFFFFF"/>
        </w:rPr>
        <w:t xml:space="preserve"> Jiang, Y</w:t>
      </w:r>
      <w:r w:rsidR="00864991">
        <w:rPr>
          <w:shd w:val="clear" w:color="auto" w:fill="FFFFFF"/>
        </w:rPr>
        <w:t>.</w:t>
      </w:r>
      <w:r w:rsidRPr="00B12B40">
        <w:rPr>
          <w:shd w:val="clear" w:color="auto" w:fill="FFFFFF"/>
        </w:rPr>
        <w:t xml:space="preserve"> Li, J</w:t>
      </w:r>
      <w:r w:rsidR="00864991">
        <w:rPr>
          <w:shd w:val="clear" w:color="auto" w:fill="FFFFFF"/>
        </w:rPr>
        <w:t>.</w:t>
      </w:r>
      <w:r w:rsidRPr="00B12B40">
        <w:rPr>
          <w:shd w:val="clear" w:color="auto" w:fill="FFFFFF"/>
        </w:rPr>
        <w:t xml:space="preserve"> Jia, and X</w:t>
      </w:r>
      <w:r w:rsidR="00864991">
        <w:rPr>
          <w:shd w:val="clear" w:color="auto" w:fill="FFFFFF"/>
        </w:rPr>
        <w:t>.</w:t>
      </w:r>
      <w:r w:rsidRPr="00B12B40">
        <w:rPr>
          <w:shd w:val="clear" w:color="auto" w:fill="FFFFFF"/>
        </w:rPr>
        <w:t xml:space="preserve"> Jiang. </w:t>
      </w:r>
      <w:proofErr w:type="spellStart"/>
      <w:r w:rsidRPr="00B12B40">
        <w:rPr>
          <w:shd w:val="clear" w:color="auto" w:fill="FFFFFF"/>
        </w:rPr>
        <w:t>AirCloud</w:t>
      </w:r>
      <w:proofErr w:type="spellEnd"/>
      <w:r w:rsidRPr="00B12B40">
        <w:rPr>
          <w:shd w:val="clear" w:color="auto" w:fill="FFFFFF"/>
        </w:rPr>
        <w:t>: a cloud-based air-quality monitoring system for everyone. In ACM Conference on Embedded Network Sensor Systems (</w:t>
      </w:r>
      <w:proofErr w:type="spellStart"/>
      <w:r w:rsidRPr="00B12B40">
        <w:rPr>
          <w:shd w:val="clear" w:color="auto" w:fill="FFFFFF"/>
        </w:rPr>
        <w:t>SenSys</w:t>
      </w:r>
      <w:proofErr w:type="spellEnd"/>
      <w:r w:rsidRPr="00B12B40">
        <w:rPr>
          <w:shd w:val="clear" w:color="auto" w:fill="FFFFFF"/>
        </w:rPr>
        <w:t>), Memphis, Tennessee, USA, 3 (6) (2014</w:t>
      </w:r>
      <w:r w:rsidRPr="00B12B40">
        <w:rPr>
          <w:rFonts w:ascii="宋体" w:eastAsia="宋体" w:hAnsi="宋体" w:cs="宋体" w:hint="eastAsia"/>
          <w:shd w:val="clear" w:color="auto" w:fill="FFFFFF"/>
          <w:lang w:eastAsia="zh-CN"/>
        </w:rPr>
        <w:t>)</w:t>
      </w:r>
      <w:r w:rsidRPr="00B12B40">
        <w:rPr>
          <w:shd w:val="clear" w:color="auto" w:fill="FFFFFF"/>
        </w:rPr>
        <w:t xml:space="preserve"> 251-265.</w:t>
      </w:r>
    </w:p>
    <w:p w14:paraId="76778736" w14:textId="77777777" w:rsidR="00AA1FB0" w:rsidRPr="00B12B40" w:rsidRDefault="00AA1FB0" w:rsidP="00496B6D">
      <w:pPr>
        <w:pStyle w:val="References"/>
        <w:numPr>
          <w:ilvl w:val="0"/>
          <w:numId w:val="15"/>
        </w:numPr>
        <w:autoSpaceDE/>
        <w:autoSpaceDN/>
        <w:rPr>
          <w:shd w:val="clear" w:color="auto" w:fill="FFFFFF"/>
        </w:rPr>
      </w:pPr>
      <w:proofErr w:type="spellStart"/>
      <w:r w:rsidRPr="00B12B40">
        <w:rPr>
          <w:shd w:val="clear" w:color="auto" w:fill="FFFFFF"/>
        </w:rPr>
        <w:t>Sensorly</w:t>
      </w:r>
      <w:proofErr w:type="spellEnd"/>
      <w:r w:rsidRPr="00B12B40">
        <w:rPr>
          <w:shd w:val="clear" w:color="auto" w:fill="FFFFFF"/>
        </w:rPr>
        <w:t xml:space="preserve">. (2021, Jun.) </w:t>
      </w:r>
      <w:proofErr w:type="spellStart"/>
      <w:r w:rsidRPr="00B12B40">
        <w:rPr>
          <w:shd w:val="clear" w:color="auto" w:fill="FFFFFF"/>
        </w:rPr>
        <w:t>Sensorly</w:t>
      </w:r>
      <w:proofErr w:type="spellEnd"/>
      <w:r w:rsidRPr="00B12B40">
        <w:rPr>
          <w:shd w:val="clear" w:color="auto" w:fill="FFFFFF"/>
        </w:rPr>
        <w:t>. [Online]. Available: http://www.sensorly.com.</w:t>
      </w:r>
    </w:p>
    <w:p w14:paraId="628B127C" w14:textId="77777777" w:rsidR="00AA1FB0" w:rsidRPr="00B12B40" w:rsidRDefault="00AA1FB0" w:rsidP="00496B6D">
      <w:pPr>
        <w:pStyle w:val="References"/>
        <w:numPr>
          <w:ilvl w:val="0"/>
          <w:numId w:val="15"/>
        </w:numPr>
        <w:autoSpaceDE/>
        <w:autoSpaceDN/>
        <w:rPr>
          <w:shd w:val="clear" w:color="auto" w:fill="FFFFFF"/>
        </w:rPr>
      </w:pPr>
      <w:r w:rsidRPr="00B12B40">
        <w:rPr>
          <w:shd w:val="clear" w:color="auto" w:fill="FFFFFF"/>
        </w:rPr>
        <w:t xml:space="preserve">R. Rana, C. Chou, S. </w:t>
      </w:r>
      <w:proofErr w:type="spellStart"/>
      <w:r w:rsidRPr="00B12B40">
        <w:rPr>
          <w:shd w:val="clear" w:color="auto" w:fill="FFFFFF"/>
        </w:rPr>
        <w:t>Kanhere</w:t>
      </w:r>
      <w:proofErr w:type="spellEnd"/>
      <w:r w:rsidRPr="00B12B40">
        <w:rPr>
          <w:shd w:val="clear" w:color="auto" w:fill="FFFFFF"/>
        </w:rPr>
        <w:t xml:space="preserve">, N. </w:t>
      </w:r>
      <w:proofErr w:type="spellStart"/>
      <w:r w:rsidRPr="00B12B40">
        <w:rPr>
          <w:shd w:val="clear" w:color="auto" w:fill="FFFFFF"/>
        </w:rPr>
        <w:t>Bulusu</w:t>
      </w:r>
      <w:proofErr w:type="spellEnd"/>
      <w:r w:rsidRPr="00B12B40">
        <w:rPr>
          <w:shd w:val="clear" w:color="auto" w:fill="FFFFFF"/>
        </w:rPr>
        <w:t>, and W. Hu. Earphone: An end-to-end participatory urban noise mapping, in Proc. ACM/IEEE IPSN, (2010) 105-116.</w:t>
      </w:r>
    </w:p>
    <w:p w14:paraId="0C51003B" w14:textId="77777777" w:rsidR="00AA1FB0" w:rsidRPr="00B12B40" w:rsidRDefault="00AA1FB0" w:rsidP="00496B6D">
      <w:pPr>
        <w:pStyle w:val="References"/>
        <w:numPr>
          <w:ilvl w:val="0"/>
          <w:numId w:val="15"/>
        </w:numPr>
        <w:autoSpaceDE/>
        <w:autoSpaceDN/>
        <w:rPr>
          <w:lang w:val="en-GB" w:eastAsia="zh-CN"/>
        </w:rPr>
      </w:pPr>
      <w:r w:rsidRPr="00B12B40">
        <w:rPr>
          <w:shd w:val="clear" w:color="auto" w:fill="FFFFFF"/>
        </w:rPr>
        <w:t xml:space="preserve">N. Maisonneuve, M. Stevens, M. </w:t>
      </w:r>
      <w:proofErr w:type="spellStart"/>
      <w:r w:rsidRPr="00B12B40">
        <w:rPr>
          <w:shd w:val="clear" w:color="auto" w:fill="FFFFFF"/>
        </w:rPr>
        <w:t>Niessen</w:t>
      </w:r>
      <w:proofErr w:type="spellEnd"/>
      <w:r w:rsidRPr="00B12B40">
        <w:rPr>
          <w:shd w:val="clear" w:color="auto" w:fill="FFFFFF"/>
        </w:rPr>
        <w:t xml:space="preserve">, and L. Steels. </w:t>
      </w:r>
      <w:proofErr w:type="spellStart"/>
      <w:r w:rsidRPr="00B12B40">
        <w:rPr>
          <w:shd w:val="clear" w:color="auto" w:fill="FFFFFF"/>
        </w:rPr>
        <w:t>Noisetube</w:t>
      </w:r>
      <w:proofErr w:type="spellEnd"/>
      <w:r w:rsidRPr="00B12B40">
        <w:rPr>
          <w:shd w:val="clear" w:color="auto" w:fill="FFFFFF"/>
        </w:rPr>
        <w:t>: Measuring and mapping noise pollution with mobile phones, in Proc. ITEE, (2009) 215228.</w:t>
      </w:r>
    </w:p>
    <w:p w14:paraId="1A82A177" w14:textId="77777777" w:rsidR="00AA1FB0" w:rsidRPr="00B12B40" w:rsidRDefault="00AA1FB0" w:rsidP="00496B6D">
      <w:pPr>
        <w:pStyle w:val="References"/>
        <w:numPr>
          <w:ilvl w:val="0"/>
          <w:numId w:val="15"/>
        </w:numPr>
        <w:autoSpaceDE/>
        <w:autoSpaceDN/>
        <w:rPr>
          <w:lang w:val="en-GB" w:eastAsia="zh-CN"/>
        </w:rPr>
      </w:pPr>
      <w:r w:rsidRPr="00B12B40">
        <w:rPr>
          <w:lang w:val="fr-FR" w:eastAsia="zh-CN"/>
        </w:rPr>
        <w:t xml:space="preserve">J. Ni, K. Zhang, Q. Xia, X. Lin, et al. </w:t>
      </w:r>
      <w:r w:rsidRPr="00B12B40">
        <w:rPr>
          <w:lang w:val="en-GB" w:eastAsia="zh-CN"/>
        </w:rPr>
        <w:t>Enabling strong privacy preservation and accurate task allocation for mobile crowdsensing. IEEE Transactions on Mobile Computing, 19 (6) (2020) 1317-1331.</w:t>
      </w:r>
    </w:p>
    <w:p w14:paraId="20791764" w14:textId="77777777" w:rsidR="00AA1FB0" w:rsidRPr="00B12B40" w:rsidRDefault="00AA1FB0" w:rsidP="00496B6D">
      <w:pPr>
        <w:pStyle w:val="References"/>
        <w:numPr>
          <w:ilvl w:val="0"/>
          <w:numId w:val="15"/>
        </w:numPr>
        <w:autoSpaceDE/>
        <w:autoSpaceDN/>
      </w:pPr>
      <w:r w:rsidRPr="00B12B40">
        <w:t xml:space="preserve">P. Mohan, V. Padmanabhan, and R. </w:t>
      </w:r>
      <w:proofErr w:type="spellStart"/>
      <w:r w:rsidRPr="00B12B40">
        <w:t>Ramjee</w:t>
      </w:r>
      <w:proofErr w:type="spellEnd"/>
      <w:r w:rsidRPr="00B12B40">
        <w:t xml:space="preserve">. </w:t>
      </w:r>
      <w:bookmarkStart w:id="54" w:name="_Hlk123288288"/>
      <w:proofErr w:type="spellStart"/>
      <w:r w:rsidRPr="00B12B40">
        <w:t>Nericell</w:t>
      </w:r>
      <w:bookmarkEnd w:id="54"/>
      <w:proofErr w:type="spellEnd"/>
      <w:r w:rsidRPr="00B12B40">
        <w:t xml:space="preserve">: Rich monitoring of road and traffic conditions using mobile smartphones, in Proc. ACM </w:t>
      </w:r>
      <w:proofErr w:type="spellStart"/>
      <w:r w:rsidRPr="00B12B40">
        <w:t>SenSys</w:t>
      </w:r>
      <w:proofErr w:type="spellEnd"/>
      <w:r w:rsidRPr="00B12B40">
        <w:t>, (2008) 323–336.</w:t>
      </w:r>
    </w:p>
    <w:p w14:paraId="608323E7" w14:textId="77777777" w:rsidR="00AA1FB0" w:rsidRPr="00B12B40" w:rsidRDefault="00AA1FB0" w:rsidP="00496B6D">
      <w:pPr>
        <w:pStyle w:val="References"/>
        <w:numPr>
          <w:ilvl w:val="0"/>
          <w:numId w:val="15"/>
        </w:numPr>
        <w:autoSpaceDE/>
        <w:autoSpaceDN/>
      </w:pPr>
      <w:r w:rsidRPr="00B12B40">
        <w:t xml:space="preserve">A. Thiagarajan, L. Ravindranath, K. </w:t>
      </w:r>
      <w:proofErr w:type="spellStart"/>
      <w:r w:rsidRPr="00B12B40">
        <w:t>LaCurts</w:t>
      </w:r>
      <w:proofErr w:type="spellEnd"/>
      <w:r w:rsidRPr="00B12B40">
        <w:t xml:space="preserve">, S. Toledo, J. Eriksson, S. Madden, and H. Balakrishnan. </w:t>
      </w:r>
      <w:proofErr w:type="spellStart"/>
      <w:r w:rsidRPr="00B12B40">
        <w:t>Vtrack</w:t>
      </w:r>
      <w:proofErr w:type="spellEnd"/>
      <w:r w:rsidRPr="00B12B40">
        <w:t xml:space="preserve">: Accurate, energy-aware road traffic delay estimation using mobile phones, in Proc. ACM </w:t>
      </w:r>
      <w:proofErr w:type="spellStart"/>
      <w:r w:rsidRPr="00B12B40">
        <w:t>SenSys</w:t>
      </w:r>
      <w:proofErr w:type="spellEnd"/>
      <w:r w:rsidRPr="00B12B40">
        <w:t>, (2009) 85-98.</w:t>
      </w:r>
    </w:p>
    <w:p w14:paraId="22054730" w14:textId="77777777" w:rsidR="00AA1FB0" w:rsidRPr="00B12B40" w:rsidRDefault="00AA1FB0" w:rsidP="00496B6D">
      <w:pPr>
        <w:pStyle w:val="References"/>
        <w:numPr>
          <w:ilvl w:val="0"/>
          <w:numId w:val="15"/>
        </w:numPr>
        <w:autoSpaceDE/>
        <w:autoSpaceDN/>
      </w:pPr>
      <w:proofErr w:type="spellStart"/>
      <w:r w:rsidRPr="00B12B40">
        <w:rPr>
          <w:lang w:eastAsia="zh-CN"/>
        </w:rPr>
        <w:t>Geograph</w:t>
      </w:r>
      <w:proofErr w:type="spellEnd"/>
      <w:r w:rsidRPr="00B12B40">
        <w:rPr>
          <w:lang w:eastAsia="zh-CN"/>
        </w:rPr>
        <w:t>: Geographically representative photographs of the whole Great Britain and Ireland, Mar. 2020, [online] Available: http://www.geograph.org.uk/.</w:t>
      </w:r>
    </w:p>
    <w:p w14:paraId="3F88AFFD" w14:textId="77777777" w:rsidR="00AA1FB0" w:rsidRPr="00B12B40" w:rsidRDefault="00AA1FB0" w:rsidP="00496B6D">
      <w:pPr>
        <w:pStyle w:val="References"/>
        <w:numPr>
          <w:ilvl w:val="0"/>
          <w:numId w:val="15"/>
        </w:numPr>
        <w:autoSpaceDE/>
        <w:autoSpaceDN/>
      </w:pPr>
      <w:r w:rsidRPr="00B12B40">
        <w:t>J. Yu, A. Liu, N. Xiong, S. Zhang, T. Wang, M. Dong. Employing Social Participants for Timely Data Collection Using Pub/</w:t>
      </w:r>
      <w:proofErr w:type="gramStart"/>
      <w:r w:rsidRPr="00B12B40">
        <w:t>sub Solutions</w:t>
      </w:r>
      <w:proofErr w:type="gramEnd"/>
      <w:r w:rsidRPr="00B12B40">
        <w:t xml:space="preserve"> in Dynamic IoT Systems. Computer Networks, 220 (2023) 109501.</w:t>
      </w:r>
    </w:p>
    <w:p w14:paraId="79D4558C" w14:textId="77777777" w:rsidR="00AA1FB0" w:rsidRPr="00B12B40" w:rsidRDefault="00AA1FB0" w:rsidP="00496B6D">
      <w:pPr>
        <w:pStyle w:val="References"/>
        <w:numPr>
          <w:ilvl w:val="0"/>
          <w:numId w:val="15"/>
        </w:numPr>
        <w:autoSpaceDE/>
        <w:autoSpaceDN/>
      </w:pPr>
      <w:r w:rsidRPr="00B12B40">
        <w:t>W. Mo, Z. Li, Z. Zeng, N. Xiong, S. Zhang, A. Liu. SCTD: A Spatiotemporal Correlation Truth Discovery Scheme for Security Management of Data Platform. Future generation computer systems, 139 (2023) 109-125.</w:t>
      </w:r>
    </w:p>
    <w:p w14:paraId="61E2D77D" w14:textId="77777777" w:rsidR="00AA1FB0" w:rsidRPr="00B12B40" w:rsidRDefault="00AA1FB0" w:rsidP="00496B6D">
      <w:pPr>
        <w:pStyle w:val="References"/>
        <w:numPr>
          <w:ilvl w:val="0"/>
          <w:numId w:val="15"/>
        </w:numPr>
        <w:autoSpaceDE/>
        <w:autoSpaceDN/>
      </w:pPr>
      <w:r w:rsidRPr="00B12B40">
        <w:t>R. Zhang, Z. Li, N. Xiong, S. Zhang, A. Liu. TDTA: A Truth Detection based Task Assignment Scheme for Mobile Crowdsourced Industrial Internet of Things. Information Sciences, 610 (2022) 246-265.</w:t>
      </w:r>
    </w:p>
    <w:p w14:paraId="5671CB86" w14:textId="77777777" w:rsidR="00AA1FB0" w:rsidRPr="00B12B40" w:rsidRDefault="00AA1FB0" w:rsidP="00496B6D">
      <w:pPr>
        <w:pStyle w:val="References"/>
        <w:numPr>
          <w:ilvl w:val="0"/>
          <w:numId w:val="15"/>
        </w:numPr>
        <w:autoSpaceDE/>
        <w:autoSpaceDN/>
        <w:rPr>
          <w:lang w:val="es-ES"/>
        </w:rPr>
      </w:pPr>
      <w:r w:rsidRPr="00B12B40">
        <w:rPr>
          <w:lang w:val="es-ES"/>
        </w:rPr>
        <w:t>J. Tang, S. Fu, X. Liu, Y. Luo, M. Xu. Achieving privacy-preserving and lightweight truth discovery in mobile crowdsensing. IEEE Transactions on Knowledge and Data Engineering, 34 (11) (2022) 5140-5153.</w:t>
      </w:r>
    </w:p>
    <w:p w14:paraId="6699A9D8" w14:textId="77777777" w:rsidR="00AA1FB0" w:rsidRPr="00B12B40" w:rsidRDefault="00AA1FB0" w:rsidP="00496B6D">
      <w:pPr>
        <w:pStyle w:val="References"/>
        <w:numPr>
          <w:ilvl w:val="0"/>
          <w:numId w:val="15"/>
        </w:numPr>
        <w:autoSpaceDE/>
        <w:autoSpaceDN/>
        <w:rPr>
          <w:lang w:val="en-GB" w:eastAsia="zh-CN"/>
        </w:rPr>
      </w:pPr>
      <w:r w:rsidRPr="00B12B40">
        <w:rPr>
          <w:lang w:val="en-GB" w:eastAsia="zh-CN"/>
        </w:rPr>
        <w:t>G. Ji, Z. Yao, B. Zhang, C. Li. Quality-Driven Online Task-Bundling-Based Incentive Mechanism for Mobile Crowdsensing. IEEE Transactions on Vehicular Technology, 71 (7) (2022) 7876-7889.</w:t>
      </w:r>
    </w:p>
    <w:p w14:paraId="3015BF54" w14:textId="77777777" w:rsidR="00AA1FB0" w:rsidRPr="00B12B40" w:rsidRDefault="00AA1FB0" w:rsidP="00496B6D">
      <w:pPr>
        <w:pStyle w:val="References"/>
        <w:numPr>
          <w:ilvl w:val="0"/>
          <w:numId w:val="15"/>
        </w:numPr>
        <w:autoSpaceDE/>
        <w:autoSpaceDN/>
        <w:rPr>
          <w:lang w:val="es-ES"/>
        </w:rPr>
      </w:pPr>
      <w:r w:rsidRPr="00B12B40">
        <w:rPr>
          <w:lang w:val="es-ES"/>
        </w:rPr>
        <w:t>Y. Zhao, X. Gong, X. Chen. Privacy-preserving incentive mechanisms for truthful data quality in data crowdsourcing. IEEE Transactions on Mobile Computing, 21 (7) (2022) 2518-2532.</w:t>
      </w:r>
    </w:p>
    <w:p w14:paraId="4D59B6A8" w14:textId="77777777" w:rsidR="00AA1FB0" w:rsidRPr="00B12B40" w:rsidRDefault="00AA1FB0" w:rsidP="00496B6D">
      <w:pPr>
        <w:pStyle w:val="References"/>
        <w:numPr>
          <w:ilvl w:val="0"/>
          <w:numId w:val="15"/>
        </w:numPr>
        <w:autoSpaceDE/>
        <w:autoSpaceDN/>
        <w:rPr>
          <w:lang w:val="es-ES"/>
        </w:rPr>
      </w:pPr>
      <w:r w:rsidRPr="00B12B40">
        <w:rPr>
          <w:lang w:val="es-ES"/>
        </w:rPr>
        <w:t>X. Gao, S. Chen, G. Chen. MAB-based reinforced worker selection framework for budgeted spatial crowdsensing. IEEE Transactions on Knowledge and Data Engineering, 34 (3) (2022) 1303-1316.</w:t>
      </w:r>
    </w:p>
    <w:p w14:paraId="05C12D44" w14:textId="77777777" w:rsidR="00AA1FB0" w:rsidRPr="00B12B40" w:rsidRDefault="00AA1FB0" w:rsidP="00496B6D">
      <w:pPr>
        <w:pStyle w:val="References"/>
        <w:numPr>
          <w:ilvl w:val="0"/>
          <w:numId w:val="15"/>
        </w:numPr>
        <w:autoSpaceDE/>
        <w:autoSpaceDN/>
        <w:rPr>
          <w:lang w:val="es-ES"/>
        </w:rPr>
      </w:pPr>
      <w:r w:rsidRPr="00B12B40">
        <w:rPr>
          <w:lang w:val="es-ES"/>
        </w:rPr>
        <w:t>M. Xiao, B. An, J. Wang, G. Gao, et al. CMAB-Based Reverse Auction for Unknown Worker Recruitment in Mobile Crowdsensing. IEEE Transactions on Mobile Computing, 21 (10) (2022) 3502-3518.</w:t>
      </w:r>
    </w:p>
    <w:p w14:paraId="5EF24233"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 xml:space="preserve"> F. Li, J. Zhao, D. Yu, et al. Harnessing Context for Budget-Limited Crowdsensing With Massive Uncertain Workers. IEEE/ACM Transactions on Networking, 30 (5) (2022) 2231-2245.</w:t>
      </w:r>
    </w:p>
    <w:p w14:paraId="0EE276B9" w14:textId="7245A3C1" w:rsidR="00AA1FB0" w:rsidRPr="00B12B40" w:rsidRDefault="00864991" w:rsidP="00496B6D">
      <w:pPr>
        <w:pStyle w:val="References"/>
        <w:numPr>
          <w:ilvl w:val="0"/>
          <w:numId w:val="15"/>
        </w:numPr>
        <w:tabs>
          <w:tab w:val="left" w:pos="284"/>
        </w:tabs>
        <w:autoSpaceDE/>
        <w:autoSpaceDN/>
        <w:rPr>
          <w:lang w:val="es-ES"/>
        </w:rPr>
      </w:pPr>
      <w:r>
        <w:rPr>
          <w:lang w:val="es-ES"/>
        </w:rPr>
        <w:t xml:space="preserve">G. </w:t>
      </w:r>
      <w:r w:rsidR="00AA1FB0" w:rsidRPr="00B12B40">
        <w:rPr>
          <w:lang w:val="es-ES"/>
        </w:rPr>
        <w:t xml:space="preserve">Gao, </w:t>
      </w:r>
      <w:r>
        <w:rPr>
          <w:lang w:val="es-ES"/>
        </w:rPr>
        <w:t xml:space="preserve">J. </w:t>
      </w:r>
      <w:r w:rsidR="00AA1FB0" w:rsidRPr="00B12B40">
        <w:rPr>
          <w:lang w:val="es-ES"/>
        </w:rPr>
        <w:t xml:space="preserve">Wu, </w:t>
      </w:r>
      <w:r>
        <w:rPr>
          <w:lang w:val="es-ES"/>
        </w:rPr>
        <w:t xml:space="preserve">M. </w:t>
      </w:r>
      <w:r w:rsidR="00AA1FB0" w:rsidRPr="00B12B40">
        <w:rPr>
          <w:lang w:val="es-ES"/>
        </w:rPr>
        <w:t>Xiao, et al. Combinatorial multi-armed bandit based unknown worker recruitment in heterogeneous crowdsensing.</w:t>
      </w:r>
      <w:r w:rsidR="00AA1FB0" w:rsidRPr="00B12B40">
        <w:t xml:space="preserve"> </w:t>
      </w:r>
      <w:r w:rsidR="00AA1FB0" w:rsidRPr="00B12B40">
        <w:rPr>
          <w:lang w:val="es-ES"/>
        </w:rPr>
        <w:t>IEEE INFOCOM 2020 - IEEE Conference on Computer Communications. (2020) 179-188.</w:t>
      </w:r>
    </w:p>
    <w:p w14:paraId="20F142AB"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lastRenderedPageBreak/>
        <w:t>M Dai, Z Su, Q Xu, Y Wang, N Lu. A Trust-Driven Contract Incentive Scheme for Mobile Crowd-Sensing Networks. IEEE Transactions on Vehicular Technology, 71 (2) (2021) 1794-1806.</w:t>
      </w:r>
    </w:p>
    <w:p w14:paraId="62975B15"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Y. Liu, A. Liu, T. Wang, et al. An intelligent incentive mechanism for coverage of data collection in cognitive Internet of Things. Future Generation Computer Systems, 100 (2019) 701-714.</w:t>
      </w:r>
    </w:p>
    <w:p w14:paraId="638E20F9"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Y. Wang, Z. Cai, G. Yin, Y. Gao, X. Tong, G. Wu. An incentive mechanism with privacy protection in mobile crowdsourcing systems. Computer Networks, 102 (2016) 157-171.</w:t>
      </w:r>
    </w:p>
    <w:p w14:paraId="5E93E352"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Z. Zheng, S. Yang, J. Xie, F. Wu, X. Gao, et al. On Designing Strategy-Proof Budget Feasible Online Mechanism for Mobile Crowdsensing with Time-Discounting Values. IEEE Transactions on Mobile Computing, 21 (6) (2022) 2088-2102.</w:t>
      </w:r>
    </w:p>
    <w:p w14:paraId="6A84AC16"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Y. Wang, Z. Cai, ZH. Zhan, YJ. Gong, et al. An Optimization and Auction-Based Incentive Mechanism to Maximize Social Welfare for Mobile Crowdsourcing. IEEE Transactions on Computational Social Systems, 6 (3) (2019) 414-429.</w:t>
      </w:r>
    </w:p>
    <w:p w14:paraId="7ECAA606"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C. Huang, H. Yu, R. A. Berry, J. Huang. Using Truth Detection to Incentivize Workers in Mobile Crowdsourcing. IEEE Transactions on Mobile Computing, 21 (6) (2022) 2257-2270.</w:t>
      </w:r>
    </w:p>
    <w:p w14:paraId="3F5032CF"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X. Gao, H. Huang, C. Liu, et al. Quality Inference Based Task Assignment in Mobile Crowdsensing. IEEE Transactions on Knowledge and Data Engineering, 33 (10) (2021) 3410-3423.</w:t>
      </w:r>
    </w:p>
    <w:p w14:paraId="02BA0825"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 xml:space="preserve">Z. Cai, Z. Duan, W. Li. Exploiting Multi-Dimensional Task Diversity in Distributed Auctions for Mobile Crowdsensing. IEEE Transactions on Mobile Computing, 20 (8) (2021) 2576-2591. </w:t>
      </w:r>
    </w:p>
    <w:p w14:paraId="35D717DC"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Y. Ren, Y. Liu, N. Zhang, et al. Minimum-cost mobile crowdsourcing with QoS guarantee using matrix completion technique. Pervasive and Mobile Computing, 49 (2018) 23-44.</w:t>
      </w:r>
    </w:p>
    <w:p w14:paraId="17BB110B"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Y. Liu, A. Liu, T. Wang, X. Liu, N. Xiong. An Intelligent Incentive Mechanism for Coverage of Data Collection in Cognitive Internet of Things. Future Generation Computer Systems, 100 (2019) 701-714.</w:t>
      </w:r>
    </w:p>
    <w:p w14:paraId="7E898D5D"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Y. Zhao, X. Gong, F. Lin, X. Chen. Data Poisoning Attacks and Defenses in Dynamic Crowdsourcing with Online Data Quality Learning. IEEE Transactions on Mobile Computing, (2021) 1-1.</w:t>
      </w:r>
    </w:p>
    <w:p w14:paraId="7E0115BA"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K. Li, S. Wang, X. Cheng, et al. A misreport-and collusion-proof crowdsourcing mechanism without quality verification. IEEE Transactions on Mobile Computing, 21 (9) (2021) 3084-3095.</w:t>
      </w:r>
    </w:p>
    <w:p w14:paraId="0AAB84F9"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P. Zeng, A. Liu, C. Zhu, T. Wang, S. Zhang.</w:t>
      </w:r>
      <w:r w:rsidRPr="00B12B40">
        <w:t xml:space="preserve"> </w:t>
      </w:r>
      <w:r w:rsidRPr="00B12B40">
        <w:rPr>
          <w:lang w:val="es-ES"/>
        </w:rPr>
        <w:t>Trust-Based Multi-Agent Imitation Learning for Green Edge Computing in Smart Cities. IEEE Transactions on Green Communications and Networking, 6 (3) (2022) 1635-1648.</w:t>
      </w:r>
    </w:p>
    <w:p w14:paraId="7118F66E"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 xml:space="preserve">M. Karaliopoulos, E. Bakali. Optimizing mobile crowdsensing platforms for boundedly rational users. IEEE Transactions on Mobile Computing, 21 (4) (2022) 1305-1318. </w:t>
      </w:r>
    </w:p>
    <w:p w14:paraId="65B2E015"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K. Xue, B. Zhu, Q. Yang, N. Gai. InPPTD: A Lightweight Incentive-Based Privacy-Preserving Truth Discovery for Crowdsensing Systems. IEEE Internet of Things Journal, 8 (6) (2020) 4305-4316.</w:t>
      </w:r>
    </w:p>
    <w:p w14:paraId="1A4B64DE"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S. Liu, Z. Zheng, F. Wu, S. Tang and G. Chen. Context-aware data quality estimation in mobile crowdsensing. IEEE INFOCOM 2017 - IEEE Conference on Computer Communications, (2017) 1-9.</w:t>
      </w:r>
    </w:p>
    <w:p w14:paraId="596946F4"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H. Tian, W. Sheng, H. Shen, et al. Truth finding by reliability estimation on inconsistent entities for heterogeneous data sets. Knowledge-Based Systems, 187 (2020) 104828.</w:t>
      </w:r>
    </w:p>
    <w:p w14:paraId="36D3E239"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J. Guo, A. Liu, K. Ota, M. Dong, X. Deng, N. Xiong. ITCN: ITCN: An Intelligent Trust Collaboration Network System in IoT. IEEE Transactions on Network Science and Engineering, 9 (1) (2022) 203-218.</w:t>
      </w:r>
    </w:p>
    <w:p w14:paraId="799A678A"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J. Bai, Z. Zeng, T. Wang, S. Zhang, N. N. Xiong, A. Liu. TANTO: An Effective Trust based Unmanned Aerial Vehicle Computing System for the Internet-of-Things, IEEE Internet of Things Journal, (2022) 1-1.</w:t>
      </w:r>
    </w:p>
    <w:p w14:paraId="33831A3C" w14:textId="77777777" w:rsidR="00AA1FB0" w:rsidRDefault="00AA1FB0" w:rsidP="00496B6D">
      <w:pPr>
        <w:pStyle w:val="References"/>
        <w:numPr>
          <w:ilvl w:val="0"/>
          <w:numId w:val="15"/>
        </w:numPr>
        <w:tabs>
          <w:tab w:val="left" w:pos="284"/>
        </w:tabs>
        <w:autoSpaceDE/>
        <w:autoSpaceDN/>
        <w:rPr>
          <w:lang w:val="es-ES"/>
        </w:rPr>
      </w:pPr>
      <w:r w:rsidRPr="00B12B40">
        <w:rPr>
          <w:lang w:val="es-ES"/>
        </w:rPr>
        <w:t>K. Cai, X. Liu, YZJ. Chen, JCS. Lui, et al. Learning with Guarantee via Constrained Multi-armed Bandit: Theory and Network Applications. IEEE Transactions on Mobile Computing, (2022) 1-1.</w:t>
      </w:r>
    </w:p>
    <w:p w14:paraId="262AB83A" w14:textId="4C783CD9" w:rsidR="003A5DF6" w:rsidRPr="00B12B40" w:rsidRDefault="001529A4" w:rsidP="00496B6D">
      <w:pPr>
        <w:pStyle w:val="References"/>
        <w:numPr>
          <w:ilvl w:val="0"/>
          <w:numId w:val="15"/>
        </w:numPr>
        <w:tabs>
          <w:tab w:val="left" w:pos="284"/>
        </w:tabs>
        <w:autoSpaceDE/>
        <w:autoSpaceDN/>
        <w:rPr>
          <w:lang w:val="es-ES"/>
        </w:rPr>
      </w:pPr>
      <w:r>
        <w:t>J</w:t>
      </w:r>
      <w:r w:rsidR="00E55F89">
        <w:t>.</w:t>
      </w:r>
      <w:r>
        <w:t xml:space="preserve"> Tang</w:t>
      </w:r>
      <w:r w:rsidR="00E55F89">
        <w:t>,</w:t>
      </w:r>
      <w:r>
        <w:t xml:space="preserve"> K</w:t>
      </w:r>
      <w:r w:rsidR="00E55F89">
        <w:t>.</w:t>
      </w:r>
      <w:r>
        <w:t xml:space="preserve"> Fan</w:t>
      </w:r>
      <w:r w:rsidR="00E55F89">
        <w:t>,</w:t>
      </w:r>
      <w:r>
        <w:t xml:space="preserve"> W</w:t>
      </w:r>
      <w:r w:rsidR="00E55F89">
        <w:t>.</w:t>
      </w:r>
      <w:r>
        <w:t xml:space="preserve"> </w:t>
      </w:r>
      <w:proofErr w:type="spellStart"/>
      <w:r>
        <w:t>Xie</w:t>
      </w:r>
      <w:proofErr w:type="spellEnd"/>
      <w:r w:rsidR="00E55F89">
        <w:t>,</w:t>
      </w:r>
      <w:r>
        <w:t xml:space="preserve"> L</w:t>
      </w:r>
      <w:r w:rsidR="00E55F89">
        <w:t>.</w:t>
      </w:r>
      <w:r>
        <w:t xml:space="preserve"> Zeng</w:t>
      </w:r>
      <w:r w:rsidR="00E55F89">
        <w:t>,</w:t>
      </w:r>
      <w:r>
        <w:t xml:space="preserve"> F</w:t>
      </w:r>
      <w:r w:rsidR="00E55F89">
        <w:t>.</w:t>
      </w:r>
      <w:r>
        <w:t xml:space="preserve"> Han</w:t>
      </w:r>
      <w:r w:rsidR="00E55F89">
        <w:t>,</w:t>
      </w:r>
      <w:r>
        <w:t xml:space="preserve"> G</w:t>
      </w:r>
      <w:r w:rsidR="00E55F89">
        <w:t>.</w:t>
      </w:r>
      <w:r>
        <w:t xml:space="preserve"> Huang</w:t>
      </w:r>
      <w:r w:rsidR="00E55F89">
        <w:t>,</w:t>
      </w:r>
      <w:r>
        <w:t xml:space="preserve"> T</w:t>
      </w:r>
      <w:r w:rsidR="00E55F89">
        <w:t>.</w:t>
      </w:r>
      <w:r>
        <w:t xml:space="preserve"> Wang</w:t>
      </w:r>
      <w:r w:rsidR="00E55F89">
        <w:t xml:space="preserve">, </w:t>
      </w:r>
      <w:r>
        <w:t>A</w:t>
      </w:r>
      <w:r w:rsidR="00E55F89">
        <w:t>.</w:t>
      </w:r>
      <w:r>
        <w:t xml:space="preserve"> Liu</w:t>
      </w:r>
      <w:r w:rsidR="00E55F89">
        <w:t>,</w:t>
      </w:r>
      <w:r>
        <w:t xml:space="preserve"> S</w:t>
      </w:r>
      <w:r w:rsidR="00E55F89">
        <w:t>.</w:t>
      </w:r>
      <w:r>
        <w:t xml:space="preserve"> Zhang</w:t>
      </w:r>
      <w:r w:rsidR="00E55F89">
        <w:t>.</w:t>
      </w:r>
      <w:r w:rsidR="00254A41">
        <w:t xml:space="preserve"> A Semi-supervised Sensing Rate Learning based CMAB scheme to combat COVID-19 by trustful data collection in the crowd. Computer Communications</w:t>
      </w:r>
      <w:r w:rsidR="00D67143">
        <w:t>, 206 (2023)</w:t>
      </w:r>
      <w:r w:rsidR="0095688F">
        <w:t xml:space="preserve"> 85-100.</w:t>
      </w:r>
    </w:p>
    <w:p w14:paraId="47924870" w14:textId="77777777" w:rsidR="00AA1FB0" w:rsidRPr="00B12B40" w:rsidRDefault="00AA1FB0" w:rsidP="00496B6D">
      <w:pPr>
        <w:pStyle w:val="References"/>
        <w:numPr>
          <w:ilvl w:val="0"/>
          <w:numId w:val="15"/>
        </w:numPr>
        <w:tabs>
          <w:tab w:val="left" w:pos="284"/>
        </w:tabs>
        <w:autoSpaceDE/>
        <w:autoSpaceDN/>
        <w:rPr>
          <w:lang w:val="es-ES"/>
        </w:rPr>
      </w:pPr>
      <w:r w:rsidRPr="00B12B40">
        <w:rPr>
          <w:lang w:val="es-ES"/>
        </w:rPr>
        <w:t>B. Waggoner and Y. Chen. Output agreement mechanisms and common knowledge. Proc. of the 2nd AAAI Conference on Human Computation and Crowdsourcing, 2 (1) (2014) 220-226.</w:t>
      </w:r>
    </w:p>
    <w:p w14:paraId="51F1C5F5" w14:textId="77777777" w:rsidR="00AA1FB0" w:rsidRPr="00B12B40" w:rsidRDefault="00AA1FB0" w:rsidP="00496B6D">
      <w:pPr>
        <w:pStyle w:val="References"/>
        <w:numPr>
          <w:ilvl w:val="0"/>
          <w:numId w:val="15"/>
        </w:numPr>
        <w:autoSpaceDE/>
        <w:autoSpaceDN/>
        <w:rPr>
          <w:lang w:val="es-ES"/>
        </w:rPr>
      </w:pPr>
      <w:r w:rsidRPr="00B12B40">
        <w:rPr>
          <w:lang w:val="es-ES"/>
        </w:rPr>
        <w:t>J. Yu, Z. Li, N. Xiong, S. Zhang, A. Liu, V. Vasilakos. A Reliability and Truth-aware based Online Digital Data Auction Mechanism for Cybersecurity in MCS. Future generation computer systems, 141 (2023) 526-541.</w:t>
      </w:r>
    </w:p>
    <w:p w14:paraId="4344169B" w14:textId="77777777" w:rsidR="00AA1FB0" w:rsidRPr="00B12B40" w:rsidRDefault="00AA1FB0" w:rsidP="00496B6D">
      <w:pPr>
        <w:pStyle w:val="References"/>
        <w:numPr>
          <w:ilvl w:val="0"/>
          <w:numId w:val="15"/>
        </w:numPr>
        <w:autoSpaceDE/>
        <w:autoSpaceDN/>
        <w:rPr>
          <w:shd w:val="clear" w:color="auto" w:fill="FFFFFF"/>
        </w:rPr>
      </w:pPr>
      <w:r w:rsidRPr="00B12B40">
        <w:rPr>
          <w:shd w:val="clear" w:color="auto" w:fill="FFFFFF"/>
        </w:rPr>
        <w:t xml:space="preserve">J. Bai, J. Gui, G. Huang, </w:t>
      </w:r>
      <w:proofErr w:type="spellStart"/>
      <w:r w:rsidRPr="00B12B40">
        <w:rPr>
          <w:shd w:val="clear" w:color="auto" w:fill="FFFFFF"/>
        </w:rPr>
        <w:t>S.o</w:t>
      </w:r>
      <w:proofErr w:type="spellEnd"/>
      <w:r w:rsidRPr="00B12B40">
        <w:rPr>
          <w:shd w:val="clear" w:color="auto" w:fill="FFFFFF"/>
        </w:rPr>
        <w:t xml:space="preserve"> Zhang, A. Liu. UAV-supported Intelligent Truth Discovery to Achieve Low-Cost Communications in Mobile Crowd Sensing. Digital Communications and Networks, (2023).</w:t>
      </w:r>
    </w:p>
    <w:p w14:paraId="2624008B" w14:textId="77777777" w:rsidR="00AA1FB0" w:rsidRPr="00B12B40" w:rsidRDefault="00AA1FB0" w:rsidP="00496B6D">
      <w:pPr>
        <w:pStyle w:val="aff3"/>
        <w:numPr>
          <w:ilvl w:val="0"/>
          <w:numId w:val="15"/>
        </w:numPr>
        <w:tabs>
          <w:tab w:val="left" w:pos="7513"/>
          <w:tab w:val="left" w:pos="7655"/>
        </w:tabs>
        <w:ind w:firstLineChars="0"/>
        <w:rPr>
          <w:sz w:val="16"/>
          <w:szCs w:val="16"/>
          <w:lang w:val="pt-BR" w:eastAsia="de-DE" w:bidi="en-US"/>
        </w:rPr>
      </w:pPr>
      <w:r w:rsidRPr="00B12B40">
        <w:rPr>
          <w:sz w:val="16"/>
          <w:szCs w:val="16"/>
          <w:lang w:val="pt-BR" w:eastAsia="de-DE" w:bidi="en-US"/>
        </w:rPr>
        <w:t>X. Zhang, Y. Wu, L. Huang, et al. Expertise-aware truth analysis and task allocation in mobile crowdsourcing. IEEE Transactions on Mobile Computing, 20 (3) (2021) 1001-1016.</w:t>
      </w:r>
    </w:p>
    <w:p w14:paraId="4E358BDE" w14:textId="77777777" w:rsidR="00AA1FB0" w:rsidRPr="00B12B40" w:rsidRDefault="00AA1FB0" w:rsidP="00496B6D">
      <w:pPr>
        <w:pStyle w:val="aff3"/>
        <w:numPr>
          <w:ilvl w:val="0"/>
          <w:numId w:val="15"/>
        </w:numPr>
        <w:tabs>
          <w:tab w:val="left" w:pos="7513"/>
          <w:tab w:val="left" w:pos="7655"/>
        </w:tabs>
        <w:ind w:firstLineChars="0"/>
        <w:rPr>
          <w:sz w:val="16"/>
          <w:szCs w:val="16"/>
          <w:lang w:val="pt-BR" w:eastAsia="de-DE" w:bidi="en-US"/>
        </w:rPr>
      </w:pPr>
      <w:r w:rsidRPr="00B12B40">
        <w:rPr>
          <w:sz w:val="16"/>
          <w:szCs w:val="16"/>
          <w:lang w:val="pt-BR" w:eastAsia="de-DE" w:bidi="en-US"/>
        </w:rPr>
        <w:t>Y. Zheng, G. Li, Y. Li, set al. Truth inference in crowdsourcing: Is the problem solved?. Proceedings of the VLDB Endowment, 10 (5) (2017) 541-552</w:t>
      </w:r>
    </w:p>
    <w:p w14:paraId="7743A667" w14:textId="77777777" w:rsidR="00AA1FB0" w:rsidRPr="00B12B40" w:rsidRDefault="00AA1FB0" w:rsidP="00496B6D">
      <w:pPr>
        <w:pStyle w:val="References"/>
        <w:numPr>
          <w:ilvl w:val="0"/>
          <w:numId w:val="15"/>
        </w:numPr>
        <w:autoSpaceDE/>
        <w:autoSpaceDN/>
        <w:rPr>
          <w:shd w:val="clear" w:color="auto" w:fill="FFFFFF"/>
        </w:rPr>
      </w:pPr>
      <w:r w:rsidRPr="00B12B40">
        <w:rPr>
          <w:shd w:val="clear" w:color="auto" w:fill="FFFFFF"/>
          <w:lang w:val="fr-FR"/>
        </w:rPr>
        <w:t xml:space="preserve">C. Peng, X. Zhang, Z. Ou, J. Zhang. </w:t>
      </w:r>
      <w:r w:rsidRPr="00B12B40">
        <w:rPr>
          <w:shd w:val="clear" w:color="auto" w:fill="FFFFFF"/>
        </w:rPr>
        <w:t>Task Planning Considering Location Familiarity in Spatial Crowdsourcing. ACM Transactions on Sensor Networks (TOSN), 17 (2) (2021) 1-24.</w:t>
      </w:r>
    </w:p>
    <w:p w14:paraId="7953A6B0" w14:textId="77777777" w:rsidR="00AA1FB0" w:rsidRPr="00B12B40" w:rsidRDefault="00AA1FB0" w:rsidP="00496B6D">
      <w:pPr>
        <w:pStyle w:val="References"/>
        <w:numPr>
          <w:ilvl w:val="0"/>
          <w:numId w:val="15"/>
        </w:numPr>
        <w:autoSpaceDE/>
        <w:autoSpaceDN/>
        <w:rPr>
          <w:lang w:eastAsia="zh-CN"/>
        </w:rPr>
      </w:pPr>
      <w:r w:rsidRPr="00B12B40">
        <w:rPr>
          <w:lang w:val="fr-FR" w:eastAsia="zh-CN"/>
        </w:rPr>
        <w:t xml:space="preserve">W. Liu, L. Wang, E. Wang, Y. Yang, D. Zeghlache, et al. </w:t>
      </w:r>
      <w:r w:rsidRPr="00B12B40">
        <w:rPr>
          <w:lang w:eastAsia="zh-CN"/>
        </w:rPr>
        <w:t>Reinforcement learning-based cell selection in sparse mobile crowdsensing. Computer Networks, 161 (2019) 102-114.</w:t>
      </w:r>
    </w:p>
    <w:p w14:paraId="192EB616" w14:textId="77777777" w:rsidR="00AA1FB0" w:rsidRPr="00B12B40" w:rsidRDefault="00AA1FB0" w:rsidP="00496B6D">
      <w:pPr>
        <w:pStyle w:val="References"/>
        <w:numPr>
          <w:ilvl w:val="0"/>
          <w:numId w:val="15"/>
        </w:numPr>
        <w:autoSpaceDE/>
        <w:autoSpaceDN/>
        <w:rPr>
          <w:shd w:val="clear" w:color="auto" w:fill="FFFFFF"/>
        </w:rPr>
      </w:pPr>
      <w:r w:rsidRPr="00B12B40">
        <w:rPr>
          <w:shd w:val="clear" w:color="auto" w:fill="FFFFFF"/>
          <w:lang w:val="fr-FR"/>
        </w:rPr>
        <w:t xml:space="preserve">Z. Xie, Z. Li, J. Gui, A. Liu, N. Xiong, S. Zhang. </w:t>
      </w:r>
      <w:r w:rsidRPr="00B12B40">
        <w:rPr>
          <w:shd w:val="clear" w:color="auto" w:fill="FFFFFF"/>
        </w:rPr>
        <w:t xml:space="preserve">UWPEE: Using UAV and wavelet packet energy entropy to predict traffic-based attacks under limited communication, </w:t>
      </w:r>
      <w:proofErr w:type="gramStart"/>
      <w:r w:rsidRPr="00B12B40">
        <w:rPr>
          <w:shd w:val="clear" w:color="auto" w:fill="FFFFFF"/>
        </w:rPr>
        <w:t>computing</w:t>
      </w:r>
      <w:proofErr w:type="gramEnd"/>
      <w:r w:rsidRPr="00B12B40">
        <w:rPr>
          <w:shd w:val="clear" w:color="auto" w:fill="FFFFFF"/>
        </w:rPr>
        <w:t xml:space="preserve"> and caching for 6G wireless systems. Future generation computer systems, 140 (2023) 238-252.</w:t>
      </w:r>
    </w:p>
    <w:p w14:paraId="300C1F1E" w14:textId="77777777" w:rsidR="00AA1FB0" w:rsidRPr="00B12B40" w:rsidRDefault="00AA1FB0" w:rsidP="00496B6D">
      <w:pPr>
        <w:pStyle w:val="References"/>
        <w:numPr>
          <w:ilvl w:val="0"/>
          <w:numId w:val="15"/>
        </w:numPr>
        <w:autoSpaceDE/>
        <w:autoSpaceDN/>
        <w:rPr>
          <w:shd w:val="clear" w:color="auto" w:fill="FFFFFF"/>
        </w:rPr>
      </w:pPr>
      <w:r w:rsidRPr="00B12B40">
        <w:rPr>
          <w:shd w:val="clear" w:color="auto" w:fill="FFFFFF"/>
          <w:lang w:val="fr-FR"/>
        </w:rPr>
        <w:t xml:space="preserve">L. Wang, Z. Yu, K. Wu, D. Yang, E. Wang, et al. </w:t>
      </w:r>
      <w:r w:rsidRPr="00B12B40">
        <w:rPr>
          <w:shd w:val="clear" w:color="auto" w:fill="FFFFFF"/>
        </w:rPr>
        <w:t>Towards Robust Task Assignment in Mobile Crowdsensing Systems. IEEE Transactions on Mobile Computing (2022) 1-1.</w:t>
      </w:r>
    </w:p>
    <w:p w14:paraId="5C12936B" w14:textId="77777777" w:rsidR="00AA1FB0" w:rsidRPr="00B12B40" w:rsidRDefault="00AA1FB0" w:rsidP="00496B6D">
      <w:pPr>
        <w:pStyle w:val="References"/>
        <w:numPr>
          <w:ilvl w:val="0"/>
          <w:numId w:val="15"/>
        </w:numPr>
        <w:autoSpaceDE/>
        <w:autoSpaceDN/>
        <w:rPr>
          <w:shd w:val="clear" w:color="auto" w:fill="FFFFFF"/>
        </w:rPr>
      </w:pPr>
      <w:r w:rsidRPr="00B12B40">
        <w:rPr>
          <w:shd w:val="clear" w:color="auto" w:fill="FFFFFF"/>
          <w:lang w:val="fr-FR"/>
        </w:rPr>
        <w:t xml:space="preserve">L. Li, D. Shi, X. Zhang, et al. </w:t>
      </w:r>
      <w:r w:rsidRPr="00B12B40">
        <w:rPr>
          <w:shd w:val="clear" w:color="auto" w:fill="FFFFFF"/>
        </w:rPr>
        <w:t>Privacy preserving participant recruitment for coverage maximization in location aware mobile crowdsensing. IEEE Transactions on Mobile Computing, 21 (9) (2022) 3250-3262.</w:t>
      </w:r>
    </w:p>
    <w:p w14:paraId="4FAE61B0" w14:textId="77777777" w:rsidR="00AA1FB0" w:rsidRPr="00B12B40" w:rsidRDefault="00AA1FB0" w:rsidP="00496B6D">
      <w:pPr>
        <w:pStyle w:val="References"/>
        <w:numPr>
          <w:ilvl w:val="0"/>
          <w:numId w:val="15"/>
        </w:numPr>
        <w:autoSpaceDE/>
        <w:autoSpaceDN/>
        <w:rPr>
          <w:color w:val="FF0000"/>
          <w:lang w:eastAsia="zh-CN"/>
        </w:rPr>
      </w:pPr>
      <w:r w:rsidRPr="00B12B40">
        <w:rPr>
          <w:shd w:val="clear" w:color="auto" w:fill="FFFFFF"/>
        </w:rPr>
        <w:t>M. Chen, W. Liu, T. Wang, S. Zhang, A. Liu. A game-based deep reinforcement learning approach for energy-efficient computation in MEC systems. Knowledge-Based Systems, 235 (2022) 107660.</w:t>
      </w:r>
    </w:p>
    <w:p w14:paraId="6FE67367" w14:textId="77777777" w:rsidR="00AA1FB0" w:rsidRPr="00B12B40" w:rsidRDefault="00AA1FB0" w:rsidP="00496B6D">
      <w:pPr>
        <w:pStyle w:val="References"/>
        <w:numPr>
          <w:ilvl w:val="0"/>
          <w:numId w:val="15"/>
        </w:numPr>
        <w:autoSpaceDE/>
        <w:autoSpaceDN/>
        <w:snapToGrid w:val="0"/>
        <w:rPr>
          <w:color w:val="000000" w:themeColor="text1"/>
          <w:lang w:val="es-ES"/>
        </w:rPr>
      </w:pPr>
      <w:r w:rsidRPr="00B12B40">
        <w:rPr>
          <w:rFonts w:hint="eastAsia"/>
          <w:shd w:val="clear" w:color="auto" w:fill="FFFFFF"/>
          <w:lang w:val="fr-FR"/>
        </w:rPr>
        <w:t>H</w:t>
      </w:r>
      <w:r w:rsidRPr="00B12B40">
        <w:rPr>
          <w:shd w:val="clear" w:color="auto" w:fill="FFFFFF"/>
          <w:lang w:val="fr-FR"/>
        </w:rPr>
        <w:t xml:space="preserve">. Gao, J. Feng, Y. Xiao, et al. </w:t>
      </w:r>
      <w:r w:rsidRPr="00B12B40">
        <w:rPr>
          <w:shd w:val="clear" w:color="auto" w:fill="FFFFFF"/>
        </w:rPr>
        <w:t>A UAV-assisted Multi-task Allocation Method for Mobile Crowd Sensing. IEEE Transactions on Mobile Computing, (2022) 1-1.</w:t>
      </w:r>
      <w:bookmarkEnd w:id="53"/>
    </w:p>
    <w:p w14:paraId="76E627C8" w14:textId="77777777" w:rsidR="00AA1FB0" w:rsidRPr="00B12B40" w:rsidRDefault="00AA1FB0" w:rsidP="00496B6D">
      <w:pPr>
        <w:pStyle w:val="References"/>
        <w:numPr>
          <w:ilvl w:val="0"/>
          <w:numId w:val="15"/>
        </w:numPr>
        <w:snapToGrid w:val="0"/>
        <w:rPr>
          <w:color w:val="000000" w:themeColor="text1"/>
          <w:lang w:val="es-ES"/>
        </w:rPr>
      </w:pPr>
      <w:r w:rsidRPr="00B12B40">
        <w:rPr>
          <w:color w:val="000000" w:themeColor="text1"/>
          <w:lang w:val="es-ES"/>
        </w:rPr>
        <w:t>J. L. Lihong Li, Wei Chu and R. E. Schapire, A contextual-bandit approach to personalized news article rec-ommendation, in ACM WWW, (2010) 661-670.</w:t>
      </w:r>
    </w:p>
    <w:p w14:paraId="76911D1D" w14:textId="77777777" w:rsidR="00AA1FB0" w:rsidRPr="00B12B40" w:rsidRDefault="00AA1FB0" w:rsidP="00496B6D">
      <w:pPr>
        <w:pStyle w:val="References"/>
        <w:numPr>
          <w:ilvl w:val="0"/>
          <w:numId w:val="15"/>
        </w:numPr>
        <w:snapToGrid w:val="0"/>
        <w:rPr>
          <w:color w:val="000000" w:themeColor="text1"/>
          <w:lang w:val="es-ES"/>
        </w:rPr>
      </w:pPr>
      <w:r w:rsidRPr="00B12B40">
        <w:rPr>
          <w:color w:val="000000" w:themeColor="text1"/>
          <w:lang w:val="es-ES"/>
        </w:rPr>
        <w:t>Y. Xia, Q. Tao, W. Ma, N. Yu, and T. Y. Liu, Budgeted multi-armed bandits with multiple plays, in IJCAI, (2016) 2210-2216.</w:t>
      </w:r>
    </w:p>
    <w:p w14:paraId="3816CC4F" w14:textId="77777777" w:rsidR="00AA1FB0" w:rsidRPr="00B12B40" w:rsidRDefault="00AA1FB0" w:rsidP="00496B6D">
      <w:pPr>
        <w:pStyle w:val="References"/>
        <w:numPr>
          <w:ilvl w:val="0"/>
          <w:numId w:val="15"/>
        </w:numPr>
        <w:snapToGrid w:val="0"/>
        <w:rPr>
          <w:color w:val="000000" w:themeColor="text1"/>
          <w:lang w:val="es-ES"/>
        </w:rPr>
      </w:pPr>
      <w:r w:rsidRPr="00B12B40">
        <w:rPr>
          <w:color w:val="000000" w:themeColor="text1"/>
          <w:lang w:val="es-ES"/>
        </w:rPr>
        <w:t>R. B. Myerson. Optimal auction design. Math. Oper. Res. 6 (1) (1981) 58-73.</w:t>
      </w:r>
    </w:p>
    <w:p w14:paraId="5DA8C665" w14:textId="77777777" w:rsidR="00AA1FB0" w:rsidRPr="00B12B40" w:rsidRDefault="00AA1FB0" w:rsidP="00496B6D">
      <w:pPr>
        <w:pStyle w:val="References"/>
        <w:numPr>
          <w:ilvl w:val="0"/>
          <w:numId w:val="15"/>
        </w:numPr>
        <w:snapToGrid w:val="0"/>
        <w:rPr>
          <w:color w:val="000000" w:themeColor="text1"/>
          <w:lang w:val="es-ES"/>
        </w:rPr>
      </w:pPr>
      <w:r w:rsidRPr="00B12B40">
        <w:rPr>
          <w:color w:val="000000" w:themeColor="text1"/>
          <w:lang w:val="es-ES"/>
        </w:rPr>
        <w:t>V. C. Raykar, S. Yu, L. H. Zhao, G. H. Valadez, C. Florin, L. Bogoni, and L. Moy. Learning from crowds. JMLR, 11 (2010) 1297-1322.</w:t>
      </w:r>
    </w:p>
    <w:p w14:paraId="2ECFE669" w14:textId="77777777" w:rsidR="00AA1FB0" w:rsidRPr="00B12B40" w:rsidRDefault="00AA1FB0" w:rsidP="00496B6D">
      <w:pPr>
        <w:pStyle w:val="References"/>
        <w:numPr>
          <w:ilvl w:val="0"/>
          <w:numId w:val="15"/>
        </w:numPr>
        <w:snapToGrid w:val="0"/>
        <w:rPr>
          <w:color w:val="000000" w:themeColor="text1"/>
          <w:lang w:val="es-ES"/>
        </w:rPr>
      </w:pPr>
      <w:r w:rsidRPr="00B12B40">
        <w:rPr>
          <w:color w:val="000000" w:themeColor="text1"/>
          <w:lang w:val="es-ES"/>
        </w:rPr>
        <w:t>C. Corley, R. Mihalcea. Measuring the semantic similarity of texts. in: Unt Scholarly Works, (2005) 13–18.</w:t>
      </w:r>
    </w:p>
    <w:p w14:paraId="78C71C30" w14:textId="77777777" w:rsidR="00AA1FB0" w:rsidRPr="00B12B40" w:rsidRDefault="00AA1FB0" w:rsidP="00496B6D">
      <w:pPr>
        <w:pStyle w:val="References"/>
        <w:numPr>
          <w:ilvl w:val="0"/>
          <w:numId w:val="15"/>
        </w:numPr>
        <w:snapToGrid w:val="0"/>
        <w:rPr>
          <w:color w:val="000000" w:themeColor="text1"/>
          <w:lang w:val="es-ES"/>
        </w:rPr>
      </w:pPr>
      <w:r w:rsidRPr="00B12B40">
        <w:rPr>
          <w:color w:val="000000" w:themeColor="text1"/>
          <w:lang w:val="es-ES"/>
        </w:rPr>
        <w:t>Tony Lindeberg, Scale invariant feature transform, Scholarpedia 7 (5) (2012) 10491.</w:t>
      </w:r>
    </w:p>
    <w:p w14:paraId="099159AC" w14:textId="77777777" w:rsidR="00AA1FB0" w:rsidRPr="00B12B40" w:rsidRDefault="00AA1FB0" w:rsidP="00496B6D">
      <w:pPr>
        <w:pStyle w:val="References"/>
        <w:numPr>
          <w:ilvl w:val="0"/>
          <w:numId w:val="15"/>
        </w:numPr>
        <w:snapToGrid w:val="0"/>
        <w:rPr>
          <w:color w:val="000000" w:themeColor="text1"/>
          <w:lang w:val="es-ES"/>
        </w:rPr>
      </w:pPr>
      <w:r w:rsidRPr="00B12B40">
        <w:rPr>
          <w:color w:val="000000" w:themeColor="text1"/>
          <w:lang w:val="es-ES"/>
        </w:rPr>
        <w:t>Johannes F. De Boer, Barry Cense, B. Hyle Park, Mark C. Pierce, Guillermo J. Tearney, Brett E. Bouma. Improved signal-to-noise ratio in spectral-domain compared with time-domain optical coherence tomography, Opt. Lett. 28 (21) (2003) 2067-2069.</w:t>
      </w:r>
    </w:p>
    <w:p w14:paraId="761B3584" w14:textId="019B413F" w:rsidR="005911D7" w:rsidRPr="00B12B40" w:rsidRDefault="00AA1FB0" w:rsidP="00496B6D">
      <w:pPr>
        <w:pStyle w:val="References"/>
        <w:numPr>
          <w:ilvl w:val="0"/>
          <w:numId w:val="15"/>
        </w:numPr>
        <w:snapToGrid w:val="0"/>
        <w:rPr>
          <w:color w:val="000000" w:themeColor="text1"/>
          <w:lang w:val="es-ES"/>
        </w:rPr>
      </w:pPr>
      <w:r w:rsidRPr="00B12B40">
        <w:rPr>
          <w:color w:val="000000" w:themeColor="text1"/>
          <w:lang w:val="es-ES"/>
        </w:rPr>
        <w:t xml:space="preserve">Chicago taxi trips, </w:t>
      </w:r>
      <w:r w:rsidR="000C12DE" w:rsidRPr="000C12DE">
        <w:rPr>
          <w:color w:val="000000" w:themeColor="text1"/>
          <w:lang w:val="es-ES"/>
        </w:rPr>
        <w:t>https://www.kaggle.com/datasets/chicago/chicago-taxi-trips-bq</w:t>
      </w:r>
      <w:r w:rsidR="000C12DE">
        <w:rPr>
          <w:rFonts w:ascii="宋体" w:eastAsia="宋体" w:hAnsi="宋体" w:cs="宋体" w:hint="eastAsia"/>
          <w:color w:val="000000" w:themeColor="text1"/>
          <w:lang w:val="es-ES" w:eastAsia="zh-CN"/>
        </w:rPr>
        <w:t>.</w:t>
      </w:r>
    </w:p>
    <w:sectPr w:rsidR="005911D7" w:rsidRPr="00B12B40" w:rsidSect="007D05F7">
      <w:headerReference w:type="even" r:id="rId61"/>
      <w:headerReference w:type="default" r:id="rId62"/>
      <w:type w:val="continuous"/>
      <w:pgSz w:w="11340" w:h="15480" w:code="1"/>
      <w:pgMar w:top="1195" w:right="605" w:bottom="360" w:left="720" w:header="605" w:footer="72" w:gutter="0"/>
      <w:cols w:space="42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F18C9" w14:textId="77777777" w:rsidR="00DC3B08" w:rsidRDefault="00DC3B08">
      <w:r>
        <w:separator/>
      </w:r>
    </w:p>
  </w:endnote>
  <w:endnote w:type="continuationSeparator" w:id="0">
    <w:p w14:paraId="327EA3DE" w14:textId="77777777" w:rsidR="00DC3B08" w:rsidRDefault="00DC3B08">
      <w:r>
        <w:continuationSeparator/>
      </w:r>
    </w:p>
  </w:endnote>
  <w:endnote w:type="continuationNotice" w:id="1">
    <w:p w14:paraId="13C331F7" w14:textId="77777777" w:rsidR="00DC3B08" w:rsidRDefault="00DC3B0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NewCenturySchlbk-Roman">
    <w:altName w:val="Arial"/>
    <w:panose1 w:val="00000000000000000000"/>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 w:name="Palatino">
    <w:altName w:val="Book Antiqua"/>
    <w:charset w:val="00"/>
    <w:family w:val="auto"/>
    <w:pitch w:val="default"/>
    <w:sig w:usb0="00000000" w:usb1="00000000" w:usb2="14600000" w:usb3="00000000" w:csb0="00000193" w:csb1="00000000"/>
  </w:font>
  <w:font w:name="Helvetica">
    <w:panose1 w:val="020B0604020202020204"/>
    <w:charset w:val="00"/>
    <w:family w:val="swiss"/>
    <w:pitch w:val="variable"/>
    <w:sig w:usb0="E0002EFF" w:usb1="C000785B" w:usb2="00000009" w:usb3="00000000" w:csb0="000001FF" w:csb1="00000000"/>
    <w:embedRegular r:id="rId1" w:fontKey="{177EDE76-0057-423F-ADC7-DE9DADDA3B27}"/>
    <w:embedBold r:id="rId2" w:fontKey="{C1040416-2340-4DF0-8225-55DEF5782495}"/>
    <w:embedItalic r:id="rId3" w:fontKey="{23205FF4-ABC8-4946-8536-0EA21CB9FB8B}"/>
    <w:embedBoldItalic r:id="rId4" w:fontKey="{62A5FBD5-2EFB-4B1F-B825-CF776BDFDBC1}"/>
  </w:font>
  <w:font w:name="ProgramThree">
    <w:altName w:val="Times New Roman"/>
    <w:panose1 w:val="00000000000000000000"/>
    <w:charset w:val="00"/>
    <w:family w:val="roman"/>
    <w:notTrueType/>
    <w:pitch w:val="fixed"/>
    <w:sig w:usb0="00000003" w:usb1="00000000" w:usb2="00000000" w:usb3="00000000" w:csb0="00000001" w:csb1="00000000"/>
  </w:font>
  <w:font w:name="Helvetica Condensed">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Baskerville">
    <w:altName w:val="Courier New"/>
    <w:charset w:val="00"/>
    <w:family w:val="auto"/>
    <w:pitch w:val="default"/>
    <w:sig w:usb0="03000000" w:usb1="00000000" w:usb2="00000000" w:usb3="00000000" w:csb0="00000001" w:csb1="00000000"/>
  </w:font>
  <w:font w:name="TimesNewRoman">
    <w:altName w:val="Times New Roman"/>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SymbolMT">
    <w:altName w:val="MS Mincho"/>
    <w:charset w:val="80"/>
    <w:family w:val="auto"/>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auto"/>
    <w:pitch w:val="fixed"/>
    <w:sig w:usb0="00000001" w:usb1="09060000" w:usb2="00000010" w:usb3="00000000" w:csb0="00080000" w:csb1="00000000"/>
  </w:font>
  <w:font w:name="Calibri">
    <w:panose1 w:val="020F0502020204030204"/>
    <w:charset w:val="00"/>
    <w:family w:val="swiss"/>
    <w:pitch w:val="variable"/>
    <w:sig w:usb0="E4002EFF" w:usb1="C200247B" w:usb2="00000009" w:usb3="00000000" w:csb0="000001FF" w:csb1="00000000"/>
  </w:font>
  <w:font w:name="NimbusRomNo9L-Regu">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embedRegular r:id="rId5" w:subsetted="1" w:fontKey="{F046AED0-04C9-4F78-9F28-3B4E97CA0A5A}"/>
  </w:font>
  <w:font w:name="MS Mincho">
    <w:altName w:val="ＭＳ 明朝"/>
    <w:panose1 w:val="020206090402050803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imesLTStd-Roman">
    <w:altName w:val="Cambria"/>
    <w:charset w:val="00"/>
    <w:family w:val="auto"/>
    <w:pitch w:val="default"/>
    <w:sig w:usb0="00000000" w:usb1="00000000" w:usb2="00000000" w:usb3="00000000" w:csb0="00000001" w:csb1="00000000"/>
  </w:font>
  <w:font w:name="AdvP1854">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ormataOTF-Bold">
    <w:altName w:val="Times New Roman"/>
    <w:charset w:val="00"/>
    <w:family w:val="auto"/>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6" w:fontKey="{0628836F-1431-4DFD-91E6-A309633B6ED4}"/>
    <w:embedBold r:id="rId7" w:fontKey="{AE696B05-C191-4E3F-A0EB-BB61AD027AD0}"/>
    <w:embedItalic r:id="rId8" w:fontKey="{4994BC93-979C-470B-B1CA-0CA1525E46F2}"/>
    <w:embedBoldItalic r:id="rId9" w:fontKey="{F531F1A2-5C76-49AD-9ED0-86E3959C1E57}"/>
  </w:font>
  <w:font w:name="jsMath-cmsy10">
    <w:charset w:val="00"/>
    <w:family w:val="auto"/>
    <w:pitch w:val="variable"/>
    <w:sig w:usb0="00000003" w:usb1="00000000" w:usb2="00000000" w:usb3="00000000" w:csb0="00000001" w:csb1="00000000"/>
    <w:embedRegular r:id="rId10" w:subsetted="1" w:fontKey="{E92552BD-E032-4162-B781-DA627B6CE4F7}"/>
    <w:embedBold r:id="rId11" w:subsetted="1" w:fontKey="{1E4470F3-8100-432D-B0F2-409DD0FF54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9437B" w14:textId="77777777" w:rsidR="00B82B7D" w:rsidRDefault="00B82B7D">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3F0DB" w14:textId="77777777" w:rsidR="00B82B7D" w:rsidRDefault="00B82B7D">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4E38F" w14:textId="77777777" w:rsidR="00B82B7D" w:rsidRDefault="00B82B7D">
    <w:pPr>
      <w:pStyle w:val="a8"/>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98D87" w14:textId="77777777" w:rsidR="00DC3B08" w:rsidRDefault="00DC3B08">
      <w:pPr>
        <w:pStyle w:val="TABLEROW"/>
        <w:jc w:val="left"/>
        <w:rPr>
          <w:position w:val="12"/>
          <w:sz w:val="20"/>
        </w:rPr>
      </w:pPr>
    </w:p>
  </w:footnote>
  <w:footnote w:type="continuationSeparator" w:id="0">
    <w:p w14:paraId="15166DB1" w14:textId="77777777" w:rsidR="00DC3B08" w:rsidRDefault="00DC3B08">
      <w:r>
        <w:continuationSeparator/>
      </w:r>
    </w:p>
  </w:footnote>
  <w:footnote w:type="continuationNotice" w:id="1">
    <w:p w14:paraId="3B5C694F" w14:textId="77777777" w:rsidR="00DC3B08" w:rsidRDefault="00DC3B0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102D1" w14:textId="75E6EAB3" w:rsidR="00C845A7" w:rsidRPr="00E25E32" w:rsidRDefault="00B82B7D" w:rsidP="00C845A7">
    <w:pPr>
      <w:pStyle w:val="a6"/>
      <w:tabs>
        <w:tab w:val="clear" w:pos="10200"/>
        <w:tab w:val="right" w:pos="10320"/>
      </w:tabs>
      <w:spacing w:line="180" w:lineRule="exact"/>
      <w:jc w:val="center"/>
      <w:rPr>
        <w:rFonts w:ascii="Times New Roman" w:hAnsi="Times New Roman"/>
        <w:i/>
        <w:lang w:val="fr-FR"/>
      </w:rPr>
    </w:pPr>
    <w:r>
      <w:fldChar w:fldCharType="begin"/>
    </w:r>
    <w:r>
      <w:instrText>PAGE</w:instrText>
    </w:r>
    <w:r>
      <w:fldChar w:fldCharType="separate"/>
    </w:r>
    <w:r w:rsidR="00DF5161">
      <w:rPr>
        <w:noProof/>
      </w:rPr>
      <w:t>12</w:t>
    </w:r>
    <w:r>
      <w:rPr>
        <w:noProof/>
      </w:rPr>
      <w:fldChar w:fldCharType="end"/>
    </w:r>
    <w:r w:rsidRPr="00E25E32">
      <w:rPr>
        <w:lang w:val="fr-FR"/>
      </w:rPr>
      <w:tab/>
    </w:r>
    <w:r w:rsidR="00C845A7" w:rsidRPr="00E25E32">
      <w:rPr>
        <w:rFonts w:ascii="Times New Roman" w:hAnsi="Times New Roman"/>
        <w:i/>
        <w:caps w:val="0"/>
        <w:noProof/>
        <w:lang w:val="fr-FR"/>
      </w:rPr>
      <w:t xml:space="preserve">Rui Zhang et al./ Information Sciences </w:t>
    </w:r>
  </w:p>
  <w:p w14:paraId="584FD260" w14:textId="2755CEC3" w:rsidR="00B82B7D" w:rsidRPr="00E25E32" w:rsidRDefault="00B82B7D">
    <w:pPr>
      <w:pStyle w:val="a6"/>
      <w:tabs>
        <w:tab w:val="clear" w:pos="10200"/>
        <w:tab w:val="right" w:pos="10320"/>
      </w:tabs>
      <w:spacing w:line="180" w:lineRule="exact"/>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A4EAA" w14:textId="0E2FA9EA" w:rsidR="00B82B7D" w:rsidRDefault="00B82B7D">
    <w:pPr>
      <w:pStyle w:val="a6"/>
      <w:tabs>
        <w:tab w:val="clear" w:pos="10200"/>
        <w:tab w:val="right" w:pos="10320"/>
      </w:tabs>
      <w:spacing w:line="180" w:lineRule="exact"/>
    </w:pPr>
    <w:r>
      <w:tab/>
    </w:r>
    <w:r>
      <w:rPr>
        <w:caps w:val="0"/>
        <w:vanish/>
      </w:rPr>
      <w:t xml:space="preserve">    </w:t>
    </w:r>
    <w:r>
      <w:fldChar w:fldCharType="begin"/>
    </w:r>
    <w:r>
      <w:instrText>PAGE</w:instrText>
    </w:r>
    <w:r>
      <w:fldChar w:fldCharType="separate"/>
    </w:r>
    <w:r w:rsidR="00DF5161">
      <w:rPr>
        <w:noProof/>
      </w:rPr>
      <w:t>11</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EDD74" w14:textId="3FB29562" w:rsidR="00B82B7D" w:rsidRDefault="00B82B7D">
    <w:pPr>
      <w:pStyle w:val="a6"/>
      <w:tabs>
        <w:tab w:val="clear" w:pos="10200"/>
        <w:tab w:val="right" w:pos="10320"/>
      </w:tabs>
      <w:spacing w:line="180" w:lineRule="exact"/>
    </w:pPr>
    <w:r>
      <w:tab/>
    </w:r>
    <w:r>
      <w:rPr>
        <w:caps w:val="0"/>
        <w:vanish/>
      </w:rPr>
      <w:t xml:space="preserve">   </w:t>
    </w:r>
    <w:r>
      <w:fldChar w:fldCharType="begin"/>
    </w:r>
    <w:r>
      <w:instrText xml:space="preserve"> PAGE </w:instrText>
    </w:r>
    <w:r>
      <w:fldChar w:fldCharType="separate"/>
    </w:r>
    <w:r w:rsidR="00DF5161">
      <w:rPr>
        <w:noProof/>
      </w:rPr>
      <w:t>1</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6D9C0" w14:textId="7F3EFD20" w:rsidR="00B82B7D" w:rsidRPr="00E25E32" w:rsidRDefault="00B82B7D" w:rsidP="00B83BC0">
    <w:pPr>
      <w:pStyle w:val="a6"/>
      <w:tabs>
        <w:tab w:val="clear" w:pos="10200"/>
        <w:tab w:val="right" w:pos="10320"/>
      </w:tabs>
      <w:spacing w:line="180" w:lineRule="exact"/>
      <w:jc w:val="center"/>
      <w:rPr>
        <w:rFonts w:ascii="Times New Roman" w:hAnsi="Times New Roman"/>
        <w:i/>
        <w:lang w:val="fr-FR"/>
      </w:rPr>
    </w:pPr>
    <w:r>
      <w:fldChar w:fldCharType="begin"/>
    </w:r>
    <w:r>
      <w:instrText>PAGE</w:instrText>
    </w:r>
    <w:r>
      <w:fldChar w:fldCharType="separate"/>
    </w:r>
    <w:r w:rsidR="00DF5161">
      <w:rPr>
        <w:noProof/>
      </w:rPr>
      <w:t>16</w:t>
    </w:r>
    <w:r>
      <w:rPr>
        <w:noProof/>
      </w:rPr>
      <w:fldChar w:fldCharType="end"/>
    </w:r>
    <w:r w:rsidRPr="00E25E32">
      <w:rPr>
        <w:noProof/>
        <w:lang w:val="fr-FR"/>
      </w:rPr>
      <w:t xml:space="preserve">  </w:t>
    </w:r>
    <w:r w:rsidRPr="00E25E32">
      <w:rPr>
        <w:caps w:val="0"/>
        <w:noProof/>
        <w:lang w:val="fr-FR"/>
      </w:rPr>
      <w:t xml:space="preserve">.                                                                                                                                                                                     </w:t>
    </w:r>
    <w:r w:rsidRPr="00E25E32">
      <w:rPr>
        <w:rFonts w:ascii="Times New Roman" w:hAnsi="Times New Roman"/>
        <w:i/>
        <w:caps w:val="0"/>
        <w:noProof/>
        <w:lang w:val="fr-FR"/>
      </w:rPr>
      <w:t xml:space="preserve">  </w:t>
    </w:r>
    <w:r w:rsidR="00AE1899" w:rsidRPr="00E25E32">
      <w:rPr>
        <w:rFonts w:ascii="Times New Roman" w:hAnsi="Times New Roman"/>
        <w:i/>
        <w:caps w:val="0"/>
        <w:noProof/>
        <w:lang w:val="fr-FR"/>
      </w:rPr>
      <w:t>Jianheng Tang</w:t>
    </w:r>
    <w:r w:rsidRPr="00E25E32">
      <w:rPr>
        <w:rFonts w:ascii="Times New Roman" w:hAnsi="Times New Roman"/>
        <w:i/>
        <w:caps w:val="0"/>
        <w:noProof/>
        <w:lang w:val="fr-FR"/>
      </w:rPr>
      <w:t xml:space="preserve"> et al./ Information Sciences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04CE6" w14:textId="5222C023" w:rsidR="00B82B7D" w:rsidRDefault="00B82B7D">
    <w:pPr>
      <w:pStyle w:val="a6"/>
      <w:tabs>
        <w:tab w:val="clear" w:pos="10200"/>
        <w:tab w:val="right" w:pos="10320"/>
      </w:tabs>
      <w:spacing w:line="180" w:lineRule="exact"/>
    </w:pPr>
    <w:r>
      <w:tab/>
    </w:r>
    <w:r>
      <w:rPr>
        <w:caps w:val="0"/>
        <w:vanish/>
      </w:rPr>
      <w:t xml:space="preserve">   </w:t>
    </w:r>
    <w:r>
      <w:fldChar w:fldCharType="begin"/>
    </w:r>
    <w:r>
      <w:instrText>PAGE</w:instrText>
    </w:r>
    <w:r>
      <w:fldChar w:fldCharType="separate"/>
    </w:r>
    <w:r w:rsidR="00DF5161">
      <w:rPr>
        <w:noProof/>
      </w:rPr>
      <w:t>15</w:t>
    </w:r>
    <w:r>
      <w:rPr>
        <w:noProof/>
      </w:rPr>
      <w:fldChar w:fldCharType="end"/>
    </w:r>
  </w:p>
  <w:p w14:paraId="78930358" w14:textId="77777777" w:rsidR="00B82B7D" w:rsidRDefault="00B82B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26CD8B0"/>
    <w:lvl w:ilvl="0">
      <w:start w:val="1"/>
      <w:numFmt w:val="decimal"/>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DF344A1"/>
    <w:multiLevelType w:val="multilevel"/>
    <w:tmpl w:val="0CB6160A"/>
    <w:styleLink w:val="List0"/>
    <w:lvl w:ilvl="0">
      <w:start w:val="1"/>
      <w:numFmt w:val="decimal"/>
      <w:lvlText w:val="(%1)"/>
      <w:lvlJc w:val="left"/>
      <w:pPr>
        <w:tabs>
          <w:tab w:val="num" w:pos="764"/>
        </w:tabs>
        <w:ind w:left="344" w:firstLine="76"/>
      </w:pPr>
      <w:rPr>
        <w:position w:val="0"/>
      </w:rPr>
    </w:lvl>
    <w:lvl w:ilvl="1">
      <w:start w:val="1"/>
      <w:numFmt w:val="decimal"/>
      <w:lvlText w:val="(%2)"/>
      <w:lvlJc w:val="left"/>
      <w:pPr>
        <w:tabs>
          <w:tab w:val="num" w:pos="1124"/>
        </w:tabs>
        <w:ind w:left="704" w:firstLine="76"/>
      </w:pPr>
      <w:rPr>
        <w:position w:val="0"/>
      </w:rPr>
    </w:lvl>
    <w:lvl w:ilvl="2">
      <w:start w:val="1"/>
      <w:numFmt w:val="decimal"/>
      <w:lvlText w:val="(%3)"/>
      <w:lvlJc w:val="left"/>
      <w:pPr>
        <w:tabs>
          <w:tab w:val="num" w:pos="1484"/>
        </w:tabs>
        <w:ind w:left="1064" w:firstLine="76"/>
      </w:pPr>
      <w:rPr>
        <w:position w:val="0"/>
      </w:rPr>
    </w:lvl>
    <w:lvl w:ilvl="3">
      <w:start w:val="1"/>
      <w:numFmt w:val="decimal"/>
      <w:lvlText w:val="(%4)"/>
      <w:lvlJc w:val="left"/>
      <w:pPr>
        <w:tabs>
          <w:tab w:val="num" w:pos="1844"/>
        </w:tabs>
        <w:ind w:left="1424" w:firstLine="76"/>
      </w:pPr>
      <w:rPr>
        <w:position w:val="0"/>
      </w:rPr>
    </w:lvl>
    <w:lvl w:ilvl="4">
      <w:start w:val="1"/>
      <w:numFmt w:val="decimal"/>
      <w:lvlText w:val="(%5)"/>
      <w:lvlJc w:val="left"/>
      <w:pPr>
        <w:tabs>
          <w:tab w:val="num" w:pos="2204"/>
        </w:tabs>
        <w:ind w:left="1784" w:firstLine="76"/>
      </w:pPr>
      <w:rPr>
        <w:position w:val="0"/>
      </w:rPr>
    </w:lvl>
    <w:lvl w:ilvl="5">
      <w:start w:val="1"/>
      <w:numFmt w:val="decimal"/>
      <w:lvlText w:val="(%6)"/>
      <w:lvlJc w:val="left"/>
      <w:pPr>
        <w:tabs>
          <w:tab w:val="num" w:pos="2564"/>
        </w:tabs>
        <w:ind w:left="2144" w:firstLine="76"/>
      </w:pPr>
      <w:rPr>
        <w:position w:val="0"/>
      </w:rPr>
    </w:lvl>
    <w:lvl w:ilvl="6">
      <w:start w:val="1"/>
      <w:numFmt w:val="decimal"/>
      <w:lvlText w:val="(%7)"/>
      <w:lvlJc w:val="left"/>
      <w:pPr>
        <w:tabs>
          <w:tab w:val="num" w:pos="2924"/>
        </w:tabs>
        <w:ind w:left="2504" w:firstLine="76"/>
      </w:pPr>
      <w:rPr>
        <w:position w:val="0"/>
      </w:rPr>
    </w:lvl>
    <w:lvl w:ilvl="7">
      <w:start w:val="1"/>
      <w:numFmt w:val="decimal"/>
      <w:lvlText w:val="(%8)"/>
      <w:lvlJc w:val="left"/>
      <w:pPr>
        <w:tabs>
          <w:tab w:val="num" w:pos="3284"/>
        </w:tabs>
        <w:ind w:left="2864" w:firstLine="76"/>
      </w:pPr>
      <w:rPr>
        <w:position w:val="0"/>
      </w:rPr>
    </w:lvl>
    <w:lvl w:ilvl="8">
      <w:start w:val="1"/>
      <w:numFmt w:val="decimal"/>
      <w:lvlText w:val="(%9)"/>
      <w:lvlJc w:val="left"/>
      <w:pPr>
        <w:tabs>
          <w:tab w:val="num" w:pos="3644"/>
        </w:tabs>
        <w:ind w:left="3224" w:firstLine="76"/>
      </w:pPr>
      <w:rPr>
        <w:position w:val="0"/>
      </w:rPr>
    </w:lvl>
  </w:abstractNum>
  <w:abstractNum w:abstractNumId="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805051C"/>
    <w:multiLevelType w:val="multilevel"/>
    <w:tmpl w:val="2805051C"/>
    <w:lvl w:ilvl="0">
      <w:start w:val="1"/>
      <w:numFmt w:val="decimal"/>
      <w:pStyle w:val="MDPI37itemize"/>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369A6535"/>
    <w:multiLevelType w:val="multilevel"/>
    <w:tmpl w:val="369A6535"/>
    <w:lvl w:ilvl="0">
      <w:start w:val="1"/>
      <w:numFmt w:val="bullet"/>
      <w:pStyle w:val="MDPI38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89F6D87"/>
    <w:multiLevelType w:val="hybridMultilevel"/>
    <w:tmpl w:val="A11AF0E0"/>
    <w:lvl w:ilvl="0" w:tplc="09C07300">
      <w:start w:val="1"/>
      <w:numFmt w:val="decimal"/>
      <w:lvlText w:val="(%1)"/>
      <w:lvlJc w:val="left"/>
      <w:pPr>
        <w:ind w:left="740" w:hanging="440"/>
      </w:pPr>
      <w:rPr>
        <w:rFonts w:hint="default"/>
      </w:rPr>
    </w:lvl>
    <w:lvl w:ilvl="1" w:tplc="FFFFFFFF" w:tentative="1">
      <w:start w:val="1"/>
      <w:numFmt w:val="lowerLetter"/>
      <w:lvlText w:val="%2)"/>
      <w:lvlJc w:val="left"/>
      <w:pPr>
        <w:ind w:left="1180" w:hanging="440"/>
      </w:pPr>
    </w:lvl>
    <w:lvl w:ilvl="2" w:tplc="FFFFFFFF" w:tentative="1">
      <w:start w:val="1"/>
      <w:numFmt w:val="lowerRoman"/>
      <w:lvlText w:val="%3."/>
      <w:lvlJc w:val="right"/>
      <w:pPr>
        <w:ind w:left="1620" w:hanging="440"/>
      </w:pPr>
    </w:lvl>
    <w:lvl w:ilvl="3" w:tplc="FFFFFFFF" w:tentative="1">
      <w:start w:val="1"/>
      <w:numFmt w:val="decimal"/>
      <w:lvlText w:val="%4."/>
      <w:lvlJc w:val="left"/>
      <w:pPr>
        <w:ind w:left="2060" w:hanging="440"/>
      </w:pPr>
    </w:lvl>
    <w:lvl w:ilvl="4" w:tplc="FFFFFFFF" w:tentative="1">
      <w:start w:val="1"/>
      <w:numFmt w:val="lowerLetter"/>
      <w:lvlText w:val="%5)"/>
      <w:lvlJc w:val="left"/>
      <w:pPr>
        <w:ind w:left="2500" w:hanging="440"/>
      </w:pPr>
    </w:lvl>
    <w:lvl w:ilvl="5" w:tplc="FFFFFFFF" w:tentative="1">
      <w:start w:val="1"/>
      <w:numFmt w:val="lowerRoman"/>
      <w:lvlText w:val="%6."/>
      <w:lvlJc w:val="right"/>
      <w:pPr>
        <w:ind w:left="2940" w:hanging="440"/>
      </w:pPr>
    </w:lvl>
    <w:lvl w:ilvl="6" w:tplc="FFFFFFFF" w:tentative="1">
      <w:start w:val="1"/>
      <w:numFmt w:val="decimal"/>
      <w:lvlText w:val="%7."/>
      <w:lvlJc w:val="left"/>
      <w:pPr>
        <w:ind w:left="3380" w:hanging="440"/>
      </w:pPr>
    </w:lvl>
    <w:lvl w:ilvl="7" w:tplc="FFFFFFFF" w:tentative="1">
      <w:start w:val="1"/>
      <w:numFmt w:val="lowerLetter"/>
      <w:lvlText w:val="%8)"/>
      <w:lvlJc w:val="left"/>
      <w:pPr>
        <w:ind w:left="3820" w:hanging="440"/>
      </w:pPr>
    </w:lvl>
    <w:lvl w:ilvl="8" w:tplc="FFFFFFFF" w:tentative="1">
      <w:start w:val="1"/>
      <w:numFmt w:val="lowerRoman"/>
      <w:lvlText w:val="%9."/>
      <w:lvlJc w:val="right"/>
      <w:pPr>
        <w:ind w:left="4260" w:hanging="440"/>
      </w:pPr>
    </w:lvl>
  </w:abstractNum>
  <w:abstractNum w:abstractNumId="8" w15:restartNumberingAfterBreak="0">
    <w:nsid w:val="429C0F68"/>
    <w:multiLevelType w:val="multilevel"/>
    <w:tmpl w:val="11A098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08"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304" w:hanging="1440"/>
      </w:pPr>
      <w:rPr>
        <w:rFonts w:hint="default"/>
      </w:rPr>
    </w:lvl>
    <w:lvl w:ilvl="7">
      <w:start w:val="1"/>
      <w:numFmt w:val="decimal"/>
      <w:isLgl/>
      <w:lvlText w:val="%1.%2.%3.%4.%5.%6.%7.%8"/>
      <w:lvlJc w:val="left"/>
      <w:pPr>
        <w:ind w:left="2448" w:hanging="1440"/>
      </w:pPr>
      <w:rPr>
        <w:rFonts w:hint="default"/>
      </w:rPr>
    </w:lvl>
    <w:lvl w:ilvl="8">
      <w:start w:val="1"/>
      <w:numFmt w:val="decimal"/>
      <w:isLgl/>
      <w:lvlText w:val="%1.%2.%3.%4.%5.%6.%7.%8.%9"/>
      <w:lvlJc w:val="left"/>
      <w:pPr>
        <w:ind w:left="2952" w:hanging="1800"/>
      </w:pPr>
      <w:rPr>
        <w:rFonts w:hint="default"/>
      </w:rPr>
    </w:lvl>
  </w:abstractNum>
  <w:abstractNum w:abstractNumId="9" w15:restartNumberingAfterBreak="0">
    <w:nsid w:val="4B071852"/>
    <w:multiLevelType w:val="hybridMultilevel"/>
    <w:tmpl w:val="D3227900"/>
    <w:lvl w:ilvl="0" w:tplc="66622AF2">
      <w:start w:val="1"/>
      <w:numFmt w:val="decimal"/>
      <w:pStyle w:val="ArabicList"/>
      <w:lvlText w:val="(%1)"/>
      <w:lvlJc w:val="left"/>
      <w:pPr>
        <w:tabs>
          <w:tab w:val="num" w:pos="360"/>
        </w:tabs>
        <w:ind w:left="320" w:hanging="320"/>
      </w:pPr>
      <w:rPr>
        <w:rFonts w:ascii="Century Schoolbook" w:hAnsi="Century Schoolbook" w:cs="NewCenturySchlbk-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0" w15:restartNumberingAfterBreak="0">
    <w:nsid w:val="673C370A"/>
    <w:multiLevelType w:val="multilevel"/>
    <w:tmpl w:val="673C370A"/>
    <w:lvl w:ilvl="0">
      <w:start w:val="1"/>
      <w:numFmt w:val="bullet"/>
      <w:pStyle w:val="Mdeck4textbulletlist"/>
      <w:lvlText w:val=""/>
      <w:lvlJc w:val="left"/>
      <w:pPr>
        <w:ind w:left="1429" w:hanging="357"/>
      </w:pPr>
      <w:rPr>
        <w:rFonts w:ascii="Wingdings" w:hAnsi="Wingdings" w:hint="default"/>
      </w:rPr>
    </w:lvl>
    <w:lvl w:ilvl="1">
      <w:start w:val="1"/>
      <w:numFmt w:val="bullet"/>
      <w:lvlText w:val=""/>
      <w:lvlJc w:val="left"/>
      <w:pPr>
        <w:ind w:left="1402" w:hanging="420"/>
      </w:pPr>
      <w:rPr>
        <w:rFonts w:ascii="Wingdings" w:hAnsi="Wingdings" w:hint="default"/>
      </w:rPr>
    </w:lvl>
    <w:lvl w:ilvl="2">
      <w:start w:val="1"/>
      <w:numFmt w:val="bullet"/>
      <w:lvlText w:val=""/>
      <w:lvlJc w:val="left"/>
      <w:pPr>
        <w:ind w:left="1822" w:hanging="420"/>
      </w:pPr>
      <w:rPr>
        <w:rFonts w:ascii="Wingdings" w:hAnsi="Wingdings" w:hint="default"/>
      </w:rPr>
    </w:lvl>
    <w:lvl w:ilvl="3">
      <w:start w:val="1"/>
      <w:numFmt w:val="bullet"/>
      <w:lvlText w:val=""/>
      <w:lvlJc w:val="left"/>
      <w:pPr>
        <w:ind w:left="2242" w:hanging="420"/>
      </w:pPr>
      <w:rPr>
        <w:rFonts w:ascii="Wingdings" w:hAnsi="Wingdings" w:hint="default"/>
      </w:rPr>
    </w:lvl>
    <w:lvl w:ilvl="4">
      <w:start w:val="1"/>
      <w:numFmt w:val="bullet"/>
      <w:lvlText w:val=""/>
      <w:lvlJc w:val="left"/>
      <w:pPr>
        <w:ind w:left="2662" w:hanging="420"/>
      </w:pPr>
      <w:rPr>
        <w:rFonts w:ascii="Wingdings" w:hAnsi="Wingdings" w:hint="default"/>
      </w:rPr>
    </w:lvl>
    <w:lvl w:ilvl="5">
      <w:start w:val="1"/>
      <w:numFmt w:val="bullet"/>
      <w:lvlText w:val=""/>
      <w:lvlJc w:val="left"/>
      <w:pPr>
        <w:ind w:left="3082" w:hanging="420"/>
      </w:pPr>
      <w:rPr>
        <w:rFonts w:ascii="Wingdings" w:hAnsi="Wingdings" w:hint="default"/>
      </w:rPr>
    </w:lvl>
    <w:lvl w:ilvl="6">
      <w:start w:val="1"/>
      <w:numFmt w:val="bullet"/>
      <w:lvlText w:val=""/>
      <w:lvlJc w:val="left"/>
      <w:pPr>
        <w:ind w:left="3502" w:hanging="420"/>
      </w:pPr>
      <w:rPr>
        <w:rFonts w:ascii="Wingdings" w:hAnsi="Wingdings" w:hint="default"/>
      </w:rPr>
    </w:lvl>
    <w:lvl w:ilvl="7">
      <w:start w:val="1"/>
      <w:numFmt w:val="bullet"/>
      <w:lvlText w:val=""/>
      <w:lvlJc w:val="left"/>
      <w:pPr>
        <w:ind w:left="3922" w:hanging="420"/>
      </w:pPr>
      <w:rPr>
        <w:rFonts w:ascii="Wingdings" w:hAnsi="Wingdings" w:hint="default"/>
      </w:rPr>
    </w:lvl>
    <w:lvl w:ilvl="8">
      <w:start w:val="1"/>
      <w:numFmt w:val="bullet"/>
      <w:lvlText w:val=""/>
      <w:lvlJc w:val="left"/>
      <w:pPr>
        <w:ind w:left="4342" w:hanging="420"/>
      </w:pPr>
      <w:rPr>
        <w:rFonts w:ascii="Wingdings" w:hAnsi="Wingdings" w:hint="default"/>
      </w:rPr>
    </w:lvl>
  </w:abstractNum>
  <w:abstractNum w:abstractNumId="11"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3" w15:restartNumberingAfterBreak="0">
    <w:nsid w:val="6DB20A64"/>
    <w:multiLevelType w:val="multilevel"/>
    <w:tmpl w:val="6DB20A64"/>
    <w:lvl w:ilvl="0">
      <w:start w:val="1"/>
      <w:numFmt w:val="decimal"/>
      <w:pStyle w:val="Mdeck4textnumberedlist"/>
      <w:lvlText w:val="%1."/>
      <w:lvlJc w:val="left"/>
      <w:pPr>
        <w:ind w:left="1429" w:hanging="357"/>
      </w:pPr>
      <w:rPr>
        <w:rFonts w:hint="eastAsia"/>
      </w:rPr>
    </w:lvl>
    <w:lvl w:ilvl="1">
      <w:start w:val="1"/>
      <w:numFmt w:val="lowerLetter"/>
      <w:lvlText w:val="%2)"/>
      <w:lvlJc w:val="left"/>
      <w:pPr>
        <w:ind w:left="1402" w:hanging="420"/>
      </w:p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14" w15:restartNumberingAfterBreak="0">
    <w:nsid w:val="6DCD1B31"/>
    <w:multiLevelType w:val="multilevel"/>
    <w:tmpl w:val="6FD6243A"/>
    <w:lvl w:ilvl="0">
      <w:start w:val="1"/>
      <w:numFmt w:val="decimal"/>
      <w:lvlText w:val="[%1]"/>
      <w:lvlJc w:val="left"/>
      <w:pPr>
        <w:tabs>
          <w:tab w:val="left" w:pos="360"/>
        </w:tabs>
        <w:ind w:left="360" w:hanging="360"/>
      </w:pPr>
      <w:rPr>
        <w:rFonts w:hint="eastAsia"/>
        <w:b w:val="0"/>
        <w:color w:val="auto"/>
        <w:sz w:val="16"/>
        <w:szCs w:val="16"/>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9521A45"/>
    <w:multiLevelType w:val="hybridMultilevel"/>
    <w:tmpl w:val="6BBC8354"/>
    <w:lvl w:ilvl="0" w:tplc="CEFC148C">
      <w:start w:val="1"/>
      <w:numFmt w:val="bullet"/>
      <w:pStyle w:val="HyphenList"/>
      <w:lvlText w:val=""/>
      <w:lvlJc w:val="left"/>
      <w:pPr>
        <w:ind w:left="36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num w:numId="1" w16cid:durableId="1345941178">
    <w:abstractNumId w:val="2"/>
  </w:num>
  <w:num w:numId="2" w16cid:durableId="200410444">
    <w:abstractNumId w:val="8"/>
  </w:num>
  <w:num w:numId="3" w16cid:durableId="1389112599">
    <w:abstractNumId w:val="9"/>
  </w:num>
  <w:num w:numId="4" w16cid:durableId="1962682392">
    <w:abstractNumId w:val="15"/>
  </w:num>
  <w:num w:numId="5" w16cid:durableId="1292907243">
    <w:abstractNumId w:val="1"/>
  </w:num>
  <w:num w:numId="6" w16cid:durableId="29692911">
    <w:abstractNumId w:val="6"/>
  </w:num>
  <w:num w:numId="7" w16cid:durableId="568002304">
    <w:abstractNumId w:val="11"/>
  </w:num>
  <w:num w:numId="8" w16cid:durableId="239339170">
    <w:abstractNumId w:val="3"/>
  </w:num>
  <w:num w:numId="9" w16cid:durableId="1670912903">
    <w:abstractNumId w:val="12"/>
  </w:num>
  <w:num w:numId="10" w16cid:durableId="1920670884">
    <w:abstractNumId w:val="0"/>
  </w:num>
  <w:num w:numId="11" w16cid:durableId="2140340502">
    <w:abstractNumId w:val="10"/>
  </w:num>
  <w:num w:numId="12" w16cid:durableId="1198003565">
    <w:abstractNumId w:val="13"/>
  </w:num>
  <w:num w:numId="13" w16cid:durableId="1022828298">
    <w:abstractNumId w:val="4"/>
  </w:num>
  <w:num w:numId="14" w16cid:durableId="115804473">
    <w:abstractNumId w:val="5"/>
  </w:num>
  <w:num w:numId="15" w16cid:durableId="2109040437">
    <w:abstractNumId w:val="14"/>
  </w:num>
  <w:num w:numId="16" w16cid:durableId="412513563">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intFractionalCharacterWidth/>
  <w:embedTrueTypeFonts/>
  <w:saveSubsetFonts/>
  <w:mirrorMargins/>
  <w:bordersDoNotSurroundHeader/>
  <w:bordersDoNotSurroundFooter/>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zNDA2sTA1NTcyNzZQ0lEKTi0uzszPAykwMq8FAOEXJU0tAAAA"/>
  </w:docVars>
  <w:rsids>
    <w:rsidRoot w:val="00AE766F"/>
    <w:rsid w:val="0000004A"/>
    <w:rsid w:val="00000136"/>
    <w:rsid w:val="0000013B"/>
    <w:rsid w:val="00000330"/>
    <w:rsid w:val="000003FB"/>
    <w:rsid w:val="00000566"/>
    <w:rsid w:val="0000086D"/>
    <w:rsid w:val="0000092D"/>
    <w:rsid w:val="000009BC"/>
    <w:rsid w:val="00000ABC"/>
    <w:rsid w:val="00000ACB"/>
    <w:rsid w:val="00000DA2"/>
    <w:rsid w:val="00001003"/>
    <w:rsid w:val="000011A3"/>
    <w:rsid w:val="00001315"/>
    <w:rsid w:val="0000136C"/>
    <w:rsid w:val="00001384"/>
    <w:rsid w:val="000013B7"/>
    <w:rsid w:val="00001C70"/>
    <w:rsid w:val="00001E77"/>
    <w:rsid w:val="00002040"/>
    <w:rsid w:val="000020A2"/>
    <w:rsid w:val="000022F8"/>
    <w:rsid w:val="00002540"/>
    <w:rsid w:val="0000274A"/>
    <w:rsid w:val="0000283D"/>
    <w:rsid w:val="00002986"/>
    <w:rsid w:val="00002B08"/>
    <w:rsid w:val="00002B9C"/>
    <w:rsid w:val="0000303D"/>
    <w:rsid w:val="000030DB"/>
    <w:rsid w:val="00003142"/>
    <w:rsid w:val="000032A1"/>
    <w:rsid w:val="000035B1"/>
    <w:rsid w:val="000039B2"/>
    <w:rsid w:val="00003AA6"/>
    <w:rsid w:val="00003B66"/>
    <w:rsid w:val="00003BF7"/>
    <w:rsid w:val="00003E05"/>
    <w:rsid w:val="00003E29"/>
    <w:rsid w:val="00003EF8"/>
    <w:rsid w:val="0000424D"/>
    <w:rsid w:val="00004274"/>
    <w:rsid w:val="0000427B"/>
    <w:rsid w:val="00004468"/>
    <w:rsid w:val="000044A9"/>
    <w:rsid w:val="000048D8"/>
    <w:rsid w:val="00004903"/>
    <w:rsid w:val="00005016"/>
    <w:rsid w:val="000050DE"/>
    <w:rsid w:val="000051C3"/>
    <w:rsid w:val="00005258"/>
    <w:rsid w:val="000053A8"/>
    <w:rsid w:val="00005408"/>
    <w:rsid w:val="000054B9"/>
    <w:rsid w:val="000054C2"/>
    <w:rsid w:val="00005A5A"/>
    <w:rsid w:val="00005E42"/>
    <w:rsid w:val="00005F1F"/>
    <w:rsid w:val="00006053"/>
    <w:rsid w:val="0000608C"/>
    <w:rsid w:val="0000619E"/>
    <w:rsid w:val="00006214"/>
    <w:rsid w:val="000063AA"/>
    <w:rsid w:val="000064BC"/>
    <w:rsid w:val="0000650B"/>
    <w:rsid w:val="0000652F"/>
    <w:rsid w:val="000068DA"/>
    <w:rsid w:val="000069B1"/>
    <w:rsid w:val="00006F17"/>
    <w:rsid w:val="0000728D"/>
    <w:rsid w:val="00007548"/>
    <w:rsid w:val="00007615"/>
    <w:rsid w:val="000078CA"/>
    <w:rsid w:val="00007984"/>
    <w:rsid w:val="00007ECC"/>
    <w:rsid w:val="00010043"/>
    <w:rsid w:val="00010180"/>
    <w:rsid w:val="0001020D"/>
    <w:rsid w:val="0001029D"/>
    <w:rsid w:val="00010411"/>
    <w:rsid w:val="00010418"/>
    <w:rsid w:val="00010501"/>
    <w:rsid w:val="00010669"/>
    <w:rsid w:val="00010721"/>
    <w:rsid w:val="00010959"/>
    <w:rsid w:val="00010972"/>
    <w:rsid w:val="00010C10"/>
    <w:rsid w:val="00010CF3"/>
    <w:rsid w:val="00010E38"/>
    <w:rsid w:val="000110E7"/>
    <w:rsid w:val="00011170"/>
    <w:rsid w:val="000111C4"/>
    <w:rsid w:val="0001141F"/>
    <w:rsid w:val="0001143C"/>
    <w:rsid w:val="00011634"/>
    <w:rsid w:val="00011667"/>
    <w:rsid w:val="000116E9"/>
    <w:rsid w:val="00011744"/>
    <w:rsid w:val="000118FE"/>
    <w:rsid w:val="00011A43"/>
    <w:rsid w:val="00011B27"/>
    <w:rsid w:val="00011B34"/>
    <w:rsid w:val="00011CE8"/>
    <w:rsid w:val="00011D32"/>
    <w:rsid w:val="00011D37"/>
    <w:rsid w:val="000121E4"/>
    <w:rsid w:val="000122F5"/>
    <w:rsid w:val="00012728"/>
    <w:rsid w:val="00012826"/>
    <w:rsid w:val="000128DE"/>
    <w:rsid w:val="0001296B"/>
    <w:rsid w:val="00012AD9"/>
    <w:rsid w:val="00012FE4"/>
    <w:rsid w:val="0001331F"/>
    <w:rsid w:val="00013414"/>
    <w:rsid w:val="00013426"/>
    <w:rsid w:val="000136C8"/>
    <w:rsid w:val="00013A9D"/>
    <w:rsid w:val="00013C0F"/>
    <w:rsid w:val="00013DA2"/>
    <w:rsid w:val="00013E0B"/>
    <w:rsid w:val="00013E32"/>
    <w:rsid w:val="0001401D"/>
    <w:rsid w:val="00014321"/>
    <w:rsid w:val="0001439A"/>
    <w:rsid w:val="000143D0"/>
    <w:rsid w:val="000144E3"/>
    <w:rsid w:val="000146FE"/>
    <w:rsid w:val="00014755"/>
    <w:rsid w:val="0001486A"/>
    <w:rsid w:val="00015202"/>
    <w:rsid w:val="00015261"/>
    <w:rsid w:val="00015361"/>
    <w:rsid w:val="00015387"/>
    <w:rsid w:val="00015576"/>
    <w:rsid w:val="000155C6"/>
    <w:rsid w:val="00015711"/>
    <w:rsid w:val="00015846"/>
    <w:rsid w:val="0001584F"/>
    <w:rsid w:val="00015D76"/>
    <w:rsid w:val="00015F79"/>
    <w:rsid w:val="00016081"/>
    <w:rsid w:val="00016483"/>
    <w:rsid w:val="00016557"/>
    <w:rsid w:val="000165E9"/>
    <w:rsid w:val="00016643"/>
    <w:rsid w:val="00016DD9"/>
    <w:rsid w:val="00016E84"/>
    <w:rsid w:val="00016F3F"/>
    <w:rsid w:val="00017317"/>
    <w:rsid w:val="0001787B"/>
    <w:rsid w:val="000178B7"/>
    <w:rsid w:val="00017A03"/>
    <w:rsid w:val="00017DAC"/>
    <w:rsid w:val="00017E44"/>
    <w:rsid w:val="00020391"/>
    <w:rsid w:val="000203E8"/>
    <w:rsid w:val="000208EF"/>
    <w:rsid w:val="000209C5"/>
    <w:rsid w:val="00020AEB"/>
    <w:rsid w:val="00020BB3"/>
    <w:rsid w:val="00020DF6"/>
    <w:rsid w:val="00020FB9"/>
    <w:rsid w:val="00021404"/>
    <w:rsid w:val="00021707"/>
    <w:rsid w:val="00021865"/>
    <w:rsid w:val="000219B8"/>
    <w:rsid w:val="00021A78"/>
    <w:rsid w:val="00021B4D"/>
    <w:rsid w:val="00021C38"/>
    <w:rsid w:val="00021CE7"/>
    <w:rsid w:val="00021D1F"/>
    <w:rsid w:val="00022264"/>
    <w:rsid w:val="00022689"/>
    <w:rsid w:val="00022703"/>
    <w:rsid w:val="000229D8"/>
    <w:rsid w:val="00022BB6"/>
    <w:rsid w:val="00022C07"/>
    <w:rsid w:val="00022E82"/>
    <w:rsid w:val="00023090"/>
    <w:rsid w:val="0002342A"/>
    <w:rsid w:val="000234BC"/>
    <w:rsid w:val="00023598"/>
    <w:rsid w:val="00023AC9"/>
    <w:rsid w:val="00023D36"/>
    <w:rsid w:val="00023E05"/>
    <w:rsid w:val="00023E8D"/>
    <w:rsid w:val="00023FBE"/>
    <w:rsid w:val="00023FC5"/>
    <w:rsid w:val="000241EC"/>
    <w:rsid w:val="0002421F"/>
    <w:rsid w:val="00024230"/>
    <w:rsid w:val="00024272"/>
    <w:rsid w:val="000242E5"/>
    <w:rsid w:val="00024385"/>
    <w:rsid w:val="00024517"/>
    <w:rsid w:val="00024711"/>
    <w:rsid w:val="00024B73"/>
    <w:rsid w:val="00024C24"/>
    <w:rsid w:val="00024CC5"/>
    <w:rsid w:val="0002519A"/>
    <w:rsid w:val="00025411"/>
    <w:rsid w:val="00025658"/>
    <w:rsid w:val="00025688"/>
    <w:rsid w:val="0002575A"/>
    <w:rsid w:val="00025883"/>
    <w:rsid w:val="000259C2"/>
    <w:rsid w:val="00025CCC"/>
    <w:rsid w:val="00025FFA"/>
    <w:rsid w:val="00026011"/>
    <w:rsid w:val="00026376"/>
    <w:rsid w:val="000263C5"/>
    <w:rsid w:val="000267E1"/>
    <w:rsid w:val="00026CE2"/>
    <w:rsid w:val="00026DA5"/>
    <w:rsid w:val="00026E65"/>
    <w:rsid w:val="00026F2D"/>
    <w:rsid w:val="0002739F"/>
    <w:rsid w:val="000275CF"/>
    <w:rsid w:val="000278C0"/>
    <w:rsid w:val="00027AD8"/>
    <w:rsid w:val="00027C88"/>
    <w:rsid w:val="00027EA2"/>
    <w:rsid w:val="00027FFD"/>
    <w:rsid w:val="00027FFE"/>
    <w:rsid w:val="0003023C"/>
    <w:rsid w:val="00030297"/>
    <w:rsid w:val="00030394"/>
    <w:rsid w:val="000303A1"/>
    <w:rsid w:val="00030419"/>
    <w:rsid w:val="000304F6"/>
    <w:rsid w:val="00030713"/>
    <w:rsid w:val="0003074D"/>
    <w:rsid w:val="000308C0"/>
    <w:rsid w:val="00030A58"/>
    <w:rsid w:val="00030C89"/>
    <w:rsid w:val="00030E16"/>
    <w:rsid w:val="00031262"/>
    <w:rsid w:val="00031372"/>
    <w:rsid w:val="0003157B"/>
    <w:rsid w:val="000316BA"/>
    <w:rsid w:val="000317D3"/>
    <w:rsid w:val="0003183B"/>
    <w:rsid w:val="0003198F"/>
    <w:rsid w:val="000319AF"/>
    <w:rsid w:val="00031B76"/>
    <w:rsid w:val="00031F21"/>
    <w:rsid w:val="00031F88"/>
    <w:rsid w:val="00031FAA"/>
    <w:rsid w:val="00032021"/>
    <w:rsid w:val="000322AE"/>
    <w:rsid w:val="000322AF"/>
    <w:rsid w:val="0003235D"/>
    <w:rsid w:val="00032567"/>
    <w:rsid w:val="00032580"/>
    <w:rsid w:val="00032878"/>
    <w:rsid w:val="000329BB"/>
    <w:rsid w:val="00032CD0"/>
    <w:rsid w:val="00032EB0"/>
    <w:rsid w:val="00032FA8"/>
    <w:rsid w:val="00032FB8"/>
    <w:rsid w:val="0003307C"/>
    <w:rsid w:val="000331E0"/>
    <w:rsid w:val="00033316"/>
    <w:rsid w:val="00033420"/>
    <w:rsid w:val="00033431"/>
    <w:rsid w:val="0003353D"/>
    <w:rsid w:val="00034127"/>
    <w:rsid w:val="00034382"/>
    <w:rsid w:val="0003484D"/>
    <w:rsid w:val="000348D1"/>
    <w:rsid w:val="00034A65"/>
    <w:rsid w:val="00034B9E"/>
    <w:rsid w:val="00034C72"/>
    <w:rsid w:val="00035204"/>
    <w:rsid w:val="00035241"/>
    <w:rsid w:val="00035535"/>
    <w:rsid w:val="0003557B"/>
    <w:rsid w:val="000355D1"/>
    <w:rsid w:val="00035710"/>
    <w:rsid w:val="0003573F"/>
    <w:rsid w:val="00035897"/>
    <w:rsid w:val="000358EF"/>
    <w:rsid w:val="000360A7"/>
    <w:rsid w:val="000364AF"/>
    <w:rsid w:val="00036659"/>
    <w:rsid w:val="000367BE"/>
    <w:rsid w:val="00036813"/>
    <w:rsid w:val="00036AFC"/>
    <w:rsid w:val="00036B3F"/>
    <w:rsid w:val="00036D40"/>
    <w:rsid w:val="00036E17"/>
    <w:rsid w:val="00036F88"/>
    <w:rsid w:val="00037054"/>
    <w:rsid w:val="00037250"/>
    <w:rsid w:val="00037641"/>
    <w:rsid w:val="00037654"/>
    <w:rsid w:val="00037C08"/>
    <w:rsid w:val="00037EF3"/>
    <w:rsid w:val="00040119"/>
    <w:rsid w:val="000408AE"/>
    <w:rsid w:val="00040B73"/>
    <w:rsid w:val="00040C7E"/>
    <w:rsid w:val="00040D2E"/>
    <w:rsid w:val="00040DF8"/>
    <w:rsid w:val="00040E8B"/>
    <w:rsid w:val="00041065"/>
    <w:rsid w:val="000410C5"/>
    <w:rsid w:val="000410F4"/>
    <w:rsid w:val="000411C4"/>
    <w:rsid w:val="00041328"/>
    <w:rsid w:val="00041482"/>
    <w:rsid w:val="000416BD"/>
    <w:rsid w:val="0004181D"/>
    <w:rsid w:val="00041914"/>
    <w:rsid w:val="00041A80"/>
    <w:rsid w:val="00041ADA"/>
    <w:rsid w:val="00041D0E"/>
    <w:rsid w:val="00041D64"/>
    <w:rsid w:val="00041ED6"/>
    <w:rsid w:val="0004202A"/>
    <w:rsid w:val="00042536"/>
    <w:rsid w:val="00042839"/>
    <w:rsid w:val="00042862"/>
    <w:rsid w:val="00042E49"/>
    <w:rsid w:val="00042E72"/>
    <w:rsid w:val="00042F78"/>
    <w:rsid w:val="00042FDF"/>
    <w:rsid w:val="00043142"/>
    <w:rsid w:val="000431DF"/>
    <w:rsid w:val="0004341A"/>
    <w:rsid w:val="0004357C"/>
    <w:rsid w:val="000435EE"/>
    <w:rsid w:val="00043A27"/>
    <w:rsid w:val="00043CEE"/>
    <w:rsid w:val="00043D10"/>
    <w:rsid w:val="00043E8E"/>
    <w:rsid w:val="00043EA9"/>
    <w:rsid w:val="00043ED2"/>
    <w:rsid w:val="00044B28"/>
    <w:rsid w:val="0004501A"/>
    <w:rsid w:val="00045096"/>
    <w:rsid w:val="000450AA"/>
    <w:rsid w:val="0004532F"/>
    <w:rsid w:val="0004538A"/>
    <w:rsid w:val="000455B6"/>
    <w:rsid w:val="00045897"/>
    <w:rsid w:val="00045A62"/>
    <w:rsid w:val="00045CB3"/>
    <w:rsid w:val="00045E73"/>
    <w:rsid w:val="00045F65"/>
    <w:rsid w:val="0004624C"/>
    <w:rsid w:val="0004628B"/>
    <w:rsid w:val="00046379"/>
    <w:rsid w:val="00046393"/>
    <w:rsid w:val="00046536"/>
    <w:rsid w:val="00046709"/>
    <w:rsid w:val="0004682C"/>
    <w:rsid w:val="000468D4"/>
    <w:rsid w:val="00046C72"/>
    <w:rsid w:val="00046F5A"/>
    <w:rsid w:val="000471A0"/>
    <w:rsid w:val="00047574"/>
    <w:rsid w:val="000478FF"/>
    <w:rsid w:val="00047CE9"/>
    <w:rsid w:val="00047D0B"/>
    <w:rsid w:val="00047DD8"/>
    <w:rsid w:val="00047F0D"/>
    <w:rsid w:val="0005021F"/>
    <w:rsid w:val="00050798"/>
    <w:rsid w:val="000507C4"/>
    <w:rsid w:val="000508F3"/>
    <w:rsid w:val="00050B7D"/>
    <w:rsid w:val="00051607"/>
    <w:rsid w:val="000519C1"/>
    <w:rsid w:val="00051C91"/>
    <w:rsid w:val="00051DF8"/>
    <w:rsid w:val="00051FDE"/>
    <w:rsid w:val="000521A1"/>
    <w:rsid w:val="00052229"/>
    <w:rsid w:val="00052325"/>
    <w:rsid w:val="000523C2"/>
    <w:rsid w:val="0005242C"/>
    <w:rsid w:val="0005270A"/>
    <w:rsid w:val="00052B56"/>
    <w:rsid w:val="00052C93"/>
    <w:rsid w:val="00052D49"/>
    <w:rsid w:val="000531A5"/>
    <w:rsid w:val="000531B3"/>
    <w:rsid w:val="000532FA"/>
    <w:rsid w:val="00053502"/>
    <w:rsid w:val="0005378B"/>
    <w:rsid w:val="00053A33"/>
    <w:rsid w:val="00053DAB"/>
    <w:rsid w:val="00053F17"/>
    <w:rsid w:val="00053F7E"/>
    <w:rsid w:val="000543F8"/>
    <w:rsid w:val="000544B0"/>
    <w:rsid w:val="00054B6E"/>
    <w:rsid w:val="00054DA5"/>
    <w:rsid w:val="0005521A"/>
    <w:rsid w:val="00055817"/>
    <w:rsid w:val="00055A16"/>
    <w:rsid w:val="00055A64"/>
    <w:rsid w:val="00055BD3"/>
    <w:rsid w:val="00055C2B"/>
    <w:rsid w:val="00055C6F"/>
    <w:rsid w:val="00055D32"/>
    <w:rsid w:val="00055D36"/>
    <w:rsid w:val="00055D61"/>
    <w:rsid w:val="00055D96"/>
    <w:rsid w:val="00055E8B"/>
    <w:rsid w:val="00055F8B"/>
    <w:rsid w:val="000561F4"/>
    <w:rsid w:val="0005624D"/>
    <w:rsid w:val="00056586"/>
    <w:rsid w:val="0005681C"/>
    <w:rsid w:val="00056D56"/>
    <w:rsid w:val="000574EE"/>
    <w:rsid w:val="00057511"/>
    <w:rsid w:val="00057521"/>
    <w:rsid w:val="00057651"/>
    <w:rsid w:val="000579BD"/>
    <w:rsid w:val="00057A30"/>
    <w:rsid w:val="00057BA6"/>
    <w:rsid w:val="00057C32"/>
    <w:rsid w:val="00057C3E"/>
    <w:rsid w:val="00057C7E"/>
    <w:rsid w:val="00057E4D"/>
    <w:rsid w:val="00057F59"/>
    <w:rsid w:val="000603B7"/>
    <w:rsid w:val="0006040D"/>
    <w:rsid w:val="000604DF"/>
    <w:rsid w:val="00060608"/>
    <w:rsid w:val="00060CBF"/>
    <w:rsid w:val="00060D20"/>
    <w:rsid w:val="00060F46"/>
    <w:rsid w:val="00061624"/>
    <w:rsid w:val="0006168E"/>
    <w:rsid w:val="000616E5"/>
    <w:rsid w:val="00061908"/>
    <w:rsid w:val="0006199D"/>
    <w:rsid w:val="00061C86"/>
    <w:rsid w:val="00061D83"/>
    <w:rsid w:val="00061EDB"/>
    <w:rsid w:val="00062012"/>
    <w:rsid w:val="00062193"/>
    <w:rsid w:val="0006229D"/>
    <w:rsid w:val="00062340"/>
    <w:rsid w:val="0006242D"/>
    <w:rsid w:val="00062AA6"/>
    <w:rsid w:val="00062C9C"/>
    <w:rsid w:val="00062CAE"/>
    <w:rsid w:val="00062E8A"/>
    <w:rsid w:val="00063235"/>
    <w:rsid w:val="0006332F"/>
    <w:rsid w:val="00063397"/>
    <w:rsid w:val="0006374A"/>
    <w:rsid w:val="00063C6A"/>
    <w:rsid w:val="00063E9E"/>
    <w:rsid w:val="00063F56"/>
    <w:rsid w:val="00064089"/>
    <w:rsid w:val="00064150"/>
    <w:rsid w:val="000646A6"/>
    <w:rsid w:val="000646E2"/>
    <w:rsid w:val="000649E0"/>
    <w:rsid w:val="00064A53"/>
    <w:rsid w:val="00065112"/>
    <w:rsid w:val="00065250"/>
    <w:rsid w:val="000653C6"/>
    <w:rsid w:val="00065420"/>
    <w:rsid w:val="0006554F"/>
    <w:rsid w:val="000658C1"/>
    <w:rsid w:val="0006594B"/>
    <w:rsid w:val="000659BA"/>
    <w:rsid w:val="00065A16"/>
    <w:rsid w:val="00065A56"/>
    <w:rsid w:val="00065E7A"/>
    <w:rsid w:val="00065FB4"/>
    <w:rsid w:val="0006602B"/>
    <w:rsid w:val="000661C0"/>
    <w:rsid w:val="0006630A"/>
    <w:rsid w:val="0006637D"/>
    <w:rsid w:val="000664DB"/>
    <w:rsid w:val="000665CB"/>
    <w:rsid w:val="00066669"/>
    <w:rsid w:val="0006685F"/>
    <w:rsid w:val="0006688D"/>
    <w:rsid w:val="00066AE3"/>
    <w:rsid w:val="00066B38"/>
    <w:rsid w:val="00066BA7"/>
    <w:rsid w:val="00066C1D"/>
    <w:rsid w:val="00066E13"/>
    <w:rsid w:val="00066F6F"/>
    <w:rsid w:val="00066FCF"/>
    <w:rsid w:val="00067377"/>
    <w:rsid w:val="00067537"/>
    <w:rsid w:val="00067717"/>
    <w:rsid w:val="000677C8"/>
    <w:rsid w:val="00067A86"/>
    <w:rsid w:val="00067B61"/>
    <w:rsid w:val="00067C56"/>
    <w:rsid w:val="00067D61"/>
    <w:rsid w:val="000703E3"/>
    <w:rsid w:val="00070540"/>
    <w:rsid w:val="00070770"/>
    <w:rsid w:val="000707AB"/>
    <w:rsid w:val="00070BAD"/>
    <w:rsid w:val="00070E73"/>
    <w:rsid w:val="0007140B"/>
    <w:rsid w:val="00071635"/>
    <w:rsid w:val="0007191F"/>
    <w:rsid w:val="000719C0"/>
    <w:rsid w:val="00071C3C"/>
    <w:rsid w:val="0007257D"/>
    <w:rsid w:val="000725C4"/>
    <w:rsid w:val="00072743"/>
    <w:rsid w:val="000728FC"/>
    <w:rsid w:val="000729F6"/>
    <w:rsid w:val="00072A0D"/>
    <w:rsid w:val="00072BFE"/>
    <w:rsid w:val="00072E6E"/>
    <w:rsid w:val="00072EE2"/>
    <w:rsid w:val="00072F9D"/>
    <w:rsid w:val="000733D4"/>
    <w:rsid w:val="000733E4"/>
    <w:rsid w:val="00073678"/>
    <w:rsid w:val="0007381C"/>
    <w:rsid w:val="00073877"/>
    <w:rsid w:val="00073917"/>
    <w:rsid w:val="00073A9C"/>
    <w:rsid w:val="00073AA7"/>
    <w:rsid w:val="00073C96"/>
    <w:rsid w:val="00073DEE"/>
    <w:rsid w:val="00073E2A"/>
    <w:rsid w:val="00073EEB"/>
    <w:rsid w:val="00073FEE"/>
    <w:rsid w:val="000742D4"/>
    <w:rsid w:val="000742EC"/>
    <w:rsid w:val="00074375"/>
    <w:rsid w:val="00074424"/>
    <w:rsid w:val="00074655"/>
    <w:rsid w:val="00074772"/>
    <w:rsid w:val="00074CDC"/>
    <w:rsid w:val="00074CE1"/>
    <w:rsid w:val="00075068"/>
    <w:rsid w:val="00075479"/>
    <w:rsid w:val="0007556E"/>
    <w:rsid w:val="00075663"/>
    <w:rsid w:val="00075913"/>
    <w:rsid w:val="00075E9C"/>
    <w:rsid w:val="0007620F"/>
    <w:rsid w:val="00076686"/>
    <w:rsid w:val="000767CA"/>
    <w:rsid w:val="00076925"/>
    <w:rsid w:val="00076982"/>
    <w:rsid w:val="00076B76"/>
    <w:rsid w:val="00076ECF"/>
    <w:rsid w:val="00076FA0"/>
    <w:rsid w:val="0007703C"/>
    <w:rsid w:val="00077140"/>
    <w:rsid w:val="0007720A"/>
    <w:rsid w:val="0007721B"/>
    <w:rsid w:val="00077294"/>
    <w:rsid w:val="00077637"/>
    <w:rsid w:val="000777BA"/>
    <w:rsid w:val="00077848"/>
    <w:rsid w:val="0007789D"/>
    <w:rsid w:val="00077936"/>
    <w:rsid w:val="00077B36"/>
    <w:rsid w:val="00077B67"/>
    <w:rsid w:val="00077BCC"/>
    <w:rsid w:val="00077BFD"/>
    <w:rsid w:val="00077DF4"/>
    <w:rsid w:val="00077F11"/>
    <w:rsid w:val="0008038B"/>
    <w:rsid w:val="0008043F"/>
    <w:rsid w:val="00080464"/>
    <w:rsid w:val="000804D9"/>
    <w:rsid w:val="000805EB"/>
    <w:rsid w:val="00080620"/>
    <w:rsid w:val="00080AB5"/>
    <w:rsid w:val="00080B69"/>
    <w:rsid w:val="00080C36"/>
    <w:rsid w:val="00080C7E"/>
    <w:rsid w:val="00080CE2"/>
    <w:rsid w:val="00080D6D"/>
    <w:rsid w:val="00080FD5"/>
    <w:rsid w:val="0008112C"/>
    <w:rsid w:val="00081C49"/>
    <w:rsid w:val="00081FC7"/>
    <w:rsid w:val="000825A7"/>
    <w:rsid w:val="000825C0"/>
    <w:rsid w:val="000825FB"/>
    <w:rsid w:val="00082642"/>
    <w:rsid w:val="000826B0"/>
    <w:rsid w:val="000826E3"/>
    <w:rsid w:val="000827CD"/>
    <w:rsid w:val="00082FFF"/>
    <w:rsid w:val="0008305B"/>
    <w:rsid w:val="000836B4"/>
    <w:rsid w:val="000838C3"/>
    <w:rsid w:val="000838C5"/>
    <w:rsid w:val="000839F4"/>
    <w:rsid w:val="00083B2D"/>
    <w:rsid w:val="00083BBF"/>
    <w:rsid w:val="00083BC1"/>
    <w:rsid w:val="00083C75"/>
    <w:rsid w:val="00083FAE"/>
    <w:rsid w:val="0008432C"/>
    <w:rsid w:val="000844DB"/>
    <w:rsid w:val="00084877"/>
    <w:rsid w:val="000848C6"/>
    <w:rsid w:val="00084924"/>
    <w:rsid w:val="00084953"/>
    <w:rsid w:val="00084D8F"/>
    <w:rsid w:val="00084DE0"/>
    <w:rsid w:val="00085036"/>
    <w:rsid w:val="000851D1"/>
    <w:rsid w:val="000852F3"/>
    <w:rsid w:val="00085404"/>
    <w:rsid w:val="00085415"/>
    <w:rsid w:val="00085481"/>
    <w:rsid w:val="000855C2"/>
    <w:rsid w:val="0008588C"/>
    <w:rsid w:val="00085A65"/>
    <w:rsid w:val="00085B45"/>
    <w:rsid w:val="00085BB1"/>
    <w:rsid w:val="00085D3E"/>
    <w:rsid w:val="0008619D"/>
    <w:rsid w:val="00086400"/>
    <w:rsid w:val="00086419"/>
    <w:rsid w:val="0008678E"/>
    <w:rsid w:val="00086B65"/>
    <w:rsid w:val="0008707D"/>
    <w:rsid w:val="00087136"/>
    <w:rsid w:val="0008714C"/>
    <w:rsid w:val="000871E2"/>
    <w:rsid w:val="000873F8"/>
    <w:rsid w:val="000876C7"/>
    <w:rsid w:val="000877C7"/>
    <w:rsid w:val="00087806"/>
    <w:rsid w:val="000878EE"/>
    <w:rsid w:val="00087B36"/>
    <w:rsid w:val="00087F08"/>
    <w:rsid w:val="000901D5"/>
    <w:rsid w:val="000902BB"/>
    <w:rsid w:val="000902C7"/>
    <w:rsid w:val="00090379"/>
    <w:rsid w:val="00090796"/>
    <w:rsid w:val="0009085A"/>
    <w:rsid w:val="000909A9"/>
    <w:rsid w:val="00090BB5"/>
    <w:rsid w:val="00090C53"/>
    <w:rsid w:val="00090D2F"/>
    <w:rsid w:val="00090D59"/>
    <w:rsid w:val="000913A1"/>
    <w:rsid w:val="00091471"/>
    <w:rsid w:val="000914B8"/>
    <w:rsid w:val="0009193A"/>
    <w:rsid w:val="00091960"/>
    <w:rsid w:val="000919B7"/>
    <w:rsid w:val="00091A3A"/>
    <w:rsid w:val="00091B3E"/>
    <w:rsid w:val="0009296D"/>
    <w:rsid w:val="00092C2A"/>
    <w:rsid w:val="00093066"/>
    <w:rsid w:val="000930C4"/>
    <w:rsid w:val="0009313B"/>
    <w:rsid w:val="000932E7"/>
    <w:rsid w:val="0009344E"/>
    <w:rsid w:val="000935A6"/>
    <w:rsid w:val="0009373C"/>
    <w:rsid w:val="00093904"/>
    <w:rsid w:val="000939EB"/>
    <w:rsid w:val="00093B20"/>
    <w:rsid w:val="00093B90"/>
    <w:rsid w:val="00093C56"/>
    <w:rsid w:val="000940CD"/>
    <w:rsid w:val="0009421D"/>
    <w:rsid w:val="00094220"/>
    <w:rsid w:val="000943B6"/>
    <w:rsid w:val="000946A1"/>
    <w:rsid w:val="000946B0"/>
    <w:rsid w:val="0009470B"/>
    <w:rsid w:val="000947D5"/>
    <w:rsid w:val="00094BFB"/>
    <w:rsid w:val="00094C6E"/>
    <w:rsid w:val="00094DE7"/>
    <w:rsid w:val="00095181"/>
    <w:rsid w:val="00095C7B"/>
    <w:rsid w:val="0009601B"/>
    <w:rsid w:val="00096332"/>
    <w:rsid w:val="00096427"/>
    <w:rsid w:val="000966F1"/>
    <w:rsid w:val="00096787"/>
    <w:rsid w:val="00096A3A"/>
    <w:rsid w:val="00096A84"/>
    <w:rsid w:val="00096A86"/>
    <w:rsid w:val="00096C66"/>
    <w:rsid w:val="00096C97"/>
    <w:rsid w:val="00096EE5"/>
    <w:rsid w:val="00096F60"/>
    <w:rsid w:val="00096FF5"/>
    <w:rsid w:val="00097195"/>
    <w:rsid w:val="000972B3"/>
    <w:rsid w:val="000972C0"/>
    <w:rsid w:val="0009767F"/>
    <w:rsid w:val="000978B8"/>
    <w:rsid w:val="000978FC"/>
    <w:rsid w:val="00097CEC"/>
    <w:rsid w:val="00097D83"/>
    <w:rsid w:val="00097DE8"/>
    <w:rsid w:val="00097F67"/>
    <w:rsid w:val="000A0854"/>
    <w:rsid w:val="000A0A95"/>
    <w:rsid w:val="000A0A96"/>
    <w:rsid w:val="000A0C35"/>
    <w:rsid w:val="000A0C3C"/>
    <w:rsid w:val="000A1333"/>
    <w:rsid w:val="000A139B"/>
    <w:rsid w:val="000A1514"/>
    <w:rsid w:val="000A15BF"/>
    <w:rsid w:val="000A16A6"/>
    <w:rsid w:val="000A1758"/>
    <w:rsid w:val="000A17B3"/>
    <w:rsid w:val="000A1960"/>
    <w:rsid w:val="000A1C2E"/>
    <w:rsid w:val="000A1C6A"/>
    <w:rsid w:val="000A1D6C"/>
    <w:rsid w:val="000A1DE1"/>
    <w:rsid w:val="000A21A7"/>
    <w:rsid w:val="000A247B"/>
    <w:rsid w:val="000A26B2"/>
    <w:rsid w:val="000A26D7"/>
    <w:rsid w:val="000A2907"/>
    <w:rsid w:val="000A2979"/>
    <w:rsid w:val="000A2A31"/>
    <w:rsid w:val="000A2C59"/>
    <w:rsid w:val="000A2C6D"/>
    <w:rsid w:val="000A2DB1"/>
    <w:rsid w:val="000A30AC"/>
    <w:rsid w:val="000A3124"/>
    <w:rsid w:val="000A34CB"/>
    <w:rsid w:val="000A35D0"/>
    <w:rsid w:val="000A3897"/>
    <w:rsid w:val="000A433F"/>
    <w:rsid w:val="000A4381"/>
    <w:rsid w:val="000A471D"/>
    <w:rsid w:val="000A47E2"/>
    <w:rsid w:val="000A4930"/>
    <w:rsid w:val="000A498E"/>
    <w:rsid w:val="000A4A2B"/>
    <w:rsid w:val="000A4A7A"/>
    <w:rsid w:val="000A4B84"/>
    <w:rsid w:val="000A4BC9"/>
    <w:rsid w:val="000A4F37"/>
    <w:rsid w:val="000A4F53"/>
    <w:rsid w:val="000A516A"/>
    <w:rsid w:val="000A5721"/>
    <w:rsid w:val="000A5989"/>
    <w:rsid w:val="000A5A50"/>
    <w:rsid w:val="000A6003"/>
    <w:rsid w:val="000A623E"/>
    <w:rsid w:val="000A6354"/>
    <w:rsid w:val="000A648D"/>
    <w:rsid w:val="000A667B"/>
    <w:rsid w:val="000A6707"/>
    <w:rsid w:val="000A672C"/>
    <w:rsid w:val="000A69DF"/>
    <w:rsid w:val="000A6A64"/>
    <w:rsid w:val="000A6A9B"/>
    <w:rsid w:val="000A6E35"/>
    <w:rsid w:val="000A6FD4"/>
    <w:rsid w:val="000A70B5"/>
    <w:rsid w:val="000A71F4"/>
    <w:rsid w:val="000A7267"/>
    <w:rsid w:val="000A7353"/>
    <w:rsid w:val="000A7372"/>
    <w:rsid w:val="000A74A9"/>
    <w:rsid w:val="000A77D4"/>
    <w:rsid w:val="000A7973"/>
    <w:rsid w:val="000A7B71"/>
    <w:rsid w:val="000A7BBC"/>
    <w:rsid w:val="000A7CAE"/>
    <w:rsid w:val="000A7D57"/>
    <w:rsid w:val="000A7F35"/>
    <w:rsid w:val="000A7F3A"/>
    <w:rsid w:val="000B0289"/>
    <w:rsid w:val="000B0383"/>
    <w:rsid w:val="000B03B3"/>
    <w:rsid w:val="000B03F1"/>
    <w:rsid w:val="000B0415"/>
    <w:rsid w:val="000B0642"/>
    <w:rsid w:val="000B08BA"/>
    <w:rsid w:val="000B0B0C"/>
    <w:rsid w:val="000B0BD9"/>
    <w:rsid w:val="000B0CE5"/>
    <w:rsid w:val="000B1112"/>
    <w:rsid w:val="000B1177"/>
    <w:rsid w:val="000B14EB"/>
    <w:rsid w:val="000B171A"/>
    <w:rsid w:val="000B1894"/>
    <w:rsid w:val="000B1908"/>
    <w:rsid w:val="000B1A05"/>
    <w:rsid w:val="000B1B4A"/>
    <w:rsid w:val="000B1ED7"/>
    <w:rsid w:val="000B2034"/>
    <w:rsid w:val="000B2100"/>
    <w:rsid w:val="000B2356"/>
    <w:rsid w:val="000B236D"/>
    <w:rsid w:val="000B255E"/>
    <w:rsid w:val="000B28E3"/>
    <w:rsid w:val="000B2D75"/>
    <w:rsid w:val="000B3337"/>
    <w:rsid w:val="000B3406"/>
    <w:rsid w:val="000B341A"/>
    <w:rsid w:val="000B3521"/>
    <w:rsid w:val="000B3692"/>
    <w:rsid w:val="000B3777"/>
    <w:rsid w:val="000B37B6"/>
    <w:rsid w:val="000B3AC9"/>
    <w:rsid w:val="000B3FE2"/>
    <w:rsid w:val="000B4043"/>
    <w:rsid w:val="000B4219"/>
    <w:rsid w:val="000B4317"/>
    <w:rsid w:val="000B433F"/>
    <w:rsid w:val="000B44BF"/>
    <w:rsid w:val="000B46FA"/>
    <w:rsid w:val="000B4851"/>
    <w:rsid w:val="000B4B5F"/>
    <w:rsid w:val="000B4B6C"/>
    <w:rsid w:val="000B4CC2"/>
    <w:rsid w:val="000B4D01"/>
    <w:rsid w:val="000B4DFF"/>
    <w:rsid w:val="000B51A6"/>
    <w:rsid w:val="000B52FD"/>
    <w:rsid w:val="000B54C8"/>
    <w:rsid w:val="000B557A"/>
    <w:rsid w:val="000B55E6"/>
    <w:rsid w:val="000B567E"/>
    <w:rsid w:val="000B572F"/>
    <w:rsid w:val="000B5810"/>
    <w:rsid w:val="000B582D"/>
    <w:rsid w:val="000B594B"/>
    <w:rsid w:val="000B59E4"/>
    <w:rsid w:val="000B5A17"/>
    <w:rsid w:val="000B5BCD"/>
    <w:rsid w:val="000B5D42"/>
    <w:rsid w:val="000B5D7C"/>
    <w:rsid w:val="000B5E97"/>
    <w:rsid w:val="000B5F33"/>
    <w:rsid w:val="000B61BD"/>
    <w:rsid w:val="000B63DD"/>
    <w:rsid w:val="000B66DF"/>
    <w:rsid w:val="000B68A1"/>
    <w:rsid w:val="000B6BF5"/>
    <w:rsid w:val="000B6C15"/>
    <w:rsid w:val="000B6CAA"/>
    <w:rsid w:val="000B6D41"/>
    <w:rsid w:val="000B6E80"/>
    <w:rsid w:val="000B6F18"/>
    <w:rsid w:val="000B706F"/>
    <w:rsid w:val="000B70EB"/>
    <w:rsid w:val="000B710F"/>
    <w:rsid w:val="000B7238"/>
    <w:rsid w:val="000B727E"/>
    <w:rsid w:val="000B728E"/>
    <w:rsid w:val="000B73FA"/>
    <w:rsid w:val="000B753E"/>
    <w:rsid w:val="000B7541"/>
    <w:rsid w:val="000B7779"/>
    <w:rsid w:val="000B7861"/>
    <w:rsid w:val="000B7B7B"/>
    <w:rsid w:val="000B7E05"/>
    <w:rsid w:val="000C0308"/>
    <w:rsid w:val="000C05DB"/>
    <w:rsid w:val="000C0798"/>
    <w:rsid w:val="000C0988"/>
    <w:rsid w:val="000C0A94"/>
    <w:rsid w:val="000C0E7A"/>
    <w:rsid w:val="000C1087"/>
    <w:rsid w:val="000C12DE"/>
    <w:rsid w:val="000C13C6"/>
    <w:rsid w:val="000C1618"/>
    <w:rsid w:val="000C190A"/>
    <w:rsid w:val="000C1A07"/>
    <w:rsid w:val="000C2335"/>
    <w:rsid w:val="000C282D"/>
    <w:rsid w:val="000C2A71"/>
    <w:rsid w:val="000C2BB0"/>
    <w:rsid w:val="000C2BDC"/>
    <w:rsid w:val="000C32BA"/>
    <w:rsid w:val="000C3423"/>
    <w:rsid w:val="000C3577"/>
    <w:rsid w:val="000C363C"/>
    <w:rsid w:val="000C375B"/>
    <w:rsid w:val="000C3A0B"/>
    <w:rsid w:val="000C3A23"/>
    <w:rsid w:val="000C3B06"/>
    <w:rsid w:val="000C3D6D"/>
    <w:rsid w:val="000C3DB4"/>
    <w:rsid w:val="000C3E74"/>
    <w:rsid w:val="000C3FCA"/>
    <w:rsid w:val="000C4748"/>
    <w:rsid w:val="000C48E3"/>
    <w:rsid w:val="000C4F93"/>
    <w:rsid w:val="000C5391"/>
    <w:rsid w:val="000C569F"/>
    <w:rsid w:val="000C56CC"/>
    <w:rsid w:val="000C5889"/>
    <w:rsid w:val="000C5BEC"/>
    <w:rsid w:val="000C5FA4"/>
    <w:rsid w:val="000C60C6"/>
    <w:rsid w:val="000C6485"/>
    <w:rsid w:val="000C65BB"/>
    <w:rsid w:val="000C665D"/>
    <w:rsid w:val="000C6DF7"/>
    <w:rsid w:val="000C6E7B"/>
    <w:rsid w:val="000C7117"/>
    <w:rsid w:val="000C7120"/>
    <w:rsid w:val="000C71E2"/>
    <w:rsid w:val="000C7220"/>
    <w:rsid w:val="000C7607"/>
    <w:rsid w:val="000C76F8"/>
    <w:rsid w:val="000C78B2"/>
    <w:rsid w:val="000C7956"/>
    <w:rsid w:val="000C7A58"/>
    <w:rsid w:val="000C7E89"/>
    <w:rsid w:val="000C7EC9"/>
    <w:rsid w:val="000D04FE"/>
    <w:rsid w:val="000D091C"/>
    <w:rsid w:val="000D0A38"/>
    <w:rsid w:val="000D0ACC"/>
    <w:rsid w:val="000D0C5F"/>
    <w:rsid w:val="000D0D17"/>
    <w:rsid w:val="000D11EA"/>
    <w:rsid w:val="000D12FB"/>
    <w:rsid w:val="000D1725"/>
    <w:rsid w:val="000D1908"/>
    <w:rsid w:val="000D19E3"/>
    <w:rsid w:val="000D1B35"/>
    <w:rsid w:val="000D1CFC"/>
    <w:rsid w:val="000D1D0D"/>
    <w:rsid w:val="000D275F"/>
    <w:rsid w:val="000D2805"/>
    <w:rsid w:val="000D2A4B"/>
    <w:rsid w:val="000D2A88"/>
    <w:rsid w:val="000D2B11"/>
    <w:rsid w:val="000D2D8D"/>
    <w:rsid w:val="000D2EFC"/>
    <w:rsid w:val="000D307C"/>
    <w:rsid w:val="000D346C"/>
    <w:rsid w:val="000D3612"/>
    <w:rsid w:val="000D37DF"/>
    <w:rsid w:val="000D3A1D"/>
    <w:rsid w:val="000D3E5B"/>
    <w:rsid w:val="000D4233"/>
    <w:rsid w:val="000D476B"/>
    <w:rsid w:val="000D47C4"/>
    <w:rsid w:val="000D47C7"/>
    <w:rsid w:val="000D4899"/>
    <w:rsid w:val="000D49D2"/>
    <w:rsid w:val="000D4BB5"/>
    <w:rsid w:val="000D4BC2"/>
    <w:rsid w:val="000D4D1B"/>
    <w:rsid w:val="000D4ED6"/>
    <w:rsid w:val="000D58B7"/>
    <w:rsid w:val="000D5AB1"/>
    <w:rsid w:val="000D5D72"/>
    <w:rsid w:val="000D5FA7"/>
    <w:rsid w:val="000D5FBF"/>
    <w:rsid w:val="000D5FCA"/>
    <w:rsid w:val="000D6311"/>
    <w:rsid w:val="000D667E"/>
    <w:rsid w:val="000D66ED"/>
    <w:rsid w:val="000D6AA0"/>
    <w:rsid w:val="000D6BE7"/>
    <w:rsid w:val="000D6C6C"/>
    <w:rsid w:val="000D6D3E"/>
    <w:rsid w:val="000D6DF7"/>
    <w:rsid w:val="000D7030"/>
    <w:rsid w:val="000D7410"/>
    <w:rsid w:val="000D7426"/>
    <w:rsid w:val="000D7773"/>
    <w:rsid w:val="000D7A76"/>
    <w:rsid w:val="000D7FD5"/>
    <w:rsid w:val="000E000F"/>
    <w:rsid w:val="000E01EF"/>
    <w:rsid w:val="000E0381"/>
    <w:rsid w:val="000E049A"/>
    <w:rsid w:val="000E079B"/>
    <w:rsid w:val="000E0A6D"/>
    <w:rsid w:val="000E0CF1"/>
    <w:rsid w:val="000E0DA7"/>
    <w:rsid w:val="000E0F45"/>
    <w:rsid w:val="000E11DB"/>
    <w:rsid w:val="000E14C4"/>
    <w:rsid w:val="000E15C9"/>
    <w:rsid w:val="000E1B90"/>
    <w:rsid w:val="000E1F9A"/>
    <w:rsid w:val="000E1F9E"/>
    <w:rsid w:val="000E207A"/>
    <w:rsid w:val="000E242C"/>
    <w:rsid w:val="000E24C5"/>
    <w:rsid w:val="000E2A63"/>
    <w:rsid w:val="000E2C30"/>
    <w:rsid w:val="000E2E6D"/>
    <w:rsid w:val="000E3057"/>
    <w:rsid w:val="000E3123"/>
    <w:rsid w:val="000E337E"/>
    <w:rsid w:val="000E33C9"/>
    <w:rsid w:val="000E3562"/>
    <w:rsid w:val="000E3E7C"/>
    <w:rsid w:val="000E40E6"/>
    <w:rsid w:val="000E41B7"/>
    <w:rsid w:val="000E435D"/>
    <w:rsid w:val="000E44E6"/>
    <w:rsid w:val="000E46BB"/>
    <w:rsid w:val="000E46E1"/>
    <w:rsid w:val="000E48E4"/>
    <w:rsid w:val="000E498B"/>
    <w:rsid w:val="000E4AD7"/>
    <w:rsid w:val="000E4C8B"/>
    <w:rsid w:val="000E4ED4"/>
    <w:rsid w:val="000E4F3B"/>
    <w:rsid w:val="000E4FB8"/>
    <w:rsid w:val="000E52B3"/>
    <w:rsid w:val="000E55CB"/>
    <w:rsid w:val="000E5A45"/>
    <w:rsid w:val="000E5B46"/>
    <w:rsid w:val="000E5E3A"/>
    <w:rsid w:val="000E6366"/>
    <w:rsid w:val="000E6388"/>
    <w:rsid w:val="000E64AA"/>
    <w:rsid w:val="000E65AD"/>
    <w:rsid w:val="000E65C0"/>
    <w:rsid w:val="000E67B8"/>
    <w:rsid w:val="000E6B08"/>
    <w:rsid w:val="000E6C72"/>
    <w:rsid w:val="000E6CB2"/>
    <w:rsid w:val="000E6F29"/>
    <w:rsid w:val="000E720D"/>
    <w:rsid w:val="000E73C6"/>
    <w:rsid w:val="000E75E2"/>
    <w:rsid w:val="000E79D0"/>
    <w:rsid w:val="000E7D09"/>
    <w:rsid w:val="000F054B"/>
    <w:rsid w:val="000F05AC"/>
    <w:rsid w:val="000F063F"/>
    <w:rsid w:val="000F0819"/>
    <w:rsid w:val="000F09E4"/>
    <w:rsid w:val="000F0BA8"/>
    <w:rsid w:val="000F0CB1"/>
    <w:rsid w:val="000F0D08"/>
    <w:rsid w:val="000F0DAA"/>
    <w:rsid w:val="000F0E0E"/>
    <w:rsid w:val="000F0FEA"/>
    <w:rsid w:val="000F1303"/>
    <w:rsid w:val="000F1549"/>
    <w:rsid w:val="000F15DE"/>
    <w:rsid w:val="000F1609"/>
    <w:rsid w:val="000F16B4"/>
    <w:rsid w:val="000F191C"/>
    <w:rsid w:val="000F1A04"/>
    <w:rsid w:val="000F1A86"/>
    <w:rsid w:val="000F1AE9"/>
    <w:rsid w:val="000F1E7A"/>
    <w:rsid w:val="000F2058"/>
    <w:rsid w:val="000F2079"/>
    <w:rsid w:val="000F20C8"/>
    <w:rsid w:val="000F22DB"/>
    <w:rsid w:val="000F259A"/>
    <w:rsid w:val="000F26DC"/>
    <w:rsid w:val="000F279F"/>
    <w:rsid w:val="000F28F3"/>
    <w:rsid w:val="000F2AC4"/>
    <w:rsid w:val="000F2D6B"/>
    <w:rsid w:val="000F3148"/>
    <w:rsid w:val="000F34C1"/>
    <w:rsid w:val="000F3649"/>
    <w:rsid w:val="000F3672"/>
    <w:rsid w:val="000F372D"/>
    <w:rsid w:val="000F38E5"/>
    <w:rsid w:val="000F39BB"/>
    <w:rsid w:val="000F3B52"/>
    <w:rsid w:val="000F3C8F"/>
    <w:rsid w:val="000F406F"/>
    <w:rsid w:val="000F417C"/>
    <w:rsid w:val="000F42BB"/>
    <w:rsid w:val="000F4351"/>
    <w:rsid w:val="000F437A"/>
    <w:rsid w:val="000F443A"/>
    <w:rsid w:val="000F44EA"/>
    <w:rsid w:val="000F46DF"/>
    <w:rsid w:val="000F484C"/>
    <w:rsid w:val="000F4954"/>
    <w:rsid w:val="000F4D1F"/>
    <w:rsid w:val="000F4D27"/>
    <w:rsid w:val="000F4DE2"/>
    <w:rsid w:val="000F5314"/>
    <w:rsid w:val="000F5555"/>
    <w:rsid w:val="000F5622"/>
    <w:rsid w:val="000F5C7E"/>
    <w:rsid w:val="000F5E2D"/>
    <w:rsid w:val="000F5FAF"/>
    <w:rsid w:val="000F60BF"/>
    <w:rsid w:val="000F628D"/>
    <w:rsid w:val="000F63C5"/>
    <w:rsid w:val="000F63E1"/>
    <w:rsid w:val="000F650E"/>
    <w:rsid w:val="000F718A"/>
    <w:rsid w:val="000F73E2"/>
    <w:rsid w:val="000F73F6"/>
    <w:rsid w:val="000F747A"/>
    <w:rsid w:val="000F74BB"/>
    <w:rsid w:val="000F7549"/>
    <w:rsid w:val="000F76A1"/>
    <w:rsid w:val="000F780E"/>
    <w:rsid w:val="000F7C3B"/>
    <w:rsid w:val="000F7FEF"/>
    <w:rsid w:val="00100003"/>
    <w:rsid w:val="00100212"/>
    <w:rsid w:val="00100358"/>
    <w:rsid w:val="0010046C"/>
    <w:rsid w:val="001004BE"/>
    <w:rsid w:val="001006C1"/>
    <w:rsid w:val="001006CD"/>
    <w:rsid w:val="00100838"/>
    <w:rsid w:val="0010092B"/>
    <w:rsid w:val="001009DF"/>
    <w:rsid w:val="00100B5F"/>
    <w:rsid w:val="00100D75"/>
    <w:rsid w:val="00100DE2"/>
    <w:rsid w:val="0010109E"/>
    <w:rsid w:val="001012CE"/>
    <w:rsid w:val="00101476"/>
    <w:rsid w:val="00101672"/>
    <w:rsid w:val="00101677"/>
    <w:rsid w:val="001016A8"/>
    <w:rsid w:val="001018B8"/>
    <w:rsid w:val="00101923"/>
    <w:rsid w:val="00101BF5"/>
    <w:rsid w:val="00101E54"/>
    <w:rsid w:val="00101FCD"/>
    <w:rsid w:val="00102248"/>
    <w:rsid w:val="00102405"/>
    <w:rsid w:val="0010248B"/>
    <w:rsid w:val="0010267B"/>
    <w:rsid w:val="00102701"/>
    <w:rsid w:val="00102779"/>
    <w:rsid w:val="00102BA6"/>
    <w:rsid w:val="00102D2F"/>
    <w:rsid w:val="00102E62"/>
    <w:rsid w:val="00103061"/>
    <w:rsid w:val="00103165"/>
    <w:rsid w:val="00103467"/>
    <w:rsid w:val="00103583"/>
    <w:rsid w:val="00103A81"/>
    <w:rsid w:val="00103F74"/>
    <w:rsid w:val="0010419D"/>
    <w:rsid w:val="0010462E"/>
    <w:rsid w:val="001048E0"/>
    <w:rsid w:val="00104A29"/>
    <w:rsid w:val="00104BAA"/>
    <w:rsid w:val="00104DF3"/>
    <w:rsid w:val="0010523A"/>
    <w:rsid w:val="0010530E"/>
    <w:rsid w:val="001057C5"/>
    <w:rsid w:val="001058A3"/>
    <w:rsid w:val="00105A0D"/>
    <w:rsid w:val="00105A97"/>
    <w:rsid w:val="00105FE5"/>
    <w:rsid w:val="001062F3"/>
    <w:rsid w:val="00106605"/>
    <w:rsid w:val="00106627"/>
    <w:rsid w:val="00106FC1"/>
    <w:rsid w:val="00107571"/>
    <w:rsid w:val="00107655"/>
    <w:rsid w:val="00107BCE"/>
    <w:rsid w:val="00107BDE"/>
    <w:rsid w:val="00107C09"/>
    <w:rsid w:val="00107EFF"/>
    <w:rsid w:val="00107F44"/>
    <w:rsid w:val="00110055"/>
    <w:rsid w:val="0011024F"/>
    <w:rsid w:val="001102B5"/>
    <w:rsid w:val="001106FD"/>
    <w:rsid w:val="0011070E"/>
    <w:rsid w:val="00110857"/>
    <w:rsid w:val="00110975"/>
    <w:rsid w:val="001109D6"/>
    <w:rsid w:val="00110A5A"/>
    <w:rsid w:val="00110E21"/>
    <w:rsid w:val="00111628"/>
    <w:rsid w:val="0011173E"/>
    <w:rsid w:val="00111742"/>
    <w:rsid w:val="00111833"/>
    <w:rsid w:val="001118AE"/>
    <w:rsid w:val="00111B33"/>
    <w:rsid w:val="00111CB8"/>
    <w:rsid w:val="00111F14"/>
    <w:rsid w:val="0011206E"/>
    <w:rsid w:val="001120A4"/>
    <w:rsid w:val="00112698"/>
    <w:rsid w:val="00112B4A"/>
    <w:rsid w:val="00112B8F"/>
    <w:rsid w:val="00112B90"/>
    <w:rsid w:val="00112C3A"/>
    <w:rsid w:val="00112E80"/>
    <w:rsid w:val="0011340F"/>
    <w:rsid w:val="00113634"/>
    <w:rsid w:val="00113649"/>
    <w:rsid w:val="001136EB"/>
    <w:rsid w:val="001137E1"/>
    <w:rsid w:val="00113B5E"/>
    <w:rsid w:val="00113BEC"/>
    <w:rsid w:val="001140B3"/>
    <w:rsid w:val="00114193"/>
    <w:rsid w:val="0011425A"/>
    <w:rsid w:val="001145EF"/>
    <w:rsid w:val="0011465D"/>
    <w:rsid w:val="00114666"/>
    <w:rsid w:val="00114A2F"/>
    <w:rsid w:val="00114A75"/>
    <w:rsid w:val="00114A89"/>
    <w:rsid w:val="00115049"/>
    <w:rsid w:val="0011516B"/>
    <w:rsid w:val="001152F1"/>
    <w:rsid w:val="00115463"/>
    <w:rsid w:val="001155F8"/>
    <w:rsid w:val="00115620"/>
    <w:rsid w:val="0011564E"/>
    <w:rsid w:val="00115827"/>
    <w:rsid w:val="00115C30"/>
    <w:rsid w:val="00115FA3"/>
    <w:rsid w:val="00116267"/>
    <w:rsid w:val="00116353"/>
    <w:rsid w:val="0011662A"/>
    <w:rsid w:val="00116776"/>
    <w:rsid w:val="00116CFD"/>
    <w:rsid w:val="00116DE3"/>
    <w:rsid w:val="00116E2A"/>
    <w:rsid w:val="00116E89"/>
    <w:rsid w:val="00116FA8"/>
    <w:rsid w:val="0011703E"/>
    <w:rsid w:val="0011704F"/>
    <w:rsid w:val="0011710F"/>
    <w:rsid w:val="001172B9"/>
    <w:rsid w:val="00117457"/>
    <w:rsid w:val="001176F3"/>
    <w:rsid w:val="001177CF"/>
    <w:rsid w:val="00117938"/>
    <w:rsid w:val="00117A2B"/>
    <w:rsid w:val="00117A7D"/>
    <w:rsid w:val="00117E26"/>
    <w:rsid w:val="00117E34"/>
    <w:rsid w:val="00117ED1"/>
    <w:rsid w:val="001200B2"/>
    <w:rsid w:val="00120141"/>
    <w:rsid w:val="0012030B"/>
    <w:rsid w:val="00120347"/>
    <w:rsid w:val="001205DB"/>
    <w:rsid w:val="001208C5"/>
    <w:rsid w:val="00120A26"/>
    <w:rsid w:val="00120B33"/>
    <w:rsid w:val="00120D42"/>
    <w:rsid w:val="00120D5E"/>
    <w:rsid w:val="00120DA1"/>
    <w:rsid w:val="00120F6A"/>
    <w:rsid w:val="00121342"/>
    <w:rsid w:val="001215FF"/>
    <w:rsid w:val="00121609"/>
    <w:rsid w:val="0012169B"/>
    <w:rsid w:val="00121708"/>
    <w:rsid w:val="00121941"/>
    <w:rsid w:val="00121CCF"/>
    <w:rsid w:val="00121DFF"/>
    <w:rsid w:val="00122159"/>
    <w:rsid w:val="001221DA"/>
    <w:rsid w:val="00122296"/>
    <w:rsid w:val="001223FF"/>
    <w:rsid w:val="001226DA"/>
    <w:rsid w:val="00122839"/>
    <w:rsid w:val="0012288A"/>
    <w:rsid w:val="001228CD"/>
    <w:rsid w:val="00122BEB"/>
    <w:rsid w:val="00122C88"/>
    <w:rsid w:val="00122FA8"/>
    <w:rsid w:val="0012324D"/>
    <w:rsid w:val="00123328"/>
    <w:rsid w:val="001234B7"/>
    <w:rsid w:val="00123562"/>
    <w:rsid w:val="00123705"/>
    <w:rsid w:val="00123731"/>
    <w:rsid w:val="00123779"/>
    <w:rsid w:val="001237E1"/>
    <w:rsid w:val="0012391E"/>
    <w:rsid w:val="0012391F"/>
    <w:rsid w:val="00123946"/>
    <w:rsid w:val="00123984"/>
    <w:rsid w:val="00123C58"/>
    <w:rsid w:val="00124032"/>
    <w:rsid w:val="00124122"/>
    <w:rsid w:val="0012415B"/>
    <w:rsid w:val="00124424"/>
    <w:rsid w:val="001249A1"/>
    <w:rsid w:val="001249E3"/>
    <w:rsid w:val="00124BC3"/>
    <w:rsid w:val="00124E0D"/>
    <w:rsid w:val="00124F02"/>
    <w:rsid w:val="00124F04"/>
    <w:rsid w:val="0012510C"/>
    <w:rsid w:val="0012532F"/>
    <w:rsid w:val="00125356"/>
    <w:rsid w:val="00125416"/>
    <w:rsid w:val="00125C3C"/>
    <w:rsid w:val="00125DDC"/>
    <w:rsid w:val="00125FAF"/>
    <w:rsid w:val="001260BD"/>
    <w:rsid w:val="00126217"/>
    <w:rsid w:val="00126350"/>
    <w:rsid w:val="001264AA"/>
    <w:rsid w:val="001267AA"/>
    <w:rsid w:val="0012681E"/>
    <w:rsid w:val="00126844"/>
    <w:rsid w:val="0012689A"/>
    <w:rsid w:val="00126B6E"/>
    <w:rsid w:val="00126BC0"/>
    <w:rsid w:val="00127073"/>
    <w:rsid w:val="00127097"/>
    <w:rsid w:val="0012718C"/>
    <w:rsid w:val="001271E6"/>
    <w:rsid w:val="00127895"/>
    <w:rsid w:val="001278E6"/>
    <w:rsid w:val="00127BD1"/>
    <w:rsid w:val="00127E9D"/>
    <w:rsid w:val="0013012C"/>
    <w:rsid w:val="00130198"/>
    <w:rsid w:val="0013044F"/>
    <w:rsid w:val="0013088F"/>
    <w:rsid w:val="00130898"/>
    <w:rsid w:val="0013104B"/>
    <w:rsid w:val="001310C2"/>
    <w:rsid w:val="00131566"/>
    <w:rsid w:val="0013164D"/>
    <w:rsid w:val="0013176D"/>
    <w:rsid w:val="0013184A"/>
    <w:rsid w:val="00131A77"/>
    <w:rsid w:val="00131AA6"/>
    <w:rsid w:val="00131AB9"/>
    <w:rsid w:val="00132314"/>
    <w:rsid w:val="001324EB"/>
    <w:rsid w:val="00132DFA"/>
    <w:rsid w:val="00132F94"/>
    <w:rsid w:val="0013356F"/>
    <w:rsid w:val="00133CC2"/>
    <w:rsid w:val="00133EF0"/>
    <w:rsid w:val="00133FCB"/>
    <w:rsid w:val="001340CB"/>
    <w:rsid w:val="0013414A"/>
    <w:rsid w:val="00134219"/>
    <w:rsid w:val="0013430F"/>
    <w:rsid w:val="001343A1"/>
    <w:rsid w:val="001343D3"/>
    <w:rsid w:val="00134491"/>
    <w:rsid w:val="00134B89"/>
    <w:rsid w:val="00134D45"/>
    <w:rsid w:val="00134EAC"/>
    <w:rsid w:val="00134FD0"/>
    <w:rsid w:val="0013535E"/>
    <w:rsid w:val="0013559A"/>
    <w:rsid w:val="001356A3"/>
    <w:rsid w:val="00135CEC"/>
    <w:rsid w:val="00135EEB"/>
    <w:rsid w:val="00135FEE"/>
    <w:rsid w:val="00136172"/>
    <w:rsid w:val="001361AD"/>
    <w:rsid w:val="00136896"/>
    <w:rsid w:val="00136C99"/>
    <w:rsid w:val="00136D3A"/>
    <w:rsid w:val="00136E83"/>
    <w:rsid w:val="0013723E"/>
    <w:rsid w:val="001372CC"/>
    <w:rsid w:val="001373B3"/>
    <w:rsid w:val="001373BC"/>
    <w:rsid w:val="00137755"/>
    <w:rsid w:val="00137930"/>
    <w:rsid w:val="00137A26"/>
    <w:rsid w:val="00137B3B"/>
    <w:rsid w:val="00137E81"/>
    <w:rsid w:val="001402A8"/>
    <w:rsid w:val="0014032F"/>
    <w:rsid w:val="00140939"/>
    <w:rsid w:val="001413E2"/>
    <w:rsid w:val="001413EE"/>
    <w:rsid w:val="00141412"/>
    <w:rsid w:val="00141AF0"/>
    <w:rsid w:val="00141D31"/>
    <w:rsid w:val="00141E82"/>
    <w:rsid w:val="00141FA3"/>
    <w:rsid w:val="0014232D"/>
    <w:rsid w:val="0014274A"/>
    <w:rsid w:val="00142751"/>
    <w:rsid w:val="001428D2"/>
    <w:rsid w:val="001433F1"/>
    <w:rsid w:val="00143482"/>
    <w:rsid w:val="00143B52"/>
    <w:rsid w:val="00143C18"/>
    <w:rsid w:val="00143E44"/>
    <w:rsid w:val="00144301"/>
    <w:rsid w:val="001446CE"/>
    <w:rsid w:val="0014491F"/>
    <w:rsid w:val="00144EE5"/>
    <w:rsid w:val="00144FA8"/>
    <w:rsid w:val="0014509C"/>
    <w:rsid w:val="001451B7"/>
    <w:rsid w:val="00145985"/>
    <w:rsid w:val="001459C0"/>
    <w:rsid w:val="00146490"/>
    <w:rsid w:val="0014663C"/>
    <w:rsid w:val="00146659"/>
    <w:rsid w:val="001466DE"/>
    <w:rsid w:val="00146A54"/>
    <w:rsid w:val="00146C00"/>
    <w:rsid w:val="00147410"/>
    <w:rsid w:val="00147454"/>
    <w:rsid w:val="001479E4"/>
    <w:rsid w:val="00147C4F"/>
    <w:rsid w:val="00147E73"/>
    <w:rsid w:val="00147EC3"/>
    <w:rsid w:val="00150050"/>
    <w:rsid w:val="00150098"/>
    <w:rsid w:val="0015014C"/>
    <w:rsid w:val="001503DC"/>
    <w:rsid w:val="001503FB"/>
    <w:rsid w:val="0015041B"/>
    <w:rsid w:val="001505F8"/>
    <w:rsid w:val="001506D6"/>
    <w:rsid w:val="00150D0E"/>
    <w:rsid w:val="00150D12"/>
    <w:rsid w:val="00150ECD"/>
    <w:rsid w:val="00150F19"/>
    <w:rsid w:val="0015135A"/>
    <w:rsid w:val="00151591"/>
    <w:rsid w:val="001515B0"/>
    <w:rsid w:val="00151750"/>
    <w:rsid w:val="00151CDF"/>
    <w:rsid w:val="00151F15"/>
    <w:rsid w:val="00152048"/>
    <w:rsid w:val="00152261"/>
    <w:rsid w:val="00152303"/>
    <w:rsid w:val="001524F4"/>
    <w:rsid w:val="00152732"/>
    <w:rsid w:val="00152747"/>
    <w:rsid w:val="001529A4"/>
    <w:rsid w:val="00152B45"/>
    <w:rsid w:val="00152E87"/>
    <w:rsid w:val="00153111"/>
    <w:rsid w:val="00153251"/>
    <w:rsid w:val="0015326D"/>
    <w:rsid w:val="00153435"/>
    <w:rsid w:val="001534CD"/>
    <w:rsid w:val="001534E0"/>
    <w:rsid w:val="00153604"/>
    <w:rsid w:val="00153D1E"/>
    <w:rsid w:val="00153EC7"/>
    <w:rsid w:val="00154231"/>
    <w:rsid w:val="0015442A"/>
    <w:rsid w:val="00154772"/>
    <w:rsid w:val="00154868"/>
    <w:rsid w:val="001549D2"/>
    <w:rsid w:val="00154A1E"/>
    <w:rsid w:val="00154B35"/>
    <w:rsid w:val="00154DD3"/>
    <w:rsid w:val="00154DF7"/>
    <w:rsid w:val="00154ED4"/>
    <w:rsid w:val="00155211"/>
    <w:rsid w:val="00155454"/>
    <w:rsid w:val="00155A19"/>
    <w:rsid w:val="00155A53"/>
    <w:rsid w:val="00155BB3"/>
    <w:rsid w:val="00155ED8"/>
    <w:rsid w:val="00155F9A"/>
    <w:rsid w:val="00156350"/>
    <w:rsid w:val="00156391"/>
    <w:rsid w:val="00156BA6"/>
    <w:rsid w:val="00156C20"/>
    <w:rsid w:val="00156D7E"/>
    <w:rsid w:val="00156DCE"/>
    <w:rsid w:val="00156E96"/>
    <w:rsid w:val="0015729F"/>
    <w:rsid w:val="00157461"/>
    <w:rsid w:val="00157802"/>
    <w:rsid w:val="00157824"/>
    <w:rsid w:val="0016001D"/>
    <w:rsid w:val="0016003A"/>
    <w:rsid w:val="0016023E"/>
    <w:rsid w:val="0016040C"/>
    <w:rsid w:val="0016053C"/>
    <w:rsid w:val="001605CB"/>
    <w:rsid w:val="001609C3"/>
    <w:rsid w:val="00160B33"/>
    <w:rsid w:val="00160C3D"/>
    <w:rsid w:val="00160DC4"/>
    <w:rsid w:val="00160ED4"/>
    <w:rsid w:val="001610BF"/>
    <w:rsid w:val="00161394"/>
    <w:rsid w:val="001613D5"/>
    <w:rsid w:val="001614BB"/>
    <w:rsid w:val="001614EB"/>
    <w:rsid w:val="001616C6"/>
    <w:rsid w:val="00161995"/>
    <w:rsid w:val="001619EA"/>
    <w:rsid w:val="00161A5F"/>
    <w:rsid w:val="00161A97"/>
    <w:rsid w:val="00161B87"/>
    <w:rsid w:val="00161D3B"/>
    <w:rsid w:val="00161F13"/>
    <w:rsid w:val="00161F22"/>
    <w:rsid w:val="001620AD"/>
    <w:rsid w:val="001622AA"/>
    <w:rsid w:val="0016232B"/>
    <w:rsid w:val="001623EA"/>
    <w:rsid w:val="00162538"/>
    <w:rsid w:val="001625F9"/>
    <w:rsid w:val="0016277C"/>
    <w:rsid w:val="001628B2"/>
    <w:rsid w:val="00162B58"/>
    <w:rsid w:val="00162C6E"/>
    <w:rsid w:val="00162FB5"/>
    <w:rsid w:val="0016300D"/>
    <w:rsid w:val="001630B4"/>
    <w:rsid w:val="0016328B"/>
    <w:rsid w:val="0016343D"/>
    <w:rsid w:val="0016380D"/>
    <w:rsid w:val="001639C6"/>
    <w:rsid w:val="001645CF"/>
    <w:rsid w:val="001645D4"/>
    <w:rsid w:val="001645E7"/>
    <w:rsid w:val="0016475E"/>
    <w:rsid w:val="001647C3"/>
    <w:rsid w:val="00164942"/>
    <w:rsid w:val="00164B7B"/>
    <w:rsid w:val="0016516E"/>
    <w:rsid w:val="001652F6"/>
    <w:rsid w:val="001655AF"/>
    <w:rsid w:val="001655FC"/>
    <w:rsid w:val="001656C4"/>
    <w:rsid w:val="001657BD"/>
    <w:rsid w:val="00165AA9"/>
    <w:rsid w:val="00165D2C"/>
    <w:rsid w:val="001661B0"/>
    <w:rsid w:val="00166204"/>
    <w:rsid w:val="00166331"/>
    <w:rsid w:val="0016679D"/>
    <w:rsid w:val="00166831"/>
    <w:rsid w:val="00166938"/>
    <w:rsid w:val="00166CB7"/>
    <w:rsid w:val="00167247"/>
    <w:rsid w:val="0016734E"/>
    <w:rsid w:val="0016738D"/>
    <w:rsid w:val="00167411"/>
    <w:rsid w:val="001675FE"/>
    <w:rsid w:val="00167726"/>
    <w:rsid w:val="00167899"/>
    <w:rsid w:val="00167939"/>
    <w:rsid w:val="00167AA3"/>
    <w:rsid w:val="00167BE0"/>
    <w:rsid w:val="00167F1C"/>
    <w:rsid w:val="00170185"/>
    <w:rsid w:val="00170418"/>
    <w:rsid w:val="00170421"/>
    <w:rsid w:val="00170542"/>
    <w:rsid w:val="00170857"/>
    <w:rsid w:val="00170E61"/>
    <w:rsid w:val="00170E9B"/>
    <w:rsid w:val="00171191"/>
    <w:rsid w:val="001711F3"/>
    <w:rsid w:val="00171566"/>
    <w:rsid w:val="00171571"/>
    <w:rsid w:val="00171ABA"/>
    <w:rsid w:val="00171BD8"/>
    <w:rsid w:val="00171D19"/>
    <w:rsid w:val="00171D7D"/>
    <w:rsid w:val="00171DA5"/>
    <w:rsid w:val="00171EA1"/>
    <w:rsid w:val="00172428"/>
    <w:rsid w:val="001724B4"/>
    <w:rsid w:val="00172526"/>
    <w:rsid w:val="00172542"/>
    <w:rsid w:val="0017256A"/>
    <w:rsid w:val="00172B35"/>
    <w:rsid w:val="00172BFC"/>
    <w:rsid w:val="00172CAB"/>
    <w:rsid w:val="00173906"/>
    <w:rsid w:val="0017390F"/>
    <w:rsid w:val="001739BA"/>
    <w:rsid w:val="00173D4C"/>
    <w:rsid w:val="00173FC6"/>
    <w:rsid w:val="00174041"/>
    <w:rsid w:val="0017437B"/>
    <w:rsid w:val="001748AB"/>
    <w:rsid w:val="00174A52"/>
    <w:rsid w:val="00174C74"/>
    <w:rsid w:val="00174D48"/>
    <w:rsid w:val="00174F57"/>
    <w:rsid w:val="0017508C"/>
    <w:rsid w:val="0017516C"/>
    <w:rsid w:val="00175289"/>
    <w:rsid w:val="00175396"/>
    <w:rsid w:val="00175451"/>
    <w:rsid w:val="00175811"/>
    <w:rsid w:val="00175A91"/>
    <w:rsid w:val="00175EFC"/>
    <w:rsid w:val="001760B0"/>
    <w:rsid w:val="001760F5"/>
    <w:rsid w:val="00176163"/>
    <w:rsid w:val="00176324"/>
    <w:rsid w:val="00176892"/>
    <w:rsid w:val="00176904"/>
    <w:rsid w:val="00176E86"/>
    <w:rsid w:val="00176F57"/>
    <w:rsid w:val="00177027"/>
    <w:rsid w:val="0017706D"/>
    <w:rsid w:val="00177353"/>
    <w:rsid w:val="0017737E"/>
    <w:rsid w:val="00177489"/>
    <w:rsid w:val="00177759"/>
    <w:rsid w:val="001777B8"/>
    <w:rsid w:val="00177FF6"/>
    <w:rsid w:val="00180063"/>
    <w:rsid w:val="001800A0"/>
    <w:rsid w:val="00180388"/>
    <w:rsid w:val="00180424"/>
    <w:rsid w:val="0018048E"/>
    <w:rsid w:val="001809BA"/>
    <w:rsid w:val="00180EF5"/>
    <w:rsid w:val="00181025"/>
    <w:rsid w:val="0018105F"/>
    <w:rsid w:val="001815F3"/>
    <w:rsid w:val="00181767"/>
    <w:rsid w:val="00181B1C"/>
    <w:rsid w:val="00181D13"/>
    <w:rsid w:val="001820B0"/>
    <w:rsid w:val="001823E8"/>
    <w:rsid w:val="00182692"/>
    <w:rsid w:val="001827A4"/>
    <w:rsid w:val="001828EB"/>
    <w:rsid w:val="00182B90"/>
    <w:rsid w:val="00182BDE"/>
    <w:rsid w:val="00182CB1"/>
    <w:rsid w:val="0018307C"/>
    <w:rsid w:val="00183565"/>
    <w:rsid w:val="001836E2"/>
    <w:rsid w:val="00183951"/>
    <w:rsid w:val="00183A9F"/>
    <w:rsid w:val="00183B77"/>
    <w:rsid w:val="00183BCA"/>
    <w:rsid w:val="00183C55"/>
    <w:rsid w:val="00183D5C"/>
    <w:rsid w:val="00183F23"/>
    <w:rsid w:val="00184549"/>
    <w:rsid w:val="00184592"/>
    <w:rsid w:val="00184673"/>
    <w:rsid w:val="00184858"/>
    <w:rsid w:val="0018518C"/>
    <w:rsid w:val="00185378"/>
    <w:rsid w:val="001853FA"/>
    <w:rsid w:val="0018540F"/>
    <w:rsid w:val="0018553A"/>
    <w:rsid w:val="0018562E"/>
    <w:rsid w:val="00185A7E"/>
    <w:rsid w:val="00185C15"/>
    <w:rsid w:val="00186658"/>
    <w:rsid w:val="0018665C"/>
    <w:rsid w:val="00186685"/>
    <w:rsid w:val="001871D4"/>
    <w:rsid w:val="00187AF6"/>
    <w:rsid w:val="00187BB3"/>
    <w:rsid w:val="00187C8D"/>
    <w:rsid w:val="00187E95"/>
    <w:rsid w:val="001901B7"/>
    <w:rsid w:val="00190472"/>
    <w:rsid w:val="001905A2"/>
    <w:rsid w:val="00190798"/>
    <w:rsid w:val="001907A9"/>
    <w:rsid w:val="001907FA"/>
    <w:rsid w:val="0019080F"/>
    <w:rsid w:val="00190831"/>
    <w:rsid w:val="0019093D"/>
    <w:rsid w:val="00190C04"/>
    <w:rsid w:val="00190C1B"/>
    <w:rsid w:val="00190C20"/>
    <w:rsid w:val="00190F25"/>
    <w:rsid w:val="00191086"/>
    <w:rsid w:val="00191228"/>
    <w:rsid w:val="001913C1"/>
    <w:rsid w:val="001916B0"/>
    <w:rsid w:val="001916FF"/>
    <w:rsid w:val="001917BD"/>
    <w:rsid w:val="00191D74"/>
    <w:rsid w:val="00191E07"/>
    <w:rsid w:val="00191E58"/>
    <w:rsid w:val="00191E60"/>
    <w:rsid w:val="00191EBB"/>
    <w:rsid w:val="001920E9"/>
    <w:rsid w:val="001922B1"/>
    <w:rsid w:val="001923BF"/>
    <w:rsid w:val="001926E7"/>
    <w:rsid w:val="00192727"/>
    <w:rsid w:val="00192A65"/>
    <w:rsid w:val="00192A87"/>
    <w:rsid w:val="00192C8C"/>
    <w:rsid w:val="00192CD7"/>
    <w:rsid w:val="00192D2C"/>
    <w:rsid w:val="00192E2C"/>
    <w:rsid w:val="00193685"/>
    <w:rsid w:val="00193764"/>
    <w:rsid w:val="0019390F"/>
    <w:rsid w:val="00193997"/>
    <w:rsid w:val="001939CE"/>
    <w:rsid w:val="0019422A"/>
    <w:rsid w:val="0019430D"/>
    <w:rsid w:val="00194360"/>
    <w:rsid w:val="00194407"/>
    <w:rsid w:val="0019465C"/>
    <w:rsid w:val="0019490D"/>
    <w:rsid w:val="00194C50"/>
    <w:rsid w:val="00194D7D"/>
    <w:rsid w:val="00195016"/>
    <w:rsid w:val="0019543F"/>
    <w:rsid w:val="001955B2"/>
    <w:rsid w:val="0019561D"/>
    <w:rsid w:val="00195E0A"/>
    <w:rsid w:val="00196020"/>
    <w:rsid w:val="0019627C"/>
    <w:rsid w:val="001963EE"/>
    <w:rsid w:val="0019642A"/>
    <w:rsid w:val="001965AC"/>
    <w:rsid w:val="00196640"/>
    <w:rsid w:val="00196A39"/>
    <w:rsid w:val="00196AB8"/>
    <w:rsid w:val="00196B2D"/>
    <w:rsid w:val="001972F5"/>
    <w:rsid w:val="00197400"/>
    <w:rsid w:val="0019764A"/>
    <w:rsid w:val="00197877"/>
    <w:rsid w:val="0019788D"/>
    <w:rsid w:val="001978B5"/>
    <w:rsid w:val="00197A59"/>
    <w:rsid w:val="00197A7D"/>
    <w:rsid w:val="00197B71"/>
    <w:rsid w:val="00197E67"/>
    <w:rsid w:val="001A0160"/>
    <w:rsid w:val="001A01D9"/>
    <w:rsid w:val="001A02CC"/>
    <w:rsid w:val="001A03D7"/>
    <w:rsid w:val="001A0508"/>
    <w:rsid w:val="001A085F"/>
    <w:rsid w:val="001A0865"/>
    <w:rsid w:val="001A08BB"/>
    <w:rsid w:val="001A08EC"/>
    <w:rsid w:val="001A0908"/>
    <w:rsid w:val="001A0933"/>
    <w:rsid w:val="001A0CDB"/>
    <w:rsid w:val="001A0D53"/>
    <w:rsid w:val="001A14B1"/>
    <w:rsid w:val="001A1663"/>
    <w:rsid w:val="001A1683"/>
    <w:rsid w:val="001A1A6E"/>
    <w:rsid w:val="001A1B5B"/>
    <w:rsid w:val="001A1BF2"/>
    <w:rsid w:val="001A1F37"/>
    <w:rsid w:val="001A1FF4"/>
    <w:rsid w:val="001A207B"/>
    <w:rsid w:val="001A21F1"/>
    <w:rsid w:val="001A231F"/>
    <w:rsid w:val="001A2463"/>
    <w:rsid w:val="001A2768"/>
    <w:rsid w:val="001A28B0"/>
    <w:rsid w:val="001A28BF"/>
    <w:rsid w:val="001A2B92"/>
    <w:rsid w:val="001A2BF6"/>
    <w:rsid w:val="001A2BFC"/>
    <w:rsid w:val="001A2CC1"/>
    <w:rsid w:val="001A2F14"/>
    <w:rsid w:val="001A2F69"/>
    <w:rsid w:val="001A30D8"/>
    <w:rsid w:val="001A3207"/>
    <w:rsid w:val="001A35F6"/>
    <w:rsid w:val="001A3713"/>
    <w:rsid w:val="001A3934"/>
    <w:rsid w:val="001A3942"/>
    <w:rsid w:val="001A3A03"/>
    <w:rsid w:val="001A3C3B"/>
    <w:rsid w:val="001A41EB"/>
    <w:rsid w:val="001A435E"/>
    <w:rsid w:val="001A43BD"/>
    <w:rsid w:val="001A44A5"/>
    <w:rsid w:val="001A4896"/>
    <w:rsid w:val="001A4980"/>
    <w:rsid w:val="001A4D5D"/>
    <w:rsid w:val="001A4E37"/>
    <w:rsid w:val="001A5118"/>
    <w:rsid w:val="001A52D7"/>
    <w:rsid w:val="001A559F"/>
    <w:rsid w:val="001A5924"/>
    <w:rsid w:val="001A5ABB"/>
    <w:rsid w:val="001A5B5C"/>
    <w:rsid w:val="001A5BC8"/>
    <w:rsid w:val="001A5CB4"/>
    <w:rsid w:val="001A5DCE"/>
    <w:rsid w:val="001A5E28"/>
    <w:rsid w:val="001A65E2"/>
    <w:rsid w:val="001A6668"/>
    <w:rsid w:val="001A6813"/>
    <w:rsid w:val="001A685C"/>
    <w:rsid w:val="001A68A0"/>
    <w:rsid w:val="001A69F6"/>
    <w:rsid w:val="001A6B99"/>
    <w:rsid w:val="001A6BDB"/>
    <w:rsid w:val="001A6BE0"/>
    <w:rsid w:val="001A6D2F"/>
    <w:rsid w:val="001A6DCF"/>
    <w:rsid w:val="001A6E75"/>
    <w:rsid w:val="001A7A2F"/>
    <w:rsid w:val="001A7B8A"/>
    <w:rsid w:val="001A7BDE"/>
    <w:rsid w:val="001A7D7F"/>
    <w:rsid w:val="001A7DAE"/>
    <w:rsid w:val="001A7DD3"/>
    <w:rsid w:val="001B0383"/>
    <w:rsid w:val="001B03DF"/>
    <w:rsid w:val="001B04CA"/>
    <w:rsid w:val="001B04D7"/>
    <w:rsid w:val="001B0D84"/>
    <w:rsid w:val="001B0E34"/>
    <w:rsid w:val="001B0E9E"/>
    <w:rsid w:val="001B1058"/>
    <w:rsid w:val="001B1074"/>
    <w:rsid w:val="001B11B6"/>
    <w:rsid w:val="001B139E"/>
    <w:rsid w:val="001B160D"/>
    <w:rsid w:val="001B1B78"/>
    <w:rsid w:val="001B1DFE"/>
    <w:rsid w:val="001B22D0"/>
    <w:rsid w:val="001B2606"/>
    <w:rsid w:val="001B2690"/>
    <w:rsid w:val="001B2853"/>
    <w:rsid w:val="001B28EB"/>
    <w:rsid w:val="001B2918"/>
    <w:rsid w:val="001B2A98"/>
    <w:rsid w:val="001B2CE2"/>
    <w:rsid w:val="001B2EDB"/>
    <w:rsid w:val="001B315C"/>
    <w:rsid w:val="001B3257"/>
    <w:rsid w:val="001B3370"/>
    <w:rsid w:val="001B3549"/>
    <w:rsid w:val="001B37D3"/>
    <w:rsid w:val="001B38BE"/>
    <w:rsid w:val="001B3B85"/>
    <w:rsid w:val="001B3BFE"/>
    <w:rsid w:val="001B3EDF"/>
    <w:rsid w:val="001B3F28"/>
    <w:rsid w:val="001B4173"/>
    <w:rsid w:val="001B42CC"/>
    <w:rsid w:val="001B450C"/>
    <w:rsid w:val="001B4B28"/>
    <w:rsid w:val="001B4B67"/>
    <w:rsid w:val="001B4BB6"/>
    <w:rsid w:val="001B4F7F"/>
    <w:rsid w:val="001B512B"/>
    <w:rsid w:val="001B53E8"/>
    <w:rsid w:val="001B5455"/>
    <w:rsid w:val="001B579A"/>
    <w:rsid w:val="001B597C"/>
    <w:rsid w:val="001B5B31"/>
    <w:rsid w:val="001B5C34"/>
    <w:rsid w:val="001B5C6F"/>
    <w:rsid w:val="001B5CA0"/>
    <w:rsid w:val="001B5CCC"/>
    <w:rsid w:val="001B5DB5"/>
    <w:rsid w:val="001B5F0F"/>
    <w:rsid w:val="001B6169"/>
    <w:rsid w:val="001B653D"/>
    <w:rsid w:val="001B6680"/>
    <w:rsid w:val="001B66C0"/>
    <w:rsid w:val="001B677E"/>
    <w:rsid w:val="001B6ACB"/>
    <w:rsid w:val="001B7042"/>
    <w:rsid w:val="001B7649"/>
    <w:rsid w:val="001B78C0"/>
    <w:rsid w:val="001C01B1"/>
    <w:rsid w:val="001C038E"/>
    <w:rsid w:val="001C043D"/>
    <w:rsid w:val="001C052D"/>
    <w:rsid w:val="001C06AC"/>
    <w:rsid w:val="001C06EF"/>
    <w:rsid w:val="001C0865"/>
    <w:rsid w:val="001C0AE2"/>
    <w:rsid w:val="001C0FFD"/>
    <w:rsid w:val="001C1428"/>
    <w:rsid w:val="001C151A"/>
    <w:rsid w:val="001C157A"/>
    <w:rsid w:val="001C17CF"/>
    <w:rsid w:val="001C1F1E"/>
    <w:rsid w:val="001C20C2"/>
    <w:rsid w:val="001C21D9"/>
    <w:rsid w:val="001C25F2"/>
    <w:rsid w:val="001C27E7"/>
    <w:rsid w:val="001C2B64"/>
    <w:rsid w:val="001C2D60"/>
    <w:rsid w:val="001C2EFF"/>
    <w:rsid w:val="001C2F15"/>
    <w:rsid w:val="001C2F5C"/>
    <w:rsid w:val="001C3805"/>
    <w:rsid w:val="001C3942"/>
    <w:rsid w:val="001C39B8"/>
    <w:rsid w:val="001C3AB2"/>
    <w:rsid w:val="001C3BCA"/>
    <w:rsid w:val="001C3BD8"/>
    <w:rsid w:val="001C4251"/>
    <w:rsid w:val="001C47F1"/>
    <w:rsid w:val="001C48D0"/>
    <w:rsid w:val="001C4ABC"/>
    <w:rsid w:val="001C4B8E"/>
    <w:rsid w:val="001C4CFA"/>
    <w:rsid w:val="001C50CA"/>
    <w:rsid w:val="001C57BD"/>
    <w:rsid w:val="001C58A1"/>
    <w:rsid w:val="001C5A50"/>
    <w:rsid w:val="001C5B13"/>
    <w:rsid w:val="001C5BCB"/>
    <w:rsid w:val="001C5BDD"/>
    <w:rsid w:val="001C5F12"/>
    <w:rsid w:val="001C64A6"/>
    <w:rsid w:val="001C6531"/>
    <w:rsid w:val="001C65B6"/>
    <w:rsid w:val="001C66A5"/>
    <w:rsid w:val="001C6AF5"/>
    <w:rsid w:val="001C6CE3"/>
    <w:rsid w:val="001C7006"/>
    <w:rsid w:val="001C7118"/>
    <w:rsid w:val="001C7399"/>
    <w:rsid w:val="001C77E5"/>
    <w:rsid w:val="001C78BD"/>
    <w:rsid w:val="001C7A72"/>
    <w:rsid w:val="001C7CD2"/>
    <w:rsid w:val="001C7DE7"/>
    <w:rsid w:val="001D01B1"/>
    <w:rsid w:val="001D0210"/>
    <w:rsid w:val="001D0857"/>
    <w:rsid w:val="001D0956"/>
    <w:rsid w:val="001D09DB"/>
    <w:rsid w:val="001D0A1B"/>
    <w:rsid w:val="001D0C1B"/>
    <w:rsid w:val="001D0C5F"/>
    <w:rsid w:val="001D0E00"/>
    <w:rsid w:val="001D0F20"/>
    <w:rsid w:val="001D0FC1"/>
    <w:rsid w:val="001D141A"/>
    <w:rsid w:val="001D1425"/>
    <w:rsid w:val="001D173B"/>
    <w:rsid w:val="001D1B7F"/>
    <w:rsid w:val="001D1B95"/>
    <w:rsid w:val="001D1C8E"/>
    <w:rsid w:val="001D1E37"/>
    <w:rsid w:val="001D1EE3"/>
    <w:rsid w:val="001D2059"/>
    <w:rsid w:val="001D232A"/>
    <w:rsid w:val="001D2514"/>
    <w:rsid w:val="001D258E"/>
    <w:rsid w:val="001D2E7D"/>
    <w:rsid w:val="001D2EF6"/>
    <w:rsid w:val="001D3265"/>
    <w:rsid w:val="001D350E"/>
    <w:rsid w:val="001D351F"/>
    <w:rsid w:val="001D3879"/>
    <w:rsid w:val="001D38EC"/>
    <w:rsid w:val="001D390F"/>
    <w:rsid w:val="001D39DE"/>
    <w:rsid w:val="001D3A2E"/>
    <w:rsid w:val="001D3EA9"/>
    <w:rsid w:val="001D4086"/>
    <w:rsid w:val="001D4256"/>
    <w:rsid w:val="001D438F"/>
    <w:rsid w:val="001D44E6"/>
    <w:rsid w:val="001D4624"/>
    <w:rsid w:val="001D4A40"/>
    <w:rsid w:val="001D4AD8"/>
    <w:rsid w:val="001D4B4F"/>
    <w:rsid w:val="001D4E96"/>
    <w:rsid w:val="001D50BD"/>
    <w:rsid w:val="001D50E9"/>
    <w:rsid w:val="001D53C3"/>
    <w:rsid w:val="001D562C"/>
    <w:rsid w:val="001D573A"/>
    <w:rsid w:val="001D57AC"/>
    <w:rsid w:val="001D5926"/>
    <w:rsid w:val="001D5BD5"/>
    <w:rsid w:val="001D5C3F"/>
    <w:rsid w:val="001D5DC1"/>
    <w:rsid w:val="001D624E"/>
    <w:rsid w:val="001D6788"/>
    <w:rsid w:val="001D6903"/>
    <w:rsid w:val="001D6AD2"/>
    <w:rsid w:val="001D6B3F"/>
    <w:rsid w:val="001D6CE2"/>
    <w:rsid w:val="001D72D2"/>
    <w:rsid w:val="001D7540"/>
    <w:rsid w:val="001D76C2"/>
    <w:rsid w:val="001D7F96"/>
    <w:rsid w:val="001E00EF"/>
    <w:rsid w:val="001E02EE"/>
    <w:rsid w:val="001E0462"/>
    <w:rsid w:val="001E0563"/>
    <w:rsid w:val="001E07DB"/>
    <w:rsid w:val="001E0D7F"/>
    <w:rsid w:val="001E0DBC"/>
    <w:rsid w:val="001E0F46"/>
    <w:rsid w:val="001E120F"/>
    <w:rsid w:val="001E128C"/>
    <w:rsid w:val="001E12BA"/>
    <w:rsid w:val="001E136C"/>
    <w:rsid w:val="001E166C"/>
    <w:rsid w:val="001E17A4"/>
    <w:rsid w:val="001E1804"/>
    <w:rsid w:val="001E198F"/>
    <w:rsid w:val="001E1AC0"/>
    <w:rsid w:val="001E1B8D"/>
    <w:rsid w:val="001E1BF6"/>
    <w:rsid w:val="001E1D05"/>
    <w:rsid w:val="001E1DAB"/>
    <w:rsid w:val="001E20BC"/>
    <w:rsid w:val="001E2172"/>
    <w:rsid w:val="001E22DA"/>
    <w:rsid w:val="001E27F5"/>
    <w:rsid w:val="001E2916"/>
    <w:rsid w:val="001E2A42"/>
    <w:rsid w:val="001E2ABB"/>
    <w:rsid w:val="001E2F34"/>
    <w:rsid w:val="001E3245"/>
    <w:rsid w:val="001E349E"/>
    <w:rsid w:val="001E35CD"/>
    <w:rsid w:val="001E3665"/>
    <w:rsid w:val="001E3A37"/>
    <w:rsid w:val="001E3B2A"/>
    <w:rsid w:val="001E3BD1"/>
    <w:rsid w:val="001E3C11"/>
    <w:rsid w:val="001E42CA"/>
    <w:rsid w:val="001E4662"/>
    <w:rsid w:val="001E4706"/>
    <w:rsid w:val="001E472A"/>
    <w:rsid w:val="001E48CF"/>
    <w:rsid w:val="001E490D"/>
    <w:rsid w:val="001E4917"/>
    <w:rsid w:val="001E4934"/>
    <w:rsid w:val="001E4CAB"/>
    <w:rsid w:val="001E4D38"/>
    <w:rsid w:val="001E5459"/>
    <w:rsid w:val="001E549F"/>
    <w:rsid w:val="001E5508"/>
    <w:rsid w:val="001E574B"/>
    <w:rsid w:val="001E5C94"/>
    <w:rsid w:val="001E5F2E"/>
    <w:rsid w:val="001E5F66"/>
    <w:rsid w:val="001E5FAD"/>
    <w:rsid w:val="001E5FFA"/>
    <w:rsid w:val="001E6010"/>
    <w:rsid w:val="001E666F"/>
    <w:rsid w:val="001E698A"/>
    <w:rsid w:val="001E69D3"/>
    <w:rsid w:val="001E6BAE"/>
    <w:rsid w:val="001E6C5D"/>
    <w:rsid w:val="001E6F30"/>
    <w:rsid w:val="001E7032"/>
    <w:rsid w:val="001E7051"/>
    <w:rsid w:val="001E70D4"/>
    <w:rsid w:val="001E744C"/>
    <w:rsid w:val="001E7940"/>
    <w:rsid w:val="001E7B1F"/>
    <w:rsid w:val="001E7B26"/>
    <w:rsid w:val="001F0008"/>
    <w:rsid w:val="001F02D8"/>
    <w:rsid w:val="001F02E2"/>
    <w:rsid w:val="001F0399"/>
    <w:rsid w:val="001F03B1"/>
    <w:rsid w:val="001F0518"/>
    <w:rsid w:val="001F0D98"/>
    <w:rsid w:val="001F0DE4"/>
    <w:rsid w:val="001F0E77"/>
    <w:rsid w:val="001F10CB"/>
    <w:rsid w:val="001F1140"/>
    <w:rsid w:val="001F13A3"/>
    <w:rsid w:val="001F1456"/>
    <w:rsid w:val="001F1594"/>
    <w:rsid w:val="001F1C42"/>
    <w:rsid w:val="001F1CD0"/>
    <w:rsid w:val="001F1D5B"/>
    <w:rsid w:val="001F227F"/>
    <w:rsid w:val="001F2575"/>
    <w:rsid w:val="001F2B05"/>
    <w:rsid w:val="001F2D75"/>
    <w:rsid w:val="001F2EAD"/>
    <w:rsid w:val="001F30E4"/>
    <w:rsid w:val="001F3161"/>
    <w:rsid w:val="001F31C2"/>
    <w:rsid w:val="001F3720"/>
    <w:rsid w:val="001F3BFA"/>
    <w:rsid w:val="001F40C0"/>
    <w:rsid w:val="001F442C"/>
    <w:rsid w:val="001F45B9"/>
    <w:rsid w:val="001F47A5"/>
    <w:rsid w:val="001F488A"/>
    <w:rsid w:val="001F4BC2"/>
    <w:rsid w:val="001F4CBA"/>
    <w:rsid w:val="001F4E7A"/>
    <w:rsid w:val="001F4FAA"/>
    <w:rsid w:val="001F5323"/>
    <w:rsid w:val="001F5859"/>
    <w:rsid w:val="001F5868"/>
    <w:rsid w:val="001F593D"/>
    <w:rsid w:val="001F59BC"/>
    <w:rsid w:val="001F5D0F"/>
    <w:rsid w:val="001F5FFC"/>
    <w:rsid w:val="001F607E"/>
    <w:rsid w:val="001F6255"/>
    <w:rsid w:val="001F628B"/>
    <w:rsid w:val="001F63D3"/>
    <w:rsid w:val="001F647B"/>
    <w:rsid w:val="001F64A9"/>
    <w:rsid w:val="001F6514"/>
    <w:rsid w:val="001F6646"/>
    <w:rsid w:val="001F672A"/>
    <w:rsid w:val="001F6866"/>
    <w:rsid w:val="001F6B6C"/>
    <w:rsid w:val="001F6F1B"/>
    <w:rsid w:val="001F70B6"/>
    <w:rsid w:val="001F7272"/>
    <w:rsid w:val="001F7495"/>
    <w:rsid w:val="001F77C9"/>
    <w:rsid w:val="001F77EC"/>
    <w:rsid w:val="001F79EA"/>
    <w:rsid w:val="001F7A48"/>
    <w:rsid w:val="001F7BDB"/>
    <w:rsid w:val="001F7D58"/>
    <w:rsid w:val="001F7F9C"/>
    <w:rsid w:val="002004D4"/>
    <w:rsid w:val="00200855"/>
    <w:rsid w:val="002009CA"/>
    <w:rsid w:val="00200A4C"/>
    <w:rsid w:val="00200D7D"/>
    <w:rsid w:val="00200EF0"/>
    <w:rsid w:val="002010D9"/>
    <w:rsid w:val="0020159C"/>
    <w:rsid w:val="00201852"/>
    <w:rsid w:val="0020194A"/>
    <w:rsid w:val="002019C0"/>
    <w:rsid w:val="00201A19"/>
    <w:rsid w:val="00201AB5"/>
    <w:rsid w:val="00201BED"/>
    <w:rsid w:val="00201C5D"/>
    <w:rsid w:val="0020214F"/>
    <w:rsid w:val="00202191"/>
    <w:rsid w:val="002021F5"/>
    <w:rsid w:val="0020227E"/>
    <w:rsid w:val="002026D5"/>
    <w:rsid w:val="002026FB"/>
    <w:rsid w:val="00202780"/>
    <w:rsid w:val="002027B1"/>
    <w:rsid w:val="002029F9"/>
    <w:rsid w:val="00202C3D"/>
    <w:rsid w:val="00202E45"/>
    <w:rsid w:val="002032BC"/>
    <w:rsid w:val="0020342D"/>
    <w:rsid w:val="002036F9"/>
    <w:rsid w:val="002038F9"/>
    <w:rsid w:val="00203A9C"/>
    <w:rsid w:val="00203B54"/>
    <w:rsid w:val="00203FB3"/>
    <w:rsid w:val="002040A0"/>
    <w:rsid w:val="00204159"/>
    <w:rsid w:val="00204259"/>
    <w:rsid w:val="00204277"/>
    <w:rsid w:val="002047A4"/>
    <w:rsid w:val="002048B2"/>
    <w:rsid w:val="00204973"/>
    <w:rsid w:val="002049E6"/>
    <w:rsid w:val="00204F3E"/>
    <w:rsid w:val="002052D6"/>
    <w:rsid w:val="0020546D"/>
    <w:rsid w:val="002058BD"/>
    <w:rsid w:val="00205DFA"/>
    <w:rsid w:val="0020603C"/>
    <w:rsid w:val="0020622E"/>
    <w:rsid w:val="00206255"/>
    <w:rsid w:val="002064D2"/>
    <w:rsid w:val="002066A3"/>
    <w:rsid w:val="00206A70"/>
    <w:rsid w:val="00206DFE"/>
    <w:rsid w:val="00206EB0"/>
    <w:rsid w:val="00207013"/>
    <w:rsid w:val="00207176"/>
    <w:rsid w:val="002071C6"/>
    <w:rsid w:val="00207504"/>
    <w:rsid w:val="00207646"/>
    <w:rsid w:val="00207706"/>
    <w:rsid w:val="002077C8"/>
    <w:rsid w:val="002077DA"/>
    <w:rsid w:val="00207B4A"/>
    <w:rsid w:val="0021024F"/>
    <w:rsid w:val="002103C5"/>
    <w:rsid w:val="00210543"/>
    <w:rsid w:val="00210611"/>
    <w:rsid w:val="002111C0"/>
    <w:rsid w:val="002112E3"/>
    <w:rsid w:val="00211374"/>
    <w:rsid w:val="002113ED"/>
    <w:rsid w:val="002114A2"/>
    <w:rsid w:val="0021153F"/>
    <w:rsid w:val="002115E6"/>
    <w:rsid w:val="00211884"/>
    <w:rsid w:val="00211DB4"/>
    <w:rsid w:val="00211E46"/>
    <w:rsid w:val="00211E9C"/>
    <w:rsid w:val="00211F05"/>
    <w:rsid w:val="00212055"/>
    <w:rsid w:val="002120BF"/>
    <w:rsid w:val="002121C5"/>
    <w:rsid w:val="002124E3"/>
    <w:rsid w:val="00212742"/>
    <w:rsid w:val="00212782"/>
    <w:rsid w:val="002128FE"/>
    <w:rsid w:val="00212ABD"/>
    <w:rsid w:val="00212B5B"/>
    <w:rsid w:val="00212D17"/>
    <w:rsid w:val="00212DCF"/>
    <w:rsid w:val="00212DD4"/>
    <w:rsid w:val="00212E39"/>
    <w:rsid w:val="002132CF"/>
    <w:rsid w:val="002133F7"/>
    <w:rsid w:val="002139D6"/>
    <w:rsid w:val="00213B5D"/>
    <w:rsid w:val="00213B8B"/>
    <w:rsid w:val="00213C1B"/>
    <w:rsid w:val="00213D44"/>
    <w:rsid w:val="00213DA3"/>
    <w:rsid w:val="00213FC6"/>
    <w:rsid w:val="00214416"/>
    <w:rsid w:val="002144A1"/>
    <w:rsid w:val="0021454C"/>
    <w:rsid w:val="00214616"/>
    <w:rsid w:val="0021465C"/>
    <w:rsid w:val="0021484D"/>
    <w:rsid w:val="00214B4B"/>
    <w:rsid w:val="00214DAA"/>
    <w:rsid w:val="00215025"/>
    <w:rsid w:val="002157E0"/>
    <w:rsid w:val="0021583F"/>
    <w:rsid w:val="002159BA"/>
    <w:rsid w:val="00215A48"/>
    <w:rsid w:val="00215E01"/>
    <w:rsid w:val="002160BD"/>
    <w:rsid w:val="00216363"/>
    <w:rsid w:val="002163F7"/>
    <w:rsid w:val="0021662B"/>
    <w:rsid w:val="0021668A"/>
    <w:rsid w:val="0021673B"/>
    <w:rsid w:val="002167DB"/>
    <w:rsid w:val="00216F5D"/>
    <w:rsid w:val="00217078"/>
    <w:rsid w:val="002170F2"/>
    <w:rsid w:val="00217367"/>
    <w:rsid w:val="002173AA"/>
    <w:rsid w:val="002173C4"/>
    <w:rsid w:val="002175D5"/>
    <w:rsid w:val="00217679"/>
    <w:rsid w:val="00217745"/>
    <w:rsid w:val="0021779E"/>
    <w:rsid w:val="00217E1F"/>
    <w:rsid w:val="00217EBE"/>
    <w:rsid w:val="00217F4F"/>
    <w:rsid w:val="002200D0"/>
    <w:rsid w:val="002202FA"/>
    <w:rsid w:val="002204A3"/>
    <w:rsid w:val="002204BA"/>
    <w:rsid w:val="002206C6"/>
    <w:rsid w:val="00220942"/>
    <w:rsid w:val="002209BC"/>
    <w:rsid w:val="00220A9E"/>
    <w:rsid w:val="00220B9B"/>
    <w:rsid w:val="00220BD7"/>
    <w:rsid w:val="00220F55"/>
    <w:rsid w:val="002210B1"/>
    <w:rsid w:val="00221253"/>
    <w:rsid w:val="002212A1"/>
    <w:rsid w:val="002213D4"/>
    <w:rsid w:val="002217D2"/>
    <w:rsid w:val="00221A21"/>
    <w:rsid w:val="00221A69"/>
    <w:rsid w:val="00221B3C"/>
    <w:rsid w:val="00222125"/>
    <w:rsid w:val="0022256E"/>
    <w:rsid w:val="002228AA"/>
    <w:rsid w:val="002229B3"/>
    <w:rsid w:val="00222AB9"/>
    <w:rsid w:val="00222AF9"/>
    <w:rsid w:val="00222D18"/>
    <w:rsid w:val="00222EE9"/>
    <w:rsid w:val="00223029"/>
    <w:rsid w:val="0022359D"/>
    <w:rsid w:val="00223662"/>
    <w:rsid w:val="00223AB9"/>
    <w:rsid w:val="00223BB0"/>
    <w:rsid w:val="002240ED"/>
    <w:rsid w:val="0022419A"/>
    <w:rsid w:val="00224248"/>
    <w:rsid w:val="002246CF"/>
    <w:rsid w:val="00224742"/>
    <w:rsid w:val="002247DF"/>
    <w:rsid w:val="00224CCA"/>
    <w:rsid w:val="00224D3E"/>
    <w:rsid w:val="00224D7C"/>
    <w:rsid w:val="00224E39"/>
    <w:rsid w:val="00224FF6"/>
    <w:rsid w:val="002250FA"/>
    <w:rsid w:val="00225241"/>
    <w:rsid w:val="002253B1"/>
    <w:rsid w:val="002253D2"/>
    <w:rsid w:val="002255B3"/>
    <w:rsid w:val="00225944"/>
    <w:rsid w:val="00225AFA"/>
    <w:rsid w:val="0022610D"/>
    <w:rsid w:val="0022614F"/>
    <w:rsid w:val="00226306"/>
    <w:rsid w:val="00226505"/>
    <w:rsid w:val="002266B9"/>
    <w:rsid w:val="0022670F"/>
    <w:rsid w:val="00226A70"/>
    <w:rsid w:val="00226B70"/>
    <w:rsid w:val="00226C96"/>
    <w:rsid w:val="00226CA8"/>
    <w:rsid w:val="00226DC0"/>
    <w:rsid w:val="00226F8F"/>
    <w:rsid w:val="00227011"/>
    <w:rsid w:val="0022710D"/>
    <w:rsid w:val="002272D0"/>
    <w:rsid w:val="00227850"/>
    <w:rsid w:val="0022789B"/>
    <w:rsid w:val="00227B4F"/>
    <w:rsid w:val="00227D3E"/>
    <w:rsid w:val="00227D54"/>
    <w:rsid w:val="00227E5A"/>
    <w:rsid w:val="00227F6C"/>
    <w:rsid w:val="00230225"/>
    <w:rsid w:val="0023027D"/>
    <w:rsid w:val="002306C7"/>
    <w:rsid w:val="00230A48"/>
    <w:rsid w:val="00230E2B"/>
    <w:rsid w:val="00230FA8"/>
    <w:rsid w:val="00231257"/>
    <w:rsid w:val="00231648"/>
    <w:rsid w:val="00231694"/>
    <w:rsid w:val="00231C00"/>
    <w:rsid w:val="00231E18"/>
    <w:rsid w:val="00232036"/>
    <w:rsid w:val="00232170"/>
    <w:rsid w:val="0023218C"/>
    <w:rsid w:val="00232419"/>
    <w:rsid w:val="0023254D"/>
    <w:rsid w:val="00232A08"/>
    <w:rsid w:val="00232B32"/>
    <w:rsid w:val="00232DFD"/>
    <w:rsid w:val="00233030"/>
    <w:rsid w:val="00233190"/>
    <w:rsid w:val="002334B0"/>
    <w:rsid w:val="00233546"/>
    <w:rsid w:val="00233830"/>
    <w:rsid w:val="00233A48"/>
    <w:rsid w:val="00233AB4"/>
    <w:rsid w:val="00233B17"/>
    <w:rsid w:val="00234017"/>
    <w:rsid w:val="0023432E"/>
    <w:rsid w:val="002344A8"/>
    <w:rsid w:val="002347CB"/>
    <w:rsid w:val="00234B28"/>
    <w:rsid w:val="00234B4A"/>
    <w:rsid w:val="00235015"/>
    <w:rsid w:val="002350FA"/>
    <w:rsid w:val="00235211"/>
    <w:rsid w:val="00235580"/>
    <w:rsid w:val="002356B9"/>
    <w:rsid w:val="0023579B"/>
    <w:rsid w:val="002358EE"/>
    <w:rsid w:val="00235B87"/>
    <w:rsid w:val="00235BBB"/>
    <w:rsid w:val="00235E11"/>
    <w:rsid w:val="002362A2"/>
    <w:rsid w:val="002367C5"/>
    <w:rsid w:val="00236869"/>
    <w:rsid w:val="0023687D"/>
    <w:rsid w:val="00236D6F"/>
    <w:rsid w:val="00236F7A"/>
    <w:rsid w:val="00236FB5"/>
    <w:rsid w:val="002376A1"/>
    <w:rsid w:val="0023798B"/>
    <w:rsid w:val="00237A34"/>
    <w:rsid w:val="00237BCF"/>
    <w:rsid w:val="00237D1E"/>
    <w:rsid w:val="00237D9C"/>
    <w:rsid w:val="0024006C"/>
    <w:rsid w:val="00240414"/>
    <w:rsid w:val="00240465"/>
    <w:rsid w:val="00240809"/>
    <w:rsid w:val="002408E3"/>
    <w:rsid w:val="00240BA7"/>
    <w:rsid w:val="00240DE4"/>
    <w:rsid w:val="00241621"/>
    <w:rsid w:val="00241E4C"/>
    <w:rsid w:val="00241F97"/>
    <w:rsid w:val="00242001"/>
    <w:rsid w:val="00242389"/>
    <w:rsid w:val="00242459"/>
    <w:rsid w:val="002424B5"/>
    <w:rsid w:val="0024270D"/>
    <w:rsid w:val="00242A0D"/>
    <w:rsid w:val="00242C44"/>
    <w:rsid w:val="00242E7F"/>
    <w:rsid w:val="0024308B"/>
    <w:rsid w:val="002430D0"/>
    <w:rsid w:val="002439FA"/>
    <w:rsid w:val="002440FB"/>
    <w:rsid w:val="002442DB"/>
    <w:rsid w:val="00244563"/>
    <w:rsid w:val="0024458B"/>
    <w:rsid w:val="0024469F"/>
    <w:rsid w:val="00244899"/>
    <w:rsid w:val="00244D57"/>
    <w:rsid w:val="00244DA1"/>
    <w:rsid w:val="00244FB5"/>
    <w:rsid w:val="00245062"/>
    <w:rsid w:val="002450CC"/>
    <w:rsid w:val="0024517F"/>
    <w:rsid w:val="002451C0"/>
    <w:rsid w:val="00245586"/>
    <w:rsid w:val="002455A5"/>
    <w:rsid w:val="0024576F"/>
    <w:rsid w:val="00245919"/>
    <w:rsid w:val="0024596C"/>
    <w:rsid w:val="00245A65"/>
    <w:rsid w:val="00245D90"/>
    <w:rsid w:val="00246361"/>
    <w:rsid w:val="002463D6"/>
    <w:rsid w:val="0024640B"/>
    <w:rsid w:val="00246912"/>
    <w:rsid w:val="00246A29"/>
    <w:rsid w:val="00246AA1"/>
    <w:rsid w:val="00246BBB"/>
    <w:rsid w:val="00246DD0"/>
    <w:rsid w:val="00246F24"/>
    <w:rsid w:val="00247383"/>
    <w:rsid w:val="00247776"/>
    <w:rsid w:val="002479EA"/>
    <w:rsid w:val="00247A29"/>
    <w:rsid w:val="00247CEC"/>
    <w:rsid w:val="00247E22"/>
    <w:rsid w:val="00247E78"/>
    <w:rsid w:val="002501EA"/>
    <w:rsid w:val="002503B9"/>
    <w:rsid w:val="002503EF"/>
    <w:rsid w:val="00250420"/>
    <w:rsid w:val="002504AA"/>
    <w:rsid w:val="002504C7"/>
    <w:rsid w:val="002505AA"/>
    <w:rsid w:val="0025061E"/>
    <w:rsid w:val="002506B2"/>
    <w:rsid w:val="00250783"/>
    <w:rsid w:val="00250B0B"/>
    <w:rsid w:val="00250BBA"/>
    <w:rsid w:val="00250C14"/>
    <w:rsid w:val="00250D9D"/>
    <w:rsid w:val="00250EA2"/>
    <w:rsid w:val="00250EFB"/>
    <w:rsid w:val="002510C0"/>
    <w:rsid w:val="0025112F"/>
    <w:rsid w:val="002512C9"/>
    <w:rsid w:val="002512E8"/>
    <w:rsid w:val="002515A3"/>
    <w:rsid w:val="00251651"/>
    <w:rsid w:val="00251687"/>
    <w:rsid w:val="002519D7"/>
    <w:rsid w:val="002520B2"/>
    <w:rsid w:val="00252155"/>
    <w:rsid w:val="002524A8"/>
    <w:rsid w:val="0025275C"/>
    <w:rsid w:val="00252865"/>
    <w:rsid w:val="002528BF"/>
    <w:rsid w:val="0025291B"/>
    <w:rsid w:val="00252943"/>
    <w:rsid w:val="002529A3"/>
    <w:rsid w:val="00252A07"/>
    <w:rsid w:val="00252BAC"/>
    <w:rsid w:val="00252D04"/>
    <w:rsid w:val="0025314E"/>
    <w:rsid w:val="002531EF"/>
    <w:rsid w:val="00253243"/>
    <w:rsid w:val="00253303"/>
    <w:rsid w:val="0025332C"/>
    <w:rsid w:val="002535B9"/>
    <w:rsid w:val="00253615"/>
    <w:rsid w:val="00253CFA"/>
    <w:rsid w:val="00253DD9"/>
    <w:rsid w:val="00253F27"/>
    <w:rsid w:val="00254322"/>
    <w:rsid w:val="0025450D"/>
    <w:rsid w:val="00254522"/>
    <w:rsid w:val="00254719"/>
    <w:rsid w:val="00254788"/>
    <w:rsid w:val="00254809"/>
    <w:rsid w:val="002548B9"/>
    <w:rsid w:val="00254A41"/>
    <w:rsid w:val="00254A98"/>
    <w:rsid w:val="00254A9D"/>
    <w:rsid w:val="00254BB0"/>
    <w:rsid w:val="00254DB9"/>
    <w:rsid w:val="002554F3"/>
    <w:rsid w:val="00255826"/>
    <w:rsid w:val="00255D1C"/>
    <w:rsid w:val="00255DFC"/>
    <w:rsid w:val="0025671D"/>
    <w:rsid w:val="0025672C"/>
    <w:rsid w:val="0025692E"/>
    <w:rsid w:val="002569BC"/>
    <w:rsid w:val="002569FA"/>
    <w:rsid w:val="00256C5D"/>
    <w:rsid w:val="00256E13"/>
    <w:rsid w:val="002570DC"/>
    <w:rsid w:val="002574B6"/>
    <w:rsid w:val="00257544"/>
    <w:rsid w:val="002575A2"/>
    <w:rsid w:val="002576F4"/>
    <w:rsid w:val="0025793A"/>
    <w:rsid w:val="002579D0"/>
    <w:rsid w:val="00257E1F"/>
    <w:rsid w:val="00257E3E"/>
    <w:rsid w:val="00257F15"/>
    <w:rsid w:val="00257FDF"/>
    <w:rsid w:val="00260526"/>
    <w:rsid w:val="00260892"/>
    <w:rsid w:val="002609BC"/>
    <w:rsid w:val="00260B14"/>
    <w:rsid w:val="00260B6C"/>
    <w:rsid w:val="00260BDE"/>
    <w:rsid w:val="0026101B"/>
    <w:rsid w:val="0026139A"/>
    <w:rsid w:val="002613FE"/>
    <w:rsid w:val="0026158E"/>
    <w:rsid w:val="00261594"/>
    <w:rsid w:val="0026177B"/>
    <w:rsid w:val="002619BA"/>
    <w:rsid w:val="00261B30"/>
    <w:rsid w:val="00261EF0"/>
    <w:rsid w:val="0026209D"/>
    <w:rsid w:val="0026211C"/>
    <w:rsid w:val="00262286"/>
    <w:rsid w:val="002622DC"/>
    <w:rsid w:val="00262353"/>
    <w:rsid w:val="002626A7"/>
    <w:rsid w:val="002627CF"/>
    <w:rsid w:val="002629FA"/>
    <w:rsid w:val="00262AFB"/>
    <w:rsid w:val="00262B36"/>
    <w:rsid w:val="00262B9F"/>
    <w:rsid w:val="00262BFB"/>
    <w:rsid w:val="002632A5"/>
    <w:rsid w:val="002633BB"/>
    <w:rsid w:val="0026353B"/>
    <w:rsid w:val="00263543"/>
    <w:rsid w:val="00263836"/>
    <w:rsid w:val="00263A4E"/>
    <w:rsid w:val="00263AC4"/>
    <w:rsid w:val="00263CA7"/>
    <w:rsid w:val="00263D12"/>
    <w:rsid w:val="00263E93"/>
    <w:rsid w:val="00263FFC"/>
    <w:rsid w:val="00264490"/>
    <w:rsid w:val="002644C6"/>
    <w:rsid w:val="00264666"/>
    <w:rsid w:val="00264680"/>
    <w:rsid w:val="002646BA"/>
    <w:rsid w:val="00264A11"/>
    <w:rsid w:val="00264A95"/>
    <w:rsid w:val="00264BD3"/>
    <w:rsid w:val="00264BF8"/>
    <w:rsid w:val="00264FD4"/>
    <w:rsid w:val="002650A0"/>
    <w:rsid w:val="00265256"/>
    <w:rsid w:val="002653D6"/>
    <w:rsid w:val="0026544B"/>
    <w:rsid w:val="002659EF"/>
    <w:rsid w:val="00265A2B"/>
    <w:rsid w:val="00265BD2"/>
    <w:rsid w:val="0026603B"/>
    <w:rsid w:val="0026684F"/>
    <w:rsid w:val="0026692C"/>
    <w:rsid w:val="00266B85"/>
    <w:rsid w:val="00266FFD"/>
    <w:rsid w:val="0026718D"/>
    <w:rsid w:val="002673F6"/>
    <w:rsid w:val="00267484"/>
    <w:rsid w:val="00267662"/>
    <w:rsid w:val="0026779D"/>
    <w:rsid w:val="002677A5"/>
    <w:rsid w:val="00267A4B"/>
    <w:rsid w:val="00267AB2"/>
    <w:rsid w:val="00267B20"/>
    <w:rsid w:val="00267B3D"/>
    <w:rsid w:val="00267BB3"/>
    <w:rsid w:val="002700D2"/>
    <w:rsid w:val="00270525"/>
    <w:rsid w:val="00270A2E"/>
    <w:rsid w:val="00270A59"/>
    <w:rsid w:val="00270BFA"/>
    <w:rsid w:val="00270DB7"/>
    <w:rsid w:val="00270DC8"/>
    <w:rsid w:val="002710BD"/>
    <w:rsid w:val="002710CD"/>
    <w:rsid w:val="0027167B"/>
    <w:rsid w:val="00271795"/>
    <w:rsid w:val="00271AEC"/>
    <w:rsid w:val="00272247"/>
    <w:rsid w:val="0027269D"/>
    <w:rsid w:val="00272835"/>
    <w:rsid w:val="0027298E"/>
    <w:rsid w:val="00272A28"/>
    <w:rsid w:val="00272DB5"/>
    <w:rsid w:val="00272DE7"/>
    <w:rsid w:val="0027317A"/>
    <w:rsid w:val="00273391"/>
    <w:rsid w:val="002733C5"/>
    <w:rsid w:val="002735AB"/>
    <w:rsid w:val="00273730"/>
    <w:rsid w:val="00273840"/>
    <w:rsid w:val="00273C26"/>
    <w:rsid w:val="00273D7F"/>
    <w:rsid w:val="00273DB4"/>
    <w:rsid w:val="00273E1C"/>
    <w:rsid w:val="00273F95"/>
    <w:rsid w:val="00274556"/>
    <w:rsid w:val="002748D1"/>
    <w:rsid w:val="00274904"/>
    <w:rsid w:val="00274C98"/>
    <w:rsid w:val="00274FAE"/>
    <w:rsid w:val="00275185"/>
    <w:rsid w:val="00275297"/>
    <w:rsid w:val="002752BB"/>
    <w:rsid w:val="00275338"/>
    <w:rsid w:val="00275897"/>
    <w:rsid w:val="002758C7"/>
    <w:rsid w:val="00275D9F"/>
    <w:rsid w:val="00275F7B"/>
    <w:rsid w:val="002760BE"/>
    <w:rsid w:val="002763BF"/>
    <w:rsid w:val="00276493"/>
    <w:rsid w:val="002768A7"/>
    <w:rsid w:val="0027695E"/>
    <w:rsid w:val="00276977"/>
    <w:rsid w:val="00276A60"/>
    <w:rsid w:val="00276C8B"/>
    <w:rsid w:val="00276CB9"/>
    <w:rsid w:val="00276EAA"/>
    <w:rsid w:val="00276F90"/>
    <w:rsid w:val="0027745F"/>
    <w:rsid w:val="0027753F"/>
    <w:rsid w:val="0027776B"/>
    <w:rsid w:val="00277ACC"/>
    <w:rsid w:val="00277C42"/>
    <w:rsid w:val="00277D95"/>
    <w:rsid w:val="0028028D"/>
    <w:rsid w:val="0028034A"/>
    <w:rsid w:val="002806CA"/>
    <w:rsid w:val="00280955"/>
    <w:rsid w:val="002814CD"/>
    <w:rsid w:val="002817E0"/>
    <w:rsid w:val="00281894"/>
    <w:rsid w:val="00281927"/>
    <w:rsid w:val="0028197F"/>
    <w:rsid w:val="00281BC1"/>
    <w:rsid w:val="00281E27"/>
    <w:rsid w:val="00281F7A"/>
    <w:rsid w:val="0028226A"/>
    <w:rsid w:val="002825CE"/>
    <w:rsid w:val="0028263B"/>
    <w:rsid w:val="00282899"/>
    <w:rsid w:val="002829AF"/>
    <w:rsid w:val="00282A13"/>
    <w:rsid w:val="00282B21"/>
    <w:rsid w:val="00282E57"/>
    <w:rsid w:val="002830D8"/>
    <w:rsid w:val="0028322E"/>
    <w:rsid w:val="00283461"/>
    <w:rsid w:val="0028395A"/>
    <w:rsid w:val="00283EFD"/>
    <w:rsid w:val="00284092"/>
    <w:rsid w:val="0028418B"/>
    <w:rsid w:val="002842E0"/>
    <w:rsid w:val="0028447F"/>
    <w:rsid w:val="00284644"/>
    <w:rsid w:val="00284648"/>
    <w:rsid w:val="002847D2"/>
    <w:rsid w:val="00284A46"/>
    <w:rsid w:val="00284EEE"/>
    <w:rsid w:val="00284F2E"/>
    <w:rsid w:val="00284FCD"/>
    <w:rsid w:val="0028576D"/>
    <w:rsid w:val="002857BC"/>
    <w:rsid w:val="00285B6B"/>
    <w:rsid w:val="00285C30"/>
    <w:rsid w:val="00285C48"/>
    <w:rsid w:val="002861BE"/>
    <w:rsid w:val="00286282"/>
    <w:rsid w:val="002862E2"/>
    <w:rsid w:val="00286386"/>
    <w:rsid w:val="00286398"/>
    <w:rsid w:val="002865AA"/>
    <w:rsid w:val="00286870"/>
    <w:rsid w:val="00286A1A"/>
    <w:rsid w:val="00286A7A"/>
    <w:rsid w:val="00286B4D"/>
    <w:rsid w:val="00286D73"/>
    <w:rsid w:val="00286F82"/>
    <w:rsid w:val="002870D9"/>
    <w:rsid w:val="00287241"/>
    <w:rsid w:val="0028736E"/>
    <w:rsid w:val="00287462"/>
    <w:rsid w:val="002874AF"/>
    <w:rsid w:val="00287683"/>
    <w:rsid w:val="002878C5"/>
    <w:rsid w:val="00287A63"/>
    <w:rsid w:val="00287B34"/>
    <w:rsid w:val="00287D55"/>
    <w:rsid w:val="00290084"/>
    <w:rsid w:val="00290104"/>
    <w:rsid w:val="00290105"/>
    <w:rsid w:val="0029062F"/>
    <w:rsid w:val="00290632"/>
    <w:rsid w:val="002906C1"/>
    <w:rsid w:val="0029090E"/>
    <w:rsid w:val="00290A8B"/>
    <w:rsid w:val="0029103B"/>
    <w:rsid w:val="00291185"/>
    <w:rsid w:val="00291616"/>
    <w:rsid w:val="00291A11"/>
    <w:rsid w:val="00291CDF"/>
    <w:rsid w:val="00291CFD"/>
    <w:rsid w:val="00291EA4"/>
    <w:rsid w:val="00291EA6"/>
    <w:rsid w:val="00291EAA"/>
    <w:rsid w:val="00291F6A"/>
    <w:rsid w:val="002921BA"/>
    <w:rsid w:val="00292322"/>
    <w:rsid w:val="00293048"/>
    <w:rsid w:val="00293647"/>
    <w:rsid w:val="002937D6"/>
    <w:rsid w:val="002938A4"/>
    <w:rsid w:val="00293918"/>
    <w:rsid w:val="00293940"/>
    <w:rsid w:val="00293A07"/>
    <w:rsid w:val="00293C39"/>
    <w:rsid w:val="00293CAA"/>
    <w:rsid w:val="00293D86"/>
    <w:rsid w:val="00293F14"/>
    <w:rsid w:val="00293FE1"/>
    <w:rsid w:val="00294121"/>
    <w:rsid w:val="00294305"/>
    <w:rsid w:val="00294405"/>
    <w:rsid w:val="0029441A"/>
    <w:rsid w:val="00294642"/>
    <w:rsid w:val="002946E0"/>
    <w:rsid w:val="00294815"/>
    <w:rsid w:val="00294971"/>
    <w:rsid w:val="002949A3"/>
    <w:rsid w:val="00294A41"/>
    <w:rsid w:val="00294A6C"/>
    <w:rsid w:val="00294B27"/>
    <w:rsid w:val="00294DA2"/>
    <w:rsid w:val="002950A0"/>
    <w:rsid w:val="002950D6"/>
    <w:rsid w:val="0029516D"/>
    <w:rsid w:val="002952E4"/>
    <w:rsid w:val="002955D7"/>
    <w:rsid w:val="002955F2"/>
    <w:rsid w:val="00295660"/>
    <w:rsid w:val="0029581A"/>
    <w:rsid w:val="00295A17"/>
    <w:rsid w:val="00295E3E"/>
    <w:rsid w:val="00296126"/>
    <w:rsid w:val="00296613"/>
    <w:rsid w:val="00296723"/>
    <w:rsid w:val="00296926"/>
    <w:rsid w:val="00296CF2"/>
    <w:rsid w:val="00296D77"/>
    <w:rsid w:val="00296DA7"/>
    <w:rsid w:val="00296E00"/>
    <w:rsid w:val="00296E14"/>
    <w:rsid w:val="002971E7"/>
    <w:rsid w:val="002973B5"/>
    <w:rsid w:val="002976D3"/>
    <w:rsid w:val="00297993"/>
    <w:rsid w:val="00297ACA"/>
    <w:rsid w:val="002A0188"/>
    <w:rsid w:val="002A01BB"/>
    <w:rsid w:val="002A0375"/>
    <w:rsid w:val="002A0667"/>
    <w:rsid w:val="002A0776"/>
    <w:rsid w:val="002A0B5C"/>
    <w:rsid w:val="002A0BCC"/>
    <w:rsid w:val="002A0C4D"/>
    <w:rsid w:val="002A0C58"/>
    <w:rsid w:val="002A0C99"/>
    <w:rsid w:val="002A0CCF"/>
    <w:rsid w:val="002A0CD9"/>
    <w:rsid w:val="002A115F"/>
    <w:rsid w:val="002A12F7"/>
    <w:rsid w:val="002A130F"/>
    <w:rsid w:val="002A1318"/>
    <w:rsid w:val="002A18CD"/>
    <w:rsid w:val="002A1AB7"/>
    <w:rsid w:val="002A1B55"/>
    <w:rsid w:val="002A2098"/>
    <w:rsid w:val="002A26F2"/>
    <w:rsid w:val="002A2877"/>
    <w:rsid w:val="002A2CC5"/>
    <w:rsid w:val="002A2D17"/>
    <w:rsid w:val="002A3028"/>
    <w:rsid w:val="002A3130"/>
    <w:rsid w:val="002A335D"/>
    <w:rsid w:val="002A35C1"/>
    <w:rsid w:val="002A370D"/>
    <w:rsid w:val="002A39E7"/>
    <w:rsid w:val="002A3C82"/>
    <w:rsid w:val="002A3D08"/>
    <w:rsid w:val="002A4008"/>
    <w:rsid w:val="002A44F5"/>
    <w:rsid w:val="002A47EE"/>
    <w:rsid w:val="002A4B30"/>
    <w:rsid w:val="002A4D0A"/>
    <w:rsid w:val="002A51BA"/>
    <w:rsid w:val="002A5754"/>
    <w:rsid w:val="002A5888"/>
    <w:rsid w:val="002A5F36"/>
    <w:rsid w:val="002A5FC1"/>
    <w:rsid w:val="002A5FE6"/>
    <w:rsid w:val="002A6313"/>
    <w:rsid w:val="002A67BD"/>
    <w:rsid w:val="002A6812"/>
    <w:rsid w:val="002A68F4"/>
    <w:rsid w:val="002A6E22"/>
    <w:rsid w:val="002A6F11"/>
    <w:rsid w:val="002A6F7E"/>
    <w:rsid w:val="002A719F"/>
    <w:rsid w:val="002A7377"/>
    <w:rsid w:val="002A7557"/>
    <w:rsid w:val="002A7615"/>
    <w:rsid w:val="002A7C6D"/>
    <w:rsid w:val="002A7CF5"/>
    <w:rsid w:val="002A7EFA"/>
    <w:rsid w:val="002A7FAF"/>
    <w:rsid w:val="002B01D3"/>
    <w:rsid w:val="002B039B"/>
    <w:rsid w:val="002B03EA"/>
    <w:rsid w:val="002B040F"/>
    <w:rsid w:val="002B053B"/>
    <w:rsid w:val="002B0593"/>
    <w:rsid w:val="002B07D9"/>
    <w:rsid w:val="002B0908"/>
    <w:rsid w:val="002B0A29"/>
    <w:rsid w:val="002B0A5B"/>
    <w:rsid w:val="002B0B23"/>
    <w:rsid w:val="002B1193"/>
    <w:rsid w:val="002B13F3"/>
    <w:rsid w:val="002B1453"/>
    <w:rsid w:val="002B1974"/>
    <w:rsid w:val="002B1A35"/>
    <w:rsid w:val="002B22A6"/>
    <w:rsid w:val="002B240A"/>
    <w:rsid w:val="002B24AF"/>
    <w:rsid w:val="002B25CD"/>
    <w:rsid w:val="002B29A2"/>
    <w:rsid w:val="002B2FC1"/>
    <w:rsid w:val="002B3622"/>
    <w:rsid w:val="002B3A4F"/>
    <w:rsid w:val="002B3A56"/>
    <w:rsid w:val="002B3A7F"/>
    <w:rsid w:val="002B3A80"/>
    <w:rsid w:val="002B3AAA"/>
    <w:rsid w:val="002B41C0"/>
    <w:rsid w:val="002B43F7"/>
    <w:rsid w:val="002B44B0"/>
    <w:rsid w:val="002B47A1"/>
    <w:rsid w:val="002B4D6E"/>
    <w:rsid w:val="002B5209"/>
    <w:rsid w:val="002B5316"/>
    <w:rsid w:val="002B535C"/>
    <w:rsid w:val="002B5541"/>
    <w:rsid w:val="002B5753"/>
    <w:rsid w:val="002B5881"/>
    <w:rsid w:val="002B5BD2"/>
    <w:rsid w:val="002B5DC1"/>
    <w:rsid w:val="002B6426"/>
    <w:rsid w:val="002B663D"/>
    <w:rsid w:val="002B67B5"/>
    <w:rsid w:val="002B6E3B"/>
    <w:rsid w:val="002B70E7"/>
    <w:rsid w:val="002B763C"/>
    <w:rsid w:val="002B7782"/>
    <w:rsid w:val="002B7A50"/>
    <w:rsid w:val="002B7BAA"/>
    <w:rsid w:val="002B7C3D"/>
    <w:rsid w:val="002B7D16"/>
    <w:rsid w:val="002B7DF9"/>
    <w:rsid w:val="002C0021"/>
    <w:rsid w:val="002C02B2"/>
    <w:rsid w:val="002C0392"/>
    <w:rsid w:val="002C04A9"/>
    <w:rsid w:val="002C05AD"/>
    <w:rsid w:val="002C05BB"/>
    <w:rsid w:val="002C0686"/>
    <w:rsid w:val="002C0860"/>
    <w:rsid w:val="002C0942"/>
    <w:rsid w:val="002C0B93"/>
    <w:rsid w:val="002C1251"/>
    <w:rsid w:val="002C1438"/>
    <w:rsid w:val="002C152B"/>
    <w:rsid w:val="002C16D0"/>
    <w:rsid w:val="002C174D"/>
    <w:rsid w:val="002C1A6F"/>
    <w:rsid w:val="002C1C2C"/>
    <w:rsid w:val="002C1D4A"/>
    <w:rsid w:val="002C1FFC"/>
    <w:rsid w:val="002C20EA"/>
    <w:rsid w:val="002C2465"/>
    <w:rsid w:val="002C2572"/>
    <w:rsid w:val="002C266C"/>
    <w:rsid w:val="002C26E4"/>
    <w:rsid w:val="002C283F"/>
    <w:rsid w:val="002C29FE"/>
    <w:rsid w:val="002C307E"/>
    <w:rsid w:val="002C34CA"/>
    <w:rsid w:val="002C3630"/>
    <w:rsid w:val="002C36C6"/>
    <w:rsid w:val="002C3902"/>
    <w:rsid w:val="002C3D8D"/>
    <w:rsid w:val="002C4AFC"/>
    <w:rsid w:val="002C503D"/>
    <w:rsid w:val="002C535C"/>
    <w:rsid w:val="002C5382"/>
    <w:rsid w:val="002C5672"/>
    <w:rsid w:val="002C56BF"/>
    <w:rsid w:val="002C56E0"/>
    <w:rsid w:val="002C59A2"/>
    <w:rsid w:val="002C59AC"/>
    <w:rsid w:val="002C5B21"/>
    <w:rsid w:val="002C610E"/>
    <w:rsid w:val="002C6326"/>
    <w:rsid w:val="002C6432"/>
    <w:rsid w:val="002C6AE5"/>
    <w:rsid w:val="002C6C5E"/>
    <w:rsid w:val="002C6ED0"/>
    <w:rsid w:val="002C7377"/>
    <w:rsid w:val="002C73EB"/>
    <w:rsid w:val="002C7757"/>
    <w:rsid w:val="002C79AF"/>
    <w:rsid w:val="002C7AB4"/>
    <w:rsid w:val="002C7F8C"/>
    <w:rsid w:val="002C7F90"/>
    <w:rsid w:val="002D0066"/>
    <w:rsid w:val="002D00EE"/>
    <w:rsid w:val="002D03B3"/>
    <w:rsid w:val="002D05FA"/>
    <w:rsid w:val="002D0BDE"/>
    <w:rsid w:val="002D0C53"/>
    <w:rsid w:val="002D0DDF"/>
    <w:rsid w:val="002D0E14"/>
    <w:rsid w:val="002D119F"/>
    <w:rsid w:val="002D154F"/>
    <w:rsid w:val="002D1668"/>
    <w:rsid w:val="002D1692"/>
    <w:rsid w:val="002D169B"/>
    <w:rsid w:val="002D18FE"/>
    <w:rsid w:val="002D1B7D"/>
    <w:rsid w:val="002D1F97"/>
    <w:rsid w:val="002D209D"/>
    <w:rsid w:val="002D2236"/>
    <w:rsid w:val="002D226D"/>
    <w:rsid w:val="002D22DE"/>
    <w:rsid w:val="002D23E0"/>
    <w:rsid w:val="002D2437"/>
    <w:rsid w:val="002D24AE"/>
    <w:rsid w:val="002D26A7"/>
    <w:rsid w:val="002D2822"/>
    <w:rsid w:val="002D2A6D"/>
    <w:rsid w:val="002D2B1E"/>
    <w:rsid w:val="002D2D8C"/>
    <w:rsid w:val="002D2FA8"/>
    <w:rsid w:val="002D30F3"/>
    <w:rsid w:val="002D3123"/>
    <w:rsid w:val="002D31AC"/>
    <w:rsid w:val="002D31BD"/>
    <w:rsid w:val="002D31CD"/>
    <w:rsid w:val="002D321A"/>
    <w:rsid w:val="002D33C2"/>
    <w:rsid w:val="002D34FD"/>
    <w:rsid w:val="002D3752"/>
    <w:rsid w:val="002D3875"/>
    <w:rsid w:val="002D38FB"/>
    <w:rsid w:val="002D3947"/>
    <w:rsid w:val="002D3C51"/>
    <w:rsid w:val="002D3CDA"/>
    <w:rsid w:val="002D43AD"/>
    <w:rsid w:val="002D4687"/>
    <w:rsid w:val="002D4706"/>
    <w:rsid w:val="002D4E04"/>
    <w:rsid w:val="002D4E77"/>
    <w:rsid w:val="002D4FAF"/>
    <w:rsid w:val="002D5668"/>
    <w:rsid w:val="002D5917"/>
    <w:rsid w:val="002D5941"/>
    <w:rsid w:val="002D5BFD"/>
    <w:rsid w:val="002D5C02"/>
    <w:rsid w:val="002D5C8D"/>
    <w:rsid w:val="002D6443"/>
    <w:rsid w:val="002D65EA"/>
    <w:rsid w:val="002D66CB"/>
    <w:rsid w:val="002D6D42"/>
    <w:rsid w:val="002D7016"/>
    <w:rsid w:val="002D70E5"/>
    <w:rsid w:val="002D720A"/>
    <w:rsid w:val="002D7305"/>
    <w:rsid w:val="002D74A1"/>
    <w:rsid w:val="002D76B1"/>
    <w:rsid w:val="002D76B4"/>
    <w:rsid w:val="002D7767"/>
    <w:rsid w:val="002D7954"/>
    <w:rsid w:val="002D7B11"/>
    <w:rsid w:val="002D7D30"/>
    <w:rsid w:val="002D7D57"/>
    <w:rsid w:val="002E040F"/>
    <w:rsid w:val="002E05DB"/>
    <w:rsid w:val="002E06D9"/>
    <w:rsid w:val="002E07BA"/>
    <w:rsid w:val="002E101B"/>
    <w:rsid w:val="002E120B"/>
    <w:rsid w:val="002E134D"/>
    <w:rsid w:val="002E1806"/>
    <w:rsid w:val="002E1AF9"/>
    <w:rsid w:val="002E1BEB"/>
    <w:rsid w:val="002E1CD9"/>
    <w:rsid w:val="002E2164"/>
    <w:rsid w:val="002E2594"/>
    <w:rsid w:val="002E2A7D"/>
    <w:rsid w:val="002E340F"/>
    <w:rsid w:val="002E3511"/>
    <w:rsid w:val="002E3A31"/>
    <w:rsid w:val="002E3A54"/>
    <w:rsid w:val="002E3D53"/>
    <w:rsid w:val="002E3D8C"/>
    <w:rsid w:val="002E3F67"/>
    <w:rsid w:val="002E405D"/>
    <w:rsid w:val="002E4889"/>
    <w:rsid w:val="002E4A53"/>
    <w:rsid w:val="002E554B"/>
    <w:rsid w:val="002E5576"/>
    <w:rsid w:val="002E5C46"/>
    <w:rsid w:val="002E5E1D"/>
    <w:rsid w:val="002E5ED5"/>
    <w:rsid w:val="002E616D"/>
    <w:rsid w:val="002E6236"/>
    <w:rsid w:val="002E65B2"/>
    <w:rsid w:val="002E6782"/>
    <w:rsid w:val="002E68B4"/>
    <w:rsid w:val="002E68E1"/>
    <w:rsid w:val="002E6959"/>
    <w:rsid w:val="002E6A0F"/>
    <w:rsid w:val="002E6B7E"/>
    <w:rsid w:val="002E6DD7"/>
    <w:rsid w:val="002E6E05"/>
    <w:rsid w:val="002E6EE2"/>
    <w:rsid w:val="002E754A"/>
    <w:rsid w:val="002E7656"/>
    <w:rsid w:val="002E7659"/>
    <w:rsid w:val="002E799D"/>
    <w:rsid w:val="002E7A67"/>
    <w:rsid w:val="002E7D37"/>
    <w:rsid w:val="002E7E9A"/>
    <w:rsid w:val="002E7F57"/>
    <w:rsid w:val="002F0140"/>
    <w:rsid w:val="002F01BF"/>
    <w:rsid w:val="002F062F"/>
    <w:rsid w:val="002F0662"/>
    <w:rsid w:val="002F0811"/>
    <w:rsid w:val="002F0AC2"/>
    <w:rsid w:val="002F0B5A"/>
    <w:rsid w:val="002F0DB2"/>
    <w:rsid w:val="002F100A"/>
    <w:rsid w:val="002F151C"/>
    <w:rsid w:val="002F1C9B"/>
    <w:rsid w:val="002F1DE9"/>
    <w:rsid w:val="002F1E3A"/>
    <w:rsid w:val="002F1E5B"/>
    <w:rsid w:val="002F1E63"/>
    <w:rsid w:val="002F1FB5"/>
    <w:rsid w:val="002F2118"/>
    <w:rsid w:val="002F234F"/>
    <w:rsid w:val="002F2374"/>
    <w:rsid w:val="002F2393"/>
    <w:rsid w:val="002F2589"/>
    <w:rsid w:val="002F28F4"/>
    <w:rsid w:val="002F2E5D"/>
    <w:rsid w:val="002F2E76"/>
    <w:rsid w:val="002F30C3"/>
    <w:rsid w:val="002F317F"/>
    <w:rsid w:val="002F3472"/>
    <w:rsid w:val="002F3487"/>
    <w:rsid w:val="002F3685"/>
    <w:rsid w:val="002F3705"/>
    <w:rsid w:val="002F38F0"/>
    <w:rsid w:val="002F3B89"/>
    <w:rsid w:val="002F3B93"/>
    <w:rsid w:val="002F3BE5"/>
    <w:rsid w:val="002F3C00"/>
    <w:rsid w:val="002F40D2"/>
    <w:rsid w:val="002F41DF"/>
    <w:rsid w:val="002F4236"/>
    <w:rsid w:val="002F4285"/>
    <w:rsid w:val="002F4691"/>
    <w:rsid w:val="002F498A"/>
    <w:rsid w:val="002F49E1"/>
    <w:rsid w:val="002F4CCE"/>
    <w:rsid w:val="002F4FC7"/>
    <w:rsid w:val="002F529D"/>
    <w:rsid w:val="002F54FB"/>
    <w:rsid w:val="002F56EB"/>
    <w:rsid w:val="002F5700"/>
    <w:rsid w:val="002F5908"/>
    <w:rsid w:val="002F59DE"/>
    <w:rsid w:val="002F616C"/>
    <w:rsid w:val="002F632B"/>
    <w:rsid w:val="002F653B"/>
    <w:rsid w:val="002F662D"/>
    <w:rsid w:val="002F6779"/>
    <w:rsid w:val="002F6790"/>
    <w:rsid w:val="002F6D24"/>
    <w:rsid w:val="002F6D5B"/>
    <w:rsid w:val="002F6FA9"/>
    <w:rsid w:val="002F6FCF"/>
    <w:rsid w:val="002F7010"/>
    <w:rsid w:val="002F7017"/>
    <w:rsid w:val="002F7428"/>
    <w:rsid w:val="002F743F"/>
    <w:rsid w:val="002F751D"/>
    <w:rsid w:val="002F7540"/>
    <w:rsid w:val="002F758C"/>
    <w:rsid w:val="002F760A"/>
    <w:rsid w:val="002F7702"/>
    <w:rsid w:val="002F778A"/>
    <w:rsid w:val="002F78F7"/>
    <w:rsid w:val="002F79CD"/>
    <w:rsid w:val="002F7BC2"/>
    <w:rsid w:val="003000BD"/>
    <w:rsid w:val="00300234"/>
    <w:rsid w:val="003006BF"/>
    <w:rsid w:val="0030078C"/>
    <w:rsid w:val="00300935"/>
    <w:rsid w:val="00300D3D"/>
    <w:rsid w:val="00300FB2"/>
    <w:rsid w:val="00301170"/>
    <w:rsid w:val="00301424"/>
    <w:rsid w:val="0030149D"/>
    <w:rsid w:val="003014C8"/>
    <w:rsid w:val="003016B0"/>
    <w:rsid w:val="003016D7"/>
    <w:rsid w:val="00301A6B"/>
    <w:rsid w:val="00301A73"/>
    <w:rsid w:val="00301ABE"/>
    <w:rsid w:val="00301D5F"/>
    <w:rsid w:val="0030283E"/>
    <w:rsid w:val="003029A6"/>
    <w:rsid w:val="00302A44"/>
    <w:rsid w:val="00302A74"/>
    <w:rsid w:val="00302D3D"/>
    <w:rsid w:val="003030D1"/>
    <w:rsid w:val="00303314"/>
    <w:rsid w:val="003035E7"/>
    <w:rsid w:val="003038F1"/>
    <w:rsid w:val="00303B5D"/>
    <w:rsid w:val="00303CB2"/>
    <w:rsid w:val="00303D8B"/>
    <w:rsid w:val="00303FC5"/>
    <w:rsid w:val="003040FB"/>
    <w:rsid w:val="003042C4"/>
    <w:rsid w:val="003043AD"/>
    <w:rsid w:val="003046BF"/>
    <w:rsid w:val="003046FC"/>
    <w:rsid w:val="003049A7"/>
    <w:rsid w:val="00304A63"/>
    <w:rsid w:val="00304A6A"/>
    <w:rsid w:val="00304D24"/>
    <w:rsid w:val="00304F97"/>
    <w:rsid w:val="003051F3"/>
    <w:rsid w:val="00305332"/>
    <w:rsid w:val="00305375"/>
    <w:rsid w:val="003053EA"/>
    <w:rsid w:val="0030582C"/>
    <w:rsid w:val="003058B4"/>
    <w:rsid w:val="00305A45"/>
    <w:rsid w:val="00305B68"/>
    <w:rsid w:val="00305BB4"/>
    <w:rsid w:val="003062AB"/>
    <w:rsid w:val="0030631A"/>
    <w:rsid w:val="00306820"/>
    <w:rsid w:val="0030684D"/>
    <w:rsid w:val="00306B5A"/>
    <w:rsid w:val="00306D7C"/>
    <w:rsid w:val="00306FB7"/>
    <w:rsid w:val="0030719A"/>
    <w:rsid w:val="00307246"/>
    <w:rsid w:val="00307307"/>
    <w:rsid w:val="0030741E"/>
    <w:rsid w:val="00307988"/>
    <w:rsid w:val="00307E8C"/>
    <w:rsid w:val="00307E90"/>
    <w:rsid w:val="00307FA5"/>
    <w:rsid w:val="00310140"/>
    <w:rsid w:val="00310306"/>
    <w:rsid w:val="0031065B"/>
    <w:rsid w:val="0031078B"/>
    <w:rsid w:val="00310884"/>
    <w:rsid w:val="00311007"/>
    <w:rsid w:val="00311079"/>
    <w:rsid w:val="00311299"/>
    <w:rsid w:val="00311426"/>
    <w:rsid w:val="00311455"/>
    <w:rsid w:val="003115F8"/>
    <w:rsid w:val="00311E56"/>
    <w:rsid w:val="00311EF1"/>
    <w:rsid w:val="00312048"/>
    <w:rsid w:val="0031234A"/>
    <w:rsid w:val="003123D8"/>
    <w:rsid w:val="003125E8"/>
    <w:rsid w:val="00312635"/>
    <w:rsid w:val="00312876"/>
    <w:rsid w:val="00312EC1"/>
    <w:rsid w:val="00312F5E"/>
    <w:rsid w:val="003130AC"/>
    <w:rsid w:val="003132CF"/>
    <w:rsid w:val="00313367"/>
    <w:rsid w:val="003134AA"/>
    <w:rsid w:val="003135FF"/>
    <w:rsid w:val="0031370A"/>
    <w:rsid w:val="0031388F"/>
    <w:rsid w:val="00313B93"/>
    <w:rsid w:val="00313C74"/>
    <w:rsid w:val="00313CA1"/>
    <w:rsid w:val="00313E28"/>
    <w:rsid w:val="00313FC8"/>
    <w:rsid w:val="00314278"/>
    <w:rsid w:val="0031440F"/>
    <w:rsid w:val="00314658"/>
    <w:rsid w:val="00314693"/>
    <w:rsid w:val="00314A0C"/>
    <w:rsid w:val="00314AB9"/>
    <w:rsid w:val="00314D4C"/>
    <w:rsid w:val="00314F74"/>
    <w:rsid w:val="00314FE0"/>
    <w:rsid w:val="00315130"/>
    <w:rsid w:val="0031528A"/>
    <w:rsid w:val="003152BD"/>
    <w:rsid w:val="0031543D"/>
    <w:rsid w:val="003154C7"/>
    <w:rsid w:val="00315508"/>
    <w:rsid w:val="00315515"/>
    <w:rsid w:val="003156EA"/>
    <w:rsid w:val="00315766"/>
    <w:rsid w:val="0031598D"/>
    <w:rsid w:val="003159AE"/>
    <w:rsid w:val="00315A4A"/>
    <w:rsid w:val="00315A82"/>
    <w:rsid w:val="00315B5A"/>
    <w:rsid w:val="00315C58"/>
    <w:rsid w:val="00315CF2"/>
    <w:rsid w:val="00316036"/>
    <w:rsid w:val="00316480"/>
    <w:rsid w:val="003166FB"/>
    <w:rsid w:val="0031671B"/>
    <w:rsid w:val="00316C24"/>
    <w:rsid w:val="00316FB5"/>
    <w:rsid w:val="0031702A"/>
    <w:rsid w:val="003172FA"/>
    <w:rsid w:val="00317414"/>
    <w:rsid w:val="0031745E"/>
    <w:rsid w:val="003174BB"/>
    <w:rsid w:val="003174C2"/>
    <w:rsid w:val="0031781E"/>
    <w:rsid w:val="00317F4A"/>
    <w:rsid w:val="00317F5C"/>
    <w:rsid w:val="00320215"/>
    <w:rsid w:val="00320679"/>
    <w:rsid w:val="0032079C"/>
    <w:rsid w:val="0032080C"/>
    <w:rsid w:val="00320E50"/>
    <w:rsid w:val="00321060"/>
    <w:rsid w:val="0032116F"/>
    <w:rsid w:val="003213B0"/>
    <w:rsid w:val="00321431"/>
    <w:rsid w:val="00321AF3"/>
    <w:rsid w:val="00321D39"/>
    <w:rsid w:val="00321E1E"/>
    <w:rsid w:val="00321E4D"/>
    <w:rsid w:val="00321EC5"/>
    <w:rsid w:val="00322276"/>
    <w:rsid w:val="00322686"/>
    <w:rsid w:val="00322725"/>
    <w:rsid w:val="00322768"/>
    <w:rsid w:val="00322896"/>
    <w:rsid w:val="003228F1"/>
    <w:rsid w:val="00322B04"/>
    <w:rsid w:val="00322D0E"/>
    <w:rsid w:val="0032304E"/>
    <w:rsid w:val="003231F6"/>
    <w:rsid w:val="003232E3"/>
    <w:rsid w:val="00323404"/>
    <w:rsid w:val="00323575"/>
    <w:rsid w:val="00323606"/>
    <w:rsid w:val="00323A9D"/>
    <w:rsid w:val="00323E9C"/>
    <w:rsid w:val="00323EFE"/>
    <w:rsid w:val="003240AF"/>
    <w:rsid w:val="0032426D"/>
    <w:rsid w:val="00324292"/>
    <w:rsid w:val="003245F7"/>
    <w:rsid w:val="00324645"/>
    <w:rsid w:val="0032473D"/>
    <w:rsid w:val="00324A6A"/>
    <w:rsid w:val="00324AE3"/>
    <w:rsid w:val="00324CAF"/>
    <w:rsid w:val="00324CB7"/>
    <w:rsid w:val="00324D2A"/>
    <w:rsid w:val="00324D48"/>
    <w:rsid w:val="00324D79"/>
    <w:rsid w:val="00324FE0"/>
    <w:rsid w:val="003251A0"/>
    <w:rsid w:val="003252DB"/>
    <w:rsid w:val="00325878"/>
    <w:rsid w:val="0032596A"/>
    <w:rsid w:val="00325A5B"/>
    <w:rsid w:val="00325E5B"/>
    <w:rsid w:val="00325FBF"/>
    <w:rsid w:val="0032606D"/>
    <w:rsid w:val="0032612B"/>
    <w:rsid w:val="003262AE"/>
    <w:rsid w:val="003266AF"/>
    <w:rsid w:val="00326B2B"/>
    <w:rsid w:val="00326EA0"/>
    <w:rsid w:val="0032707B"/>
    <w:rsid w:val="003270DB"/>
    <w:rsid w:val="0032734D"/>
    <w:rsid w:val="00327443"/>
    <w:rsid w:val="003275AF"/>
    <w:rsid w:val="00327728"/>
    <w:rsid w:val="003277DC"/>
    <w:rsid w:val="003279AE"/>
    <w:rsid w:val="00330124"/>
    <w:rsid w:val="0033063C"/>
    <w:rsid w:val="00330874"/>
    <w:rsid w:val="00330A90"/>
    <w:rsid w:val="00330B92"/>
    <w:rsid w:val="00330C90"/>
    <w:rsid w:val="00330CA3"/>
    <w:rsid w:val="00330F06"/>
    <w:rsid w:val="00330F1C"/>
    <w:rsid w:val="00330F37"/>
    <w:rsid w:val="003312BF"/>
    <w:rsid w:val="0033139B"/>
    <w:rsid w:val="00331434"/>
    <w:rsid w:val="003314E8"/>
    <w:rsid w:val="00331622"/>
    <w:rsid w:val="00331895"/>
    <w:rsid w:val="003319B6"/>
    <w:rsid w:val="00331AC6"/>
    <w:rsid w:val="00331B32"/>
    <w:rsid w:val="00331B4E"/>
    <w:rsid w:val="00331C13"/>
    <w:rsid w:val="00331CBA"/>
    <w:rsid w:val="00331ED4"/>
    <w:rsid w:val="00331F68"/>
    <w:rsid w:val="0033218F"/>
    <w:rsid w:val="0033237C"/>
    <w:rsid w:val="003323E3"/>
    <w:rsid w:val="00332548"/>
    <w:rsid w:val="0033255D"/>
    <w:rsid w:val="00332608"/>
    <w:rsid w:val="00332672"/>
    <w:rsid w:val="00332917"/>
    <w:rsid w:val="00332CE0"/>
    <w:rsid w:val="0033324B"/>
    <w:rsid w:val="0033333A"/>
    <w:rsid w:val="00333686"/>
    <w:rsid w:val="003336A1"/>
    <w:rsid w:val="0033379C"/>
    <w:rsid w:val="00333984"/>
    <w:rsid w:val="00333BE0"/>
    <w:rsid w:val="00333C09"/>
    <w:rsid w:val="00333C90"/>
    <w:rsid w:val="00333F93"/>
    <w:rsid w:val="00333FC8"/>
    <w:rsid w:val="0033415A"/>
    <w:rsid w:val="00334231"/>
    <w:rsid w:val="003343B9"/>
    <w:rsid w:val="00334801"/>
    <w:rsid w:val="00334815"/>
    <w:rsid w:val="00334BC8"/>
    <w:rsid w:val="00334D8A"/>
    <w:rsid w:val="00334E0F"/>
    <w:rsid w:val="00334E4B"/>
    <w:rsid w:val="00335336"/>
    <w:rsid w:val="003353B6"/>
    <w:rsid w:val="00335424"/>
    <w:rsid w:val="00335428"/>
    <w:rsid w:val="003355BD"/>
    <w:rsid w:val="003357C6"/>
    <w:rsid w:val="0033585F"/>
    <w:rsid w:val="00335912"/>
    <w:rsid w:val="003359F2"/>
    <w:rsid w:val="00335B15"/>
    <w:rsid w:val="00335BBF"/>
    <w:rsid w:val="00335D78"/>
    <w:rsid w:val="00335E6B"/>
    <w:rsid w:val="00335E85"/>
    <w:rsid w:val="00335EB9"/>
    <w:rsid w:val="00335EFB"/>
    <w:rsid w:val="00335FA3"/>
    <w:rsid w:val="0033633E"/>
    <w:rsid w:val="00336352"/>
    <w:rsid w:val="0033660B"/>
    <w:rsid w:val="003366B4"/>
    <w:rsid w:val="00336D95"/>
    <w:rsid w:val="00336DF1"/>
    <w:rsid w:val="00336ED6"/>
    <w:rsid w:val="00336FA0"/>
    <w:rsid w:val="00336FAD"/>
    <w:rsid w:val="003370B1"/>
    <w:rsid w:val="00337129"/>
    <w:rsid w:val="00337145"/>
    <w:rsid w:val="003371B3"/>
    <w:rsid w:val="003371CB"/>
    <w:rsid w:val="003372AF"/>
    <w:rsid w:val="003372DE"/>
    <w:rsid w:val="003373E4"/>
    <w:rsid w:val="00337529"/>
    <w:rsid w:val="003376D4"/>
    <w:rsid w:val="00337716"/>
    <w:rsid w:val="0033793E"/>
    <w:rsid w:val="00337AD9"/>
    <w:rsid w:val="00337C96"/>
    <w:rsid w:val="00337DB3"/>
    <w:rsid w:val="0034007D"/>
    <w:rsid w:val="0034011D"/>
    <w:rsid w:val="003405AE"/>
    <w:rsid w:val="00340868"/>
    <w:rsid w:val="00340A82"/>
    <w:rsid w:val="00340B01"/>
    <w:rsid w:val="00340E4B"/>
    <w:rsid w:val="003410C8"/>
    <w:rsid w:val="003415CD"/>
    <w:rsid w:val="00341618"/>
    <w:rsid w:val="00341806"/>
    <w:rsid w:val="00341945"/>
    <w:rsid w:val="003419A7"/>
    <w:rsid w:val="00341BEA"/>
    <w:rsid w:val="00341C44"/>
    <w:rsid w:val="003421C6"/>
    <w:rsid w:val="00342254"/>
    <w:rsid w:val="003422F9"/>
    <w:rsid w:val="00342556"/>
    <w:rsid w:val="00342725"/>
    <w:rsid w:val="0034278D"/>
    <w:rsid w:val="00342819"/>
    <w:rsid w:val="00342A9B"/>
    <w:rsid w:val="00342B3F"/>
    <w:rsid w:val="00342CEF"/>
    <w:rsid w:val="00342E45"/>
    <w:rsid w:val="00342F62"/>
    <w:rsid w:val="00342FB1"/>
    <w:rsid w:val="0034304D"/>
    <w:rsid w:val="003430DC"/>
    <w:rsid w:val="0034317E"/>
    <w:rsid w:val="003431C9"/>
    <w:rsid w:val="003435D5"/>
    <w:rsid w:val="003437D0"/>
    <w:rsid w:val="00343999"/>
    <w:rsid w:val="00343A0E"/>
    <w:rsid w:val="00343A1F"/>
    <w:rsid w:val="00343AC5"/>
    <w:rsid w:val="00343CC7"/>
    <w:rsid w:val="00344052"/>
    <w:rsid w:val="003440B2"/>
    <w:rsid w:val="0034417D"/>
    <w:rsid w:val="003444AE"/>
    <w:rsid w:val="0034463F"/>
    <w:rsid w:val="00344700"/>
    <w:rsid w:val="00344CDA"/>
    <w:rsid w:val="00345064"/>
    <w:rsid w:val="0034566A"/>
    <w:rsid w:val="003457AE"/>
    <w:rsid w:val="0034582B"/>
    <w:rsid w:val="00346002"/>
    <w:rsid w:val="00346369"/>
    <w:rsid w:val="00346569"/>
    <w:rsid w:val="00346BD5"/>
    <w:rsid w:val="00346C3E"/>
    <w:rsid w:val="0034701F"/>
    <w:rsid w:val="0034744E"/>
    <w:rsid w:val="0034745B"/>
    <w:rsid w:val="00347553"/>
    <w:rsid w:val="00347764"/>
    <w:rsid w:val="0034777B"/>
    <w:rsid w:val="0035012B"/>
    <w:rsid w:val="00350263"/>
    <w:rsid w:val="00350302"/>
    <w:rsid w:val="00350573"/>
    <w:rsid w:val="003506CE"/>
    <w:rsid w:val="00350707"/>
    <w:rsid w:val="003508C6"/>
    <w:rsid w:val="00350A63"/>
    <w:rsid w:val="00350C08"/>
    <w:rsid w:val="00350EC4"/>
    <w:rsid w:val="00350FED"/>
    <w:rsid w:val="003511E3"/>
    <w:rsid w:val="00351576"/>
    <w:rsid w:val="0035173D"/>
    <w:rsid w:val="003517E6"/>
    <w:rsid w:val="00351F54"/>
    <w:rsid w:val="00352234"/>
    <w:rsid w:val="00352338"/>
    <w:rsid w:val="00352401"/>
    <w:rsid w:val="0035243A"/>
    <w:rsid w:val="00352623"/>
    <w:rsid w:val="0035290D"/>
    <w:rsid w:val="00352A58"/>
    <w:rsid w:val="00352C06"/>
    <w:rsid w:val="00352F2B"/>
    <w:rsid w:val="003530EB"/>
    <w:rsid w:val="0035319B"/>
    <w:rsid w:val="003534D0"/>
    <w:rsid w:val="003536C9"/>
    <w:rsid w:val="003537A6"/>
    <w:rsid w:val="003537AF"/>
    <w:rsid w:val="0035387E"/>
    <w:rsid w:val="00353989"/>
    <w:rsid w:val="00353BD5"/>
    <w:rsid w:val="00353C47"/>
    <w:rsid w:val="00354006"/>
    <w:rsid w:val="00354092"/>
    <w:rsid w:val="003542A6"/>
    <w:rsid w:val="0035436B"/>
    <w:rsid w:val="003544C5"/>
    <w:rsid w:val="003544D4"/>
    <w:rsid w:val="003545A8"/>
    <w:rsid w:val="0035478F"/>
    <w:rsid w:val="003547E1"/>
    <w:rsid w:val="003548E5"/>
    <w:rsid w:val="00354A31"/>
    <w:rsid w:val="00354CC9"/>
    <w:rsid w:val="00354D57"/>
    <w:rsid w:val="00354F51"/>
    <w:rsid w:val="003550DD"/>
    <w:rsid w:val="003552F4"/>
    <w:rsid w:val="00355399"/>
    <w:rsid w:val="00355482"/>
    <w:rsid w:val="003558D8"/>
    <w:rsid w:val="00355A6C"/>
    <w:rsid w:val="00355CC6"/>
    <w:rsid w:val="00355D1D"/>
    <w:rsid w:val="00355D69"/>
    <w:rsid w:val="00355D9F"/>
    <w:rsid w:val="003560D9"/>
    <w:rsid w:val="0035636E"/>
    <w:rsid w:val="00356400"/>
    <w:rsid w:val="00356943"/>
    <w:rsid w:val="00356CA1"/>
    <w:rsid w:val="00356E1F"/>
    <w:rsid w:val="00356E90"/>
    <w:rsid w:val="00356EF0"/>
    <w:rsid w:val="00356EF7"/>
    <w:rsid w:val="00357171"/>
    <w:rsid w:val="0035721A"/>
    <w:rsid w:val="003572CE"/>
    <w:rsid w:val="00357599"/>
    <w:rsid w:val="00357729"/>
    <w:rsid w:val="003577FC"/>
    <w:rsid w:val="00357A0B"/>
    <w:rsid w:val="00357DC5"/>
    <w:rsid w:val="00357F57"/>
    <w:rsid w:val="00360019"/>
    <w:rsid w:val="003601C7"/>
    <w:rsid w:val="00360228"/>
    <w:rsid w:val="00360263"/>
    <w:rsid w:val="0036030A"/>
    <w:rsid w:val="00360488"/>
    <w:rsid w:val="00360982"/>
    <w:rsid w:val="00360AAE"/>
    <w:rsid w:val="00361010"/>
    <w:rsid w:val="00361416"/>
    <w:rsid w:val="003616C8"/>
    <w:rsid w:val="00361738"/>
    <w:rsid w:val="0036174B"/>
    <w:rsid w:val="003617A2"/>
    <w:rsid w:val="00361A71"/>
    <w:rsid w:val="00361B36"/>
    <w:rsid w:val="00361D55"/>
    <w:rsid w:val="00361E99"/>
    <w:rsid w:val="003624FE"/>
    <w:rsid w:val="00362AA6"/>
    <w:rsid w:val="00362AC1"/>
    <w:rsid w:val="00362B5C"/>
    <w:rsid w:val="00362BC6"/>
    <w:rsid w:val="003633CC"/>
    <w:rsid w:val="00363608"/>
    <w:rsid w:val="00363633"/>
    <w:rsid w:val="00363C58"/>
    <w:rsid w:val="00364011"/>
    <w:rsid w:val="00364137"/>
    <w:rsid w:val="00364737"/>
    <w:rsid w:val="00364886"/>
    <w:rsid w:val="003648E7"/>
    <w:rsid w:val="00364AAE"/>
    <w:rsid w:val="00364ACC"/>
    <w:rsid w:val="00364DB0"/>
    <w:rsid w:val="003651BE"/>
    <w:rsid w:val="003654EB"/>
    <w:rsid w:val="003659A3"/>
    <w:rsid w:val="00365B30"/>
    <w:rsid w:val="00365B56"/>
    <w:rsid w:val="00365D9A"/>
    <w:rsid w:val="00365F72"/>
    <w:rsid w:val="003661BD"/>
    <w:rsid w:val="003661CD"/>
    <w:rsid w:val="003669F6"/>
    <w:rsid w:val="00366BD1"/>
    <w:rsid w:val="00366CD2"/>
    <w:rsid w:val="00366E84"/>
    <w:rsid w:val="00366FB2"/>
    <w:rsid w:val="00366FE4"/>
    <w:rsid w:val="003675F1"/>
    <w:rsid w:val="003678A8"/>
    <w:rsid w:val="003678F8"/>
    <w:rsid w:val="00367E59"/>
    <w:rsid w:val="003700A9"/>
    <w:rsid w:val="00370165"/>
    <w:rsid w:val="003702A5"/>
    <w:rsid w:val="0037074E"/>
    <w:rsid w:val="0037076A"/>
    <w:rsid w:val="00370A77"/>
    <w:rsid w:val="00370CDA"/>
    <w:rsid w:val="00370F2A"/>
    <w:rsid w:val="00371045"/>
    <w:rsid w:val="00371065"/>
    <w:rsid w:val="0037107E"/>
    <w:rsid w:val="003712EC"/>
    <w:rsid w:val="00371555"/>
    <w:rsid w:val="003716A4"/>
    <w:rsid w:val="003716D6"/>
    <w:rsid w:val="00371838"/>
    <w:rsid w:val="0037187E"/>
    <w:rsid w:val="00371B55"/>
    <w:rsid w:val="00371BD3"/>
    <w:rsid w:val="00371DEA"/>
    <w:rsid w:val="00372002"/>
    <w:rsid w:val="003726B8"/>
    <w:rsid w:val="0037290A"/>
    <w:rsid w:val="00372A11"/>
    <w:rsid w:val="00372C6C"/>
    <w:rsid w:val="00372D72"/>
    <w:rsid w:val="00372D9A"/>
    <w:rsid w:val="00372E7A"/>
    <w:rsid w:val="00372FAC"/>
    <w:rsid w:val="00372FBB"/>
    <w:rsid w:val="0037319B"/>
    <w:rsid w:val="00373286"/>
    <w:rsid w:val="003734FF"/>
    <w:rsid w:val="0037372F"/>
    <w:rsid w:val="003737D9"/>
    <w:rsid w:val="003739AA"/>
    <w:rsid w:val="00373A58"/>
    <w:rsid w:val="00373BD5"/>
    <w:rsid w:val="00373C80"/>
    <w:rsid w:val="00373D05"/>
    <w:rsid w:val="003740FA"/>
    <w:rsid w:val="003743D1"/>
    <w:rsid w:val="00374470"/>
    <w:rsid w:val="00374569"/>
    <w:rsid w:val="00374594"/>
    <w:rsid w:val="0037464F"/>
    <w:rsid w:val="003749EC"/>
    <w:rsid w:val="00374BFC"/>
    <w:rsid w:val="00374E41"/>
    <w:rsid w:val="00374E7E"/>
    <w:rsid w:val="00374EDD"/>
    <w:rsid w:val="00374F79"/>
    <w:rsid w:val="003750A1"/>
    <w:rsid w:val="0037553F"/>
    <w:rsid w:val="003755E1"/>
    <w:rsid w:val="003759E1"/>
    <w:rsid w:val="00375A62"/>
    <w:rsid w:val="00375AC8"/>
    <w:rsid w:val="00375CA8"/>
    <w:rsid w:val="003763F6"/>
    <w:rsid w:val="003765AB"/>
    <w:rsid w:val="00376605"/>
    <w:rsid w:val="0037663A"/>
    <w:rsid w:val="00376AAA"/>
    <w:rsid w:val="00376AC1"/>
    <w:rsid w:val="00377034"/>
    <w:rsid w:val="003770F5"/>
    <w:rsid w:val="00377120"/>
    <w:rsid w:val="003772AB"/>
    <w:rsid w:val="00377B40"/>
    <w:rsid w:val="00377D5F"/>
    <w:rsid w:val="00377DCE"/>
    <w:rsid w:val="00377EE5"/>
    <w:rsid w:val="00377EE9"/>
    <w:rsid w:val="00377F3D"/>
    <w:rsid w:val="00377F3E"/>
    <w:rsid w:val="00377F8D"/>
    <w:rsid w:val="0038003D"/>
    <w:rsid w:val="00380352"/>
    <w:rsid w:val="003803F7"/>
    <w:rsid w:val="00380646"/>
    <w:rsid w:val="00380680"/>
    <w:rsid w:val="0038072A"/>
    <w:rsid w:val="00380AA1"/>
    <w:rsid w:val="00380B52"/>
    <w:rsid w:val="0038176B"/>
    <w:rsid w:val="003817CE"/>
    <w:rsid w:val="003817D9"/>
    <w:rsid w:val="00381D58"/>
    <w:rsid w:val="00382012"/>
    <w:rsid w:val="003821C4"/>
    <w:rsid w:val="003828D9"/>
    <w:rsid w:val="00382984"/>
    <w:rsid w:val="00382DF9"/>
    <w:rsid w:val="0038332A"/>
    <w:rsid w:val="00383336"/>
    <w:rsid w:val="0038342A"/>
    <w:rsid w:val="003834A4"/>
    <w:rsid w:val="003834F5"/>
    <w:rsid w:val="0038354C"/>
    <w:rsid w:val="00383655"/>
    <w:rsid w:val="0038367C"/>
    <w:rsid w:val="00383893"/>
    <w:rsid w:val="003839B1"/>
    <w:rsid w:val="00383E38"/>
    <w:rsid w:val="0038402F"/>
    <w:rsid w:val="003840AD"/>
    <w:rsid w:val="003845FF"/>
    <w:rsid w:val="00384715"/>
    <w:rsid w:val="00384C1C"/>
    <w:rsid w:val="00384C3A"/>
    <w:rsid w:val="00384D54"/>
    <w:rsid w:val="00384E88"/>
    <w:rsid w:val="00384F21"/>
    <w:rsid w:val="00385001"/>
    <w:rsid w:val="00385104"/>
    <w:rsid w:val="00385169"/>
    <w:rsid w:val="00385603"/>
    <w:rsid w:val="00385AD9"/>
    <w:rsid w:val="00385C22"/>
    <w:rsid w:val="00385E35"/>
    <w:rsid w:val="00385E54"/>
    <w:rsid w:val="00385E61"/>
    <w:rsid w:val="003861B7"/>
    <w:rsid w:val="003862DD"/>
    <w:rsid w:val="003864D9"/>
    <w:rsid w:val="0038666F"/>
    <w:rsid w:val="00386685"/>
    <w:rsid w:val="003868E4"/>
    <w:rsid w:val="00386E8B"/>
    <w:rsid w:val="00386FB9"/>
    <w:rsid w:val="0038722C"/>
    <w:rsid w:val="003872A2"/>
    <w:rsid w:val="00387320"/>
    <w:rsid w:val="003873D2"/>
    <w:rsid w:val="00387444"/>
    <w:rsid w:val="00387452"/>
    <w:rsid w:val="00387977"/>
    <w:rsid w:val="00387A89"/>
    <w:rsid w:val="00387CE4"/>
    <w:rsid w:val="00387D6E"/>
    <w:rsid w:val="00387E4A"/>
    <w:rsid w:val="0039000B"/>
    <w:rsid w:val="0039022A"/>
    <w:rsid w:val="003907C1"/>
    <w:rsid w:val="003907D8"/>
    <w:rsid w:val="0039082C"/>
    <w:rsid w:val="00390983"/>
    <w:rsid w:val="00390A13"/>
    <w:rsid w:val="00390A23"/>
    <w:rsid w:val="00390CCA"/>
    <w:rsid w:val="00390D52"/>
    <w:rsid w:val="00390EC5"/>
    <w:rsid w:val="00390F51"/>
    <w:rsid w:val="00391214"/>
    <w:rsid w:val="00391254"/>
    <w:rsid w:val="00391346"/>
    <w:rsid w:val="0039149E"/>
    <w:rsid w:val="003915A4"/>
    <w:rsid w:val="00391C33"/>
    <w:rsid w:val="00391D27"/>
    <w:rsid w:val="00391E21"/>
    <w:rsid w:val="00391ED3"/>
    <w:rsid w:val="00392254"/>
    <w:rsid w:val="00392396"/>
    <w:rsid w:val="00392438"/>
    <w:rsid w:val="00392666"/>
    <w:rsid w:val="003926A8"/>
    <w:rsid w:val="00392D60"/>
    <w:rsid w:val="00392DC6"/>
    <w:rsid w:val="00393083"/>
    <w:rsid w:val="003930A0"/>
    <w:rsid w:val="00393285"/>
    <w:rsid w:val="0039349E"/>
    <w:rsid w:val="003934D1"/>
    <w:rsid w:val="003934EC"/>
    <w:rsid w:val="00393659"/>
    <w:rsid w:val="003939CE"/>
    <w:rsid w:val="00393AC2"/>
    <w:rsid w:val="00393C64"/>
    <w:rsid w:val="00393DBF"/>
    <w:rsid w:val="00394169"/>
    <w:rsid w:val="00394298"/>
    <w:rsid w:val="003945AF"/>
    <w:rsid w:val="003947FE"/>
    <w:rsid w:val="00394A67"/>
    <w:rsid w:val="003950C2"/>
    <w:rsid w:val="0039552F"/>
    <w:rsid w:val="0039558A"/>
    <w:rsid w:val="0039575B"/>
    <w:rsid w:val="00395CD3"/>
    <w:rsid w:val="00395D5F"/>
    <w:rsid w:val="00395ECB"/>
    <w:rsid w:val="00395F20"/>
    <w:rsid w:val="0039642B"/>
    <w:rsid w:val="003965B8"/>
    <w:rsid w:val="00396B82"/>
    <w:rsid w:val="00396B8E"/>
    <w:rsid w:val="00396C28"/>
    <w:rsid w:val="00396E3E"/>
    <w:rsid w:val="00396E9B"/>
    <w:rsid w:val="003971B4"/>
    <w:rsid w:val="00397333"/>
    <w:rsid w:val="003975E3"/>
    <w:rsid w:val="003979C4"/>
    <w:rsid w:val="00397B38"/>
    <w:rsid w:val="00397BD7"/>
    <w:rsid w:val="00397C49"/>
    <w:rsid w:val="00397E6E"/>
    <w:rsid w:val="003A03C1"/>
    <w:rsid w:val="003A07EC"/>
    <w:rsid w:val="003A0976"/>
    <w:rsid w:val="003A0ADA"/>
    <w:rsid w:val="003A0C36"/>
    <w:rsid w:val="003A0DA4"/>
    <w:rsid w:val="003A0DA8"/>
    <w:rsid w:val="003A1446"/>
    <w:rsid w:val="003A15AB"/>
    <w:rsid w:val="003A19FB"/>
    <w:rsid w:val="003A1AE3"/>
    <w:rsid w:val="003A1D13"/>
    <w:rsid w:val="003A1E63"/>
    <w:rsid w:val="003A2365"/>
    <w:rsid w:val="003A2557"/>
    <w:rsid w:val="003A258F"/>
    <w:rsid w:val="003A2631"/>
    <w:rsid w:val="003A2679"/>
    <w:rsid w:val="003A29DE"/>
    <w:rsid w:val="003A2A00"/>
    <w:rsid w:val="003A2B2D"/>
    <w:rsid w:val="003A2C8F"/>
    <w:rsid w:val="003A2F30"/>
    <w:rsid w:val="003A30A3"/>
    <w:rsid w:val="003A3187"/>
    <w:rsid w:val="003A32D5"/>
    <w:rsid w:val="003A3326"/>
    <w:rsid w:val="003A34BC"/>
    <w:rsid w:val="003A3578"/>
    <w:rsid w:val="003A3985"/>
    <w:rsid w:val="003A3BE7"/>
    <w:rsid w:val="003A3C4A"/>
    <w:rsid w:val="003A3E50"/>
    <w:rsid w:val="003A3E79"/>
    <w:rsid w:val="003A3F79"/>
    <w:rsid w:val="003A46CE"/>
    <w:rsid w:val="003A47BA"/>
    <w:rsid w:val="003A48B2"/>
    <w:rsid w:val="003A4A1E"/>
    <w:rsid w:val="003A4AC5"/>
    <w:rsid w:val="003A4DB6"/>
    <w:rsid w:val="003A5057"/>
    <w:rsid w:val="003A50A9"/>
    <w:rsid w:val="003A50D7"/>
    <w:rsid w:val="003A52FD"/>
    <w:rsid w:val="003A53DA"/>
    <w:rsid w:val="003A5598"/>
    <w:rsid w:val="003A5920"/>
    <w:rsid w:val="003A5956"/>
    <w:rsid w:val="003A5AAC"/>
    <w:rsid w:val="003A5AD3"/>
    <w:rsid w:val="003A5C00"/>
    <w:rsid w:val="003A5D7D"/>
    <w:rsid w:val="003A5DB3"/>
    <w:rsid w:val="003A5DF6"/>
    <w:rsid w:val="003A5E77"/>
    <w:rsid w:val="003A5ED7"/>
    <w:rsid w:val="003A5F36"/>
    <w:rsid w:val="003A626D"/>
    <w:rsid w:val="003A6330"/>
    <w:rsid w:val="003A6363"/>
    <w:rsid w:val="003A63DA"/>
    <w:rsid w:val="003A68DA"/>
    <w:rsid w:val="003A6910"/>
    <w:rsid w:val="003A6D5A"/>
    <w:rsid w:val="003A6E0E"/>
    <w:rsid w:val="003A6E7A"/>
    <w:rsid w:val="003A71C2"/>
    <w:rsid w:val="003A7232"/>
    <w:rsid w:val="003A7258"/>
    <w:rsid w:val="003A7694"/>
    <w:rsid w:val="003A7820"/>
    <w:rsid w:val="003A7AD1"/>
    <w:rsid w:val="003A7AFE"/>
    <w:rsid w:val="003B004E"/>
    <w:rsid w:val="003B0154"/>
    <w:rsid w:val="003B0597"/>
    <w:rsid w:val="003B05A9"/>
    <w:rsid w:val="003B07BF"/>
    <w:rsid w:val="003B09E8"/>
    <w:rsid w:val="003B0F98"/>
    <w:rsid w:val="003B1057"/>
    <w:rsid w:val="003B10C2"/>
    <w:rsid w:val="003B129A"/>
    <w:rsid w:val="003B14C7"/>
    <w:rsid w:val="003B1850"/>
    <w:rsid w:val="003B1914"/>
    <w:rsid w:val="003B1B7E"/>
    <w:rsid w:val="003B1C46"/>
    <w:rsid w:val="003B1F26"/>
    <w:rsid w:val="003B21EA"/>
    <w:rsid w:val="003B22C4"/>
    <w:rsid w:val="003B22D4"/>
    <w:rsid w:val="003B2548"/>
    <w:rsid w:val="003B25C0"/>
    <w:rsid w:val="003B25EC"/>
    <w:rsid w:val="003B283D"/>
    <w:rsid w:val="003B2925"/>
    <w:rsid w:val="003B294A"/>
    <w:rsid w:val="003B2AB1"/>
    <w:rsid w:val="003B2B34"/>
    <w:rsid w:val="003B2BBB"/>
    <w:rsid w:val="003B2BE0"/>
    <w:rsid w:val="003B2C7F"/>
    <w:rsid w:val="003B2CF7"/>
    <w:rsid w:val="003B2E33"/>
    <w:rsid w:val="003B3065"/>
    <w:rsid w:val="003B3100"/>
    <w:rsid w:val="003B3133"/>
    <w:rsid w:val="003B3249"/>
    <w:rsid w:val="003B360E"/>
    <w:rsid w:val="003B38C7"/>
    <w:rsid w:val="003B3BF9"/>
    <w:rsid w:val="003B3CE7"/>
    <w:rsid w:val="003B3E27"/>
    <w:rsid w:val="003B3EF1"/>
    <w:rsid w:val="003B3FA7"/>
    <w:rsid w:val="003B400C"/>
    <w:rsid w:val="003B412E"/>
    <w:rsid w:val="003B4236"/>
    <w:rsid w:val="003B4239"/>
    <w:rsid w:val="003B42D1"/>
    <w:rsid w:val="003B4318"/>
    <w:rsid w:val="003B436D"/>
    <w:rsid w:val="003B4A6F"/>
    <w:rsid w:val="003B4AA8"/>
    <w:rsid w:val="003B4C1E"/>
    <w:rsid w:val="003B4CBB"/>
    <w:rsid w:val="003B4DF3"/>
    <w:rsid w:val="003B4EC6"/>
    <w:rsid w:val="003B4F4D"/>
    <w:rsid w:val="003B51C9"/>
    <w:rsid w:val="003B5432"/>
    <w:rsid w:val="003B55AD"/>
    <w:rsid w:val="003B5624"/>
    <w:rsid w:val="003B562C"/>
    <w:rsid w:val="003B5A5F"/>
    <w:rsid w:val="003B5A8F"/>
    <w:rsid w:val="003B5CE3"/>
    <w:rsid w:val="003B5F5A"/>
    <w:rsid w:val="003B60AE"/>
    <w:rsid w:val="003B62C0"/>
    <w:rsid w:val="003B6441"/>
    <w:rsid w:val="003B6643"/>
    <w:rsid w:val="003B68C8"/>
    <w:rsid w:val="003B7378"/>
    <w:rsid w:val="003B74EF"/>
    <w:rsid w:val="003B76AE"/>
    <w:rsid w:val="003B7D62"/>
    <w:rsid w:val="003B7E0E"/>
    <w:rsid w:val="003C01BF"/>
    <w:rsid w:val="003C0266"/>
    <w:rsid w:val="003C037C"/>
    <w:rsid w:val="003C0529"/>
    <w:rsid w:val="003C0673"/>
    <w:rsid w:val="003C0778"/>
    <w:rsid w:val="003C0926"/>
    <w:rsid w:val="003C0B4E"/>
    <w:rsid w:val="003C0E24"/>
    <w:rsid w:val="003C0FE2"/>
    <w:rsid w:val="003C10BA"/>
    <w:rsid w:val="003C12B8"/>
    <w:rsid w:val="003C14D1"/>
    <w:rsid w:val="003C15C8"/>
    <w:rsid w:val="003C18AB"/>
    <w:rsid w:val="003C1A89"/>
    <w:rsid w:val="003C1B69"/>
    <w:rsid w:val="003C1BC5"/>
    <w:rsid w:val="003C20FA"/>
    <w:rsid w:val="003C21A5"/>
    <w:rsid w:val="003C2235"/>
    <w:rsid w:val="003C254C"/>
    <w:rsid w:val="003C2633"/>
    <w:rsid w:val="003C2785"/>
    <w:rsid w:val="003C27E1"/>
    <w:rsid w:val="003C290A"/>
    <w:rsid w:val="003C29DC"/>
    <w:rsid w:val="003C2A25"/>
    <w:rsid w:val="003C2A81"/>
    <w:rsid w:val="003C2C06"/>
    <w:rsid w:val="003C34CC"/>
    <w:rsid w:val="003C38B7"/>
    <w:rsid w:val="003C3A2A"/>
    <w:rsid w:val="003C3A67"/>
    <w:rsid w:val="003C3B3B"/>
    <w:rsid w:val="003C3CDD"/>
    <w:rsid w:val="003C3D73"/>
    <w:rsid w:val="003C4282"/>
    <w:rsid w:val="003C4B0E"/>
    <w:rsid w:val="003C4B14"/>
    <w:rsid w:val="003C51B3"/>
    <w:rsid w:val="003C520F"/>
    <w:rsid w:val="003C55A4"/>
    <w:rsid w:val="003C5623"/>
    <w:rsid w:val="003C564B"/>
    <w:rsid w:val="003C5661"/>
    <w:rsid w:val="003C57B2"/>
    <w:rsid w:val="003C5868"/>
    <w:rsid w:val="003C5A04"/>
    <w:rsid w:val="003C5C8C"/>
    <w:rsid w:val="003C5D37"/>
    <w:rsid w:val="003C663B"/>
    <w:rsid w:val="003C6ABB"/>
    <w:rsid w:val="003C6F0F"/>
    <w:rsid w:val="003C70E8"/>
    <w:rsid w:val="003C7306"/>
    <w:rsid w:val="003C7375"/>
    <w:rsid w:val="003C7567"/>
    <w:rsid w:val="003C76B8"/>
    <w:rsid w:val="003C7DBE"/>
    <w:rsid w:val="003D004A"/>
    <w:rsid w:val="003D00B4"/>
    <w:rsid w:val="003D0552"/>
    <w:rsid w:val="003D07C6"/>
    <w:rsid w:val="003D097C"/>
    <w:rsid w:val="003D0B78"/>
    <w:rsid w:val="003D0B87"/>
    <w:rsid w:val="003D0E00"/>
    <w:rsid w:val="003D0FE8"/>
    <w:rsid w:val="003D1003"/>
    <w:rsid w:val="003D108B"/>
    <w:rsid w:val="003D144E"/>
    <w:rsid w:val="003D18DE"/>
    <w:rsid w:val="003D1A57"/>
    <w:rsid w:val="003D1D02"/>
    <w:rsid w:val="003D1D54"/>
    <w:rsid w:val="003D2381"/>
    <w:rsid w:val="003D265C"/>
    <w:rsid w:val="003D2A16"/>
    <w:rsid w:val="003D2BF5"/>
    <w:rsid w:val="003D2FD9"/>
    <w:rsid w:val="003D3025"/>
    <w:rsid w:val="003D3067"/>
    <w:rsid w:val="003D32ED"/>
    <w:rsid w:val="003D3385"/>
    <w:rsid w:val="003D3539"/>
    <w:rsid w:val="003D35F8"/>
    <w:rsid w:val="003D36D9"/>
    <w:rsid w:val="003D37C4"/>
    <w:rsid w:val="003D3993"/>
    <w:rsid w:val="003D3D87"/>
    <w:rsid w:val="003D3EB9"/>
    <w:rsid w:val="003D4032"/>
    <w:rsid w:val="003D40F4"/>
    <w:rsid w:val="003D4206"/>
    <w:rsid w:val="003D4558"/>
    <w:rsid w:val="003D494E"/>
    <w:rsid w:val="003D4B51"/>
    <w:rsid w:val="003D4BF2"/>
    <w:rsid w:val="003D4D54"/>
    <w:rsid w:val="003D4DE4"/>
    <w:rsid w:val="003D51E7"/>
    <w:rsid w:val="003D532A"/>
    <w:rsid w:val="003D55F8"/>
    <w:rsid w:val="003D567C"/>
    <w:rsid w:val="003D5D0B"/>
    <w:rsid w:val="003D617C"/>
    <w:rsid w:val="003D6683"/>
    <w:rsid w:val="003D6816"/>
    <w:rsid w:val="003D698A"/>
    <w:rsid w:val="003D69DB"/>
    <w:rsid w:val="003D6C6D"/>
    <w:rsid w:val="003D6F9A"/>
    <w:rsid w:val="003D70FC"/>
    <w:rsid w:val="003D71C8"/>
    <w:rsid w:val="003D71CF"/>
    <w:rsid w:val="003D7643"/>
    <w:rsid w:val="003D770F"/>
    <w:rsid w:val="003D781D"/>
    <w:rsid w:val="003D79FC"/>
    <w:rsid w:val="003D7A88"/>
    <w:rsid w:val="003D7BAD"/>
    <w:rsid w:val="003D7E63"/>
    <w:rsid w:val="003D7F18"/>
    <w:rsid w:val="003D7F9D"/>
    <w:rsid w:val="003E0099"/>
    <w:rsid w:val="003E02FA"/>
    <w:rsid w:val="003E094E"/>
    <w:rsid w:val="003E0991"/>
    <w:rsid w:val="003E0BB4"/>
    <w:rsid w:val="003E0D70"/>
    <w:rsid w:val="003E0DF7"/>
    <w:rsid w:val="003E0EBE"/>
    <w:rsid w:val="003E105F"/>
    <w:rsid w:val="003E142A"/>
    <w:rsid w:val="003E151E"/>
    <w:rsid w:val="003E1706"/>
    <w:rsid w:val="003E1C11"/>
    <w:rsid w:val="003E1C47"/>
    <w:rsid w:val="003E1DE6"/>
    <w:rsid w:val="003E1E69"/>
    <w:rsid w:val="003E1F49"/>
    <w:rsid w:val="003E2091"/>
    <w:rsid w:val="003E2148"/>
    <w:rsid w:val="003E247D"/>
    <w:rsid w:val="003E24B2"/>
    <w:rsid w:val="003E24C5"/>
    <w:rsid w:val="003E2652"/>
    <w:rsid w:val="003E2656"/>
    <w:rsid w:val="003E277A"/>
    <w:rsid w:val="003E283E"/>
    <w:rsid w:val="003E2C75"/>
    <w:rsid w:val="003E2D1E"/>
    <w:rsid w:val="003E2EC3"/>
    <w:rsid w:val="003E2F4D"/>
    <w:rsid w:val="003E30E9"/>
    <w:rsid w:val="003E3750"/>
    <w:rsid w:val="003E3EF2"/>
    <w:rsid w:val="003E4073"/>
    <w:rsid w:val="003E425B"/>
    <w:rsid w:val="003E4724"/>
    <w:rsid w:val="003E47DC"/>
    <w:rsid w:val="003E4984"/>
    <w:rsid w:val="003E4AC8"/>
    <w:rsid w:val="003E4B5E"/>
    <w:rsid w:val="003E4C1D"/>
    <w:rsid w:val="003E4D98"/>
    <w:rsid w:val="003E4E59"/>
    <w:rsid w:val="003E4F83"/>
    <w:rsid w:val="003E532C"/>
    <w:rsid w:val="003E557D"/>
    <w:rsid w:val="003E55A7"/>
    <w:rsid w:val="003E5611"/>
    <w:rsid w:val="003E5705"/>
    <w:rsid w:val="003E5727"/>
    <w:rsid w:val="003E5B7B"/>
    <w:rsid w:val="003E60B9"/>
    <w:rsid w:val="003E6170"/>
    <w:rsid w:val="003E6187"/>
    <w:rsid w:val="003E61DE"/>
    <w:rsid w:val="003E6246"/>
    <w:rsid w:val="003E6470"/>
    <w:rsid w:val="003E6527"/>
    <w:rsid w:val="003E6585"/>
    <w:rsid w:val="003E670A"/>
    <w:rsid w:val="003E6754"/>
    <w:rsid w:val="003E67DA"/>
    <w:rsid w:val="003E6811"/>
    <w:rsid w:val="003E6866"/>
    <w:rsid w:val="003E6925"/>
    <w:rsid w:val="003E6CBC"/>
    <w:rsid w:val="003E70B0"/>
    <w:rsid w:val="003E70D3"/>
    <w:rsid w:val="003E71AC"/>
    <w:rsid w:val="003E7291"/>
    <w:rsid w:val="003E761B"/>
    <w:rsid w:val="003E767A"/>
    <w:rsid w:val="003E7701"/>
    <w:rsid w:val="003E7879"/>
    <w:rsid w:val="003E79E7"/>
    <w:rsid w:val="003E7B10"/>
    <w:rsid w:val="003E7C07"/>
    <w:rsid w:val="003E7C1F"/>
    <w:rsid w:val="003E7E6C"/>
    <w:rsid w:val="003E7FBE"/>
    <w:rsid w:val="003F0116"/>
    <w:rsid w:val="003F037F"/>
    <w:rsid w:val="003F03E1"/>
    <w:rsid w:val="003F05E4"/>
    <w:rsid w:val="003F0614"/>
    <w:rsid w:val="003F0A33"/>
    <w:rsid w:val="003F0AC5"/>
    <w:rsid w:val="003F0F0A"/>
    <w:rsid w:val="003F12A3"/>
    <w:rsid w:val="003F147B"/>
    <w:rsid w:val="003F1669"/>
    <w:rsid w:val="003F1AAD"/>
    <w:rsid w:val="003F1D42"/>
    <w:rsid w:val="003F1D55"/>
    <w:rsid w:val="003F1E0B"/>
    <w:rsid w:val="003F1ED1"/>
    <w:rsid w:val="003F1F2C"/>
    <w:rsid w:val="003F1F7C"/>
    <w:rsid w:val="003F2179"/>
    <w:rsid w:val="003F25AE"/>
    <w:rsid w:val="003F274C"/>
    <w:rsid w:val="003F28DE"/>
    <w:rsid w:val="003F2D3E"/>
    <w:rsid w:val="003F2F8A"/>
    <w:rsid w:val="003F3073"/>
    <w:rsid w:val="003F38F5"/>
    <w:rsid w:val="003F3B05"/>
    <w:rsid w:val="003F3FC9"/>
    <w:rsid w:val="003F4052"/>
    <w:rsid w:val="003F40BD"/>
    <w:rsid w:val="003F40D6"/>
    <w:rsid w:val="003F4177"/>
    <w:rsid w:val="003F417A"/>
    <w:rsid w:val="003F4318"/>
    <w:rsid w:val="003F434F"/>
    <w:rsid w:val="003F449A"/>
    <w:rsid w:val="003F45BE"/>
    <w:rsid w:val="003F4AAE"/>
    <w:rsid w:val="003F4C8C"/>
    <w:rsid w:val="003F51FD"/>
    <w:rsid w:val="003F52FE"/>
    <w:rsid w:val="003F5316"/>
    <w:rsid w:val="003F5561"/>
    <w:rsid w:val="003F55EC"/>
    <w:rsid w:val="003F592D"/>
    <w:rsid w:val="003F5A86"/>
    <w:rsid w:val="003F5EBD"/>
    <w:rsid w:val="003F63EE"/>
    <w:rsid w:val="003F6646"/>
    <w:rsid w:val="003F67A1"/>
    <w:rsid w:val="003F693D"/>
    <w:rsid w:val="003F6A28"/>
    <w:rsid w:val="003F6A86"/>
    <w:rsid w:val="003F6CD7"/>
    <w:rsid w:val="003F6D00"/>
    <w:rsid w:val="003F6E0B"/>
    <w:rsid w:val="003F6E34"/>
    <w:rsid w:val="003F6E86"/>
    <w:rsid w:val="003F6E93"/>
    <w:rsid w:val="003F6EE4"/>
    <w:rsid w:val="003F6FB2"/>
    <w:rsid w:val="003F717B"/>
    <w:rsid w:val="003F7311"/>
    <w:rsid w:val="003F7371"/>
    <w:rsid w:val="003F761C"/>
    <w:rsid w:val="003F7667"/>
    <w:rsid w:val="003F7858"/>
    <w:rsid w:val="003F795A"/>
    <w:rsid w:val="003F7AE4"/>
    <w:rsid w:val="003F7E24"/>
    <w:rsid w:val="003F7EBA"/>
    <w:rsid w:val="00400069"/>
    <w:rsid w:val="004002AA"/>
    <w:rsid w:val="00400367"/>
    <w:rsid w:val="00400708"/>
    <w:rsid w:val="004008FD"/>
    <w:rsid w:val="00400981"/>
    <w:rsid w:val="004009C3"/>
    <w:rsid w:val="00400DE9"/>
    <w:rsid w:val="00400FDE"/>
    <w:rsid w:val="00401206"/>
    <w:rsid w:val="00401340"/>
    <w:rsid w:val="004013C3"/>
    <w:rsid w:val="004016B4"/>
    <w:rsid w:val="004016FF"/>
    <w:rsid w:val="00401989"/>
    <w:rsid w:val="00401A15"/>
    <w:rsid w:val="00401DF5"/>
    <w:rsid w:val="00401E02"/>
    <w:rsid w:val="00401FD1"/>
    <w:rsid w:val="00402121"/>
    <w:rsid w:val="004021D6"/>
    <w:rsid w:val="004022AB"/>
    <w:rsid w:val="00402384"/>
    <w:rsid w:val="00402491"/>
    <w:rsid w:val="00402879"/>
    <w:rsid w:val="00402DA4"/>
    <w:rsid w:val="00402F41"/>
    <w:rsid w:val="00402FD3"/>
    <w:rsid w:val="004030BF"/>
    <w:rsid w:val="004030F9"/>
    <w:rsid w:val="004031E3"/>
    <w:rsid w:val="004033C4"/>
    <w:rsid w:val="004033F0"/>
    <w:rsid w:val="004035F6"/>
    <w:rsid w:val="00403768"/>
    <w:rsid w:val="0040376A"/>
    <w:rsid w:val="0040387C"/>
    <w:rsid w:val="00403999"/>
    <w:rsid w:val="00403B05"/>
    <w:rsid w:val="00403C53"/>
    <w:rsid w:val="00403C62"/>
    <w:rsid w:val="00403D7C"/>
    <w:rsid w:val="00403DAA"/>
    <w:rsid w:val="00403DC7"/>
    <w:rsid w:val="00403EF0"/>
    <w:rsid w:val="004040EF"/>
    <w:rsid w:val="0040413D"/>
    <w:rsid w:val="0040427A"/>
    <w:rsid w:val="004044B1"/>
    <w:rsid w:val="00404508"/>
    <w:rsid w:val="00404634"/>
    <w:rsid w:val="004047DB"/>
    <w:rsid w:val="00404809"/>
    <w:rsid w:val="00404846"/>
    <w:rsid w:val="004048E4"/>
    <w:rsid w:val="00404ED2"/>
    <w:rsid w:val="004051AA"/>
    <w:rsid w:val="004051F7"/>
    <w:rsid w:val="0040533C"/>
    <w:rsid w:val="00405648"/>
    <w:rsid w:val="004058B0"/>
    <w:rsid w:val="00405E09"/>
    <w:rsid w:val="00406338"/>
    <w:rsid w:val="00406511"/>
    <w:rsid w:val="004065E9"/>
    <w:rsid w:val="00406777"/>
    <w:rsid w:val="00406D1E"/>
    <w:rsid w:val="0040718A"/>
    <w:rsid w:val="00407569"/>
    <w:rsid w:val="004079F1"/>
    <w:rsid w:val="00407B45"/>
    <w:rsid w:val="00407B5F"/>
    <w:rsid w:val="00407CB5"/>
    <w:rsid w:val="004104A6"/>
    <w:rsid w:val="00410E40"/>
    <w:rsid w:val="00410F2E"/>
    <w:rsid w:val="00411128"/>
    <w:rsid w:val="004111A1"/>
    <w:rsid w:val="004112F1"/>
    <w:rsid w:val="00411310"/>
    <w:rsid w:val="0041171F"/>
    <w:rsid w:val="00411906"/>
    <w:rsid w:val="004119E9"/>
    <w:rsid w:val="00411A7A"/>
    <w:rsid w:val="00411AF3"/>
    <w:rsid w:val="00412056"/>
    <w:rsid w:val="004123C7"/>
    <w:rsid w:val="00412490"/>
    <w:rsid w:val="0041251E"/>
    <w:rsid w:val="004127A2"/>
    <w:rsid w:val="004128B3"/>
    <w:rsid w:val="00412E4B"/>
    <w:rsid w:val="0041302F"/>
    <w:rsid w:val="004136DB"/>
    <w:rsid w:val="00413893"/>
    <w:rsid w:val="0041391E"/>
    <w:rsid w:val="00413940"/>
    <w:rsid w:val="00413AE8"/>
    <w:rsid w:val="00413E39"/>
    <w:rsid w:val="00413FEF"/>
    <w:rsid w:val="004144AF"/>
    <w:rsid w:val="004144CD"/>
    <w:rsid w:val="0041473F"/>
    <w:rsid w:val="00414D42"/>
    <w:rsid w:val="00415243"/>
    <w:rsid w:val="004152A7"/>
    <w:rsid w:val="00415413"/>
    <w:rsid w:val="00415442"/>
    <w:rsid w:val="00415707"/>
    <w:rsid w:val="00415730"/>
    <w:rsid w:val="00415B07"/>
    <w:rsid w:val="00415E6D"/>
    <w:rsid w:val="00415E77"/>
    <w:rsid w:val="00415E86"/>
    <w:rsid w:val="00416276"/>
    <w:rsid w:val="00416373"/>
    <w:rsid w:val="0041671A"/>
    <w:rsid w:val="00416A06"/>
    <w:rsid w:val="00416C28"/>
    <w:rsid w:val="00416D4E"/>
    <w:rsid w:val="00416E2E"/>
    <w:rsid w:val="00416E52"/>
    <w:rsid w:val="00416EDB"/>
    <w:rsid w:val="00416FFA"/>
    <w:rsid w:val="004171A5"/>
    <w:rsid w:val="00417377"/>
    <w:rsid w:val="004175B1"/>
    <w:rsid w:val="00417864"/>
    <w:rsid w:val="00417A72"/>
    <w:rsid w:val="00417D0F"/>
    <w:rsid w:val="00417EB2"/>
    <w:rsid w:val="00420946"/>
    <w:rsid w:val="00420A08"/>
    <w:rsid w:val="00420C8E"/>
    <w:rsid w:val="00420F8A"/>
    <w:rsid w:val="004210E8"/>
    <w:rsid w:val="004212E6"/>
    <w:rsid w:val="00421504"/>
    <w:rsid w:val="0042160E"/>
    <w:rsid w:val="0042187E"/>
    <w:rsid w:val="00421B29"/>
    <w:rsid w:val="00421C79"/>
    <w:rsid w:val="00421CDA"/>
    <w:rsid w:val="00421D01"/>
    <w:rsid w:val="00421D95"/>
    <w:rsid w:val="00421DB0"/>
    <w:rsid w:val="00421F32"/>
    <w:rsid w:val="0042219D"/>
    <w:rsid w:val="004222C7"/>
    <w:rsid w:val="004222EF"/>
    <w:rsid w:val="00422652"/>
    <w:rsid w:val="00422740"/>
    <w:rsid w:val="00422D66"/>
    <w:rsid w:val="00422FB6"/>
    <w:rsid w:val="00423307"/>
    <w:rsid w:val="0042336E"/>
    <w:rsid w:val="004237CB"/>
    <w:rsid w:val="004237FF"/>
    <w:rsid w:val="004238E8"/>
    <w:rsid w:val="00423943"/>
    <w:rsid w:val="00423A9C"/>
    <w:rsid w:val="004241F6"/>
    <w:rsid w:val="004241F8"/>
    <w:rsid w:val="00424261"/>
    <w:rsid w:val="0042470F"/>
    <w:rsid w:val="0042472F"/>
    <w:rsid w:val="004247F1"/>
    <w:rsid w:val="004248E7"/>
    <w:rsid w:val="004249D3"/>
    <w:rsid w:val="004252FB"/>
    <w:rsid w:val="004253B9"/>
    <w:rsid w:val="004255A1"/>
    <w:rsid w:val="00425782"/>
    <w:rsid w:val="00425826"/>
    <w:rsid w:val="0042582E"/>
    <w:rsid w:val="004258C4"/>
    <w:rsid w:val="00425D41"/>
    <w:rsid w:val="00425D6A"/>
    <w:rsid w:val="00425E9D"/>
    <w:rsid w:val="0042606C"/>
    <w:rsid w:val="004262D9"/>
    <w:rsid w:val="00426346"/>
    <w:rsid w:val="004264DB"/>
    <w:rsid w:val="00426626"/>
    <w:rsid w:val="0042663B"/>
    <w:rsid w:val="004267C7"/>
    <w:rsid w:val="00426CAA"/>
    <w:rsid w:val="0042703B"/>
    <w:rsid w:val="00427305"/>
    <w:rsid w:val="00427462"/>
    <w:rsid w:val="00427601"/>
    <w:rsid w:val="004276C4"/>
    <w:rsid w:val="00427C5D"/>
    <w:rsid w:val="00427F00"/>
    <w:rsid w:val="004301F4"/>
    <w:rsid w:val="004302B3"/>
    <w:rsid w:val="00430577"/>
    <w:rsid w:val="0043086D"/>
    <w:rsid w:val="00430927"/>
    <w:rsid w:val="00430D06"/>
    <w:rsid w:val="004310D1"/>
    <w:rsid w:val="00431105"/>
    <w:rsid w:val="00431179"/>
    <w:rsid w:val="004311A3"/>
    <w:rsid w:val="00431353"/>
    <w:rsid w:val="0043192F"/>
    <w:rsid w:val="00431982"/>
    <w:rsid w:val="004319EF"/>
    <w:rsid w:val="00431A40"/>
    <w:rsid w:val="00431CB5"/>
    <w:rsid w:val="00431D59"/>
    <w:rsid w:val="00431D66"/>
    <w:rsid w:val="00431DE9"/>
    <w:rsid w:val="00431F76"/>
    <w:rsid w:val="00432097"/>
    <w:rsid w:val="00432940"/>
    <w:rsid w:val="004329AF"/>
    <w:rsid w:val="00432A12"/>
    <w:rsid w:val="00432C0D"/>
    <w:rsid w:val="00432CBE"/>
    <w:rsid w:val="00432DDD"/>
    <w:rsid w:val="00432FA3"/>
    <w:rsid w:val="0043314B"/>
    <w:rsid w:val="00433184"/>
    <w:rsid w:val="0043350A"/>
    <w:rsid w:val="0043353C"/>
    <w:rsid w:val="00433571"/>
    <w:rsid w:val="00433698"/>
    <w:rsid w:val="004338F0"/>
    <w:rsid w:val="00433A61"/>
    <w:rsid w:val="00433AFF"/>
    <w:rsid w:val="00433CC3"/>
    <w:rsid w:val="00433E2C"/>
    <w:rsid w:val="00433F2C"/>
    <w:rsid w:val="0043410F"/>
    <w:rsid w:val="0043415B"/>
    <w:rsid w:val="0043423F"/>
    <w:rsid w:val="004342CF"/>
    <w:rsid w:val="0043434B"/>
    <w:rsid w:val="00434754"/>
    <w:rsid w:val="0043515A"/>
    <w:rsid w:val="004351F9"/>
    <w:rsid w:val="00435518"/>
    <w:rsid w:val="00435B86"/>
    <w:rsid w:val="00435CD0"/>
    <w:rsid w:val="00435EE0"/>
    <w:rsid w:val="00436044"/>
    <w:rsid w:val="00436102"/>
    <w:rsid w:val="00436393"/>
    <w:rsid w:val="00436944"/>
    <w:rsid w:val="00436A68"/>
    <w:rsid w:val="00436BEE"/>
    <w:rsid w:val="00436CB2"/>
    <w:rsid w:val="00436E2E"/>
    <w:rsid w:val="0043715A"/>
    <w:rsid w:val="004375F1"/>
    <w:rsid w:val="0043765A"/>
    <w:rsid w:val="00437B97"/>
    <w:rsid w:val="00437D6F"/>
    <w:rsid w:val="00440034"/>
    <w:rsid w:val="0044023D"/>
    <w:rsid w:val="004405E9"/>
    <w:rsid w:val="00440717"/>
    <w:rsid w:val="00440913"/>
    <w:rsid w:val="004409E9"/>
    <w:rsid w:val="00440DA3"/>
    <w:rsid w:val="00440EAC"/>
    <w:rsid w:val="00441038"/>
    <w:rsid w:val="00441126"/>
    <w:rsid w:val="00441172"/>
    <w:rsid w:val="004412F6"/>
    <w:rsid w:val="0044139D"/>
    <w:rsid w:val="00441539"/>
    <w:rsid w:val="00441A90"/>
    <w:rsid w:val="00441C98"/>
    <w:rsid w:val="004429F7"/>
    <w:rsid w:val="00442E3B"/>
    <w:rsid w:val="0044329B"/>
    <w:rsid w:val="004432B7"/>
    <w:rsid w:val="00443471"/>
    <w:rsid w:val="004437F9"/>
    <w:rsid w:val="0044385F"/>
    <w:rsid w:val="00443988"/>
    <w:rsid w:val="004439F8"/>
    <w:rsid w:val="00443B44"/>
    <w:rsid w:val="00443C56"/>
    <w:rsid w:val="00443D94"/>
    <w:rsid w:val="00443E72"/>
    <w:rsid w:val="0044482B"/>
    <w:rsid w:val="0044482D"/>
    <w:rsid w:val="00444EE5"/>
    <w:rsid w:val="004450C5"/>
    <w:rsid w:val="004452C9"/>
    <w:rsid w:val="0044536D"/>
    <w:rsid w:val="004454C2"/>
    <w:rsid w:val="00445589"/>
    <w:rsid w:val="0044559A"/>
    <w:rsid w:val="004455FB"/>
    <w:rsid w:val="00445A1D"/>
    <w:rsid w:val="00445ACA"/>
    <w:rsid w:val="0044621D"/>
    <w:rsid w:val="004465FC"/>
    <w:rsid w:val="004466F8"/>
    <w:rsid w:val="0044693D"/>
    <w:rsid w:val="0044695D"/>
    <w:rsid w:val="004469BB"/>
    <w:rsid w:val="004469EF"/>
    <w:rsid w:val="004469F2"/>
    <w:rsid w:val="00446C01"/>
    <w:rsid w:val="00446C6D"/>
    <w:rsid w:val="00446F70"/>
    <w:rsid w:val="00447186"/>
    <w:rsid w:val="0044728D"/>
    <w:rsid w:val="004475B5"/>
    <w:rsid w:val="00447629"/>
    <w:rsid w:val="00447658"/>
    <w:rsid w:val="004478CF"/>
    <w:rsid w:val="00447961"/>
    <w:rsid w:val="00447A26"/>
    <w:rsid w:val="00447F2B"/>
    <w:rsid w:val="004501F7"/>
    <w:rsid w:val="004503F4"/>
    <w:rsid w:val="00450493"/>
    <w:rsid w:val="00450558"/>
    <w:rsid w:val="00450668"/>
    <w:rsid w:val="00450BA3"/>
    <w:rsid w:val="00450BB7"/>
    <w:rsid w:val="00450D16"/>
    <w:rsid w:val="00450F13"/>
    <w:rsid w:val="00451231"/>
    <w:rsid w:val="00451426"/>
    <w:rsid w:val="004517C4"/>
    <w:rsid w:val="00451A38"/>
    <w:rsid w:val="00451A52"/>
    <w:rsid w:val="00451ADC"/>
    <w:rsid w:val="00451D30"/>
    <w:rsid w:val="00451F7F"/>
    <w:rsid w:val="004520AA"/>
    <w:rsid w:val="004521E0"/>
    <w:rsid w:val="00452435"/>
    <w:rsid w:val="00452525"/>
    <w:rsid w:val="00452625"/>
    <w:rsid w:val="0045280E"/>
    <w:rsid w:val="00452C6F"/>
    <w:rsid w:val="00452C8B"/>
    <w:rsid w:val="00452FD6"/>
    <w:rsid w:val="00453191"/>
    <w:rsid w:val="00453516"/>
    <w:rsid w:val="004535D9"/>
    <w:rsid w:val="0045375F"/>
    <w:rsid w:val="004539E9"/>
    <w:rsid w:val="00453BAE"/>
    <w:rsid w:val="00453D2D"/>
    <w:rsid w:val="00453D91"/>
    <w:rsid w:val="00453E7C"/>
    <w:rsid w:val="00453E9A"/>
    <w:rsid w:val="004541B5"/>
    <w:rsid w:val="004541CA"/>
    <w:rsid w:val="00454253"/>
    <w:rsid w:val="00454529"/>
    <w:rsid w:val="004546B4"/>
    <w:rsid w:val="004546DC"/>
    <w:rsid w:val="00454A4A"/>
    <w:rsid w:val="00454A50"/>
    <w:rsid w:val="00454B25"/>
    <w:rsid w:val="00454D39"/>
    <w:rsid w:val="004551B7"/>
    <w:rsid w:val="00455597"/>
    <w:rsid w:val="0045582C"/>
    <w:rsid w:val="0045595A"/>
    <w:rsid w:val="00455BE4"/>
    <w:rsid w:val="00455E86"/>
    <w:rsid w:val="00455EAC"/>
    <w:rsid w:val="00455FE8"/>
    <w:rsid w:val="00456270"/>
    <w:rsid w:val="00456625"/>
    <w:rsid w:val="00456644"/>
    <w:rsid w:val="00456716"/>
    <w:rsid w:val="0045678D"/>
    <w:rsid w:val="0045691F"/>
    <w:rsid w:val="00456C57"/>
    <w:rsid w:val="00456C7A"/>
    <w:rsid w:val="00456FC9"/>
    <w:rsid w:val="0045763A"/>
    <w:rsid w:val="004576F1"/>
    <w:rsid w:val="00457733"/>
    <w:rsid w:val="0045793F"/>
    <w:rsid w:val="004579A4"/>
    <w:rsid w:val="00457DFC"/>
    <w:rsid w:val="00457E06"/>
    <w:rsid w:val="004604B8"/>
    <w:rsid w:val="00460AD6"/>
    <w:rsid w:val="00460C5B"/>
    <w:rsid w:val="00460C88"/>
    <w:rsid w:val="00460D51"/>
    <w:rsid w:val="00460F5B"/>
    <w:rsid w:val="0046102A"/>
    <w:rsid w:val="0046133E"/>
    <w:rsid w:val="004613AD"/>
    <w:rsid w:val="0046148B"/>
    <w:rsid w:val="00461669"/>
    <w:rsid w:val="00461799"/>
    <w:rsid w:val="004617F0"/>
    <w:rsid w:val="0046212F"/>
    <w:rsid w:val="0046220B"/>
    <w:rsid w:val="004622B4"/>
    <w:rsid w:val="004626FA"/>
    <w:rsid w:val="0046286D"/>
    <w:rsid w:val="00462922"/>
    <w:rsid w:val="00462C18"/>
    <w:rsid w:val="00462D48"/>
    <w:rsid w:val="00462DE3"/>
    <w:rsid w:val="00462F11"/>
    <w:rsid w:val="004630E2"/>
    <w:rsid w:val="0046319C"/>
    <w:rsid w:val="00463212"/>
    <w:rsid w:val="004632CB"/>
    <w:rsid w:val="004632DB"/>
    <w:rsid w:val="0046333D"/>
    <w:rsid w:val="0046339B"/>
    <w:rsid w:val="004634B7"/>
    <w:rsid w:val="0046353C"/>
    <w:rsid w:val="004635A8"/>
    <w:rsid w:val="004636FF"/>
    <w:rsid w:val="00463A31"/>
    <w:rsid w:val="00463DD9"/>
    <w:rsid w:val="00463FC7"/>
    <w:rsid w:val="00464692"/>
    <w:rsid w:val="00464CCF"/>
    <w:rsid w:val="00464DED"/>
    <w:rsid w:val="00464EEC"/>
    <w:rsid w:val="00464F23"/>
    <w:rsid w:val="00464F74"/>
    <w:rsid w:val="0046539A"/>
    <w:rsid w:val="00465964"/>
    <w:rsid w:val="00465FD0"/>
    <w:rsid w:val="00466439"/>
    <w:rsid w:val="0046647A"/>
    <w:rsid w:val="0046656E"/>
    <w:rsid w:val="0046671F"/>
    <w:rsid w:val="004667F3"/>
    <w:rsid w:val="00466906"/>
    <w:rsid w:val="00466BBA"/>
    <w:rsid w:val="00466D09"/>
    <w:rsid w:val="00466EE2"/>
    <w:rsid w:val="00467192"/>
    <w:rsid w:val="0046736A"/>
    <w:rsid w:val="00467432"/>
    <w:rsid w:val="00467482"/>
    <w:rsid w:val="004674E3"/>
    <w:rsid w:val="00467974"/>
    <w:rsid w:val="00467D45"/>
    <w:rsid w:val="00467D75"/>
    <w:rsid w:val="0047008C"/>
    <w:rsid w:val="0047033A"/>
    <w:rsid w:val="004703AB"/>
    <w:rsid w:val="004703E8"/>
    <w:rsid w:val="004706E1"/>
    <w:rsid w:val="004707BE"/>
    <w:rsid w:val="00470988"/>
    <w:rsid w:val="00470C07"/>
    <w:rsid w:val="00470C57"/>
    <w:rsid w:val="00470EC0"/>
    <w:rsid w:val="00470F03"/>
    <w:rsid w:val="00471115"/>
    <w:rsid w:val="0047111A"/>
    <w:rsid w:val="00471151"/>
    <w:rsid w:val="004711B8"/>
    <w:rsid w:val="0047153A"/>
    <w:rsid w:val="004715C4"/>
    <w:rsid w:val="00471634"/>
    <w:rsid w:val="0047171E"/>
    <w:rsid w:val="00471776"/>
    <w:rsid w:val="004717E6"/>
    <w:rsid w:val="00471873"/>
    <w:rsid w:val="004718F7"/>
    <w:rsid w:val="004719DF"/>
    <w:rsid w:val="00471A1B"/>
    <w:rsid w:val="00471D19"/>
    <w:rsid w:val="00471D76"/>
    <w:rsid w:val="00472300"/>
    <w:rsid w:val="00472546"/>
    <w:rsid w:val="00472570"/>
    <w:rsid w:val="0047279C"/>
    <w:rsid w:val="0047294F"/>
    <w:rsid w:val="00472B65"/>
    <w:rsid w:val="00472C97"/>
    <w:rsid w:val="00472D8F"/>
    <w:rsid w:val="00472F25"/>
    <w:rsid w:val="004732B5"/>
    <w:rsid w:val="004734D6"/>
    <w:rsid w:val="004734EF"/>
    <w:rsid w:val="004735AB"/>
    <w:rsid w:val="00473650"/>
    <w:rsid w:val="004737B2"/>
    <w:rsid w:val="00473A35"/>
    <w:rsid w:val="00473E23"/>
    <w:rsid w:val="00473EE3"/>
    <w:rsid w:val="0047418C"/>
    <w:rsid w:val="0047418F"/>
    <w:rsid w:val="0047431B"/>
    <w:rsid w:val="00474382"/>
    <w:rsid w:val="004743E5"/>
    <w:rsid w:val="00474766"/>
    <w:rsid w:val="004747EE"/>
    <w:rsid w:val="00474BE3"/>
    <w:rsid w:val="00474E2C"/>
    <w:rsid w:val="004754F2"/>
    <w:rsid w:val="004757D2"/>
    <w:rsid w:val="004758AB"/>
    <w:rsid w:val="00475DC7"/>
    <w:rsid w:val="00475EE8"/>
    <w:rsid w:val="00475F7E"/>
    <w:rsid w:val="00475FA7"/>
    <w:rsid w:val="00476138"/>
    <w:rsid w:val="00476198"/>
    <w:rsid w:val="004765AB"/>
    <w:rsid w:val="00476726"/>
    <w:rsid w:val="00476768"/>
    <w:rsid w:val="0047684B"/>
    <w:rsid w:val="00476931"/>
    <w:rsid w:val="004769BD"/>
    <w:rsid w:val="00476E61"/>
    <w:rsid w:val="00477013"/>
    <w:rsid w:val="00477049"/>
    <w:rsid w:val="0047747E"/>
    <w:rsid w:val="004774C0"/>
    <w:rsid w:val="0047750E"/>
    <w:rsid w:val="004776BE"/>
    <w:rsid w:val="004777D4"/>
    <w:rsid w:val="00477C2F"/>
    <w:rsid w:val="00477F0A"/>
    <w:rsid w:val="00480030"/>
    <w:rsid w:val="004800ED"/>
    <w:rsid w:val="004804E2"/>
    <w:rsid w:val="004806A3"/>
    <w:rsid w:val="0048076E"/>
    <w:rsid w:val="00480C37"/>
    <w:rsid w:val="00480C61"/>
    <w:rsid w:val="00480CE4"/>
    <w:rsid w:val="00480F06"/>
    <w:rsid w:val="00480F35"/>
    <w:rsid w:val="0048135E"/>
    <w:rsid w:val="004815E1"/>
    <w:rsid w:val="00481641"/>
    <w:rsid w:val="004816A9"/>
    <w:rsid w:val="004816C6"/>
    <w:rsid w:val="00481805"/>
    <w:rsid w:val="00481C40"/>
    <w:rsid w:val="004821C0"/>
    <w:rsid w:val="004821CE"/>
    <w:rsid w:val="00482398"/>
    <w:rsid w:val="004824B7"/>
    <w:rsid w:val="0048273E"/>
    <w:rsid w:val="00482825"/>
    <w:rsid w:val="004830B9"/>
    <w:rsid w:val="0048363C"/>
    <w:rsid w:val="00483667"/>
    <w:rsid w:val="004836C0"/>
    <w:rsid w:val="00483729"/>
    <w:rsid w:val="00483741"/>
    <w:rsid w:val="00483969"/>
    <w:rsid w:val="00484006"/>
    <w:rsid w:val="0048421B"/>
    <w:rsid w:val="0048426C"/>
    <w:rsid w:val="00484379"/>
    <w:rsid w:val="004845A6"/>
    <w:rsid w:val="0048463E"/>
    <w:rsid w:val="004847AB"/>
    <w:rsid w:val="004848AD"/>
    <w:rsid w:val="00484A8B"/>
    <w:rsid w:val="00484C0E"/>
    <w:rsid w:val="00484EDA"/>
    <w:rsid w:val="004851E8"/>
    <w:rsid w:val="00485246"/>
    <w:rsid w:val="00485253"/>
    <w:rsid w:val="00485267"/>
    <w:rsid w:val="004854F8"/>
    <w:rsid w:val="004857BF"/>
    <w:rsid w:val="00485952"/>
    <w:rsid w:val="00485EF2"/>
    <w:rsid w:val="0048602D"/>
    <w:rsid w:val="004862DC"/>
    <w:rsid w:val="0048638C"/>
    <w:rsid w:val="0048649A"/>
    <w:rsid w:val="00486C68"/>
    <w:rsid w:val="00486CFA"/>
    <w:rsid w:val="00486D70"/>
    <w:rsid w:val="00487072"/>
    <w:rsid w:val="004870BA"/>
    <w:rsid w:val="00487444"/>
    <w:rsid w:val="004875B6"/>
    <w:rsid w:val="004877E6"/>
    <w:rsid w:val="00487966"/>
    <w:rsid w:val="00487B26"/>
    <w:rsid w:val="00487F52"/>
    <w:rsid w:val="00490019"/>
    <w:rsid w:val="00490126"/>
    <w:rsid w:val="004902E8"/>
    <w:rsid w:val="00490322"/>
    <w:rsid w:val="0049038E"/>
    <w:rsid w:val="0049043B"/>
    <w:rsid w:val="0049058C"/>
    <w:rsid w:val="00490640"/>
    <w:rsid w:val="00490941"/>
    <w:rsid w:val="00490A32"/>
    <w:rsid w:val="00490D2F"/>
    <w:rsid w:val="0049103E"/>
    <w:rsid w:val="004914CD"/>
    <w:rsid w:val="004917BB"/>
    <w:rsid w:val="00491822"/>
    <w:rsid w:val="00491FAC"/>
    <w:rsid w:val="004925A0"/>
    <w:rsid w:val="00492661"/>
    <w:rsid w:val="00492CBC"/>
    <w:rsid w:val="00492D91"/>
    <w:rsid w:val="00492F26"/>
    <w:rsid w:val="00493072"/>
    <w:rsid w:val="00493111"/>
    <w:rsid w:val="0049313A"/>
    <w:rsid w:val="00493413"/>
    <w:rsid w:val="004935FA"/>
    <w:rsid w:val="00493A0E"/>
    <w:rsid w:val="00493A46"/>
    <w:rsid w:val="00493B18"/>
    <w:rsid w:val="00493B74"/>
    <w:rsid w:val="00493E05"/>
    <w:rsid w:val="00493E2A"/>
    <w:rsid w:val="00494608"/>
    <w:rsid w:val="00494817"/>
    <w:rsid w:val="004948CC"/>
    <w:rsid w:val="004948FA"/>
    <w:rsid w:val="00494903"/>
    <w:rsid w:val="00494C1A"/>
    <w:rsid w:val="00495177"/>
    <w:rsid w:val="004953C2"/>
    <w:rsid w:val="0049574C"/>
    <w:rsid w:val="004958AE"/>
    <w:rsid w:val="00495B5F"/>
    <w:rsid w:val="00495BE9"/>
    <w:rsid w:val="00495EA4"/>
    <w:rsid w:val="004960DF"/>
    <w:rsid w:val="0049658E"/>
    <w:rsid w:val="00496799"/>
    <w:rsid w:val="00496B6D"/>
    <w:rsid w:val="00496B8A"/>
    <w:rsid w:val="00496B93"/>
    <w:rsid w:val="0049751D"/>
    <w:rsid w:val="00497613"/>
    <w:rsid w:val="004977F8"/>
    <w:rsid w:val="00497BDB"/>
    <w:rsid w:val="00497C47"/>
    <w:rsid w:val="00497CF6"/>
    <w:rsid w:val="00497E54"/>
    <w:rsid w:val="00497FEC"/>
    <w:rsid w:val="004A03E1"/>
    <w:rsid w:val="004A0564"/>
    <w:rsid w:val="004A0EE5"/>
    <w:rsid w:val="004A0FF1"/>
    <w:rsid w:val="004A105B"/>
    <w:rsid w:val="004A13E7"/>
    <w:rsid w:val="004A16FC"/>
    <w:rsid w:val="004A17D4"/>
    <w:rsid w:val="004A17EF"/>
    <w:rsid w:val="004A18AF"/>
    <w:rsid w:val="004A1A7B"/>
    <w:rsid w:val="004A1B94"/>
    <w:rsid w:val="004A1E31"/>
    <w:rsid w:val="004A1E32"/>
    <w:rsid w:val="004A21E5"/>
    <w:rsid w:val="004A2523"/>
    <w:rsid w:val="004A2531"/>
    <w:rsid w:val="004A26D9"/>
    <w:rsid w:val="004A2791"/>
    <w:rsid w:val="004A27D6"/>
    <w:rsid w:val="004A2828"/>
    <w:rsid w:val="004A2929"/>
    <w:rsid w:val="004A2BA6"/>
    <w:rsid w:val="004A2C0C"/>
    <w:rsid w:val="004A2C9E"/>
    <w:rsid w:val="004A2CF5"/>
    <w:rsid w:val="004A2D03"/>
    <w:rsid w:val="004A2D17"/>
    <w:rsid w:val="004A2DD0"/>
    <w:rsid w:val="004A2EA6"/>
    <w:rsid w:val="004A2EAE"/>
    <w:rsid w:val="004A2FB4"/>
    <w:rsid w:val="004A30EB"/>
    <w:rsid w:val="004A3107"/>
    <w:rsid w:val="004A34B6"/>
    <w:rsid w:val="004A3888"/>
    <w:rsid w:val="004A38A9"/>
    <w:rsid w:val="004A3C38"/>
    <w:rsid w:val="004A3E36"/>
    <w:rsid w:val="004A3E92"/>
    <w:rsid w:val="004A3EA5"/>
    <w:rsid w:val="004A43A2"/>
    <w:rsid w:val="004A43C5"/>
    <w:rsid w:val="004A47A9"/>
    <w:rsid w:val="004A4C06"/>
    <w:rsid w:val="004A4C28"/>
    <w:rsid w:val="004A4DBA"/>
    <w:rsid w:val="004A543C"/>
    <w:rsid w:val="004A54C8"/>
    <w:rsid w:val="004A55C6"/>
    <w:rsid w:val="004A561E"/>
    <w:rsid w:val="004A5970"/>
    <w:rsid w:val="004A5A51"/>
    <w:rsid w:val="004A5CF4"/>
    <w:rsid w:val="004A5E6A"/>
    <w:rsid w:val="004A614D"/>
    <w:rsid w:val="004A6173"/>
    <w:rsid w:val="004A635E"/>
    <w:rsid w:val="004A6593"/>
    <w:rsid w:val="004A6BAE"/>
    <w:rsid w:val="004A6C26"/>
    <w:rsid w:val="004A6D24"/>
    <w:rsid w:val="004A6E05"/>
    <w:rsid w:val="004A72F8"/>
    <w:rsid w:val="004A7304"/>
    <w:rsid w:val="004A7368"/>
    <w:rsid w:val="004A7454"/>
    <w:rsid w:val="004A746C"/>
    <w:rsid w:val="004A78E9"/>
    <w:rsid w:val="004A7D07"/>
    <w:rsid w:val="004B0040"/>
    <w:rsid w:val="004B02A8"/>
    <w:rsid w:val="004B02AE"/>
    <w:rsid w:val="004B0441"/>
    <w:rsid w:val="004B06F8"/>
    <w:rsid w:val="004B0AE3"/>
    <w:rsid w:val="004B0D99"/>
    <w:rsid w:val="004B0F4C"/>
    <w:rsid w:val="004B1263"/>
    <w:rsid w:val="004B12A2"/>
    <w:rsid w:val="004B1329"/>
    <w:rsid w:val="004B1435"/>
    <w:rsid w:val="004B14DC"/>
    <w:rsid w:val="004B1566"/>
    <w:rsid w:val="004B1569"/>
    <w:rsid w:val="004B15DE"/>
    <w:rsid w:val="004B15E9"/>
    <w:rsid w:val="004B16D8"/>
    <w:rsid w:val="004B18CE"/>
    <w:rsid w:val="004B1AC3"/>
    <w:rsid w:val="004B1B35"/>
    <w:rsid w:val="004B1B92"/>
    <w:rsid w:val="004B20D1"/>
    <w:rsid w:val="004B228D"/>
    <w:rsid w:val="004B247F"/>
    <w:rsid w:val="004B2B0D"/>
    <w:rsid w:val="004B31A2"/>
    <w:rsid w:val="004B3338"/>
    <w:rsid w:val="004B350E"/>
    <w:rsid w:val="004B3923"/>
    <w:rsid w:val="004B3D23"/>
    <w:rsid w:val="004B3F4B"/>
    <w:rsid w:val="004B3F79"/>
    <w:rsid w:val="004B3F7B"/>
    <w:rsid w:val="004B4296"/>
    <w:rsid w:val="004B42F7"/>
    <w:rsid w:val="004B4B40"/>
    <w:rsid w:val="004B4F06"/>
    <w:rsid w:val="004B5070"/>
    <w:rsid w:val="004B5A0F"/>
    <w:rsid w:val="004B5A72"/>
    <w:rsid w:val="004B5E81"/>
    <w:rsid w:val="004B5FBB"/>
    <w:rsid w:val="004B60A5"/>
    <w:rsid w:val="004B62ED"/>
    <w:rsid w:val="004B6668"/>
    <w:rsid w:val="004B668B"/>
    <w:rsid w:val="004B66FA"/>
    <w:rsid w:val="004B66FF"/>
    <w:rsid w:val="004B67F5"/>
    <w:rsid w:val="004B6849"/>
    <w:rsid w:val="004B68AA"/>
    <w:rsid w:val="004B6C24"/>
    <w:rsid w:val="004B6D97"/>
    <w:rsid w:val="004B6DAF"/>
    <w:rsid w:val="004B705F"/>
    <w:rsid w:val="004B7216"/>
    <w:rsid w:val="004B72E3"/>
    <w:rsid w:val="004B73CF"/>
    <w:rsid w:val="004B762C"/>
    <w:rsid w:val="004B763F"/>
    <w:rsid w:val="004B7675"/>
    <w:rsid w:val="004B7886"/>
    <w:rsid w:val="004B7ABF"/>
    <w:rsid w:val="004B7FF4"/>
    <w:rsid w:val="004C0005"/>
    <w:rsid w:val="004C0735"/>
    <w:rsid w:val="004C0A25"/>
    <w:rsid w:val="004C0AA1"/>
    <w:rsid w:val="004C0B83"/>
    <w:rsid w:val="004C0C05"/>
    <w:rsid w:val="004C0C48"/>
    <w:rsid w:val="004C0CA4"/>
    <w:rsid w:val="004C0E72"/>
    <w:rsid w:val="004C0F5C"/>
    <w:rsid w:val="004C0F9B"/>
    <w:rsid w:val="004C12E7"/>
    <w:rsid w:val="004C14C2"/>
    <w:rsid w:val="004C1581"/>
    <w:rsid w:val="004C1714"/>
    <w:rsid w:val="004C17D7"/>
    <w:rsid w:val="004C1856"/>
    <w:rsid w:val="004C19FA"/>
    <w:rsid w:val="004C1AFB"/>
    <w:rsid w:val="004C1B9F"/>
    <w:rsid w:val="004C1DD8"/>
    <w:rsid w:val="004C1DFD"/>
    <w:rsid w:val="004C1E11"/>
    <w:rsid w:val="004C1ED6"/>
    <w:rsid w:val="004C207C"/>
    <w:rsid w:val="004C2109"/>
    <w:rsid w:val="004C231C"/>
    <w:rsid w:val="004C23D0"/>
    <w:rsid w:val="004C24DA"/>
    <w:rsid w:val="004C2511"/>
    <w:rsid w:val="004C262B"/>
    <w:rsid w:val="004C26A9"/>
    <w:rsid w:val="004C2874"/>
    <w:rsid w:val="004C2B78"/>
    <w:rsid w:val="004C2FE6"/>
    <w:rsid w:val="004C31E8"/>
    <w:rsid w:val="004C31ED"/>
    <w:rsid w:val="004C32D7"/>
    <w:rsid w:val="004C341E"/>
    <w:rsid w:val="004C34B9"/>
    <w:rsid w:val="004C370A"/>
    <w:rsid w:val="004C371C"/>
    <w:rsid w:val="004C37C3"/>
    <w:rsid w:val="004C38B9"/>
    <w:rsid w:val="004C3902"/>
    <w:rsid w:val="004C3979"/>
    <w:rsid w:val="004C3A01"/>
    <w:rsid w:val="004C3DCC"/>
    <w:rsid w:val="004C3F1A"/>
    <w:rsid w:val="004C4340"/>
    <w:rsid w:val="004C4417"/>
    <w:rsid w:val="004C4486"/>
    <w:rsid w:val="004C4495"/>
    <w:rsid w:val="004C455B"/>
    <w:rsid w:val="004C489D"/>
    <w:rsid w:val="004C49DD"/>
    <w:rsid w:val="004C4B70"/>
    <w:rsid w:val="004C5016"/>
    <w:rsid w:val="004C515D"/>
    <w:rsid w:val="004C558F"/>
    <w:rsid w:val="004C57D3"/>
    <w:rsid w:val="004C581B"/>
    <w:rsid w:val="004C5F83"/>
    <w:rsid w:val="004C6453"/>
    <w:rsid w:val="004C6857"/>
    <w:rsid w:val="004C6D0E"/>
    <w:rsid w:val="004C71C8"/>
    <w:rsid w:val="004C748E"/>
    <w:rsid w:val="004C7673"/>
    <w:rsid w:val="004C7744"/>
    <w:rsid w:val="004C79F4"/>
    <w:rsid w:val="004D0005"/>
    <w:rsid w:val="004D0155"/>
    <w:rsid w:val="004D09F9"/>
    <w:rsid w:val="004D0A71"/>
    <w:rsid w:val="004D0E76"/>
    <w:rsid w:val="004D1211"/>
    <w:rsid w:val="004D1287"/>
    <w:rsid w:val="004D16ED"/>
    <w:rsid w:val="004D1A8A"/>
    <w:rsid w:val="004D1E67"/>
    <w:rsid w:val="004D1FE7"/>
    <w:rsid w:val="004D210A"/>
    <w:rsid w:val="004D21EC"/>
    <w:rsid w:val="004D2249"/>
    <w:rsid w:val="004D2394"/>
    <w:rsid w:val="004D261C"/>
    <w:rsid w:val="004D2629"/>
    <w:rsid w:val="004D2764"/>
    <w:rsid w:val="004D2772"/>
    <w:rsid w:val="004D3046"/>
    <w:rsid w:val="004D380E"/>
    <w:rsid w:val="004D3A8F"/>
    <w:rsid w:val="004D3B54"/>
    <w:rsid w:val="004D3C3E"/>
    <w:rsid w:val="004D3DF9"/>
    <w:rsid w:val="004D403B"/>
    <w:rsid w:val="004D4053"/>
    <w:rsid w:val="004D41FF"/>
    <w:rsid w:val="004D433C"/>
    <w:rsid w:val="004D435A"/>
    <w:rsid w:val="004D4423"/>
    <w:rsid w:val="004D44A6"/>
    <w:rsid w:val="004D4664"/>
    <w:rsid w:val="004D46B7"/>
    <w:rsid w:val="004D484D"/>
    <w:rsid w:val="004D50D8"/>
    <w:rsid w:val="004D5112"/>
    <w:rsid w:val="004D54B5"/>
    <w:rsid w:val="004D5BDD"/>
    <w:rsid w:val="004D5C33"/>
    <w:rsid w:val="004D5F08"/>
    <w:rsid w:val="004D5F45"/>
    <w:rsid w:val="004D5F52"/>
    <w:rsid w:val="004D628A"/>
    <w:rsid w:val="004D638A"/>
    <w:rsid w:val="004D645E"/>
    <w:rsid w:val="004D6762"/>
    <w:rsid w:val="004D6A5E"/>
    <w:rsid w:val="004D6B8D"/>
    <w:rsid w:val="004D6D78"/>
    <w:rsid w:val="004D6E4B"/>
    <w:rsid w:val="004D72CD"/>
    <w:rsid w:val="004D7516"/>
    <w:rsid w:val="004D7AF7"/>
    <w:rsid w:val="004D7B2A"/>
    <w:rsid w:val="004D7B3A"/>
    <w:rsid w:val="004E0362"/>
    <w:rsid w:val="004E03A7"/>
    <w:rsid w:val="004E03EF"/>
    <w:rsid w:val="004E0588"/>
    <w:rsid w:val="004E07A4"/>
    <w:rsid w:val="004E0CAE"/>
    <w:rsid w:val="004E0D52"/>
    <w:rsid w:val="004E0DB7"/>
    <w:rsid w:val="004E0FC2"/>
    <w:rsid w:val="004E117E"/>
    <w:rsid w:val="004E1825"/>
    <w:rsid w:val="004E19CD"/>
    <w:rsid w:val="004E1B60"/>
    <w:rsid w:val="004E20BC"/>
    <w:rsid w:val="004E210E"/>
    <w:rsid w:val="004E2136"/>
    <w:rsid w:val="004E218C"/>
    <w:rsid w:val="004E24B3"/>
    <w:rsid w:val="004E291C"/>
    <w:rsid w:val="004E3306"/>
    <w:rsid w:val="004E33A4"/>
    <w:rsid w:val="004E37D3"/>
    <w:rsid w:val="004E37FD"/>
    <w:rsid w:val="004E3BC5"/>
    <w:rsid w:val="004E3FD7"/>
    <w:rsid w:val="004E40FA"/>
    <w:rsid w:val="004E45D4"/>
    <w:rsid w:val="004E46BD"/>
    <w:rsid w:val="004E4952"/>
    <w:rsid w:val="004E49A0"/>
    <w:rsid w:val="004E4A7C"/>
    <w:rsid w:val="004E4B3A"/>
    <w:rsid w:val="004E4CF4"/>
    <w:rsid w:val="004E4D73"/>
    <w:rsid w:val="004E4D81"/>
    <w:rsid w:val="004E51FA"/>
    <w:rsid w:val="004E5359"/>
    <w:rsid w:val="004E5369"/>
    <w:rsid w:val="004E54B2"/>
    <w:rsid w:val="004E56FF"/>
    <w:rsid w:val="004E5744"/>
    <w:rsid w:val="004E5826"/>
    <w:rsid w:val="004E58A6"/>
    <w:rsid w:val="004E5B9E"/>
    <w:rsid w:val="004E5BD3"/>
    <w:rsid w:val="004E5CC3"/>
    <w:rsid w:val="004E5D8E"/>
    <w:rsid w:val="004E6490"/>
    <w:rsid w:val="004E649D"/>
    <w:rsid w:val="004E6676"/>
    <w:rsid w:val="004E66CF"/>
    <w:rsid w:val="004E675C"/>
    <w:rsid w:val="004E6793"/>
    <w:rsid w:val="004E680F"/>
    <w:rsid w:val="004E6953"/>
    <w:rsid w:val="004E6B28"/>
    <w:rsid w:val="004E6BFB"/>
    <w:rsid w:val="004E6EA7"/>
    <w:rsid w:val="004E756F"/>
    <w:rsid w:val="004E7B36"/>
    <w:rsid w:val="004E7E5A"/>
    <w:rsid w:val="004F012C"/>
    <w:rsid w:val="004F019A"/>
    <w:rsid w:val="004F01EF"/>
    <w:rsid w:val="004F04B8"/>
    <w:rsid w:val="004F04CB"/>
    <w:rsid w:val="004F0503"/>
    <w:rsid w:val="004F08CA"/>
    <w:rsid w:val="004F09A8"/>
    <w:rsid w:val="004F0AA1"/>
    <w:rsid w:val="004F0CEB"/>
    <w:rsid w:val="004F0D20"/>
    <w:rsid w:val="004F0EB4"/>
    <w:rsid w:val="004F0EC0"/>
    <w:rsid w:val="004F1037"/>
    <w:rsid w:val="004F10B5"/>
    <w:rsid w:val="004F1121"/>
    <w:rsid w:val="004F112E"/>
    <w:rsid w:val="004F149E"/>
    <w:rsid w:val="004F17DD"/>
    <w:rsid w:val="004F1975"/>
    <w:rsid w:val="004F1A83"/>
    <w:rsid w:val="004F1BB8"/>
    <w:rsid w:val="004F1C0A"/>
    <w:rsid w:val="004F1C4E"/>
    <w:rsid w:val="004F1F71"/>
    <w:rsid w:val="004F1F7A"/>
    <w:rsid w:val="004F2002"/>
    <w:rsid w:val="004F2048"/>
    <w:rsid w:val="004F20A5"/>
    <w:rsid w:val="004F2458"/>
    <w:rsid w:val="004F2643"/>
    <w:rsid w:val="004F2785"/>
    <w:rsid w:val="004F28A9"/>
    <w:rsid w:val="004F2B41"/>
    <w:rsid w:val="004F3004"/>
    <w:rsid w:val="004F30AE"/>
    <w:rsid w:val="004F33F0"/>
    <w:rsid w:val="004F34F4"/>
    <w:rsid w:val="004F350B"/>
    <w:rsid w:val="004F3794"/>
    <w:rsid w:val="004F38F0"/>
    <w:rsid w:val="004F3A37"/>
    <w:rsid w:val="004F3A4F"/>
    <w:rsid w:val="004F3EAC"/>
    <w:rsid w:val="004F3EC2"/>
    <w:rsid w:val="004F3F2C"/>
    <w:rsid w:val="004F3FA7"/>
    <w:rsid w:val="004F3FCB"/>
    <w:rsid w:val="004F419B"/>
    <w:rsid w:val="004F4292"/>
    <w:rsid w:val="004F4395"/>
    <w:rsid w:val="004F44E3"/>
    <w:rsid w:val="004F454F"/>
    <w:rsid w:val="004F45A7"/>
    <w:rsid w:val="004F484B"/>
    <w:rsid w:val="004F4868"/>
    <w:rsid w:val="004F49E7"/>
    <w:rsid w:val="004F4BAD"/>
    <w:rsid w:val="004F4BC1"/>
    <w:rsid w:val="004F4D35"/>
    <w:rsid w:val="004F4E09"/>
    <w:rsid w:val="004F4FED"/>
    <w:rsid w:val="004F52FF"/>
    <w:rsid w:val="004F563C"/>
    <w:rsid w:val="004F5688"/>
    <w:rsid w:val="004F572F"/>
    <w:rsid w:val="004F5747"/>
    <w:rsid w:val="004F5C8A"/>
    <w:rsid w:val="004F6398"/>
    <w:rsid w:val="004F63B8"/>
    <w:rsid w:val="004F6405"/>
    <w:rsid w:val="004F6473"/>
    <w:rsid w:val="004F6540"/>
    <w:rsid w:val="004F6609"/>
    <w:rsid w:val="004F6A3B"/>
    <w:rsid w:val="004F6A6E"/>
    <w:rsid w:val="004F6F73"/>
    <w:rsid w:val="004F712B"/>
    <w:rsid w:val="004F7250"/>
    <w:rsid w:val="004F75A6"/>
    <w:rsid w:val="004F777D"/>
    <w:rsid w:val="004F78F1"/>
    <w:rsid w:val="004F7B61"/>
    <w:rsid w:val="004F7B7F"/>
    <w:rsid w:val="004F7EC5"/>
    <w:rsid w:val="005000F5"/>
    <w:rsid w:val="00500456"/>
    <w:rsid w:val="0050060F"/>
    <w:rsid w:val="00500930"/>
    <w:rsid w:val="00500B7F"/>
    <w:rsid w:val="00500D3A"/>
    <w:rsid w:val="00500FE9"/>
    <w:rsid w:val="00501382"/>
    <w:rsid w:val="005015A6"/>
    <w:rsid w:val="00501614"/>
    <w:rsid w:val="0050178A"/>
    <w:rsid w:val="005017A3"/>
    <w:rsid w:val="005017ED"/>
    <w:rsid w:val="005017F9"/>
    <w:rsid w:val="00501836"/>
    <w:rsid w:val="00501A19"/>
    <w:rsid w:val="00501E1C"/>
    <w:rsid w:val="0050218B"/>
    <w:rsid w:val="005021AA"/>
    <w:rsid w:val="00502349"/>
    <w:rsid w:val="005023AF"/>
    <w:rsid w:val="005023BE"/>
    <w:rsid w:val="00502413"/>
    <w:rsid w:val="00502528"/>
    <w:rsid w:val="0050265E"/>
    <w:rsid w:val="00502D21"/>
    <w:rsid w:val="00502FA3"/>
    <w:rsid w:val="005030CA"/>
    <w:rsid w:val="0050331D"/>
    <w:rsid w:val="00503902"/>
    <w:rsid w:val="00503DEB"/>
    <w:rsid w:val="00504102"/>
    <w:rsid w:val="00504289"/>
    <w:rsid w:val="005042CD"/>
    <w:rsid w:val="005043F4"/>
    <w:rsid w:val="00504549"/>
    <w:rsid w:val="005045F0"/>
    <w:rsid w:val="005046CC"/>
    <w:rsid w:val="005047A0"/>
    <w:rsid w:val="00504B36"/>
    <w:rsid w:val="00504C61"/>
    <w:rsid w:val="00504DF6"/>
    <w:rsid w:val="00504E3A"/>
    <w:rsid w:val="005051E7"/>
    <w:rsid w:val="005053A9"/>
    <w:rsid w:val="005054CC"/>
    <w:rsid w:val="00505560"/>
    <w:rsid w:val="0050565A"/>
    <w:rsid w:val="00505968"/>
    <w:rsid w:val="00505C02"/>
    <w:rsid w:val="00505FA3"/>
    <w:rsid w:val="00506034"/>
    <w:rsid w:val="005062A7"/>
    <w:rsid w:val="005064C9"/>
    <w:rsid w:val="005064F7"/>
    <w:rsid w:val="0050666D"/>
    <w:rsid w:val="00506760"/>
    <w:rsid w:val="0050688A"/>
    <w:rsid w:val="005068F2"/>
    <w:rsid w:val="00506A3C"/>
    <w:rsid w:val="00506D39"/>
    <w:rsid w:val="00507071"/>
    <w:rsid w:val="00507305"/>
    <w:rsid w:val="00507A6E"/>
    <w:rsid w:val="00507AB2"/>
    <w:rsid w:val="00507FCC"/>
    <w:rsid w:val="00510091"/>
    <w:rsid w:val="005101A7"/>
    <w:rsid w:val="005101B0"/>
    <w:rsid w:val="0051041F"/>
    <w:rsid w:val="00510E07"/>
    <w:rsid w:val="00511001"/>
    <w:rsid w:val="0051118B"/>
    <w:rsid w:val="00511220"/>
    <w:rsid w:val="0051156A"/>
    <w:rsid w:val="005117C3"/>
    <w:rsid w:val="00511BDD"/>
    <w:rsid w:val="00511E0D"/>
    <w:rsid w:val="0051230A"/>
    <w:rsid w:val="00512514"/>
    <w:rsid w:val="0051257E"/>
    <w:rsid w:val="005126E4"/>
    <w:rsid w:val="00512BDF"/>
    <w:rsid w:val="005132C7"/>
    <w:rsid w:val="00513333"/>
    <w:rsid w:val="00513379"/>
    <w:rsid w:val="00513434"/>
    <w:rsid w:val="0051397A"/>
    <w:rsid w:val="00513ADC"/>
    <w:rsid w:val="00513B5A"/>
    <w:rsid w:val="00513F04"/>
    <w:rsid w:val="00514058"/>
    <w:rsid w:val="005142D3"/>
    <w:rsid w:val="005144E6"/>
    <w:rsid w:val="0051452E"/>
    <w:rsid w:val="005145A0"/>
    <w:rsid w:val="0051472F"/>
    <w:rsid w:val="00514AD6"/>
    <w:rsid w:val="00515329"/>
    <w:rsid w:val="005153B5"/>
    <w:rsid w:val="005154A4"/>
    <w:rsid w:val="00515725"/>
    <w:rsid w:val="005157A5"/>
    <w:rsid w:val="0051598D"/>
    <w:rsid w:val="00515AC3"/>
    <w:rsid w:val="00515BA6"/>
    <w:rsid w:val="00515BDE"/>
    <w:rsid w:val="00515D84"/>
    <w:rsid w:val="00516768"/>
    <w:rsid w:val="005168D7"/>
    <w:rsid w:val="00516B60"/>
    <w:rsid w:val="00516BBA"/>
    <w:rsid w:val="00516BCE"/>
    <w:rsid w:val="00516C6F"/>
    <w:rsid w:val="00516D86"/>
    <w:rsid w:val="005171C1"/>
    <w:rsid w:val="00517245"/>
    <w:rsid w:val="00517274"/>
    <w:rsid w:val="0051731B"/>
    <w:rsid w:val="005173C9"/>
    <w:rsid w:val="005173D9"/>
    <w:rsid w:val="0051754D"/>
    <w:rsid w:val="00517583"/>
    <w:rsid w:val="00517593"/>
    <w:rsid w:val="0051775B"/>
    <w:rsid w:val="005200A4"/>
    <w:rsid w:val="00520167"/>
    <w:rsid w:val="0052053F"/>
    <w:rsid w:val="0052069E"/>
    <w:rsid w:val="00520910"/>
    <w:rsid w:val="0052094C"/>
    <w:rsid w:val="005209E8"/>
    <w:rsid w:val="00520B79"/>
    <w:rsid w:val="00521012"/>
    <w:rsid w:val="005212AD"/>
    <w:rsid w:val="00521440"/>
    <w:rsid w:val="00521556"/>
    <w:rsid w:val="00521593"/>
    <w:rsid w:val="005215FD"/>
    <w:rsid w:val="00521613"/>
    <w:rsid w:val="00521724"/>
    <w:rsid w:val="0052177E"/>
    <w:rsid w:val="0052179F"/>
    <w:rsid w:val="00521AFF"/>
    <w:rsid w:val="00521C32"/>
    <w:rsid w:val="00521EAA"/>
    <w:rsid w:val="00521FE1"/>
    <w:rsid w:val="005220E0"/>
    <w:rsid w:val="00522161"/>
    <w:rsid w:val="0052245B"/>
    <w:rsid w:val="00522532"/>
    <w:rsid w:val="00522783"/>
    <w:rsid w:val="00522C3A"/>
    <w:rsid w:val="00522CE7"/>
    <w:rsid w:val="005230EE"/>
    <w:rsid w:val="00523471"/>
    <w:rsid w:val="005235C1"/>
    <w:rsid w:val="0052361D"/>
    <w:rsid w:val="005236A1"/>
    <w:rsid w:val="005236B6"/>
    <w:rsid w:val="0052374A"/>
    <w:rsid w:val="0052380A"/>
    <w:rsid w:val="0052391B"/>
    <w:rsid w:val="00523978"/>
    <w:rsid w:val="00523B61"/>
    <w:rsid w:val="00523B91"/>
    <w:rsid w:val="00524057"/>
    <w:rsid w:val="00524395"/>
    <w:rsid w:val="005243EE"/>
    <w:rsid w:val="00524517"/>
    <w:rsid w:val="005245AE"/>
    <w:rsid w:val="0052461E"/>
    <w:rsid w:val="0052469B"/>
    <w:rsid w:val="00524781"/>
    <w:rsid w:val="00524D53"/>
    <w:rsid w:val="00525054"/>
    <w:rsid w:val="0052509D"/>
    <w:rsid w:val="00525288"/>
    <w:rsid w:val="0052583B"/>
    <w:rsid w:val="00525A43"/>
    <w:rsid w:val="00525D84"/>
    <w:rsid w:val="00525D85"/>
    <w:rsid w:val="0052627B"/>
    <w:rsid w:val="00526289"/>
    <w:rsid w:val="00526508"/>
    <w:rsid w:val="005267FC"/>
    <w:rsid w:val="00526A9B"/>
    <w:rsid w:val="00526CFC"/>
    <w:rsid w:val="00526D30"/>
    <w:rsid w:val="00526F03"/>
    <w:rsid w:val="00526F35"/>
    <w:rsid w:val="00526FBE"/>
    <w:rsid w:val="0052703B"/>
    <w:rsid w:val="00527047"/>
    <w:rsid w:val="0052708D"/>
    <w:rsid w:val="00527669"/>
    <w:rsid w:val="00527C8A"/>
    <w:rsid w:val="00527DCB"/>
    <w:rsid w:val="005302D9"/>
    <w:rsid w:val="00530881"/>
    <w:rsid w:val="00530B4F"/>
    <w:rsid w:val="00530FE2"/>
    <w:rsid w:val="00531121"/>
    <w:rsid w:val="00531351"/>
    <w:rsid w:val="00531580"/>
    <w:rsid w:val="00531C4C"/>
    <w:rsid w:val="00531FBD"/>
    <w:rsid w:val="00532313"/>
    <w:rsid w:val="00532354"/>
    <w:rsid w:val="005323DA"/>
    <w:rsid w:val="00532519"/>
    <w:rsid w:val="0053265A"/>
    <w:rsid w:val="005326EA"/>
    <w:rsid w:val="00532AFE"/>
    <w:rsid w:val="00532C9E"/>
    <w:rsid w:val="00532DB2"/>
    <w:rsid w:val="00532F36"/>
    <w:rsid w:val="0053327B"/>
    <w:rsid w:val="005332FD"/>
    <w:rsid w:val="00533682"/>
    <w:rsid w:val="005337EC"/>
    <w:rsid w:val="00533D59"/>
    <w:rsid w:val="00533E27"/>
    <w:rsid w:val="005340D1"/>
    <w:rsid w:val="0053420C"/>
    <w:rsid w:val="00534250"/>
    <w:rsid w:val="005344E6"/>
    <w:rsid w:val="00534625"/>
    <w:rsid w:val="005346A7"/>
    <w:rsid w:val="00534B15"/>
    <w:rsid w:val="00534B1D"/>
    <w:rsid w:val="00534D19"/>
    <w:rsid w:val="00534E61"/>
    <w:rsid w:val="00534F61"/>
    <w:rsid w:val="00534FC0"/>
    <w:rsid w:val="00535073"/>
    <w:rsid w:val="00535735"/>
    <w:rsid w:val="00535863"/>
    <w:rsid w:val="00535AE6"/>
    <w:rsid w:val="00535D7B"/>
    <w:rsid w:val="00536146"/>
    <w:rsid w:val="00536527"/>
    <w:rsid w:val="005365AE"/>
    <w:rsid w:val="0053682C"/>
    <w:rsid w:val="00536A73"/>
    <w:rsid w:val="00536B86"/>
    <w:rsid w:val="00536BAB"/>
    <w:rsid w:val="00536F4E"/>
    <w:rsid w:val="00536FDE"/>
    <w:rsid w:val="0053718E"/>
    <w:rsid w:val="0053735C"/>
    <w:rsid w:val="00537380"/>
    <w:rsid w:val="00537610"/>
    <w:rsid w:val="00537750"/>
    <w:rsid w:val="005377B7"/>
    <w:rsid w:val="005377F1"/>
    <w:rsid w:val="00537B2D"/>
    <w:rsid w:val="00537EBC"/>
    <w:rsid w:val="00537FAB"/>
    <w:rsid w:val="00540332"/>
    <w:rsid w:val="005403C7"/>
    <w:rsid w:val="005404B7"/>
    <w:rsid w:val="005406ED"/>
    <w:rsid w:val="00540EE3"/>
    <w:rsid w:val="00541078"/>
    <w:rsid w:val="00541221"/>
    <w:rsid w:val="00541234"/>
    <w:rsid w:val="005417D1"/>
    <w:rsid w:val="00541A61"/>
    <w:rsid w:val="00541B08"/>
    <w:rsid w:val="00541B42"/>
    <w:rsid w:val="00541ED8"/>
    <w:rsid w:val="00542544"/>
    <w:rsid w:val="00542592"/>
    <w:rsid w:val="005426F0"/>
    <w:rsid w:val="00542BCE"/>
    <w:rsid w:val="00542C19"/>
    <w:rsid w:val="00542CE2"/>
    <w:rsid w:val="00543386"/>
    <w:rsid w:val="00543480"/>
    <w:rsid w:val="005434C6"/>
    <w:rsid w:val="005435E6"/>
    <w:rsid w:val="005436AA"/>
    <w:rsid w:val="005438E1"/>
    <w:rsid w:val="00543AE4"/>
    <w:rsid w:val="00543B06"/>
    <w:rsid w:val="00543E42"/>
    <w:rsid w:val="00543ED7"/>
    <w:rsid w:val="005440B5"/>
    <w:rsid w:val="005441B4"/>
    <w:rsid w:val="00544399"/>
    <w:rsid w:val="0054473B"/>
    <w:rsid w:val="00544B76"/>
    <w:rsid w:val="00545138"/>
    <w:rsid w:val="0054519C"/>
    <w:rsid w:val="005455A2"/>
    <w:rsid w:val="005456FE"/>
    <w:rsid w:val="00545B22"/>
    <w:rsid w:val="00545B3D"/>
    <w:rsid w:val="00545C3E"/>
    <w:rsid w:val="00545C56"/>
    <w:rsid w:val="00545EB3"/>
    <w:rsid w:val="00545EDE"/>
    <w:rsid w:val="00545EF0"/>
    <w:rsid w:val="005460A5"/>
    <w:rsid w:val="00546207"/>
    <w:rsid w:val="0054655D"/>
    <w:rsid w:val="005468E1"/>
    <w:rsid w:val="00546AC0"/>
    <w:rsid w:val="00546BD1"/>
    <w:rsid w:val="00546ECC"/>
    <w:rsid w:val="00546F33"/>
    <w:rsid w:val="00546F7A"/>
    <w:rsid w:val="00547185"/>
    <w:rsid w:val="005471B2"/>
    <w:rsid w:val="00547500"/>
    <w:rsid w:val="00547586"/>
    <w:rsid w:val="00547880"/>
    <w:rsid w:val="005478A0"/>
    <w:rsid w:val="00547C09"/>
    <w:rsid w:val="00547C33"/>
    <w:rsid w:val="00547CA3"/>
    <w:rsid w:val="00547CA9"/>
    <w:rsid w:val="00547D38"/>
    <w:rsid w:val="00547EED"/>
    <w:rsid w:val="0055003D"/>
    <w:rsid w:val="0055020B"/>
    <w:rsid w:val="0055021E"/>
    <w:rsid w:val="005502C5"/>
    <w:rsid w:val="0055065A"/>
    <w:rsid w:val="00550699"/>
    <w:rsid w:val="0055072E"/>
    <w:rsid w:val="00550A2A"/>
    <w:rsid w:val="00550BA7"/>
    <w:rsid w:val="00550D12"/>
    <w:rsid w:val="005510D0"/>
    <w:rsid w:val="0055114D"/>
    <w:rsid w:val="005511FD"/>
    <w:rsid w:val="00551204"/>
    <w:rsid w:val="00551270"/>
    <w:rsid w:val="00551311"/>
    <w:rsid w:val="00551441"/>
    <w:rsid w:val="00551942"/>
    <w:rsid w:val="00551ACF"/>
    <w:rsid w:val="00551CD8"/>
    <w:rsid w:val="00551CEB"/>
    <w:rsid w:val="00551DD6"/>
    <w:rsid w:val="00551E06"/>
    <w:rsid w:val="005521B7"/>
    <w:rsid w:val="005521D7"/>
    <w:rsid w:val="00552570"/>
    <w:rsid w:val="005526C5"/>
    <w:rsid w:val="00552799"/>
    <w:rsid w:val="005527E0"/>
    <w:rsid w:val="00552846"/>
    <w:rsid w:val="005529CB"/>
    <w:rsid w:val="00552DF1"/>
    <w:rsid w:val="00552E9F"/>
    <w:rsid w:val="00553052"/>
    <w:rsid w:val="0055334D"/>
    <w:rsid w:val="00553476"/>
    <w:rsid w:val="00553BED"/>
    <w:rsid w:val="00553D8B"/>
    <w:rsid w:val="00553FD5"/>
    <w:rsid w:val="00554063"/>
    <w:rsid w:val="0055415C"/>
    <w:rsid w:val="00554E35"/>
    <w:rsid w:val="00554FB1"/>
    <w:rsid w:val="00555200"/>
    <w:rsid w:val="005554A6"/>
    <w:rsid w:val="00555550"/>
    <w:rsid w:val="0055599B"/>
    <w:rsid w:val="00555D13"/>
    <w:rsid w:val="00555E61"/>
    <w:rsid w:val="005564B8"/>
    <w:rsid w:val="005564E1"/>
    <w:rsid w:val="0055657E"/>
    <w:rsid w:val="00556D32"/>
    <w:rsid w:val="00556F16"/>
    <w:rsid w:val="00556F92"/>
    <w:rsid w:val="00557131"/>
    <w:rsid w:val="00557275"/>
    <w:rsid w:val="0055732F"/>
    <w:rsid w:val="00557359"/>
    <w:rsid w:val="005575BF"/>
    <w:rsid w:val="00557D16"/>
    <w:rsid w:val="00557E95"/>
    <w:rsid w:val="00557F42"/>
    <w:rsid w:val="00557F58"/>
    <w:rsid w:val="00557FED"/>
    <w:rsid w:val="0056013A"/>
    <w:rsid w:val="00560181"/>
    <w:rsid w:val="005603FF"/>
    <w:rsid w:val="00560600"/>
    <w:rsid w:val="0056071F"/>
    <w:rsid w:val="0056091B"/>
    <w:rsid w:val="00560C8D"/>
    <w:rsid w:val="00560D1E"/>
    <w:rsid w:val="00561002"/>
    <w:rsid w:val="005610AE"/>
    <w:rsid w:val="005610E0"/>
    <w:rsid w:val="00561280"/>
    <w:rsid w:val="005612BD"/>
    <w:rsid w:val="005612DF"/>
    <w:rsid w:val="005615DD"/>
    <w:rsid w:val="00561851"/>
    <w:rsid w:val="00561889"/>
    <w:rsid w:val="00561CB5"/>
    <w:rsid w:val="00561D76"/>
    <w:rsid w:val="00561EB1"/>
    <w:rsid w:val="00561F47"/>
    <w:rsid w:val="00562358"/>
    <w:rsid w:val="00562514"/>
    <w:rsid w:val="0056284F"/>
    <w:rsid w:val="00562931"/>
    <w:rsid w:val="0056293B"/>
    <w:rsid w:val="00562CB1"/>
    <w:rsid w:val="00562DD0"/>
    <w:rsid w:val="00562E64"/>
    <w:rsid w:val="00562FD5"/>
    <w:rsid w:val="00563510"/>
    <w:rsid w:val="0056354D"/>
    <w:rsid w:val="0056381A"/>
    <w:rsid w:val="0056387A"/>
    <w:rsid w:val="00563B42"/>
    <w:rsid w:val="00563C6E"/>
    <w:rsid w:val="00563E06"/>
    <w:rsid w:val="00563E1C"/>
    <w:rsid w:val="00563ED3"/>
    <w:rsid w:val="00563EFD"/>
    <w:rsid w:val="005642C1"/>
    <w:rsid w:val="0056439E"/>
    <w:rsid w:val="005649DF"/>
    <w:rsid w:val="00564A97"/>
    <w:rsid w:val="00564CD8"/>
    <w:rsid w:val="00565006"/>
    <w:rsid w:val="005650D6"/>
    <w:rsid w:val="00565444"/>
    <w:rsid w:val="00565563"/>
    <w:rsid w:val="00565899"/>
    <w:rsid w:val="005659FB"/>
    <w:rsid w:val="00565BC1"/>
    <w:rsid w:val="00565C71"/>
    <w:rsid w:val="00565C73"/>
    <w:rsid w:val="0056616B"/>
    <w:rsid w:val="005661F5"/>
    <w:rsid w:val="0056635E"/>
    <w:rsid w:val="005663E4"/>
    <w:rsid w:val="005663EE"/>
    <w:rsid w:val="0056645F"/>
    <w:rsid w:val="005665BA"/>
    <w:rsid w:val="00566639"/>
    <w:rsid w:val="00566A47"/>
    <w:rsid w:val="00566AB6"/>
    <w:rsid w:val="00566D09"/>
    <w:rsid w:val="00566E19"/>
    <w:rsid w:val="00566FC7"/>
    <w:rsid w:val="005671EE"/>
    <w:rsid w:val="00567497"/>
    <w:rsid w:val="005674A0"/>
    <w:rsid w:val="00567581"/>
    <w:rsid w:val="005675A3"/>
    <w:rsid w:val="00567ACC"/>
    <w:rsid w:val="00567CF7"/>
    <w:rsid w:val="00567E53"/>
    <w:rsid w:val="00570150"/>
    <w:rsid w:val="005701F2"/>
    <w:rsid w:val="0057053B"/>
    <w:rsid w:val="005707C1"/>
    <w:rsid w:val="00570E3C"/>
    <w:rsid w:val="00570E5F"/>
    <w:rsid w:val="00571009"/>
    <w:rsid w:val="0057106F"/>
    <w:rsid w:val="00571291"/>
    <w:rsid w:val="00571369"/>
    <w:rsid w:val="00571564"/>
    <w:rsid w:val="005716FB"/>
    <w:rsid w:val="00571B16"/>
    <w:rsid w:val="00571C57"/>
    <w:rsid w:val="00571F81"/>
    <w:rsid w:val="00572047"/>
    <w:rsid w:val="005720A8"/>
    <w:rsid w:val="005721D2"/>
    <w:rsid w:val="00572259"/>
    <w:rsid w:val="005723B4"/>
    <w:rsid w:val="005725B2"/>
    <w:rsid w:val="0057274C"/>
    <w:rsid w:val="005728B6"/>
    <w:rsid w:val="00572C3E"/>
    <w:rsid w:val="00572CF2"/>
    <w:rsid w:val="00572E26"/>
    <w:rsid w:val="00572F51"/>
    <w:rsid w:val="00573143"/>
    <w:rsid w:val="005731F0"/>
    <w:rsid w:val="005731F7"/>
    <w:rsid w:val="00573311"/>
    <w:rsid w:val="0057340C"/>
    <w:rsid w:val="005734DD"/>
    <w:rsid w:val="005735D2"/>
    <w:rsid w:val="0057361C"/>
    <w:rsid w:val="005737BE"/>
    <w:rsid w:val="00573E1D"/>
    <w:rsid w:val="00573FEA"/>
    <w:rsid w:val="0057400F"/>
    <w:rsid w:val="005740BD"/>
    <w:rsid w:val="0057428C"/>
    <w:rsid w:val="0057453B"/>
    <w:rsid w:val="00574742"/>
    <w:rsid w:val="005747D3"/>
    <w:rsid w:val="00574836"/>
    <w:rsid w:val="0057499E"/>
    <w:rsid w:val="00574A47"/>
    <w:rsid w:val="00574C66"/>
    <w:rsid w:val="00574D51"/>
    <w:rsid w:val="00574FD8"/>
    <w:rsid w:val="005752E8"/>
    <w:rsid w:val="0057536D"/>
    <w:rsid w:val="0057542C"/>
    <w:rsid w:val="005755FF"/>
    <w:rsid w:val="00575716"/>
    <w:rsid w:val="0057575A"/>
    <w:rsid w:val="00575A06"/>
    <w:rsid w:val="00575A11"/>
    <w:rsid w:val="00575A2A"/>
    <w:rsid w:val="00575E1A"/>
    <w:rsid w:val="00576217"/>
    <w:rsid w:val="00576229"/>
    <w:rsid w:val="00576324"/>
    <w:rsid w:val="00576591"/>
    <w:rsid w:val="005765A4"/>
    <w:rsid w:val="005765DE"/>
    <w:rsid w:val="00576887"/>
    <w:rsid w:val="00576A12"/>
    <w:rsid w:val="00576D74"/>
    <w:rsid w:val="00576F03"/>
    <w:rsid w:val="00576F85"/>
    <w:rsid w:val="00576FBC"/>
    <w:rsid w:val="005773F5"/>
    <w:rsid w:val="00577510"/>
    <w:rsid w:val="00577694"/>
    <w:rsid w:val="00577734"/>
    <w:rsid w:val="005779C3"/>
    <w:rsid w:val="00580138"/>
    <w:rsid w:val="005802F6"/>
    <w:rsid w:val="00580319"/>
    <w:rsid w:val="005803EA"/>
    <w:rsid w:val="0058043A"/>
    <w:rsid w:val="00580717"/>
    <w:rsid w:val="00580B6D"/>
    <w:rsid w:val="005810AF"/>
    <w:rsid w:val="005812BD"/>
    <w:rsid w:val="00581798"/>
    <w:rsid w:val="005817BA"/>
    <w:rsid w:val="005819D8"/>
    <w:rsid w:val="00581A15"/>
    <w:rsid w:val="00581F48"/>
    <w:rsid w:val="0058222E"/>
    <w:rsid w:val="005823BA"/>
    <w:rsid w:val="005825DE"/>
    <w:rsid w:val="00582601"/>
    <w:rsid w:val="005826CA"/>
    <w:rsid w:val="005826DF"/>
    <w:rsid w:val="005832DC"/>
    <w:rsid w:val="005833F3"/>
    <w:rsid w:val="00583537"/>
    <w:rsid w:val="005836B2"/>
    <w:rsid w:val="005839BD"/>
    <w:rsid w:val="00583C71"/>
    <w:rsid w:val="005840FE"/>
    <w:rsid w:val="00584121"/>
    <w:rsid w:val="0058414A"/>
    <w:rsid w:val="005843EF"/>
    <w:rsid w:val="0058463D"/>
    <w:rsid w:val="0058476D"/>
    <w:rsid w:val="00584CB7"/>
    <w:rsid w:val="0058505D"/>
    <w:rsid w:val="0058544E"/>
    <w:rsid w:val="0058550E"/>
    <w:rsid w:val="005855C3"/>
    <w:rsid w:val="005857CE"/>
    <w:rsid w:val="00585B5B"/>
    <w:rsid w:val="00585C51"/>
    <w:rsid w:val="00585E49"/>
    <w:rsid w:val="0058611D"/>
    <w:rsid w:val="005864F8"/>
    <w:rsid w:val="005865D4"/>
    <w:rsid w:val="00586B9F"/>
    <w:rsid w:val="00586E50"/>
    <w:rsid w:val="00586F31"/>
    <w:rsid w:val="00586F74"/>
    <w:rsid w:val="0058710A"/>
    <w:rsid w:val="0058727B"/>
    <w:rsid w:val="00587391"/>
    <w:rsid w:val="00587394"/>
    <w:rsid w:val="0058748B"/>
    <w:rsid w:val="005875CA"/>
    <w:rsid w:val="00587872"/>
    <w:rsid w:val="00587A50"/>
    <w:rsid w:val="00587B5C"/>
    <w:rsid w:val="00590073"/>
    <w:rsid w:val="005901DC"/>
    <w:rsid w:val="005905C9"/>
    <w:rsid w:val="0059065B"/>
    <w:rsid w:val="0059074C"/>
    <w:rsid w:val="00590D78"/>
    <w:rsid w:val="00590E02"/>
    <w:rsid w:val="00591181"/>
    <w:rsid w:val="005911D7"/>
    <w:rsid w:val="00591254"/>
    <w:rsid w:val="005917C4"/>
    <w:rsid w:val="00591D1C"/>
    <w:rsid w:val="00591DA2"/>
    <w:rsid w:val="00592166"/>
    <w:rsid w:val="005924FE"/>
    <w:rsid w:val="005926DB"/>
    <w:rsid w:val="00592772"/>
    <w:rsid w:val="005928C5"/>
    <w:rsid w:val="00592B12"/>
    <w:rsid w:val="00592BD7"/>
    <w:rsid w:val="00592E76"/>
    <w:rsid w:val="005931F9"/>
    <w:rsid w:val="00593283"/>
    <w:rsid w:val="005932A9"/>
    <w:rsid w:val="0059336E"/>
    <w:rsid w:val="0059354B"/>
    <w:rsid w:val="00593AB9"/>
    <w:rsid w:val="00593D5A"/>
    <w:rsid w:val="00593FE2"/>
    <w:rsid w:val="005942BB"/>
    <w:rsid w:val="0059450F"/>
    <w:rsid w:val="00594587"/>
    <w:rsid w:val="0059470D"/>
    <w:rsid w:val="005947C9"/>
    <w:rsid w:val="005949DB"/>
    <w:rsid w:val="00594FF3"/>
    <w:rsid w:val="00595035"/>
    <w:rsid w:val="00595558"/>
    <w:rsid w:val="00595573"/>
    <w:rsid w:val="005957DC"/>
    <w:rsid w:val="00595A59"/>
    <w:rsid w:val="00595B40"/>
    <w:rsid w:val="00595DC5"/>
    <w:rsid w:val="00595F63"/>
    <w:rsid w:val="005960C9"/>
    <w:rsid w:val="005962D7"/>
    <w:rsid w:val="0059632C"/>
    <w:rsid w:val="0059661F"/>
    <w:rsid w:val="005969A5"/>
    <w:rsid w:val="00596B71"/>
    <w:rsid w:val="00596C86"/>
    <w:rsid w:val="00596F59"/>
    <w:rsid w:val="005972C4"/>
    <w:rsid w:val="005972D9"/>
    <w:rsid w:val="005972E6"/>
    <w:rsid w:val="005974B0"/>
    <w:rsid w:val="005974C9"/>
    <w:rsid w:val="005979F0"/>
    <w:rsid w:val="00597D2D"/>
    <w:rsid w:val="00597E84"/>
    <w:rsid w:val="00597FD7"/>
    <w:rsid w:val="005A01A3"/>
    <w:rsid w:val="005A01F5"/>
    <w:rsid w:val="005A057A"/>
    <w:rsid w:val="005A06EC"/>
    <w:rsid w:val="005A070D"/>
    <w:rsid w:val="005A081D"/>
    <w:rsid w:val="005A081E"/>
    <w:rsid w:val="005A0AF1"/>
    <w:rsid w:val="005A0B6D"/>
    <w:rsid w:val="005A0D7E"/>
    <w:rsid w:val="005A116B"/>
    <w:rsid w:val="005A128D"/>
    <w:rsid w:val="005A15E3"/>
    <w:rsid w:val="005A1649"/>
    <w:rsid w:val="005A1781"/>
    <w:rsid w:val="005A17CA"/>
    <w:rsid w:val="005A1A0D"/>
    <w:rsid w:val="005A1A33"/>
    <w:rsid w:val="005A1D08"/>
    <w:rsid w:val="005A253C"/>
    <w:rsid w:val="005A27CE"/>
    <w:rsid w:val="005A2895"/>
    <w:rsid w:val="005A2BC2"/>
    <w:rsid w:val="005A2D28"/>
    <w:rsid w:val="005A2D4B"/>
    <w:rsid w:val="005A3206"/>
    <w:rsid w:val="005A32C8"/>
    <w:rsid w:val="005A33D3"/>
    <w:rsid w:val="005A34F8"/>
    <w:rsid w:val="005A353E"/>
    <w:rsid w:val="005A35B8"/>
    <w:rsid w:val="005A3752"/>
    <w:rsid w:val="005A3788"/>
    <w:rsid w:val="005A38EF"/>
    <w:rsid w:val="005A39A2"/>
    <w:rsid w:val="005A3B57"/>
    <w:rsid w:val="005A3D1A"/>
    <w:rsid w:val="005A3DEA"/>
    <w:rsid w:val="005A3E78"/>
    <w:rsid w:val="005A3F06"/>
    <w:rsid w:val="005A3F51"/>
    <w:rsid w:val="005A40F5"/>
    <w:rsid w:val="005A443B"/>
    <w:rsid w:val="005A44C8"/>
    <w:rsid w:val="005A46F6"/>
    <w:rsid w:val="005A4971"/>
    <w:rsid w:val="005A4ABF"/>
    <w:rsid w:val="005A4B02"/>
    <w:rsid w:val="005A4C5A"/>
    <w:rsid w:val="005A4D34"/>
    <w:rsid w:val="005A4E8C"/>
    <w:rsid w:val="005A4FDA"/>
    <w:rsid w:val="005A51AC"/>
    <w:rsid w:val="005A56A1"/>
    <w:rsid w:val="005A5C1D"/>
    <w:rsid w:val="005A5E7B"/>
    <w:rsid w:val="005A603E"/>
    <w:rsid w:val="005A6224"/>
    <w:rsid w:val="005A6236"/>
    <w:rsid w:val="005A63EC"/>
    <w:rsid w:val="005A6525"/>
    <w:rsid w:val="005A698F"/>
    <w:rsid w:val="005A6C69"/>
    <w:rsid w:val="005A6DD3"/>
    <w:rsid w:val="005A6DE4"/>
    <w:rsid w:val="005A6E73"/>
    <w:rsid w:val="005A7127"/>
    <w:rsid w:val="005A7253"/>
    <w:rsid w:val="005A726B"/>
    <w:rsid w:val="005A744A"/>
    <w:rsid w:val="005A75E9"/>
    <w:rsid w:val="005A773A"/>
    <w:rsid w:val="005A7946"/>
    <w:rsid w:val="005A7A3C"/>
    <w:rsid w:val="005A7A9C"/>
    <w:rsid w:val="005A7D53"/>
    <w:rsid w:val="005A7F4E"/>
    <w:rsid w:val="005A7F6F"/>
    <w:rsid w:val="005A7F7A"/>
    <w:rsid w:val="005A7FCA"/>
    <w:rsid w:val="005B0005"/>
    <w:rsid w:val="005B007F"/>
    <w:rsid w:val="005B03C3"/>
    <w:rsid w:val="005B06D3"/>
    <w:rsid w:val="005B095B"/>
    <w:rsid w:val="005B0EDA"/>
    <w:rsid w:val="005B115B"/>
    <w:rsid w:val="005B14A6"/>
    <w:rsid w:val="005B1775"/>
    <w:rsid w:val="005B1835"/>
    <w:rsid w:val="005B1925"/>
    <w:rsid w:val="005B19D1"/>
    <w:rsid w:val="005B1AAB"/>
    <w:rsid w:val="005B1AC6"/>
    <w:rsid w:val="005B1C96"/>
    <w:rsid w:val="005B1D82"/>
    <w:rsid w:val="005B215C"/>
    <w:rsid w:val="005B245F"/>
    <w:rsid w:val="005B25BA"/>
    <w:rsid w:val="005B2640"/>
    <w:rsid w:val="005B2764"/>
    <w:rsid w:val="005B2912"/>
    <w:rsid w:val="005B298E"/>
    <w:rsid w:val="005B2B4D"/>
    <w:rsid w:val="005B2BAD"/>
    <w:rsid w:val="005B3253"/>
    <w:rsid w:val="005B3273"/>
    <w:rsid w:val="005B32D6"/>
    <w:rsid w:val="005B335B"/>
    <w:rsid w:val="005B3452"/>
    <w:rsid w:val="005B36D7"/>
    <w:rsid w:val="005B3727"/>
    <w:rsid w:val="005B37E6"/>
    <w:rsid w:val="005B398B"/>
    <w:rsid w:val="005B39B4"/>
    <w:rsid w:val="005B3A61"/>
    <w:rsid w:val="005B3F14"/>
    <w:rsid w:val="005B410B"/>
    <w:rsid w:val="005B42D9"/>
    <w:rsid w:val="005B4405"/>
    <w:rsid w:val="005B4AD3"/>
    <w:rsid w:val="005B4C28"/>
    <w:rsid w:val="005B4F60"/>
    <w:rsid w:val="005B50F6"/>
    <w:rsid w:val="005B56B8"/>
    <w:rsid w:val="005B56E1"/>
    <w:rsid w:val="005B57E0"/>
    <w:rsid w:val="005B5A53"/>
    <w:rsid w:val="005B5AC2"/>
    <w:rsid w:val="005B5C6F"/>
    <w:rsid w:val="005B5C86"/>
    <w:rsid w:val="005B5F1D"/>
    <w:rsid w:val="005B60BD"/>
    <w:rsid w:val="005B6194"/>
    <w:rsid w:val="005B61AB"/>
    <w:rsid w:val="005B6561"/>
    <w:rsid w:val="005B65E7"/>
    <w:rsid w:val="005B693C"/>
    <w:rsid w:val="005B6DEE"/>
    <w:rsid w:val="005B6E6B"/>
    <w:rsid w:val="005B7107"/>
    <w:rsid w:val="005B7152"/>
    <w:rsid w:val="005B78B4"/>
    <w:rsid w:val="005B7950"/>
    <w:rsid w:val="005B7B3F"/>
    <w:rsid w:val="005B7BD8"/>
    <w:rsid w:val="005B7DB5"/>
    <w:rsid w:val="005B7E90"/>
    <w:rsid w:val="005B7FEA"/>
    <w:rsid w:val="005C000A"/>
    <w:rsid w:val="005C019C"/>
    <w:rsid w:val="005C035B"/>
    <w:rsid w:val="005C03CA"/>
    <w:rsid w:val="005C04FA"/>
    <w:rsid w:val="005C0587"/>
    <w:rsid w:val="005C05AC"/>
    <w:rsid w:val="005C05B5"/>
    <w:rsid w:val="005C07FB"/>
    <w:rsid w:val="005C089B"/>
    <w:rsid w:val="005C08B8"/>
    <w:rsid w:val="005C08EC"/>
    <w:rsid w:val="005C0AF6"/>
    <w:rsid w:val="005C0D9D"/>
    <w:rsid w:val="005C0F42"/>
    <w:rsid w:val="005C1060"/>
    <w:rsid w:val="005C107C"/>
    <w:rsid w:val="005C14DC"/>
    <w:rsid w:val="005C1693"/>
    <w:rsid w:val="005C178A"/>
    <w:rsid w:val="005C17DD"/>
    <w:rsid w:val="005C17FE"/>
    <w:rsid w:val="005C199A"/>
    <w:rsid w:val="005C1A32"/>
    <w:rsid w:val="005C1DD6"/>
    <w:rsid w:val="005C1E7E"/>
    <w:rsid w:val="005C1F4E"/>
    <w:rsid w:val="005C22AD"/>
    <w:rsid w:val="005C22D0"/>
    <w:rsid w:val="005C26B5"/>
    <w:rsid w:val="005C27EC"/>
    <w:rsid w:val="005C287A"/>
    <w:rsid w:val="005C29FC"/>
    <w:rsid w:val="005C2BA4"/>
    <w:rsid w:val="005C2CDE"/>
    <w:rsid w:val="005C2E96"/>
    <w:rsid w:val="005C3003"/>
    <w:rsid w:val="005C311F"/>
    <w:rsid w:val="005C31D2"/>
    <w:rsid w:val="005C31F9"/>
    <w:rsid w:val="005C31FC"/>
    <w:rsid w:val="005C3DC3"/>
    <w:rsid w:val="005C3FA0"/>
    <w:rsid w:val="005C40E0"/>
    <w:rsid w:val="005C4255"/>
    <w:rsid w:val="005C45D6"/>
    <w:rsid w:val="005C475B"/>
    <w:rsid w:val="005C47D6"/>
    <w:rsid w:val="005C497C"/>
    <w:rsid w:val="005C4B83"/>
    <w:rsid w:val="005C4BCF"/>
    <w:rsid w:val="005C504D"/>
    <w:rsid w:val="005C5187"/>
    <w:rsid w:val="005C5323"/>
    <w:rsid w:val="005C54D2"/>
    <w:rsid w:val="005C572D"/>
    <w:rsid w:val="005C5731"/>
    <w:rsid w:val="005C5827"/>
    <w:rsid w:val="005C5B1A"/>
    <w:rsid w:val="005C5B78"/>
    <w:rsid w:val="005C5C39"/>
    <w:rsid w:val="005C5CE7"/>
    <w:rsid w:val="005C5E12"/>
    <w:rsid w:val="005C5FED"/>
    <w:rsid w:val="005C67C1"/>
    <w:rsid w:val="005C6854"/>
    <w:rsid w:val="005C6A1C"/>
    <w:rsid w:val="005C6AE5"/>
    <w:rsid w:val="005C6C07"/>
    <w:rsid w:val="005C6CB7"/>
    <w:rsid w:val="005C6CD5"/>
    <w:rsid w:val="005C6E46"/>
    <w:rsid w:val="005C6E82"/>
    <w:rsid w:val="005C6EA5"/>
    <w:rsid w:val="005C71B0"/>
    <w:rsid w:val="005C7327"/>
    <w:rsid w:val="005C732B"/>
    <w:rsid w:val="005C73EC"/>
    <w:rsid w:val="005C745D"/>
    <w:rsid w:val="005C7592"/>
    <w:rsid w:val="005C759E"/>
    <w:rsid w:val="005C75ED"/>
    <w:rsid w:val="005C77E9"/>
    <w:rsid w:val="005C7C9F"/>
    <w:rsid w:val="005C7CA6"/>
    <w:rsid w:val="005C7EC2"/>
    <w:rsid w:val="005C7EC5"/>
    <w:rsid w:val="005C7ED5"/>
    <w:rsid w:val="005C7ED9"/>
    <w:rsid w:val="005C7FC8"/>
    <w:rsid w:val="005D0083"/>
    <w:rsid w:val="005D01B1"/>
    <w:rsid w:val="005D0326"/>
    <w:rsid w:val="005D08C1"/>
    <w:rsid w:val="005D0B52"/>
    <w:rsid w:val="005D0CB6"/>
    <w:rsid w:val="005D0DE6"/>
    <w:rsid w:val="005D0FB3"/>
    <w:rsid w:val="005D10D4"/>
    <w:rsid w:val="005D12C3"/>
    <w:rsid w:val="005D136C"/>
    <w:rsid w:val="005D1B2D"/>
    <w:rsid w:val="005D1BE9"/>
    <w:rsid w:val="005D1E1D"/>
    <w:rsid w:val="005D1F36"/>
    <w:rsid w:val="005D21D5"/>
    <w:rsid w:val="005D283F"/>
    <w:rsid w:val="005D2844"/>
    <w:rsid w:val="005D2B27"/>
    <w:rsid w:val="005D2DE7"/>
    <w:rsid w:val="005D2DE9"/>
    <w:rsid w:val="005D2FF0"/>
    <w:rsid w:val="005D36BF"/>
    <w:rsid w:val="005D3993"/>
    <w:rsid w:val="005D3B9C"/>
    <w:rsid w:val="005D462A"/>
    <w:rsid w:val="005D4AB1"/>
    <w:rsid w:val="005D4DCF"/>
    <w:rsid w:val="005D4FD1"/>
    <w:rsid w:val="005D50E6"/>
    <w:rsid w:val="005D50FD"/>
    <w:rsid w:val="005D56E1"/>
    <w:rsid w:val="005D582E"/>
    <w:rsid w:val="005D596F"/>
    <w:rsid w:val="005D5B63"/>
    <w:rsid w:val="005D5D26"/>
    <w:rsid w:val="005D5E1B"/>
    <w:rsid w:val="005D60DD"/>
    <w:rsid w:val="005D6254"/>
    <w:rsid w:val="005D63B6"/>
    <w:rsid w:val="005D657F"/>
    <w:rsid w:val="005D668F"/>
    <w:rsid w:val="005D69EB"/>
    <w:rsid w:val="005D6B2C"/>
    <w:rsid w:val="005D6BE2"/>
    <w:rsid w:val="005D6C64"/>
    <w:rsid w:val="005D6D0B"/>
    <w:rsid w:val="005D6DC6"/>
    <w:rsid w:val="005D6DE2"/>
    <w:rsid w:val="005D6FC7"/>
    <w:rsid w:val="005D6FD3"/>
    <w:rsid w:val="005D7465"/>
    <w:rsid w:val="005D75CE"/>
    <w:rsid w:val="005D75D2"/>
    <w:rsid w:val="005D7849"/>
    <w:rsid w:val="005D7A86"/>
    <w:rsid w:val="005D7D29"/>
    <w:rsid w:val="005D7D8F"/>
    <w:rsid w:val="005D7EB1"/>
    <w:rsid w:val="005D7ECC"/>
    <w:rsid w:val="005E04DA"/>
    <w:rsid w:val="005E05B5"/>
    <w:rsid w:val="005E06B9"/>
    <w:rsid w:val="005E0745"/>
    <w:rsid w:val="005E0902"/>
    <w:rsid w:val="005E0953"/>
    <w:rsid w:val="005E098F"/>
    <w:rsid w:val="005E0AB9"/>
    <w:rsid w:val="005E0B6B"/>
    <w:rsid w:val="005E10C1"/>
    <w:rsid w:val="005E1127"/>
    <w:rsid w:val="005E1225"/>
    <w:rsid w:val="005E12C4"/>
    <w:rsid w:val="005E1390"/>
    <w:rsid w:val="005E15E5"/>
    <w:rsid w:val="005E1636"/>
    <w:rsid w:val="005E1688"/>
    <w:rsid w:val="005E16CA"/>
    <w:rsid w:val="005E1760"/>
    <w:rsid w:val="005E190E"/>
    <w:rsid w:val="005E1AEF"/>
    <w:rsid w:val="005E1D47"/>
    <w:rsid w:val="005E1E12"/>
    <w:rsid w:val="005E1E71"/>
    <w:rsid w:val="005E2181"/>
    <w:rsid w:val="005E22AA"/>
    <w:rsid w:val="005E2347"/>
    <w:rsid w:val="005E235B"/>
    <w:rsid w:val="005E2475"/>
    <w:rsid w:val="005E2895"/>
    <w:rsid w:val="005E2A15"/>
    <w:rsid w:val="005E2DB4"/>
    <w:rsid w:val="005E2F13"/>
    <w:rsid w:val="005E3006"/>
    <w:rsid w:val="005E30FE"/>
    <w:rsid w:val="005E335E"/>
    <w:rsid w:val="005E33BD"/>
    <w:rsid w:val="005E3445"/>
    <w:rsid w:val="005E396C"/>
    <w:rsid w:val="005E3ACB"/>
    <w:rsid w:val="005E3AD8"/>
    <w:rsid w:val="005E3F08"/>
    <w:rsid w:val="005E3F9A"/>
    <w:rsid w:val="005E4169"/>
    <w:rsid w:val="005E434B"/>
    <w:rsid w:val="005E448D"/>
    <w:rsid w:val="005E4669"/>
    <w:rsid w:val="005E4D4A"/>
    <w:rsid w:val="005E4F3E"/>
    <w:rsid w:val="005E4F8B"/>
    <w:rsid w:val="005E50EC"/>
    <w:rsid w:val="005E522F"/>
    <w:rsid w:val="005E5552"/>
    <w:rsid w:val="005E5676"/>
    <w:rsid w:val="005E577F"/>
    <w:rsid w:val="005E5855"/>
    <w:rsid w:val="005E5978"/>
    <w:rsid w:val="005E616D"/>
    <w:rsid w:val="005E625E"/>
    <w:rsid w:val="005E66E3"/>
    <w:rsid w:val="005E6925"/>
    <w:rsid w:val="005E694F"/>
    <w:rsid w:val="005E6965"/>
    <w:rsid w:val="005E6EA5"/>
    <w:rsid w:val="005E6F0B"/>
    <w:rsid w:val="005E6F63"/>
    <w:rsid w:val="005E7079"/>
    <w:rsid w:val="005E7142"/>
    <w:rsid w:val="005E73CE"/>
    <w:rsid w:val="005E74E2"/>
    <w:rsid w:val="005E7737"/>
    <w:rsid w:val="005E789F"/>
    <w:rsid w:val="005E7FAD"/>
    <w:rsid w:val="005F0272"/>
    <w:rsid w:val="005F06E6"/>
    <w:rsid w:val="005F0757"/>
    <w:rsid w:val="005F076A"/>
    <w:rsid w:val="005F0AD4"/>
    <w:rsid w:val="005F0BFF"/>
    <w:rsid w:val="005F0C21"/>
    <w:rsid w:val="005F1021"/>
    <w:rsid w:val="005F1026"/>
    <w:rsid w:val="005F1137"/>
    <w:rsid w:val="005F1220"/>
    <w:rsid w:val="005F15BB"/>
    <w:rsid w:val="005F1AC6"/>
    <w:rsid w:val="005F1B15"/>
    <w:rsid w:val="005F1B53"/>
    <w:rsid w:val="005F1C09"/>
    <w:rsid w:val="005F1C14"/>
    <w:rsid w:val="005F1DD2"/>
    <w:rsid w:val="005F1EF7"/>
    <w:rsid w:val="005F20E8"/>
    <w:rsid w:val="005F20FD"/>
    <w:rsid w:val="005F222A"/>
    <w:rsid w:val="005F22F0"/>
    <w:rsid w:val="005F231E"/>
    <w:rsid w:val="005F253A"/>
    <w:rsid w:val="005F2707"/>
    <w:rsid w:val="005F297C"/>
    <w:rsid w:val="005F2CEB"/>
    <w:rsid w:val="005F2EBF"/>
    <w:rsid w:val="005F2EF4"/>
    <w:rsid w:val="005F3047"/>
    <w:rsid w:val="005F321A"/>
    <w:rsid w:val="005F32C8"/>
    <w:rsid w:val="005F3363"/>
    <w:rsid w:val="005F3546"/>
    <w:rsid w:val="005F3575"/>
    <w:rsid w:val="005F3AF9"/>
    <w:rsid w:val="005F3C51"/>
    <w:rsid w:val="005F3EC2"/>
    <w:rsid w:val="005F3F43"/>
    <w:rsid w:val="005F42EE"/>
    <w:rsid w:val="005F43BB"/>
    <w:rsid w:val="005F4591"/>
    <w:rsid w:val="005F465B"/>
    <w:rsid w:val="005F49C6"/>
    <w:rsid w:val="005F51A7"/>
    <w:rsid w:val="005F51AB"/>
    <w:rsid w:val="005F51FD"/>
    <w:rsid w:val="005F52E9"/>
    <w:rsid w:val="005F53D6"/>
    <w:rsid w:val="005F559A"/>
    <w:rsid w:val="005F561F"/>
    <w:rsid w:val="005F5718"/>
    <w:rsid w:val="005F5ABA"/>
    <w:rsid w:val="005F5ACC"/>
    <w:rsid w:val="005F5CAF"/>
    <w:rsid w:val="005F5DBF"/>
    <w:rsid w:val="005F5F17"/>
    <w:rsid w:val="005F5F76"/>
    <w:rsid w:val="005F62AD"/>
    <w:rsid w:val="005F63EA"/>
    <w:rsid w:val="005F6427"/>
    <w:rsid w:val="005F64EA"/>
    <w:rsid w:val="005F66C7"/>
    <w:rsid w:val="005F6923"/>
    <w:rsid w:val="005F6D21"/>
    <w:rsid w:val="005F6D5C"/>
    <w:rsid w:val="005F7103"/>
    <w:rsid w:val="005F7271"/>
    <w:rsid w:val="005F728B"/>
    <w:rsid w:val="005F7523"/>
    <w:rsid w:val="005F76E7"/>
    <w:rsid w:val="005F77B5"/>
    <w:rsid w:val="005F7A9D"/>
    <w:rsid w:val="005F7AE0"/>
    <w:rsid w:val="005F7B5C"/>
    <w:rsid w:val="005F7B84"/>
    <w:rsid w:val="005F7BA8"/>
    <w:rsid w:val="005F7E11"/>
    <w:rsid w:val="005F7F55"/>
    <w:rsid w:val="0060002E"/>
    <w:rsid w:val="00600270"/>
    <w:rsid w:val="006006A2"/>
    <w:rsid w:val="00600700"/>
    <w:rsid w:val="00600796"/>
    <w:rsid w:val="00600869"/>
    <w:rsid w:val="006008A3"/>
    <w:rsid w:val="00600B31"/>
    <w:rsid w:val="00600CE9"/>
    <w:rsid w:val="006011A8"/>
    <w:rsid w:val="0060144C"/>
    <w:rsid w:val="00601563"/>
    <w:rsid w:val="006015FC"/>
    <w:rsid w:val="00601A70"/>
    <w:rsid w:val="00601B09"/>
    <w:rsid w:val="00601CA6"/>
    <w:rsid w:val="00601DE6"/>
    <w:rsid w:val="0060214C"/>
    <w:rsid w:val="0060291B"/>
    <w:rsid w:val="00602C87"/>
    <w:rsid w:val="00602CA9"/>
    <w:rsid w:val="00602DD0"/>
    <w:rsid w:val="00602EAA"/>
    <w:rsid w:val="00602F4A"/>
    <w:rsid w:val="00603114"/>
    <w:rsid w:val="0060342C"/>
    <w:rsid w:val="0060367E"/>
    <w:rsid w:val="00603BCE"/>
    <w:rsid w:val="00603C84"/>
    <w:rsid w:val="00603D7C"/>
    <w:rsid w:val="00603DF4"/>
    <w:rsid w:val="00603E12"/>
    <w:rsid w:val="00603EE8"/>
    <w:rsid w:val="0060403D"/>
    <w:rsid w:val="006040F9"/>
    <w:rsid w:val="0060459B"/>
    <w:rsid w:val="00604BDD"/>
    <w:rsid w:val="00604C21"/>
    <w:rsid w:val="00604CF0"/>
    <w:rsid w:val="00605273"/>
    <w:rsid w:val="0060556F"/>
    <w:rsid w:val="00605635"/>
    <w:rsid w:val="006056E7"/>
    <w:rsid w:val="00605B71"/>
    <w:rsid w:val="00605F3E"/>
    <w:rsid w:val="006060DA"/>
    <w:rsid w:val="00606212"/>
    <w:rsid w:val="0060639F"/>
    <w:rsid w:val="00606400"/>
    <w:rsid w:val="00606B96"/>
    <w:rsid w:val="00606C99"/>
    <w:rsid w:val="00606D99"/>
    <w:rsid w:val="00606EB6"/>
    <w:rsid w:val="0060701D"/>
    <w:rsid w:val="006073FC"/>
    <w:rsid w:val="0060744A"/>
    <w:rsid w:val="00607477"/>
    <w:rsid w:val="006075A7"/>
    <w:rsid w:val="00607AF3"/>
    <w:rsid w:val="00607CB0"/>
    <w:rsid w:val="00607F8C"/>
    <w:rsid w:val="00610193"/>
    <w:rsid w:val="006101DB"/>
    <w:rsid w:val="00610210"/>
    <w:rsid w:val="00610283"/>
    <w:rsid w:val="006106E8"/>
    <w:rsid w:val="006106FA"/>
    <w:rsid w:val="00610900"/>
    <w:rsid w:val="00610959"/>
    <w:rsid w:val="00610A65"/>
    <w:rsid w:val="00610B97"/>
    <w:rsid w:val="00610D22"/>
    <w:rsid w:val="00610D36"/>
    <w:rsid w:val="00610F8F"/>
    <w:rsid w:val="0061112D"/>
    <w:rsid w:val="00611133"/>
    <w:rsid w:val="006113A5"/>
    <w:rsid w:val="0061183B"/>
    <w:rsid w:val="00611C8D"/>
    <w:rsid w:val="00611C91"/>
    <w:rsid w:val="00611DD0"/>
    <w:rsid w:val="00611E57"/>
    <w:rsid w:val="00612379"/>
    <w:rsid w:val="006126E7"/>
    <w:rsid w:val="006127E7"/>
    <w:rsid w:val="00612A20"/>
    <w:rsid w:val="00612B3F"/>
    <w:rsid w:val="00612C17"/>
    <w:rsid w:val="00612C85"/>
    <w:rsid w:val="00612F07"/>
    <w:rsid w:val="00612F1D"/>
    <w:rsid w:val="00613004"/>
    <w:rsid w:val="006130CA"/>
    <w:rsid w:val="006132BF"/>
    <w:rsid w:val="006132D4"/>
    <w:rsid w:val="006136DF"/>
    <w:rsid w:val="006136E1"/>
    <w:rsid w:val="0061370B"/>
    <w:rsid w:val="006137B7"/>
    <w:rsid w:val="0061387E"/>
    <w:rsid w:val="00613F1E"/>
    <w:rsid w:val="00613F55"/>
    <w:rsid w:val="0061406C"/>
    <w:rsid w:val="00614140"/>
    <w:rsid w:val="00614623"/>
    <w:rsid w:val="006147BD"/>
    <w:rsid w:val="006148DF"/>
    <w:rsid w:val="006156E2"/>
    <w:rsid w:val="006157D7"/>
    <w:rsid w:val="00615F29"/>
    <w:rsid w:val="00615F77"/>
    <w:rsid w:val="00616375"/>
    <w:rsid w:val="0061648A"/>
    <w:rsid w:val="00616596"/>
    <w:rsid w:val="006166F9"/>
    <w:rsid w:val="00616863"/>
    <w:rsid w:val="00616917"/>
    <w:rsid w:val="00616B99"/>
    <w:rsid w:val="00616E1F"/>
    <w:rsid w:val="00616E59"/>
    <w:rsid w:val="00616E5B"/>
    <w:rsid w:val="00616EE6"/>
    <w:rsid w:val="00617066"/>
    <w:rsid w:val="00617176"/>
    <w:rsid w:val="00617382"/>
    <w:rsid w:val="00617761"/>
    <w:rsid w:val="0061792D"/>
    <w:rsid w:val="00617939"/>
    <w:rsid w:val="00617990"/>
    <w:rsid w:val="00617AC3"/>
    <w:rsid w:val="00617B70"/>
    <w:rsid w:val="00617F59"/>
    <w:rsid w:val="0062004A"/>
    <w:rsid w:val="006200A6"/>
    <w:rsid w:val="006202BD"/>
    <w:rsid w:val="006202CB"/>
    <w:rsid w:val="0062072B"/>
    <w:rsid w:val="006207C6"/>
    <w:rsid w:val="00620B1F"/>
    <w:rsid w:val="00620C88"/>
    <w:rsid w:val="00620E75"/>
    <w:rsid w:val="00621487"/>
    <w:rsid w:val="00621787"/>
    <w:rsid w:val="0062189B"/>
    <w:rsid w:val="006218D7"/>
    <w:rsid w:val="00621FCA"/>
    <w:rsid w:val="00622086"/>
    <w:rsid w:val="006221A8"/>
    <w:rsid w:val="006221F1"/>
    <w:rsid w:val="0062221B"/>
    <w:rsid w:val="00622813"/>
    <w:rsid w:val="00622CA6"/>
    <w:rsid w:val="0062340B"/>
    <w:rsid w:val="00623491"/>
    <w:rsid w:val="006235BE"/>
    <w:rsid w:val="006236B8"/>
    <w:rsid w:val="006237DE"/>
    <w:rsid w:val="00623AD8"/>
    <w:rsid w:val="00623B8F"/>
    <w:rsid w:val="0062418C"/>
    <w:rsid w:val="00624199"/>
    <w:rsid w:val="006243A4"/>
    <w:rsid w:val="00624646"/>
    <w:rsid w:val="00624997"/>
    <w:rsid w:val="00624BB2"/>
    <w:rsid w:val="00625416"/>
    <w:rsid w:val="006254D6"/>
    <w:rsid w:val="006254F9"/>
    <w:rsid w:val="006255BC"/>
    <w:rsid w:val="00625A00"/>
    <w:rsid w:val="00625A40"/>
    <w:rsid w:val="00625AC5"/>
    <w:rsid w:val="00625CB3"/>
    <w:rsid w:val="00625DB3"/>
    <w:rsid w:val="00625E96"/>
    <w:rsid w:val="00625F63"/>
    <w:rsid w:val="00626343"/>
    <w:rsid w:val="0062664B"/>
    <w:rsid w:val="006268C0"/>
    <w:rsid w:val="00626A2E"/>
    <w:rsid w:val="00626E28"/>
    <w:rsid w:val="00626F09"/>
    <w:rsid w:val="0062710C"/>
    <w:rsid w:val="006274C3"/>
    <w:rsid w:val="006274E6"/>
    <w:rsid w:val="00627846"/>
    <w:rsid w:val="00627A5B"/>
    <w:rsid w:val="00627FA6"/>
    <w:rsid w:val="0063024D"/>
    <w:rsid w:val="006302A5"/>
    <w:rsid w:val="006303F9"/>
    <w:rsid w:val="0063050A"/>
    <w:rsid w:val="006306FB"/>
    <w:rsid w:val="0063083E"/>
    <w:rsid w:val="00630850"/>
    <w:rsid w:val="00630D3A"/>
    <w:rsid w:val="00630DA3"/>
    <w:rsid w:val="00630EAD"/>
    <w:rsid w:val="00631028"/>
    <w:rsid w:val="0063122A"/>
    <w:rsid w:val="00631644"/>
    <w:rsid w:val="006317CC"/>
    <w:rsid w:val="00631D4B"/>
    <w:rsid w:val="006324A6"/>
    <w:rsid w:val="0063257D"/>
    <w:rsid w:val="00632611"/>
    <w:rsid w:val="0063264F"/>
    <w:rsid w:val="0063268D"/>
    <w:rsid w:val="00632C04"/>
    <w:rsid w:val="00632C95"/>
    <w:rsid w:val="00632DF8"/>
    <w:rsid w:val="00632F24"/>
    <w:rsid w:val="0063300D"/>
    <w:rsid w:val="00633207"/>
    <w:rsid w:val="006334B5"/>
    <w:rsid w:val="0063367B"/>
    <w:rsid w:val="00633762"/>
    <w:rsid w:val="006337B1"/>
    <w:rsid w:val="0063391B"/>
    <w:rsid w:val="00633C2B"/>
    <w:rsid w:val="00633DF1"/>
    <w:rsid w:val="00633E65"/>
    <w:rsid w:val="00634193"/>
    <w:rsid w:val="00634347"/>
    <w:rsid w:val="0063442F"/>
    <w:rsid w:val="006344F2"/>
    <w:rsid w:val="0063470A"/>
    <w:rsid w:val="00634D12"/>
    <w:rsid w:val="00634D45"/>
    <w:rsid w:val="00635027"/>
    <w:rsid w:val="006352AE"/>
    <w:rsid w:val="006353E6"/>
    <w:rsid w:val="00635424"/>
    <w:rsid w:val="00635564"/>
    <w:rsid w:val="00635787"/>
    <w:rsid w:val="0063590E"/>
    <w:rsid w:val="00635A36"/>
    <w:rsid w:val="00635AB3"/>
    <w:rsid w:val="00635B0D"/>
    <w:rsid w:val="00636117"/>
    <w:rsid w:val="006362B6"/>
    <w:rsid w:val="00636359"/>
    <w:rsid w:val="00636481"/>
    <w:rsid w:val="0063658A"/>
    <w:rsid w:val="006365FD"/>
    <w:rsid w:val="00636883"/>
    <w:rsid w:val="006369B4"/>
    <w:rsid w:val="006369B7"/>
    <w:rsid w:val="00636BEE"/>
    <w:rsid w:val="00636C2B"/>
    <w:rsid w:val="00636CA7"/>
    <w:rsid w:val="00636CD3"/>
    <w:rsid w:val="00637022"/>
    <w:rsid w:val="00637342"/>
    <w:rsid w:val="00637698"/>
    <w:rsid w:val="006377DD"/>
    <w:rsid w:val="00637885"/>
    <w:rsid w:val="006379D4"/>
    <w:rsid w:val="00637A65"/>
    <w:rsid w:val="00637D0B"/>
    <w:rsid w:val="00640115"/>
    <w:rsid w:val="006406E6"/>
    <w:rsid w:val="00640722"/>
    <w:rsid w:val="00640812"/>
    <w:rsid w:val="0064089F"/>
    <w:rsid w:val="006410F8"/>
    <w:rsid w:val="00641172"/>
    <w:rsid w:val="0064159F"/>
    <w:rsid w:val="006418E2"/>
    <w:rsid w:val="006419E7"/>
    <w:rsid w:val="00641B23"/>
    <w:rsid w:val="00641C50"/>
    <w:rsid w:val="00641D5A"/>
    <w:rsid w:val="00641EB9"/>
    <w:rsid w:val="00641F09"/>
    <w:rsid w:val="00641F11"/>
    <w:rsid w:val="006420E2"/>
    <w:rsid w:val="0064288D"/>
    <w:rsid w:val="00642A52"/>
    <w:rsid w:val="00642A9F"/>
    <w:rsid w:val="00642D21"/>
    <w:rsid w:val="00642D6E"/>
    <w:rsid w:val="006430AE"/>
    <w:rsid w:val="006433C2"/>
    <w:rsid w:val="006435CF"/>
    <w:rsid w:val="0064373A"/>
    <w:rsid w:val="0064391A"/>
    <w:rsid w:val="00643962"/>
    <w:rsid w:val="0064399C"/>
    <w:rsid w:val="00643A35"/>
    <w:rsid w:val="00643D0C"/>
    <w:rsid w:val="00643F0E"/>
    <w:rsid w:val="00643F36"/>
    <w:rsid w:val="00643F6F"/>
    <w:rsid w:val="00644056"/>
    <w:rsid w:val="00644088"/>
    <w:rsid w:val="006441EA"/>
    <w:rsid w:val="006441F8"/>
    <w:rsid w:val="0064444B"/>
    <w:rsid w:val="006446C5"/>
    <w:rsid w:val="00644880"/>
    <w:rsid w:val="00644AD1"/>
    <w:rsid w:val="00644CFD"/>
    <w:rsid w:val="0064504C"/>
    <w:rsid w:val="00645303"/>
    <w:rsid w:val="00645621"/>
    <w:rsid w:val="006456C3"/>
    <w:rsid w:val="006457B1"/>
    <w:rsid w:val="006457BC"/>
    <w:rsid w:val="006458D7"/>
    <w:rsid w:val="006459C3"/>
    <w:rsid w:val="00645ADE"/>
    <w:rsid w:val="00645AFC"/>
    <w:rsid w:val="00645F71"/>
    <w:rsid w:val="00646159"/>
    <w:rsid w:val="0064633B"/>
    <w:rsid w:val="00646409"/>
    <w:rsid w:val="00646530"/>
    <w:rsid w:val="006466E5"/>
    <w:rsid w:val="006468BD"/>
    <w:rsid w:val="0064692F"/>
    <w:rsid w:val="00646A5B"/>
    <w:rsid w:val="00646DB8"/>
    <w:rsid w:val="00647443"/>
    <w:rsid w:val="006478A0"/>
    <w:rsid w:val="00647939"/>
    <w:rsid w:val="006479A2"/>
    <w:rsid w:val="00647AA2"/>
    <w:rsid w:val="00647B07"/>
    <w:rsid w:val="00647B1A"/>
    <w:rsid w:val="00647B7F"/>
    <w:rsid w:val="00650591"/>
    <w:rsid w:val="00650711"/>
    <w:rsid w:val="00650A52"/>
    <w:rsid w:val="00650A72"/>
    <w:rsid w:val="00650BE3"/>
    <w:rsid w:val="00650C9C"/>
    <w:rsid w:val="00650EFD"/>
    <w:rsid w:val="00651046"/>
    <w:rsid w:val="0065104A"/>
    <w:rsid w:val="006511D3"/>
    <w:rsid w:val="00651561"/>
    <w:rsid w:val="006515E3"/>
    <w:rsid w:val="00651AB2"/>
    <w:rsid w:val="00651BE2"/>
    <w:rsid w:val="00652239"/>
    <w:rsid w:val="00652295"/>
    <w:rsid w:val="00652350"/>
    <w:rsid w:val="0065236F"/>
    <w:rsid w:val="006525FD"/>
    <w:rsid w:val="00652728"/>
    <w:rsid w:val="00652B16"/>
    <w:rsid w:val="006530D8"/>
    <w:rsid w:val="0065334C"/>
    <w:rsid w:val="00653520"/>
    <w:rsid w:val="00653D77"/>
    <w:rsid w:val="00653DCA"/>
    <w:rsid w:val="0065441E"/>
    <w:rsid w:val="006544BA"/>
    <w:rsid w:val="00654589"/>
    <w:rsid w:val="006547D4"/>
    <w:rsid w:val="00654938"/>
    <w:rsid w:val="00654AB9"/>
    <w:rsid w:val="00654C0B"/>
    <w:rsid w:val="00654C0D"/>
    <w:rsid w:val="00654E08"/>
    <w:rsid w:val="00654EE8"/>
    <w:rsid w:val="0065524D"/>
    <w:rsid w:val="006552AB"/>
    <w:rsid w:val="0065549B"/>
    <w:rsid w:val="00655771"/>
    <w:rsid w:val="00655967"/>
    <w:rsid w:val="00655AD4"/>
    <w:rsid w:val="00655D1E"/>
    <w:rsid w:val="00655E36"/>
    <w:rsid w:val="00655E52"/>
    <w:rsid w:val="0065627E"/>
    <w:rsid w:val="006565FD"/>
    <w:rsid w:val="00656736"/>
    <w:rsid w:val="00656A65"/>
    <w:rsid w:val="00656B16"/>
    <w:rsid w:val="00656ED7"/>
    <w:rsid w:val="00657288"/>
    <w:rsid w:val="00657318"/>
    <w:rsid w:val="00657983"/>
    <w:rsid w:val="006579A9"/>
    <w:rsid w:val="00657A32"/>
    <w:rsid w:val="00657C8D"/>
    <w:rsid w:val="00657CF0"/>
    <w:rsid w:val="00657CF6"/>
    <w:rsid w:val="00660080"/>
    <w:rsid w:val="0066060E"/>
    <w:rsid w:val="00660A65"/>
    <w:rsid w:val="00660B8F"/>
    <w:rsid w:val="00660C49"/>
    <w:rsid w:val="00660D3D"/>
    <w:rsid w:val="00660E20"/>
    <w:rsid w:val="00660F03"/>
    <w:rsid w:val="00660FE3"/>
    <w:rsid w:val="00661284"/>
    <w:rsid w:val="006613F8"/>
    <w:rsid w:val="0066163C"/>
    <w:rsid w:val="00661688"/>
    <w:rsid w:val="0066186D"/>
    <w:rsid w:val="00661ABE"/>
    <w:rsid w:val="00661ACA"/>
    <w:rsid w:val="00661BDC"/>
    <w:rsid w:val="00661C0D"/>
    <w:rsid w:val="00661CB2"/>
    <w:rsid w:val="00661CE3"/>
    <w:rsid w:val="00661D1E"/>
    <w:rsid w:val="00661E8E"/>
    <w:rsid w:val="00661F96"/>
    <w:rsid w:val="00662151"/>
    <w:rsid w:val="006622DE"/>
    <w:rsid w:val="006622E8"/>
    <w:rsid w:val="00662489"/>
    <w:rsid w:val="0066294C"/>
    <w:rsid w:val="006629E2"/>
    <w:rsid w:val="00662AA8"/>
    <w:rsid w:val="00662D03"/>
    <w:rsid w:val="00662D11"/>
    <w:rsid w:val="006630F1"/>
    <w:rsid w:val="006635DA"/>
    <w:rsid w:val="00663603"/>
    <w:rsid w:val="0066360E"/>
    <w:rsid w:val="00663FC6"/>
    <w:rsid w:val="00664167"/>
    <w:rsid w:val="0066416E"/>
    <w:rsid w:val="006643FD"/>
    <w:rsid w:val="006644C5"/>
    <w:rsid w:val="00664C64"/>
    <w:rsid w:val="00664C8E"/>
    <w:rsid w:val="00664F41"/>
    <w:rsid w:val="006652EE"/>
    <w:rsid w:val="0066535C"/>
    <w:rsid w:val="00665388"/>
    <w:rsid w:val="006653CD"/>
    <w:rsid w:val="0066546D"/>
    <w:rsid w:val="00665564"/>
    <w:rsid w:val="0066642C"/>
    <w:rsid w:val="00666436"/>
    <w:rsid w:val="00666587"/>
    <w:rsid w:val="00666655"/>
    <w:rsid w:val="006667A3"/>
    <w:rsid w:val="00666982"/>
    <w:rsid w:val="006669E5"/>
    <w:rsid w:val="00666A91"/>
    <w:rsid w:val="00666CB2"/>
    <w:rsid w:val="00666D39"/>
    <w:rsid w:val="00666E2D"/>
    <w:rsid w:val="0066700C"/>
    <w:rsid w:val="006671BD"/>
    <w:rsid w:val="006675E3"/>
    <w:rsid w:val="0066771A"/>
    <w:rsid w:val="0066772A"/>
    <w:rsid w:val="00667783"/>
    <w:rsid w:val="006677FE"/>
    <w:rsid w:val="00667875"/>
    <w:rsid w:val="00667C5E"/>
    <w:rsid w:val="00667D03"/>
    <w:rsid w:val="006701EB"/>
    <w:rsid w:val="00670363"/>
    <w:rsid w:val="00670590"/>
    <w:rsid w:val="006709A2"/>
    <w:rsid w:val="00670AF0"/>
    <w:rsid w:val="0067100D"/>
    <w:rsid w:val="0067194F"/>
    <w:rsid w:val="00671AA7"/>
    <w:rsid w:val="00671ADF"/>
    <w:rsid w:val="00671B1E"/>
    <w:rsid w:val="00671B7B"/>
    <w:rsid w:val="00671E7E"/>
    <w:rsid w:val="00671F72"/>
    <w:rsid w:val="006723AC"/>
    <w:rsid w:val="00672436"/>
    <w:rsid w:val="00672518"/>
    <w:rsid w:val="00672562"/>
    <w:rsid w:val="006727B8"/>
    <w:rsid w:val="00672868"/>
    <w:rsid w:val="00672D2F"/>
    <w:rsid w:val="00672E17"/>
    <w:rsid w:val="00672E8D"/>
    <w:rsid w:val="00673359"/>
    <w:rsid w:val="00673525"/>
    <w:rsid w:val="0067355B"/>
    <w:rsid w:val="0067362C"/>
    <w:rsid w:val="00673C2B"/>
    <w:rsid w:val="00673EFB"/>
    <w:rsid w:val="00674082"/>
    <w:rsid w:val="0067419F"/>
    <w:rsid w:val="0067447D"/>
    <w:rsid w:val="006744DE"/>
    <w:rsid w:val="006746DD"/>
    <w:rsid w:val="0067486D"/>
    <w:rsid w:val="00675165"/>
    <w:rsid w:val="006753F0"/>
    <w:rsid w:val="00675488"/>
    <w:rsid w:val="006754CC"/>
    <w:rsid w:val="006754EF"/>
    <w:rsid w:val="00675C9D"/>
    <w:rsid w:val="0067600A"/>
    <w:rsid w:val="006761CB"/>
    <w:rsid w:val="0067650C"/>
    <w:rsid w:val="00676934"/>
    <w:rsid w:val="00676BE5"/>
    <w:rsid w:val="00676C7C"/>
    <w:rsid w:val="00676D9B"/>
    <w:rsid w:val="00676FEB"/>
    <w:rsid w:val="006770B2"/>
    <w:rsid w:val="0067717F"/>
    <w:rsid w:val="006779E5"/>
    <w:rsid w:val="00677B61"/>
    <w:rsid w:val="00680074"/>
    <w:rsid w:val="006807A1"/>
    <w:rsid w:val="00680F6E"/>
    <w:rsid w:val="006813E2"/>
    <w:rsid w:val="00681456"/>
    <w:rsid w:val="006816BB"/>
    <w:rsid w:val="006817BA"/>
    <w:rsid w:val="00681D50"/>
    <w:rsid w:val="00681F27"/>
    <w:rsid w:val="00682247"/>
    <w:rsid w:val="00682313"/>
    <w:rsid w:val="0068234F"/>
    <w:rsid w:val="0068239D"/>
    <w:rsid w:val="00682494"/>
    <w:rsid w:val="0068258C"/>
    <w:rsid w:val="006825D4"/>
    <w:rsid w:val="006825E7"/>
    <w:rsid w:val="00682828"/>
    <w:rsid w:val="00682861"/>
    <w:rsid w:val="00682B6A"/>
    <w:rsid w:val="006831F1"/>
    <w:rsid w:val="00683636"/>
    <w:rsid w:val="00683711"/>
    <w:rsid w:val="0068374B"/>
    <w:rsid w:val="00683D8E"/>
    <w:rsid w:val="00683F43"/>
    <w:rsid w:val="00683F66"/>
    <w:rsid w:val="00684010"/>
    <w:rsid w:val="00684202"/>
    <w:rsid w:val="00684220"/>
    <w:rsid w:val="0068427B"/>
    <w:rsid w:val="00684558"/>
    <w:rsid w:val="006845BA"/>
    <w:rsid w:val="006846DE"/>
    <w:rsid w:val="006848AD"/>
    <w:rsid w:val="006849CE"/>
    <w:rsid w:val="00684D70"/>
    <w:rsid w:val="00684EC2"/>
    <w:rsid w:val="00684ED9"/>
    <w:rsid w:val="006855AC"/>
    <w:rsid w:val="00685683"/>
    <w:rsid w:val="0068583F"/>
    <w:rsid w:val="00685841"/>
    <w:rsid w:val="0068595D"/>
    <w:rsid w:val="00685970"/>
    <w:rsid w:val="006859AF"/>
    <w:rsid w:val="00685A9B"/>
    <w:rsid w:val="00685B1E"/>
    <w:rsid w:val="00685FE1"/>
    <w:rsid w:val="006860D0"/>
    <w:rsid w:val="00686126"/>
    <w:rsid w:val="00686171"/>
    <w:rsid w:val="006865B5"/>
    <w:rsid w:val="006866F4"/>
    <w:rsid w:val="00686992"/>
    <w:rsid w:val="00686AC0"/>
    <w:rsid w:val="00686D20"/>
    <w:rsid w:val="00686DC0"/>
    <w:rsid w:val="00686F28"/>
    <w:rsid w:val="00687016"/>
    <w:rsid w:val="0068733B"/>
    <w:rsid w:val="00687447"/>
    <w:rsid w:val="006875E0"/>
    <w:rsid w:val="00687602"/>
    <w:rsid w:val="00687650"/>
    <w:rsid w:val="006877FE"/>
    <w:rsid w:val="00687B37"/>
    <w:rsid w:val="00687E33"/>
    <w:rsid w:val="00690095"/>
    <w:rsid w:val="006900F5"/>
    <w:rsid w:val="00690416"/>
    <w:rsid w:val="006905FB"/>
    <w:rsid w:val="006907E9"/>
    <w:rsid w:val="006908A4"/>
    <w:rsid w:val="00690A08"/>
    <w:rsid w:val="00690D30"/>
    <w:rsid w:val="00690E57"/>
    <w:rsid w:val="00690F1C"/>
    <w:rsid w:val="0069107C"/>
    <w:rsid w:val="00691321"/>
    <w:rsid w:val="006914C2"/>
    <w:rsid w:val="00691586"/>
    <w:rsid w:val="006918D6"/>
    <w:rsid w:val="006918D8"/>
    <w:rsid w:val="006919BE"/>
    <w:rsid w:val="00691BC8"/>
    <w:rsid w:val="00691CF2"/>
    <w:rsid w:val="00691E28"/>
    <w:rsid w:val="00691F00"/>
    <w:rsid w:val="00691F7E"/>
    <w:rsid w:val="00691FFB"/>
    <w:rsid w:val="006920B5"/>
    <w:rsid w:val="00692238"/>
    <w:rsid w:val="006922BD"/>
    <w:rsid w:val="0069240C"/>
    <w:rsid w:val="0069250A"/>
    <w:rsid w:val="00692523"/>
    <w:rsid w:val="006928BC"/>
    <w:rsid w:val="00692907"/>
    <w:rsid w:val="00692AA4"/>
    <w:rsid w:val="00692B96"/>
    <w:rsid w:val="00692CCF"/>
    <w:rsid w:val="00692D1B"/>
    <w:rsid w:val="00692D33"/>
    <w:rsid w:val="0069315E"/>
    <w:rsid w:val="006932D0"/>
    <w:rsid w:val="00693302"/>
    <w:rsid w:val="0069334D"/>
    <w:rsid w:val="00693385"/>
    <w:rsid w:val="006933CA"/>
    <w:rsid w:val="0069359F"/>
    <w:rsid w:val="00693734"/>
    <w:rsid w:val="00693876"/>
    <w:rsid w:val="006939C3"/>
    <w:rsid w:val="0069426E"/>
    <w:rsid w:val="006942A4"/>
    <w:rsid w:val="006942AF"/>
    <w:rsid w:val="00694595"/>
    <w:rsid w:val="00694830"/>
    <w:rsid w:val="00694A9F"/>
    <w:rsid w:val="00694E4E"/>
    <w:rsid w:val="00694F65"/>
    <w:rsid w:val="0069510F"/>
    <w:rsid w:val="0069547A"/>
    <w:rsid w:val="0069572E"/>
    <w:rsid w:val="00695A3C"/>
    <w:rsid w:val="00695E53"/>
    <w:rsid w:val="00695FDA"/>
    <w:rsid w:val="006960A7"/>
    <w:rsid w:val="006961ED"/>
    <w:rsid w:val="0069649A"/>
    <w:rsid w:val="006964F0"/>
    <w:rsid w:val="006966D8"/>
    <w:rsid w:val="006967B4"/>
    <w:rsid w:val="00696935"/>
    <w:rsid w:val="00696970"/>
    <w:rsid w:val="0069708D"/>
    <w:rsid w:val="00697674"/>
    <w:rsid w:val="006976E2"/>
    <w:rsid w:val="00697754"/>
    <w:rsid w:val="006977CC"/>
    <w:rsid w:val="006978A5"/>
    <w:rsid w:val="00697910"/>
    <w:rsid w:val="00697AE1"/>
    <w:rsid w:val="00697CDD"/>
    <w:rsid w:val="00697DD6"/>
    <w:rsid w:val="00697F52"/>
    <w:rsid w:val="006A02DD"/>
    <w:rsid w:val="006A034A"/>
    <w:rsid w:val="006A049F"/>
    <w:rsid w:val="006A05DD"/>
    <w:rsid w:val="006A0900"/>
    <w:rsid w:val="006A093D"/>
    <w:rsid w:val="006A0CDA"/>
    <w:rsid w:val="006A0D06"/>
    <w:rsid w:val="006A0DBC"/>
    <w:rsid w:val="006A0F26"/>
    <w:rsid w:val="006A0F41"/>
    <w:rsid w:val="006A0FAC"/>
    <w:rsid w:val="006A1135"/>
    <w:rsid w:val="006A12D9"/>
    <w:rsid w:val="006A153B"/>
    <w:rsid w:val="006A1550"/>
    <w:rsid w:val="006A1827"/>
    <w:rsid w:val="006A1DD3"/>
    <w:rsid w:val="006A2127"/>
    <w:rsid w:val="006A2214"/>
    <w:rsid w:val="006A24A5"/>
    <w:rsid w:val="006A24BD"/>
    <w:rsid w:val="006A283B"/>
    <w:rsid w:val="006A285E"/>
    <w:rsid w:val="006A2ABA"/>
    <w:rsid w:val="006A2BD0"/>
    <w:rsid w:val="006A2BDA"/>
    <w:rsid w:val="006A3233"/>
    <w:rsid w:val="006A33ED"/>
    <w:rsid w:val="006A346C"/>
    <w:rsid w:val="006A347A"/>
    <w:rsid w:val="006A359C"/>
    <w:rsid w:val="006A39E5"/>
    <w:rsid w:val="006A3C28"/>
    <w:rsid w:val="006A3CEB"/>
    <w:rsid w:val="006A3D18"/>
    <w:rsid w:val="006A3DC0"/>
    <w:rsid w:val="006A422B"/>
    <w:rsid w:val="006A44EA"/>
    <w:rsid w:val="006A451D"/>
    <w:rsid w:val="006A4596"/>
    <w:rsid w:val="006A46A1"/>
    <w:rsid w:val="006A47DF"/>
    <w:rsid w:val="006A4906"/>
    <w:rsid w:val="006A4A9E"/>
    <w:rsid w:val="006A4AFB"/>
    <w:rsid w:val="006A5193"/>
    <w:rsid w:val="006A53DF"/>
    <w:rsid w:val="006A5479"/>
    <w:rsid w:val="006A5619"/>
    <w:rsid w:val="006A5833"/>
    <w:rsid w:val="006A591D"/>
    <w:rsid w:val="006A5B6A"/>
    <w:rsid w:val="006A5BDA"/>
    <w:rsid w:val="006A6011"/>
    <w:rsid w:val="006A61AC"/>
    <w:rsid w:val="006A6208"/>
    <w:rsid w:val="006A638E"/>
    <w:rsid w:val="006A63F6"/>
    <w:rsid w:val="006A6432"/>
    <w:rsid w:val="006A6523"/>
    <w:rsid w:val="006A68FA"/>
    <w:rsid w:val="006A6B06"/>
    <w:rsid w:val="006A6F23"/>
    <w:rsid w:val="006A6F4C"/>
    <w:rsid w:val="006A6FE7"/>
    <w:rsid w:val="006A7226"/>
    <w:rsid w:val="006A729A"/>
    <w:rsid w:val="006A736C"/>
    <w:rsid w:val="006A7399"/>
    <w:rsid w:val="006A7599"/>
    <w:rsid w:val="006A7BFC"/>
    <w:rsid w:val="006A7F3F"/>
    <w:rsid w:val="006B0181"/>
    <w:rsid w:val="006B020C"/>
    <w:rsid w:val="006B063A"/>
    <w:rsid w:val="006B0813"/>
    <w:rsid w:val="006B08D1"/>
    <w:rsid w:val="006B0E49"/>
    <w:rsid w:val="006B0EC3"/>
    <w:rsid w:val="006B1182"/>
    <w:rsid w:val="006B186C"/>
    <w:rsid w:val="006B1C57"/>
    <w:rsid w:val="006B1E62"/>
    <w:rsid w:val="006B1F94"/>
    <w:rsid w:val="006B2011"/>
    <w:rsid w:val="006B20D9"/>
    <w:rsid w:val="006B21C0"/>
    <w:rsid w:val="006B225F"/>
    <w:rsid w:val="006B2269"/>
    <w:rsid w:val="006B22AE"/>
    <w:rsid w:val="006B23B3"/>
    <w:rsid w:val="006B23DD"/>
    <w:rsid w:val="006B2765"/>
    <w:rsid w:val="006B2820"/>
    <w:rsid w:val="006B2A50"/>
    <w:rsid w:val="006B2B35"/>
    <w:rsid w:val="006B2BC1"/>
    <w:rsid w:val="006B2BD5"/>
    <w:rsid w:val="006B2CA0"/>
    <w:rsid w:val="006B2D78"/>
    <w:rsid w:val="006B2E77"/>
    <w:rsid w:val="006B2F04"/>
    <w:rsid w:val="006B2F6E"/>
    <w:rsid w:val="006B2F77"/>
    <w:rsid w:val="006B306A"/>
    <w:rsid w:val="006B3195"/>
    <w:rsid w:val="006B3234"/>
    <w:rsid w:val="006B3500"/>
    <w:rsid w:val="006B3559"/>
    <w:rsid w:val="006B3665"/>
    <w:rsid w:val="006B37F7"/>
    <w:rsid w:val="006B39C6"/>
    <w:rsid w:val="006B3AD2"/>
    <w:rsid w:val="006B3DEE"/>
    <w:rsid w:val="006B3F2A"/>
    <w:rsid w:val="006B3FBF"/>
    <w:rsid w:val="006B403C"/>
    <w:rsid w:val="006B466D"/>
    <w:rsid w:val="006B4755"/>
    <w:rsid w:val="006B4912"/>
    <w:rsid w:val="006B4C0F"/>
    <w:rsid w:val="006B4CBE"/>
    <w:rsid w:val="006B4D0F"/>
    <w:rsid w:val="006B4E50"/>
    <w:rsid w:val="006B4EBF"/>
    <w:rsid w:val="006B5043"/>
    <w:rsid w:val="006B5308"/>
    <w:rsid w:val="006B53C8"/>
    <w:rsid w:val="006B5780"/>
    <w:rsid w:val="006B5879"/>
    <w:rsid w:val="006B5C67"/>
    <w:rsid w:val="006B5CAB"/>
    <w:rsid w:val="006B5E65"/>
    <w:rsid w:val="006B5F9B"/>
    <w:rsid w:val="006B600B"/>
    <w:rsid w:val="006B6127"/>
    <w:rsid w:val="006B639B"/>
    <w:rsid w:val="006B6514"/>
    <w:rsid w:val="006B66AE"/>
    <w:rsid w:val="006B6A56"/>
    <w:rsid w:val="006B6BC6"/>
    <w:rsid w:val="006B6BF3"/>
    <w:rsid w:val="006B6C5F"/>
    <w:rsid w:val="006B6DAD"/>
    <w:rsid w:val="006B702A"/>
    <w:rsid w:val="006B7058"/>
    <w:rsid w:val="006B7097"/>
    <w:rsid w:val="006B71A6"/>
    <w:rsid w:val="006B72AB"/>
    <w:rsid w:val="006B7560"/>
    <w:rsid w:val="006B77AA"/>
    <w:rsid w:val="006B7A63"/>
    <w:rsid w:val="006B7BEF"/>
    <w:rsid w:val="006B7D91"/>
    <w:rsid w:val="006B7DFC"/>
    <w:rsid w:val="006B7E3E"/>
    <w:rsid w:val="006B7F7B"/>
    <w:rsid w:val="006C01AD"/>
    <w:rsid w:val="006C0512"/>
    <w:rsid w:val="006C060B"/>
    <w:rsid w:val="006C0909"/>
    <w:rsid w:val="006C0994"/>
    <w:rsid w:val="006C0B97"/>
    <w:rsid w:val="006C0BB7"/>
    <w:rsid w:val="006C0BF4"/>
    <w:rsid w:val="006C0CC7"/>
    <w:rsid w:val="006C124E"/>
    <w:rsid w:val="006C1251"/>
    <w:rsid w:val="006C160D"/>
    <w:rsid w:val="006C166B"/>
    <w:rsid w:val="006C17B0"/>
    <w:rsid w:val="006C1BA4"/>
    <w:rsid w:val="006C1BC9"/>
    <w:rsid w:val="006C1C7D"/>
    <w:rsid w:val="006C223D"/>
    <w:rsid w:val="006C24E3"/>
    <w:rsid w:val="006C28B0"/>
    <w:rsid w:val="006C28C4"/>
    <w:rsid w:val="006C30A2"/>
    <w:rsid w:val="006C322D"/>
    <w:rsid w:val="006C333D"/>
    <w:rsid w:val="006C346B"/>
    <w:rsid w:val="006C35F5"/>
    <w:rsid w:val="006C37ED"/>
    <w:rsid w:val="006C39E2"/>
    <w:rsid w:val="006C3F9D"/>
    <w:rsid w:val="006C3FF6"/>
    <w:rsid w:val="006C42E5"/>
    <w:rsid w:val="006C42EA"/>
    <w:rsid w:val="006C4317"/>
    <w:rsid w:val="006C437C"/>
    <w:rsid w:val="006C470F"/>
    <w:rsid w:val="006C4796"/>
    <w:rsid w:val="006C47C0"/>
    <w:rsid w:val="006C4930"/>
    <w:rsid w:val="006C4AAD"/>
    <w:rsid w:val="006C4E59"/>
    <w:rsid w:val="006C509E"/>
    <w:rsid w:val="006C50D7"/>
    <w:rsid w:val="006C52FC"/>
    <w:rsid w:val="006C551F"/>
    <w:rsid w:val="006C595F"/>
    <w:rsid w:val="006C611A"/>
    <w:rsid w:val="006C64D3"/>
    <w:rsid w:val="006C64F7"/>
    <w:rsid w:val="006C67CB"/>
    <w:rsid w:val="006C6BF1"/>
    <w:rsid w:val="006C6D61"/>
    <w:rsid w:val="006C720D"/>
    <w:rsid w:val="006C7340"/>
    <w:rsid w:val="006C76E1"/>
    <w:rsid w:val="006C79DA"/>
    <w:rsid w:val="006D0020"/>
    <w:rsid w:val="006D004A"/>
    <w:rsid w:val="006D00C6"/>
    <w:rsid w:val="006D02CE"/>
    <w:rsid w:val="006D0504"/>
    <w:rsid w:val="006D057F"/>
    <w:rsid w:val="006D06AA"/>
    <w:rsid w:val="006D0729"/>
    <w:rsid w:val="006D0744"/>
    <w:rsid w:val="006D0B7C"/>
    <w:rsid w:val="006D0BA7"/>
    <w:rsid w:val="006D0BD5"/>
    <w:rsid w:val="006D0E5C"/>
    <w:rsid w:val="006D0E84"/>
    <w:rsid w:val="006D0E9D"/>
    <w:rsid w:val="006D0F29"/>
    <w:rsid w:val="006D0F6B"/>
    <w:rsid w:val="006D11FE"/>
    <w:rsid w:val="006D1443"/>
    <w:rsid w:val="006D1464"/>
    <w:rsid w:val="006D1843"/>
    <w:rsid w:val="006D1BB8"/>
    <w:rsid w:val="006D1C5D"/>
    <w:rsid w:val="006D1DB9"/>
    <w:rsid w:val="006D1E55"/>
    <w:rsid w:val="006D2064"/>
    <w:rsid w:val="006D220A"/>
    <w:rsid w:val="006D24CA"/>
    <w:rsid w:val="006D269C"/>
    <w:rsid w:val="006D277B"/>
    <w:rsid w:val="006D2882"/>
    <w:rsid w:val="006D28CD"/>
    <w:rsid w:val="006D2A24"/>
    <w:rsid w:val="006D2C32"/>
    <w:rsid w:val="006D2FB6"/>
    <w:rsid w:val="006D352D"/>
    <w:rsid w:val="006D3856"/>
    <w:rsid w:val="006D3D37"/>
    <w:rsid w:val="006D3DE4"/>
    <w:rsid w:val="006D401C"/>
    <w:rsid w:val="006D40B7"/>
    <w:rsid w:val="006D4360"/>
    <w:rsid w:val="006D457E"/>
    <w:rsid w:val="006D459E"/>
    <w:rsid w:val="006D45CF"/>
    <w:rsid w:val="006D4D0D"/>
    <w:rsid w:val="006D4F42"/>
    <w:rsid w:val="006D4FA6"/>
    <w:rsid w:val="006D5143"/>
    <w:rsid w:val="006D5189"/>
    <w:rsid w:val="006D5517"/>
    <w:rsid w:val="006D5612"/>
    <w:rsid w:val="006D57C0"/>
    <w:rsid w:val="006D5901"/>
    <w:rsid w:val="006D5963"/>
    <w:rsid w:val="006D5B5A"/>
    <w:rsid w:val="006D5D2E"/>
    <w:rsid w:val="006D5D60"/>
    <w:rsid w:val="006D5E5C"/>
    <w:rsid w:val="006D5F39"/>
    <w:rsid w:val="006D5F8A"/>
    <w:rsid w:val="006D60D3"/>
    <w:rsid w:val="006D62B7"/>
    <w:rsid w:val="006D63D7"/>
    <w:rsid w:val="006D7170"/>
    <w:rsid w:val="006D75E7"/>
    <w:rsid w:val="006D76D1"/>
    <w:rsid w:val="006D773D"/>
    <w:rsid w:val="006D7845"/>
    <w:rsid w:val="006D793C"/>
    <w:rsid w:val="006D7989"/>
    <w:rsid w:val="006D7A31"/>
    <w:rsid w:val="006D7C1B"/>
    <w:rsid w:val="006D7D5B"/>
    <w:rsid w:val="006D7D84"/>
    <w:rsid w:val="006E05BC"/>
    <w:rsid w:val="006E0AC5"/>
    <w:rsid w:val="006E0B33"/>
    <w:rsid w:val="006E0B56"/>
    <w:rsid w:val="006E0BEB"/>
    <w:rsid w:val="006E103F"/>
    <w:rsid w:val="006E11E7"/>
    <w:rsid w:val="006E14DD"/>
    <w:rsid w:val="006E16BB"/>
    <w:rsid w:val="006E1733"/>
    <w:rsid w:val="006E17E7"/>
    <w:rsid w:val="006E18A3"/>
    <w:rsid w:val="006E18FC"/>
    <w:rsid w:val="006E1942"/>
    <w:rsid w:val="006E1EDC"/>
    <w:rsid w:val="006E1F8D"/>
    <w:rsid w:val="006E1FB0"/>
    <w:rsid w:val="006E1FE5"/>
    <w:rsid w:val="006E21E4"/>
    <w:rsid w:val="006E2307"/>
    <w:rsid w:val="006E24FD"/>
    <w:rsid w:val="006E26D7"/>
    <w:rsid w:val="006E2732"/>
    <w:rsid w:val="006E2CC9"/>
    <w:rsid w:val="006E34A4"/>
    <w:rsid w:val="006E3B35"/>
    <w:rsid w:val="006E3E13"/>
    <w:rsid w:val="006E418C"/>
    <w:rsid w:val="006E4269"/>
    <w:rsid w:val="006E42D6"/>
    <w:rsid w:val="006E44BF"/>
    <w:rsid w:val="006E48BE"/>
    <w:rsid w:val="006E4901"/>
    <w:rsid w:val="006E49F2"/>
    <w:rsid w:val="006E4A15"/>
    <w:rsid w:val="006E4C4B"/>
    <w:rsid w:val="006E4CB7"/>
    <w:rsid w:val="006E4E1E"/>
    <w:rsid w:val="006E4EDD"/>
    <w:rsid w:val="006E506A"/>
    <w:rsid w:val="006E53F2"/>
    <w:rsid w:val="006E545F"/>
    <w:rsid w:val="006E55FD"/>
    <w:rsid w:val="006E58E3"/>
    <w:rsid w:val="006E5C32"/>
    <w:rsid w:val="006E5C6B"/>
    <w:rsid w:val="006E5CB7"/>
    <w:rsid w:val="006E5CD0"/>
    <w:rsid w:val="006E6051"/>
    <w:rsid w:val="006E65F3"/>
    <w:rsid w:val="006E66AB"/>
    <w:rsid w:val="006E672A"/>
    <w:rsid w:val="006E6958"/>
    <w:rsid w:val="006E6AC3"/>
    <w:rsid w:val="006E6C47"/>
    <w:rsid w:val="006E7133"/>
    <w:rsid w:val="006E7376"/>
    <w:rsid w:val="006E75A1"/>
    <w:rsid w:val="006E7810"/>
    <w:rsid w:val="006E783D"/>
    <w:rsid w:val="006E7A14"/>
    <w:rsid w:val="006E7D4B"/>
    <w:rsid w:val="006F00DC"/>
    <w:rsid w:val="006F0173"/>
    <w:rsid w:val="006F02C1"/>
    <w:rsid w:val="006F02FA"/>
    <w:rsid w:val="006F05AF"/>
    <w:rsid w:val="006F07D1"/>
    <w:rsid w:val="006F0C11"/>
    <w:rsid w:val="006F0E21"/>
    <w:rsid w:val="006F0FCD"/>
    <w:rsid w:val="006F10FD"/>
    <w:rsid w:val="006F112A"/>
    <w:rsid w:val="006F1233"/>
    <w:rsid w:val="006F1288"/>
    <w:rsid w:val="006F1680"/>
    <w:rsid w:val="006F1695"/>
    <w:rsid w:val="006F17FF"/>
    <w:rsid w:val="006F18C3"/>
    <w:rsid w:val="006F1CD9"/>
    <w:rsid w:val="006F1CED"/>
    <w:rsid w:val="006F1F1E"/>
    <w:rsid w:val="006F1FE2"/>
    <w:rsid w:val="006F220A"/>
    <w:rsid w:val="006F2215"/>
    <w:rsid w:val="006F23E8"/>
    <w:rsid w:val="006F240C"/>
    <w:rsid w:val="006F26C4"/>
    <w:rsid w:val="006F29B0"/>
    <w:rsid w:val="006F2AFE"/>
    <w:rsid w:val="006F2BBC"/>
    <w:rsid w:val="006F2C65"/>
    <w:rsid w:val="006F2D44"/>
    <w:rsid w:val="006F2DA2"/>
    <w:rsid w:val="006F2F28"/>
    <w:rsid w:val="006F32B4"/>
    <w:rsid w:val="006F335C"/>
    <w:rsid w:val="006F33AB"/>
    <w:rsid w:val="006F343F"/>
    <w:rsid w:val="006F34EF"/>
    <w:rsid w:val="006F3538"/>
    <w:rsid w:val="006F36C4"/>
    <w:rsid w:val="006F38EC"/>
    <w:rsid w:val="006F3902"/>
    <w:rsid w:val="006F3E73"/>
    <w:rsid w:val="006F3FD3"/>
    <w:rsid w:val="006F4169"/>
    <w:rsid w:val="006F423A"/>
    <w:rsid w:val="006F4310"/>
    <w:rsid w:val="006F44F4"/>
    <w:rsid w:val="006F4597"/>
    <w:rsid w:val="006F45F7"/>
    <w:rsid w:val="006F46A5"/>
    <w:rsid w:val="006F4990"/>
    <w:rsid w:val="006F4C56"/>
    <w:rsid w:val="006F4D8B"/>
    <w:rsid w:val="006F4DBB"/>
    <w:rsid w:val="006F4E59"/>
    <w:rsid w:val="006F51FF"/>
    <w:rsid w:val="006F565F"/>
    <w:rsid w:val="006F5787"/>
    <w:rsid w:val="006F591B"/>
    <w:rsid w:val="006F5A2F"/>
    <w:rsid w:val="006F5CB3"/>
    <w:rsid w:val="006F5EE3"/>
    <w:rsid w:val="006F6046"/>
    <w:rsid w:val="006F6215"/>
    <w:rsid w:val="006F6551"/>
    <w:rsid w:val="006F6612"/>
    <w:rsid w:val="006F6A91"/>
    <w:rsid w:val="006F6CC4"/>
    <w:rsid w:val="006F6DC2"/>
    <w:rsid w:val="006F6F65"/>
    <w:rsid w:val="006F6F7F"/>
    <w:rsid w:val="006F6F8A"/>
    <w:rsid w:val="006F6FFD"/>
    <w:rsid w:val="006F709D"/>
    <w:rsid w:val="006F70C2"/>
    <w:rsid w:val="006F711D"/>
    <w:rsid w:val="006F71B1"/>
    <w:rsid w:val="006F71B3"/>
    <w:rsid w:val="006F722F"/>
    <w:rsid w:val="006F72DC"/>
    <w:rsid w:val="006F74AF"/>
    <w:rsid w:val="006F74D0"/>
    <w:rsid w:val="006F76D7"/>
    <w:rsid w:val="006F791A"/>
    <w:rsid w:val="006F797B"/>
    <w:rsid w:val="006F7B96"/>
    <w:rsid w:val="0070011A"/>
    <w:rsid w:val="00700522"/>
    <w:rsid w:val="00700628"/>
    <w:rsid w:val="00700916"/>
    <w:rsid w:val="007009CF"/>
    <w:rsid w:val="00700A4E"/>
    <w:rsid w:val="00700DBF"/>
    <w:rsid w:val="00700E39"/>
    <w:rsid w:val="007010A8"/>
    <w:rsid w:val="00701151"/>
    <w:rsid w:val="0070148D"/>
    <w:rsid w:val="007016D3"/>
    <w:rsid w:val="00701833"/>
    <w:rsid w:val="00701CB7"/>
    <w:rsid w:val="00701DE6"/>
    <w:rsid w:val="00701F62"/>
    <w:rsid w:val="00702141"/>
    <w:rsid w:val="007022B1"/>
    <w:rsid w:val="00702EF2"/>
    <w:rsid w:val="00702FFD"/>
    <w:rsid w:val="00703189"/>
    <w:rsid w:val="00703418"/>
    <w:rsid w:val="007035BD"/>
    <w:rsid w:val="00703603"/>
    <w:rsid w:val="0070371B"/>
    <w:rsid w:val="007037CB"/>
    <w:rsid w:val="00703AB5"/>
    <w:rsid w:val="00703BD1"/>
    <w:rsid w:val="00703C26"/>
    <w:rsid w:val="00703D02"/>
    <w:rsid w:val="0070436B"/>
    <w:rsid w:val="007048A6"/>
    <w:rsid w:val="00704A82"/>
    <w:rsid w:val="00704AFA"/>
    <w:rsid w:val="00704CD7"/>
    <w:rsid w:val="00704D9D"/>
    <w:rsid w:val="00704DEF"/>
    <w:rsid w:val="00704E62"/>
    <w:rsid w:val="007053FD"/>
    <w:rsid w:val="007055F0"/>
    <w:rsid w:val="00705674"/>
    <w:rsid w:val="007058CC"/>
    <w:rsid w:val="00705A60"/>
    <w:rsid w:val="00705B91"/>
    <w:rsid w:val="00705B9A"/>
    <w:rsid w:val="00705BB7"/>
    <w:rsid w:val="00705C64"/>
    <w:rsid w:val="00705EF9"/>
    <w:rsid w:val="00706039"/>
    <w:rsid w:val="007067D4"/>
    <w:rsid w:val="0070685F"/>
    <w:rsid w:val="00706A71"/>
    <w:rsid w:val="00706AA7"/>
    <w:rsid w:val="00706BA7"/>
    <w:rsid w:val="00706D5D"/>
    <w:rsid w:val="00706E66"/>
    <w:rsid w:val="00707018"/>
    <w:rsid w:val="0070730A"/>
    <w:rsid w:val="0070778B"/>
    <w:rsid w:val="00707810"/>
    <w:rsid w:val="00710031"/>
    <w:rsid w:val="0071015E"/>
    <w:rsid w:val="00710646"/>
    <w:rsid w:val="00710661"/>
    <w:rsid w:val="00710ACB"/>
    <w:rsid w:val="0071104A"/>
    <w:rsid w:val="00711366"/>
    <w:rsid w:val="00711565"/>
    <w:rsid w:val="0071199B"/>
    <w:rsid w:val="00711A72"/>
    <w:rsid w:val="00711AFA"/>
    <w:rsid w:val="00711D5F"/>
    <w:rsid w:val="00711ECB"/>
    <w:rsid w:val="00711FB5"/>
    <w:rsid w:val="0071204A"/>
    <w:rsid w:val="0071206D"/>
    <w:rsid w:val="0071211E"/>
    <w:rsid w:val="00712290"/>
    <w:rsid w:val="00712319"/>
    <w:rsid w:val="0071243C"/>
    <w:rsid w:val="007126CD"/>
    <w:rsid w:val="0071287F"/>
    <w:rsid w:val="00712B43"/>
    <w:rsid w:val="00712C7A"/>
    <w:rsid w:val="00712DB5"/>
    <w:rsid w:val="00712DCF"/>
    <w:rsid w:val="00712DFE"/>
    <w:rsid w:val="00712ED9"/>
    <w:rsid w:val="00712F85"/>
    <w:rsid w:val="00712FA3"/>
    <w:rsid w:val="0071317B"/>
    <w:rsid w:val="007131D3"/>
    <w:rsid w:val="007134EE"/>
    <w:rsid w:val="007135E8"/>
    <w:rsid w:val="0071367F"/>
    <w:rsid w:val="007136F8"/>
    <w:rsid w:val="0071374B"/>
    <w:rsid w:val="007137D2"/>
    <w:rsid w:val="007138A9"/>
    <w:rsid w:val="00713AC8"/>
    <w:rsid w:val="00713BD9"/>
    <w:rsid w:val="00713F73"/>
    <w:rsid w:val="00714007"/>
    <w:rsid w:val="0071400B"/>
    <w:rsid w:val="00714650"/>
    <w:rsid w:val="00714ADE"/>
    <w:rsid w:val="00714B68"/>
    <w:rsid w:val="00714C85"/>
    <w:rsid w:val="00715123"/>
    <w:rsid w:val="007152A5"/>
    <w:rsid w:val="00715344"/>
    <w:rsid w:val="007153DA"/>
    <w:rsid w:val="00715864"/>
    <w:rsid w:val="00715C3D"/>
    <w:rsid w:val="00715C97"/>
    <w:rsid w:val="00715E7F"/>
    <w:rsid w:val="00715EBF"/>
    <w:rsid w:val="00715F34"/>
    <w:rsid w:val="00715F85"/>
    <w:rsid w:val="007160DB"/>
    <w:rsid w:val="0071630D"/>
    <w:rsid w:val="00716C56"/>
    <w:rsid w:val="00716D19"/>
    <w:rsid w:val="00717186"/>
    <w:rsid w:val="0071754C"/>
    <w:rsid w:val="0071764A"/>
    <w:rsid w:val="007177B9"/>
    <w:rsid w:val="00717963"/>
    <w:rsid w:val="00717A6F"/>
    <w:rsid w:val="00717D2E"/>
    <w:rsid w:val="00717E4B"/>
    <w:rsid w:val="00717FE2"/>
    <w:rsid w:val="007200B6"/>
    <w:rsid w:val="007200E9"/>
    <w:rsid w:val="00720175"/>
    <w:rsid w:val="0072025B"/>
    <w:rsid w:val="00720389"/>
    <w:rsid w:val="0072063E"/>
    <w:rsid w:val="00720710"/>
    <w:rsid w:val="00720794"/>
    <w:rsid w:val="00720DC7"/>
    <w:rsid w:val="00720F10"/>
    <w:rsid w:val="00720F94"/>
    <w:rsid w:val="007210A2"/>
    <w:rsid w:val="0072166E"/>
    <w:rsid w:val="0072168B"/>
    <w:rsid w:val="00721AB0"/>
    <w:rsid w:val="00721D01"/>
    <w:rsid w:val="00721DA1"/>
    <w:rsid w:val="00722012"/>
    <w:rsid w:val="0072203F"/>
    <w:rsid w:val="00722387"/>
    <w:rsid w:val="007226AD"/>
    <w:rsid w:val="00722888"/>
    <w:rsid w:val="00722CF3"/>
    <w:rsid w:val="00722EB4"/>
    <w:rsid w:val="0072307F"/>
    <w:rsid w:val="007232A0"/>
    <w:rsid w:val="007235DE"/>
    <w:rsid w:val="00723A22"/>
    <w:rsid w:val="00723BF7"/>
    <w:rsid w:val="00724710"/>
    <w:rsid w:val="007247A1"/>
    <w:rsid w:val="0072481B"/>
    <w:rsid w:val="00724BF9"/>
    <w:rsid w:val="00724DAE"/>
    <w:rsid w:val="00724F62"/>
    <w:rsid w:val="00725016"/>
    <w:rsid w:val="007251BB"/>
    <w:rsid w:val="007256EE"/>
    <w:rsid w:val="00725921"/>
    <w:rsid w:val="007259DB"/>
    <w:rsid w:val="00725C83"/>
    <w:rsid w:val="00725DFD"/>
    <w:rsid w:val="00725E87"/>
    <w:rsid w:val="00725F1A"/>
    <w:rsid w:val="00726094"/>
    <w:rsid w:val="0072614B"/>
    <w:rsid w:val="0072639B"/>
    <w:rsid w:val="00726415"/>
    <w:rsid w:val="007264FF"/>
    <w:rsid w:val="007269B2"/>
    <w:rsid w:val="00726CF2"/>
    <w:rsid w:val="00726E63"/>
    <w:rsid w:val="00726F13"/>
    <w:rsid w:val="007271C8"/>
    <w:rsid w:val="00727366"/>
    <w:rsid w:val="00727846"/>
    <w:rsid w:val="007278EF"/>
    <w:rsid w:val="00727B9F"/>
    <w:rsid w:val="00727C64"/>
    <w:rsid w:val="0073014E"/>
    <w:rsid w:val="00730161"/>
    <w:rsid w:val="00730198"/>
    <w:rsid w:val="007302AC"/>
    <w:rsid w:val="007303C2"/>
    <w:rsid w:val="00730549"/>
    <w:rsid w:val="0073062B"/>
    <w:rsid w:val="007306BF"/>
    <w:rsid w:val="00730997"/>
    <w:rsid w:val="00730EF7"/>
    <w:rsid w:val="00730F19"/>
    <w:rsid w:val="00730FCE"/>
    <w:rsid w:val="0073111F"/>
    <w:rsid w:val="00731125"/>
    <w:rsid w:val="0073119D"/>
    <w:rsid w:val="007314C9"/>
    <w:rsid w:val="0073186C"/>
    <w:rsid w:val="007318DD"/>
    <w:rsid w:val="00731A6F"/>
    <w:rsid w:val="0073223E"/>
    <w:rsid w:val="0073230E"/>
    <w:rsid w:val="00732547"/>
    <w:rsid w:val="00732FAC"/>
    <w:rsid w:val="0073305A"/>
    <w:rsid w:val="00733249"/>
    <w:rsid w:val="00733270"/>
    <w:rsid w:val="007332CB"/>
    <w:rsid w:val="007333CB"/>
    <w:rsid w:val="00733434"/>
    <w:rsid w:val="007335A2"/>
    <w:rsid w:val="007335E4"/>
    <w:rsid w:val="00733AED"/>
    <w:rsid w:val="00733AEF"/>
    <w:rsid w:val="00733B48"/>
    <w:rsid w:val="00733B9A"/>
    <w:rsid w:val="00733E8E"/>
    <w:rsid w:val="00733F30"/>
    <w:rsid w:val="00734198"/>
    <w:rsid w:val="007345C1"/>
    <w:rsid w:val="007349A3"/>
    <w:rsid w:val="00734DEC"/>
    <w:rsid w:val="00734E81"/>
    <w:rsid w:val="00734F89"/>
    <w:rsid w:val="00734F8A"/>
    <w:rsid w:val="0073515B"/>
    <w:rsid w:val="0073526E"/>
    <w:rsid w:val="007352D3"/>
    <w:rsid w:val="00735909"/>
    <w:rsid w:val="00735A11"/>
    <w:rsid w:val="00735A5D"/>
    <w:rsid w:val="00735B01"/>
    <w:rsid w:val="00735BB7"/>
    <w:rsid w:val="00735C4F"/>
    <w:rsid w:val="00735ECF"/>
    <w:rsid w:val="00735FFC"/>
    <w:rsid w:val="00736349"/>
    <w:rsid w:val="007363BC"/>
    <w:rsid w:val="00736577"/>
    <w:rsid w:val="007366AB"/>
    <w:rsid w:val="00736765"/>
    <w:rsid w:val="00736939"/>
    <w:rsid w:val="00736A15"/>
    <w:rsid w:val="00736BC5"/>
    <w:rsid w:val="007371B3"/>
    <w:rsid w:val="007371E0"/>
    <w:rsid w:val="00737325"/>
    <w:rsid w:val="007373D8"/>
    <w:rsid w:val="00737544"/>
    <w:rsid w:val="007375DD"/>
    <w:rsid w:val="00737792"/>
    <w:rsid w:val="00737866"/>
    <w:rsid w:val="00737C85"/>
    <w:rsid w:val="00737CB8"/>
    <w:rsid w:val="0074012B"/>
    <w:rsid w:val="007404A6"/>
    <w:rsid w:val="0074050F"/>
    <w:rsid w:val="00740781"/>
    <w:rsid w:val="00740AEC"/>
    <w:rsid w:val="00740B39"/>
    <w:rsid w:val="00740F98"/>
    <w:rsid w:val="00741009"/>
    <w:rsid w:val="00741128"/>
    <w:rsid w:val="00741539"/>
    <w:rsid w:val="007415AC"/>
    <w:rsid w:val="0074160C"/>
    <w:rsid w:val="00741A16"/>
    <w:rsid w:val="00741D59"/>
    <w:rsid w:val="00741D78"/>
    <w:rsid w:val="00741F06"/>
    <w:rsid w:val="00741F5D"/>
    <w:rsid w:val="0074202B"/>
    <w:rsid w:val="007420E9"/>
    <w:rsid w:val="0074252B"/>
    <w:rsid w:val="007426F1"/>
    <w:rsid w:val="0074272A"/>
    <w:rsid w:val="00742786"/>
    <w:rsid w:val="007427D7"/>
    <w:rsid w:val="00742804"/>
    <w:rsid w:val="00742888"/>
    <w:rsid w:val="00742A03"/>
    <w:rsid w:val="00742A1F"/>
    <w:rsid w:val="00742A8B"/>
    <w:rsid w:val="00742B2B"/>
    <w:rsid w:val="00742B9B"/>
    <w:rsid w:val="00742D10"/>
    <w:rsid w:val="00742D9F"/>
    <w:rsid w:val="00742DE6"/>
    <w:rsid w:val="00742EF5"/>
    <w:rsid w:val="00742F18"/>
    <w:rsid w:val="007430A6"/>
    <w:rsid w:val="00743254"/>
    <w:rsid w:val="00743297"/>
    <w:rsid w:val="0074344F"/>
    <w:rsid w:val="00743606"/>
    <w:rsid w:val="00743A7D"/>
    <w:rsid w:val="00743A94"/>
    <w:rsid w:val="00743D83"/>
    <w:rsid w:val="00743EEA"/>
    <w:rsid w:val="00743FFA"/>
    <w:rsid w:val="00744177"/>
    <w:rsid w:val="0074446E"/>
    <w:rsid w:val="007447B4"/>
    <w:rsid w:val="00744964"/>
    <w:rsid w:val="00744E51"/>
    <w:rsid w:val="00744E75"/>
    <w:rsid w:val="00745581"/>
    <w:rsid w:val="007457BC"/>
    <w:rsid w:val="00745A95"/>
    <w:rsid w:val="00745CBB"/>
    <w:rsid w:val="00745D31"/>
    <w:rsid w:val="00745D9D"/>
    <w:rsid w:val="0074608A"/>
    <w:rsid w:val="0074628E"/>
    <w:rsid w:val="0074647F"/>
    <w:rsid w:val="0074649D"/>
    <w:rsid w:val="007468B8"/>
    <w:rsid w:val="0074734F"/>
    <w:rsid w:val="00747375"/>
    <w:rsid w:val="007474DC"/>
    <w:rsid w:val="0074766A"/>
    <w:rsid w:val="00747964"/>
    <w:rsid w:val="00747AB8"/>
    <w:rsid w:val="00747CAB"/>
    <w:rsid w:val="00747EA1"/>
    <w:rsid w:val="007500A3"/>
    <w:rsid w:val="00750202"/>
    <w:rsid w:val="00750248"/>
    <w:rsid w:val="0075035E"/>
    <w:rsid w:val="00750629"/>
    <w:rsid w:val="00750821"/>
    <w:rsid w:val="0075084E"/>
    <w:rsid w:val="0075090C"/>
    <w:rsid w:val="00750921"/>
    <w:rsid w:val="00750DE5"/>
    <w:rsid w:val="00750DF9"/>
    <w:rsid w:val="00750E2E"/>
    <w:rsid w:val="00750EBD"/>
    <w:rsid w:val="00751124"/>
    <w:rsid w:val="007511A2"/>
    <w:rsid w:val="007513D7"/>
    <w:rsid w:val="00751426"/>
    <w:rsid w:val="00751799"/>
    <w:rsid w:val="00751892"/>
    <w:rsid w:val="00751919"/>
    <w:rsid w:val="00751A43"/>
    <w:rsid w:val="00751AA7"/>
    <w:rsid w:val="00751CE8"/>
    <w:rsid w:val="00752230"/>
    <w:rsid w:val="0075233D"/>
    <w:rsid w:val="007523ED"/>
    <w:rsid w:val="007528B1"/>
    <w:rsid w:val="00752A74"/>
    <w:rsid w:val="00752B82"/>
    <w:rsid w:val="00752DA5"/>
    <w:rsid w:val="00752E31"/>
    <w:rsid w:val="00752E71"/>
    <w:rsid w:val="00752FF3"/>
    <w:rsid w:val="0075338E"/>
    <w:rsid w:val="007538BC"/>
    <w:rsid w:val="007539D4"/>
    <w:rsid w:val="00754276"/>
    <w:rsid w:val="00754402"/>
    <w:rsid w:val="0075443B"/>
    <w:rsid w:val="0075459C"/>
    <w:rsid w:val="00754701"/>
    <w:rsid w:val="007547E5"/>
    <w:rsid w:val="00754D10"/>
    <w:rsid w:val="00755267"/>
    <w:rsid w:val="007553F6"/>
    <w:rsid w:val="007555F6"/>
    <w:rsid w:val="007559DC"/>
    <w:rsid w:val="00755D7C"/>
    <w:rsid w:val="00756117"/>
    <w:rsid w:val="00756142"/>
    <w:rsid w:val="0075623B"/>
    <w:rsid w:val="0075623F"/>
    <w:rsid w:val="00756360"/>
    <w:rsid w:val="00756631"/>
    <w:rsid w:val="007567B1"/>
    <w:rsid w:val="00756902"/>
    <w:rsid w:val="00757039"/>
    <w:rsid w:val="00757306"/>
    <w:rsid w:val="00757409"/>
    <w:rsid w:val="00757680"/>
    <w:rsid w:val="007576A3"/>
    <w:rsid w:val="00757771"/>
    <w:rsid w:val="00757A1D"/>
    <w:rsid w:val="00757A61"/>
    <w:rsid w:val="00760044"/>
    <w:rsid w:val="00760052"/>
    <w:rsid w:val="007603F1"/>
    <w:rsid w:val="0076048E"/>
    <w:rsid w:val="007604E4"/>
    <w:rsid w:val="0076055E"/>
    <w:rsid w:val="007609E8"/>
    <w:rsid w:val="00760A62"/>
    <w:rsid w:val="00760AA6"/>
    <w:rsid w:val="00760D28"/>
    <w:rsid w:val="007610F1"/>
    <w:rsid w:val="00761164"/>
    <w:rsid w:val="00761378"/>
    <w:rsid w:val="00761634"/>
    <w:rsid w:val="00761731"/>
    <w:rsid w:val="00761A87"/>
    <w:rsid w:val="00761AE9"/>
    <w:rsid w:val="00761E98"/>
    <w:rsid w:val="00762038"/>
    <w:rsid w:val="00762078"/>
    <w:rsid w:val="00762086"/>
    <w:rsid w:val="007620CA"/>
    <w:rsid w:val="0076214B"/>
    <w:rsid w:val="007624DD"/>
    <w:rsid w:val="007624EB"/>
    <w:rsid w:val="0076253C"/>
    <w:rsid w:val="0076271C"/>
    <w:rsid w:val="00762798"/>
    <w:rsid w:val="00762C67"/>
    <w:rsid w:val="00762D87"/>
    <w:rsid w:val="00762DDD"/>
    <w:rsid w:val="00762E57"/>
    <w:rsid w:val="00762FC4"/>
    <w:rsid w:val="0076303D"/>
    <w:rsid w:val="0076319B"/>
    <w:rsid w:val="007631A8"/>
    <w:rsid w:val="0076355E"/>
    <w:rsid w:val="0076379C"/>
    <w:rsid w:val="00763BFE"/>
    <w:rsid w:val="00763E09"/>
    <w:rsid w:val="00763F22"/>
    <w:rsid w:val="00764170"/>
    <w:rsid w:val="0076433E"/>
    <w:rsid w:val="00764575"/>
    <w:rsid w:val="00764A61"/>
    <w:rsid w:val="00764C78"/>
    <w:rsid w:val="00764D90"/>
    <w:rsid w:val="00764EDE"/>
    <w:rsid w:val="00764F55"/>
    <w:rsid w:val="00764F74"/>
    <w:rsid w:val="00765206"/>
    <w:rsid w:val="00765326"/>
    <w:rsid w:val="0076548A"/>
    <w:rsid w:val="00765602"/>
    <w:rsid w:val="00765714"/>
    <w:rsid w:val="00765799"/>
    <w:rsid w:val="007657BE"/>
    <w:rsid w:val="00765CEE"/>
    <w:rsid w:val="00765EA7"/>
    <w:rsid w:val="00765EFE"/>
    <w:rsid w:val="00765F4A"/>
    <w:rsid w:val="007663EE"/>
    <w:rsid w:val="00766548"/>
    <w:rsid w:val="0076656A"/>
    <w:rsid w:val="00766707"/>
    <w:rsid w:val="00766776"/>
    <w:rsid w:val="007667AD"/>
    <w:rsid w:val="00766897"/>
    <w:rsid w:val="00766DC1"/>
    <w:rsid w:val="0076734D"/>
    <w:rsid w:val="007673F6"/>
    <w:rsid w:val="0076782C"/>
    <w:rsid w:val="00767A6C"/>
    <w:rsid w:val="00767AF2"/>
    <w:rsid w:val="00767DE4"/>
    <w:rsid w:val="0077019B"/>
    <w:rsid w:val="00770228"/>
    <w:rsid w:val="007704AF"/>
    <w:rsid w:val="00770651"/>
    <w:rsid w:val="00770757"/>
    <w:rsid w:val="0077097D"/>
    <w:rsid w:val="007709C5"/>
    <w:rsid w:val="00770BD2"/>
    <w:rsid w:val="00770BE7"/>
    <w:rsid w:val="00770D77"/>
    <w:rsid w:val="00770DC3"/>
    <w:rsid w:val="00770FAA"/>
    <w:rsid w:val="00771147"/>
    <w:rsid w:val="0077135A"/>
    <w:rsid w:val="00771569"/>
    <w:rsid w:val="00771795"/>
    <w:rsid w:val="00771886"/>
    <w:rsid w:val="00771957"/>
    <w:rsid w:val="00771A59"/>
    <w:rsid w:val="00771B26"/>
    <w:rsid w:val="00771E3E"/>
    <w:rsid w:val="00771EB9"/>
    <w:rsid w:val="00771EDD"/>
    <w:rsid w:val="00772265"/>
    <w:rsid w:val="007727E4"/>
    <w:rsid w:val="00772AF9"/>
    <w:rsid w:val="00772B6F"/>
    <w:rsid w:val="00772C11"/>
    <w:rsid w:val="00772D66"/>
    <w:rsid w:val="00772F1D"/>
    <w:rsid w:val="00772F66"/>
    <w:rsid w:val="00772FED"/>
    <w:rsid w:val="0077315F"/>
    <w:rsid w:val="007731DB"/>
    <w:rsid w:val="00773253"/>
    <w:rsid w:val="007736A8"/>
    <w:rsid w:val="0077372F"/>
    <w:rsid w:val="00773751"/>
    <w:rsid w:val="00773884"/>
    <w:rsid w:val="007739D7"/>
    <w:rsid w:val="00773A8D"/>
    <w:rsid w:val="00773ACF"/>
    <w:rsid w:val="00773AD4"/>
    <w:rsid w:val="00773C04"/>
    <w:rsid w:val="00773F05"/>
    <w:rsid w:val="00773F7C"/>
    <w:rsid w:val="00774315"/>
    <w:rsid w:val="00774428"/>
    <w:rsid w:val="007744AD"/>
    <w:rsid w:val="007747E8"/>
    <w:rsid w:val="007748B1"/>
    <w:rsid w:val="007748F4"/>
    <w:rsid w:val="00774C77"/>
    <w:rsid w:val="0077518F"/>
    <w:rsid w:val="0077523C"/>
    <w:rsid w:val="007753E3"/>
    <w:rsid w:val="00775721"/>
    <w:rsid w:val="007757D5"/>
    <w:rsid w:val="00775971"/>
    <w:rsid w:val="00775B87"/>
    <w:rsid w:val="00775CE6"/>
    <w:rsid w:val="00775EE1"/>
    <w:rsid w:val="00776344"/>
    <w:rsid w:val="00776346"/>
    <w:rsid w:val="00776539"/>
    <w:rsid w:val="007768D5"/>
    <w:rsid w:val="007769E4"/>
    <w:rsid w:val="00776ADB"/>
    <w:rsid w:val="00776AF8"/>
    <w:rsid w:val="00776B68"/>
    <w:rsid w:val="00776C6C"/>
    <w:rsid w:val="00776F42"/>
    <w:rsid w:val="00776FD3"/>
    <w:rsid w:val="00776FFA"/>
    <w:rsid w:val="00777115"/>
    <w:rsid w:val="0077760C"/>
    <w:rsid w:val="0077766D"/>
    <w:rsid w:val="0077770E"/>
    <w:rsid w:val="0077771E"/>
    <w:rsid w:val="00777790"/>
    <w:rsid w:val="007778CB"/>
    <w:rsid w:val="00777BF5"/>
    <w:rsid w:val="00777E11"/>
    <w:rsid w:val="00777F65"/>
    <w:rsid w:val="00780091"/>
    <w:rsid w:val="007800BD"/>
    <w:rsid w:val="007801FD"/>
    <w:rsid w:val="007802F4"/>
    <w:rsid w:val="00780AEB"/>
    <w:rsid w:val="00780AEC"/>
    <w:rsid w:val="00780D1D"/>
    <w:rsid w:val="00780D8C"/>
    <w:rsid w:val="00781179"/>
    <w:rsid w:val="0078133C"/>
    <w:rsid w:val="0078136A"/>
    <w:rsid w:val="0078165A"/>
    <w:rsid w:val="007817BE"/>
    <w:rsid w:val="007818BA"/>
    <w:rsid w:val="00781AC5"/>
    <w:rsid w:val="00781EF2"/>
    <w:rsid w:val="00782017"/>
    <w:rsid w:val="007822CB"/>
    <w:rsid w:val="0078263A"/>
    <w:rsid w:val="007827A4"/>
    <w:rsid w:val="0078297F"/>
    <w:rsid w:val="00782F0A"/>
    <w:rsid w:val="007832DF"/>
    <w:rsid w:val="0078339E"/>
    <w:rsid w:val="00784058"/>
    <w:rsid w:val="0078419A"/>
    <w:rsid w:val="007841DF"/>
    <w:rsid w:val="0078476E"/>
    <w:rsid w:val="00784829"/>
    <w:rsid w:val="00784868"/>
    <w:rsid w:val="007848DC"/>
    <w:rsid w:val="00784CB0"/>
    <w:rsid w:val="00784D88"/>
    <w:rsid w:val="007855D4"/>
    <w:rsid w:val="00785829"/>
    <w:rsid w:val="00785970"/>
    <w:rsid w:val="00785AEC"/>
    <w:rsid w:val="00785B60"/>
    <w:rsid w:val="00785C7D"/>
    <w:rsid w:val="00785DDF"/>
    <w:rsid w:val="00785E8D"/>
    <w:rsid w:val="00786301"/>
    <w:rsid w:val="00786818"/>
    <w:rsid w:val="00786BE6"/>
    <w:rsid w:val="00786C2E"/>
    <w:rsid w:val="00786E4C"/>
    <w:rsid w:val="0078724E"/>
    <w:rsid w:val="00787636"/>
    <w:rsid w:val="007876CE"/>
    <w:rsid w:val="0078787C"/>
    <w:rsid w:val="00787A10"/>
    <w:rsid w:val="00787B25"/>
    <w:rsid w:val="00787B2F"/>
    <w:rsid w:val="00790238"/>
    <w:rsid w:val="0079045B"/>
    <w:rsid w:val="0079055D"/>
    <w:rsid w:val="007907F3"/>
    <w:rsid w:val="0079085B"/>
    <w:rsid w:val="00790AC5"/>
    <w:rsid w:val="00790C05"/>
    <w:rsid w:val="00790D49"/>
    <w:rsid w:val="00790E17"/>
    <w:rsid w:val="007910AF"/>
    <w:rsid w:val="00791195"/>
    <w:rsid w:val="007911CE"/>
    <w:rsid w:val="007916BF"/>
    <w:rsid w:val="00791782"/>
    <w:rsid w:val="0079178D"/>
    <w:rsid w:val="00791922"/>
    <w:rsid w:val="00792257"/>
    <w:rsid w:val="007923DB"/>
    <w:rsid w:val="00792739"/>
    <w:rsid w:val="007928FA"/>
    <w:rsid w:val="00792AC7"/>
    <w:rsid w:val="00792BD7"/>
    <w:rsid w:val="00792BFD"/>
    <w:rsid w:val="00792CA9"/>
    <w:rsid w:val="00792DD5"/>
    <w:rsid w:val="00792F61"/>
    <w:rsid w:val="00792F76"/>
    <w:rsid w:val="0079302A"/>
    <w:rsid w:val="007930BA"/>
    <w:rsid w:val="00793172"/>
    <w:rsid w:val="00793356"/>
    <w:rsid w:val="007936DB"/>
    <w:rsid w:val="00793867"/>
    <w:rsid w:val="007939CB"/>
    <w:rsid w:val="00793C75"/>
    <w:rsid w:val="00794200"/>
    <w:rsid w:val="00794536"/>
    <w:rsid w:val="007946AC"/>
    <w:rsid w:val="007948FF"/>
    <w:rsid w:val="00794D6A"/>
    <w:rsid w:val="00794DFA"/>
    <w:rsid w:val="00794F33"/>
    <w:rsid w:val="00795473"/>
    <w:rsid w:val="007959A0"/>
    <w:rsid w:val="00795BC0"/>
    <w:rsid w:val="00795BFC"/>
    <w:rsid w:val="00795C2A"/>
    <w:rsid w:val="00795DB1"/>
    <w:rsid w:val="00795E32"/>
    <w:rsid w:val="00796058"/>
    <w:rsid w:val="00796416"/>
    <w:rsid w:val="00796477"/>
    <w:rsid w:val="007964F8"/>
    <w:rsid w:val="0079674E"/>
    <w:rsid w:val="00796787"/>
    <w:rsid w:val="00796DA3"/>
    <w:rsid w:val="00796DB3"/>
    <w:rsid w:val="00796E47"/>
    <w:rsid w:val="00797055"/>
    <w:rsid w:val="00797089"/>
    <w:rsid w:val="007970AC"/>
    <w:rsid w:val="00797297"/>
    <w:rsid w:val="007972D6"/>
    <w:rsid w:val="00797480"/>
    <w:rsid w:val="0079779A"/>
    <w:rsid w:val="007977EE"/>
    <w:rsid w:val="0079799D"/>
    <w:rsid w:val="00797AD6"/>
    <w:rsid w:val="00797B57"/>
    <w:rsid w:val="00797BBA"/>
    <w:rsid w:val="00797C77"/>
    <w:rsid w:val="00797EB1"/>
    <w:rsid w:val="007A001F"/>
    <w:rsid w:val="007A012C"/>
    <w:rsid w:val="007A01DE"/>
    <w:rsid w:val="007A028A"/>
    <w:rsid w:val="007A02DD"/>
    <w:rsid w:val="007A0750"/>
    <w:rsid w:val="007A078E"/>
    <w:rsid w:val="007A0873"/>
    <w:rsid w:val="007A0961"/>
    <w:rsid w:val="007A0AE8"/>
    <w:rsid w:val="007A0C4F"/>
    <w:rsid w:val="007A0FB7"/>
    <w:rsid w:val="007A1025"/>
    <w:rsid w:val="007A1147"/>
    <w:rsid w:val="007A1158"/>
    <w:rsid w:val="007A1205"/>
    <w:rsid w:val="007A136B"/>
    <w:rsid w:val="007A138F"/>
    <w:rsid w:val="007A1392"/>
    <w:rsid w:val="007A1EB8"/>
    <w:rsid w:val="007A1F8F"/>
    <w:rsid w:val="007A20BF"/>
    <w:rsid w:val="007A2472"/>
    <w:rsid w:val="007A2586"/>
    <w:rsid w:val="007A29F7"/>
    <w:rsid w:val="007A2BC9"/>
    <w:rsid w:val="007A2DD4"/>
    <w:rsid w:val="007A2DDC"/>
    <w:rsid w:val="007A2F7D"/>
    <w:rsid w:val="007A3062"/>
    <w:rsid w:val="007A30DC"/>
    <w:rsid w:val="007A310A"/>
    <w:rsid w:val="007A31AC"/>
    <w:rsid w:val="007A3492"/>
    <w:rsid w:val="007A3984"/>
    <w:rsid w:val="007A3AE4"/>
    <w:rsid w:val="007A3C05"/>
    <w:rsid w:val="007A3C09"/>
    <w:rsid w:val="007A3D7F"/>
    <w:rsid w:val="007A3DEE"/>
    <w:rsid w:val="007A3E22"/>
    <w:rsid w:val="007A3F9E"/>
    <w:rsid w:val="007A3FEF"/>
    <w:rsid w:val="007A4131"/>
    <w:rsid w:val="007A436F"/>
    <w:rsid w:val="007A4736"/>
    <w:rsid w:val="007A4792"/>
    <w:rsid w:val="007A48D2"/>
    <w:rsid w:val="007A4975"/>
    <w:rsid w:val="007A499A"/>
    <w:rsid w:val="007A4B78"/>
    <w:rsid w:val="007A4ED9"/>
    <w:rsid w:val="007A4FDA"/>
    <w:rsid w:val="007A55F4"/>
    <w:rsid w:val="007A560B"/>
    <w:rsid w:val="007A5632"/>
    <w:rsid w:val="007A5727"/>
    <w:rsid w:val="007A6182"/>
    <w:rsid w:val="007A635A"/>
    <w:rsid w:val="007A654F"/>
    <w:rsid w:val="007A65F1"/>
    <w:rsid w:val="007A6610"/>
    <w:rsid w:val="007A679D"/>
    <w:rsid w:val="007A6BF7"/>
    <w:rsid w:val="007A7107"/>
    <w:rsid w:val="007A715D"/>
    <w:rsid w:val="007A7217"/>
    <w:rsid w:val="007A7365"/>
    <w:rsid w:val="007A739A"/>
    <w:rsid w:val="007A73C6"/>
    <w:rsid w:val="007A746D"/>
    <w:rsid w:val="007A74B4"/>
    <w:rsid w:val="007A7508"/>
    <w:rsid w:val="007A75F7"/>
    <w:rsid w:val="007A7ADA"/>
    <w:rsid w:val="007A7F3B"/>
    <w:rsid w:val="007B015F"/>
    <w:rsid w:val="007B0346"/>
    <w:rsid w:val="007B0747"/>
    <w:rsid w:val="007B0B03"/>
    <w:rsid w:val="007B0D46"/>
    <w:rsid w:val="007B0D7F"/>
    <w:rsid w:val="007B0DA8"/>
    <w:rsid w:val="007B1369"/>
    <w:rsid w:val="007B16A8"/>
    <w:rsid w:val="007B16B5"/>
    <w:rsid w:val="007B1946"/>
    <w:rsid w:val="007B1DA3"/>
    <w:rsid w:val="007B1FA6"/>
    <w:rsid w:val="007B212D"/>
    <w:rsid w:val="007B21F0"/>
    <w:rsid w:val="007B240C"/>
    <w:rsid w:val="007B2674"/>
    <w:rsid w:val="007B2902"/>
    <w:rsid w:val="007B29B7"/>
    <w:rsid w:val="007B3734"/>
    <w:rsid w:val="007B374E"/>
    <w:rsid w:val="007B37BF"/>
    <w:rsid w:val="007B37F8"/>
    <w:rsid w:val="007B39D1"/>
    <w:rsid w:val="007B3B43"/>
    <w:rsid w:val="007B3DC0"/>
    <w:rsid w:val="007B4348"/>
    <w:rsid w:val="007B437C"/>
    <w:rsid w:val="007B4395"/>
    <w:rsid w:val="007B4535"/>
    <w:rsid w:val="007B4658"/>
    <w:rsid w:val="007B46DC"/>
    <w:rsid w:val="007B4708"/>
    <w:rsid w:val="007B4711"/>
    <w:rsid w:val="007B4A28"/>
    <w:rsid w:val="007B4BA7"/>
    <w:rsid w:val="007B4C2B"/>
    <w:rsid w:val="007B4FE4"/>
    <w:rsid w:val="007B524A"/>
    <w:rsid w:val="007B52EE"/>
    <w:rsid w:val="007B53A5"/>
    <w:rsid w:val="007B540E"/>
    <w:rsid w:val="007B5445"/>
    <w:rsid w:val="007B5B9D"/>
    <w:rsid w:val="007B5F51"/>
    <w:rsid w:val="007B5FF0"/>
    <w:rsid w:val="007B6069"/>
    <w:rsid w:val="007B631B"/>
    <w:rsid w:val="007B6379"/>
    <w:rsid w:val="007B6551"/>
    <w:rsid w:val="007B68A6"/>
    <w:rsid w:val="007B69AC"/>
    <w:rsid w:val="007B6DBD"/>
    <w:rsid w:val="007B6E2B"/>
    <w:rsid w:val="007B6F3B"/>
    <w:rsid w:val="007B6F71"/>
    <w:rsid w:val="007B6FCE"/>
    <w:rsid w:val="007B71E7"/>
    <w:rsid w:val="007B75AC"/>
    <w:rsid w:val="007B7919"/>
    <w:rsid w:val="007B7A6B"/>
    <w:rsid w:val="007B7D96"/>
    <w:rsid w:val="007B7F43"/>
    <w:rsid w:val="007C0038"/>
    <w:rsid w:val="007C0088"/>
    <w:rsid w:val="007C026B"/>
    <w:rsid w:val="007C0649"/>
    <w:rsid w:val="007C0801"/>
    <w:rsid w:val="007C08FE"/>
    <w:rsid w:val="007C095B"/>
    <w:rsid w:val="007C0989"/>
    <w:rsid w:val="007C0C65"/>
    <w:rsid w:val="007C0CC0"/>
    <w:rsid w:val="007C0DE5"/>
    <w:rsid w:val="007C0DF3"/>
    <w:rsid w:val="007C0F1A"/>
    <w:rsid w:val="007C11A9"/>
    <w:rsid w:val="007C141C"/>
    <w:rsid w:val="007C1796"/>
    <w:rsid w:val="007C1997"/>
    <w:rsid w:val="007C1C5E"/>
    <w:rsid w:val="007C2444"/>
    <w:rsid w:val="007C244E"/>
    <w:rsid w:val="007C26B5"/>
    <w:rsid w:val="007C2735"/>
    <w:rsid w:val="007C28DE"/>
    <w:rsid w:val="007C2B19"/>
    <w:rsid w:val="007C2B69"/>
    <w:rsid w:val="007C2D14"/>
    <w:rsid w:val="007C2D34"/>
    <w:rsid w:val="007C2DF7"/>
    <w:rsid w:val="007C2E1D"/>
    <w:rsid w:val="007C2FA2"/>
    <w:rsid w:val="007C30A1"/>
    <w:rsid w:val="007C34F1"/>
    <w:rsid w:val="007C3573"/>
    <w:rsid w:val="007C38A7"/>
    <w:rsid w:val="007C3D1D"/>
    <w:rsid w:val="007C3DFD"/>
    <w:rsid w:val="007C3FA0"/>
    <w:rsid w:val="007C4047"/>
    <w:rsid w:val="007C40CE"/>
    <w:rsid w:val="007C4139"/>
    <w:rsid w:val="007C4233"/>
    <w:rsid w:val="007C431C"/>
    <w:rsid w:val="007C4370"/>
    <w:rsid w:val="007C43E1"/>
    <w:rsid w:val="007C47EF"/>
    <w:rsid w:val="007C4A2D"/>
    <w:rsid w:val="007C4A8A"/>
    <w:rsid w:val="007C4C06"/>
    <w:rsid w:val="007C4C3F"/>
    <w:rsid w:val="007C5181"/>
    <w:rsid w:val="007C5924"/>
    <w:rsid w:val="007C5BC9"/>
    <w:rsid w:val="007C6137"/>
    <w:rsid w:val="007C6176"/>
    <w:rsid w:val="007C63C7"/>
    <w:rsid w:val="007C6588"/>
    <w:rsid w:val="007C679E"/>
    <w:rsid w:val="007C6803"/>
    <w:rsid w:val="007C68CE"/>
    <w:rsid w:val="007C6A5B"/>
    <w:rsid w:val="007C6B3F"/>
    <w:rsid w:val="007C7029"/>
    <w:rsid w:val="007C70AB"/>
    <w:rsid w:val="007C70B7"/>
    <w:rsid w:val="007C71C8"/>
    <w:rsid w:val="007C7229"/>
    <w:rsid w:val="007C74FC"/>
    <w:rsid w:val="007C7906"/>
    <w:rsid w:val="007C7DF1"/>
    <w:rsid w:val="007C7E5A"/>
    <w:rsid w:val="007D011C"/>
    <w:rsid w:val="007D0294"/>
    <w:rsid w:val="007D05D6"/>
    <w:rsid w:val="007D05F7"/>
    <w:rsid w:val="007D0678"/>
    <w:rsid w:val="007D069E"/>
    <w:rsid w:val="007D0761"/>
    <w:rsid w:val="007D08D3"/>
    <w:rsid w:val="007D09E2"/>
    <w:rsid w:val="007D0A5F"/>
    <w:rsid w:val="007D0B41"/>
    <w:rsid w:val="007D0BED"/>
    <w:rsid w:val="007D0D00"/>
    <w:rsid w:val="007D0FF7"/>
    <w:rsid w:val="007D13A1"/>
    <w:rsid w:val="007D1458"/>
    <w:rsid w:val="007D151F"/>
    <w:rsid w:val="007D16A6"/>
    <w:rsid w:val="007D1A43"/>
    <w:rsid w:val="007D1E44"/>
    <w:rsid w:val="007D1E55"/>
    <w:rsid w:val="007D207D"/>
    <w:rsid w:val="007D2126"/>
    <w:rsid w:val="007D242C"/>
    <w:rsid w:val="007D2536"/>
    <w:rsid w:val="007D27A5"/>
    <w:rsid w:val="007D2963"/>
    <w:rsid w:val="007D2C75"/>
    <w:rsid w:val="007D3223"/>
    <w:rsid w:val="007D332E"/>
    <w:rsid w:val="007D333A"/>
    <w:rsid w:val="007D38B2"/>
    <w:rsid w:val="007D3C2E"/>
    <w:rsid w:val="007D3D40"/>
    <w:rsid w:val="007D3EB5"/>
    <w:rsid w:val="007D41B8"/>
    <w:rsid w:val="007D43A5"/>
    <w:rsid w:val="007D4466"/>
    <w:rsid w:val="007D469F"/>
    <w:rsid w:val="007D4773"/>
    <w:rsid w:val="007D47EF"/>
    <w:rsid w:val="007D482E"/>
    <w:rsid w:val="007D4BD1"/>
    <w:rsid w:val="007D4D30"/>
    <w:rsid w:val="007D4E69"/>
    <w:rsid w:val="007D4EC3"/>
    <w:rsid w:val="007D5071"/>
    <w:rsid w:val="007D51DF"/>
    <w:rsid w:val="007D5296"/>
    <w:rsid w:val="007D54FD"/>
    <w:rsid w:val="007D5746"/>
    <w:rsid w:val="007D58CB"/>
    <w:rsid w:val="007D599F"/>
    <w:rsid w:val="007D5CEB"/>
    <w:rsid w:val="007D61C8"/>
    <w:rsid w:val="007D65A7"/>
    <w:rsid w:val="007D6762"/>
    <w:rsid w:val="007D6AFA"/>
    <w:rsid w:val="007D6B54"/>
    <w:rsid w:val="007D6E60"/>
    <w:rsid w:val="007D704B"/>
    <w:rsid w:val="007D7169"/>
    <w:rsid w:val="007D7243"/>
    <w:rsid w:val="007D730A"/>
    <w:rsid w:val="007D7803"/>
    <w:rsid w:val="007D7BEB"/>
    <w:rsid w:val="007D7E77"/>
    <w:rsid w:val="007E004F"/>
    <w:rsid w:val="007E0058"/>
    <w:rsid w:val="007E0066"/>
    <w:rsid w:val="007E043A"/>
    <w:rsid w:val="007E0763"/>
    <w:rsid w:val="007E081E"/>
    <w:rsid w:val="007E085B"/>
    <w:rsid w:val="007E09E3"/>
    <w:rsid w:val="007E0E82"/>
    <w:rsid w:val="007E0F47"/>
    <w:rsid w:val="007E128E"/>
    <w:rsid w:val="007E12C0"/>
    <w:rsid w:val="007E131D"/>
    <w:rsid w:val="007E14AC"/>
    <w:rsid w:val="007E1AB5"/>
    <w:rsid w:val="007E2229"/>
    <w:rsid w:val="007E2369"/>
    <w:rsid w:val="007E2398"/>
    <w:rsid w:val="007E23CD"/>
    <w:rsid w:val="007E24C2"/>
    <w:rsid w:val="007E25DD"/>
    <w:rsid w:val="007E261B"/>
    <w:rsid w:val="007E275E"/>
    <w:rsid w:val="007E2767"/>
    <w:rsid w:val="007E2779"/>
    <w:rsid w:val="007E2AE1"/>
    <w:rsid w:val="007E2B15"/>
    <w:rsid w:val="007E2E34"/>
    <w:rsid w:val="007E2E63"/>
    <w:rsid w:val="007E2EDF"/>
    <w:rsid w:val="007E3048"/>
    <w:rsid w:val="007E30C1"/>
    <w:rsid w:val="007E3127"/>
    <w:rsid w:val="007E31BE"/>
    <w:rsid w:val="007E3685"/>
    <w:rsid w:val="007E37A6"/>
    <w:rsid w:val="007E3905"/>
    <w:rsid w:val="007E39C1"/>
    <w:rsid w:val="007E3E06"/>
    <w:rsid w:val="007E41A4"/>
    <w:rsid w:val="007E42CC"/>
    <w:rsid w:val="007E42FD"/>
    <w:rsid w:val="007E44B3"/>
    <w:rsid w:val="007E4537"/>
    <w:rsid w:val="007E478C"/>
    <w:rsid w:val="007E4AF9"/>
    <w:rsid w:val="007E4D3B"/>
    <w:rsid w:val="007E4DF8"/>
    <w:rsid w:val="007E5123"/>
    <w:rsid w:val="007E51AD"/>
    <w:rsid w:val="007E525D"/>
    <w:rsid w:val="007E53B0"/>
    <w:rsid w:val="007E5767"/>
    <w:rsid w:val="007E5851"/>
    <w:rsid w:val="007E5908"/>
    <w:rsid w:val="007E5C87"/>
    <w:rsid w:val="007E5EDB"/>
    <w:rsid w:val="007E5FC1"/>
    <w:rsid w:val="007E5FE7"/>
    <w:rsid w:val="007E600B"/>
    <w:rsid w:val="007E64D0"/>
    <w:rsid w:val="007E695C"/>
    <w:rsid w:val="007E6C66"/>
    <w:rsid w:val="007E703A"/>
    <w:rsid w:val="007E71FE"/>
    <w:rsid w:val="007E7779"/>
    <w:rsid w:val="007E7B2D"/>
    <w:rsid w:val="007E7E0D"/>
    <w:rsid w:val="007F021F"/>
    <w:rsid w:val="007F0305"/>
    <w:rsid w:val="007F0441"/>
    <w:rsid w:val="007F053A"/>
    <w:rsid w:val="007F0634"/>
    <w:rsid w:val="007F0BE2"/>
    <w:rsid w:val="007F0BF0"/>
    <w:rsid w:val="007F0D2B"/>
    <w:rsid w:val="007F0D53"/>
    <w:rsid w:val="007F0EC7"/>
    <w:rsid w:val="007F0EDA"/>
    <w:rsid w:val="007F0EEC"/>
    <w:rsid w:val="007F0FC8"/>
    <w:rsid w:val="007F0FED"/>
    <w:rsid w:val="007F1015"/>
    <w:rsid w:val="007F102A"/>
    <w:rsid w:val="007F116A"/>
    <w:rsid w:val="007F12D2"/>
    <w:rsid w:val="007F1321"/>
    <w:rsid w:val="007F134D"/>
    <w:rsid w:val="007F1686"/>
    <w:rsid w:val="007F1891"/>
    <w:rsid w:val="007F1951"/>
    <w:rsid w:val="007F1CBC"/>
    <w:rsid w:val="007F1F58"/>
    <w:rsid w:val="007F218C"/>
    <w:rsid w:val="007F2496"/>
    <w:rsid w:val="007F2581"/>
    <w:rsid w:val="007F268C"/>
    <w:rsid w:val="007F27DF"/>
    <w:rsid w:val="007F2944"/>
    <w:rsid w:val="007F29D0"/>
    <w:rsid w:val="007F2A8B"/>
    <w:rsid w:val="007F2C2B"/>
    <w:rsid w:val="007F2DCF"/>
    <w:rsid w:val="007F3042"/>
    <w:rsid w:val="007F3177"/>
    <w:rsid w:val="007F3624"/>
    <w:rsid w:val="007F39AB"/>
    <w:rsid w:val="007F3B24"/>
    <w:rsid w:val="007F3BBD"/>
    <w:rsid w:val="007F3D3E"/>
    <w:rsid w:val="007F4113"/>
    <w:rsid w:val="007F4170"/>
    <w:rsid w:val="007F42E1"/>
    <w:rsid w:val="007F44A9"/>
    <w:rsid w:val="007F468A"/>
    <w:rsid w:val="007F47FF"/>
    <w:rsid w:val="007F49AC"/>
    <w:rsid w:val="007F4C61"/>
    <w:rsid w:val="007F4E28"/>
    <w:rsid w:val="007F50CC"/>
    <w:rsid w:val="007F5103"/>
    <w:rsid w:val="007F5781"/>
    <w:rsid w:val="007F5CDA"/>
    <w:rsid w:val="007F6130"/>
    <w:rsid w:val="007F6289"/>
    <w:rsid w:val="007F6647"/>
    <w:rsid w:val="007F6689"/>
    <w:rsid w:val="007F6815"/>
    <w:rsid w:val="007F69C7"/>
    <w:rsid w:val="007F6F7D"/>
    <w:rsid w:val="007F7157"/>
    <w:rsid w:val="007F72CA"/>
    <w:rsid w:val="007F7485"/>
    <w:rsid w:val="007F74CF"/>
    <w:rsid w:val="007F7783"/>
    <w:rsid w:val="007F7B45"/>
    <w:rsid w:val="007F7BC4"/>
    <w:rsid w:val="007F7C65"/>
    <w:rsid w:val="007F7D5B"/>
    <w:rsid w:val="007F7EC2"/>
    <w:rsid w:val="007F7F50"/>
    <w:rsid w:val="008002AF"/>
    <w:rsid w:val="008002F5"/>
    <w:rsid w:val="00800312"/>
    <w:rsid w:val="00800571"/>
    <w:rsid w:val="00800B2B"/>
    <w:rsid w:val="00800F38"/>
    <w:rsid w:val="00801035"/>
    <w:rsid w:val="0080164B"/>
    <w:rsid w:val="0080177D"/>
    <w:rsid w:val="008018B6"/>
    <w:rsid w:val="008019A5"/>
    <w:rsid w:val="00801BA5"/>
    <w:rsid w:val="00801F33"/>
    <w:rsid w:val="008023E3"/>
    <w:rsid w:val="008024F7"/>
    <w:rsid w:val="008027A4"/>
    <w:rsid w:val="0080288B"/>
    <w:rsid w:val="00802927"/>
    <w:rsid w:val="0080295B"/>
    <w:rsid w:val="00802C82"/>
    <w:rsid w:val="00802D76"/>
    <w:rsid w:val="008030C4"/>
    <w:rsid w:val="008031E8"/>
    <w:rsid w:val="00803272"/>
    <w:rsid w:val="008035F5"/>
    <w:rsid w:val="00803827"/>
    <w:rsid w:val="00803966"/>
    <w:rsid w:val="008039C3"/>
    <w:rsid w:val="00803AC9"/>
    <w:rsid w:val="00803BF7"/>
    <w:rsid w:val="00803CE6"/>
    <w:rsid w:val="00803DCD"/>
    <w:rsid w:val="00803EF2"/>
    <w:rsid w:val="00804136"/>
    <w:rsid w:val="008042AF"/>
    <w:rsid w:val="00804735"/>
    <w:rsid w:val="00804B5B"/>
    <w:rsid w:val="00804C2B"/>
    <w:rsid w:val="00804D6A"/>
    <w:rsid w:val="008051B7"/>
    <w:rsid w:val="008058AC"/>
    <w:rsid w:val="00805B5B"/>
    <w:rsid w:val="00805B67"/>
    <w:rsid w:val="00805C2B"/>
    <w:rsid w:val="00806096"/>
    <w:rsid w:val="0080628B"/>
    <w:rsid w:val="008062D8"/>
    <w:rsid w:val="0080635B"/>
    <w:rsid w:val="00806ADC"/>
    <w:rsid w:val="00806E7D"/>
    <w:rsid w:val="00806EEC"/>
    <w:rsid w:val="00807228"/>
    <w:rsid w:val="00807244"/>
    <w:rsid w:val="008072D3"/>
    <w:rsid w:val="00807388"/>
    <w:rsid w:val="008074D5"/>
    <w:rsid w:val="00807968"/>
    <w:rsid w:val="008079EC"/>
    <w:rsid w:val="00807AF7"/>
    <w:rsid w:val="00807EF3"/>
    <w:rsid w:val="00810133"/>
    <w:rsid w:val="00810196"/>
    <w:rsid w:val="008102F7"/>
    <w:rsid w:val="008103A4"/>
    <w:rsid w:val="00810654"/>
    <w:rsid w:val="0081080F"/>
    <w:rsid w:val="00810859"/>
    <w:rsid w:val="00810877"/>
    <w:rsid w:val="008108C8"/>
    <w:rsid w:val="00810E65"/>
    <w:rsid w:val="00810E6A"/>
    <w:rsid w:val="00810EFF"/>
    <w:rsid w:val="00810FB3"/>
    <w:rsid w:val="00811005"/>
    <w:rsid w:val="0081111E"/>
    <w:rsid w:val="008111C8"/>
    <w:rsid w:val="00811297"/>
    <w:rsid w:val="00811418"/>
    <w:rsid w:val="00811537"/>
    <w:rsid w:val="00811A53"/>
    <w:rsid w:val="00811C31"/>
    <w:rsid w:val="00812155"/>
    <w:rsid w:val="008121E4"/>
    <w:rsid w:val="00812216"/>
    <w:rsid w:val="0081222B"/>
    <w:rsid w:val="008122C5"/>
    <w:rsid w:val="008122D0"/>
    <w:rsid w:val="008122D4"/>
    <w:rsid w:val="008122EF"/>
    <w:rsid w:val="0081261E"/>
    <w:rsid w:val="008129A4"/>
    <w:rsid w:val="00812E20"/>
    <w:rsid w:val="008132F9"/>
    <w:rsid w:val="008133C1"/>
    <w:rsid w:val="008135E6"/>
    <w:rsid w:val="00813774"/>
    <w:rsid w:val="008137D6"/>
    <w:rsid w:val="0081394C"/>
    <w:rsid w:val="00813BE1"/>
    <w:rsid w:val="00813EA9"/>
    <w:rsid w:val="008140BF"/>
    <w:rsid w:val="008149EF"/>
    <w:rsid w:val="00814AF8"/>
    <w:rsid w:val="00814BEA"/>
    <w:rsid w:val="00814ED7"/>
    <w:rsid w:val="0081501C"/>
    <w:rsid w:val="0081504C"/>
    <w:rsid w:val="0081511C"/>
    <w:rsid w:val="0081512B"/>
    <w:rsid w:val="00815220"/>
    <w:rsid w:val="0081541E"/>
    <w:rsid w:val="00815513"/>
    <w:rsid w:val="00815CA9"/>
    <w:rsid w:val="00815D59"/>
    <w:rsid w:val="00815F58"/>
    <w:rsid w:val="00815FE1"/>
    <w:rsid w:val="00816095"/>
    <w:rsid w:val="0081621F"/>
    <w:rsid w:val="0081632F"/>
    <w:rsid w:val="00816460"/>
    <w:rsid w:val="00816476"/>
    <w:rsid w:val="0081661B"/>
    <w:rsid w:val="00816AFC"/>
    <w:rsid w:val="00816B02"/>
    <w:rsid w:val="00816D25"/>
    <w:rsid w:val="00816E9D"/>
    <w:rsid w:val="00817119"/>
    <w:rsid w:val="008172B3"/>
    <w:rsid w:val="008172D6"/>
    <w:rsid w:val="00817F82"/>
    <w:rsid w:val="0082017E"/>
    <w:rsid w:val="008201C9"/>
    <w:rsid w:val="0082027B"/>
    <w:rsid w:val="00820295"/>
    <w:rsid w:val="008206CB"/>
    <w:rsid w:val="008207B4"/>
    <w:rsid w:val="00820A6B"/>
    <w:rsid w:val="00820D18"/>
    <w:rsid w:val="008211B0"/>
    <w:rsid w:val="00821240"/>
    <w:rsid w:val="00821334"/>
    <w:rsid w:val="008214DC"/>
    <w:rsid w:val="00821A3C"/>
    <w:rsid w:val="00821BE4"/>
    <w:rsid w:val="00821C8E"/>
    <w:rsid w:val="00821D40"/>
    <w:rsid w:val="00821FC5"/>
    <w:rsid w:val="0082221A"/>
    <w:rsid w:val="00822264"/>
    <w:rsid w:val="008223AF"/>
    <w:rsid w:val="00822598"/>
    <w:rsid w:val="00822740"/>
    <w:rsid w:val="0082289C"/>
    <w:rsid w:val="00822940"/>
    <w:rsid w:val="008229DB"/>
    <w:rsid w:val="00822E04"/>
    <w:rsid w:val="00822E2A"/>
    <w:rsid w:val="00822E7F"/>
    <w:rsid w:val="00822EFD"/>
    <w:rsid w:val="00822FA7"/>
    <w:rsid w:val="0082315B"/>
    <w:rsid w:val="00823319"/>
    <w:rsid w:val="00823354"/>
    <w:rsid w:val="00823369"/>
    <w:rsid w:val="0082349D"/>
    <w:rsid w:val="008235D1"/>
    <w:rsid w:val="00823923"/>
    <w:rsid w:val="00823944"/>
    <w:rsid w:val="00823B7B"/>
    <w:rsid w:val="00823BFA"/>
    <w:rsid w:val="00823E9C"/>
    <w:rsid w:val="00823ED7"/>
    <w:rsid w:val="008241A1"/>
    <w:rsid w:val="0082452E"/>
    <w:rsid w:val="00824834"/>
    <w:rsid w:val="0082485E"/>
    <w:rsid w:val="008248C8"/>
    <w:rsid w:val="00824D9C"/>
    <w:rsid w:val="00824E92"/>
    <w:rsid w:val="00824EEB"/>
    <w:rsid w:val="00824EF8"/>
    <w:rsid w:val="008250B3"/>
    <w:rsid w:val="008253A3"/>
    <w:rsid w:val="008253C2"/>
    <w:rsid w:val="0082543F"/>
    <w:rsid w:val="008254E8"/>
    <w:rsid w:val="00825729"/>
    <w:rsid w:val="00825BCE"/>
    <w:rsid w:val="00825BF4"/>
    <w:rsid w:val="00825BFD"/>
    <w:rsid w:val="00825F25"/>
    <w:rsid w:val="00825F8E"/>
    <w:rsid w:val="0082607C"/>
    <w:rsid w:val="00826434"/>
    <w:rsid w:val="0082655C"/>
    <w:rsid w:val="00826B8E"/>
    <w:rsid w:val="008272E1"/>
    <w:rsid w:val="008273CF"/>
    <w:rsid w:val="0082774B"/>
    <w:rsid w:val="00827D60"/>
    <w:rsid w:val="008302B7"/>
    <w:rsid w:val="00830372"/>
    <w:rsid w:val="00830480"/>
    <w:rsid w:val="008305D6"/>
    <w:rsid w:val="00830899"/>
    <w:rsid w:val="00830B9A"/>
    <w:rsid w:val="00830DD3"/>
    <w:rsid w:val="00830DEB"/>
    <w:rsid w:val="00830F45"/>
    <w:rsid w:val="00831153"/>
    <w:rsid w:val="0083121B"/>
    <w:rsid w:val="00831387"/>
    <w:rsid w:val="00831787"/>
    <w:rsid w:val="00831869"/>
    <w:rsid w:val="00831E3F"/>
    <w:rsid w:val="00831E5D"/>
    <w:rsid w:val="00831FF7"/>
    <w:rsid w:val="00832346"/>
    <w:rsid w:val="0083239B"/>
    <w:rsid w:val="008326F0"/>
    <w:rsid w:val="00832C32"/>
    <w:rsid w:val="00832D50"/>
    <w:rsid w:val="00832ECE"/>
    <w:rsid w:val="0083367E"/>
    <w:rsid w:val="00833BB5"/>
    <w:rsid w:val="00833FDD"/>
    <w:rsid w:val="00834200"/>
    <w:rsid w:val="008342F5"/>
    <w:rsid w:val="00834380"/>
    <w:rsid w:val="00834B69"/>
    <w:rsid w:val="00835074"/>
    <w:rsid w:val="00835130"/>
    <w:rsid w:val="008355EE"/>
    <w:rsid w:val="0083576F"/>
    <w:rsid w:val="00835851"/>
    <w:rsid w:val="00835960"/>
    <w:rsid w:val="008360EB"/>
    <w:rsid w:val="00836395"/>
    <w:rsid w:val="00836637"/>
    <w:rsid w:val="00836A12"/>
    <w:rsid w:val="00836A58"/>
    <w:rsid w:val="00836D98"/>
    <w:rsid w:val="00836E27"/>
    <w:rsid w:val="00836FAA"/>
    <w:rsid w:val="0083716B"/>
    <w:rsid w:val="0083724E"/>
    <w:rsid w:val="00837281"/>
    <w:rsid w:val="008372A1"/>
    <w:rsid w:val="008372F6"/>
    <w:rsid w:val="008373D8"/>
    <w:rsid w:val="00837676"/>
    <w:rsid w:val="00837826"/>
    <w:rsid w:val="00837C8F"/>
    <w:rsid w:val="00837DF3"/>
    <w:rsid w:val="00837FB6"/>
    <w:rsid w:val="0084017A"/>
    <w:rsid w:val="008401B0"/>
    <w:rsid w:val="008401F9"/>
    <w:rsid w:val="00840750"/>
    <w:rsid w:val="00840781"/>
    <w:rsid w:val="00840A9E"/>
    <w:rsid w:val="00840D03"/>
    <w:rsid w:val="00840D37"/>
    <w:rsid w:val="00840F42"/>
    <w:rsid w:val="00840FAA"/>
    <w:rsid w:val="00840FEB"/>
    <w:rsid w:val="00841296"/>
    <w:rsid w:val="0084134E"/>
    <w:rsid w:val="008415AF"/>
    <w:rsid w:val="0084169C"/>
    <w:rsid w:val="0084198C"/>
    <w:rsid w:val="00841A69"/>
    <w:rsid w:val="00841B2D"/>
    <w:rsid w:val="00841C04"/>
    <w:rsid w:val="00841D84"/>
    <w:rsid w:val="00842111"/>
    <w:rsid w:val="00842133"/>
    <w:rsid w:val="00842509"/>
    <w:rsid w:val="00842565"/>
    <w:rsid w:val="0084272C"/>
    <w:rsid w:val="0084286C"/>
    <w:rsid w:val="00842954"/>
    <w:rsid w:val="00842F0E"/>
    <w:rsid w:val="00843038"/>
    <w:rsid w:val="00843159"/>
    <w:rsid w:val="00843228"/>
    <w:rsid w:val="00843263"/>
    <w:rsid w:val="008437E8"/>
    <w:rsid w:val="008438B4"/>
    <w:rsid w:val="00843C4C"/>
    <w:rsid w:val="00843C8D"/>
    <w:rsid w:val="008442F1"/>
    <w:rsid w:val="0084443F"/>
    <w:rsid w:val="0084444A"/>
    <w:rsid w:val="00844476"/>
    <w:rsid w:val="00844632"/>
    <w:rsid w:val="00844684"/>
    <w:rsid w:val="008446A2"/>
    <w:rsid w:val="008446F1"/>
    <w:rsid w:val="008448B7"/>
    <w:rsid w:val="00844967"/>
    <w:rsid w:val="0084496A"/>
    <w:rsid w:val="00844B7B"/>
    <w:rsid w:val="00844C77"/>
    <w:rsid w:val="00844D42"/>
    <w:rsid w:val="00844D99"/>
    <w:rsid w:val="008450CB"/>
    <w:rsid w:val="008451E2"/>
    <w:rsid w:val="00845285"/>
    <w:rsid w:val="00845379"/>
    <w:rsid w:val="008453DD"/>
    <w:rsid w:val="00845458"/>
    <w:rsid w:val="00845561"/>
    <w:rsid w:val="00845A12"/>
    <w:rsid w:val="00845C89"/>
    <w:rsid w:val="00845C96"/>
    <w:rsid w:val="00846061"/>
    <w:rsid w:val="0084627E"/>
    <w:rsid w:val="00846626"/>
    <w:rsid w:val="008467D1"/>
    <w:rsid w:val="00846879"/>
    <w:rsid w:val="00846FB2"/>
    <w:rsid w:val="0084708A"/>
    <w:rsid w:val="00847102"/>
    <w:rsid w:val="0084715D"/>
    <w:rsid w:val="00847166"/>
    <w:rsid w:val="008471F3"/>
    <w:rsid w:val="008472EC"/>
    <w:rsid w:val="0084773D"/>
    <w:rsid w:val="00847886"/>
    <w:rsid w:val="00847910"/>
    <w:rsid w:val="008479A7"/>
    <w:rsid w:val="008479E5"/>
    <w:rsid w:val="00847ACE"/>
    <w:rsid w:val="00847CB8"/>
    <w:rsid w:val="00847E86"/>
    <w:rsid w:val="00847EEB"/>
    <w:rsid w:val="0085021A"/>
    <w:rsid w:val="00850390"/>
    <w:rsid w:val="0085055F"/>
    <w:rsid w:val="0085059C"/>
    <w:rsid w:val="00850B11"/>
    <w:rsid w:val="00850E7C"/>
    <w:rsid w:val="00850EFB"/>
    <w:rsid w:val="00851058"/>
    <w:rsid w:val="008510F9"/>
    <w:rsid w:val="0085111F"/>
    <w:rsid w:val="00851407"/>
    <w:rsid w:val="00851411"/>
    <w:rsid w:val="0085143E"/>
    <w:rsid w:val="0085145F"/>
    <w:rsid w:val="0085187C"/>
    <w:rsid w:val="00851C69"/>
    <w:rsid w:val="00851E3A"/>
    <w:rsid w:val="00852065"/>
    <w:rsid w:val="008521C7"/>
    <w:rsid w:val="0085220C"/>
    <w:rsid w:val="008522F2"/>
    <w:rsid w:val="00852811"/>
    <w:rsid w:val="00852870"/>
    <w:rsid w:val="00852A39"/>
    <w:rsid w:val="00852A9B"/>
    <w:rsid w:val="00852E45"/>
    <w:rsid w:val="0085355A"/>
    <w:rsid w:val="00853698"/>
    <w:rsid w:val="008537D9"/>
    <w:rsid w:val="00853831"/>
    <w:rsid w:val="0085398F"/>
    <w:rsid w:val="00853A93"/>
    <w:rsid w:val="00853B3B"/>
    <w:rsid w:val="00853C23"/>
    <w:rsid w:val="00853D1C"/>
    <w:rsid w:val="00853DB8"/>
    <w:rsid w:val="0085407F"/>
    <w:rsid w:val="008540B0"/>
    <w:rsid w:val="00854744"/>
    <w:rsid w:val="008547D9"/>
    <w:rsid w:val="00854977"/>
    <w:rsid w:val="0085499F"/>
    <w:rsid w:val="00854F99"/>
    <w:rsid w:val="0085513C"/>
    <w:rsid w:val="00855386"/>
    <w:rsid w:val="0085538B"/>
    <w:rsid w:val="00855627"/>
    <w:rsid w:val="0085573C"/>
    <w:rsid w:val="00855B72"/>
    <w:rsid w:val="00855D71"/>
    <w:rsid w:val="00855D80"/>
    <w:rsid w:val="008562DC"/>
    <w:rsid w:val="00856391"/>
    <w:rsid w:val="00856563"/>
    <w:rsid w:val="008568E4"/>
    <w:rsid w:val="00856B8F"/>
    <w:rsid w:val="00856BAC"/>
    <w:rsid w:val="00856E38"/>
    <w:rsid w:val="00856FAD"/>
    <w:rsid w:val="008570B1"/>
    <w:rsid w:val="0085744A"/>
    <w:rsid w:val="008574CB"/>
    <w:rsid w:val="008574DA"/>
    <w:rsid w:val="008577F4"/>
    <w:rsid w:val="00857BC4"/>
    <w:rsid w:val="00860125"/>
    <w:rsid w:val="00860214"/>
    <w:rsid w:val="0086035E"/>
    <w:rsid w:val="00860693"/>
    <w:rsid w:val="00860797"/>
    <w:rsid w:val="00860B22"/>
    <w:rsid w:val="00860B43"/>
    <w:rsid w:val="00860B64"/>
    <w:rsid w:val="00860D23"/>
    <w:rsid w:val="008611EA"/>
    <w:rsid w:val="00861454"/>
    <w:rsid w:val="00861A3D"/>
    <w:rsid w:val="00861B01"/>
    <w:rsid w:val="008621A6"/>
    <w:rsid w:val="008621F0"/>
    <w:rsid w:val="008626F2"/>
    <w:rsid w:val="00862AAC"/>
    <w:rsid w:val="00862E03"/>
    <w:rsid w:val="00862EFE"/>
    <w:rsid w:val="00862FBB"/>
    <w:rsid w:val="0086309E"/>
    <w:rsid w:val="008632CD"/>
    <w:rsid w:val="008632DC"/>
    <w:rsid w:val="00863305"/>
    <w:rsid w:val="00863306"/>
    <w:rsid w:val="00863368"/>
    <w:rsid w:val="008634FF"/>
    <w:rsid w:val="008636A3"/>
    <w:rsid w:val="008639BC"/>
    <w:rsid w:val="008639E9"/>
    <w:rsid w:val="00863C6E"/>
    <w:rsid w:val="00863D50"/>
    <w:rsid w:val="0086446B"/>
    <w:rsid w:val="008644A2"/>
    <w:rsid w:val="0086460B"/>
    <w:rsid w:val="008648B5"/>
    <w:rsid w:val="008648D8"/>
    <w:rsid w:val="00864991"/>
    <w:rsid w:val="00864D6B"/>
    <w:rsid w:val="008650C4"/>
    <w:rsid w:val="00865279"/>
    <w:rsid w:val="008653BC"/>
    <w:rsid w:val="00865558"/>
    <w:rsid w:val="0086559D"/>
    <w:rsid w:val="0086573C"/>
    <w:rsid w:val="008658BA"/>
    <w:rsid w:val="00865A82"/>
    <w:rsid w:val="00865FDE"/>
    <w:rsid w:val="00865FEE"/>
    <w:rsid w:val="00866711"/>
    <w:rsid w:val="00866745"/>
    <w:rsid w:val="008667EE"/>
    <w:rsid w:val="008667FE"/>
    <w:rsid w:val="00866A8E"/>
    <w:rsid w:val="00866BC4"/>
    <w:rsid w:val="00866C04"/>
    <w:rsid w:val="00866D12"/>
    <w:rsid w:val="00866D5E"/>
    <w:rsid w:val="00866E2B"/>
    <w:rsid w:val="00866EA2"/>
    <w:rsid w:val="008674FD"/>
    <w:rsid w:val="00867643"/>
    <w:rsid w:val="00867945"/>
    <w:rsid w:val="00867B3D"/>
    <w:rsid w:val="00867B48"/>
    <w:rsid w:val="00867C63"/>
    <w:rsid w:val="00867D9A"/>
    <w:rsid w:val="00867E8E"/>
    <w:rsid w:val="008700FB"/>
    <w:rsid w:val="00870342"/>
    <w:rsid w:val="008703E9"/>
    <w:rsid w:val="008704C8"/>
    <w:rsid w:val="00870557"/>
    <w:rsid w:val="00870684"/>
    <w:rsid w:val="0087082B"/>
    <w:rsid w:val="008708DC"/>
    <w:rsid w:val="008708DF"/>
    <w:rsid w:val="008708F7"/>
    <w:rsid w:val="008709D8"/>
    <w:rsid w:val="00870D4F"/>
    <w:rsid w:val="00870F4C"/>
    <w:rsid w:val="00870FA5"/>
    <w:rsid w:val="00871031"/>
    <w:rsid w:val="00871207"/>
    <w:rsid w:val="00871231"/>
    <w:rsid w:val="00871250"/>
    <w:rsid w:val="00871581"/>
    <w:rsid w:val="00871C06"/>
    <w:rsid w:val="00872087"/>
    <w:rsid w:val="008720B8"/>
    <w:rsid w:val="0087218E"/>
    <w:rsid w:val="00872238"/>
    <w:rsid w:val="0087225A"/>
    <w:rsid w:val="00872326"/>
    <w:rsid w:val="0087236D"/>
    <w:rsid w:val="00872492"/>
    <w:rsid w:val="00872530"/>
    <w:rsid w:val="008728FF"/>
    <w:rsid w:val="00872B33"/>
    <w:rsid w:val="00872D3E"/>
    <w:rsid w:val="00872FC4"/>
    <w:rsid w:val="008731E8"/>
    <w:rsid w:val="0087342C"/>
    <w:rsid w:val="0087359F"/>
    <w:rsid w:val="008738E5"/>
    <w:rsid w:val="00873C17"/>
    <w:rsid w:val="00873DD8"/>
    <w:rsid w:val="00873E36"/>
    <w:rsid w:val="00873F73"/>
    <w:rsid w:val="0087424D"/>
    <w:rsid w:val="00874459"/>
    <w:rsid w:val="00874674"/>
    <w:rsid w:val="00874740"/>
    <w:rsid w:val="00874860"/>
    <w:rsid w:val="00874A97"/>
    <w:rsid w:val="00874D9B"/>
    <w:rsid w:val="00875078"/>
    <w:rsid w:val="00875165"/>
    <w:rsid w:val="008756A5"/>
    <w:rsid w:val="00875911"/>
    <w:rsid w:val="008759E8"/>
    <w:rsid w:val="00875C50"/>
    <w:rsid w:val="00875C6E"/>
    <w:rsid w:val="00875D4C"/>
    <w:rsid w:val="0087648D"/>
    <w:rsid w:val="0087673E"/>
    <w:rsid w:val="00876A76"/>
    <w:rsid w:val="00876A97"/>
    <w:rsid w:val="00876B6D"/>
    <w:rsid w:val="00876E8B"/>
    <w:rsid w:val="00877102"/>
    <w:rsid w:val="00877367"/>
    <w:rsid w:val="00877448"/>
    <w:rsid w:val="0087762C"/>
    <w:rsid w:val="00877688"/>
    <w:rsid w:val="008777FF"/>
    <w:rsid w:val="00877DB1"/>
    <w:rsid w:val="00880275"/>
    <w:rsid w:val="008802D9"/>
    <w:rsid w:val="00880365"/>
    <w:rsid w:val="008805B4"/>
    <w:rsid w:val="0088079A"/>
    <w:rsid w:val="008807CF"/>
    <w:rsid w:val="00880856"/>
    <w:rsid w:val="0088091A"/>
    <w:rsid w:val="00880B45"/>
    <w:rsid w:val="00880CB5"/>
    <w:rsid w:val="00880F4C"/>
    <w:rsid w:val="00881051"/>
    <w:rsid w:val="0088110E"/>
    <w:rsid w:val="00881205"/>
    <w:rsid w:val="008816CD"/>
    <w:rsid w:val="0088187C"/>
    <w:rsid w:val="00881906"/>
    <w:rsid w:val="0088190D"/>
    <w:rsid w:val="00881957"/>
    <w:rsid w:val="0088196E"/>
    <w:rsid w:val="00881B0D"/>
    <w:rsid w:val="00881F71"/>
    <w:rsid w:val="008822AD"/>
    <w:rsid w:val="0088249F"/>
    <w:rsid w:val="008825C2"/>
    <w:rsid w:val="00882617"/>
    <w:rsid w:val="0088266D"/>
    <w:rsid w:val="00882C51"/>
    <w:rsid w:val="00882D29"/>
    <w:rsid w:val="00882E75"/>
    <w:rsid w:val="00883044"/>
    <w:rsid w:val="00883121"/>
    <w:rsid w:val="00883231"/>
    <w:rsid w:val="008835C1"/>
    <w:rsid w:val="0088366A"/>
    <w:rsid w:val="008836F7"/>
    <w:rsid w:val="0088378A"/>
    <w:rsid w:val="00883D96"/>
    <w:rsid w:val="00883F45"/>
    <w:rsid w:val="0088410C"/>
    <w:rsid w:val="00884212"/>
    <w:rsid w:val="00884489"/>
    <w:rsid w:val="00884513"/>
    <w:rsid w:val="008845CB"/>
    <w:rsid w:val="008847FA"/>
    <w:rsid w:val="00884AFD"/>
    <w:rsid w:val="00884BF6"/>
    <w:rsid w:val="00884CF2"/>
    <w:rsid w:val="00884D27"/>
    <w:rsid w:val="00884E97"/>
    <w:rsid w:val="00885095"/>
    <w:rsid w:val="008851B2"/>
    <w:rsid w:val="008851F8"/>
    <w:rsid w:val="00885414"/>
    <w:rsid w:val="00885506"/>
    <w:rsid w:val="0088576E"/>
    <w:rsid w:val="0088584D"/>
    <w:rsid w:val="008859EE"/>
    <w:rsid w:val="008859FA"/>
    <w:rsid w:val="00885B1B"/>
    <w:rsid w:val="00885C44"/>
    <w:rsid w:val="00885D51"/>
    <w:rsid w:val="00885D8F"/>
    <w:rsid w:val="00885E4E"/>
    <w:rsid w:val="00885F0C"/>
    <w:rsid w:val="00885F96"/>
    <w:rsid w:val="00885F98"/>
    <w:rsid w:val="00886466"/>
    <w:rsid w:val="00886547"/>
    <w:rsid w:val="00886AA3"/>
    <w:rsid w:val="00886CD3"/>
    <w:rsid w:val="0088706B"/>
    <w:rsid w:val="00887189"/>
    <w:rsid w:val="00887224"/>
    <w:rsid w:val="00887299"/>
    <w:rsid w:val="00887325"/>
    <w:rsid w:val="008873AC"/>
    <w:rsid w:val="00887505"/>
    <w:rsid w:val="00887513"/>
    <w:rsid w:val="00887700"/>
    <w:rsid w:val="008877AA"/>
    <w:rsid w:val="008879DE"/>
    <w:rsid w:val="0089006D"/>
    <w:rsid w:val="008901B6"/>
    <w:rsid w:val="00890843"/>
    <w:rsid w:val="00890C01"/>
    <w:rsid w:val="00890D2E"/>
    <w:rsid w:val="00890F3D"/>
    <w:rsid w:val="00891237"/>
    <w:rsid w:val="008912F6"/>
    <w:rsid w:val="008912F8"/>
    <w:rsid w:val="00891364"/>
    <w:rsid w:val="00891B5D"/>
    <w:rsid w:val="00891C30"/>
    <w:rsid w:val="00892063"/>
    <w:rsid w:val="00892176"/>
    <w:rsid w:val="00892244"/>
    <w:rsid w:val="0089255C"/>
    <w:rsid w:val="00892A21"/>
    <w:rsid w:val="00892C2A"/>
    <w:rsid w:val="00892C74"/>
    <w:rsid w:val="00892F5E"/>
    <w:rsid w:val="008930CE"/>
    <w:rsid w:val="0089316A"/>
    <w:rsid w:val="0089336D"/>
    <w:rsid w:val="0089344F"/>
    <w:rsid w:val="0089356D"/>
    <w:rsid w:val="008935BB"/>
    <w:rsid w:val="00893656"/>
    <w:rsid w:val="008937DD"/>
    <w:rsid w:val="00893AED"/>
    <w:rsid w:val="00893B14"/>
    <w:rsid w:val="00893D37"/>
    <w:rsid w:val="00894069"/>
    <w:rsid w:val="0089421C"/>
    <w:rsid w:val="008943D2"/>
    <w:rsid w:val="008943FC"/>
    <w:rsid w:val="00894541"/>
    <w:rsid w:val="00894C43"/>
    <w:rsid w:val="00895066"/>
    <w:rsid w:val="00895089"/>
    <w:rsid w:val="008952E5"/>
    <w:rsid w:val="0089536A"/>
    <w:rsid w:val="008956F1"/>
    <w:rsid w:val="00895909"/>
    <w:rsid w:val="00895B0A"/>
    <w:rsid w:val="00895DB9"/>
    <w:rsid w:val="00895EBE"/>
    <w:rsid w:val="00895F03"/>
    <w:rsid w:val="0089613C"/>
    <w:rsid w:val="0089627D"/>
    <w:rsid w:val="008964C2"/>
    <w:rsid w:val="00896562"/>
    <w:rsid w:val="0089662F"/>
    <w:rsid w:val="00896704"/>
    <w:rsid w:val="00896A26"/>
    <w:rsid w:val="00896AC4"/>
    <w:rsid w:val="00896B6B"/>
    <w:rsid w:val="00896C25"/>
    <w:rsid w:val="00896D36"/>
    <w:rsid w:val="00896EB5"/>
    <w:rsid w:val="0089716F"/>
    <w:rsid w:val="00897320"/>
    <w:rsid w:val="00897437"/>
    <w:rsid w:val="008974B9"/>
    <w:rsid w:val="008974E7"/>
    <w:rsid w:val="0089759A"/>
    <w:rsid w:val="008976BC"/>
    <w:rsid w:val="00897757"/>
    <w:rsid w:val="008978C5"/>
    <w:rsid w:val="0089795F"/>
    <w:rsid w:val="00897AC7"/>
    <w:rsid w:val="00897B8D"/>
    <w:rsid w:val="00897D2F"/>
    <w:rsid w:val="00897FF6"/>
    <w:rsid w:val="008A0249"/>
    <w:rsid w:val="008A039D"/>
    <w:rsid w:val="008A03FE"/>
    <w:rsid w:val="008A0556"/>
    <w:rsid w:val="008A065A"/>
    <w:rsid w:val="008A06AE"/>
    <w:rsid w:val="008A0765"/>
    <w:rsid w:val="008A09D7"/>
    <w:rsid w:val="008A0B08"/>
    <w:rsid w:val="008A0C4E"/>
    <w:rsid w:val="008A0F82"/>
    <w:rsid w:val="008A0FD7"/>
    <w:rsid w:val="008A11A8"/>
    <w:rsid w:val="008A124A"/>
    <w:rsid w:val="008A1719"/>
    <w:rsid w:val="008A1852"/>
    <w:rsid w:val="008A198C"/>
    <w:rsid w:val="008A1CFF"/>
    <w:rsid w:val="008A1E04"/>
    <w:rsid w:val="008A1E61"/>
    <w:rsid w:val="008A1E7E"/>
    <w:rsid w:val="008A1EF4"/>
    <w:rsid w:val="008A2629"/>
    <w:rsid w:val="008A269A"/>
    <w:rsid w:val="008A27A0"/>
    <w:rsid w:val="008A28DC"/>
    <w:rsid w:val="008A2A39"/>
    <w:rsid w:val="008A2C50"/>
    <w:rsid w:val="008A2DD4"/>
    <w:rsid w:val="008A2FB7"/>
    <w:rsid w:val="008A314E"/>
    <w:rsid w:val="008A3568"/>
    <w:rsid w:val="008A357E"/>
    <w:rsid w:val="008A3594"/>
    <w:rsid w:val="008A3A29"/>
    <w:rsid w:val="008A3A32"/>
    <w:rsid w:val="008A3B2F"/>
    <w:rsid w:val="008A3E01"/>
    <w:rsid w:val="008A3F2A"/>
    <w:rsid w:val="008A3F91"/>
    <w:rsid w:val="008A419D"/>
    <w:rsid w:val="008A43F3"/>
    <w:rsid w:val="008A46C1"/>
    <w:rsid w:val="008A4B36"/>
    <w:rsid w:val="008A4EF2"/>
    <w:rsid w:val="008A5035"/>
    <w:rsid w:val="008A53A8"/>
    <w:rsid w:val="008A5693"/>
    <w:rsid w:val="008A5717"/>
    <w:rsid w:val="008A5A42"/>
    <w:rsid w:val="008A5DBB"/>
    <w:rsid w:val="008A5E2B"/>
    <w:rsid w:val="008A640D"/>
    <w:rsid w:val="008A644A"/>
    <w:rsid w:val="008A6467"/>
    <w:rsid w:val="008A68BA"/>
    <w:rsid w:val="008A6926"/>
    <w:rsid w:val="008A6AA3"/>
    <w:rsid w:val="008A6BFC"/>
    <w:rsid w:val="008A6D21"/>
    <w:rsid w:val="008A6F29"/>
    <w:rsid w:val="008A6F2F"/>
    <w:rsid w:val="008A7051"/>
    <w:rsid w:val="008A7092"/>
    <w:rsid w:val="008A756E"/>
    <w:rsid w:val="008A7842"/>
    <w:rsid w:val="008A7926"/>
    <w:rsid w:val="008A7BBD"/>
    <w:rsid w:val="008A7BCE"/>
    <w:rsid w:val="008A7C48"/>
    <w:rsid w:val="008A7F1F"/>
    <w:rsid w:val="008B0263"/>
    <w:rsid w:val="008B076E"/>
    <w:rsid w:val="008B0839"/>
    <w:rsid w:val="008B0AA2"/>
    <w:rsid w:val="008B0D8C"/>
    <w:rsid w:val="008B0F62"/>
    <w:rsid w:val="008B1025"/>
    <w:rsid w:val="008B12A1"/>
    <w:rsid w:val="008B12A3"/>
    <w:rsid w:val="008B12A4"/>
    <w:rsid w:val="008B1597"/>
    <w:rsid w:val="008B15D7"/>
    <w:rsid w:val="008B1967"/>
    <w:rsid w:val="008B1D75"/>
    <w:rsid w:val="008B2074"/>
    <w:rsid w:val="008B2094"/>
    <w:rsid w:val="008B20E1"/>
    <w:rsid w:val="008B2216"/>
    <w:rsid w:val="008B245D"/>
    <w:rsid w:val="008B25B7"/>
    <w:rsid w:val="008B2C57"/>
    <w:rsid w:val="008B2D40"/>
    <w:rsid w:val="008B2FF1"/>
    <w:rsid w:val="008B32F4"/>
    <w:rsid w:val="008B3389"/>
    <w:rsid w:val="008B3AA9"/>
    <w:rsid w:val="008B3C3E"/>
    <w:rsid w:val="008B3D6B"/>
    <w:rsid w:val="008B4220"/>
    <w:rsid w:val="008B42EE"/>
    <w:rsid w:val="008B4398"/>
    <w:rsid w:val="008B44E3"/>
    <w:rsid w:val="008B48C1"/>
    <w:rsid w:val="008B49F2"/>
    <w:rsid w:val="008B4A6E"/>
    <w:rsid w:val="008B4AB6"/>
    <w:rsid w:val="008B4C16"/>
    <w:rsid w:val="008B5228"/>
    <w:rsid w:val="008B5470"/>
    <w:rsid w:val="008B55D8"/>
    <w:rsid w:val="008B584E"/>
    <w:rsid w:val="008B58FA"/>
    <w:rsid w:val="008B5995"/>
    <w:rsid w:val="008B5A8B"/>
    <w:rsid w:val="008B6271"/>
    <w:rsid w:val="008B627C"/>
    <w:rsid w:val="008B63F6"/>
    <w:rsid w:val="008B6459"/>
    <w:rsid w:val="008B64B2"/>
    <w:rsid w:val="008B64B8"/>
    <w:rsid w:val="008B6722"/>
    <w:rsid w:val="008B67A7"/>
    <w:rsid w:val="008B6844"/>
    <w:rsid w:val="008B6928"/>
    <w:rsid w:val="008B699B"/>
    <w:rsid w:val="008B6E9F"/>
    <w:rsid w:val="008B6F63"/>
    <w:rsid w:val="008B740D"/>
    <w:rsid w:val="008B743D"/>
    <w:rsid w:val="008B75BB"/>
    <w:rsid w:val="008B7750"/>
    <w:rsid w:val="008B789F"/>
    <w:rsid w:val="008B79B2"/>
    <w:rsid w:val="008B7E6B"/>
    <w:rsid w:val="008B7FF3"/>
    <w:rsid w:val="008C0006"/>
    <w:rsid w:val="008C00AD"/>
    <w:rsid w:val="008C0352"/>
    <w:rsid w:val="008C0462"/>
    <w:rsid w:val="008C052F"/>
    <w:rsid w:val="008C0C43"/>
    <w:rsid w:val="008C1035"/>
    <w:rsid w:val="008C11D6"/>
    <w:rsid w:val="008C1310"/>
    <w:rsid w:val="008C1391"/>
    <w:rsid w:val="008C153A"/>
    <w:rsid w:val="008C16AA"/>
    <w:rsid w:val="008C17F7"/>
    <w:rsid w:val="008C18EC"/>
    <w:rsid w:val="008C19C8"/>
    <w:rsid w:val="008C1C2B"/>
    <w:rsid w:val="008C1F37"/>
    <w:rsid w:val="008C24D1"/>
    <w:rsid w:val="008C2A49"/>
    <w:rsid w:val="008C2BAF"/>
    <w:rsid w:val="008C2C3A"/>
    <w:rsid w:val="008C2DBE"/>
    <w:rsid w:val="008C3358"/>
    <w:rsid w:val="008C3385"/>
    <w:rsid w:val="008C3553"/>
    <w:rsid w:val="008C3A46"/>
    <w:rsid w:val="008C3AB4"/>
    <w:rsid w:val="008C3BBA"/>
    <w:rsid w:val="008C3C17"/>
    <w:rsid w:val="008C3C58"/>
    <w:rsid w:val="008C3E62"/>
    <w:rsid w:val="008C4112"/>
    <w:rsid w:val="008C441C"/>
    <w:rsid w:val="008C44CD"/>
    <w:rsid w:val="008C4667"/>
    <w:rsid w:val="008C4816"/>
    <w:rsid w:val="008C490D"/>
    <w:rsid w:val="008C49E6"/>
    <w:rsid w:val="008C4C71"/>
    <w:rsid w:val="008C4DF6"/>
    <w:rsid w:val="008C5674"/>
    <w:rsid w:val="008C57BA"/>
    <w:rsid w:val="008C5982"/>
    <w:rsid w:val="008C5A7D"/>
    <w:rsid w:val="008C650C"/>
    <w:rsid w:val="008C6A40"/>
    <w:rsid w:val="008C6AA1"/>
    <w:rsid w:val="008C6BAE"/>
    <w:rsid w:val="008C6BF1"/>
    <w:rsid w:val="008C6C19"/>
    <w:rsid w:val="008C7052"/>
    <w:rsid w:val="008C7285"/>
    <w:rsid w:val="008C72FD"/>
    <w:rsid w:val="008C74F8"/>
    <w:rsid w:val="008C74FF"/>
    <w:rsid w:val="008C79D4"/>
    <w:rsid w:val="008C7B65"/>
    <w:rsid w:val="008C7B8B"/>
    <w:rsid w:val="008C7F75"/>
    <w:rsid w:val="008D006C"/>
    <w:rsid w:val="008D03AD"/>
    <w:rsid w:val="008D03CB"/>
    <w:rsid w:val="008D06A9"/>
    <w:rsid w:val="008D0C41"/>
    <w:rsid w:val="008D0D0C"/>
    <w:rsid w:val="008D0DC5"/>
    <w:rsid w:val="008D11C1"/>
    <w:rsid w:val="008D19C4"/>
    <w:rsid w:val="008D1B70"/>
    <w:rsid w:val="008D23F3"/>
    <w:rsid w:val="008D255F"/>
    <w:rsid w:val="008D25D4"/>
    <w:rsid w:val="008D27F0"/>
    <w:rsid w:val="008D2A22"/>
    <w:rsid w:val="008D2B7E"/>
    <w:rsid w:val="008D2FA4"/>
    <w:rsid w:val="008D331F"/>
    <w:rsid w:val="008D3549"/>
    <w:rsid w:val="008D3851"/>
    <w:rsid w:val="008D3AA5"/>
    <w:rsid w:val="008D405D"/>
    <w:rsid w:val="008D4103"/>
    <w:rsid w:val="008D4104"/>
    <w:rsid w:val="008D42E4"/>
    <w:rsid w:val="008D4304"/>
    <w:rsid w:val="008D44D1"/>
    <w:rsid w:val="008D44D4"/>
    <w:rsid w:val="008D45E5"/>
    <w:rsid w:val="008D462E"/>
    <w:rsid w:val="008D4745"/>
    <w:rsid w:val="008D47CC"/>
    <w:rsid w:val="008D493D"/>
    <w:rsid w:val="008D4952"/>
    <w:rsid w:val="008D4BA6"/>
    <w:rsid w:val="008D4CB5"/>
    <w:rsid w:val="008D4D3E"/>
    <w:rsid w:val="008D4E76"/>
    <w:rsid w:val="008D509D"/>
    <w:rsid w:val="008D511C"/>
    <w:rsid w:val="008D5504"/>
    <w:rsid w:val="008D5828"/>
    <w:rsid w:val="008D5878"/>
    <w:rsid w:val="008D5AA2"/>
    <w:rsid w:val="008D5ACA"/>
    <w:rsid w:val="008D5C2F"/>
    <w:rsid w:val="008D5CE3"/>
    <w:rsid w:val="008D635E"/>
    <w:rsid w:val="008D6492"/>
    <w:rsid w:val="008D65E2"/>
    <w:rsid w:val="008D695E"/>
    <w:rsid w:val="008D6BA9"/>
    <w:rsid w:val="008D6DA5"/>
    <w:rsid w:val="008D6EB9"/>
    <w:rsid w:val="008D6F01"/>
    <w:rsid w:val="008D6F4A"/>
    <w:rsid w:val="008D7671"/>
    <w:rsid w:val="008D77A4"/>
    <w:rsid w:val="008E01B0"/>
    <w:rsid w:val="008E0659"/>
    <w:rsid w:val="008E07DB"/>
    <w:rsid w:val="008E0AA6"/>
    <w:rsid w:val="008E0C37"/>
    <w:rsid w:val="008E11EA"/>
    <w:rsid w:val="008E141D"/>
    <w:rsid w:val="008E15C7"/>
    <w:rsid w:val="008E1718"/>
    <w:rsid w:val="008E1917"/>
    <w:rsid w:val="008E1C24"/>
    <w:rsid w:val="008E1C58"/>
    <w:rsid w:val="008E1D59"/>
    <w:rsid w:val="008E1DBC"/>
    <w:rsid w:val="008E1DD2"/>
    <w:rsid w:val="008E1EAD"/>
    <w:rsid w:val="008E2376"/>
    <w:rsid w:val="008E2683"/>
    <w:rsid w:val="008E2845"/>
    <w:rsid w:val="008E28E9"/>
    <w:rsid w:val="008E2915"/>
    <w:rsid w:val="008E2D78"/>
    <w:rsid w:val="008E2EA8"/>
    <w:rsid w:val="008E30C4"/>
    <w:rsid w:val="008E3216"/>
    <w:rsid w:val="008E321E"/>
    <w:rsid w:val="008E3420"/>
    <w:rsid w:val="008E365B"/>
    <w:rsid w:val="008E377B"/>
    <w:rsid w:val="008E3B86"/>
    <w:rsid w:val="008E3BF4"/>
    <w:rsid w:val="008E3C10"/>
    <w:rsid w:val="008E3C90"/>
    <w:rsid w:val="008E3EDA"/>
    <w:rsid w:val="008E470F"/>
    <w:rsid w:val="008E482F"/>
    <w:rsid w:val="008E4CE1"/>
    <w:rsid w:val="008E4E5E"/>
    <w:rsid w:val="008E50A0"/>
    <w:rsid w:val="008E51ED"/>
    <w:rsid w:val="008E56D8"/>
    <w:rsid w:val="008E5760"/>
    <w:rsid w:val="008E582F"/>
    <w:rsid w:val="008E5BFA"/>
    <w:rsid w:val="008E5EB8"/>
    <w:rsid w:val="008E632E"/>
    <w:rsid w:val="008E6662"/>
    <w:rsid w:val="008E676B"/>
    <w:rsid w:val="008E692F"/>
    <w:rsid w:val="008E6F35"/>
    <w:rsid w:val="008E6F9B"/>
    <w:rsid w:val="008E7255"/>
    <w:rsid w:val="008E73A0"/>
    <w:rsid w:val="008E73D3"/>
    <w:rsid w:val="008E7509"/>
    <w:rsid w:val="008E752D"/>
    <w:rsid w:val="008E7734"/>
    <w:rsid w:val="008E77C2"/>
    <w:rsid w:val="008E7D72"/>
    <w:rsid w:val="008E7EAA"/>
    <w:rsid w:val="008F030D"/>
    <w:rsid w:val="008F08B8"/>
    <w:rsid w:val="008F090E"/>
    <w:rsid w:val="008F0995"/>
    <w:rsid w:val="008F09D7"/>
    <w:rsid w:val="008F0F0A"/>
    <w:rsid w:val="008F108D"/>
    <w:rsid w:val="008F117A"/>
    <w:rsid w:val="008F1A02"/>
    <w:rsid w:val="008F1A35"/>
    <w:rsid w:val="008F1D47"/>
    <w:rsid w:val="008F1D53"/>
    <w:rsid w:val="008F1DE5"/>
    <w:rsid w:val="008F1F5B"/>
    <w:rsid w:val="008F2162"/>
    <w:rsid w:val="008F244F"/>
    <w:rsid w:val="008F2521"/>
    <w:rsid w:val="008F26A4"/>
    <w:rsid w:val="008F28B0"/>
    <w:rsid w:val="008F294D"/>
    <w:rsid w:val="008F295F"/>
    <w:rsid w:val="008F2978"/>
    <w:rsid w:val="008F2CED"/>
    <w:rsid w:val="008F2D69"/>
    <w:rsid w:val="008F2F20"/>
    <w:rsid w:val="008F31C4"/>
    <w:rsid w:val="008F3424"/>
    <w:rsid w:val="008F36B2"/>
    <w:rsid w:val="008F36DE"/>
    <w:rsid w:val="008F3C6E"/>
    <w:rsid w:val="008F3C7A"/>
    <w:rsid w:val="008F404A"/>
    <w:rsid w:val="008F4AF5"/>
    <w:rsid w:val="008F4EF0"/>
    <w:rsid w:val="008F523B"/>
    <w:rsid w:val="008F5299"/>
    <w:rsid w:val="008F58B4"/>
    <w:rsid w:val="008F591C"/>
    <w:rsid w:val="008F592A"/>
    <w:rsid w:val="008F5A1E"/>
    <w:rsid w:val="008F5AFE"/>
    <w:rsid w:val="008F5B66"/>
    <w:rsid w:val="008F6023"/>
    <w:rsid w:val="008F6094"/>
    <w:rsid w:val="008F62AE"/>
    <w:rsid w:val="008F6553"/>
    <w:rsid w:val="008F6784"/>
    <w:rsid w:val="008F67BE"/>
    <w:rsid w:val="008F682D"/>
    <w:rsid w:val="008F6C69"/>
    <w:rsid w:val="008F6CCD"/>
    <w:rsid w:val="008F6D0B"/>
    <w:rsid w:val="008F712F"/>
    <w:rsid w:val="008F71E4"/>
    <w:rsid w:val="008F72A4"/>
    <w:rsid w:val="008F750B"/>
    <w:rsid w:val="008F7715"/>
    <w:rsid w:val="008F77EC"/>
    <w:rsid w:val="008F7891"/>
    <w:rsid w:val="008F7893"/>
    <w:rsid w:val="008F792B"/>
    <w:rsid w:val="008F7938"/>
    <w:rsid w:val="008F7A0C"/>
    <w:rsid w:val="008F7C96"/>
    <w:rsid w:val="008F7D8A"/>
    <w:rsid w:val="008F7F22"/>
    <w:rsid w:val="008F7F96"/>
    <w:rsid w:val="009003DD"/>
    <w:rsid w:val="0090041D"/>
    <w:rsid w:val="00900870"/>
    <w:rsid w:val="00900B73"/>
    <w:rsid w:val="00900F7D"/>
    <w:rsid w:val="00900F93"/>
    <w:rsid w:val="00900FA6"/>
    <w:rsid w:val="00900FB3"/>
    <w:rsid w:val="009010E5"/>
    <w:rsid w:val="009015A2"/>
    <w:rsid w:val="0090173A"/>
    <w:rsid w:val="0090186F"/>
    <w:rsid w:val="009018E4"/>
    <w:rsid w:val="00901A7E"/>
    <w:rsid w:val="00901AA4"/>
    <w:rsid w:val="00901CA0"/>
    <w:rsid w:val="00901D1F"/>
    <w:rsid w:val="00901F3B"/>
    <w:rsid w:val="00901F48"/>
    <w:rsid w:val="00901FC7"/>
    <w:rsid w:val="00902046"/>
    <w:rsid w:val="009020EC"/>
    <w:rsid w:val="0090225B"/>
    <w:rsid w:val="00902888"/>
    <w:rsid w:val="00902991"/>
    <w:rsid w:val="00902A2A"/>
    <w:rsid w:val="00902A94"/>
    <w:rsid w:val="00902B7A"/>
    <w:rsid w:val="00902E19"/>
    <w:rsid w:val="00902E73"/>
    <w:rsid w:val="00902FD2"/>
    <w:rsid w:val="00902FDF"/>
    <w:rsid w:val="009034FE"/>
    <w:rsid w:val="009035F5"/>
    <w:rsid w:val="009037F1"/>
    <w:rsid w:val="009038EC"/>
    <w:rsid w:val="00903A4E"/>
    <w:rsid w:val="00903AC9"/>
    <w:rsid w:val="00904028"/>
    <w:rsid w:val="009041A5"/>
    <w:rsid w:val="0090436B"/>
    <w:rsid w:val="00904399"/>
    <w:rsid w:val="009047BC"/>
    <w:rsid w:val="009049EB"/>
    <w:rsid w:val="00904FC0"/>
    <w:rsid w:val="00905100"/>
    <w:rsid w:val="00905300"/>
    <w:rsid w:val="00905632"/>
    <w:rsid w:val="0090570B"/>
    <w:rsid w:val="00905CF5"/>
    <w:rsid w:val="00905D83"/>
    <w:rsid w:val="00905DA3"/>
    <w:rsid w:val="00905E5D"/>
    <w:rsid w:val="009062FD"/>
    <w:rsid w:val="00906348"/>
    <w:rsid w:val="009066EF"/>
    <w:rsid w:val="0090676E"/>
    <w:rsid w:val="0090679E"/>
    <w:rsid w:val="009067E4"/>
    <w:rsid w:val="009068D1"/>
    <w:rsid w:val="00906920"/>
    <w:rsid w:val="00906D64"/>
    <w:rsid w:val="00906DCC"/>
    <w:rsid w:val="00906FEF"/>
    <w:rsid w:val="00907039"/>
    <w:rsid w:val="00907112"/>
    <w:rsid w:val="009072A3"/>
    <w:rsid w:val="009073AC"/>
    <w:rsid w:val="00907783"/>
    <w:rsid w:val="009079B9"/>
    <w:rsid w:val="009079C3"/>
    <w:rsid w:val="00907D0B"/>
    <w:rsid w:val="00907E0C"/>
    <w:rsid w:val="0091022D"/>
    <w:rsid w:val="0091053A"/>
    <w:rsid w:val="0091075C"/>
    <w:rsid w:val="00910844"/>
    <w:rsid w:val="00910A31"/>
    <w:rsid w:val="00910D3A"/>
    <w:rsid w:val="00910DAD"/>
    <w:rsid w:val="00910E3D"/>
    <w:rsid w:val="00910F20"/>
    <w:rsid w:val="0091139F"/>
    <w:rsid w:val="0091148C"/>
    <w:rsid w:val="00911761"/>
    <w:rsid w:val="00911C00"/>
    <w:rsid w:val="00911C56"/>
    <w:rsid w:val="00911F9A"/>
    <w:rsid w:val="00911FC4"/>
    <w:rsid w:val="0091222C"/>
    <w:rsid w:val="00912531"/>
    <w:rsid w:val="009125A4"/>
    <w:rsid w:val="009129E5"/>
    <w:rsid w:val="00912BB6"/>
    <w:rsid w:val="0091303A"/>
    <w:rsid w:val="0091341B"/>
    <w:rsid w:val="00913439"/>
    <w:rsid w:val="00913492"/>
    <w:rsid w:val="009136AE"/>
    <w:rsid w:val="00913717"/>
    <w:rsid w:val="009138F8"/>
    <w:rsid w:val="009139D4"/>
    <w:rsid w:val="00913A42"/>
    <w:rsid w:val="00913DC4"/>
    <w:rsid w:val="00913F63"/>
    <w:rsid w:val="009142F9"/>
    <w:rsid w:val="00914374"/>
    <w:rsid w:val="0091452E"/>
    <w:rsid w:val="009148C0"/>
    <w:rsid w:val="009148DA"/>
    <w:rsid w:val="00914ACD"/>
    <w:rsid w:val="00914B77"/>
    <w:rsid w:val="00914BD0"/>
    <w:rsid w:val="00914DFA"/>
    <w:rsid w:val="0091509E"/>
    <w:rsid w:val="009156AC"/>
    <w:rsid w:val="009156ED"/>
    <w:rsid w:val="00915753"/>
    <w:rsid w:val="0091578E"/>
    <w:rsid w:val="0091596F"/>
    <w:rsid w:val="00915CD9"/>
    <w:rsid w:val="00915D33"/>
    <w:rsid w:val="00915DC9"/>
    <w:rsid w:val="00915FED"/>
    <w:rsid w:val="009162E9"/>
    <w:rsid w:val="009165D9"/>
    <w:rsid w:val="0091697A"/>
    <w:rsid w:val="00916A77"/>
    <w:rsid w:val="00916B69"/>
    <w:rsid w:val="00916E18"/>
    <w:rsid w:val="00916F37"/>
    <w:rsid w:val="00917038"/>
    <w:rsid w:val="0091719D"/>
    <w:rsid w:val="009171B5"/>
    <w:rsid w:val="0091741D"/>
    <w:rsid w:val="00917420"/>
    <w:rsid w:val="009174E2"/>
    <w:rsid w:val="00917672"/>
    <w:rsid w:val="009176EF"/>
    <w:rsid w:val="0091778C"/>
    <w:rsid w:val="0091787B"/>
    <w:rsid w:val="009178EC"/>
    <w:rsid w:val="00917949"/>
    <w:rsid w:val="00917D6D"/>
    <w:rsid w:val="00917D9F"/>
    <w:rsid w:val="00917F65"/>
    <w:rsid w:val="00920652"/>
    <w:rsid w:val="0092089B"/>
    <w:rsid w:val="009209FA"/>
    <w:rsid w:val="00920AD5"/>
    <w:rsid w:val="00920BE1"/>
    <w:rsid w:val="00920C14"/>
    <w:rsid w:val="009217B5"/>
    <w:rsid w:val="00921CC8"/>
    <w:rsid w:val="00921FA0"/>
    <w:rsid w:val="00921FE2"/>
    <w:rsid w:val="00922072"/>
    <w:rsid w:val="00922211"/>
    <w:rsid w:val="0092226B"/>
    <w:rsid w:val="009223F3"/>
    <w:rsid w:val="0092248A"/>
    <w:rsid w:val="00922825"/>
    <w:rsid w:val="00922AF0"/>
    <w:rsid w:val="0092343F"/>
    <w:rsid w:val="0092347E"/>
    <w:rsid w:val="00923696"/>
    <w:rsid w:val="0092379C"/>
    <w:rsid w:val="009238E8"/>
    <w:rsid w:val="00923CF6"/>
    <w:rsid w:val="00923FF1"/>
    <w:rsid w:val="00924048"/>
    <w:rsid w:val="00924262"/>
    <w:rsid w:val="00924287"/>
    <w:rsid w:val="0092449A"/>
    <w:rsid w:val="009245BA"/>
    <w:rsid w:val="00924640"/>
    <w:rsid w:val="009247FD"/>
    <w:rsid w:val="009248FD"/>
    <w:rsid w:val="0092498D"/>
    <w:rsid w:val="00924B1F"/>
    <w:rsid w:val="00924BC2"/>
    <w:rsid w:val="00924D89"/>
    <w:rsid w:val="00925565"/>
    <w:rsid w:val="00925580"/>
    <w:rsid w:val="009258A9"/>
    <w:rsid w:val="00925AF7"/>
    <w:rsid w:val="00925D9C"/>
    <w:rsid w:val="00925DC5"/>
    <w:rsid w:val="00925E20"/>
    <w:rsid w:val="00926261"/>
    <w:rsid w:val="00926339"/>
    <w:rsid w:val="0092635C"/>
    <w:rsid w:val="009267E3"/>
    <w:rsid w:val="00926891"/>
    <w:rsid w:val="009269EE"/>
    <w:rsid w:val="00926BE9"/>
    <w:rsid w:val="00926C1A"/>
    <w:rsid w:val="00926CFE"/>
    <w:rsid w:val="00926E66"/>
    <w:rsid w:val="0092702C"/>
    <w:rsid w:val="009273D1"/>
    <w:rsid w:val="00927D92"/>
    <w:rsid w:val="009301FC"/>
    <w:rsid w:val="009303B4"/>
    <w:rsid w:val="0093074B"/>
    <w:rsid w:val="00930C14"/>
    <w:rsid w:val="00930FF4"/>
    <w:rsid w:val="00931491"/>
    <w:rsid w:val="00931746"/>
    <w:rsid w:val="00931B91"/>
    <w:rsid w:val="00931C72"/>
    <w:rsid w:val="00931DBC"/>
    <w:rsid w:val="00931EDB"/>
    <w:rsid w:val="00931F5C"/>
    <w:rsid w:val="009320AE"/>
    <w:rsid w:val="00932188"/>
    <w:rsid w:val="00932471"/>
    <w:rsid w:val="00932678"/>
    <w:rsid w:val="0093273F"/>
    <w:rsid w:val="00932B15"/>
    <w:rsid w:val="0093329C"/>
    <w:rsid w:val="009338F6"/>
    <w:rsid w:val="00933B05"/>
    <w:rsid w:val="00933C58"/>
    <w:rsid w:val="00933ED9"/>
    <w:rsid w:val="0093418A"/>
    <w:rsid w:val="009341BF"/>
    <w:rsid w:val="00934320"/>
    <w:rsid w:val="00934587"/>
    <w:rsid w:val="009347CF"/>
    <w:rsid w:val="00934A71"/>
    <w:rsid w:val="00934DE6"/>
    <w:rsid w:val="00934DF9"/>
    <w:rsid w:val="009353F3"/>
    <w:rsid w:val="009355AB"/>
    <w:rsid w:val="0093581A"/>
    <w:rsid w:val="00935827"/>
    <w:rsid w:val="00935AEF"/>
    <w:rsid w:val="00935BD1"/>
    <w:rsid w:val="00935D78"/>
    <w:rsid w:val="00935DD2"/>
    <w:rsid w:val="00935F4D"/>
    <w:rsid w:val="009363FD"/>
    <w:rsid w:val="009366C3"/>
    <w:rsid w:val="00936723"/>
    <w:rsid w:val="00936DB1"/>
    <w:rsid w:val="00936F2D"/>
    <w:rsid w:val="00936F53"/>
    <w:rsid w:val="00937410"/>
    <w:rsid w:val="00937771"/>
    <w:rsid w:val="009377BE"/>
    <w:rsid w:val="009379BE"/>
    <w:rsid w:val="00937C13"/>
    <w:rsid w:val="00937C58"/>
    <w:rsid w:val="00937CA5"/>
    <w:rsid w:val="00937EAA"/>
    <w:rsid w:val="00937FF8"/>
    <w:rsid w:val="00940067"/>
    <w:rsid w:val="0094031E"/>
    <w:rsid w:val="00940376"/>
    <w:rsid w:val="00940A12"/>
    <w:rsid w:val="00940AC8"/>
    <w:rsid w:val="00940AED"/>
    <w:rsid w:val="00940C45"/>
    <w:rsid w:val="00940D83"/>
    <w:rsid w:val="00940F1E"/>
    <w:rsid w:val="00940F5E"/>
    <w:rsid w:val="009411AA"/>
    <w:rsid w:val="009412E8"/>
    <w:rsid w:val="00941418"/>
    <w:rsid w:val="00941C29"/>
    <w:rsid w:val="00941EF7"/>
    <w:rsid w:val="00942099"/>
    <w:rsid w:val="009426AC"/>
    <w:rsid w:val="00942907"/>
    <w:rsid w:val="00942A52"/>
    <w:rsid w:val="00942D4B"/>
    <w:rsid w:val="00942E72"/>
    <w:rsid w:val="009432D1"/>
    <w:rsid w:val="0094344B"/>
    <w:rsid w:val="009436EC"/>
    <w:rsid w:val="00943735"/>
    <w:rsid w:val="0094375E"/>
    <w:rsid w:val="0094383F"/>
    <w:rsid w:val="00943C72"/>
    <w:rsid w:val="00944150"/>
    <w:rsid w:val="009443FD"/>
    <w:rsid w:val="00944511"/>
    <w:rsid w:val="009445CD"/>
    <w:rsid w:val="00944909"/>
    <w:rsid w:val="00944A1E"/>
    <w:rsid w:val="00944AE3"/>
    <w:rsid w:val="00944E0E"/>
    <w:rsid w:val="00944E51"/>
    <w:rsid w:val="00945251"/>
    <w:rsid w:val="00945505"/>
    <w:rsid w:val="0094583D"/>
    <w:rsid w:val="00945AC3"/>
    <w:rsid w:val="00945B63"/>
    <w:rsid w:val="00945BE8"/>
    <w:rsid w:val="00945BEF"/>
    <w:rsid w:val="00945D81"/>
    <w:rsid w:val="00945F8D"/>
    <w:rsid w:val="009460CE"/>
    <w:rsid w:val="00946286"/>
    <w:rsid w:val="0094644F"/>
    <w:rsid w:val="0094648B"/>
    <w:rsid w:val="009464CC"/>
    <w:rsid w:val="009466FA"/>
    <w:rsid w:val="00946845"/>
    <w:rsid w:val="00946BF3"/>
    <w:rsid w:val="00946C3D"/>
    <w:rsid w:val="00946CF2"/>
    <w:rsid w:val="009470C8"/>
    <w:rsid w:val="009471A2"/>
    <w:rsid w:val="009476DF"/>
    <w:rsid w:val="00947936"/>
    <w:rsid w:val="00947B18"/>
    <w:rsid w:val="00947D93"/>
    <w:rsid w:val="00947E31"/>
    <w:rsid w:val="0095019A"/>
    <w:rsid w:val="009503C4"/>
    <w:rsid w:val="009506AF"/>
    <w:rsid w:val="009506C0"/>
    <w:rsid w:val="00950B25"/>
    <w:rsid w:val="00950DD8"/>
    <w:rsid w:val="00950DDC"/>
    <w:rsid w:val="00950E2B"/>
    <w:rsid w:val="00951121"/>
    <w:rsid w:val="00951550"/>
    <w:rsid w:val="0095182D"/>
    <w:rsid w:val="00951976"/>
    <w:rsid w:val="00951B11"/>
    <w:rsid w:val="00951B27"/>
    <w:rsid w:val="00952061"/>
    <w:rsid w:val="00952157"/>
    <w:rsid w:val="009523D1"/>
    <w:rsid w:val="00952439"/>
    <w:rsid w:val="00952517"/>
    <w:rsid w:val="00952715"/>
    <w:rsid w:val="0095287F"/>
    <w:rsid w:val="00952892"/>
    <w:rsid w:val="00952922"/>
    <w:rsid w:val="00952947"/>
    <w:rsid w:val="00952B72"/>
    <w:rsid w:val="00952CE3"/>
    <w:rsid w:val="00953325"/>
    <w:rsid w:val="00953495"/>
    <w:rsid w:val="00953C7E"/>
    <w:rsid w:val="00953CFC"/>
    <w:rsid w:val="00953ECC"/>
    <w:rsid w:val="00953FAE"/>
    <w:rsid w:val="009544FB"/>
    <w:rsid w:val="009545F8"/>
    <w:rsid w:val="0095470A"/>
    <w:rsid w:val="0095471B"/>
    <w:rsid w:val="009547A1"/>
    <w:rsid w:val="00954986"/>
    <w:rsid w:val="00954A22"/>
    <w:rsid w:val="00954A45"/>
    <w:rsid w:val="00954B83"/>
    <w:rsid w:val="00954CC1"/>
    <w:rsid w:val="00954DEB"/>
    <w:rsid w:val="00954F91"/>
    <w:rsid w:val="00955396"/>
    <w:rsid w:val="009554B9"/>
    <w:rsid w:val="00955500"/>
    <w:rsid w:val="0095561C"/>
    <w:rsid w:val="00955958"/>
    <w:rsid w:val="00955B87"/>
    <w:rsid w:val="00956154"/>
    <w:rsid w:val="009563C9"/>
    <w:rsid w:val="009563FB"/>
    <w:rsid w:val="009564F8"/>
    <w:rsid w:val="009565BC"/>
    <w:rsid w:val="0095688F"/>
    <w:rsid w:val="00956B4C"/>
    <w:rsid w:val="00956B66"/>
    <w:rsid w:val="00956E9A"/>
    <w:rsid w:val="00957632"/>
    <w:rsid w:val="0095775C"/>
    <w:rsid w:val="009577DF"/>
    <w:rsid w:val="0095796E"/>
    <w:rsid w:val="009579AA"/>
    <w:rsid w:val="00957E2A"/>
    <w:rsid w:val="00957EA6"/>
    <w:rsid w:val="00957FC2"/>
    <w:rsid w:val="009604EE"/>
    <w:rsid w:val="00960BE1"/>
    <w:rsid w:val="00960D3C"/>
    <w:rsid w:val="009611D8"/>
    <w:rsid w:val="00961821"/>
    <w:rsid w:val="00961E1E"/>
    <w:rsid w:val="00961F2B"/>
    <w:rsid w:val="00962175"/>
    <w:rsid w:val="009621C7"/>
    <w:rsid w:val="0096224B"/>
    <w:rsid w:val="0096246D"/>
    <w:rsid w:val="00962836"/>
    <w:rsid w:val="00962845"/>
    <w:rsid w:val="0096287F"/>
    <w:rsid w:val="00962AC3"/>
    <w:rsid w:val="00962C16"/>
    <w:rsid w:val="00962CD7"/>
    <w:rsid w:val="00962D5C"/>
    <w:rsid w:val="00962E28"/>
    <w:rsid w:val="00962EF7"/>
    <w:rsid w:val="00962F04"/>
    <w:rsid w:val="00962F43"/>
    <w:rsid w:val="009630A4"/>
    <w:rsid w:val="009631FC"/>
    <w:rsid w:val="009632BD"/>
    <w:rsid w:val="009632DB"/>
    <w:rsid w:val="00963998"/>
    <w:rsid w:val="00963C6A"/>
    <w:rsid w:val="00963E58"/>
    <w:rsid w:val="009643B8"/>
    <w:rsid w:val="0096442A"/>
    <w:rsid w:val="00964993"/>
    <w:rsid w:val="00964A6E"/>
    <w:rsid w:val="00964FCC"/>
    <w:rsid w:val="00964FD9"/>
    <w:rsid w:val="00965000"/>
    <w:rsid w:val="00965120"/>
    <w:rsid w:val="00965276"/>
    <w:rsid w:val="0096536D"/>
    <w:rsid w:val="009657DE"/>
    <w:rsid w:val="00965B37"/>
    <w:rsid w:val="00965DCA"/>
    <w:rsid w:val="00965E8B"/>
    <w:rsid w:val="0096611F"/>
    <w:rsid w:val="00966197"/>
    <w:rsid w:val="00966489"/>
    <w:rsid w:val="009664BD"/>
    <w:rsid w:val="009665A3"/>
    <w:rsid w:val="00966771"/>
    <w:rsid w:val="009668CF"/>
    <w:rsid w:val="009668F0"/>
    <w:rsid w:val="00966917"/>
    <w:rsid w:val="00966A26"/>
    <w:rsid w:val="00966CB2"/>
    <w:rsid w:val="00967774"/>
    <w:rsid w:val="0096782E"/>
    <w:rsid w:val="00967C1E"/>
    <w:rsid w:val="00967E77"/>
    <w:rsid w:val="00970086"/>
    <w:rsid w:val="0097008D"/>
    <w:rsid w:val="00970098"/>
    <w:rsid w:val="0097009B"/>
    <w:rsid w:val="0097018A"/>
    <w:rsid w:val="00970327"/>
    <w:rsid w:val="009703E3"/>
    <w:rsid w:val="009704BD"/>
    <w:rsid w:val="009706CF"/>
    <w:rsid w:val="00970E30"/>
    <w:rsid w:val="009714EA"/>
    <w:rsid w:val="0097177C"/>
    <w:rsid w:val="00971838"/>
    <w:rsid w:val="0097198E"/>
    <w:rsid w:val="00971AED"/>
    <w:rsid w:val="00971CFA"/>
    <w:rsid w:val="00971F02"/>
    <w:rsid w:val="0097225F"/>
    <w:rsid w:val="009723F4"/>
    <w:rsid w:val="00972720"/>
    <w:rsid w:val="009727F1"/>
    <w:rsid w:val="009728EC"/>
    <w:rsid w:val="00972B5D"/>
    <w:rsid w:val="00972B74"/>
    <w:rsid w:val="00972DC1"/>
    <w:rsid w:val="00973107"/>
    <w:rsid w:val="00973261"/>
    <w:rsid w:val="00973379"/>
    <w:rsid w:val="009735EA"/>
    <w:rsid w:val="009736D7"/>
    <w:rsid w:val="009738FB"/>
    <w:rsid w:val="00973AC1"/>
    <w:rsid w:val="00973C6E"/>
    <w:rsid w:val="00973CC8"/>
    <w:rsid w:val="00973D11"/>
    <w:rsid w:val="00973EE1"/>
    <w:rsid w:val="00974062"/>
    <w:rsid w:val="0097441F"/>
    <w:rsid w:val="00974A51"/>
    <w:rsid w:val="00974D09"/>
    <w:rsid w:val="00974EB0"/>
    <w:rsid w:val="00974FD2"/>
    <w:rsid w:val="00975076"/>
    <w:rsid w:val="00975199"/>
    <w:rsid w:val="00975256"/>
    <w:rsid w:val="0097525D"/>
    <w:rsid w:val="00975357"/>
    <w:rsid w:val="00975385"/>
    <w:rsid w:val="009753AD"/>
    <w:rsid w:val="00975753"/>
    <w:rsid w:val="00975E0B"/>
    <w:rsid w:val="0097630D"/>
    <w:rsid w:val="0097631A"/>
    <w:rsid w:val="0097637B"/>
    <w:rsid w:val="0097647D"/>
    <w:rsid w:val="00976731"/>
    <w:rsid w:val="00976747"/>
    <w:rsid w:val="00976D16"/>
    <w:rsid w:val="00976FB8"/>
    <w:rsid w:val="009772FC"/>
    <w:rsid w:val="0097796F"/>
    <w:rsid w:val="00977A27"/>
    <w:rsid w:val="00977B40"/>
    <w:rsid w:val="00977F0F"/>
    <w:rsid w:val="00980014"/>
    <w:rsid w:val="00980050"/>
    <w:rsid w:val="009802E0"/>
    <w:rsid w:val="0098048A"/>
    <w:rsid w:val="00980754"/>
    <w:rsid w:val="00980CA1"/>
    <w:rsid w:val="00980E66"/>
    <w:rsid w:val="009810EB"/>
    <w:rsid w:val="00981103"/>
    <w:rsid w:val="0098114C"/>
    <w:rsid w:val="009811DC"/>
    <w:rsid w:val="00981606"/>
    <w:rsid w:val="0098233E"/>
    <w:rsid w:val="009824F7"/>
    <w:rsid w:val="0098272A"/>
    <w:rsid w:val="0098276E"/>
    <w:rsid w:val="00982D62"/>
    <w:rsid w:val="00982F04"/>
    <w:rsid w:val="0098356B"/>
    <w:rsid w:val="00983707"/>
    <w:rsid w:val="0098387D"/>
    <w:rsid w:val="00983D8C"/>
    <w:rsid w:val="00983DCB"/>
    <w:rsid w:val="00984092"/>
    <w:rsid w:val="009842D3"/>
    <w:rsid w:val="00984341"/>
    <w:rsid w:val="00984413"/>
    <w:rsid w:val="00984606"/>
    <w:rsid w:val="009847CC"/>
    <w:rsid w:val="00984C5C"/>
    <w:rsid w:val="0098527A"/>
    <w:rsid w:val="009859D0"/>
    <w:rsid w:val="00985A36"/>
    <w:rsid w:val="00985AA4"/>
    <w:rsid w:val="00985DF7"/>
    <w:rsid w:val="00985FEB"/>
    <w:rsid w:val="009861AD"/>
    <w:rsid w:val="009865EC"/>
    <w:rsid w:val="00986F20"/>
    <w:rsid w:val="00986F4C"/>
    <w:rsid w:val="009871EB"/>
    <w:rsid w:val="00987367"/>
    <w:rsid w:val="0098743C"/>
    <w:rsid w:val="0098757E"/>
    <w:rsid w:val="00987666"/>
    <w:rsid w:val="00987787"/>
    <w:rsid w:val="00987DAF"/>
    <w:rsid w:val="00987DB1"/>
    <w:rsid w:val="00990114"/>
    <w:rsid w:val="009902BE"/>
    <w:rsid w:val="009903B2"/>
    <w:rsid w:val="009903F5"/>
    <w:rsid w:val="00990472"/>
    <w:rsid w:val="009905F5"/>
    <w:rsid w:val="009906D8"/>
    <w:rsid w:val="009908C6"/>
    <w:rsid w:val="009909EE"/>
    <w:rsid w:val="00990A4C"/>
    <w:rsid w:val="00990BB6"/>
    <w:rsid w:val="00990BE3"/>
    <w:rsid w:val="009910C3"/>
    <w:rsid w:val="009911A0"/>
    <w:rsid w:val="00991449"/>
    <w:rsid w:val="00991560"/>
    <w:rsid w:val="00991592"/>
    <w:rsid w:val="009916B9"/>
    <w:rsid w:val="00991722"/>
    <w:rsid w:val="009918EF"/>
    <w:rsid w:val="0099193E"/>
    <w:rsid w:val="0099224B"/>
    <w:rsid w:val="0099225C"/>
    <w:rsid w:val="009928D4"/>
    <w:rsid w:val="009928E8"/>
    <w:rsid w:val="0099294D"/>
    <w:rsid w:val="00992B46"/>
    <w:rsid w:val="00992C9E"/>
    <w:rsid w:val="009930FD"/>
    <w:rsid w:val="00993122"/>
    <w:rsid w:val="00993AA9"/>
    <w:rsid w:val="00993E8B"/>
    <w:rsid w:val="00993FEF"/>
    <w:rsid w:val="009941D8"/>
    <w:rsid w:val="009944A9"/>
    <w:rsid w:val="0099485A"/>
    <w:rsid w:val="00994BDC"/>
    <w:rsid w:val="00994F53"/>
    <w:rsid w:val="00994FBE"/>
    <w:rsid w:val="00994FC1"/>
    <w:rsid w:val="009950AC"/>
    <w:rsid w:val="00995296"/>
    <w:rsid w:val="00995379"/>
    <w:rsid w:val="009954EC"/>
    <w:rsid w:val="00995560"/>
    <w:rsid w:val="00995680"/>
    <w:rsid w:val="0099584F"/>
    <w:rsid w:val="00995C1B"/>
    <w:rsid w:val="00995E80"/>
    <w:rsid w:val="00995E97"/>
    <w:rsid w:val="0099609C"/>
    <w:rsid w:val="00996217"/>
    <w:rsid w:val="00996370"/>
    <w:rsid w:val="00996559"/>
    <w:rsid w:val="00996753"/>
    <w:rsid w:val="00996814"/>
    <w:rsid w:val="009969DE"/>
    <w:rsid w:val="00996B39"/>
    <w:rsid w:val="00996C14"/>
    <w:rsid w:val="00996E95"/>
    <w:rsid w:val="0099737C"/>
    <w:rsid w:val="0099763D"/>
    <w:rsid w:val="009978D0"/>
    <w:rsid w:val="00997AAA"/>
    <w:rsid w:val="00997B34"/>
    <w:rsid w:val="00997D33"/>
    <w:rsid w:val="00997E18"/>
    <w:rsid w:val="009A014E"/>
    <w:rsid w:val="009A0217"/>
    <w:rsid w:val="009A0380"/>
    <w:rsid w:val="009A0451"/>
    <w:rsid w:val="009A04A3"/>
    <w:rsid w:val="009A0A1C"/>
    <w:rsid w:val="009A0BD0"/>
    <w:rsid w:val="009A0CC1"/>
    <w:rsid w:val="009A0E60"/>
    <w:rsid w:val="009A1311"/>
    <w:rsid w:val="009A1436"/>
    <w:rsid w:val="009A1563"/>
    <w:rsid w:val="009A1708"/>
    <w:rsid w:val="009A178F"/>
    <w:rsid w:val="009A1860"/>
    <w:rsid w:val="009A189B"/>
    <w:rsid w:val="009A1EDE"/>
    <w:rsid w:val="009A1F38"/>
    <w:rsid w:val="009A1F81"/>
    <w:rsid w:val="009A2563"/>
    <w:rsid w:val="009A2685"/>
    <w:rsid w:val="009A2A0E"/>
    <w:rsid w:val="009A3353"/>
    <w:rsid w:val="009A33DC"/>
    <w:rsid w:val="009A3521"/>
    <w:rsid w:val="009A35C7"/>
    <w:rsid w:val="009A3639"/>
    <w:rsid w:val="009A3711"/>
    <w:rsid w:val="009A3B2A"/>
    <w:rsid w:val="009A3F27"/>
    <w:rsid w:val="009A41AD"/>
    <w:rsid w:val="009A456E"/>
    <w:rsid w:val="009A46F5"/>
    <w:rsid w:val="009A4903"/>
    <w:rsid w:val="009A4B31"/>
    <w:rsid w:val="009A4C03"/>
    <w:rsid w:val="009A4F8F"/>
    <w:rsid w:val="009A515F"/>
    <w:rsid w:val="009A522E"/>
    <w:rsid w:val="009A57AF"/>
    <w:rsid w:val="009A587D"/>
    <w:rsid w:val="009A63FF"/>
    <w:rsid w:val="009A6422"/>
    <w:rsid w:val="009A64AB"/>
    <w:rsid w:val="009A6692"/>
    <w:rsid w:val="009A66D6"/>
    <w:rsid w:val="009A67FC"/>
    <w:rsid w:val="009A69E8"/>
    <w:rsid w:val="009A6ACE"/>
    <w:rsid w:val="009A71C0"/>
    <w:rsid w:val="009A7261"/>
    <w:rsid w:val="009A7300"/>
    <w:rsid w:val="009A7439"/>
    <w:rsid w:val="009A74D5"/>
    <w:rsid w:val="009A77BE"/>
    <w:rsid w:val="009A78E8"/>
    <w:rsid w:val="009A7B77"/>
    <w:rsid w:val="009A7C31"/>
    <w:rsid w:val="009A7C61"/>
    <w:rsid w:val="009A7DB5"/>
    <w:rsid w:val="009A7EA7"/>
    <w:rsid w:val="009B009C"/>
    <w:rsid w:val="009B0127"/>
    <w:rsid w:val="009B0131"/>
    <w:rsid w:val="009B027D"/>
    <w:rsid w:val="009B03F0"/>
    <w:rsid w:val="009B04F7"/>
    <w:rsid w:val="009B0656"/>
    <w:rsid w:val="009B0748"/>
    <w:rsid w:val="009B0759"/>
    <w:rsid w:val="009B0802"/>
    <w:rsid w:val="009B1013"/>
    <w:rsid w:val="009B10F6"/>
    <w:rsid w:val="009B1107"/>
    <w:rsid w:val="009B1123"/>
    <w:rsid w:val="009B133F"/>
    <w:rsid w:val="009B1568"/>
    <w:rsid w:val="009B1647"/>
    <w:rsid w:val="009B189C"/>
    <w:rsid w:val="009B197C"/>
    <w:rsid w:val="009B198F"/>
    <w:rsid w:val="009B1A1F"/>
    <w:rsid w:val="009B1A26"/>
    <w:rsid w:val="009B1C45"/>
    <w:rsid w:val="009B2960"/>
    <w:rsid w:val="009B29E1"/>
    <w:rsid w:val="009B2B7B"/>
    <w:rsid w:val="009B2DF1"/>
    <w:rsid w:val="009B2FFC"/>
    <w:rsid w:val="009B3248"/>
    <w:rsid w:val="009B34CD"/>
    <w:rsid w:val="009B37E2"/>
    <w:rsid w:val="009B3AC4"/>
    <w:rsid w:val="009B3CBA"/>
    <w:rsid w:val="009B3D1B"/>
    <w:rsid w:val="009B3D94"/>
    <w:rsid w:val="009B3DB9"/>
    <w:rsid w:val="009B40B7"/>
    <w:rsid w:val="009B4863"/>
    <w:rsid w:val="009B4E28"/>
    <w:rsid w:val="009B4E4E"/>
    <w:rsid w:val="009B52CD"/>
    <w:rsid w:val="009B5509"/>
    <w:rsid w:val="009B5900"/>
    <w:rsid w:val="009B5986"/>
    <w:rsid w:val="009B5AC5"/>
    <w:rsid w:val="009B5C37"/>
    <w:rsid w:val="009B5E54"/>
    <w:rsid w:val="009B6548"/>
    <w:rsid w:val="009B68A2"/>
    <w:rsid w:val="009B68CB"/>
    <w:rsid w:val="009B69D4"/>
    <w:rsid w:val="009B6D6B"/>
    <w:rsid w:val="009B6FED"/>
    <w:rsid w:val="009B7010"/>
    <w:rsid w:val="009B72C3"/>
    <w:rsid w:val="009B72D8"/>
    <w:rsid w:val="009B7491"/>
    <w:rsid w:val="009B76E7"/>
    <w:rsid w:val="009B77E5"/>
    <w:rsid w:val="009B79D2"/>
    <w:rsid w:val="009B7D3B"/>
    <w:rsid w:val="009B7D47"/>
    <w:rsid w:val="009B7FCA"/>
    <w:rsid w:val="009C048C"/>
    <w:rsid w:val="009C0A83"/>
    <w:rsid w:val="009C0CCF"/>
    <w:rsid w:val="009C0D02"/>
    <w:rsid w:val="009C10E5"/>
    <w:rsid w:val="009C10F3"/>
    <w:rsid w:val="009C1396"/>
    <w:rsid w:val="009C1576"/>
    <w:rsid w:val="009C17F2"/>
    <w:rsid w:val="009C18DE"/>
    <w:rsid w:val="009C1AFE"/>
    <w:rsid w:val="009C1C15"/>
    <w:rsid w:val="009C1E0F"/>
    <w:rsid w:val="009C1EE2"/>
    <w:rsid w:val="009C2595"/>
    <w:rsid w:val="009C25A9"/>
    <w:rsid w:val="009C263C"/>
    <w:rsid w:val="009C263D"/>
    <w:rsid w:val="009C2727"/>
    <w:rsid w:val="009C27BB"/>
    <w:rsid w:val="009C291B"/>
    <w:rsid w:val="009C2C21"/>
    <w:rsid w:val="009C2C33"/>
    <w:rsid w:val="009C2CE2"/>
    <w:rsid w:val="009C2F70"/>
    <w:rsid w:val="009C30DA"/>
    <w:rsid w:val="009C3145"/>
    <w:rsid w:val="009C3187"/>
    <w:rsid w:val="009C34BB"/>
    <w:rsid w:val="009C352D"/>
    <w:rsid w:val="009C3622"/>
    <w:rsid w:val="009C3872"/>
    <w:rsid w:val="009C3D6F"/>
    <w:rsid w:val="009C4312"/>
    <w:rsid w:val="009C4576"/>
    <w:rsid w:val="009C4920"/>
    <w:rsid w:val="009C4B18"/>
    <w:rsid w:val="009C4B90"/>
    <w:rsid w:val="009C4E49"/>
    <w:rsid w:val="009C4EAE"/>
    <w:rsid w:val="009C4EC0"/>
    <w:rsid w:val="009C53B2"/>
    <w:rsid w:val="009C5B61"/>
    <w:rsid w:val="009C5C46"/>
    <w:rsid w:val="009C5F63"/>
    <w:rsid w:val="009C5FBB"/>
    <w:rsid w:val="009C6124"/>
    <w:rsid w:val="009C6671"/>
    <w:rsid w:val="009C684F"/>
    <w:rsid w:val="009C6908"/>
    <w:rsid w:val="009C6BEF"/>
    <w:rsid w:val="009C6D4B"/>
    <w:rsid w:val="009C7157"/>
    <w:rsid w:val="009C7169"/>
    <w:rsid w:val="009C73C6"/>
    <w:rsid w:val="009C75E3"/>
    <w:rsid w:val="009C761F"/>
    <w:rsid w:val="009C7CA1"/>
    <w:rsid w:val="009C7CC5"/>
    <w:rsid w:val="009C7DFB"/>
    <w:rsid w:val="009D036F"/>
    <w:rsid w:val="009D042B"/>
    <w:rsid w:val="009D062A"/>
    <w:rsid w:val="009D0916"/>
    <w:rsid w:val="009D09D9"/>
    <w:rsid w:val="009D0C5B"/>
    <w:rsid w:val="009D0D30"/>
    <w:rsid w:val="009D0FEA"/>
    <w:rsid w:val="009D11A4"/>
    <w:rsid w:val="009D11BA"/>
    <w:rsid w:val="009D1482"/>
    <w:rsid w:val="009D1739"/>
    <w:rsid w:val="009D1AF1"/>
    <w:rsid w:val="009D1B09"/>
    <w:rsid w:val="009D1B4B"/>
    <w:rsid w:val="009D1B84"/>
    <w:rsid w:val="009D1CA0"/>
    <w:rsid w:val="009D216F"/>
    <w:rsid w:val="009D22DE"/>
    <w:rsid w:val="009D234F"/>
    <w:rsid w:val="009D2497"/>
    <w:rsid w:val="009D2815"/>
    <w:rsid w:val="009D2CB7"/>
    <w:rsid w:val="009D3003"/>
    <w:rsid w:val="009D3129"/>
    <w:rsid w:val="009D3232"/>
    <w:rsid w:val="009D32EF"/>
    <w:rsid w:val="009D35AF"/>
    <w:rsid w:val="009D3877"/>
    <w:rsid w:val="009D4000"/>
    <w:rsid w:val="009D4178"/>
    <w:rsid w:val="009D42C7"/>
    <w:rsid w:val="009D42DF"/>
    <w:rsid w:val="009D4833"/>
    <w:rsid w:val="009D4A47"/>
    <w:rsid w:val="009D4A8F"/>
    <w:rsid w:val="009D4B9B"/>
    <w:rsid w:val="009D4E14"/>
    <w:rsid w:val="009D4F2C"/>
    <w:rsid w:val="009D5006"/>
    <w:rsid w:val="009D5125"/>
    <w:rsid w:val="009D548A"/>
    <w:rsid w:val="009D54BF"/>
    <w:rsid w:val="009D5764"/>
    <w:rsid w:val="009D580C"/>
    <w:rsid w:val="009D59AF"/>
    <w:rsid w:val="009D5A11"/>
    <w:rsid w:val="009D60B7"/>
    <w:rsid w:val="009D620D"/>
    <w:rsid w:val="009D6401"/>
    <w:rsid w:val="009D68B2"/>
    <w:rsid w:val="009D68FB"/>
    <w:rsid w:val="009D6D1E"/>
    <w:rsid w:val="009D6F60"/>
    <w:rsid w:val="009D6FED"/>
    <w:rsid w:val="009D710D"/>
    <w:rsid w:val="009D7130"/>
    <w:rsid w:val="009D736E"/>
    <w:rsid w:val="009D7378"/>
    <w:rsid w:val="009D7898"/>
    <w:rsid w:val="009D7ACF"/>
    <w:rsid w:val="009D7B0F"/>
    <w:rsid w:val="009D7B41"/>
    <w:rsid w:val="009D7B80"/>
    <w:rsid w:val="009D7D2B"/>
    <w:rsid w:val="009D7D48"/>
    <w:rsid w:val="009D7E47"/>
    <w:rsid w:val="009D7E83"/>
    <w:rsid w:val="009D7FEB"/>
    <w:rsid w:val="009E023B"/>
    <w:rsid w:val="009E027E"/>
    <w:rsid w:val="009E041D"/>
    <w:rsid w:val="009E0525"/>
    <w:rsid w:val="009E07C3"/>
    <w:rsid w:val="009E07E8"/>
    <w:rsid w:val="009E0AD8"/>
    <w:rsid w:val="009E0ADE"/>
    <w:rsid w:val="009E0AE1"/>
    <w:rsid w:val="009E0B2C"/>
    <w:rsid w:val="009E0BA6"/>
    <w:rsid w:val="009E0C5C"/>
    <w:rsid w:val="009E0CAF"/>
    <w:rsid w:val="009E0CF0"/>
    <w:rsid w:val="009E0E3C"/>
    <w:rsid w:val="009E0EC9"/>
    <w:rsid w:val="009E10EA"/>
    <w:rsid w:val="009E13A7"/>
    <w:rsid w:val="009E162E"/>
    <w:rsid w:val="009E1709"/>
    <w:rsid w:val="009E1924"/>
    <w:rsid w:val="009E1A2D"/>
    <w:rsid w:val="009E1B27"/>
    <w:rsid w:val="009E1D29"/>
    <w:rsid w:val="009E1F63"/>
    <w:rsid w:val="009E1FAA"/>
    <w:rsid w:val="009E1FB8"/>
    <w:rsid w:val="009E204F"/>
    <w:rsid w:val="009E2200"/>
    <w:rsid w:val="009E2642"/>
    <w:rsid w:val="009E2649"/>
    <w:rsid w:val="009E2662"/>
    <w:rsid w:val="009E2A23"/>
    <w:rsid w:val="009E2C89"/>
    <w:rsid w:val="009E2EAC"/>
    <w:rsid w:val="009E2F17"/>
    <w:rsid w:val="009E3003"/>
    <w:rsid w:val="009E3021"/>
    <w:rsid w:val="009E342B"/>
    <w:rsid w:val="009E3497"/>
    <w:rsid w:val="009E351B"/>
    <w:rsid w:val="009E36D8"/>
    <w:rsid w:val="009E3703"/>
    <w:rsid w:val="009E375A"/>
    <w:rsid w:val="009E38E6"/>
    <w:rsid w:val="009E3B47"/>
    <w:rsid w:val="009E3C64"/>
    <w:rsid w:val="009E40CB"/>
    <w:rsid w:val="009E41FD"/>
    <w:rsid w:val="009E43AE"/>
    <w:rsid w:val="009E43E4"/>
    <w:rsid w:val="009E4551"/>
    <w:rsid w:val="009E4654"/>
    <w:rsid w:val="009E492B"/>
    <w:rsid w:val="009E4A2C"/>
    <w:rsid w:val="009E4AB1"/>
    <w:rsid w:val="009E4C6A"/>
    <w:rsid w:val="009E504A"/>
    <w:rsid w:val="009E5175"/>
    <w:rsid w:val="009E51DD"/>
    <w:rsid w:val="009E52D9"/>
    <w:rsid w:val="009E52EE"/>
    <w:rsid w:val="009E541A"/>
    <w:rsid w:val="009E5452"/>
    <w:rsid w:val="009E5561"/>
    <w:rsid w:val="009E5710"/>
    <w:rsid w:val="009E58A0"/>
    <w:rsid w:val="009E593E"/>
    <w:rsid w:val="009E5BB7"/>
    <w:rsid w:val="009E5C7C"/>
    <w:rsid w:val="009E5CAA"/>
    <w:rsid w:val="009E5CAD"/>
    <w:rsid w:val="009E5F36"/>
    <w:rsid w:val="009E5F46"/>
    <w:rsid w:val="009E62F5"/>
    <w:rsid w:val="009E65AB"/>
    <w:rsid w:val="009E6644"/>
    <w:rsid w:val="009E6979"/>
    <w:rsid w:val="009E6B9D"/>
    <w:rsid w:val="009E6BDD"/>
    <w:rsid w:val="009E72A0"/>
    <w:rsid w:val="009E72C8"/>
    <w:rsid w:val="009E75E2"/>
    <w:rsid w:val="009E76DB"/>
    <w:rsid w:val="009E7B14"/>
    <w:rsid w:val="009E7C9A"/>
    <w:rsid w:val="009F0037"/>
    <w:rsid w:val="009F00AA"/>
    <w:rsid w:val="009F029E"/>
    <w:rsid w:val="009F06E2"/>
    <w:rsid w:val="009F0C4C"/>
    <w:rsid w:val="009F0C7A"/>
    <w:rsid w:val="009F0E08"/>
    <w:rsid w:val="009F0EAD"/>
    <w:rsid w:val="009F1561"/>
    <w:rsid w:val="009F1AD7"/>
    <w:rsid w:val="009F1E12"/>
    <w:rsid w:val="009F2524"/>
    <w:rsid w:val="009F2754"/>
    <w:rsid w:val="009F27EA"/>
    <w:rsid w:val="009F2EF5"/>
    <w:rsid w:val="009F302F"/>
    <w:rsid w:val="009F309C"/>
    <w:rsid w:val="009F326C"/>
    <w:rsid w:val="009F339D"/>
    <w:rsid w:val="009F3450"/>
    <w:rsid w:val="009F364B"/>
    <w:rsid w:val="009F368C"/>
    <w:rsid w:val="009F36B3"/>
    <w:rsid w:val="009F375A"/>
    <w:rsid w:val="009F37C6"/>
    <w:rsid w:val="009F3CA9"/>
    <w:rsid w:val="009F3ECF"/>
    <w:rsid w:val="009F4585"/>
    <w:rsid w:val="009F49D1"/>
    <w:rsid w:val="009F4ACB"/>
    <w:rsid w:val="009F4B86"/>
    <w:rsid w:val="009F50D3"/>
    <w:rsid w:val="009F510C"/>
    <w:rsid w:val="009F5156"/>
    <w:rsid w:val="009F5714"/>
    <w:rsid w:val="009F579A"/>
    <w:rsid w:val="009F58B5"/>
    <w:rsid w:val="009F5C0D"/>
    <w:rsid w:val="009F5C90"/>
    <w:rsid w:val="009F5EE3"/>
    <w:rsid w:val="009F5F48"/>
    <w:rsid w:val="009F60D2"/>
    <w:rsid w:val="009F610B"/>
    <w:rsid w:val="009F663F"/>
    <w:rsid w:val="009F66E3"/>
    <w:rsid w:val="009F68B9"/>
    <w:rsid w:val="009F69CD"/>
    <w:rsid w:val="009F6A9F"/>
    <w:rsid w:val="009F6BCB"/>
    <w:rsid w:val="009F7240"/>
    <w:rsid w:val="009F7767"/>
    <w:rsid w:val="009F78D0"/>
    <w:rsid w:val="009F7B7E"/>
    <w:rsid w:val="00A001F6"/>
    <w:rsid w:val="00A004BC"/>
    <w:rsid w:val="00A00969"/>
    <w:rsid w:val="00A00A4D"/>
    <w:rsid w:val="00A00F7D"/>
    <w:rsid w:val="00A01022"/>
    <w:rsid w:val="00A012B5"/>
    <w:rsid w:val="00A013D2"/>
    <w:rsid w:val="00A0148D"/>
    <w:rsid w:val="00A016B3"/>
    <w:rsid w:val="00A01844"/>
    <w:rsid w:val="00A0189B"/>
    <w:rsid w:val="00A01A1E"/>
    <w:rsid w:val="00A01DA7"/>
    <w:rsid w:val="00A01EC0"/>
    <w:rsid w:val="00A01FF3"/>
    <w:rsid w:val="00A02038"/>
    <w:rsid w:val="00A0204C"/>
    <w:rsid w:val="00A0235B"/>
    <w:rsid w:val="00A0284B"/>
    <w:rsid w:val="00A02915"/>
    <w:rsid w:val="00A02987"/>
    <w:rsid w:val="00A02DED"/>
    <w:rsid w:val="00A03128"/>
    <w:rsid w:val="00A031D9"/>
    <w:rsid w:val="00A0324A"/>
    <w:rsid w:val="00A036DA"/>
    <w:rsid w:val="00A0377D"/>
    <w:rsid w:val="00A03F53"/>
    <w:rsid w:val="00A0403F"/>
    <w:rsid w:val="00A041FF"/>
    <w:rsid w:val="00A042C8"/>
    <w:rsid w:val="00A042EC"/>
    <w:rsid w:val="00A04443"/>
    <w:rsid w:val="00A04595"/>
    <w:rsid w:val="00A046E7"/>
    <w:rsid w:val="00A048C7"/>
    <w:rsid w:val="00A04AC0"/>
    <w:rsid w:val="00A04B02"/>
    <w:rsid w:val="00A04CFB"/>
    <w:rsid w:val="00A04D56"/>
    <w:rsid w:val="00A054D7"/>
    <w:rsid w:val="00A063B1"/>
    <w:rsid w:val="00A063CB"/>
    <w:rsid w:val="00A064C0"/>
    <w:rsid w:val="00A0652E"/>
    <w:rsid w:val="00A065FC"/>
    <w:rsid w:val="00A068B9"/>
    <w:rsid w:val="00A06BD0"/>
    <w:rsid w:val="00A06D09"/>
    <w:rsid w:val="00A06E2A"/>
    <w:rsid w:val="00A06E8E"/>
    <w:rsid w:val="00A0747E"/>
    <w:rsid w:val="00A0748B"/>
    <w:rsid w:val="00A074D3"/>
    <w:rsid w:val="00A07BD1"/>
    <w:rsid w:val="00A07F3B"/>
    <w:rsid w:val="00A100E0"/>
    <w:rsid w:val="00A10329"/>
    <w:rsid w:val="00A10430"/>
    <w:rsid w:val="00A104EB"/>
    <w:rsid w:val="00A10765"/>
    <w:rsid w:val="00A1077E"/>
    <w:rsid w:val="00A107A1"/>
    <w:rsid w:val="00A107F2"/>
    <w:rsid w:val="00A1091B"/>
    <w:rsid w:val="00A11013"/>
    <w:rsid w:val="00A1121C"/>
    <w:rsid w:val="00A115DF"/>
    <w:rsid w:val="00A11651"/>
    <w:rsid w:val="00A116D2"/>
    <w:rsid w:val="00A118A4"/>
    <w:rsid w:val="00A11DE1"/>
    <w:rsid w:val="00A12634"/>
    <w:rsid w:val="00A12682"/>
    <w:rsid w:val="00A126B0"/>
    <w:rsid w:val="00A127FD"/>
    <w:rsid w:val="00A129CB"/>
    <w:rsid w:val="00A12B2D"/>
    <w:rsid w:val="00A134DD"/>
    <w:rsid w:val="00A13571"/>
    <w:rsid w:val="00A139EB"/>
    <w:rsid w:val="00A13A4E"/>
    <w:rsid w:val="00A13ACC"/>
    <w:rsid w:val="00A13E1A"/>
    <w:rsid w:val="00A13F52"/>
    <w:rsid w:val="00A141BE"/>
    <w:rsid w:val="00A1422D"/>
    <w:rsid w:val="00A14256"/>
    <w:rsid w:val="00A142BE"/>
    <w:rsid w:val="00A1485A"/>
    <w:rsid w:val="00A148E5"/>
    <w:rsid w:val="00A14A98"/>
    <w:rsid w:val="00A14ADD"/>
    <w:rsid w:val="00A15070"/>
    <w:rsid w:val="00A15275"/>
    <w:rsid w:val="00A15317"/>
    <w:rsid w:val="00A1537F"/>
    <w:rsid w:val="00A15D50"/>
    <w:rsid w:val="00A15E42"/>
    <w:rsid w:val="00A16004"/>
    <w:rsid w:val="00A16207"/>
    <w:rsid w:val="00A16260"/>
    <w:rsid w:val="00A167B2"/>
    <w:rsid w:val="00A16E8A"/>
    <w:rsid w:val="00A16F00"/>
    <w:rsid w:val="00A16FE4"/>
    <w:rsid w:val="00A17698"/>
    <w:rsid w:val="00A1773E"/>
    <w:rsid w:val="00A17A79"/>
    <w:rsid w:val="00A17B7C"/>
    <w:rsid w:val="00A17D72"/>
    <w:rsid w:val="00A20012"/>
    <w:rsid w:val="00A20093"/>
    <w:rsid w:val="00A200BE"/>
    <w:rsid w:val="00A201BC"/>
    <w:rsid w:val="00A201C3"/>
    <w:rsid w:val="00A2069B"/>
    <w:rsid w:val="00A208B0"/>
    <w:rsid w:val="00A20BB0"/>
    <w:rsid w:val="00A20C66"/>
    <w:rsid w:val="00A20D5A"/>
    <w:rsid w:val="00A20FD4"/>
    <w:rsid w:val="00A20FDD"/>
    <w:rsid w:val="00A2100A"/>
    <w:rsid w:val="00A210E1"/>
    <w:rsid w:val="00A2127A"/>
    <w:rsid w:val="00A21301"/>
    <w:rsid w:val="00A213B7"/>
    <w:rsid w:val="00A21A55"/>
    <w:rsid w:val="00A21B46"/>
    <w:rsid w:val="00A21F34"/>
    <w:rsid w:val="00A22403"/>
    <w:rsid w:val="00A22698"/>
    <w:rsid w:val="00A22759"/>
    <w:rsid w:val="00A22C25"/>
    <w:rsid w:val="00A22CCF"/>
    <w:rsid w:val="00A22E01"/>
    <w:rsid w:val="00A22E3B"/>
    <w:rsid w:val="00A230CB"/>
    <w:rsid w:val="00A2312E"/>
    <w:rsid w:val="00A23247"/>
    <w:rsid w:val="00A234B1"/>
    <w:rsid w:val="00A23801"/>
    <w:rsid w:val="00A23C71"/>
    <w:rsid w:val="00A23EB2"/>
    <w:rsid w:val="00A242B2"/>
    <w:rsid w:val="00A242CC"/>
    <w:rsid w:val="00A243B7"/>
    <w:rsid w:val="00A2449C"/>
    <w:rsid w:val="00A24713"/>
    <w:rsid w:val="00A24A7D"/>
    <w:rsid w:val="00A24BBC"/>
    <w:rsid w:val="00A24DE1"/>
    <w:rsid w:val="00A250BF"/>
    <w:rsid w:val="00A250FE"/>
    <w:rsid w:val="00A251A5"/>
    <w:rsid w:val="00A2533D"/>
    <w:rsid w:val="00A255FB"/>
    <w:rsid w:val="00A25633"/>
    <w:rsid w:val="00A2597D"/>
    <w:rsid w:val="00A25B40"/>
    <w:rsid w:val="00A25D89"/>
    <w:rsid w:val="00A25E3A"/>
    <w:rsid w:val="00A25E6C"/>
    <w:rsid w:val="00A2603A"/>
    <w:rsid w:val="00A26565"/>
    <w:rsid w:val="00A265CD"/>
    <w:rsid w:val="00A2666A"/>
    <w:rsid w:val="00A26B6E"/>
    <w:rsid w:val="00A26B8F"/>
    <w:rsid w:val="00A26D91"/>
    <w:rsid w:val="00A26F07"/>
    <w:rsid w:val="00A26F45"/>
    <w:rsid w:val="00A272EC"/>
    <w:rsid w:val="00A27362"/>
    <w:rsid w:val="00A27537"/>
    <w:rsid w:val="00A2780A"/>
    <w:rsid w:val="00A27815"/>
    <w:rsid w:val="00A27AB4"/>
    <w:rsid w:val="00A27B9C"/>
    <w:rsid w:val="00A27B9E"/>
    <w:rsid w:val="00A27DC7"/>
    <w:rsid w:val="00A3056E"/>
    <w:rsid w:val="00A3066B"/>
    <w:rsid w:val="00A30A21"/>
    <w:rsid w:val="00A30B88"/>
    <w:rsid w:val="00A30CC8"/>
    <w:rsid w:val="00A30E98"/>
    <w:rsid w:val="00A30EE1"/>
    <w:rsid w:val="00A30F69"/>
    <w:rsid w:val="00A31558"/>
    <w:rsid w:val="00A316A6"/>
    <w:rsid w:val="00A316EA"/>
    <w:rsid w:val="00A3170E"/>
    <w:rsid w:val="00A31926"/>
    <w:rsid w:val="00A31A86"/>
    <w:rsid w:val="00A31B5A"/>
    <w:rsid w:val="00A31C79"/>
    <w:rsid w:val="00A31E37"/>
    <w:rsid w:val="00A32101"/>
    <w:rsid w:val="00A32399"/>
    <w:rsid w:val="00A327DD"/>
    <w:rsid w:val="00A3282E"/>
    <w:rsid w:val="00A32991"/>
    <w:rsid w:val="00A32AB6"/>
    <w:rsid w:val="00A32C90"/>
    <w:rsid w:val="00A32CF2"/>
    <w:rsid w:val="00A32D15"/>
    <w:rsid w:val="00A32E70"/>
    <w:rsid w:val="00A3301F"/>
    <w:rsid w:val="00A33239"/>
    <w:rsid w:val="00A33382"/>
    <w:rsid w:val="00A333D4"/>
    <w:rsid w:val="00A3346C"/>
    <w:rsid w:val="00A335D0"/>
    <w:rsid w:val="00A3362A"/>
    <w:rsid w:val="00A33652"/>
    <w:rsid w:val="00A33666"/>
    <w:rsid w:val="00A336F2"/>
    <w:rsid w:val="00A33807"/>
    <w:rsid w:val="00A33824"/>
    <w:rsid w:val="00A33AD1"/>
    <w:rsid w:val="00A33CFA"/>
    <w:rsid w:val="00A3425B"/>
    <w:rsid w:val="00A34468"/>
    <w:rsid w:val="00A344EA"/>
    <w:rsid w:val="00A34977"/>
    <w:rsid w:val="00A34C77"/>
    <w:rsid w:val="00A34D65"/>
    <w:rsid w:val="00A35006"/>
    <w:rsid w:val="00A350D8"/>
    <w:rsid w:val="00A35329"/>
    <w:rsid w:val="00A35408"/>
    <w:rsid w:val="00A355F7"/>
    <w:rsid w:val="00A35F81"/>
    <w:rsid w:val="00A361C2"/>
    <w:rsid w:val="00A36219"/>
    <w:rsid w:val="00A36267"/>
    <w:rsid w:val="00A36297"/>
    <w:rsid w:val="00A363C7"/>
    <w:rsid w:val="00A365DD"/>
    <w:rsid w:val="00A367B0"/>
    <w:rsid w:val="00A36875"/>
    <w:rsid w:val="00A36AEC"/>
    <w:rsid w:val="00A36DD5"/>
    <w:rsid w:val="00A371A7"/>
    <w:rsid w:val="00A3733D"/>
    <w:rsid w:val="00A37633"/>
    <w:rsid w:val="00A3799A"/>
    <w:rsid w:val="00A379BC"/>
    <w:rsid w:val="00A37ADF"/>
    <w:rsid w:val="00A37DF2"/>
    <w:rsid w:val="00A400F6"/>
    <w:rsid w:val="00A40275"/>
    <w:rsid w:val="00A4029A"/>
    <w:rsid w:val="00A4038A"/>
    <w:rsid w:val="00A403DD"/>
    <w:rsid w:val="00A4045D"/>
    <w:rsid w:val="00A4056F"/>
    <w:rsid w:val="00A407A8"/>
    <w:rsid w:val="00A407EC"/>
    <w:rsid w:val="00A40904"/>
    <w:rsid w:val="00A40988"/>
    <w:rsid w:val="00A409C4"/>
    <w:rsid w:val="00A40B6C"/>
    <w:rsid w:val="00A40F50"/>
    <w:rsid w:val="00A40F5D"/>
    <w:rsid w:val="00A40F8E"/>
    <w:rsid w:val="00A41569"/>
    <w:rsid w:val="00A41571"/>
    <w:rsid w:val="00A415AE"/>
    <w:rsid w:val="00A415CF"/>
    <w:rsid w:val="00A41AC3"/>
    <w:rsid w:val="00A41ACB"/>
    <w:rsid w:val="00A41B23"/>
    <w:rsid w:val="00A41B2B"/>
    <w:rsid w:val="00A41D52"/>
    <w:rsid w:val="00A41F36"/>
    <w:rsid w:val="00A41FCB"/>
    <w:rsid w:val="00A42185"/>
    <w:rsid w:val="00A421C9"/>
    <w:rsid w:val="00A421CD"/>
    <w:rsid w:val="00A421DF"/>
    <w:rsid w:val="00A4231B"/>
    <w:rsid w:val="00A42579"/>
    <w:rsid w:val="00A42905"/>
    <w:rsid w:val="00A42A35"/>
    <w:rsid w:val="00A42A50"/>
    <w:rsid w:val="00A42B79"/>
    <w:rsid w:val="00A42D1B"/>
    <w:rsid w:val="00A42E19"/>
    <w:rsid w:val="00A4304D"/>
    <w:rsid w:val="00A43163"/>
    <w:rsid w:val="00A432DA"/>
    <w:rsid w:val="00A433E6"/>
    <w:rsid w:val="00A4344C"/>
    <w:rsid w:val="00A43810"/>
    <w:rsid w:val="00A43A4F"/>
    <w:rsid w:val="00A43B8C"/>
    <w:rsid w:val="00A43DB0"/>
    <w:rsid w:val="00A43EC3"/>
    <w:rsid w:val="00A43FB0"/>
    <w:rsid w:val="00A44228"/>
    <w:rsid w:val="00A442BB"/>
    <w:rsid w:val="00A4449E"/>
    <w:rsid w:val="00A444AB"/>
    <w:rsid w:val="00A44664"/>
    <w:rsid w:val="00A44899"/>
    <w:rsid w:val="00A449CF"/>
    <w:rsid w:val="00A44A16"/>
    <w:rsid w:val="00A44BE9"/>
    <w:rsid w:val="00A44D71"/>
    <w:rsid w:val="00A44E71"/>
    <w:rsid w:val="00A44F83"/>
    <w:rsid w:val="00A450B9"/>
    <w:rsid w:val="00A450D7"/>
    <w:rsid w:val="00A454BC"/>
    <w:rsid w:val="00A454E2"/>
    <w:rsid w:val="00A45960"/>
    <w:rsid w:val="00A45C60"/>
    <w:rsid w:val="00A45E40"/>
    <w:rsid w:val="00A45E5D"/>
    <w:rsid w:val="00A45FE3"/>
    <w:rsid w:val="00A4601A"/>
    <w:rsid w:val="00A46127"/>
    <w:rsid w:val="00A463D3"/>
    <w:rsid w:val="00A464A3"/>
    <w:rsid w:val="00A4683A"/>
    <w:rsid w:val="00A46B7D"/>
    <w:rsid w:val="00A46BDD"/>
    <w:rsid w:val="00A46C0D"/>
    <w:rsid w:val="00A46C89"/>
    <w:rsid w:val="00A46F61"/>
    <w:rsid w:val="00A47297"/>
    <w:rsid w:val="00A473C9"/>
    <w:rsid w:val="00A4755F"/>
    <w:rsid w:val="00A476DF"/>
    <w:rsid w:val="00A47D90"/>
    <w:rsid w:val="00A47E70"/>
    <w:rsid w:val="00A47E82"/>
    <w:rsid w:val="00A47E89"/>
    <w:rsid w:val="00A47EA2"/>
    <w:rsid w:val="00A50374"/>
    <w:rsid w:val="00A50426"/>
    <w:rsid w:val="00A50475"/>
    <w:rsid w:val="00A5075E"/>
    <w:rsid w:val="00A50856"/>
    <w:rsid w:val="00A5098F"/>
    <w:rsid w:val="00A50B6D"/>
    <w:rsid w:val="00A50B9A"/>
    <w:rsid w:val="00A50DE6"/>
    <w:rsid w:val="00A50EFF"/>
    <w:rsid w:val="00A514BC"/>
    <w:rsid w:val="00A51831"/>
    <w:rsid w:val="00A51843"/>
    <w:rsid w:val="00A51874"/>
    <w:rsid w:val="00A51AD6"/>
    <w:rsid w:val="00A51C31"/>
    <w:rsid w:val="00A51D5C"/>
    <w:rsid w:val="00A51D68"/>
    <w:rsid w:val="00A51D84"/>
    <w:rsid w:val="00A51DFA"/>
    <w:rsid w:val="00A5229C"/>
    <w:rsid w:val="00A52630"/>
    <w:rsid w:val="00A527D9"/>
    <w:rsid w:val="00A52929"/>
    <w:rsid w:val="00A52973"/>
    <w:rsid w:val="00A53222"/>
    <w:rsid w:val="00A53335"/>
    <w:rsid w:val="00A53569"/>
    <w:rsid w:val="00A53746"/>
    <w:rsid w:val="00A537FE"/>
    <w:rsid w:val="00A53886"/>
    <w:rsid w:val="00A538CE"/>
    <w:rsid w:val="00A53AAD"/>
    <w:rsid w:val="00A53C24"/>
    <w:rsid w:val="00A53E13"/>
    <w:rsid w:val="00A53F0A"/>
    <w:rsid w:val="00A53FF5"/>
    <w:rsid w:val="00A54031"/>
    <w:rsid w:val="00A540C4"/>
    <w:rsid w:val="00A54179"/>
    <w:rsid w:val="00A542A0"/>
    <w:rsid w:val="00A542C7"/>
    <w:rsid w:val="00A54555"/>
    <w:rsid w:val="00A545CF"/>
    <w:rsid w:val="00A54651"/>
    <w:rsid w:val="00A5470E"/>
    <w:rsid w:val="00A5491F"/>
    <w:rsid w:val="00A54A4B"/>
    <w:rsid w:val="00A54A4D"/>
    <w:rsid w:val="00A54EBE"/>
    <w:rsid w:val="00A55739"/>
    <w:rsid w:val="00A558E3"/>
    <w:rsid w:val="00A55B13"/>
    <w:rsid w:val="00A55C50"/>
    <w:rsid w:val="00A55EA1"/>
    <w:rsid w:val="00A56380"/>
    <w:rsid w:val="00A565C9"/>
    <w:rsid w:val="00A5676B"/>
    <w:rsid w:val="00A567EB"/>
    <w:rsid w:val="00A567F7"/>
    <w:rsid w:val="00A568DD"/>
    <w:rsid w:val="00A56901"/>
    <w:rsid w:val="00A56BF8"/>
    <w:rsid w:val="00A56F80"/>
    <w:rsid w:val="00A57276"/>
    <w:rsid w:val="00A57760"/>
    <w:rsid w:val="00A57B14"/>
    <w:rsid w:val="00A57CD2"/>
    <w:rsid w:val="00A57E71"/>
    <w:rsid w:val="00A6020B"/>
    <w:rsid w:val="00A60482"/>
    <w:rsid w:val="00A60570"/>
    <w:rsid w:val="00A60622"/>
    <w:rsid w:val="00A608DD"/>
    <w:rsid w:val="00A60A8F"/>
    <w:rsid w:val="00A60BF7"/>
    <w:rsid w:val="00A60CF9"/>
    <w:rsid w:val="00A60D37"/>
    <w:rsid w:val="00A60FC7"/>
    <w:rsid w:val="00A60FE2"/>
    <w:rsid w:val="00A6109D"/>
    <w:rsid w:val="00A611CE"/>
    <w:rsid w:val="00A61459"/>
    <w:rsid w:val="00A615E0"/>
    <w:rsid w:val="00A616DF"/>
    <w:rsid w:val="00A617C9"/>
    <w:rsid w:val="00A619DC"/>
    <w:rsid w:val="00A61CAA"/>
    <w:rsid w:val="00A61D1F"/>
    <w:rsid w:val="00A61D26"/>
    <w:rsid w:val="00A61D62"/>
    <w:rsid w:val="00A61DD3"/>
    <w:rsid w:val="00A62204"/>
    <w:rsid w:val="00A62257"/>
    <w:rsid w:val="00A6227A"/>
    <w:rsid w:val="00A62460"/>
    <w:rsid w:val="00A62B2D"/>
    <w:rsid w:val="00A6358E"/>
    <w:rsid w:val="00A6370D"/>
    <w:rsid w:val="00A63715"/>
    <w:rsid w:val="00A6395F"/>
    <w:rsid w:val="00A63AED"/>
    <w:rsid w:val="00A63C89"/>
    <w:rsid w:val="00A63E9D"/>
    <w:rsid w:val="00A63EB2"/>
    <w:rsid w:val="00A63FF4"/>
    <w:rsid w:val="00A6412B"/>
    <w:rsid w:val="00A64208"/>
    <w:rsid w:val="00A644B8"/>
    <w:rsid w:val="00A6469E"/>
    <w:rsid w:val="00A64823"/>
    <w:rsid w:val="00A648C8"/>
    <w:rsid w:val="00A648FF"/>
    <w:rsid w:val="00A6491A"/>
    <w:rsid w:val="00A64A30"/>
    <w:rsid w:val="00A64ACF"/>
    <w:rsid w:val="00A64D71"/>
    <w:rsid w:val="00A64F73"/>
    <w:rsid w:val="00A6595D"/>
    <w:rsid w:val="00A65AA3"/>
    <w:rsid w:val="00A65AA8"/>
    <w:rsid w:val="00A65D96"/>
    <w:rsid w:val="00A65F6E"/>
    <w:rsid w:val="00A66103"/>
    <w:rsid w:val="00A661B4"/>
    <w:rsid w:val="00A6626E"/>
    <w:rsid w:val="00A66402"/>
    <w:rsid w:val="00A66898"/>
    <w:rsid w:val="00A669A7"/>
    <w:rsid w:val="00A66E24"/>
    <w:rsid w:val="00A66E52"/>
    <w:rsid w:val="00A66FA6"/>
    <w:rsid w:val="00A6715F"/>
    <w:rsid w:val="00A671E6"/>
    <w:rsid w:val="00A67311"/>
    <w:rsid w:val="00A67487"/>
    <w:rsid w:val="00A6770D"/>
    <w:rsid w:val="00A677B5"/>
    <w:rsid w:val="00A67ACA"/>
    <w:rsid w:val="00A67B02"/>
    <w:rsid w:val="00A67C01"/>
    <w:rsid w:val="00A67C9A"/>
    <w:rsid w:val="00A67E98"/>
    <w:rsid w:val="00A703D4"/>
    <w:rsid w:val="00A7052E"/>
    <w:rsid w:val="00A70567"/>
    <w:rsid w:val="00A7058E"/>
    <w:rsid w:val="00A7064E"/>
    <w:rsid w:val="00A70695"/>
    <w:rsid w:val="00A70926"/>
    <w:rsid w:val="00A709B8"/>
    <w:rsid w:val="00A70AD2"/>
    <w:rsid w:val="00A70ADF"/>
    <w:rsid w:val="00A70D04"/>
    <w:rsid w:val="00A70D23"/>
    <w:rsid w:val="00A70D46"/>
    <w:rsid w:val="00A710AC"/>
    <w:rsid w:val="00A712C9"/>
    <w:rsid w:val="00A714E7"/>
    <w:rsid w:val="00A71629"/>
    <w:rsid w:val="00A71A0A"/>
    <w:rsid w:val="00A71E17"/>
    <w:rsid w:val="00A722E9"/>
    <w:rsid w:val="00A727BC"/>
    <w:rsid w:val="00A72E69"/>
    <w:rsid w:val="00A72F83"/>
    <w:rsid w:val="00A72F87"/>
    <w:rsid w:val="00A730B9"/>
    <w:rsid w:val="00A7342C"/>
    <w:rsid w:val="00A73544"/>
    <w:rsid w:val="00A73974"/>
    <w:rsid w:val="00A73989"/>
    <w:rsid w:val="00A73AAA"/>
    <w:rsid w:val="00A74084"/>
    <w:rsid w:val="00A7412A"/>
    <w:rsid w:val="00A74229"/>
    <w:rsid w:val="00A74276"/>
    <w:rsid w:val="00A74601"/>
    <w:rsid w:val="00A7462C"/>
    <w:rsid w:val="00A74A00"/>
    <w:rsid w:val="00A74BD8"/>
    <w:rsid w:val="00A74CCA"/>
    <w:rsid w:val="00A753B3"/>
    <w:rsid w:val="00A7572F"/>
    <w:rsid w:val="00A75830"/>
    <w:rsid w:val="00A75C0B"/>
    <w:rsid w:val="00A75EA0"/>
    <w:rsid w:val="00A75FAA"/>
    <w:rsid w:val="00A762C9"/>
    <w:rsid w:val="00A76B14"/>
    <w:rsid w:val="00A76C0A"/>
    <w:rsid w:val="00A76D6D"/>
    <w:rsid w:val="00A76D78"/>
    <w:rsid w:val="00A77032"/>
    <w:rsid w:val="00A770EB"/>
    <w:rsid w:val="00A770F8"/>
    <w:rsid w:val="00A7720F"/>
    <w:rsid w:val="00A77320"/>
    <w:rsid w:val="00A776A7"/>
    <w:rsid w:val="00A77FB2"/>
    <w:rsid w:val="00A80060"/>
    <w:rsid w:val="00A800D5"/>
    <w:rsid w:val="00A80415"/>
    <w:rsid w:val="00A80477"/>
    <w:rsid w:val="00A805B2"/>
    <w:rsid w:val="00A809C2"/>
    <w:rsid w:val="00A80A85"/>
    <w:rsid w:val="00A8117F"/>
    <w:rsid w:val="00A8125A"/>
    <w:rsid w:val="00A8145C"/>
    <w:rsid w:val="00A815EF"/>
    <w:rsid w:val="00A816B2"/>
    <w:rsid w:val="00A8194D"/>
    <w:rsid w:val="00A819AB"/>
    <w:rsid w:val="00A819FE"/>
    <w:rsid w:val="00A81BD8"/>
    <w:rsid w:val="00A81EB3"/>
    <w:rsid w:val="00A820C1"/>
    <w:rsid w:val="00A82197"/>
    <w:rsid w:val="00A8259B"/>
    <w:rsid w:val="00A82742"/>
    <w:rsid w:val="00A82926"/>
    <w:rsid w:val="00A82D82"/>
    <w:rsid w:val="00A82E41"/>
    <w:rsid w:val="00A82EAC"/>
    <w:rsid w:val="00A82ECA"/>
    <w:rsid w:val="00A82F53"/>
    <w:rsid w:val="00A83083"/>
    <w:rsid w:val="00A83290"/>
    <w:rsid w:val="00A83327"/>
    <w:rsid w:val="00A83347"/>
    <w:rsid w:val="00A83401"/>
    <w:rsid w:val="00A8362E"/>
    <w:rsid w:val="00A837BE"/>
    <w:rsid w:val="00A839E6"/>
    <w:rsid w:val="00A83EF9"/>
    <w:rsid w:val="00A83F96"/>
    <w:rsid w:val="00A83FB4"/>
    <w:rsid w:val="00A8405C"/>
    <w:rsid w:val="00A840D4"/>
    <w:rsid w:val="00A84224"/>
    <w:rsid w:val="00A84261"/>
    <w:rsid w:val="00A844A1"/>
    <w:rsid w:val="00A844D8"/>
    <w:rsid w:val="00A85083"/>
    <w:rsid w:val="00A850D7"/>
    <w:rsid w:val="00A850DE"/>
    <w:rsid w:val="00A85135"/>
    <w:rsid w:val="00A853FF"/>
    <w:rsid w:val="00A8556E"/>
    <w:rsid w:val="00A85654"/>
    <w:rsid w:val="00A85A9C"/>
    <w:rsid w:val="00A85C2B"/>
    <w:rsid w:val="00A85D2D"/>
    <w:rsid w:val="00A85D9B"/>
    <w:rsid w:val="00A85E68"/>
    <w:rsid w:val="00A85F05"/>
    <w:rsid w:val="00A860A1"/>
    <w:rsid w:val="00A860DA"/>
    <w:rsid w:val="00A86169"/>
    <w:rsid w:val="00A86463"/>
    <w:rsid w:val="00A8652A"/>
    <w:rsid w:val="00A86D59"/>
    <w:rsid w:val="00A86F46"/>
    <w:rsid w:val="00A87066"/>
    <w:rsid w:val="00A872DE"/>
    <w:rsid w:val="00A87358"/>
    <w:rsid w:val="00A87C04"/>
    <w:rsid w:val="00A87C8B"/>
    <w:rsid w:val="00A87C9C"/>
    <w:rsid w:val="00A87CA2"/>
    <w:rsid w:val="00A87DE9"/>
    <w:rsid w:val="00A87EAB"/>
    <w:rsid w:val="00A87F16"/>
    <w:rsid w:val="00A87FEA"/>
    <w:rsid w:val="00A90445"/>
    <w:rsid w:val="00A90787"/>
    <w:rsid w:val="00A9095D"/>
    <w:rsid w:val="00A90A19"/>
    <w:rsid w:val="00A90BE6"/>
    <w:rsid w:val="00A90D2B"/>
    <w:rsid w:val="00A90E0E"/>
    <w:rsid w:val="00A90EF6"/>
    <w:rsid w:val="00A9102C"/>
    <w:rsid w:val="00A910F4"/>
    <w:rsid w:val="00A912BF"/>
    <w:rsid w:val="00A912D0"/>
    <w:rsid w:val="00A917A4"/>
    <w:rsid w:val="00A917CB"/>
    <w:rsid w:val="00A919AE"/>
    <w:rsid w:val="00A919D6"/>
    <w:rsid w:val="00A91CE8"/>
    <w:rsid w:val="00A91E7C"/>
    <w:rsid w:val="00A91EB4"/>
    <w:rsid w:val="00A926B3"/>
    <w:rsid w:val="00A92B07"/>
    <w:rsid w:val="00A92D45"/>
    <w:rsid w:val="00A92D5A"/>
    <w:rsid w:val="00A92DCD"/>
    <w:rsid w:val="00A92E9E"/>
    <w:rsid w:val="00A9358C"/>
    <w:rsid w:val="00A936E5"/>
    <w:rsid w:val="00A937D3"/>
    <w:rsid w:val="00A93EBB"/>
    <w:rsid w:val="00A93EDD"/>
    <w:rsid w:val="00A9415D"/>
    <w:rsid w:val="00A9420C"/>
    <w:rsid w:val="00A9450E"/>
    <w:rsid w:val="00A94A80"/>
    <w:rsid w:val="00A94F6D"/>
    <w:rsid w:val="00A95144"/>
    <w:rsid w:val="00A9563E"/>
    <w:rsid w:val="00A95735"/>
    <w:rsid w:val="00A958DD"/>
    <w:rsid w:val="00A95E94"/>
    <w:rsid w:val="00A96111"/>
    <w:rsid w:val="00A9618A"/>
    <w:rsid w:val="00A965E0"/>
    <w:rsid w:val="00A966AA"/>
    <w:rsid w:val="00A9678C"/>
    <w:rsid w:val="00A968BC"/>
    <w:rsid w:val="00A96942"/>
    <w:rsid w:val="00A96A8F"/>
    <w:rsid w:val="00A96B4D"/>
    <w:rsid w:val="00A96C41"/>
    <w:rsid w:val="00A96E5C"/>
    <w:rsid w:val="00A96FCE"/>
    <w:rsid w:val="00A97165"/>
    <w:rsid w:val="00A9717E"/>
    <w:rsid w:val="00A97412"/>
    <w:rsid w:val="00A976BD"/>
    <w:rsid w:val="00A97703"/>
    <w:rsid w:val="00A977D9"/>
    <w:rsid w:val="00A9795B"/>
    <w:rsid w:val="00A97B17"/>
    <w:rsid w:val="00A97BB6"/>
    <w:rsid w:val="00A97E2D"/>
    <w:rsid w:val="00A97FC1"/>
    <w:rsid w:val="00AA01B0"/>
    <w:rsid w:val="00AA01D0"/>
    <w:rsid w:val="00AA02E1"/>
    <w:rsid w:val="00AA04CE"/>
    <w:rsid w:val="00AA08E8"/>
    <w:rsid w:val="00AA0AF0"/>
    <w:rsid w:val="00AA12D1"/>
    <w:rsid w:val="00AA135C"/>
    <w:rsid w:val="00AA1400"/>
    <w:rsid w:val="00AA153D"/>
    <w:rsid w:val="00AA15AC"/>
    <w:rsid w:val="00AA16FC"/>
    <w:rsid w:val="00AA1889"/>
    <w:rsid w:val="00AA1B18"/>
    <w:rsid w:val="00AA1CEE"/>
    <w:rsid w:val="00AA1FB0"/>
    <w:rsid w:val="00AA20E8"/>
    <w:rsid w:val="00AA21F6"/>
    <w:rsid w:val="00AA23E0"/>
    <w:rsid w:val="00AA28DE"/>
    <w:rsid w:val="00AA2904"/>
    <w:rsid w:val="00AA29F3"/>
    <w:rsid w:val="00AA2BAA"/>
    <w:rsid w:val="00AA2E3F"/>
    <w:rsid w:val="00AA2E5F"/>
    <w:rsid w:val="00AA2F86"/>
    <w:rsid w:val="00AA3083"/>
    <w:rsid w:val="00AA3344"/>
    <w:rsid w:val="00AA35DE"/>
    <w:rsid w:val="00AA374B"/>
    <w:rsid w:val="00AA3B82"/>
    <w:rsid w:val="00AA3D4F"/>
    <w:rsid w:val="00AA46DC"/>
    <w:rsid w:val="00AA482C"/>
    <w:rsid w:val="00AA48E7"/>
    <w:rsid w:val="00AA48E9"/>
    <w:rsid w:val="00AA48EC"/>
    <w:rsid w:val="00AA4BBC"/>
    <w:rsid w:val="00AA4DBA"/>
    <w:rsid w:val="00AA4E25"/>
    <w:rsid w:val="00AA4ED9"/>
    <w:rsid w:val="00AA4F24"/>
    <w:rsid w:val="00AA50A9"/>
    <w:rsid w:val="00AA5150"/>
    <w:rsid w:val="00AA5204"/>
    <w:rsid w:val="00AA58AB"/>
    <w:rsid w:val="00AA5C18"/>
    <w:rsid w:val="00AA5D28"/>
    <w:rsid w:val="00AA622D"/>
    <w:rsid w:val="00AA64AB"/>
    <w:rsid w:val="00AA6A57"/>
    <w:rsid w:val="00AA6AD9"/>
    <w:rsid w:val="00AA6DD4"/>
    <w:rsid w:val="00AA70FC"/>
    <w:rsid w:val="00AA72C9"/>
    <w:rsid w:val="00AA73ED"/>
    <w:rsid w:val="00AA75D3"/>
    <w:rsid w:val="00AA773A"/>
    <w:rsid w:val="00AA77AF"/>
    <w:rsid w:val="00AA792A"/>
    <w:rsid w:val="00AA79FD"/>
    <w:rsid w:val="00AA7AC3"/>
    <w:rsid w:val="00AA7D4D"/>
    <w:rsid w:val="00AA7DAD"/>
    <w:rsid w:val="00AA7E06"/>
    <w:rsid w:val="00AA7E3E"/>
    <w:rsid w:val="00AA7F82"/>
    <w:rsid w:val="00AB016C"/>
    <w:rsid w:val="00AB01C9"/>
    <w:rsid w:val="00AB01E0"/>
    <w:rsid w:val="00AB0367"/>
    <w:rsid w:val="00AB0433"/>
    <w:rsid w:val="00AB0791"/>
    <w:rsid w:val="00AB094E"/>
    <w:rsid w:val="00AB09E8"/>
    <w:rsid w:val="00AB0EE6"/>
    <w:rsid w:val="00AB12A0"/>
    <w:rsid w:val="00AB155C"/>
    <w:rsid w:val="00AB1BFB"/>
    <w:rsid w:val="00AB1BFE"/>
    <w:rsid w:val="00AB20BC"/>
    <w:rsid w:val="00AB2159"/>
    <w:rsid w:val="00AB2326"/>
    <w:rsid w:val="00AB2351"/>
    <w:rsid w:val="00AB2598"/>
    <w:rsid w:val="00AB25A8"/>
    <w:rsid w:val="00AB2F87"/>
    <w:rsid w:val="00AB2FA0"/>
    <w:rsid w:val="00AB3060"/>
    <w:rsid w:val="00AB3144"/>
    <w:rsid w:val="00AB318B"/>
    <w:rsid w:val="00AB337E"/>
    <w:rsid w:val="00AB35A9"/>
    <w:rsid w:val="00AB3BD9"/>
    <w:rsid w:val="00AB3BE2"/>
    <w:rsid w:val="00AB3E03"/>
    <w:rsid w:val="00AB3EFA"/>
    <w:rsid w:val="00AB3F11"/>
    <w:rsid w:val="00AB3F14"/>
    <w:rsid w:val="00AB4176"/>
    <w:rsid w:val="00AB41AF"/>
    <w:rsid w:val="00AB41F8"/>
    <w:rsid w:val="00AB42E1"/>
    <w:rsid w:val="00AB4566"/>
    <w:rsid w:val="00AB471E"/>
    <w:rsid w:val="00AB492E"/>
    <w:rsid w:val="00AB4955"/>
    <w:rsid w:val="00AB49C7"/>
    <w:rsid w:val="00AB4CE6"/>
    <w:rsid w:val="00AB5023"/>
    <w:rsid w:val="00AB58E8"/>
    <w:rsid w:val="00AB5959"/>
    <w:rsid w:val="00AB5AFF"/>
    <w:rsid w:val="00AB5B60"/>
    <w:rsid w:val="00AB5BDF"/>
    <w:rsid w:val="00AB5DC4"/>
    <w:rsid w:val="00AB60D9"/>
    <w:rsid w:val="00AB6773"/>
    <w:rsid w:val="00AB68B6"/>
    <w:rsid w:val="00AB6B77"/>
    <w:rsid w:val="00AB6E81"/>
    <w:rsid w:val="00AB708A"/>
    <w:rsid w:val="00AB785A"/>
    <w:rsid w:val="00AB78A5"/>
    <w:rsid w:val="00AB7AFE"/>
    <w:rsid w:val="00AB7E85"/>
    <w:rsid w:val="00AB7E8D"/>
    <w:rsid w:val="00AC0005"/>
    <w:rsid w:val="00AC009A"/>
    <w:rsid w:val="00AC00C4"/>
    <w:rsid w:val="00AC00D5"/>
    <w:rsid w:val="00AC0252"/>
    <w:rsid w:val="00AC0384"/>
    <w:rsid w:val="00AC0553"/>
    <w:rsid w:val="00AC06FD"/>
    <w:rsid w:val="00AC07DD"/>
    <w:rsid w:val="00AC0C0D"/>
    <w:rsid w:val="00AC0C6A"/>
    <w:rsid w:val="00AC0F98"/>
    <w:rsid w:val="00AC0FF0"/>
    <w:rsid w:val="00AC10CA"/>
    <w:rsid w:val="00AC1177"/>
    <w:rsid w:val="00AC11C4"/>
    <w:rsid w:val="00AC123D"/>
    <w:rsid w:val="00AC125A"/>
    <w:rsid w:val="00AC13A0"/>
    <w:rsid w:val="00AC1427"/>
    <w:rsid w:val="00AC1725"/>
    <w:rsid w:val="00AC1751"/>
    <w:rsid w:val="00AC17C5"/>
    <w:rsid w:val="00AC1830"/>
    <w:rsid w:val="00AC1CE4"/>
    <w:rsid w:val="00AC2290"/>
    <w:rsid w:val="00AC235C"/>
    <w:rsid w:val="00AC2528"/>
    <w:rsid w:val="00AC25AA"/>
    <w:rsid w:val="00AC27CF"/>
    <w:rsid w:val="00AC288E"/>
    <w:rsid w:val="00AC2A1E"/>
    <w:rsid w:val="00AC2A94"/>
    <w:rsid w:val="00AC2E7A"/>
    <w:rsid w:val="00AC3434"/>
    <w:rsid w:val="00AC36D7"/>
    <w:rsid w:val="00AC39E9"/>
    <w:rsid w:val="00AC3B4A"/>
    <w:rsid w:val="00AC3E72"/>
    <w:rsid w:val="00AC3EFB"/>
    <w:rsid w:val="00AC3F93"/>
    <w:rsid w:val="00AC4079"/>
    <w:rsid w:val="00AC41AB"/>
    <w:rsid w:val="00AC461B"/>
    <w:rsid w:val="00AC479C"/>
    <w:rsid w:val="00AC48BD"/>
    <w:rsid w:val="00AC4B93"/>
    <w:rsid w:val="00AC4CF9"/>
    <w:rsid w:val="00AC4D40"/>
    <w:rsid w:val="00AC4D6C"/>
    <w:rsid w:val="00AC4DEB"/>
    <w:rsid w:val="00AC4E82"/>
    <w:rsid w:val="00AC51E2"/>
    <w:rsid w:val="00AC52E3"/>
    <w:rsid w:val="00AC536F"/>
    <w:rsid w:val="00AC5396"/>
    <w:rsid w:val="00AC53A8"/>
    <w:rsid w:val="00AC5758"/>
    <w:rsid w:val="00AC594A"/>
    <w:rsid w:val="00AC5986"/>
    <w:rsid w:val="00AC5A5F"/>
    <w:rsid w:val="00AC5C30"/>
    <w:rsid w:val="00AC5D5A"/>
    <w:rsid w:val="00AC5E38"/>
    <w:rsid w:val="00AC5E5C"/>
    <w:rsid w:val="00AC643D"/>
    <w:rsid w:val="00AC6A1E"/>
    <w:rsid w:val="00AC6C40"/>
    <w:rsid w:val="00AC6C95"/>
    <w:rsid w:val="00AC6E1B"/>
    <w:rsid w:val="00AC6EDE"/>
    <w:rsid w:val="00AC6FC9"/>
    <w:rsid w:val="00AC7017"/>
    <w:rsid w:val="00AC73EA"/>
    <w:rsid w:val="00AC7AFE"/>
    <w:rsid w:val="00AC7C93"/>
    <w:rsid w:val="00AC7C9B"/>
    <w:rsid w:val="00AD01D4"/>
    <w:rsid w:val="00AD05BB"/>
    <w:rsid w:val="00AD08BF"/>
    <w:rsid w:val="00AD0980"/>
    <w:rsid w:val="00AD1001"/>
    <w:rsid w:val="00AD1049"/>
    <w:rsid w:val="00AD132E"/>
    <w:rsid w:val="00AD13CC"/>
    <w:rsid w:val="00AD14B3"/>
    <w:rsid w:val="00AD14D7"/>
    <w:rsid w:val="00AD1765"/>
    <w:rsid w:val="00AD1829"/>
    <w:rsid w:val="00AD18C3"/>
    <w:rsid w:val="00AD1BD8"/>
    <w:rsid w:val="00AD1F46"/>
    <w:rsid w:val="00AD2560"/>
    <w:rsid w:val="00AD27C7"/>
    <w:rsid w:val="00AD2865"/>
    <w:rsid w:val="00AD2B63"/>
    <w:rsid w:val="00AD2F08"/>
    <w:rsid w:val="00AD352A"/>
    <w:rsid w:val="00AD3568"/>
    <w:rsid w:val="00AD386F"/>
    <w:rsid w:val="00AD3881"/>
    <w:rsid w:val="00AD3A84"/>
    <w:rsid w:val="00AD3E29"/>
    <w:rsid w:val="00AD3EBF"/>
    <w:rsid w:val="00AD40F1"/>
    <w:rsid w:val="00AD4428"/>
    <w:rsid w:val="00AD45F1"/>
    <w:rsid w:val="00AD4A29"/>
    <w:rsid w:val="00AD4A3F"/>
    <w:rsid w:val="00AD4AE0"/>
    <w:rsid w:val="00AD4C17"/>
    <w:rsid w:val="00AD4D63"/>
    <w:rsid w:val="00AD51CA"/>
    <w:rsid w:val="00AD55FD"/>
    <w:rsid w:val="00AD571F"/>
    <w:rsid w:val="00AD57A6"/>
    <w:rsid w:val="00AD5AC1"/>
    <w:rsid w:val="00AD5BEE"/>
    <w:rsid w:val="00AD5C4E"/>
    <w:rsid w:val="00AD5D9A"/>
    <w:rsid w:val="00AD5DC2"/>
    <w:rsid w:val="00AD5E41"/>
    <w:rsid w:val="00AD5E42"/>
    <w:rsid w:val="00AD5EBB"/>
    <w:rsid w:val="00AD5FAF"/>
    <w:rsid w:val="00AD6200"/>
    <w:rsid w:val="00AD63C7"/>
    <w:rsid w:val="00AD63ED"/>
    <w:rsid w:val="00AD647D"/>
    <w:rsid w:val="00AD6672"/>
    <w:rsid w:val="00AD6999"/>
    <w:rsid w:val="00AD6A3B"/>
    <w:rsid w:val="00AD6C1B"/>
    <w:rsid w:val="00AD7051"/>
    <w:rsid w:val="00AD72B6"/>
    <w:rsid w:val="00AD734C"/>
    <w:rsid w:val="00AD73BA"/>
    <w:rsid w:val="00AD7634"/>
    <w:rsid w:val="00AD788B"/>
    <w:rsid w:val="00AD79CD"/>
    <w:rsid w:val="00AD7B2E"/>
    <w:rsid w:val="00AD7D96"/>
    <w:rsid w:val="00AE021F"/>
    <w:rsid w:val="00AE02AE"/>
    <w:rsid w:val="00AE0373"/>
    <w:rsid w:val="00AE04C1"/>
    <w:rsid w:val="00AE05D3"/>
    <w:rsid w:val="00AE0716"/>
    <w:rsid w:val="00AE07E1"/>
    <w:rsid w:val="00AE0C22"/>
    <w:rsid w:val="00AE0DEF"/>
    <w:rsid w:val="00AE11F9"/>
    <w:rsid w:val="00AE136D"/>
    <w:rsid w:val="00AE144E"/>
    <w:rsid w:val="00AE15CF"/>
    <w:rsid w:val="00AE1702"/>
    <w:rsid w:val="00AE184C"/>
    <w:rsid w:val="00AE1855"/>
    <w:rsid w:val="00AE1899"/>
    <w:rsid w:val="00AE1909"/>
    <w:rsid w:val="00AE190D"/>
    <w:rsid w:val="00AE1BA7"/>
    <w:rsid w:val="00AE1BC1"/>
    <w:rsid w:val="00AE1C99"/>
    <w:rsid w:val="00AE1D92"/>
    <w:rsid w:val="00AE1DF2"/>
    <w:rsid w:val="00AE2368"/>
    <w:rsid w:val="00AE2767"/>
    <w:rsid w:val="00AE2A99"/>
    <w:rsid w:val="00AE2B3F"/>
    <w:rsid w:val="00AE2FA7"/>
    <w:rsid w:val="00AE30DA"/>
    <w:rsid w:val="00AE31C8"/>
    <w:rsid w:val="00AE3264"/>
    <w:rsid w:val="00AE3338"/>
    <w:rsid w:val="00AE3499"/>
    <w:rsid w:val="00AE376D"/>
    <w:rsid w:val="00AE37CF"/>
    <w:rsid w:val="00AE38BC"/>
    <w:rsid w:val="00AE3A21"/>
    <w:rsid w:val="00AE3A80"/>
    <w:rsid w:val="00AE3BCC"/>
    <w:rsid w:val="00AE3FD6"/>
    <w:rsid w:val="00AE4007"/>
    <w:rsid w:val="00AE4752"/>
    <w:rsid w:val="00AE4798"/>
    <w:rsid w:val="00AE4972"/>
    <w:rsid w:val="00AE4EF2"/>
    <w:rsid w:val="00AE4F62"/>
    <w:rsid w:val="00AE5062"/>
    <w:rsid w:val="00AE541C"/>
    <w:rsid w:val="00AE567D"/>
    <w:rsid w:val="00AE5C8E"/>
    <w:rsid w:val="00AE5CF4"/>
    <w:rsid w:val="00AE5DFD"/>
    <w:rsid w:val="00AE5F49"/>
    <w:rsid w:val="00AE5F75"/>
    <w:rsid w:val="00AE5F7E"/>
    <w:rsid w:val="00AE5FC5"/>
    <w:rsid w:val="00AE615F"/>
    <w:rsid w:val="00AE64C6"/>
    <w:rsid w:val="00AE6505"/>
    <w:rsid w:val="00AE6892"/>
    <w:rsid w:val="00AE6B38"/>
    <w:rsid w:val="00AE73C9"/>
    <w:rsid w:val="00AE766F"/>
    <w:rsid w:val="00AE7855"/>
    <w:rsid w:val="00AE7930"/>
    <w:rsid w:val="00AE7B51"/>
    <w:rsid w:val="00AE7C51"/>
    <w:rsid w:val="00AE7E8A"/>
    <w:rsid w:val="00AF011D"/>
    <w:rsid w:val="00AF025F"/>
    <w:rsid w:val="00AF02EF"/>
    <w:rsid w:val="00AF05E8"/>
    <w:rsid w:val="00AF06AC"/>
    <w:rsid w:val="00AF0783"/>
    <w:rsid w:val="00AF0964"/>
    <w:rsid w:val="00AF0AEF"/>
    <w:rsid w:val="00AF0CD2"/>
    <w:rsid w:val="00AF1099"/>
    <w:rsid w:val="00AF1408"/>
    <w:rsid w:val="00AF152D"/>
    <w:rsid w:val="00AF1531"/>
    <w:rsid w:val="00AF16F9"/>
    <w:rsid w:val="00AF1898"/>
    <w:rsid w:val="00AF1A15"/>
    <w:rsid w:val="00AF1BE0"/>
    <w:rsid w:val="00AF207F"/>
    <w:rsid w:val="00AF209B"/>
    <w:rsid w:val="00AF2198"/>
    <w:rsid w:val="00AF23FF"/>
    <w:rsid w:val="00AF24D8"/>
    <w:rsid w:val="00AF26AF"/>
    <w:rsid w:val="00AF2782"/>
    <w:rsid w:val="00AF286E"/>
    <w:rsid w:val="00AF346C"/>
    <w:rsid w:val="00AF3629"/>
    <w:rsid w:val="00AF3756"/>
    <w:rsid w:val="00AF38C6"/>
    <w:rsid w:val="00AF39AD"/>
    <w:rsid w:val="00AF3C3C"/>
    <w:rsid w:val="00AF3FB1"/>
    <w:rsid w:val="00AF40E8"/>
    <w:rsid w:val="00AF4144"/>
    <w:rsid w:val="00AF414D"/>
    <w:rsid w:val="00AF41AA"/>
    <w:rsid w:val="00AF445D"/>
    <w:rsid w:val="00AF44D0"/>
    <w:rsid w:val="00AF456C"/>
    <w:rsid w:val="00AF4570"/>
    <w:rsid w:val="00AF4999"/>
    <w:rsid w:val="00AF4AD8"/>
    <w:rsid w:val="00AF4C69"/>
    <w:rsid w:val="00AF4C97"/>
    <w:rsid w:val="00AF4D41"/>
    <w:rsid w:val="00AF4D43"/>
    <w:rsid w:val="00AF4D86"/>
    <w:rsid w:val="00AF4EA1"/>
    <w:rsid w:val="00AF4EFC"/>
    <w:rsid w:val="00AF50F6"/>
    <w:rsid w:val="00AF51A7"/>
    <w:rsid w:val="00AF5347"/>
    <w:rsid w:val="00AF5591"/>
    <w:rsid w:val="00AF560E"/>
    <w:rsid w:val="00AF5B19"/>
    <w:rsid w:val="00AF5D85"/>
    <w:rsid w:val="00AF5DA8"/>
    <w:rsid w:val="00AF5FDF"/>
    <w:rsid w:val="00AF5FE5"/>
    <w:rsid w:val="00AF60B2"/>
    <w:rsid w:val="00AF635D"/>
    <w:rsid w:val="00AF66FD"/>
    <w:rsid w:val="00AF678C"/>
    <w:rsid w:val="00AF688E"/>
    <w:rsid w:val="00AF6974"/>
    <w:rsid w:val="00AF69C0"/>
    <w:rsid w:val="00AF6BC4"/>
    <w:rsid w:val="00AF6EF2"/>
    <w:rsid w:val="00AF6F29"/>
    <w:rsid w:val="00AF724C"/>
    <w:rsid w:val="00AF73C8"/>
    <w:rsid w:val="00AF743B"/>
    <w:rsid w:val="00AF74E8"/>
    <w:rsid w:val="00AF791E"/>
    <w:rsid w:val="00AF7E67"/>
    <w:rsid w:val="00B00327"/>
    <w:rsid w:val="00B00472"/>
    <w:rsid w:val="00B005F5"/>
    <w:rsid w:val="00B00A70"/>
    <w:rsid w:val="00B00B7C"/>
    <w:rsid w:val="00B00B95"/>
    <w:rsid w:val="00B00BEA"/>
    <w:rsid w:val="00B00F22"/>
    <w:rsid w:val="00B0162C"/>
    <w:rsid w:val="00B0164F"/>
    <w:rsid w:val="00B017A7"/>
    <w:rsid w:val="00B019DD"/>
    <w:rsid w:val="00B01A49"/>
    <w:rsid w:val="00B01B88"/>
    <w:rsid w:val="00B01D32"/>
    <w:rsid w:val="00B020F6"/>
    <w:rsid w:val="00B02167"/>
    <w:rsid w:val="00B02274"/>
    <w:rsid w:val="00B022CD"/>
    <w:rsid w:val="00B02556"/>
    <w:rsid w:val="00B025CC"/>
    <w:rsid w:val="00B02641"/>
    <w:rsid w:val="00B02EF7"/>
    <w:rsid w:val="00B03087"/>
    <w:rsid w:val="00B030C1"/>
    <w:rsid w:val="00B03140"/>
    <w:rsid w:val="00B03240"/>
    <w:rsid w:val="00B033B8"/>
    <w:rsid w:val="00B03511"/>
    <w:rsid w:val="00B0355D"/>
    <w:rsid w:val="00B0378A"/>
    <w:rsid w:val="00B037BB"/>
    <w:rsid w:val="00B03877"/>
    <w:rsid w:val="00B03927"/>
    <w:rsid w:val="00B03F92"/>
    <w:rsid w:val="00B04025"/>
    <w:rsid w:val="00B0419A"/>
    <w:rsid w:val="00B041B4"/>
    <w:rsid w:val="00B041E5"/>
    <w:rsid w:val="00B047E1"/>
    <w:rsid w:val="00B04C95"/>
    <w:rsid w:val="00B04D3A"/>
    <w:rsid w:val="00B04E51"/>
    <w:rsid w:val="00B04ECE"/>
    <w:rsid w:val="00B05042"/>
    <w:rsid w:val="00B050BF"/>
    <w:rsid w:val="00B0522B"/>
    <w:rsid w:val="00B052D1"/>
    <w:rsid w:val="00B05430"/>
    <w:rsid w:val="00B05980"/>
    <w:rsid w:val="00B059EF"/>
    <w:rsid w:val="00B05CAA"/>
    <w:rsid w:val="00B05EE7"/>
    <w:rsid w:val="00B0683D"/>
    <w:rsid w:val="00B0694A"/>
    <w:rsid w:val="00B0696C"/>
    <w:rsid w:val="00B069C1"/>
    <w:rsid w:val="00B06B6F"/>
    <w:rsid w:val="00B06C14"/>
    <w:rsid w:val="00B06CCA"/>
    <w:rsid w:val="00B06EE0"/>
    <w:rsid w:val="00B06F42"/>
    <w:rsid w:val="00B06FBF"/>
    <w:rsid w:val="00B07085"/>
    <w:rsid w:val="00B07175"/>
    <w:rsid w:val="00B07382"/>
    <w:rsid w:val="00B073A2"/>
    <w:rsid w:val="00B075A7"/>
    <w:rsid w:val="00B0795C"/>
    <w:rsid w:val="00B07A03"/>
    <w:rsid w:val="00B07A27"/>
    <w:rsid w:val="00B07A41"/>
    <w:rsid w:val="00B07ACA"/>
    <w:rsid w:val="00B07D25"/>
    <w:rsid w:val="00B07E16"/>
    <w:rsid w:val="00B100C7"/>
    <w:rsid w:val="00B1026F"/>
    <w:rsid w:val="00B102C5"/>
    <w:rsid w:val="00B1043A"/>
    <w:rsid w:val="00B1069B"/>
    <w:rsid w:val="00B106CD"/>
    <w:rsid w:val="00B10989"/>
    <w:rsid w:val="00B1108D"/>
    <w:rsid w:val="00B11222"/>
    <w:rsid w:val="00B1147C"/>
    <w:rsid w:val="00B114C1"/>
    <w:rsid w:val="00B1158B"/>
    <w:rsid w:val="00B1183D"/>
    <w:rsid w:val="00B11956"/>
    <w:rsid w:val="00B11992"/>
    <w:rsid w:val="00B11D59"/>
    <w:rsid w:val="00B11DDE"/>
    <w:rsid w:val="00B11E11"/>
    <w:rsid w:val="00B11F6B"/>
    <w:rsid w:val="00B123B6"/>
    <w:rsid w:val="00B127A6"/>
    <w:rsid w:val="00B12B40"/>
    <w:rsid w:val="00B12BF5"/>
    <w:rsid w:val="00B12F7A"/>
    <w:rsid w:val="00B13031"/>
    <w:rsid w:val="00B132F8"/>
    <w:rsid w:val="00B133D9"/>
    <w:rsid w:val="00B13449"/>
    <w:rsid w:val="00B135C7"/>
    <w:rsid w:val="00B1370C"/>
    <w:rsid w:val="00B137D1"/>
    <w:rsid w:val="00B13834"/>
    <w:rsid w:val="00B13A71"/>
    <w:rsid w:val="00B13A81"/>
    <w:rsid w:val="00B13B94"/>
    <w:rsid w:val="00B13BBF"/>
    <w:rsid w:val="00B13C1E"/>
    <w:rsid w:val="00B13DED"/>
    <w:rsid w:val="00B13F25"/>
    <w:rsid w:val="00B14051"/>
    <w:rsid w:val="00B14077"/>
    <w:rsid w:val="00B141A1"/>
    <w:rsid w:val="00B142A9"/>
    <w:rsid w:val="00B143BB"/>
    <w:rsid w:val="00B14445"/>
    <w:rsid w:val="00B14680"/>
    <w:rsid w:val="00B148DD"/>
    <w:rsid w:val="00B14A08"/>
    <w:rsid w:val="00B14B47"/>
    <w:rsid w:val="00B14BF9"/>
    <w:rsid w:val="00B14C6C"/>
    <w:rsid w:val="00B151A1"/>
    <w:rsid w:val="00B1527A"/>
    <w:rsid w:val="00B152C6"/>
    <w:rsid w:val="00B15570"/>
    <w:rsid w:val="00B15584"/>
    <w:rsid w:val="00B15854"/>
    <w:rsid w:val="00B15901"/>
    <w:rsid w:val="00B15B69"/>
    <w:rsid w:val="00B15C94"/>
    <w:rsid w:val="00B15F08"/>
    <w:rsid w:val="00B1603D"/>
    <w:rsid w:val="00B16127"/>
    <w:rsid w:val="00B1645F"/>
    <w:rsid w:val="00B16538"/>
    <w:rsid w:val="00B16819"/>
    <w:rsid w:val="00B16A8F"/>
    <w:rsid w:val="00B16AB3"/>
    <w:rsid w:val="00B16AFA"/>
    <w:rsid w:val="00B16EF6"/>
    <w:rsid w:val="00B17037"/>
    <w:rsid w:val="00B170A2"/>
    <w:rsid w:val="00B1737D"/>
    <w:rsid w:val="00B17695"/>
    <w:rsid w:val="00B17B30"/>
    <w:rsid w:val="00B2009D"/>
    <w:rsid w:val="00B202E0"/>
    <w:rsid w:val="00B2056E"/>
    <w:rsid w:val="00B205E8"/>
    <w:rsid w:val="00B209DF"/>
    <w:rsid w:val="00B20B7F"/>
    <w:rsid w:val="00B20CAE"/>
    <w:rsid w:val="00B20DE2"/>
    <w:rsid w:val="00B20FE3"/>
    <w:rsid w:val="00B210A7"/>
    <w:rsid w:val="00B21521"/>
    <w:rsid w:val="00B215A0"/>
    <w:rsid w:val="00B2169F"/>
    <w:rsid w:val="00B21A7F"/>
    <w:rsid w:val="00B21AB4"/>
    <w:rsid w:val="00B21AE3"/>
    <w:rsid w:val="00B21B7F"/>
    <w:rsid w:val="00B21C7E"/>
    <w:rsid w:val="00B21CE8"/>
    <w:rsid w:val="00B22074"/>
    <w:rsid w:val="00B223AE"/>
    <w:rsid w:val="00B22462"/>
    <w:rsid w:val="00B2246E"/>
    <w:rsid w:val="00B22A60"/>
    <w:rsid w:val="00B22B08"/>
    <w:rsid w:val="00B238FE"/>
    <w:rsid w:val="00B23BF4"/>
    <w:rsid w:val="00B23C06"/>
    <w:rsid w:val="00B23DBE"/>
    <w:rsid w:val="00B23E0E"/>
    <w:rsid w:val="00B23FFD"/>
    <w:rsid w:val="00B24046"/>
    <w:rsid w:val="00B24241"/>
    <w:rsid w:val="00B243B3"/>
    <w:rsid w:val="00B243C6"/>
    <w:rsid w:val="00B2484D"/>
    <w:rsid w:val="00B24ED3"/>
    <w:rsid w:val="00B250D2"/>
    <w:rsid w:val="00B2528F"/>
    <w:rsid w:val="00B2545E"/>
    <w:rsid w:val="00B254CC"/>
    <w:rsid w:val="00B25988"/>
    <w:rsid w:val="00B25B7D"/>
    <w:rsid w:val="00B25F29"/>
    <w:rsid w:val="00B26123"/>
    <w:rsid w:val="00B2634D"/>
    <w:rsid w:val="00B26550"/>
    <w:rsid w:val="00B265F1"/>
    <w:rsid w:val="00B2677C"/>
    <w:rsid w:val="00B267F1"/>
    <w:rsid w:val="00B26926"/>
    <w:rsid w:val="00B269FD"/>
    <w:rsid w:val="00B26B3C"/>
    <w:rsid w:val="00B26E9B"/>
    <w:rsid w:val="00B2742B"/>
    <w:rsid w:val="00B274B3"/>
    <w:rsid w:val="00B2771D"/>
    <w:rsid w:val="00B27C63"/>
    <w:rsid w:val="00B27E2A"/>
    <w:rsid w:val="00B27E60"/>
    <w:rsid w:val="00B30077"/>
    <w:rsid w:val="00B30438"/>
    <w:rsid w:val="00B30C4D"/>
    <w:rsid w:val="00B30EB2"/>
    <w:rsid w:val="00B31169"/>
    <w:rsid w:val="00B31505"/>
    <w:rsid w:val="00B3150B"/>
    <w:rsid w:val="00B318B7"/>
    <w:rsid w:val="00B319A1"/>
    <w:rsid w:val="00B319FA"/>
    <w:rsid w:val="00B31A8A"/>
    <w:rsid w:val="00B31D15"/>
    <w:rsid w:val="00B31E3E"/>
    <w:rsid w:val="00B31F40"/>
    <w:rsid w:val="00B31FC2"/>
    <w:rsid w:val="00B3223B"/>
    <w:rsid w:val="00B322DF"/>
    <w:rsid w:val="00B32A7F"/>
    <w:rsid w:val="00B32B62"/>
    <w:rsid w:val="00B32C15"/>
    <w:rsid w:val="00B32D13"/>
    <w:rsid w:val="00B33011"/>
    <w:rsid w:val="00B330BB"/>
    <w:rsid w:val="00B33937"/>
    <w:rsid w:val="00B33985"/>
    <w:rsid w:val="00B339AA"/>
    <w:rsid w:val="00B33B00"/>
    <w:rsid w:val="00B33DA9"/>
    <w:rsid w:val="00B33DF0"/>
    <w:rsid w:val="00B33E22"/>
    <w:rsid w:val="00B33E57"/>
    <w:rsid w:val="00B33F52"/>
    <w:rsid w:val="00B3458F"/>
    <w:rsid w:val="00B34594"/>
    <w:rsid w:val="00B34760"/>
    <w:rsid w:val="00B347B5"/>
    <w:rsid w:val="00B3485E"/>
    <w:rsid w:val="00B348B8"/>
    <w:rsid w:val="00B34CD2"/>
    <w:rsid w:val="00B350EC"/>
    <w:rsid w:val="00B352F2"/>
    <w:rsid w:val="00B3534C"/>
    <w:rsid w:val="00B35460"/>
    <w:rsid w:val="00B35543"/>
    <w:rsid w:val="00B3573F"/>
    <w:rsid w:val="00B3590F"/>
    <w:rsid w:val="00B35C9B"/>
    <w:rsid w:val="00B36212"/>
    <w:rsid w:val="00B3621D"/>
    <w:rsid w:val="00B362A5"/>
    <w:rsid w:val="00B362EB"/>
    <w:rsid w:val="00B3635D"/>
    <w:rsid w:val="00B3646A"/>
    <w:rsid w:val="00B36526"/>
    <w:rsid w:val="00B36874"/>
    <w:rsid w:val="00B36A8D"/>
    <w:rsid w:val="00B373E7"/>
    <w:rsid w:val="00B37449"/>
    <w:rsid w:val="00B375F1"/>
    <w:rsid w:val="00B378F7"/>
    <w:rsid w:val="00B379C2"/>
    <w:rsid w:val="00B379D9"/>
    <w:rsid w:val="00B37B1B"/>
    <w:rsid w:val="00B37B2A"/>
    <w:rsid w:val="00B37C0E"/>
    <w:rsid w:val="00B37CD8"/>
    <w:rsid w:val="00B37D05"/>
    <w:rsid w:val="00B37F72"/>
    <w:rsid w:val="00B37F90"/>
    <w:rsid w:val="00B400BB"/>
    <w:rsid w:val="00B400CE"/>
    <w:rsid w:val="00B4051B"/>
    <w:rsid w:val="00B405AC"/>
    <w:rsid w:val="00B405D8"/>
    <w:rsid w:val="00B40749"/>
    <w:rsid w:val="00B40993"/>
    <w:rsid w:val="00B409AE"/>
    <w:rsid w:val="00B40ABD"/>
    <w:rsid w:val="00B40BEB"/>
    <w:rsid w:val="00B40C8B"/>
    <w:rsid w:val="00B40D1F"/>
    <w:rsid w:val="00B40D69"/>
    <w:rsid w:val="00B40E7D"/>
    <w:rsid w:val="00B411EA"/>
    <w:rsid w:val="00B4132E"/>
    <w:rsid w:val="00B41461"/>
    <w:rsid w:val="00B4180B"/>
    <w:rsid w:val="00B41A7E"/>
    <w:rsid w:val="00B41B4F"/>
    <w:rsid w:val="00B41F52"/>
    <w:rsid w:val="00B42031"/>
    <w:rsid w:val="00B42321"/>
    <w:rsid w:val="00B42437"/>
    <w:rsid w:val="00B424F7"/>
    <w:rsid w:val="00B42A11"/>
    <w:rsid w:val="00B42AE3"/>
    <w:rsid w:val="00B432E3"/>
    <w:rsid w:val="00B4336B"/>
    <w:rsid w:val="00B43447"/>
    <w:rsid w:val="00B43618"/>
    <w:rsid w:val="00B43782"/>
    <w:rsid w:val="00B4389B"/>
    <w:rsid w:val="00B438F9"/>
    <w:rsid w:val="00B4398B"/>
    <w:rsid w:val="00B43A19"/>
    <w:rsid w:val="00B43B4E"/>
    <w:rsid w:val="00B43C74"/>
    <w:rsid w:val="00B43E61"/>
    <w:rsid w:val="00B43F3C"/>
    <w:rsid w:val="00B440F1"/>
    <w:rsid w:val="00B4456B"/>
    <w:rsid w:val="00B44816"/>
    <w:rsid w:val="00B448D4"/>
    <w:rsid w:val="00B44D37"/>
    <w:rsid w:val="00B44D62"/>
    <w:rsid w:val="00B44F5A"/>
    <w:rsid w:val="00B45150"/>
    <w:rsid w:val="00B45183"/>
    <w:rsid w:val="00B453B8"/>
    <w:rsid w:val="00B453FA"/>
    <w:rsid w:val="00B455B8"/>
    <w:rsid w:val="00B4569C"/>
    <w:rsid w:val="00B45762"/>
    <w:rsid w:val="00B458AB"/>
    <w:rsid w:val="00B45BA5"/>
    <w:rsid w:val="00B45E08"/>
    <w:rsid w:val="00B466E2"/>
    <w:rsid w:val="00B4676D"/>
    <w:rsid w:val="00B46BA6"/>
    <w:rsid w:val="00B46F59"/>
    <w:rsid w:val="00B46FB2"/>
    <w:rsid w:val="00B4780B"/>
    <w:rsid w:val="00B47BD8"/>
    <w:rsid w:val="00B47D26"/>
    <w:rsid w:val="00B47D92"/>
    <w:rsid w:val="00B47FA6"/>
    <w:rsid w:val="00B47FD3"/>
    <w:rsid w:val="00B5016F"/>
    <w:rsid w:val="00B501E1"/>
    <w:rsid w:val="00B50284"/>
    <w:rsid w:val="00B503EE"/>
    <w:rsid w:val="00B503FE"/>
    <w:rsid w:val="00B5046C"/>
    <w:rsid w:val="00B5050C"/>
    <w:rsid w:val="00B507F4"/>
    <w:rsid w:val="00B50A5C"/>
    <w:rsid w:val="00B50D73"/>
    <w:rsid w:val="00B51524"/>
    <w:rsid w:val="00B51573"/>
    <w:rsid w:val="00B5161F"/>
    <w:rsid w:val="00B516BD"/>
    <w:rsid w:val="00B51A63"/>
    <w:rsid w:val="00B51C92"/>
    <w:rsid w:val="00B51D16"/>
    <w:rsid w:val="00B5206D"/>
    <w:rsid w:val="00B52238"/>
    <w:rsid w:val="00B52545"/>
    <w:rsid w:val="00B525ED"/>
    <w:rsid w:val="00B52787"/>
    <w:rsid w:val="00B52840"/>
    <w:rsid w:val="00B528C7"/>
    <w:rsid w:val="00B5297C"/>
    <w:rsid w:val="00B52A9A"/>
    <w:rsid w:val="00B52ED3"/>
    <w:rsid w:val="00B52F9E"/>
    <w:rsid w:val="00B53161"/>
    <w:rsid w:val="00B53355"/>
    <w:rsid w:val="00B5343B"/>
    <w:rsid w:val="00B538EB"/>
    <w:rsid w:val="00B5398B"/>
    <w:rsid w:val="00B539DD"/>
    <w:rsid w:val="00B53E1B"/>
    <w:rsid w:val="00B53EAB"/>
    <w:rsid w:val="00B54125"/>
    <w:rsid w:val="00B54352"/>
    <w:rsid w:val="00B54621"/>
    <w:rsid w:val="00B547DF"/>
    <w:rsid w:val="00B54AF0"/>
    <w:rsid w:val="00B54CB4"/>
    <w:rsid w:val="00B54CBB"/>
    <w:rsid w:val="00B54FFE"/>
    <w:rsid w:val="00B5517A"/>
    <w:rsid w:val="00B55190"/>
    <w:rsid w:val="00B55237"/>
    <w:rsid w:val="00B555D7"/>
    <w:rsid w:val="00B557FE"/>
    <w:rsid w:val="00B55A81"/>
    <w:rsid w:val="00B55D28"/>
    <w:rsid w:val="00B55EA9"/>
    <w:rsid w:val="00B5605D"/>
    <w:rsid w:val="00B560C5"/>
    <w:rsid w:val="00B56200"/>
    <w:rsid w:val="00B56229"/>
    <w:rsid w:val="00B564D4"/>
    <w:rsid w:val="00B56793"/>
    <w:rsid w:val="00B568EA"/>
    <w:rsid w:val="00B56C4C"/>
    <w:rsid w:val="00B56DCB"/>
    <w:rsid w:val="00B57125"/>
    <w:rsid w:val="00B572A6"/>
    <w:rsid w:val="00B572F1"/>
    <w:rsid w:val="00B5746D"/>
    <w:rsid w:val="00B5760A"/>
    <w:rsid w:val="00B576BD"/>
    <w:rsid w:val="00B6039A"/>
    <w:rsid w:val="00B60582"/>
    <w:rsid w:val="00B60C58"/>
    <w:rsid w:val="00B611DE"/>
    <w:rsid w:val="00B61253"/>
    <w:rsid w:val="00B61261"/>
    <w:rsid w:val="00B61312"/>
    <w:rsid w:val="00B6165C"/>
    <w:rsid w:val="00B61761"/>
    <w:rsid w:val="00B6179F"/>
    <w:rsid w:val="00B61A06"/>
    <w:rsid w:val="00B61BF3"/>
    <w:rsid w:val="00B61C81"/>
    <w:rsid w:val="00B61C89"/>
    <w:rsid w:val="00B61F61"/>
    <w:rsid w:val="00B62366"/>
    <w:rsid w:val="00B625C0"/>
    <w:rsid w:val="00B627B8"/>
    <w:rsid w:val="00B628BC"/>
    <w:rsid w:val="00B62B32"/>
    <w:rsid w:val="00B62B76"/>
    <w:rsid w:val="00B62CEB"/>
    <w:rsid w:val="00B62D24"/>
    <w:rsid w:val="00B62ED7"/>
    <w:rsid w:val="00B62F3D"/>
    <w:rsid w:val="00B632EE"/>
    <w:rsid w:val="00B6353C"/>
    <w:rsid w:val="00B635DA"/>
    <w:rsid w:val="00B63689"/>
    <w:rsid w:val="00B63862"/>
    <w:rsid w:val="00B63AEA"/>
    <w:rsid w:val="00B63E7D"/>
    <w:rsid w:val="00B63FBD"/>
    <w:rsid w:val="00B640E4"/>
    <w:rsid w:val="00B64179"/>
    <w:rsid w:val="00B64553"/>
    <w:rsid w:val="00B647A0"/>
    <w:rsid w:val="00B64A2C"/>
    <w:rsid w:val="00B64B24"/>
    <w:rsid w:val="00B64BD9"/>
    <w:rsid w:val="00B64C21"/>
    <w:rsid w:val="00B64D21"/>
    <w:rsid w:val="00B64D49"/>
    <w:rsid w:val="00B64E22"/>
    <w:rsid w:val="00B650A4"/>
    <w:rsid w:val="00B6510F"/>
    <w:rsid w:val="00B652A3"/>
    <w:rsid w:val="00B65736"/>
    <w:rsid w:val="00B65A34"/>
    <w:rsid w:val="00B65AE2"/>
    <w:rsid w:val="00B65B9B"/>
    <w:rsid w:val="00B65C8E"/>
    <w:rsid w:val="00B65D37"/>
    <w:rsid w:val="00B65E82"/>
    <w:rsid w:val="00B65ECA"/>
    <w:rsid w:val="00B65F2F"/>
    <w:rsid w:val="00B660A5"/>
    <w:rsid w:val="00B662FE"/>
    <w:rsid w:val="00B66845"/>
    <w:rsid w:val="00B668BE"/>
    <w:rsid w:val="00B66A48"/>
    <w:rsid w:val="00B66A62"/>
    <w:rsid w:val="00B66F4A"/>
    <w:rsid w:val="00B67174"/>
    <w:rsid w:val="00B676A3"/>
    <w:rsid w:val="00B676E0"/>
    <w:rsid w:val="00B678DD"/>
    <w:rsid w:val="00B678EE"/>
    <w:rsid w:val="00B67EFC"/>
    <w:rsid w:val="00B67F0E"/>
    <w:rsid w:val="00B70165"/>
    <w:rsid w:val="00B70184"/>
    <w:rsid w:val="00B705A5"/>
    <w:rsid w:val="00B70664"/>
    <w:rsid w:val="00B7084C"/>
    <w:rsid w:val="00B70E38"/>
    <w:rsid w:val="00B7117D"/>
    <w:rsid w:val="00B7128C"/>
    <w:rsid w:val="00B71488"/>
    <w:rsid w:val="00B7162A"/>
    <w:rsid w:val="00B71682"/>
    <w:rsid w:val="00B7185E"/>
    <w:rsid w:val="00B718B4"/>
    <w:rsid w:val="00B71CC9"/>
    <w:rsid w:val="00B72046"/>
    <w:rsid w:val="00B720CA"/>
    <w:rsid w:val="00B720D7"/>
    <w:rsid w:val="00B72235"/>
    <w:rsid w:val="00B722A6"/>
    <w:rsid w:val="00B72312"/>
    <w:rsid w:val="00B7241E"/>
    <w:rsid w:val="00B72BA6"/>
    <w:rsid w:val="00B72C73"/>
    <w:rsid w:val="00B72EEB"/>
    <w:rsid w:val="00B72F36"/>
    <w:rsid w:val="00B730D3"/>
    <w:rsid w:val="00B733AC"/>
    <w:rsid w:val="00B7380E"/>
    <w:rsid w:val="00B73B32"/>
    <w:rsid w:val="00B73FF6"/>
    <w:rsid w:val="00B74004"/>
    <w:rsid w:val="00B74160"/>
    <w:rsid w:val="00B7424D"/>
    <w:rsid w:val="00B7444E"/>
    <w:rsid w:val="00B74803"/>
    <w:rsid w:val="00B74CAC"/>
    <w:rsid w:val="00B74E21"/>
    <w:rsid w:val="00B74EC6"/>
    <w:rsid w:val="00B74F98"/>
    <w:rsid w:val="00B750AA"/>
    <w:rsid w:val="00B752C3"/>
    <w:rsid w:val="00B7541A"/>
    <w:rsid w:val="00B756FA"/>
    <w:rsid w:val="00B7580D"/>
    <w:rsid w:val="00B75ACE"/>
    <w:rsid w:val="00B75AEF"/>
    <w:rsid w:val="00B75D5F"/>
    <w:rsid w:val="00B75DEA"/>
    <w:rsid w:val="00B7639C"/>
    <w:rsid w:val="00B76798"/>
    <w:rsid w:val="00B767F7"/>
    <w:rsid w:val="00B76916"/>
    <w:rsid w:val="00B76B0B"/>
    <w:rsid w:val="00B76B44"/>
    <w:rsid w:val="00B76BE3"/>
    <w:rsid w:val="00B76C1C"/>
    <w:rsid w:val="00B76C3F"/>
    <w:rsid w:val="00B76E2F"/>
    <w:rsid w:val="00B76F83"/>
    <w:rsid w:val="00B77010"/>
    <w:rsid w:val="00B7707D"/>
    <w:rsid w:val="00B7731E"/>
    <w:rsid w:val="00B7758B"/>
    <w:rsid w:val="00B77842"/>
    <w:rsid w:val="00B778C5"/>
    <w:rsid w:val="00B77E73"/>
    <w:rsid w:val="00B77EE3"/>
    <w:rsid w:val="00B77FB9"/>
    <w:rsid w:val="00B8036D"/>
    <w:rsid w:val="00B80493"/>
    <w:rsid w:val="00B807EA"/>
    <w:rsid w:val="00B8084F"/>
    <w:rsid w:val="00B80874"/>
    <w:rsid w:val="00B808FC"/>
    <w:rsid w:val="00B80CF4"/>
    <w:rsid w:val="00B80E79"/>
    <w:rsid w:val="00B80FE4"/>
    <w:rsid w:val="00B81242"/>
    <w:rsid w:val="00B812DF"/>
    <w:rsid w:val="00B81341"/>
    <w:rsid w:val="00B81690"/>
    <w:rsid w:val="00B818A5"/>
    <w:rsid w:val="00B8190B"/>
    <w:rsid w:val="00B819DD"/>
    <w:rsid w:val="00B81A48"/>
    <w:rsid w:val="00B81B73"/>
    <w:rsid w:val="00B81BB7"/>
    <w:rsid w:val="00B81D1C"/>
    <w:rsid w:val="00B81D57"/>
    <w:rsid w:val="00B81DD3"/>
    <w:rsid w:val="00B8203F"/>
    <w:rsid w:val="00B8238C"/>
    <w:rsid w:val="00B8246F"/>
    <w:rsid w:val="00B82780"/>
    <w:rsid w:val="00B828CA"/>
    <w:rsid w:val="00B82B7D"/>
    <w:rsid w:val="00B82E3C"/>
    <w:rsid w:val="00B82EDC"/>
    <w:rsid w:val="00B8323B"/>
    <w:rsid w:val="00B834CD"/>
    <w:rsid w:val="00B834F3"/>
    <w:rsid w:val="00B83508"/>
    <w:rsid w:val="00B838A5"/>
    <w:rsid w:val="00B838FF"/>
    <w:rsid w:val="00B83964"/>
    <w:rsid w:val="00B8399B"/>
    <w:rsid w:val="00B8399E"/>
    <w:rsid w:val="00B83BC0"/>
    <w:rsid w:val="00B83FAA"/>
    <w:rsid w:val="00B84046"/>
    <w:rsid w:val="00B84120"/>
    <w:rsid w:val="00B844AD"/>
    <w:rsid w:val="00B8453A"/>
    <w:rsid w:val="00B84614"/>
    <w:rsid w:val="00B8464A"/>
    <w:rsid w:val="00B8478F"/>
    <w:rsid w:val="00B848DD"/>
    <w:rsid w:val="00B84AC2"/>
    <w:rsid w:val="00B84B8F"/>
    <w:rsid w:val="00B84BBD"/>
    <w:rsid w:val="00B84FDA"/>
    <w:rsid w:val="00B8538D"/>
    <w:rsid w:val="00B855F9"/>
    <w:rsid w:val="00B858FC"/>
    <w:rsid w:val="00B85939"/>
    <w:rsid w:val="00B85A22"/>
    <w:rsid w:val="00B85C89"/>
    <w:rsid w:val="00B85CE6"/>
    <w:rsid w:val="00B85F1B"/>
    <w:rsid w:val="00B85F83"/>
    <w:rsid w:val="00B867B4"/>
    <w:rsid w:val="00B867F1"/>
    <w:rsid w:val="00B867F4"/>
    <w:rsid w:val="00B868D3"/>
    <w:rsid w:val="00B868E4"/>
    <w:rsid w:val="00B869E8"/>
    <w:rsid w:val="00B872A2"/>
    <w:rsid w:val="00B873CC"/>
    <w:rsid w:val="00B87421"/>
    <w:rsid w:val="00B875FA"/>
    <w:rsid w:val="00B87830"/>
    <w:rsid w:val="00B878BF"/>
    <w:rsid w:val="00B87AEF"/>
    <w:rsid w:val="00B87C16"/>
    <w:rsid w:val="00B87D04"/>
    <w:rsid w:val="00B87DEE"/>
    <w:rsid w:val="00B87EC5"/>
    <w:rsid w:val="00B903D2"/>
    <w:rsid w:val="00B9042C"/>
    <w:rsid w:val="00B9048F"/>
    <w:rsid w:val="00B904ED"/>
    <w:rsid w:val="00B9083D"/>
    <w:rsid w:val="00B90930"/>
    <w:rsid w:val="00B90BC0"/>
    <w:rsid w:val="00B90ED2"/>
    <w:rsid w:val="00B9109E"/>
    <w:rsid w:val="00B91436"/>
    <w:rsid w:val="00B917C1"/>
    <w:rsid w:val="00B91872"/>
    <w:rsid w:val="00B9199B"/>
    <w:rsid w:val="00B91A26"/>
    <w:rsid w:val="00B91A47"/>
    <w:rsid w:val="00B91CD8"/>
    <w:rsid w:val="00B91E18"/>
    <w:rsid w:val="00B91ED9"/>
    <w:rsid w:val="00B9241A"/>
    <w:rsid w:val="00B9249F"/>
    <w:rsid w:val="00B9253F"/>
    <w:rsid w:val="00B92573"/>
    <w:rsid w:val="00B92787"/>
    <w:rsid w:val="00B92A08"/>
    <w:rsid w:val="00B92A30"/>
    <w:rsid w:val="00B92B32"/>
    <w:rsid w:val="00B92B67"/>
    <w:rsid w:val="00B92CB4"/>
    <w:rsid w:val="00B92FF6"/>
    <w:rsid w:val="00B934AD"/>
    <w:rsid w:val="00B9357F"/>
    <w:rsid w:val="00B9394E"/>
    <w:rsid w:val="00B939EB"/>
    <w:rsid w:val="00B93B1F"/>
    <w:rsid w:val="00B93CD1"/>
    <w:rsid w:val="00B93DCE"/>
    <w:rsid w:val="00B93FB9"/>
    <w:rsid w:val="00B94022"/>
    <w:rsid w:val="00B9428B"/>
    <w:rsid w:val="00B944F9"/>
    <w:rsid w:val="00B947FD"/>
    <w:rsid w:val="00B94B36"/>
    <w:rsid w:val="00B94C09"/>
    <w:rsid w:val="00B94C63"/>
    <w:rsid w:val="00B94D20"/>
    <w:rsid w:val="00B94E12"/>
    <w:rsid w:val="00B94F0F"/>
    <w:rsid w:val="00B9503E"/>
    <w:rsid w:val="00B950E1"/>
    <w:rsid w:val="00B951A6"/>
    <w:rsid w:val="00B9533C"/>
    <w:rsid w:val="00B953A6"/>
    <w:rsid w:val="00B95488"/>
    <w:rsid w:val="00B9581A"/>
    <w:rsid w:val="00B95BD0"/>
    <w:rsid w:val="00B95BE5"/>
    <w:rsid w:val="00B95C38"/>
    <w:rsid w:val="00B95E16"/>
    <w:rsid w:val="00B95E4C"/>
    <w:rsid w:val="00B95FDE"/>
    <w:rsid w:val="00B960E5"/>
    <w:rsid w:val="00B969D6"/>
    <w:rsid w:val="00B969DD"/>
    <w:rsid w:val="00B96D4C"/>
    <w:rsid w:val="00B96D71"/>
    <w:rsid w:val="00B970BC"/>
    <w:rsid w:val="00B973D8"/>
    <w:rsid w:val="00B97741"/>
    <w:rsid w:val="00B97785"/>
    <w:rsid w:val="00B977A1"/>
    <w:rsid w:val="00B977F0"/>
    <w:rsid w:val="00B97846"/>
    <w:rsid w:val="00B9797E"/>
    <w:rsid w:val="00B97C1B"/>
    <w:rsid w:val="00B97C3A"/>
    <w:rsid w:val="00B97C47"/>
    <w:rsid w:val="00B97D6E"/>
    <w:rsid w:val="00B97E9F"/>
    <w:rsid w:val="00BA00EF"/>
    <w:rsid w:val="00BA09F2"/>
    <w:rsid w:val="00BA0B61"/>
    <w:rsid w:val="00BA0D8D"/>
    <w:rsid w:val="00BA0DDD"/>
    <w:rsid w:val="00BA0FD5"/>
    <w:rsid w:val="00BA114E"/>
    <w:rsid w:val="00BA125E"/>
    <w:rsid w:val="00BA12EA"/>
    <w:rsid w:val="00BA131A"/>
    <w:rsid w:val="00BA14B6"/>
    <w:rsid w:val="00BA195D"/>
    <w:rsid w:val="00BA19DB"/>
    <w:rsid w:val="00BA1AF0"/>
    <w:rsid w:val="00BA1B12"/>
    <w:rsid w:val="00BA1BE6"/>
    <w:rsid w:val="00BA1EF6"/>
    <w:rsid w:val="00BA1F23"/>
    <w:rsid w:val="00BA1FB8"/>
    <w:rsid w:val="00BA22EF"/>
    <w:rsid w:val="00BA2535"/>
    <w:rsid w:val="00BA268B"/>
    <w:rsid w:val="00BA2760"/>
    <w:rsid w:val="00BA2968"/>
    <w:rsid w:val="00BA2B3C"/>
    <w:rsid w:val="00BA2E97"/>
    <w:rsid w:val="00BA310D"/>
    <w:rsid w:val="00BA3415"/>
    <w:rsid w:val="00BA3AF1"/>
    <w:rsid w:val="00BA3BD8"/>
    <w:rsid w:val="00BA3C4E"/>
    <w:rsid w:val="00BA3C66"/>
    <w:rsid w:val="00BA3D45"/>
    <w:rsid w:val="00BA3DD0"/>
    <w:rsid w:val="00BA4148"/>
    <w:rsid w:val="00BA4314"/>
    <w:rsid w:val="00BA45FB"/>
    <w:rsid w:val="00BA483C"/>
    <w:rsid w:val="00BA4B37"/>
    <w:rsid w:val="00BA4D13"/>
    <w:rsid w:val="00BA4DB4"/>
    <w:rsid w:val="00BA4DFA"/>
    <w:rsid w:val="00BA4EB4"/>
    <w:rsid w:val="00BA51E8"/>
    <w:rsid w:val="00BA57FA"/>
    <w:rsid w:val="00BA582C"/>
    <w:rsid w:val="00BA591C"/>
    <w:rsid w:val="00BA5C69"/>
    <w:rsid w:val="00BA5C9B"/>
    <w:rsid w:val="00BA5FE0"/>
    <w:rsid w:val="00BA603E"/>
    <w:rsid w:val="00BA6197"/>
    <w:rsid w:val="00BA624C"/>
    <w:rsid w:val="00BA63D3"/>
    <w:rsid w:val="00BA64F3"/>
    <w:rsid w:val="00BA6509"/>
    <w:rsid w:val="00BA66AC"/>
    <w:rsid w:val="00BA66D5"/>
    <w:rsid w:val="00BA6887"/>
    <w:rsid w:val="00BA6E25"/>
    <w:rsid w:val="00BA6EBC"/>
    <w:rsid w:val="00BA7188"/>
    <w:rsid w:val="00BA71CE"/>
    <w:rsid w:val="00BA728B"/>
    <w:rsid w:val="00BA73E2"/>
    <w:rsid w:val="00BA770A"/>
    <w:rsid w:val="00BA7783"/>
    <w:rsid w:val="00BA7C3D"/>
    <w:rsid w:val="00BA7D22"/>
    <w:rsid w:val="00BA7DD9"/>
    <w:rsid w:val="00BB016A"/>
    <w:rsid w:val="00BB01D8"/>
    <w:rsid w:val="00BB0664"/>
    <w:rsid w:val="00BB06B3"/>
    <w:rsid w:val="00BB0723"/>
    <w:rsid w:val="00BB079A"/>
    <w:rsid w:val="00BB07FF"/>
    <w:rsid w:val="00BB08F4"/>
    <w:rsid w:val="00BB0E45"/>
    <w:rsid w:val="00BB116F"/>
    <w:rsid w:val="00BB15D6"/>
    <w:rsid w:val="00BB162A"/>
    <w:rsid w:val="00BB19A6"/>
    <w:rsid w:val="00BB1AA8"/>
    <w:rsid w:val="00BB1C16"/>
    <w:rsid w:val="00BB1CAB"/>
    <w:rsid w:val="00BB1F04"/>
    <w:rsid w:val="00BB1FFA"/>
    <w:rsid w:val="00BB202F"/>
    <w:rsid w:val="00BB2093"/>
    <w:rsid w:val="00BB229A"/>
    <w:rsid w:val="00BB23FF"/>
    <w:rsid w:val="00BB2474"/>
    <w:rsid w:val="00BB2671"/>
    <w:rsid w:val="00BB290A"/>
    <w:rsid w:val="00BB2E4A"/>
    <w:rsid w:val="00BB2E98"/>
    <w:rsid w:val="00BB31F0"/>
    <w:rsid w:val="00BB3296"/>
    <w:rsid w:val="00BB3872"/>
    <w:rsid w:val="00BB3A9B"/>
    <w:rsid w:val="00BB4457"/>
    <w:rsid w:val="00BB4461"/>
    <w:rsid w:val="00BB4532"/>
    <w:rsid w:val="00BB4601"/>
    <w:rsid w:val="00BB4625"/>
    <w:rsid w:val="00BB4962"/>
    <w:rsid w:val="00BB499B"/>
    <w:rsid w:val="00BB4DA1"/>
    <w:rsid w:val="00BB4FE7"/>
    <w:rsid w:val="00BB5253"/>
    <w:rsid w:val="00BB54A8"/>
    <w:rsid w:val="00BB55DD"/>
    <w:rsid w:val="00BB58A9"/>
    <w:rsid w:val="00BB5B47"/>
    <w:rsid w:val="00BB5F5C"/>
    <w:rsid w:val="00BB615D"/>
    <w:rsid w:val="00BB62A4"/>
    <w:rsid w:val="00BB62D7"/>
    <w:rsid w:val="00BB6384"/>
    <w:rsid w:val="00BB6AC1"/>
    <w:rsid w:val="00BB6CCA"/>
    <w:rsid w:val="00BB6F61"/>
    <w:rsid w:val="00BB7459"/>
    <w:rsid w:val="00BB7518"/>
    <w:rsid w:val="00BB755A"/>
    <w:rsid w:val="00BB75AC"/>
    <w:rsid w:val="00BB7655"/>
    <w:rsid w:val="00BB7E13"/>
    <w:rsid w:val="00BB7FA3"/>
    <w:rsid w:val="00BC0079"/>
    <w:rsid w:val="00BC009E"/>
    <w:rsid w:val="00BC0318"/>
    <w:rsid w:val="00BC04EC"/>
    <w:rsid w:val="00BC04F0"/>
    <w:rsid w:val="00BC08E9"/>
    <w:rsid w:val="00BC1559"/>
    <w:rsid w:val="00BC1842"/>
    <w:rsid w:val="00BC1E1D"/>
    <w:rsid w:val="00BC1ECD"/>
    <w:rsid w:val="00BC1FB0"/>
    <w:rsid w:val="00BC2260"/>
    <w:rsid w:val="00BC22AE"/>
    <w:rsid w:val="00BC22D1"/>
    <w:rsid w:val="00BC245F"/>
    <w:rsid w:val="00BC2480"/>
    <w:rsid w:val="00BC2512"/>
    <w:rsid w:val="00BC279C"/>
    <w:rsid w:val="00BC2B27"/>
    <w:rsid w:val="00BC2BF8"/>
    <w:rsid w:val="00BC2CDD"/>
    <w:rsid w:val="00BC2DF0"/>
    <w:rsid w:val="00BC2F1A"/>
    <w:rsid w:val="00BC2FBE"/>
    <w:rsid w:val="00BC303D"/>
    <w:rsid w:val="00BC30B9"/>
    <w:rsid w:val="00BC3399"/>
    <w:rsid w:val="00BC347E"/>
    <w:rsid w:val="00BC35F2"/>
    <w:rsid w:val="00BC38BE"/>
    <w:rsid w:val="00BC3A47"/>
    <w:rsid w:val="00BC3A63"/>
    <w:rsid w:val="00BC3A8C"/>
    <w:rsid w:val="00BC3D71"/>
    <w:rsid w:val="00BC41FC"/>
    <w:rsid w:val="00BC4220"/>
    <w:rsid w:val="00BC47E6"/>
    <w:rsid w:val="00BC490E"/>
    <w:rsid w:val="00BC4A16"/>
    <w:rsid w:val="00BC4C4F"/>
    <w:rsid w:val="00BC4DFE"/>
    <w:rsid w:val="00BC4E1B"/>
    <w:rsid w:val="00BC5167"/>
    <w:rsid w:val="00BC51C6"/>
    <w:rsid w:val="00BC5262"/>
    <w:rsid w:val="00BC5606"/>
    <w:rsid w:val="00BC5783"/>
    <w:rsid w:val="00BC6008"/>
    <w:rsid w:val="00BC6584"/>
    <w:rsid w:val="00BC6746"/>
    <w:rsid w:val="00BC6749"/>
    <w:rsid w:val="00BC6959"/>
    <w:rsid w:val="00BC6993"/>
    <w:rsid w:val="00BC6BEC"/>
    <w:rsid w:val="00BC6D87"/>
    <w:rsid w:val="00BC6E22"/>
    <w:rsid w:val="00BC7044"/>
    <w:rsid w:val="00BC709E"/>
    <w:rsid w:val="00BC7217"/>
    <w:rsid w:val="00BC7290"/>
    <w:rsid w:val="00BC7509"/>
    <w:rsid w:val="00BC7528"/>
    <w:rsid w:val="00BC75E2"/>
    <w:rsid w:val="00BC75E7"/>
    <w:rsid w:val="00BC7817"/>
    <w:rsid w:val="00BC7859"/>
    <w:rsid w:val="00BC791E"/>
    <w:rsid w:val="00BC79CE"/>
    <w:rsid w:val="00BC79FB"/>
    <w:rsid w:val="00BC7DDA"/>
    <w:rsid w:val="00BC7E93"/>
    <w:rsid w:val="00BC7EAA"/>
    <w:rsid w:val="00BD0359"/>
    <w:rsid w:val="00BD0958"/>
    <w:rsid w:val="00BD0ACB"/>
    <w:rsid w:val="00BD0CC6"/>
    <w:rsid w:val="00BD0D3E"/>
    <w:rsid w:val="00BD1009"/>
    <w:rsid w:val="00BD128F"/>
    <w:rsid w:val="00BD14EC"/>
    <w:rsid w:val="00BD15C4"/>
    <w:rsid w:val="00BD1831"/>
    <w:rsid w:val="00BD1CC9"/>
    <w:rsid w:val="00BD1CFA"/>
    <w:rsid w:val="00BD1D11"/>
    <w:rsid w:val="00BD1D8A"/>
    <w:rsid w:val="00BD1F75"/>
    <w:rsid w:val="00BD1F7A"/>
    <w:rsid w:val="00BD2248"/>
    <w:rsid w:val="00BD236D"/>
    <w:rsid w:val="00BD23C9"/>
    <w:rsid w:val="00BD25BE"/>
    <w:rsid w:val="00BD26B5"/>
    <w:rsid w:val="00BD272D"/>
    <w:rsid w:val="00BD28CD"/>
    <w:rsid w:val="00BD29D4"/>
    <w:rsid w:val="00BD2AA9"/>
    <w:rsid w:val="00BD2B6A"/>
    <w:rsid w:val="00BD2C59"/>
    <w:rsid w:val="00BD2E1A"/>
    <w:rsid w:val="00BD30FC"/>
    <w:rsid w:val="00BD3295"/>
    <w:rsid w:val="00BD3901"/>
    <w:rsid w:val="00BD3C22"/>
    <w:rsid w:val="00BD3C36"/>
    <w:rsid w:val="00BD4399"/>
    <w:rsid w:val="00BD4726"/>
    <w:rsid w:val="00BD48C5"/>
    <w:rsid w:val="00BD491F"/>
    <w:rsid w:val="00BD4A35"/>
    <w:rsid w:val="00BD4B7F"/>
    <w:rsid w:val="00BD4EE6"/>
    <w:rsid w:val="00BD4FA8"/>
    <w:rsid w:val="00BD5194"/>
    <w:rsid w:val="00BD520C"/>
    <w:rsid w:val="00BD5296"/>
    <w:rsid w:val="00BD5367"/>
    <w:rsid w:val="00BD5648"/>
    <w:rsid w:val="00BD5976"/>
    <w:rsid w:val="00BD5B47"/>
    <w:rsid w:val="00BD5BE7"/>
    <w:rsid w:val="00BD5C6F"/>
    <w:rsid w:val="00BD5E03"/>
    <w:rsid w:val="00BD6136"/>
    <w:rsid w:val="00BD630F"/>
    <w:rsid w:val="00BD63BF"/>
    <w:rsid w:val="00BD648E"/>
    <w:rsid w:val="00BD6B08"/>
    <w:rsid w:val="00BD6FE3"/>
    <w:rsid w:val="00BD710D"/>
    <w:rsid w:val="00BD7412"/>
    <w:rsid w:val="00BD7447"/>
    <w:rsid w:val="00BD745B"/>
    <w:rsid w:val="00BD75B9"/>
    <w:rsid w:val="00BD7801"/>
    <w:rsid w:val="00BD7830"/>
    <w:rsid w:val="00BD786C"/>
    <w:rsid w:val="00BD7939"/>
    <w:rsid w:val="00BD7C12"/>
    <w:rsid w:val="00BD7E4D"/>
    <w:rsid w:val="00BD7E50"/>
    <w:rsid w:val="00BD7E9C"/>
    <w:rsid w:val="00BD7F15"/>
    <w:rsid w:val="00BE0081"/>
    <w:rsid w:val="00BE02E6"/>
    <w:rsid w:val="00BE0360"/>
    <w:rsid w:val="00BE0384"/>
    <w:rsid w:val="00BE06A0"/>
    <w:rsid w:val="00BE074C"/>
    <w:rsid w:val="00BE08C5"/>
    <w:rsid w:val="00BE0C88"/>
    <w:rsid w:val="00BE0CFD"/>
    <w:rsid w:val="00BE0D12"/>
    <w:rsid w:val="00BE0E6C"/>
    <w:rsid w:val="00BE0F3E"/>
    <w:rsid w:val="00BE1047"/>
    <w:rsid w:val="00BE10A2"/>
    <w:rsid w:val="00BE1148"/>
    <w:rsid w:val="00BE11E1"/>
    <w:rsid w:val="00BE122D"/>
    <w:rsid w:val="00BE1344"/>
    <w:rsid w:val="00BE13DA"/>
    <w:rsid w:val="00BE14B5"/>
    <w:rsid w:val="00BE1577"/>
    <w:rsid w:val="00BE1636"/>
    <w:rsid w:val="00BE1790"/>
    <w:rsid w:val="00BE17E0"/>
    <w:rsid w:val="00BE1909"/>
    <w:rsid w:val="00BE1A4C"/>
    <w:rsid w:val="00BE1ACC"/>
    <w:rsid w:val="00BE1EF9"/>
    <w:rsid w:val="00BE1F2D"/>
    <w:rsid w:val="00BE1F9C"/>
    <w:rsid w:val="00BE22C2"/>
    <w:rsid w:val="00BE2373"/>
    <w:rsid w:val="00BE23F3"/>
    <w:rsid w:val="00BE24D3"/>
    <w:rsid w:val="00BE2524"/>
    <w:rsid w:val="00BE2723"/>
    <w:rsid w:val="00BE280D"/>
    <w:rsid w:val="00BE2FC0"/>
    <w:rsid w:val="00BE3016"/>
    <w:rsid w:val="00BE306D"/>
    <w:rsid w:val="00BE32AC"/>
    <w:rsid w:val="00BE33F3"/>
    <w:rsid w:val="00BE342D"/>
    <w:rsid w:val="00BE3A55"/>
    <w:rsid w:val="00BE3B1A"/>
    <w:rsid w:val="00BE3D25"/>
    <w:rsid w:val="00BE3D5C"/>
    <w:rsid w:val="00BE3FF4"/>
    <w:rsid w:val="00BE42BF"/>
    <w:rsid w:val="00BE4337"/>
    <w:rsid w:val="00BE4A5C"/>
    <w:rsid w:val="00BE4AD3"/>
    <w:rsid w:val="00BE4C9A"/>
    <w:rsid w:val="00BE4CBE"/>
    <w:rsid w:val="00BE4DDE"/>
    <w:rsid w:val="00BE5212"/>
    <w:rsid w:val="00BE5320"/>
    <w:rsid w:val="00BE573D"/>
    <w:rsid w:val="00BE5C11"/>
    <w:rsid w:val="00BE6138"/>
    <w:rsid w:val="00BE6549"/>
    <w:rsid w:val="00BE6667"/>
    <w:rsid w:val="00BE674C"/>
    <w:rsid w:val="00BE68D7"/>
    <w:rsid w:val="00BE68F2"/>
    <w:rsid w:val="00BE6910"/>
    <w:rsid w:val="00BE6996"/>
    <w:rsid w:val="00BE6A7A"/>
    <w:rsid w:val="00BE6AEA"/>
    <w:rsid w:val="00BE6D73"/>
    <w:rsid w:val="00BE6D9E"/>
    <w:rsid w:val="00BE6E3C"/>
    <w:rsid w:val="00BE6F89"/>
    <w:rsid w:val="00BE70C2"/>
    <w:rsid w:val="00BE7432"/>
    <w:rsid w:val="00BE743E"/>
    <w:rsid w:val="00BE7781"/>
    <w:rsid w:val="00BE7952"/>
    <w:rsid w:val="00BE7AB7"/>
    <w:rsid w:val="00BE7B87"/>
    <w:rsid w:val="00BE7DD2"/>
    <w:rsid w:val="00BE7E08"/>
    <w:rsid w:val="00BF01E0"/>
    <w:rsid w:val="00BF03CF"/>
    <w:rsid w:val="00BF03F7"/>
    <w:rsid w:val="00BF0513"/>
    <w:rsid w:val="00BF05E6"/>
    <w:rsid w:val="00BF06EC"/>
    <w:rsid w:val="00BF0783"/>
    <w:rsid w:val="00BF09F8"/>
    <w:rsid w:val="00BF0AD4"/>
    <w:rsid w:val="00BF0B69"/>
    <w:rsid w:val="00BF0D63"/>
    <w:rsid w:val="00BF1198"/>
    <w:rsid w:val="00BF1221"/>
    <w:rsid w:val="00BF13E3"/>
    <w:rsid w:val="00BF19D4"/>
    <w:rsid w:val="00BF1AAA"/>
    <w:rsid w:val="00BF1C3C"/>
    <w:rsid w:val="00BF1F23"/>
    <w:rsid w:val="00BF2268"/>
    <w:rsid w:val="00BF25C7"/>
    <w:rsid w:val="00BF26D9"/>
    <w:rsid w:val="00BF2823"/>
    <w:rsid w:val="00BF2A93"/>
    <w:rsid w:val="00BF2B22"/>
    <w:rsid w:val="00BF2B7E"/>
    <w:rsid w:val="00BF2BAA"/>
    <w:rsid w:val="00BF2D7A"/>
    <w:rsid w:val="00BF2F7F"/>
    <w:rsid w:val="00BF3321"/>
    <w:rsid w:val="00BF3B15"/>
    <w:rsid w:val="00BF3C45"/>
    <w:rsid w:val="00BF3CD5"/>
    <w:rsid w:val="00BF3D09"/>
    <w:rsid w:val="00BF3EDC"/>
    <w:rsid w:val="00BF444C"/>
    <w:rsid w:val="00BF4603"/>
    <w:rsid w:val="00BF465D"/>
    <w:rsid w:val="00BF485F"/>
    <w:rsid w:val="00BF4A0F"/>
    <w:rsid w:val="00BF4CDB"/>
    <w:rsid w:val="00BF4D4F"/>
    <w:rsid w:val="00BF4DFF"/>
    <w:rsid w:val="00BF4E58"/>
    <w:rsid w:val="00BF5075"/>
    <w:rsid w:val="00BF5276"/>
    <w:rsid w:val="00BF5656"/>
    <w:rsid w:val="00BF5773"/>
    <w:rsid w:val="00BF5911"/>
    <w:rsid w:val="00BF5A70"/>
    <w:rsid w:val="00BF5D0E"/>
    <w:rsid w:val="00BF630E"/>
    <w:rsid w:val="00BF663C"/>
    <w:rsid w:val="00BF69DE"/>
    <w:rsid w:val="00BF6A04"/>
    <w:rsid w:val="00BF6BEE"/>
    <w:rsid w:val="00BF6CE8"/>
    <w:rsid w:val="00BF6CFA"/>
    <w:rsid w:val="00BF6E33"/>
    <w:rsid w:val="00BF70C2"/>
    <w:rsid w:val="00BF74A2"/>
    <w:rsid w:val="00BF750C"/>
    <w:rsid w:val="00BF756C"/>
    <w:rsid w:val="00BF7B72"/>
    <w:rsid w:val="00BF7C3E"/>
    <w:rsid w:val="00BF7D3B"/>
    <w:rsid w:val="00C005A6"/>
    <w:rsid w:val="00C00640"/>
    <w:rsid w:val="00C007FB"/>
    <w:rsid w:val="00C00837"/>
    <w:rsid w:val="00C0085B"/>
    <w:rsid w:val="00C00C7C"/>
    <w:rsid w:val="00C00C8E"/>
    <w:rsid w:val="00C015F5"/>
    <w:rsid w:val="00C01980"/>
    <w:rsid w:val="00C01AFC"/>
    <w:rsid w:val="00C01BB1"/>
    <w:rsid w:val="00C0211A"/>
    <w:rsid w:val="00C025D5"/>
    <w:rsid w:val="00C02601"/>
    <w:rsid w:val="00C02819"/>
    <w:rsid w:val="00C0290A"/>
    <w:rsid w:val="00C02A50"/>
    <w:rsid w:val="00C02A78"/>
    <w:rsid w:val="00C02C5B"/>
    <w:rsid w:val="00C02FC3"/>
    <w:rsid w:val="00C0300F"/>
    <w:rsid w:val="00C0303D"/>
    <w:rsid w:val="00C030A9"/>
    <w:rsid w:val="00C03165"/>
    <w:rsid w:val="00C0320C"/>
    <w:rsid w:val="00C0342B"/>
    <w:rsid w:val="00C03709"/>
    <w:rsid w:val="00C040A8"/>
    <w:rsid w:val="00C040D2"/>
    <w:rsid w:val="00C045B2"/>
    <w:rsid w:val="00C046AE"/>
    <w:rsid w:val="00C047B0"/>
    <w:rsid w:val="00C04C56"/>
    <w:rsid w:val="00C04D43"/>
    <w:rsid w:val="00C04D73"/>
    <w:rsid w:val="00C04E09"/>
    <w:rsid w:val="00C04E32"/>
    <w:rsid w:val="00C0527A"/>
    <w:rsid w:val="00C05761"/>
    <w:rsid w:val="00C057A7"/>
    <w:rsid w:val="00C05A72"/>
    <w:rsid w:val="00C05C5F"/>
    <w:rsid w:val="00C05F10"/>
    <w:rsid w:val="00C0606C"/>
    <w:rsid w:val="00C06170"/>
    <w:rsid w:val="00C06337"/>
    <w:rsid w:val="00C06346"/>
    <w:rsid w:val="00C0639A"/>
    <w:rsid w:val="00C06476"/>
    <w:rsid w:val="00C0664C"/>
    <w:rsid w:val="00C066D4"/>
    <w:rsid w:val="00C0676A"/>
    <w:rsid w:val="00C068B7"/>
    <w:rsid w:val="00C06A77"/>
    <w:rsid w:val="00C06CCA"/>
    <w:rsid w:val="00C06F87"/>
    <w:rsid w:val="00C0725A"/>
    <w:rsid w:val="00C07424"/>
    <w:rsid w:val="00C075C4"/>
    <w:rsid w:val="00C07648"/>
    <w:rsid w:val="00C07BAA"/>
    <w:rsid w:val="00C07E7D"/>
    <w:rsid w:val="00C1009A"/>
    <w:rsid w:val="00C10264"/>
    <w:rsid w:val="00C102D9"/>
    <w:rsid w:val="00C10301"/>
    <w:rsid w:val="00C10778"/>
    <w:rsid w:val="00C1086A"/>
    <w:rsid w:val="00C10F38"/>
    <w:rsid w:val="00C111A9"/>
    <w:rsid w:val="00C115EE"/>
    <w:rsid w:val="00C11B80"/>
    <w:rsid w:val="00C11C8B"/>
    <w:rsid w:val="00C12095"/>
    <w:rsid w:val="00C12245"/>
    <w:rsid w:val="00C12343"/>
    <w:rsid w:val="00C12854"/>
    <w:rsid w:val="00C128E0"/>
    <w:rsid w:val="00C131E4"/>
    <w:rsid w:val="00C133B9"/>
    <w:rsid w:val="00C134A2"/>
    <w:rsid w:val="00C135B3"/>
    <w:rsid w:val="00C137B8"/>
    <w:rsid w:val="00C138E3"/>
    <w:rsid w:val="00C139A9"/>
    <w:rsid w:val="00C13C97"/>
    <w:rsid w:val="00C13DB2"/>
    <w:rsid w:val="00C13F10"/>
    <w:rsid w:val="00C1412B"/>
    <w:rsid w:val="00C141B7"/>
    <w:rsid w:val="00C146AB"/>
    <w:rsid w:val="00C14890"/>
    <w:rsid w:val="00C14989"/>
    <w:rsid w:val="00C149CF"/>
    <w:rsid w:val="00C14A2D"/>
    <w:rsid w:val="00C14B21"/>
    <w:rsid w:val="00C14D03"/>
    <w:rsid w:val="00C14D34"/>
    <w:rsid w:val="00C15003"/>
    <w:rsid w:val="00C15133"/>
    <w:rsid w:val="00C15529"/>
    <w:rsid w:val="00C15805"/>
    <w:rsid w:val="00C15811"/>
    <w:rsid w:val="00C15A96"/>
    <w:rsid w:val="00C15C4F"/>
    <w:rsid w:val="00C15D2C"/>
    <w:rsid w:val="00C162D9"/>
    <w:rsid w:val="00C163FC"/>
    <w:rsid w:val="00C1646D"/>
    <w:rsid w:val="00C1650D"/>
    <w:rsid w:val="00C1652C"/>
    <w:rsid w:val="00C16579"/>
    <w:rsid w:val="00C1670F"/>
    <w:rsid w:val="00C168A3"/>
    <w:rsid w:val="00C1691A"/>
    <w:rsid w:val="00C169F5"/>
    <w:rsid w:val="00C16DEB"/>
    <w:rsid w:val="00C16FA5"/>
    <w:rsid w:val="00C176AF"/>
    <w:rsid w:val="00C177FA"/>
    <w:rsid w:val="00C17815"/>
    <w:rsid w:val="00C17886"/>
    <w:rsid w:val="00C17B62"/>
    <w:rsid w:val="00C17C5E"/>
    <w:rsid w:val="00C17E2A"/>
    <w:rsid w:val="00C2015D"/>
    <w:rsid w:val="00C20251"/>
    <w:rsid w:val="00C2047F"/>
    <w:rsid w:val="00C20A5E"/>
    <w:rsid w:val="00C20BEB"/>
    <w:rsid w:val="00C20E36"/>
    <w:rsid w:val="00C20E4A"/>
    <w:rsid w:val="00C21487"/>
    <w:rsid w:val="00C2158B"/>
    <w:rsid w:val="00C21689"/>
    <w:rsid w:val="00C21DB8"/>
    <w:rsid w:val="00C21ECB"/>
    <w:rsid w:val="00C225BB"/>
    <w:rsid w:val="00C22881"/>
    <w:rsid w:val="00C228D4"/>
    <w:rsid w:val="00C22C41"/>
    <w:rsid w:val="00C22CF8"/>
    <w:rsid w:val="00C22D22"/>
    <w:rsid w:val="00C22D31"/>
    <w:rsid w:val="00C231CE"/>
    <w:rsid w:val="00C234A8"/>
    <w:rsid w:val="00C23505"/>
    <w:rsid w:val="00C23659"/>
    <w:rsid w:val="00C23696"/>
    <w:rsid w:val="00C236A6"/>
    <w:rsid w:val="00C23BC2"/>
    <w:rsid w:val="00C23D40"/>
    <w:rsid w:val="00C24086"/>
    <w:rsid w:val="00C241B1"/>
    <w:rsid w:val="00C2434A"/>
    <w:rsid w:val="00C245AF"/>
    <w:rsid w:val="00C24686"/>
    <w:rsid w:val="00C24803"/>
    <w:rsid w:val="00C24B43"/>
    <w:rsid w:val="00C24B73"/>
    <w:rsid w:val="00C24D0A"/>
    <w:rsid w:val="00C24F6F"/>
    <w:rsid w:val="00C24FE4"/>
    <w:rsid w:val="00C2505B"/>
    <w:rsid w:val="00C25170"/>
    <w:rsid w:val="00C252FA"/>
    <w:rsid w:val="00C25550"/>
    <w:rsid w:val="00C25673"/>
    <w:rsid w:val="00C259E2"/>
    <w:rsid w:val="00C25BEA"/>
    <w:rsid w:val="00C25CEE"/>
    <w:rsid w:val="00C25D9C"/>
    <w:rsid w:val="00C264C7"/>
    <w:rsid w:val="00C265E8"/>
    <w:rsid w:val="00C267C3"/>
    <w:rsid w:val="00C26968"/>
    <w:rsid w:val="00C26B7B"/>
    <w:rsid w:val="00C26C47"/>
    <w:rsid w:val="00C26D09"/>
    <w:rsid w:val="00C26DE6"/>
    <w:rsid w:val="00C26E45"/>
    <w:rsid w:val="00C27393"/>
    <w:rsid w:val="00C2772C"/>
    <w:rsid w:val="00C278BD"/>
    <w:rsid w:val="00C27D65"/>
    <w:rsid w:val="00C27DDD"/>
    <w:rsid w:val="00C303C7"/>
    <w:rsid w:val="00C306DF"/>
    <w:rsid w:val="00C30795"/>
    <w:rsid w:val="00C308DC"/>
    <w:rsid w:val="00C3093C"/>
    <w:rsid w:val="00C309DF"/>
    <w:rsid w:val="00C30B50"/>
    <w:rsid w:val="00C30B83"/>
    <w:rsid w:val="00C30D1C"/>
    <w:rsid w:val="00C31191"/>
    <w:rsid w:val="00C3131E"/>
    <w:rsid w:val="00C31342"/>
    <w:rsid w:val="00C31362"/>
    <w:rsid w:val="00C3169A"/>
    <w:rsid w:val="00C31746"/>
    <w:rsid w:val="00C3174C"/>
    <w:rsid w:val="00C318F0"/>
    <w:rsid w:val="00C31CD8"/>
    <w:rsid w:val="00C3201F"/>
    <w:rsid w:val="00C320FF"/>
    <w:rsid w:val="00C3213E"/>
    <w:rsid w:val="00C3226D"/>
    <w:rsid w:val="00C3233C"/>
    <w:rsid w:val="00C323F4"/>
    <w:rsid w:val="00C32642"/>
    <w:rsid w:val="00C32A23"/>
    <w:rsid w:val="00C32AB0"/>
    <w:rsid w:val="00C32DBE"/>
    <w:rsid w:val="00C32F66"/>
    <w:rsid w:val="00C333BF"/>
    <w:rsid w:val="00C33431"/>
    <w:rsid w:val="00C33499"/>
    <w:rsid w:val="00C3350B"/>
    <w:rsid w:val="00C3359E"/>
    <w:rsid w:val="00C33751"/>
    <w:rsid w:val="00C3375B"/>
    <w:rsid w:val="00C33896"/>
    <w:rsid w:val="00C33AF4"/>
    <w:rsid w:val="00C33E1D"/>
    <w:rsid w:val="00C33FA8"/>
    <w:rsid w:val="00C34102"/>
    <w:rsid w:val="00C341E9"/>
    <w:rsid w:val="00C347DC"/>
    <w:rsid w:val="00C34D4F"/>
    <w:rsid w:val="00C353BE"/>
    <w:rsid w:val="00C355BB"/>
    <w:rsid w:val="00C35693"/>
    <w:rsid w:val="00C35804"/>
    <w:rsid w:val="00C36135"/>
    <w:rsid w:val="00C361A1"/>
    <w:rsid w:val="00C36665"/>
    <w:rsid w:val="00C36AE6"/>
    <w:rsid w:val="00C36D78"/>
    <w:rsid w:val="00C36E07"/>
    <w:rsid w:val="00C37806"/>
    <w:rsid w:val="00C37922"/>
    <w:rsid w:val="00C37E67"/>
    <w:rsid w:val="00C4020B"/>
    <w:rsid w:val="00C40278"/>
    <w:rsid w:val="00C4072E"/>
    <w:rsid w:val="00C40ACA"/>
    <w:rsid w:val="00C40CB9"/>
    <w:rsid w:val="00C40D87"/>
    <w:rsid w:val="00C40F4B"/>
    <w:rsid w:val="00C40F59"/>
    <w:rsid w:val="00C412C9"/>
    <w:rsid w:val="00C41453"/>
    <w:rsid w:val="00C41666"/>
    <w:rsid w:val="00C417DA"/>
    <w:rsid w:val="00C418CF"/>
    <w:rsid w:val="00C41C10"/>
    <w:rsid w:val="00C41CFF"/>
    <w:rsid w:val="00C421B3"/>
    <w:rsid w:val="00C42364"/>
    <w:rsid w:val="00C423D4"/>
    <w:rsid w:val="00C424ED"/>
    <w:rsid w:val="00C4286B"/>
    <w:rsid w:val="00C42CD2"/>
    <w:rsid w:val="00C42CEF"/>
    <w:rsid w:val="00C42D34"/>
    <w:rsid w:val="00C43173"/>
    <w:rsid w:val="00C432BD"/>
    <w:rsid w:val="00C432D1"/>
    <w:rsid w:val="00C43308"/>
    <w:rsid w:val="00C433E4"/>
    <w:rsid w:val="00C4387C"/>
    <w:rsid w:val="00C439AA"/>
    <w:rsid w:val="00C43A0A"/>
    <w:rsid w:val="00C43AEB"/>
    <w:rsid w:val="00C43CCE"/>
    <w:rsid w:val="00C44034"/>
    <w:rsid w:val="00C441D1"/>
    <w:rsid w:val="00C44232"/>
    <w:rsid w:val="00C4458A"/>
    <w:rsid w:val="00C44624"/>
    <w:rsid w:val="00C4479F"/>
    <w:rsid w:val="00C44862"/>
    <w:rsid w:val="00C44938"/>
    <w:rsid w:val="00C44C0D"/>
    <w:rsid w:val="00C44FAF"/>
    <w:rsid w:val="00C45050"/>
    <w:rsid w:val="00C451C7"/>
    <w:rsid w:val="00C453BA"/>
    <w:rsid w:val="00C455DF"/>
    <w:rsid w:val="00C45604"/>
    <w:rsid w:val="00C4583A"/>
    <w:rsid w:val="00C45EF9"/>
    <w:rsid w:val="00C4611C"/>
    <w:rsid w:val="00C46413"/>
    <w:rsid w:val="00C46678"/>
    <w:rsid w:val="00C46AD5"/>
    <w:rsid w:val="00C46C71"/>
    <w:rsid w:val="00C46DE5"/>
    <w:rsid w:val="00C46E90"/>
    <w:rsid w:val="00C46F6B"/>
    <w:rsid w:val="00C46F78"/>
    <w:rsid w:val="00C4704E"/>
    <w:rsid w:val="00C4713A"/>
    <w:rsid w:val="00C471F9"/>
    <w:rsid w:val="00C47263"/>
    <w:rsid w:val="00C475FF"/>
    <w:rsid w:val="00C4767C"/>
    <w:rsid w:val="00C476D9"/>
    <w:rsid w:val="00C47715"/>
    <w:rsid w:val="00C47762"/>
    <w:rsid w:val="00C47D12"/>
    <w:rsid w:val="00C502A5"/>
    <w:rsid w:val="00C50523"/>
    <w:rsid w:val="00C5055E"/>
    <w:rsid w:val="00C505AA"/>
    <w:rsid w:val="00C50771"/>
    <w:rsid w:val="00C50A30"/>
    <w:rsid w:val="00C50B0C"/>
    <w:rsid w:val="00C50BF2"/>
    <w:rsid w:val="00C51031"/>
    <w:rsid w:val="00C510AB"/>
    <w:rsid w:val="00C5110A"/>
    <w:rsid w:val="00C511F6"/>
    <w:rsid w:val="00C51279"/>
    <w:rsid w:val="00C51652"/>
    <w:rsid w:val="00C516A3"/>
    <w:rsid w:val="00C518DC"/>
    <w:rsid w:val="00C51965"/>
    <w:rsid w:val="00C51C17"/>
    <w:rsid w:val="00C51F84"/>
    <w:rsid w:val="00C520B0"/>
    <w:rsid w:val="00C52236"/>
    <w:rsid w:val="00C522B2"/>
    <w:rsid w:val="00C525FE"/>
    <w:rsid w:val="00C52CCE"/>
    <w:rsid w:val="00C52DDA"/>
    <w:rsid w:val="00C52E83"/>
    <w:rsid w:val="00C530E1"/>
    <w:rsid w:val="00C53381"/>
    <w:rsid w:val="00C534F6"/>
    <w:rsid w:val="00C535BE"/>
    <w:rsid w:val="00C535DA"/>
    <w:rsid w:val="00C53634"/>
    <w:rsid w:val="00C5381E"/>
    <w:rsid w:val="00C53820"/>
    <w:rsid w:val="00C539A8"/>
    <w:rsid w:val="00C53A19"/>
    <w:rsid w:val="00C53B0C"/>
    <w:rsid w:val="00C53D11"/>
    <w:rsid w:val="00C53E9F"/>
    <w:rsid w:val="00C53FD8"/>
    <w:rsid w:val="00C54094"/>
    <w:rsid w:val="00C54262"/>
    <w:rsid w:val="00C54394"/>
    <w:rsid w:val="00C5445B"/>
    <w:rsid w:val="00C54702"/>
    <w:rsid w:val="00C5488B"/>
    <w:rsid w:val="00C54CA9"/>
    <w:rsid w:val="00C54CE7"/>
    <w:rsid w:val="00C54E86"/>
    <w:rsid w:val="00C55066"/>
    <w:rsid w:val="00C55838"/>
    <w:rsid w:val="00C55A2B"/>
    <w:rsid w:val="00C55EDA"/>
    <w:rsid w:val="00C55F16"/>
    <w:rsid w:val="00C562E3"/>
    <w:rsid w:val="00C56473"/>
    <w:rsid w:val="00C5651F"/>
    <w:rsid w:val="00C5679B"/>
    <w:rsid w:val="00C56A57"/>
    <w:rsid w:val="00C5707B"/>
    <w:rsid w:val="00C5736E"/>
    <w:rsid w:val="00C574BC"/>
    <w:rsid w:val="00C574CD"/>
    <w:rsid w:val="00C57600"/>
    <w:rsid w:val="00C5762A"/>
    <w:rsid w:val="00C57F21"/>
    <w:rsid w:val="00C60139"/>
    <w:rsid w:val="00C60213"/>
    <w:rsid w:val="00C60388"/>
    <w:rsid w:val="00C6055A"/>
    <w:rsid w:val="00C6056E"/>
    <w:rsid w:val="00C60808"/>
    <w:rsid w:val="00C60A5B"/>
    <w:rsid w:val="00C60EF2"/>
    <w:rsid w:val="00C60F5E"/>
    <w:rsid w:val="00C61093"/>
    <w:rsid w:val="00C61124"/>
    <w:rsid w:val="00C61164"/>
    <w:rsid w:val="00C61448"/>
    <w:rsid w:val="00C61487"/>
    <w:rsid w:val="00C61604"/>
    <w:rsid w:val="00C61795"/>
    <w:rsid w:val="00C61894"/>
    <w:rsid w:val="00C618F7"/>
    <w:rsid w:val="00C61B13"/>
    <w:rsid w:val="00C620A0"/>
    <w:rsid w:val="00C6236A"/>
    <w:rsid w:val="00C62565"/>
    <w:rsid w:val="00C627E2"/>
    <w:rsid w:val="00C62869"/>
    <w:rsid w:val="00C62B4B"/>
    <w:rsid w:val="00C62B87"/>
    <w:rsid w:val="00C62BEC"/>
    <w:rsid w:val="00C62BFC"/>
    <w:rsid w:val="00C62F9A"/>
    <w:rsid w:val="00C62FAC"/>
    <w:rsid w:val="00C63126"/>
    <w:rsid w:val="00C6313F"/>
    <w:rsid w:val="00C6363A"/>
    <w:rsid w:val="00C63866"/>
    <w:rsid w:val="00C638B1"/>
    <w:rsid w:val="00C63AE4"/>
    <w:rsid w:val="00C63EBE"/>
    <w:rsid w:val="00C640D5"/>
    <w:rsid w:val="00C644D6"/>
    <w:rsid w:val="00C64634"/>
    <w:rsid w:val="00C64836"/>
    <w:rsid w:val="00C648A4"/>
    <w:rsid w:val="00C648FE"/>
    <w:rsid w:val="00C64954"/>
    <w:rsid w:val="00C64E84"/>
    <w:rsid w:val="00C65008"/>
    <w:rsid w:val="00C6502E"/>
    <w:rsid w:val="00C650F7"/>
    <w:rsid w:val="00C651EB"/>
    <w:rsid w:val="00C65443"/>
    <w:rsid w:val="00C65479"/>
    <w:rsid w:val="00C65524"/>
    <w:rsid w:val="00C6571D"/>
    <w:rsid w:val="00C65753"/>
    <w:rsid w:val="00C658D6"/>
    <w:rsid w:val="00C65E4D"/>
    <w:rsid w:val="00C65E8C"/>
    <w:rsid w:val="00C66259"/>
    <w:rsid w:val="00C6659D"/>
    <w:rsid w:val="00C665B7"/>
    <w:rsid w:val="00C66699"/>
    <w:rsid w:val="00C66791"/>
    <w:rsid w:val="00C66862"/>
    <w:rsid w:val="00C66C61"/>
    <w:rsid w:val="00C6706F"/>
    <w:rsid w:val="00C6738E"/>
    <w:rsid w:val="00C67977"/>
    <w:rsid w:val="00C67AF3"/>
    <w:rsid w:val="00C67BCC"/>
    <w:rsid w:val="00C67CC5"/>
    <w:rsid w:val="00C67E63"/>
    <w:rsid w:val="00C67E74"/>
    <w:rsid w:val="00C7023A"/>
    <w:rsid w:val="00C7031F"/>
    <w:rsid w:val="00C70437"/>
    <w:rsid w:val="00C7043E"/>
    <w:rsid w:val="00C7055B"/>
    <w:rsid w:val="00C70789"/>
    <w:rsid w:val="00C707EE"/>
    <w:rsid w:val="00C707FB"/>
    <w:rsid w:val="00C70EB3"/>
    <w:rsid w:val="00C7154F"/>
    <w:rsid w:val="00C71877"/>
    <w:rsid w:val="00C718EE"/>
    <w:rsid w:val="00C71ADC"/>
    <w:rsid w:val="00C71DA4"/>
    <w:rsid w:val="00C71E92"/>
    <w:rsid w:val="00C71EAE"/>
    <w:rsid w:val="00C71F3A"/>
    <w:rsid w:val="00C71F8D"/>
    <w:rsid w:val="00C72192"/>
    <w:rsid w:val="00C72255"/>
    <w:rsid w:val="00C7237A"/>
    <w:rsid w:val="00C72459"/>
    <w:rsid w:val="00C7258F"/>
    <w:rsid w:val="00C72A82"/>
    <w:rsid w:val="00C72C0B"/>
    <w:rsid w:val="00C72DC0"/>
    <w:rsid w:val="00C72F61"/>
    <w:rsid w:val="00C731C3"/>
    <w:rsid w:val="00C733B5"/>
    <w:rsid w:val="00C7388D"/>
    <w:rsid w:val="00C73987"/>
    <w:rsid w:val="00C73C23"/>
    <w:rsid w:val="00C73E14"/>
    <w:rsid w:val="00C74037"/>
    <w:rsid w:val="00C74066"/>
    <w:rsid w:val="00C74499"/>
    <w:rsid w:val="00C74908"/>
    <w:rsid w:val="00C74C67"/>
    <w:rsid w:val="00C74E37"/>
    <w:rsid w:val="00C75103"/>
    <w:rsid w:val="00C75192"/>
    <w:rsid w:val="00C752DB"/>
    <w:rsid w:val="00C75310"/>
    <w:rsid w:val="00C75317"/>
    <w:rsid w:val="00C75587"/>
    <w:rsid w:val="00C755D8"/>
    <w:rsid w:val="00C758B7"/>
    <w:rsid w:val="00C759C4"/>
    <w:rsid w:val="00C75A87"/>
    <w:rsid w:val="00C75CA7"/>
    <w:rsid w:val="00C75DFA"/>
    <w:rsid w:val="00C75FC5"/>
    <w:rsid w:val="00C7646A"/>
    <w:rsid w:val="00C76475"/>
    <w:rsid w:val="00C765F8"/>
    <w:rsid w:val="00C76666"/>
    <w:rsid w:val="00C76E4A"/>
    <w:rsid w:val="00C76EAF"/>
    <w:rsid w:val="00C77095"/>
    <w:rsid w:val="00C77255"/>
    <w:rsid w:val="00C77272"/>
    <w:rsid w:val="00C77346"/>
    <w:rsid w:val="00C77354"/>
    <w:rsid w:val="00C775FC"/>
    <w:rsid w:val="00C776F6"/>
    <w:rsid w:val="00C778AF"/>
    <w:rsid w:val="00C778E7"/>
    <w:rsid w:val="00C779B1"/>
    <w:rsid w:val="00C77E4C"/>
    <w:rsid w:val="00C8029A"/>
    <w:rsid w:val="00C803A3"/>
    <w:rsid w:val="00C80474"/>
    <w:rsid w:val="00C805E4"/>
    <w:rsid w:val="00C80884"/>
    <w:rsid w:val="00C80EC8"/>
    <w:rsid w:val="00C80FC4"/>
    <w:rsid w:val="00C81376"/>
    <w:rsid w:val="00C81695"/>
    <w:rsid w:val="00C818F8"/>
    <w:rsid w:val="00C81A6B"/>
    <w:rsid w:val="00C81AF8"/>
    <w:rsid w:val="00C81B14"/>
    <w:rsid w:val="00C81BD9"/>
    <w:rsid w:val="00C8200E"/>
    <w:rsid w:val="00C82019"/>
    <w:rsid w:val="00C82363"/>
    <w:rsid w:val="00C82442"/>
    <w:rsid w:val="00C824A7"/>
    <w:rsid w:val="00C826B8"/>
    <w:rsid w:val="00C82CC7"/>
    <w:rsid w:val="00C82D54"/>
    <w:rsid w:val="00C830CD"/>
    <w:rsid w:val="00C831CD"/>
    <w:rsid w:val="00C8345B"/>
    <w:rsid w:val="00C83505"/>
    <w:rsid w:val="00C83667"/>
    <w:rsid w:val="00C836BF"/>
    <w:rsid w:val="00C836F2"/>
    <w:rsid w:val="00C83763"/>
    <w:rsid w:val="00C8377D"/>
    <w:rsid w:val="00C837E3"/>
    <w:rsid w:val="00C83807"/>
    <w:rsid w:val="00C838AD"/>
    <w:rsid w:val="00C83B4A"/>
    <w:rsid w:val="00C83DB8"/>
    <w:rsid w:val="00C840AA"/>
    <w:rsid w:val="00C845A7"/>
    <w:rsid w:val="00C8472C"/>
    <w:rsid w:val="00C84DCA"/>
    <w:rsid w:val="00C85142"/>
    <w:rsid w:val="00C85530"/>
    <w:rsid w:val="00C856B0"/>
    <w:rsid w:val="00C85700"/>
    <w:rsid w:val="00C85B7D"/>
    <w:rsid w:val="00C85C16"/>
    <w:rsid w:val="00C85D70"/>
    <w:rsid w:val="00C86022"/>
    <w:rsid w:val="00C862BA"/>
    <w:rsid w:val="00C8663E"/>
    <w:rsid w:val="00C86927"/>
    <w:rsid w:val="00C869C3"/>
    <w:rsid w:val="00C86A1E"/>
    <w:rsid w:val="00C86E51"/>
    <w:rsid w:val="00C86F1B"/>
    <w:rsid w:val="00C87069"/>
    <w:rsid w:val="00C870DE"/>
    <w:rsid w:val="00C87155"/>
    <w:rsid w:val="00C87281"/>
    <w:rsid w:val="00C87616"/>
    <w:rsid w:val="00C8768E"/>
    <w:rsid w:val="00C87770"/>
    <w:rsid w:val="00C878C0"/>
    <w:rsid w:val="00C878C8"/>
    <w:rsid w:val="00C87B05"/>
    <w:rsid w:val="00C87B5A"/>
    <w:rsid w:val="00C87B8C"/>
    <w:rsid w:val="00C87DCE"/>
    <w:rsid w:val="00C87E1A"/>
    <w:rsid w:val="00C87FD4"/>
    <w:rsid w:val="00C9009A"/>
    <w:rsid w:val="00C90124"/>
    <w:rsid w:val="00C9054D"/>
    <w:rsid w:val="00C90715"/>
    <w:rsid w:val="00C907A2"/>
    <w:rsid w:val="00C909F0"/>
    <w:rsid w:val="00C90A12"/>
    <w:rsid w:val="00C90BD1"/>
    <w:rsid w:val="00C90C18"/>
    <w:rsid w:val="00C90C77"/>
    <w:rsid w:val="00C90F61"/>
    <w:rsid w:val="00C910B0"/>
    <w:rsid w:val="00C9114E"/>
    <w:rsid w:val="00C912C5"/>
    <w:rsid w:val="00C91338"/>
    <w:rsid w:val="00C91569"/>
    <w:rsid w:val="00C916A7"/>
    <w:rsid w:val="00C916F6"/>
    <w:rsid w:val="00C91812"/>
    <w:rsid w:val="00C91AE3"/>
    <w:rsid w:val="00C91BA1"/>
    <w:rsid w:val="00C91C42"/>
    <w:rsid w:val="00C91C6E"/>
    <w:rsid w:val="00C91F6D"/>
    <w:rsid w:val="00C920AF"/>
    <w:rsid w:val="00C92239"/>
    <w:rsid w:val="00C92379"/>
    <w:rsid w:val="00C923B0"/>
    <w:rsid w:val="00C9293F"/>
    <w:rsid w:val="00C92CAC"/>
    <w:rsid w:val="00C92E48"/>
    <w:rsid w:val="00C92F88"/>
    <w:rsid w:val="00C931C8"/>
    <w:rsid w:val="00C93215"/>
    <w:rsid w:val="00C93286"/>
    <w:rsid w:val="00C933BD"/>
    <w:rsid w:val="00C933D4"/>
    <w:rsid w:val="00C933F8"/>
    <w:rsid w:val="00C9353D"/>
    <w:rsid w:val="00C9364C"/>
    <w:rsid w:val="00C937A6"/>
    <w:rsid w:val="00C937FD"/>
    <w:rsid w:val="00C93985"/>
    <w:rsid w:val="00C93CD8"/>
    <w:rsid w:val="00C93F23"/>
    <w:rsid w:val="00C942E0"/>
    <w:rsid w:val="00C943EE"/>
    <w:rsid w:val="00C9449E"/>
    <w:rsid w:val="00C9475F"/>
    <w:rsid w:val="00C948C4"/>
    <w:rsid w:val="00C94CAC"/>
    <w:rsid w:val="00C94E78"/>
    <w:rsid w:val="00C95047"/>
    <w:rsid w:val="00C9524C"/>
    <w:rsid w:val="00C95564"/>
    <w:rsid w:val="00C956D2"/>
    <w:rsid w:val="00C9596E"/>
    <w:rsid w:val="00C95D23"/>
    <w:rsid w:val="00C95DE1"/>
    <w:rsid w:val="00C962B5"/>
    <w:rsid w:val="00C9648B"/>
    <w:rsid w:val="00C9649C"/>
    <w:rsid w:val="00C965EF"/>
    <w:rsid w:val="00C96888"/>
    <w:rsid w:val="00C96B04"/>
    <w:rsid w:val="00C96C79"/>
    <w:rsid w:val="00C96FA1"/>
    <w:rsid w:val="00C973ED"/>
    <w:rsid w:val="00C97559"/>
    <w:rsid w:val="00C97687"/>
    <w:rsid w:val="00C97A51"/>
    <w:rsid w:val="00C97AB5"/>
    <w:rsid w:val="00C97AE8"/>
    <w:rsid w:val="00C97E1A"/>
    <w:rsid w:val="00C97E26"/>
    <w:rsid w:val="00C97FB5"/>
    <w:rsid w:val="00CA049E"/>
    <w:rsid w:val="00CA0553"/>
    <w:rsid w:val="00CA0A07"/>
    <w:rsid w:val="00CA0B7D"/>
    <w:rsid w:val="00CA0C53"/>
    <w:rsid w:val="00CA0D8B"/>
    <w:rsid w:val="00CA0D9C"/>
    <w:rsid w:val="00CA1377"/>
    <w:rsid w:val="00CA14EA"/>
    <w:rsid w:val="00CA16D9"/>
    <w:rsid w:val="00CA1B29"/>
    <w:rsid w:val="00CA1BA2"/>
    <w:rsid w:val="00CA1ECE"/>
    <w:rsid w:val="00CA24C9"/>
    <w:rsid w:val="00CA2575"/>
    <w:rsid w:val="00CA2682"/>
    <w:rsid w:val="00CA27CC"/>
    <w:rsid w:val="00CA2980"/>
    <w:rsid w:val="00CA2A0D"/>
    <w:rsid w:val="00CA2B0A"/>
    <w:rsid w:val="00CA2BB5"/>
    <w:rsid w:val="00CA2BBD"/>
    <w:rsid w:val="00CA2F2A"/>
    <w:rsid w:val="00CA3234"/>
    <w:rsid w:val="00CA33AD"/>
    <w:rsid w:val="00CA34C4"/>
    <w:rsid w:val="00CA368C"/>
    <w:rsid w:val="00CA3748"/>
    <w:rsid w:val="00CA3837"/>
    <w:rsid w:val="00CA3A60"/>
    <w:rsid w:val="00CA3D5A"/>
    <w:rsid w:val="00CA3F9E"/>
    <w:rsid w:val="00CA41F1"/>
    <w:rsid w:val="00CA4350"/>
    <w:rsid w:val="00CA47A0"/>
    <w:rsid w:val="00CA4C01"/>
    <w:rsid w:val="00CA4E58"/>
    <w:rsid w:val="00CA4EB2"/>
    <w:rsid w:val="00CA512C"/>
    <w:rsid w:val="00CA52F8"/>
    <w:rsid w:val="00CA5383"/>
    <w:rsid w:val="00CA5522"/>
    <w:rsid w:val="00CA58AE"/>
    <w:rsid w:val="00CA5D30"/>
    <w:rsid w:val="00CA6178"/>
    <w:rsid w:val="00CA635C"/>
    <w:rsid w:val="00CA66A1"/>
    <w:rsid w:val="00CA6EB9"/>
    <w:rsid w:val="00CA6FBA"/>
    <w:rsid w:val="00CA7238"/>
    <w:rsid w:val="00CA723B"/>
    <w:rsid w:val="00CA7483"/>
    <w:rsid w:val="00CA77CB"/>
    <w:rsid w:val="00CA7965"/>
    <w:rsid w:val="00CA7C71"/>
    <w:rsid w:val="00CA7C87"/>
    <w:rsid w:val="00CB0038"/>
    <w:rsid w:val="00CB048A"/>
    <w:rsid w:val="00CB087A"/>
    <w:rsid w:val="00CB089C"/>
    <w:rsid w:val="00CB0CB4"/>
    <w:rsid w:val="00CB0E7A"/>
    <w:rsid w:val="00CB110B"/>
    <w:rsid w:val="00CB1393"/>
    <w:rsid w:val="00CB1507"/>
    <w:rsid w:val="00CB1ADD"/>
    <w:rsid w:val="00CB1C09"/>
    <w:rsid w:val="00CB1C3F"/>
    <w:rsid w:val="00CB20D3"/>
    <w:rsid w:val="00CB2609"/>
    <w:rsid w:val="00CB265B"/>
    <w:rsid w:val="00CB27C4"/>
    <w:rsid w:val="00CB299F"/>
    <w:rsid w:val="00CB2C88"/>
    <w:rsid w:val="00CB2F29"/>
    <w:rsid w:val="00CB2FF5"/>
    <w:rsid w:val="00CB3515"/>
    <w:rsid w:val="00CB354C"/>
    <w:rsid w:val="00CB35B9"/>
    <w:rsid w:val="00CB3617"/>
    <w:rsid w:val="00CB3811"/>
    <w:rsid w:val="00CB3833"/>
    <w:rsid w:val="00CB384F"/>
    <w:rsid w:val="00CB39CB"/>
    <w:rsid w:val="00CB39FE"/>
    <w:rsid w:val="00CB3EE9"/>
    <w:rsid w:val="00CB4136"/>
    <w:rsid w:val="00CB41F9"/>
    <w:rsid w:val="00CB4302"/>
    <w:rsid w:val="00CB445A"/>
    <w:rsid w:val="00CB467F"/>
    <w:rsid w:val="00CB47CB"/>
    <w:rsid w:val="00CB4B24"/>
    <w:rsid w:val="00CB4C67"/>
    <w:rsid w:val="00CB5CC8"/>
    <w:rsid w:val="00CB5D94"/>
    <w:rsid w:val="00CB5D9B"/>
    <w:rsid w:val="00CB5FED"/>
    <w:rsid w:val="00CB61E5"/>
    <w:rsid w:val="00CB6274"/>
    <w:rsid w:val="00CB628D"/>
    <w:rsid w:val="00CB6387"/>
    <w:rsid w:val="00CB63E5"/>
    <w:rsid w:val="00CB6477"/>
    <w:rsid w:val="00CB6857"/>
    <w:rsid w:val="00CB6A32"/>
    <w:rsid w:val="00CB6CFE"/>
    <w:rsid w:val="00CB72DC"/>
    <w:rsid w:val="00CB7426"/>
    <w:rsid w:val="00CB7468"/>
    <w:rsid w:val="00CB74FF"/>
    <w:rsid w:val="00CB75A1"/>
    <w:rsid w:val="00CB7628"/>
    <w:rsid w:val="00CB78BA"/>
    <w:rsid w:val="00CB7903"/>
    <w:rsid w:val="00CB7A6A"/>
    <w:rsid w:val="00CB7B4C"/>
    <w:rsid w:val="00CB7B76"/>
    <w:rsid w:val="00CB7C5E"/>
    <w:rsid w:val="00CB7DC1"/>
    <w:rsid w:val="00CB7E10"/>
    <w:rsid w:val="00CB7E85"/>
    <w:rsid w:val="00CC0548"/>
    <w:rsid w:val="00CC07DB"/>
    <w:rsid w:val="00CC09FD"/>
    <w:rsid w:val="00CC0B8D"/>
    <w:rsid w:val="00CC0CBB"/>
    <w:rsid w:val="00CC0D42"/>
    <w:rsid w:val="00CC0E10"/>
    <w:rsid w:val="00CC0E74"/>
    <w:rsid w:val="00CC0F88"/>
    <w:rsid w:val="00CC11EF"/>
    <w:rsid w:val="00CC17D1"/>
    <w:rsid w:val="00CC1809"/>
    <w:rsid w:val="00CC180C"/>
    <w:rsid w:val="00CC18C7"/>
    <w:rsid w:val="00CC1BBA"/>
    <w:rsid w:val="00CC1CC0"/>
    <w:rsid w:val="00CC2218"/>
    <w:rsid w:val="00CC2304"/>
    <w:rsid w:val="00CC23FE"/>
    <w:rsid w:val="00CC24AF"/>
    <w:rsid w:val="00CC2685"/>
    <w:rsid w:val="00CC2886"/>
    <w:rsid w:val="00CC2A88"/>
    <w:rsid w:val="00CC2E12"/>
    <w:rsid w:val="00CC2E36"/>
    <w:rsid w:val="00CC3063"/>
    <w:rsid w:val="00CC30BD"/>
    <w:rsid w:val="00CC31C7"/>
    <w:rsid w:val="00CC31F1"/>
    <w:rsid w:val="00CC32E9"/>
    <w:rsid w:val="00CC3456"/>
    <w:rsid w:val="00CC3743"/>
    <w:rsid w:val="00CC380B"/>
    <w:rsid w:val="00CC3C69"/>
    <w:rsid w:val="00CC40A0"/>
    <w:rsid w:val="00CC423B"/>
    <w:rsid w:val="00CC4534"/>
    <w:rsid w:val="00CC45B3"/>
    <w:rsid w:val="00CC4718"/>
    <w:rsid w:val="00CC47A3"/>
    <w:rsid w:val="00CC4B20"/>
    <w:rsid w:val="00CC4CAA"/>
    <w:rsid w:val="00CC4DE1"/>
    <w:rsid w:val="00CC5131"/>
    <w:rsid w:val="00CC5378"/>
    <w:rsid w:val="00CC5798"/>
    <w:rsid w:val="00CC586B"/>
    <w:rsid w:val="00CC59A1"/>
    <w:rsid w:val="00CC5A9F"/>
    <w:rsid w:val="00CC5AD5"/>
    <w:rsid w:val="00CC5E79"/>
    <w:rsid w:val="00CC5E98"/>
    <w:rsid w:val="00CC6451"/>
    <w:rsid w:val="00CC6506"/>
    <w:rsid w:val="00CC6530"/>
    <w:rsid w:val="00CC6638"/>
    <w:rsid w:val="00CC6BE3"/>
    <w:rsid w:val="00CC6ED8"/>
    <w:rsid w:val="00CC72E6"/>
    <w:rsid w:val="00CC7354"/>
    <w:rsid w:val="00CC773B"/>
    <w:rsid w:val="00CC7A6A"/>
    <w:rsid w:val="00CC7B31"/>
    <w:rsid w:val="00CC7C6D"/>
    <w:rsid w:val="00CC7E64"/>
    <w:rsid w:val="00CD0236"/>
    <w:rsid w:val="00CD03D3"/>
    <w:rsid w:val="00CD0687"/>
    <w:rsid w:val="00CD072C"/>
    <w:rsid w:val="00CD0904"/>
    <w:rsid w:val="00CD09A7"/>
    <w:rsid w:val="00CD0AD5"/>
    <w:rsid w:val="00CD186B"/>
    <w:rsid w:val="00CD1981"/>
    <w:rsid w:val="00CD1A12"/>
    <w:rsid w:val="00CD1A15"/>
    <w:rsid w:val="00CD1B0D"/>
    <w:rsid w:val="00CD1B1C"/>
    <w:rsid w:val="00CD1D30"/>
    <w:rsid w:val="00CD20DB"/>
    <w:rsid w:val="00CD20F6"/>
    <w:rsid w:val="00CD2401"/>
    <w:rsid w:val="00CD244C"/>
    <w:rsid w:val="00CD24A1"/>
    <w:rsid w:val="00CD2633"/>
    <w:rsid w:val="00CD2667"/>
    <w:rsid w:val="00CD2AA6"/>
    <w:rsid w:val="00CD2E4C"/>
    <w:rsid w:val="00CD30B6"/>
    <w:rsid w:val="00CD30BB"/>
    <w:rsid w:val="00CD3149"/>
    <w:rsid w:val="00CD319C"/>
    <w:rsid w:val="00CD31BD"/>
    <w:rsid w:val="00CD3277"/>
    <w:rsid w:val="00CD33E9"/>
    <w:rsid w:val="00CD34A0"/>
    <w:rsid w:val="00CD3684"/>
    <w:rsid w:val="00CD375E"/>
    <w:rsid w:val="00CD3837"/>
    <w:rsid w:val="00CD39C6"/>
    <w:rsid w:val="00CD3CBD"/>
    <w:rsid w:val="00CD4058"/>
    <w:rsid w:val="00CD4304"/>
    <w:rsid w:val="00CD4325"/>
    <w:rsid w:val="00CD4551"/>
    <w:rsid w:val="00CD47C4"/>
    <w:rsid w:val="00CD4DA2"/>
    <w:rsid w:val="00CD4ED5"/>
    <w:rsid w:val="00CD5001"/>
    <w:rsid w:val="00CD5030"/>
    <w:rsid w:val="00CD532E"/>
    <w:rsid w:val="00CD53C5"/>
    <w:rsid w:val="00CD54CE"/>
    <w:rsid w:val="00CD5600"/>
    <w:rsid w:val="00CD5A60"/>
    <w:rsid w:val="00CD6167"/>
    <w:rsid w:val="00CD6172"/>
    <w:rsid w:val="00CD61EE"/>
    <w:rsid w:val="00CD63FF"/>
    <w:rsid w:val="00CD6524"/>
    <w:rsid w:val="00CD6578"/>
    <w:rsid w:val="00CD6598"/>
    <w:rsid w:val="00CD6716"/>
    <w:rsid w:val="00CD6771"/>
    <w:rsid w:val="00CD6C6E"/>
    <w:rsid w:val="00CD6E62"/>
    <w:rsid w:val="00CD706D"/>
    <w:rsid w:val="00CD718F"/>
    <w:rsid w:val="00CD738D"/>
    <w:rsid w:val="00CD741C"/>
    <w:rsid w:val="00CD743D"/>
    <w:rsid w:val="00CD764C"/>
    <w:rsid w:val="00CD7ED4"/>
    <w:rsid w:val="00CD7F60"/>
    <w:rsid w:val="00CE03D0"/>
    <w:rsid w:val="00CE042A"/>
    <w:rsid w:val="00CE06E5"/>
    <w:rsid w:val="00CE07B7"/>
    <w:rsid w:val="00CE0979"/>
    <w:rsid w:val="00CE0BFE"/>
    <w:rsid w:val="00CE0D18"/>
    <w:rsid w:val="00CE0E0B"/>
    <w:rsid w:val="00CE0F6B"/>
    <w:rsid w:val="00CE1258"/>
    <w:rsid w:val="00CE126A"/>
    <w:rsid w:val="00CE1304"/>
    <w:rsid w:val="00CE1416"/>
    <w:rsid w:val="00CE144F"/>
    <w:rsid w:val="00CE1529"/>
    <w:rsid w:val="00CE1961"/>
    <w:rsid w:val="00CE19BB"/>
    <w:rsid w:val="00CE1BD5"/>
    <w:rsid w:val="00CE1F02"/>
    <w:rsid w:val="00CE2108"/>
    <w:rsid w:val="00CE2251"/>
    <w:rsid w:val="00CE2397"/>
    <w:rsid w:val="00CE24AF"/>
    <w:rsid w:val="00CE25A9"/>
    <w:rsid w:val="00CE28C8"/>
    <w:rsid w:val="00CE2AD9"/>
    <w:rsid w:val="00CE2D52"/>
    <w:rsid w:val="00CE2ECF"/>
    <w:rsid w:val="00CE2EED"/>
    <w:rsid w:val="00CE31C2"/>
    <w:rsid w:val="00CE34DB"/>
    <w:rsid w:val="00CE3527"/>
    <w:rsid w:val="00CE356D"/>
    <w:rsid w:val="00CE35AB"/>
    <w:rsid w:val="00CE35E4"/>
    <w:rsid w:val="00CE38DC"/>
    <w:rsid w:val="00CE3C1F"/>
    <w:rsid w:val="00CE3C3B"/>
    <w:rsid w:val="00CE3C52"/>
    <w:rsid w:val="00CE43C2"/>
    <w:rsid w:val="00CE4444"/>
    <w:rsid w:val="00CE4BA4"/>
    <w:rsid w:val="00CE4D86"/>
    <w:rsid w:val="00CE4F0D"/>
    <w:rsid w:val="00CE52A3"/>
    <w:rsid w:val="00CE543B"/>
    <w:rsid w:val="00CE59D6"/>
    <w:rsid w:val="00CE5A6F"/>
    <w:rsid w:val="00CE5B23"/>
    <w:rsid w:val="00CE5B4F"/>
    <w:rsid w:val="00CE5C0E"/>
    <w:rsid w:val="00CE642B"/>
    <w:rsid w:val="00CE661E"/>
    <w:rsid w:val="00CE662C"/>
    <w:rsid w:val="00CE66BB"/>
    <w:rsid w:val="00CE68A0"/>
    <w:rsid w:val="00CE6B15"/>
    <w:rsid w:val="00CE6D43"/>
    <w:rsid w:val="00CE6E4A"/>
    <w:rsid w:val="00CE713E"/>
    <w:rsid w:val="00CE7279"/>
    <w:rsid w:val="00CE72DB"/>
    <w:rsid w:val="00CE739B"/>
    <w:rsid w:val="00CE753B"/>
    <w:rsid w:val="00CE77DA"/>
    <w:rsid w:val="00CE7AEF"/>
    <w:rsid w:val="00CE7C35"/>
    <w:rsid w:val="00CE7CF7"/>
    <w:rsid w:val="00CE7DED"/>
    <w:rsid w:val="00CE7E57"/>
    <w:rsid w:val="00CE7F29"/>
    <w:rsid w:val="00CF009C"/>
    <w:rsid w:val="00CF0154"/>
    <w:rsid w:val="00CF0546"/>
    <w:rsid w:val="00CF084B"/>
    <w:rsid w:val="00CF0880"/>
    <w:rsid w:val="00CF08BD"/>
    <w:rsid w:val="00CF0A8F"/>
    <w:rsid w:val="00CF0BA7"/>
    <w:rsid w:val="00CF0D91"/>
    <w:rsid w:val="00CF0F9E"/>
    <w:rsid w:val="00CF103B"/>
    <w:rsid w:val="00CF11E5"/>
    <w:rsid w:val="00CF12A7"/>
    <w:rsid w:val="00CF1361"/>
    <w:rsid w:val="00CF1AED"/>
    <w:rsid w:val="00CF1B27"/>
    <w:rsid w:val="00CF1B90"/>
    <w:rsid w:val="00CF1CDA"/>
    <w:rsid w:val="00CF1D35"/>
    <w:rsid w:val="00CF23BE"/>
    <w:rsid w:val="00CF2624"/>
    <w:rsid w:val="00CF2661"/>
    <w:rsid w:val="00CF27AF"/>
    <w:rsid w:val="00CF29E8"/>
    <w:rsid w:val="00CF2C11"/>
    <w:rsid w:val="00CF301C"/>
    <w:rsid w:val="00CF3151"/>
    <w:rsid w:val="00CF3415"/>
    <w:rsid w:val="00CF38BC"/>
    <w:rsid w:val="00CF396E"/>
    <w:rsid w:val="00CF3A3C"/>
    <w:rsid w:val="00CF3AF1"/>
    <w:rsid w:val="00CF3C7B"/>
    <w:rsid w:val="00CF411B"/>
    <w:rsid w:val="00CF41B8"/>
    <w:rsid w:val="00CF4495"/>
    <w:rsid w:val="00CF45B1"/>
    <w:rsid w:val="00CF47FA"/>
    <w:rsid w:val="00CF4833"/>
    <w:rsid w:val="00CF49B1"/>
    <w:rsid w:val="00CF4A09"/>
    <w:rsid w:val="00CF4A95"/>
    <w:rsid w:val="00CF4B2A"/>
    <w:rsid w:val="00CF4E42"/>
    <w:rsid w:val="00CF4E66"/>
    <w:rsid w:val="00CF55A4"/>
    <w:rsid w:val="00CF564A"/>
    <w:rsid w:val="00CF5742"/>
    <w:rsid w:val="00CF5771"/>
    <w:rsid w:val="00CF57E1"/>
    <w:rsid w:val="00CF5CF7"/>
    <w:rsid w:val="00CF60B6"/>
    <w:rsid w:val="00CF61BE"/>
    <w:rsid w:val="00CF6219"/>
    <w:rsid w:val="00CF68F7"/>
    <w:rsid w:val="00CF69A0"/>
    <w:rsid w:val="00CF6A1D"/>
    <w:rsid w:val="00CF6A70"/>
    <w:rsid w:val="00CF724F"/>
    <w:rsid w:val="00CF728B"/>
    <w:rsid w:val="00CF73A9"/>
    <w:rsid w:val="00CF74A8"/>
    <w:rsid w:val="00CF769C"/>
    <w:rsid w:val="00CF7794"/>
    <w:rsid w:val="00CF7814"/>
    <w:rsid w:val="00CF79C4"/>
    <w:rsid w:val="00CF7B1B"/>
    <w:rsid w:val="00CF7B3F"/>
    <w:rsid w:val="00CF7D00"/>
    <w:rsid w:val="00CF7DBB"/>
    <w:rsid w:val="00D0018A"/>
    <w:rsid w:val="00D00229"/>
    <w:rsid w:val="00D004BA"/>
    <w:rsid w:val="00D00581"/>
    <w:rsid w:val="00D005EE"/>
    <w:rsid w:val="00D00768"/>
    <w:rsid w:val="00D007A8"/>
    <w:rsid w:val="00D00B0E"/>
    <w:rsid w:val="00D00B99"/>
    <w:rsid w:val="00D00D84"/>
    <w:rsid w:val="00D00E84"/>
    <w:rsid w:val="00D00EBC"/>
    <w:rsid w:val="00D00EE6"/>
    <w:rsid w:val="00D010F9"/>
    <w:rsid w:val="00D01304"/>
    <w:rsid w:val="00D01646"/>
    <w:rsid w:val="00D01719"/>
    <w:rsid w:val="00D019D6"/>
    <w:rsid w:val="00D01AE6"/>
    <w:rsid w:val="00D01AFD"/>
    <w:rsid w:val="00D01F92"/>
    <w:rsid w:val="00D0216F"/>
    <w:rsid w:val="00D02240"/>
    <w:rsid w:val="00D02467"/>
    <w:rsid w:val="00D02492"/>
    <w:rsid w:val="00D026A1"/>
    <w:rsid w:val="00D02BDF"/>
    <w:rsid w:val="00D02E49"/>
    <w:rsid w:val="00D0312D"/>
    <w:rsid w:val="00D03277"/>
    <w:rsid w:val="00D03315"/>
    <w:rsid w:val="00D035C2"/>
    <w:rsid w:val="00D038DF"/>
    <w:rsid w:val="00D038FF"/>
    <w:rsid w:val="00D03B00"/>
    <w:rsid w:val="00D03E96"/>
    <w:rsid w:val="00D03F2A"/>
    <w:rsid w:val="00D03FAB"/>
    <w:rsid w:val="00D040AC"/>
    <w:rsid w:val="00D043D9"/>
    <w:rsid w:val="00D0440A"/>
    <w:rsid w:val="00D04437"/>
    <w:rsid w:val="00D0447C"/>
    <w:rsid w:val="00D04617"/>
    <w:rsid w:val="00D0498E"/>
    <w:rsid w:val="00D04B69"/>
    <w:rsid w:val="00D04C47"/>
    <w:rsid w:val="00D04F67"/>
    <w:rsid w:val="00D051B2"/>
    <w:rsid w:val="00D053A8"/>
    <w:rsid w:val="00D057D4"/>
    <w:rsid w:val="00D05807"/>
    <w:rsid w:val="00D05A58"/>
    <w:rsid w:val="00D05BEC"/>
    <w:rsid w:val="00D05F0B"/>
    <w:rsid w:val="00D06399"/>
    <w:rsid w:val="00D06422"/>
    <w:rsid w:val="00D064EB"/>
    <w:rsid w:val="00D06518"/>
    <w:rsid w:val="00D06732"/>
    <w:rsid w:val="00D06860"/>
    <w:rsid w:val="00D0697B"/>
    <w:rsid w:val="00D06984"/>
    <w:rsid w:val="00D06D36"/>
    <w:rsid w:val="00D06F44"/>
    <w:rsid w:val="00D07462"/>
    <w:rsid w:val="00D07468"/>
    <w:rsid w:val="00D077F3"/>
    <w:rsid w:val="00D07BA3"/>
    <w:rsid w:val="00D07F55"/>
    <w:rsid w:val="00D100BE"/>
    <w:rsid w:val="00D1048B"/>
    <w:rsid w:val="00D10FBF"/>
    <w:rsid w:val="00D111D9"/>
    <w:rsid w:val="00D11476"/>
    <w:rsid w:val="00D11536"/>
    <w:rsid w:val="00D11795"/>
    <w:rsid w:val="00D119DD"/>
    <w:rsid w:val="00D11C80"/>
    <w:rsid w:val="00D11DF1"/>
    <w:rsid w:val="00D11FA8"/>
    <w:rsid w:val="00D12331"/>
    <w:rsid w:val="00D12561"/>
    <w:rsid w:val="00D12FE4"/>
    <w:rsid w:val="00D130D0"/>
    <w:rsid w:val="00D1318E"/>
    <w:rsid w:val="00D135D2"/>
    <w:rsid w:val="00D136F5"/>
    <w:rsid w:val="00D13A7E"/>
    <w:rsid w:val="00D13F0B"/>
    <w:rsid w:val="00D14665"/>
    <w:rsid w:val="00D14681"/>
    <w:rsid w:val="00D14794"/>
    <w:rsid w:val="00D14A71"/>
    <w:rsid w:val="00D14B27"/>
    <w:rsid w:val="00D14B76"/>
    <w:rsid w:val="00D14B90"/>
    <w:rsid w:val="00D14BF4"/>
    <w:rsid w:val="00D14EC6"/>
    <w:rsid w:val="00D14FD3"/>
    <w:rsid w:val="00D15131"/>
    <w:rsid w:val="00D1549E"/>
    <w:rsid w:val="00D155B8"/>
    <w:rsid w:val="00D1588A"/>
    <w:rsid w:val="00D15A4D"/>
    <w:rsid w:val="00D15B34"/>
    <w:rsid w:val="00D15B83"/>
    <w:rsid w:val="00D15E34"/>
    <w:rsid w:val="00D16051"/>
    <w:rsid w:val="00D167EA"/>
    <w:rsid w:val="00D16B0F"/>
    <w:rsid w:val="00D17188"/>
    <w:rsid w:val="00D17189"/>
    <w:rsid w:val="00D17415"/>
    <w:rsid w:val="00D17850"/>
    <w:rsid w:val="00D17ABD"/>
    <w:rsid w:val="00D17E02"/>
    <w:rsid w:val="00D17E07"/>
    <w:rsid w:val="00D2003E"/>
    <w:rsid w:val="00D2005A"/>
    <w:rsid w:val="00D20151"/>
    <w:rsid w:val="00D2026A"/>
    <w:rsid w:val="00D20282"/>
    <w:rsid w:val="00D204F6"/>
    <w:rsid w:val="00D20720"/>
    <w:rsid w:val="00D20744"/>
    <w:rsid w:val="00D209F0"/>
    <w:rsid w:val="00D20AFE"/>
    <w:rsid w:val="00D20C8E"/>
    <w:rsid w:val="00D20CFC"/>
    <w:rsid w:val="00D20E08"/>
    <w:rsid w:val="00D20E65"/>
    <w:rsid w:val="00D211C6"/>
    <w:rsid w:val="00D2158A"/>
    <w:rsid w:val="00D21A8C"/>
    <w:rsid w:val="00D21B4E"/>
    <w:rsid w:val="00D21BB2"/>
    <w:rsid w:val="00D22109"/>
    <w:rsid w:val="00D222A9"/>
    <w:rsid w:val="00D226C6"/>
    <w:rsid w:val="00D22A83"/>
    <w:rsid w:val="00D22BB0"/>
    <w:rsid w:val="00D22D99"/>
    <w:rsid w:val="00D22F1C"/>
    <w:rsid w:val="00D22F78"/>
    <w:rsid w:val="00D23145"/>
    <w:rsid w:val="00D23AA6"/>
    <w:rsid w:val="00D23CE7"/>
    <w:rsid w:val="00D23D66"/>
    <w:rsid w:val="00D240D4"/>
    <w:rsid w:val="00D2426A"/>
    <w:rsid w:val="00D24286"/>
    <w:rsid w:val="00D242BA"/>
    <w:rsid w:val="00D24484"/>
    <w:rsid w:val="00D24578"/>
    <w:rsid w:val="00D2461E"/>
    <w:rsid w:val="00D24725"/>
    <w:rsid w:val="00D248C1"/>
    <w:rsid w:val="00D2495F"/>
    <w:rsid w:val="00D249B0"/>
    <w:rsid w:val="00D249E5"/>
    <w:rsid w:val="00D24A94"/>
    <w:rsid w:val="00D24FD0"/>
    <w:rsid w:val="00D2503A"/>
    <w:rsid w:val="00D2555B"/>
    <w:rsid w:val="00D2572E"/>
    <w:rsid w:val="00D25954"/>
    <w:rsid w:val="00D259DE"/>
    <w:rsid w:val="00D25BAE"/>
    <w:rsid w:val="00D26096"/>
    <w:rsid w:val="00D262F1"/>
    <w:rsid w:val="00D2647A"/>
    <w:rsid w:val="00D2660E"/>
    <w:rsid w:val="00D2670D"/>
    <w:rsid w:val="00D26729"/>
    <w:rsid w:val="00D26773"/>
    <w:rsid w:val="00D2690A"/>
    <w:rsid w:val="00D2692D"/>
    <w:rsid w:val="00D2692E"/>
    <w:rsid w:val="00D26BE8"/>
    <w:rsid w:val="00D26FF1"/>
    <w:rsid w:val="00D270E4"/>
    <w:rsid w:val="00D271A7"/>
    <w:rsid w:val="00D2744B"/>
    <w:rsid w:val="00D279D1"/>
    <w:rsid w:val="00D27AC6"/>
    <w:rsid w:val="00D27B53"/>
    <w:rsid w:val="00D27BE8"/>
    <w:rsid w:val="00D27F25"/>
    <w:rsid w:val="00D300E5"/>
    <w:rsid w:val="00D30563"/>
    <w:rsid w:val="00D305FA"/>
    <w:rsid w:val="00D3066A"/>
    <w:rsid w:val="00D306ED"/>
    <w:rsid w:val="00D30A3C"/>
    <w:rsid w:val="00D30DD1"/>
    <w:rsid w:val="00D30F48"/>
    <w:rsid w:val="00D31053"/>
    <w:rsid w:val="00D3107F"/>
    <w:rsid w:val="00D3109B"/>
    <w:rsid w:val="00D3125B"/>
    <w:rsid w:val="00D31333"/>
    <w:rsid w:val="00D314F2"/>
    <w:rsid w:val="00D31794"/>
    <w:rsid w:val="00D31A9B"/>
    <w:rsid w:val="00D31C88"/>
    <w:rsid w:val="00D31D69"/>
    <w:rsid w:val="00D31EA0"/>
    <w:rsid w:val="00D322AB"/>
    <w:rsid w:val="00D324AC"/>
    <w:rsid w:val="00D32555"/>
    <w:rsid w:val="00D325E8"/>
    <w:rsid w:val="00D329B3"/>
    <w:rsid w:val="00D329E9"/>
    <w:rsid w:val="00D32C73"/>
    <w:rsid w:val="00D32E63"/>
    <w:rsid w:val="00D33066"/>
    <w:rsid w:val="00D33271"/>
    <w:rsid w:val="00D333C1"/>
    <w:rsid w:val="00D334BB"/>
    <w:rsid w:val="00D33543"/>
    <w:rsid w:val="00D33721"/>
    <w:rsid w:val="00D33725"/>
    <w:rsid w:val="00D33768"/>
    <w:rsid w:val="00D33803"/>
    <w:rsid w:val="00D33848"/>
    <w:rsid w:val="00D3384A"/>
    <w:rsid w:val="00D338D6"/>
    <w:rsid w:val="00D33908"/>
    <w:rsid w:val="00D33A0E"/>
    <w:rsid w:val="00D33BB2"/>
    <w:rsid w:val="00D33F85"/>
    <w:rsid w:val="00D347C7"/>
    <w:rsid w:val="00D348B7"/>
    <w:rsid w:val="00D348F0"/>
    <w:rsid w:val="00D34A38"/>
    <w:rsid w:val="00D34A63"/>
    <w:rsid w:val="00D34AFD"/>
    <w:rsid w:val="00D34C21"/>
    <w:rsid w:val="00D34CB1"/>
    <w:rsid w:val="00D34D8B"/>
    <w:rsid w:val="00D34F88"/>
    <w:rsid w:val="00D3505A"/>
    <w:rsid w:val="00D351BF"/>
    <w:rsid w:val="00D3541A"/>
    <w:rsid w:val="00D358C4"/>
    <w:rsid w:val="00D359EF"/>
    <w:rsid w:val="00D35D1F"/>
    <w:rsid w:val="00D35EB8"/>
    <w:rsid w:val="00D35EF4"/>
    <w:rsid w:val="00D35F68"/>
    <w:rsid w:val="00D3610C"/>
    <w:rsid w:val="00D36180"/>
    <w:rsid w:val="00D361B8"/>
    <w:rsid w:val="00D36491"/>
    <w:rsid w:val="00D365B5"/>
    <w:rsid w:val="00D365BD"/>
    <w:rsid w:val="00D366A2"/>
    <w:rsid w:val="00D366F1"/>
    <w:rsid w:val="00D36C14"/>
    <w:rsid w:val="00D36C4D"/>
    <w:rsid w:val="00D36F4B"/>
    <w:rsid w:val="00D36FAA"/>
    <w:rsid w:val="00D3703D"/>
    <w:rsid w:val="00D37303"/>
    <w:rsid w:val="00D3731E"/>
    <w:rsid w:val="00D37424"/>
    <w:rsid w:val="00D376BA"/>
    <w:rsid w:val="00D37C5F"/>
    <w:rsid w:val="00D404BE"/>
    <w:rsid w:val="00D40550"/>
    <w:rsid w:val="00D40862"/>
    <w:rsid w:val="00D40885"/>
    <w:rsid w:val="00D40981"/>
    <w:rsid w:val="00D40B9E"/>
    <w:rsid w:val="00D40CCA"/>
    <w:rsid w:val="00D40D57"/>
    <w:rsid w:val="00D40E63"/>
    <w:rsid w:val="00D40EEC"/>
    <w:rsid w:val="00D41001"/>
    <w:rsid w:val="00D4109E"/>
    <w:rsid w:val="00D410E8"/>
    <w:rsid w:val="00D41158"/>
    <w:rsid w:val="00D4116E"/>
    <w:rsid w:val="00D415F3"/>
    <w:rsid w:val="00D4192B"/>
    <w:rsid w:val="00D41937"/>
    <w:rsid w:val="00D41AE5"/>
    <w:rsid w:val="00D41B34"/>
    <w:rsid w:val="00D41E36"/>
    <w:rsid w:val="00D422C7"/>
    <w:rsid w:val="00D4251B"/>
    <w:rsid w:val="00D427E4"/>
    <w:rsid w:val="00D42846"/>
    <w:rsid w:val="00D42A00"/>
    <w:rsid w:val="00D42ACE"/>
    <w:rsid w:val="00D430B8"/>
    <w:rsid w:val="00D431EE"/>
    <w:rsid w:val="00D43520"/>
    <w:rsid w:val="00D43654"/>
    <w:rsid w:val="00D439C1"/>
    <w:rsid w:val="00D43A2F"/>
    <w:rsid w:val="00D43C07"/>
    <w:rsid w:val="00D43C3E"/>
    <w:rsid w:val="00D43C7A"/>
    <w:rsid w:val="00D43E49"/>
    <w:rsid w:val="00D43EE1"/>
    <w:rsid w:val="00D44076"/>
    <w:rsid w:val="00D4478F"/>
    <w:rsid w:val="00D447ED"/>
    <w:rsid w:val="00D447FA"/>
    <w:rsid w:val="00D4496C"/>
    <w:rsid w:val="00D44B9E"/>
    <w:rsid w:val="00D44E77"/>
    <w:rsid w:val="00D44EBF"/>
    <w:rsid w:val="00D451B8"/>
    <w:rsid w:val="00D4545E"/>
    <w:rsid w:val="00D4555B"/>
    <w:rsid w:val="00D4568F"/>
    <w:rsid w:val="00D45759"/>
    <w:rsid w:val="00D458B0"/>
    <w:rsid w:val="00D45E15"/>
    <w:rsid w:val="00D45EE8"/>
    <w:rsid w:val="00D46004"/>
    <w:rsid w:val="00D4619E"/>
    <w:rsid w:val="00D461C2"/>
    <w:rsid w:val="00D461CF"/>
    <w:rsid w:val="00D468C2"/>
    <w:rsid w:val="00D46B65"/>
    <w:rsid w:val="00D46E5E"/>
    <w:rsid w:val="00D46EDA"/>
    <w:rsid w:val="00D4709C"/>
    <w:rsid w:val="00D473CD"/>
    <w:rsid w:val="00D479A3"/>
    <w:rsid w:val="00D47AC1"/>
    <w:rsid w:val="00D47C0F"/>
    <w:rsid w:val="00D47EA4"/>
    <w:rsid w:val="00D5012E"/>
    <w:rsid w:val="00D50228"/>
    <w:rsid w:val="00D5033D"/>
    <w:rsid w:val="00D50844"/>
    <w:rsid w:val="00D50B8A"/>
    <w:rsid w:val="00D50BF3"/>
    <w:rsid w:val="00D50DF5"/>
    <w:rsid w:val="00D50F1B"/>
    <w:rsid w:val="00D5113B"/>
    <w:rsid w:val="00D5120B"/>
    <w:rsid w:val="00D517B4"/>
    <w:rsid w:val="00D51852"/>
    <w:rsid w:val="00D519E8"/>
    <w:rsid w:val="00D51B65"/>
    <w:rsid w:val="00D51C98"/>
    <w:rsid w:val="00D51CDF"/>
    <w:rsid w:val="00D51D36"/>
    <w:rsid w:val="00D51FCC"/>
    <w:rsid w:val="00D52326"/>
    <w:rsid w:val="00D52355"/>
    <w:rsid w:val="00D523EA"/>
    <w:rsid w:val="00D5256A"/>
    <w:rsid w:val="00D52697"/>
    <w:rsid w:val="00D527D3"/>
    <w:rsid w:val="00D52833"/>
    <w:rsid w:val="00D52A35"/>
    <w:rsid w:val="00D52AB9"/>
    <w:rsid w:val="00D52AC7"/>
    <w:rsid w:val="00D52E93"/>
    <w:rsid w:val="00D53021"/>
    <w:rsid w:val="00D531F3"/>
    <w:rsid w:val="00D532AC"/>
    <w:rsid w:val="00D53495"/>
    <w:rsid w:val="00D534F2"/>
    <w:rsid w:val="00D53821"/>
    <w:rsid w:val="00D5389F"/>
    <w:rsid w:val="00D53980"/>
    <w:rsid w:val="00D53DEC"/>
    <w:rsid w:val="00D53F75"/>
    <w:rsid w:val="00D5424C"/>
    <w:rsid w:val="00D54265"/>
    <w:rsid w:val="00D54654"/>
    <w:rsid w:val="00D547F3"/>
    <w:rsid w:val="00D54870"/>
    <w:rsid w:val="00D548A2"/>
    <w:rsid w:val="00D54979"/>
    <w:rsid w:val="00D54C4E"/>
    <w:rsid w:val="00D54E70"/>
    <w:rsid w:val="00D54EA7"/>
    <w:rsid w:val="00D550D4"/>
    <w:rsid w:val="00D553DF"/>
    <w:rsid w:val="00D55598"/>
    <w:rsid w:val="00D55CEB"/>
    <w:rsid w:val="00D55D7F"/>
    <w:rsid w:val="00D55F4E"/>
    <w:rsid w:val="00D561DB"/>
    <w:rsid w:val="00D56377"/>
    <w:rsid w:val="00D56424"/>
    <w:rsid w:val="00D56497"/>
    <w:rsid w:val="00D56534"/>
    <w:rsid w:val="00D5653F"/>
    <w:rsid w:val="00D56648"/>
    <w:rsid w:val="00D5674F"/>
    <w:rsid w:val="00D568D3"/>
    <w:rsid w:val="00D56AB8"/>
    <w:rsid w:val="00D56B32"/>
    <w:rsid w:val="00D56B83"/>
    <w:rsid w:val="00D56C63"/>
    <w:rsid w:val="00D56E14"/>
    <w:rsid w:val="00D56E6F"/>
    <w:rsid w:val="00D56E93"/>
    <w:rsid w:val="00D56F56"/>
    <w:rsid w:val="00D575BA"/>
    <w:rsid w:val="00D57603"/>
    <w:rsid w:val="00D576D1"/>
    <w:rsid w:val="00D57781"/>
    <w:rsid w:val="00D57B08"/>
    <w:rsid w:val="00D60034"/>
    <w:rsid w:val="00D6007B"/>
    <w:rsid w:val="00D60744"/>
    <w:rsid w:val="00D6084D"/>
    <w:rsid w:val="00D60A56"/>
    <w:rsid w:val="00D60AC6"/>
    <w:rsid w:val="00D613A0"/>
    <w:rsid w:val="00D6150D"/>
    <w:rsid w:val="00D616E3"/>
    <w:rsid w:val="00D618E8"/>
    <w:rsid w:val="00D61AB9"/>
    <w:rsid w:val="00D61D09"/>
    <w:rsid w:val="00D61DAE"/>
    <w:rsid w:val="00D62043"/>
    <w:rsid w:val="00D623A3"/>
    <w:rsid w:val="00D62439"/>
    <w:rsid w:val="00D624CE"/>
    <w:rsid w:val="00D624FD"/>
    <w:rsid w:val="00D626AD"/>
    <w:rsid w:val="00D62891"/>
    <w:rsid w:val="00D62C9B"/>
    <w:rsid w:val="00D62DF3"/>
    <w:rsid w:val="00D62F09"/>
    <w:rsid w:val="00D62F2E"/>
    <w:rsid w:val="00D62FFB"/>
    <w:rsid w:val="00D634B3"/>
    <w:rsid w:val="00D63BEF"/>
    <w:rsid w:val="00D63D9B"/>
    <w:rsid w:val="00D63EC7"/>
    <w:rsid w:val="00D6409E"/>
    <w:rsid w:val="00D648DD"/>
    <w:rsid w:val="00D64AF2"/>
    <w:rsid w:val="00D64C50"/>
    <w:rsid w:val="00D64C55"/>
    <w:rsid w:val="00D64CBE"/>
    <w:rsid w:val="00D652C8"/>
    <w:rsid w:val="00D657EB"/>
    <w:rsid w:val="00D65A1B"/>
    <w:rsid w:val="00D65B8E"/>
    <w:rsid w:val="00D666A5"/>
    <w:rsid w:val="00D66743"/>
    <w:rsid w:val="00D66764"/>
    <w:rsid w:val="00D66C2F"/>
    <w:rsid w:val="00D66F01"/>
    <w:rsid w:val="00D66F91"/>
    <w:rsid w:val="00D67055"/>
    <w:rsid w:val="00D67143"/>
    <w:rsid w:val="00D67201"/>
    <w:rsid w:val="00D6740E"/>
    <w:rsid w:val="00D67514"/>
    <w:rsid w:val="00D67518"/>
    <w:rsid w:val="00D67689"/>
    <w:rsid w:val="00D67789"/>
    <w:rsid w:val="00D67DED"/>
    <w:rsid w:val="00D67ECB"/>
    <w:rsid w:val="00D7018B"/>
    <w:rsid w:val="00D70199"/>
    <w:rsid w:val="00D708F4"/>
    <w:rsid w:val="00D70A09"/>
    <w:rsid w:val="00D70AA8"/>
    <w:rsid w:val="00D70B7D"/>
    <w:rsid w:val="00D70C3A"/>
    <w:rsid w:val="00D70C9D"/>
    <w:rsid w:val="00D71074"/>
    <w:rsid w:val="00D7118F"/>
    <w:rsid w:val="00D7144C"/>
    <w:rsid w:val="00D716DC"/>
    <w:rsid w:val="00D7173A"/>
    <w:rsid w:val="00D7180A"/>
    <w:rsid w:val="00D718D8"/>
    <w:rsid w:val="00D71A33"/>
    <w:rsid w:val="00D71AC7"/>
    <w:rsid w:val="00D71DD3"/>
    <w:rsid w:val="00D71F3F"/>
    <w:rsid w:val="00D72003"/>
    <w:rsid w:val="00D720B2"/>
    <w:rsid w:val="00D72103"/>
    <w:rsid w:val="00D7212C"/>
    <w:rsid w:val="00D7290D"/>
    <w:rsid w:val="00D72CBF"/>
    <w:rsid w:val="00D72DE5"/>
    <w:rsid w:val="00D72EAD"/>
    <w:rsid w:val="00D730F8"/>
    <w:rsid w:val="00D73510"/>
    <w:rsid w:val="00D735A4"/>
    <w:rsid w:val="00D738D7"/>
    <w:rsid w:val="00D7395C"/>
    <w:rsid w:val="00D739D3"/>
    <w:rsid w:val="00D73B80"/>
    <w:rsid w:val="00D73BA2"/>
    <w:rsid w:val="00D73E14"/>
    <w:rsid w:val="00D73F48"/>
    <w:rsid w:val="00D74163"/>
    <w:rsid w:val="00D74172"/>
    <w:rsid w:val="00D74365"/>
    <w:rsid w:val="00D744F1"/>
    <w:rsid w:val="00D74721"/>
    <w:rsid w:val="00D7485B"/>
    <w:rsid w:val="00D74B30"/>
    <w:rsid w:val="00D74BDC"/>
    <w:rsid w:val="00D74EDB"/>
    <w:rsid w:val="00D74F19"/>
    <w:rsid w:val="00D74F85"/>
    <w:rsid w:val="00D752D5"/>
    <w:rsid w:val="00D75736"/>
    <w:rsid w:val="00D758D8"/>
    <w:rsid w:val="00D75C9D"/>
    <w:rsid w:val="00D75EBA"/>
    <w:rsid w:val="00D7671A"/>
    <w:rsid w:val="00D76795"/>
    <w:rsid w:val="00D76907"/>
    <w:rsid w:val="00D76C94"/>
    <w:rsid w:val="00D76EDA"/>
    <w:rsid w:val="00D7700D"/>
    <w:rsid w:val="00D77014"/>
    <w:rsid w:val="00D77184"/>
    <w:rsid w:val="00D774C2"/>
    <w:rsid w:val="00D7765A"/>
    <w:rsid w:val="00D776FD"/>
    <w:rsid w:val="00D7771E"/>
    <w:rsid w:val="00D77CBA"/>
    <w:rsid w:val="00D77DAA"/>
    <w:rsid w:val="00D803A7"/>
    <w:rsid w:val="00D80609"/>
    <w:rsid w:val="00D8066F"/>
    <w:rsid w:val="00D8079F"/>
    <w:rsid w:val="00D8084D"/>
    <w:rsid w:val="00D80957"/>
    <w:rsid w:val="00D80BAE"/>
    <w:rsid w:val="00D80D54"/>
    <w:rsid w:val="00D812AB"/>
    <w:rsid w:val="00D81BA1"/>
    <w:rsid w:val="00D81CF4"/>
    <w:rsid w:val="00D82530"/>
    <w:rsid w:val="00D826E4"/>
    <w:rsid w:val="00D8291A"/>
    <w:rsid w:val="00D82B87"/>
    <w:rsid w:val="00D82E88"/>
    <w:rsid w:val="00D82F6F"/>
    <w:rsid w:val="00D83317"/>
    <w:rsid w:val="00D83594"/>
    <w:rsid w:val="00D8388F"/>
    <w:rsid w:val="00D838BD"/>
    <w:rsid w:val="00D83C45"/>
    <w:rsid w:val="00D83DE9"/>
    <w:rsid w:val="00D83DF7"/>
    <w:rsid w:val="00D84093"/>
    <w:rsid w:val="00D8409C"/>
    <w:rsid w:val="00D841D6"/>
    <w:rsid w:val="00D842A7"/>
    <w:rsid w:val="00D842EE"/>
    <w:rsid w:val="00D8431B"/>
    <w:rsid w:val="00D844B3"/>
    <w:rsid w:val="00D847A9"/>
    <w:rsid w:val="00D84A0C"/>
    <w:rsid w:val="00D84C33"/>
    <w:rsid w:val="00D85003"/>
    <w:rsid w:val="00D8509C"/>
    <w:rsid w:val="00D853CE"/>
    <w:rsid w:val="00D856B9"/>
    <w:rsid w:val="00D85C1D"/>
    <w:rsid w:val="00D85F12"/>
    <w:rsid w:val="00D86085"/>
    <w:rsid w:val="00D863DE"/>
    <w:rsid w:val="00D866C7"/>
    <w:rsid w:val="00D868EB"/>
    <w:rsid w:val="00D868FF"/>
    <w:rsid w:val="00D86BC2"/>
    <w:rsid w:val="00D86C48"/>
    <w:rsid w:val="00D87402"/>
    <w:rsid w:val="00D874BF"/>
    <w:rsid w:val="00D874C7"/>
    <w:rsid w:val="00D874E9"/>
    <w:rsid w:val="00D87504"/>
    <w:rsid w:val="00D875C4"/>
    <w:rsid w:val="00D875C5"/>
    <w:rsid w:val="00D877DF"/>
    <w:rsid w:val="00D87C87"/>
    <w:rsid w:val="00D87EEF"/>
    <w:rsid w:val="00D9010E"/>
    <w:rsid w:val="00D906B9"/>
    <w:rsid w:val="00D90A2B"/>
    <w:rsid w:val="00D90AC7"/>
    <w:rsid w:val="00D90DA2"/>
    <w:rsid w:val="00D90DF8"/>
    <w:rsid w:val="00D90EAD"/>
    <w:rsid w:val="00D90F0F"/>
    <w:rsid w:val="00D90F19"/>
    <w:rsid w:val="00D915BF"/>
    <w:rsid w:val="00D91902"/>
    <w:rsid w:val="00D91952"/>
    <w:rsid w:val="00D91A30"/>
    <w:rsid w:val="00D91C1C"/>
    <w:rsid w:val="00D91FC2"/>
    <w:rsid w:val="00D923CB"/>
    <w:rsid w:val="00D92614"/>
    <w:rsid w:val="00D92770"/>
    <w:rsid w:val="00D92833"/>
    <w:rsid w:val="00D93312"/>
    <w:rsid w:val="00D934DC"/>
    <w:rsid w:val="00D93615"/>
    <w:rsid w:val="00D9365C"/>
    <w:rsid w:val="00D938AF"/>
    <w:rsid w:val="00D93A45"/>
    <w:rsid w:val="00D93ADB"/>
    <w:rsid w:val="00D93CA7"/>
    <w:rsid w:val="00D941CD"/>
    <w:rsid w:val="00D94B29"/>
    <w:rsid w:val="00D94E2C"/>
    <w:rsid w:val="00D95142"/>
    <w:rsid w:val="00D952B5"/>
    <w:rsid w:val="00D953DF"/>
    <w:rsid w:val="00D954DA"/>
    <w:rsid w:val="00D957E0"/>
    <w:rsid w:val="00D959FE"/>
    <w:rsid w:val="00D95A2F"/>
    <w:rsid w:val="00D95B91"/>
    <w:rsid w:val="00D95C8C"/>
    <w:rsid w:val="00D95D48"/>
    <w:rsid w:val="00D962E8"/>
    <w:rsid w:val="00D9641B"/>
    <w:rsid w:val="00D96442"/>
    <w:rsid w:val="00D96544"/>
    <w:rsid w:val="00D966FF"/>
    <w:rsid w:val="00D96749"/>
    <w:rsid w:val="00D96870"/>
    <w:rsid w:val="00D9692C"/>
    <w:rsid w:val="00D96D11"/>
    <w:rsid w:val="00D96D3A"/>
    <w:rsid w:val="00D96E1A"/>
    <w:rsid w:val="00D96E25"/>
    <w:rsid w:val="00D971B8"/>
    <w:rsid w:val="00D973C9"/>
    <w:rsid w:val="00D9755E"/>
    <w:rsid w:val="00D97CE2"/>
    <w:rsid w:val="00DA008E"/>
    <w:rsid w:val="00DA016F"/>
    <w:rsid w:val="00DA02C3"/>
    <w:rsid w:val="00DA045C"/>
    <w:rsid w:val="00DA06FC"/>
    <w:rsid w:val="00DA081B"/>
    <w:rsid w:val="00DA0F70"/>
    <w:rsid w:val="00DA1183"/>
    <w:rsid w:val="00DA11C1"/>
    <w:rsid w:val="00DA1217"/>
    <w:rsid w:val="00DA152B"/>
    <w:rsid w:val="00DA1982"/>
    <w:rsid w:val="00DA211E"/>
    <w:rsid w:val="00DA2439"/>
    <w:rsid w:val="00DA251B"/>
    <w:rsid w:val="00DA25BD"/>
    <w:rsid w:val="00DA2718"/>
    <w:rsid w:val="00DA27C8"/>
    <w:rsid w:val="00DA2859"/>
    <w:rsid w:val="00DA2DA7"/>
    <w:rsid w:val="00DA2E7E"/>
    <w:rsid w:val="00DA307E"/>
    <w:rsid w:val="00DA3442"/>
    <w:rsid w:val="00DA3754"/>
    <w:rsid w:val="00DA37CD"/>
    <w:rsid w:val="00DA3AFE"/>
    <w:rsid w:val="00DA3CE1"/>
    <w:rsid w:val="00DA41C8"/>
    <w:rsid w:val="00DA44D5"/>
    <w:rsid w:val="00DA44F8"/>
    <w:rsid w:val="00DA4756"/>
    <w:rsid w:val="00DA4AD9"/>
    <w:rsid w:val="00DA4BFE"/>
    <w:rsid w:val="00DA4F71"/>
    <w:rsid w:val="00DA5051"/>
    <w:rsid w:val="00DA554D"/>
    <w:rsid w:val="00DA55F5"/>
    <w:rsid w:val="00DA570C"/>
    <w:rsid w:val="00DA5A51"/>
    <w:rsid w:val="00DA5A6B"/>
    <w:rsid w:val="00DA5C35"/>
    <w:rsid w:val="00DA5CFE"/>
    <w:rsid w:val="00DA5FD0"/>
    <w:rsid w:val="00DA604C"/>
    <w:rsid w:val="00DA60B5"/>
    <w:rsid w:val="00DA612A"/>
    <w:rsid w:val="00DA61C8"/>
    <w:rsid w:val="00DA6276"/>
    <w:rsid w:val="00DA6379"/>
    <w:rsid w:val="00DA69BB"/>
    <w:rsid w:val="00DA6B30"/>
    <w:rsid w:val="00DA6BD4"/>
    <w:rsid w:val="00DA6D00"/>
    <w:rsid w:val="00DA70E2"/>
    <w:rsid w:val="00DA7337"/>
    <w:rsid w:val="00DA78FA"/>
    <w:rsid w:val="00DA798E"/>
    <w:rsid w:val="00DA7DBD"/>
    <w:rsid w:val="00DA7EF8"/>
    <w:rsid w:val="00DB0116"/>
    <w:rsid w:val="00DB024D"/>
    <w:rsid w:val="00DB031F"/>
    <w:rsid w:val="00DB03DE"/>
    <w:rsid w:val="00DB0542"/>
    <w:rsid w:val="00DB0966"/>
    <w:rsid w:val="00DB097B"/>
    <w:rsid w:val="00DB0B3A"/>
    <w:rsid w:val="00DB0CDE"/>
    <w:rsid w:val="00DB0E02"/>
    <w:rsid w:val="00DB1063"/>
    <w:rsid w:val="00DB1189"/>
    <w:rsid w:val="00DB12B9"/>
    <w:rsid w:val="00DB18F0"/>
    <w:rsid w:val="00DB1A00"/>
    <w:rsid w:val="00DB1AC1"/>
    <w:rsid w:val="00DB1B82"/>
    <w:rsid w:val="00DB1BBD"/>
    <w:rsid w:val="00DB1C6F"/>
    <w:rsid w:val="00DB1F31"/>
    <w:rsid w:val="00DB1F3A"/>
    <w:rsid w:val="00DB2235"/>
    <w:rsid w:val="00DB2307"/>
    <w:rsid w:val="00DB2C96"/>
    <w:rsid w:val="00DB3042"/>
    <w:rsid w:val="00DB3207"/>
    <w:rsid w:val="00DB3374"/>
    <w:rsid w:val="00DB3405"/>
    <w:rsid w:val="00DB364D"/>
    <w:rsid w:val="00DB39AA"/>
    <w:rsid w:val="00DB39E2"/>
    <w:rsid w:val="00DB3B5F"/>
    <w:rsid w:val="00DB3C30"/>
    <w:rsid w:val="00DB3D5D"/>
    <w:rsid w:val="00DB3E16"/>
    <w:rsid w:val="00DB4069"/>
    <w:rsid w:val="00DB41B9"/>
    <w:rsid w:val="00DB4462"/>
    <w:rsid w:val="00DB44E9"/>
    <w:rsid w:val="00DB47B7"/>
    <w:rsid w:val="00DB47EB"/>
    <w:rsid w:val="00DB48AF"/>
    <w:rsid w:val="00DB4B2B"/>
    <w:rsid w:val="00DB4E08"/>
    <w:rsid w:val="00DB50A6"/>
    <w:rsid w:val="00DB50A9"/>
    <w:rsid w:val="00DB54DA"/>
    <w:rsid w:val="00DB5A04"/>
    <w:rsid w:val="00DB5D44"/>
    <w:rsid w:val="00DB5E7C"/>
    <w:rsid w:val="00DB5FB8"/>
    <w:rsid w:val="00DB6038"/>
    <w:rsid w:val="00DB658B"/>
    <w:rsid w:val="00DB667A"/>
    <w:rsid w:val="00DB6787"/>
    <w:rsid w:val="00DB6B61"/>
    <w:rsid w:val="00DB6BA5"/>
    <w:rsid w:val="00DB6EB9"/>
    <w:rsid w:val="00DB7190"/>
    <w:rsid w:val="00DB731F"/>
    <w:rsid w:val="00DB74B7"/>
    <w:rsid w:val="00DB7661"/>
    <w:rsid w:val="00DB76A7"/>
    <w:rsid w:val="00DB76D0"/>
    <w:rsid w:val="00DB77F0"/>
    <w:rsid w:val="00DB7F21"/>
    <w:rsid w:val="00DC05E1"/>
    <w:rsid w:val="00DC09F7"/>
    <w:rsid w:val="00DC0A34"/>
    <w:rsid w:val="00DC0A6B"/>
    <w:rsid w:val="00DC0CC8"/>
    <w:rsid w:val="00DC0DA5"/>
    <w:rsid w:val="00DC0E6C"/>
    <w:rsid w:val="00DC1432"/>
    <w:rsid w:val="00DC146A"/>
    <w:rsid w:val="00DC1627"/>
    <w:rsid w:val="00DC163A"/>
    <w:rsid w:val="00DC16D2"/>
    <w:rsid w:val="00DC16FB"/>
    <w:rsid w:val="00DC1836"/>
    <w:rsid w:val="00DC18E7"/>
    <w:rsid w:val="00DC1DE1"/>
    <w:rsid w:val="00DC20DF"/>
    <w:rsid w:val="00DC2550"/>
    <w:rsid w:val="00DC2584"/>
    <w:rsid w:val="00DC29D1"/>
    <w:rsid w:val="00DC2B96"/>
    <w:rsid w:val="00DC2F1D"/>
    <w:rsid w:val="00DC3009"/>
    <w:rsid w:val="00DC31B9"/>
    <w:rsid w:val="00DC38D9"/>
    <w:rsid w:val="00DC391C"/>
    <w:rsid w:val="00DC3B08"/>
    <w:rsid w:val="00DC3DCA"/>
    <w:rsid w:val="00DC3DE6"/>
    <w:rsid w:val="00DC4047"/>
    <w:rsid w:val="00DC42A0"/>
    <w:rsid w:val="00DC42BA"/>
    <w:rsid w:val="00DC4311"/>
    <w:rsid w:val="00DC44FD"/>
    <w:rsid w:val="00DC453F"/>
    <w:rsid w:val="00DC46D6"/>
    <w:rsid w:val="00DC4766"/>
    <w:rsid w:val="00DC4F65"/>
    <w:rsid w:val="00DC5239"/>
    <w:rsid w:val="00DC5288"/>
    <w:rsid w:val="00DC55D0"/>
    <w:rsid w:val="00DC5FAD"/>
    <w:rsid w:val="00DC62F6"/>
    <w:rsid w:val="00DC631A"/>
    <w:rsid w:val="00DC633B"/>
    <w:rsid w:val="00DC63F1"/>
    <w:rsid w:val="00DC6552"/>
    <w:rsid w:val="00DC6ADA"/>
    <w:rsid w:val="00DC6AF9"/>
    <w:rsid w:val="00DC6C04"/>
    <w:rsid w:val="00DC6C6C"/>
    <w:rsid w:val="00DC6CE5"/>
    <w:rsid w:val="00DC6D97"/>
    <w:rsid w:val="00DC7352"/>
    <w:rsid w:val="00DC74C1"/>
    <w:rsid w:val="00DC77E6"/>
    <w:rsid w:val="00DC7CF6"/>
    <w:rsid w:val="00DC7F88"/>
    <w:rsid w:val="00DD02CF"/>
    <w:rsid w:val="00DD0402"/>
    <w:rsid w:val="00DD046E"/>
    <w:rsid w:val="00DD0478"/>
    <w:rsid w:val="00DD0A38"/>
    <w:rsid w:val="00DD0A4A"/>
    <w:rsid w:val="00DD0B52"/>
    <w:rsid w:val="00DD0BA7"/>
    <w:rsid w:val="00DD0DFB"/>
    <w:rsid w:val="00DD0F91"/>
    <w:rsid w:val="00DD100B"/>
    <w:rsid w:val="00DD11B1"/>
    <w:rsid w:val="00DD124F"/>
    <w:rsid w:val="00DD1266"/>
    <w:rsid w:val="00DD1403"/>
    <w:rsid w:val="00DD1538"/>
    <w:rsid w:val="00DD15DE"/>
    <w:rsid w:val="00DD1D4A"/>
    <w:rsid w:val="00DD1F28"/>
    <w:rsid w:val="00DD22A4"/>
    <w:rsid w:val="00DD24A7"/>
    <w:rsid w:val="00DD264D"/>
    <w:rsid w:val="00DD2651"/>
    <w:rsid w:val="00DD26B2"/>
    <w:rsid w:val="00DD2A9C"/>
    <w:rsid w:val="00DD2ACC"/>
    <w:rsid w:val="00DD30B9"/>
    <w:rsid w:val="00DD30D1"/>
    <w:rsid w:val="00DD335E"/>
    <w:rsid w:val="00DD3529"/>
    <w:rsid w:val="00DD3748"/>
    <w:rsid w:val="00DD39B7"/>
    <w:rsid w:val="00DD3C12"/>
    <w:rsid w:val="00DD3D78"/>
    <w:rsid w:val="00DD3FBF"/>
    <w:rsid w:val="00DD404A"/>
    <w:rsid w:val="00DD4101"/>
    <w:rsid w:val="00DD433C"/>
    <w:rsid w:val="00DD43DE"/>
    <w:rsid w:val="00DD4413"/>
    <w:rsid w:val="00DD4571"/>
    <w:rsid w:val="00DD468F"/>
    <w:rsid w:val="00DD4C1F"/>
    <w:rsid w:val="00DD4EB3"/>
    <w:rsid w:val="00DD5172"/>
    <w:rsid w:val="00DD5451"/>
    <w:rsid w:val="00DD56D6"/>
    <w:rsid w:val="00DD56E4"/>
    <w:rsid w:val="00DD570A"/>
    <w:rsid w:val="00DD5B52"/>
    <w:rsid w:val="00DD5CCF"/>
    <w:rsid w:val="00DD5D65"/>
    <w:rsid w:val="00DD6082"/>
    <w:rsid w:val="00DD622E"/>
    <w:rsid w:val="00DD626D"/>
    <w:rsid w:val="00DD646C"/>
    <w:rsid w:val="00DD6522"/>
    <w:rsid w:val="00DD655B"/>
    <w:rsid w:val="00DD65E3"/>
    <w:rsid w:val="00DD673E"/>
    <w:rsid w:val="00DD6773"/>
    <w:rsid w:val="00DD6C88"/>
    <w:rsid w:val="00DD7249"/>
    <w:rsid w:val="00DD7257"/>
    <w:rsid w:val="00DD727D"/>
    <w:rsid w:val="00DD7421"/>
    <w:rsid w:val="00DD7905"/>
    <w:rsid w:val="00DD791A"/>
    <w:rsid w:val="00DD7F15"/>
    <w:rsid w:val="00DE0002"/>
    <w:rsid w:val="00DE01B5"/>
    <w:rsid w:val="00DE040E"/>
    <w:rsid w:val="00DE0543"/>
    <w:rsid w:val="00DE06FD"/>
    <w:rsid w:val="00DE07BA"/>
    <w:rsid w:val="00DE0A6E"/>
    <w:rsid w:val="00DE0B3B"/>
    <w:rsid w:val="00DE0C24"/>
    <w:rsid w:val="00DE0F62"/>
    <w:rsid w:val="00DE111B"/>
    <w:rsid w:val="00DE129B"/>
    <w:rsid w:val="00DE12D4"/>
    <w:rsid w:val="00DE1409"/>
    <w:rsid w:val="00DE1898"/>
    <w:rsid w:val="00DE19D0"/>
    <w:rsid w:val="00DE1A36"/>
    <w:rsid w:val="00DE1C09"/>
    <w:rsid w:val="00DE1D9F"/>
    <w:rsid w:val="00DE1E65"/>
    <w:rsid w:val="00DE1EC7"/>
    <w:rsid w:val="00DE266A"/>
    <w:rsid w:val="00DE270D"/>
    <w:rsid w:val="00DE2A13"/>
    <w:rsid w:val="00DE30BA"/>
    <w:rsid w:val="00DE30E8"/>
    <w:rsid w:val="00DE30F4"/>
    <w:rsid w:val="00DE32FF"/>
    <w:rsid w:val="00DE35D2"/>
    <w:rsid w:val="00DE37C5"/>
    <w:rsid w:val="00DE393A"/>
    <w:rsid w:val="00DE3940"/>
    <w:rsid w:val="00DE3D76"/>
    <w:rsid w:val="00DE3DB7"/>
    <w:rsid w:val="00DE4317"/>
    <w:rsid w:val="00DE4339"/>
    <w:rsid w:val="00DE43D2"/>
    <w:rsid w:val="00DE43FE"/>
    <w:rsid w:val="00DE4929"/>
    <w:rsid w:val="00DE4D35"/>
    <w:rsid w:val="00DE531F"/>
    <w:rsid w:val="00DE5381"/>
    <w:rsid w:val="00DE54A7"/>
    <w:rsid w:val="00DE56B6"/>
    <w:rsid w:val="00DE5753"/>
    <w:rsid w:val="00DE5A63"/>
    <w:rsid w:val="00DE604F"/>
    <w:rsid w:val="00DE60B6"/>
    <w:rsid w:val="00DE6208"/>
    <w:rsid w:val="00DE6366"/>
    <w:rsid w:val="00DE63E3"/>
    <w:rsid w:val="00DE640C"/>
    <w:rsid w:val="00DE65A4"/>
    <w:rsid w:val="00DE668F"/>
    <w:rsid w:val="00DE68BE"/>
    <w:rsid w:val="00DE6C74"/>
    <w:rsid w:val="00DE6F83"/>
    <w:rsid w:val="00DE6FBF"/>
    <w:rsid w:val="00DE6FE3"/>
    <w:rsid w:val="00DE7164"/>
    <w:rsid w:val="00DE7493"/>
    <w:rsid w:val="00DE75E1"/>
    <w:rsid w:val="00DE7AF0"/>
    <w:rsid w:val="00DE7B13"/>
    <w:rsid w:val="00DF0087"/>
    <w:rsid w:val="00DF0408"/>
    <w:rsid w:val="00DF06B2"/>
    <w:rsid w:val="00DF0741"/>
    <w:rsid w:val="00DF09FF"/>
    <w:rsid w:val="00DF0B64"/>
    <w:rsid w:val="00DF0C73"/>
    <w:rsid w:val="00DF0E30"/>
    <w:rsid w:val="00DF118B"/>
    <w:rsid w:val="00DF1513"/>
    <w:rsid w:val="00DF161F"/>
    <w:rsid w:val="00DF16C1"/>
    <w:rsid w:val="00DF18DF"/>
    <w:rsid w:val="00DF190A"/>
    <w:rsid w:val="00DF1C37"/>
    <w:rsid w:val="00DF1E41"/>
    <w:rsid w:val="00DF1E78"/>
    <w:rsid w:val="00DF2059"/>
    <w:rsid w:val="00DF206B"/>
    <w:rsid w:val="00DF2319"/>
    <w:rsid w:val="00DF246C"/>
    <w:rsid w:val="00DF253F"/>
    <w:rsid w:val="00DF27E6"/>
    <w:rsid w:val="00DF2A58"/>
    <w:rsid w:val="00DF2C10"/>
    <w:rsid w:val="00DF2CF8"/>
    <w:rsid w:val="00DF2D49"/>
    <w:rsid w:val="00DF2EEF"/>
    <w:rsid w:val="00DF313A"/>
    <w:rsid w:val="00DF334E"/>
    <w:rsid w:val="00DF3376"/>
    <w:rsid w:val="00DF39CF"/>
    <w:rsid w:val="00DF3C0E"/>
    <w:rsid w:val="00DF3DC2"/>
    <w:rsid w:val="00DF3EBD"/>
    <w:rsid w:val="00DF40A4"/>
    <w:rsid w:val="00DF422A"/>
    <w:rsid w:val="00DF44D1"/>
    <w:rsid w:val="00DF460E"/>
    <w:rsid w:val="00DF4635"/>
    <w:rsid w:val="00DF4A8B"/>
    <w:rsid w:val="00DF4BD3"/>
    <w:rsid w:val="00DF4D7C"/>
    <w:rsid w:val="00DF4DFE"/>
    <w:rsid w:val="00DF4EF2"/>
    <w:rsid w:val="00DF4FE4"/>
    <w:rsid w:val="00DF5003"/>
    <w:rsid w:val="00DF5161"/>
    <w:rsid w:val="00DF532F"/>
    <w:rsid w:val="00DF558E"/>
    <w:rsid w:val="00DF55BE"/>
    <w:rsid w:val="00DF5815"/>
    <w:rsid w:val="00DF5BBF"/>
    <w:rsid w:val="00DF5C50"/>
    <w:rsid w:val="00DF5E79"/>
    <w:rsid w:val="00DF61CE"/>
    <w:rsid w:val="00DF61F6"/>
    <w:rsid w:val="00DF634E"/>
    <w:rsid w:val="00DF63ED"/>
    <w:rsid w:val="00DF6414"/>
    <w:rsid w:val="00DF662D"/>
    <w:rsid w:val="00DF664C"/>
    <w:rsid w:val="00DF66D4"/>
    <w:rsid w:val="00DF69DA"/>
    <w:rsid w:val="00DF6C1B"/>
    <w:rsid w:val="00DF6CEC"/>
    <w:rsid w:val="00DF6D98"/>
    <w:rsid w:val="00DF6E3F"/>
    <w:rsid w:val="00DF6EA6"/>
    <w:rsid w:val="00DF6F13"/>
    <w:rsid w:val="00DF7240"/>
    <w:rsid w:val="00DF755F"/>
    <w:rsid w:val="00DF7569"/>
    <w:rsid w:val="00DF7747"/>
    <w:rsid w:val="00DF7AA0"/>
    <w:rsid w:val="00DF7D3A"/>
    <w:rsid w:val="00DF7EDA"/>
    <w:rsid w:val="00E00059"/>
    <w:rsid w:val="00E000AC"/>
    <w:rsid w:val="00E0038F"/>
    <w:rsid w:val="00E00656"/>
    <w:rsid w:val="00E008DC"/>
    <w:rsid w:val="00E00A83"/>
    <w:rsid w:val="00E00ED4"/>
    <w:rsid w:val="00E00F25"/>
    <w:rsid w:val="00E01765"/>
    <w:rsid w:val="00E01A37"/>
    <w:rsid w:val="00E01BD7"/>
    <w:rsid w:val="00E01C98"/>
    <w:rsid w:val="00E01DD1"/>
    <w:rsid w:val="00E01FC7"/>
    <w:rsid w:val="00E01FCB"/>
    <w:rsid w:val="00E022E6"/>
    <w:rsid w:val="00E02715"/>
    <w:rsid w:val="00E02857"/>
    <w:rsid w:val="00E0287B"/>
    <w:rsid w:val="00E028C7"/>
    <w:rsid w:val="00E0290D"/>
    <w:rsid w:val="00E0295D"/>
    <w:rsid w:val="00E02984"/>
    <w:rsid w:val="00E02AD4"/>
    <w:rsid w:val="00E02B26"/>
    <w:rsid w:val="00E02C92"/>
    <w:rsid w:val="00E02CD3"/>
    <w:rsid w:val="00E02CEF"/>
    <w:rsid w:val="00E02F1D"/>
    <w:rsid w:val="00E03173"/>
    <w:rsid w:val="00E031F9"/>
    <w:rsid w:val="00E032DF"/>
    <w:rsid w:val="00E036A2"/>
    <w:rsid w:val="00E03785"/>
    <w:rsid w:val="00E0396C"/>
    <w:rsid w:val="00E03C15"/>
    <w:rsid w:val="00E03E1F"/>
    <w:rsid w:val="00E03E78"/>
    <w:rsid w:val="00E03FAB"/>
    <w:rsid w:val="00E04173"/>
    <w:rsid w:val="00E04935"/>
    <w:rsid w:val="00E04AB5"/>
    <w:rsid w:val="00E04B5A"/>
    <w:rsid w:val="00E04CFF"/>
    <w:rsid w:val="00E04F07"/>
    <w:rsid w:val="00E04FC8"/>
    <w:rsid w:val="00E0505C"/>
    <w:rsid w:val="00E0506A"/>
    <w:rsid w:val="00E05377"/>
    <w:rsid w:val="00E053D1"/>
    <w:rsid w:val="00E0568B"/>
    <w:rsid w:val="00E05A39"/>
    <w:rsid w:val="00E05BFE"/>
    <w:rsid w:val="00E05C00"/>
    <w:rsid w:val="00E05C37"/>
    <w:rsid w:val="00E061A9"/>
    <w:rsid w:val="00E06274"/>
    <w:rsid w:val="00E0655D"/>
    <w:rsid w:val="00E06560"/>
    <w:rsid w:val="00E065FD"/>
    <w:rsid w:val="00E0672E"/>
    <w:rsid w:val="00E06BC2"/>
    <w:rsid w:val="00E06EE3"/>
    <w:rsid w:val="00E07204"/>
    <w:rsid w:val="00E07316"/>
    <w:rsid w:val="00E07349"/>
    <w:rsid w:val="00E0750F"/>
    <w:rsid w:val="00E07524"/>
    <w:rsid w:val="00E07568"/>
    <w:rsid w:val="00E079E7"/>
    <w:rsid w:val="00E07A5B"/>
    <w:rsid w:val="00E07E5A"/>
    <w:rsid w:val="00E1003B"/>
    <w:rsid w:val="00E10139"/>
    <w:rsid w:val="00E1046A"/>
    <w:rsid w:val="00E108D1"/>
    <w:rsid w:val="00E10B14"/>
    <w:rsid w:val="00E10E24"/>
    <w:rsid w:val="00E10E60"/>
    <w:rsid w:val="00E11103"/>
    <w:rsid w:val="00E111DF"/>
    <w:rsid w:val="00E111F9"/>
    <w:rsid w:val="00E112FD"/>
    <w:rsid w:val="00E1148E"/>
    <w:rsid w:val="00E11843"/>
    <w:rsid w:val="00E11C9C"/>
    <w:rsid w:val="00E12069"/>
    <w:rsid w:val="00E120E4"/>
    <w:rsid w:val="00E127E8"/>
    <w:rsid w:val="00E12CDF"/>
    <w:rsid w:val="00E12CFD"/>
    <w:rsid w:val="00E12F96"/>
    <w:rsid w:val="00E1317A"/>
    <w:rsid w:val="00E13741"/>
    <w:rsid w:val="00E1396F"/>
    <w:rsid w:val="00E13D07"/>
    <w:rsid w:val="00E141F9"/>
    <w:rsid w:val="00E14212"/>
    <w:rsid w:val="00E144DB"/>
    <w:rsid w:val="00E14C30"/>
    <w:rsid w:val="00E14DA3"/>
    <w:rsid w:val="00E151A5"/>
    <w:rsid w:val="00E1520D"/>
    <w:rsid w:val="00E1532D"/>
    <w:rsid w:val="00E153C1"/>
    <w:rsid w:val="00E15B71"/>
    <w:rsid w:val="00E15CEC"/>
    <w:rsid w:val="00E15F4B"/>
    <w:rsid w:val="00E16075"/>
    <w:rsid w:val="00E160FD"/>
    <w:rsid w:val="00E162C2"/>
    <w:rsid w:val="00E16330"/>
    <w:rsid w:val="00E16468"/>
    <w:rsid w:val="00E16635"/>
    <w:rsid w:val="00E16687"/>
    <w:rsid w:val="00E16C96"/>
    <w:rsid w:val="00E1746E"/>
    <w:rsid w:val="00E174B9"/>
    <w:rsid w:val="00E1756C"/>
    <w:rsid w:val="00E175C2"/>
    <w:rsid w:val="00E176EC"/>
    <w:rsid w:val="00E1793B"/>
    <w:rsid w:val="00E17A4F"/>
    <w:rsid w:val="00E17FAF"/>
    <w:rsid w:val="00E20211"/>
    <w:rsid w:val="00E2029A"/>
    <w:rsid w:val="00E20529"/>
    <w:rsid w:val="00E20699"/>
    <w:rsid w:val="00E206C5"/>
    <w:rsid w:val="00E207A6"/>
    <w:rsid w:val="00E2087A"/>
    <w:rsid w:val="00E208B8"/>
    <w:rsid w:val="00E20A31"/>
    <w:rsid w:val="00E20B84"/>
    <w:rsid w:val="00E20B9B"/>
    <w:rsid w:val="00E20E7D"/>
    <w:rsid w:val="00E20F04"/>
    <w:rsid w:val="00E2111C"/>
    <w:rsid w:val="00E2127E"/>
    <w:rsid w:val="00E21534"/>
    <w:rsid w:val="00E21713"/>
    <w:rsid w:val="00E2174B"/>
    <w:rsid w:val="00E21B1C"/>
    <w:rsid w:val="00E21C87"/>
    <w:rsid w:val="00E21E5D"/>
    <w:rsid w:val="00E220C5"/>
    <w:rsid w:val="00E22343"/>
    <w:rsid w:val="00E223D8"/>
    <w:rsid w:val="00E22537"/>
    <w:rsid w:val="00E2254A"/>
    <w:rsid w:val="00E2288F"/>
    <w:rsid w:val="00E229E3"/>
    <w:rsid w:val="00E22CAE"/>
    <w:rsid w:val="00E22CC9"/>
    <w:rsid w:val="00E2305F"/>
    <w:rsid w:val="00E230B8"/>
    <w:rsid w:val="00E23115"/>
    <w:rsid w:val="00E23356"/>
    <w:rsid w:val="00E23360"/>
    <w:rsid w:val="00E235A4"/>
    <w:rsid w:val="00E23B03"/>
    <w:rsid w:val="00E23F43"/>
    <w:rsid w:val="00E2401B"/>
    <w:rsid w:val="00E24037"/>
    <w:rsid w:val="00E246B8"/>
    <w:rsid w:val="00E24A4C"/>
    <w:rsid w:val="00E24A59"/>
    <w:rsid w:val="00E24ABB"/>
    <w:rsid w:val="00E24D45"/>
    <w:rsid w:val="00E2519C"/>
    <w:rsid w:val="00E256A4"/>
    <w:rsid w:val="00E25B8C"/>
    <w:rsid w:val="00E25C5E"/>
    <w:rsid w:val="00E25CA0"/>
    <w:rsid w:val="00E25E32"/>
    <w:rsid w:val="00E26088"/>
    <w:rsid w:val="00E261A2"/>
    <w:rsid w:val="00E26A26"/>
    <w:rsid w:val="00E27141"/>
    <w:rsid w:val="00E273B4"/>
    <w:rsid w:val="00E2747B"/>
    <w:rsid w:val="00E27793"/>
    <w:rsid w:val="00E27A6C"/>
    <w:rsid w:val="00E27AD4"/>
    <w:rsid w:val="00E27BBA"/>
    <w:rsid w:val="00E27F52"/>
    <w:rsid w:val="00E30380"/>
    <w:rsid w:val="00E30534"/>
    <w:rsid w:val="00E309BA"/>
    <w:rsid w:val="00E30CFB"/>
    <w:rsid w:val="00E30D83"/>
    <w:rsid w:val="00E30F9B"/>
    <w:rsid w:val="00E30FA9"/>
    <w:rsid w:val="00E3122C"/>
    <w:rsid w:val="00E31286"/>
    <w:rsid w:val="00E312E2"/>
    <w:rsid w:val="00E31304"/>
    <w:rsid w:val="00E3177E"/>
    <w:rsid w:val="00E3180B"/>
    <w:rsid w:val="00E31923"/>
    <w:rsid w:val="00E31B6F"/>
    <w:rsid w:val="00E31BA1"/>
    <w:rsid w:val="00E31C15"/>
    <w:rsid w:val="00E31EBA"/>
    <w:rsid w:val="00E31F5C"/>
    <w:rsid w:val="00E325F4"/>
    <w:rsid w:val="00E329A0"/>
    <w:rsid w:val="00E32E00"/>
    <w:rsid w:val="00E331AF"/>
    <w:rsid w:val="00E332AD"/>
    <w:rsid w:val="00E33438"/>
    <w:rsid w:val="00E334B6"/>
    <w:rsid w:val="00E33609"/>
    <w:rsid w:val="00E3367F"/>
    <w:rsid w:val="00E339AD"/>
    <w:rsid w:val="00E33A3B"/>
    <w:rsid w:val="00E33AE1"/>
    <w:rsid w:val="00E33BC3"/>
    <w:rsid w:val="00E33E02"/>
    <w:rsid w:val="00E33F4F"/>
    <w:rsid w:val="00E341C1"/>
    <w:rsid w:val="00E341E3"/>
    <w:rsid w:val="00E34679"/>
    <w:rsid w:val="00E346AE"/>
    <w:rsid w:val="00E34CE6"/>
    <w:rsid w:val="00E34CEF"/>
    <w:rsid w:val="00E34F5A"/>
    <w:rsid w:val="00E35181"/>
    <w:rsid w:val="00E35432"/>
    <w:rsid w:val="00E357E6"/>
    <w:rsid w:val="00E35949"/>
    <w:rsid w:val="00E35BA1"/>
    <w:rsid w:val="00E36071"/>
    <w:rsid w:val="00E362A7"/>
    <w:rsid w:val="00E36D81"/>
    <w:rsid w:val="00E36E4E"/>
    <w:rsid w:val="00E372F9"/>
    <w:rsid w:val="00E37528"/>
    <w:rsid w:val="00E375A9"/>
    <w:rsid w:val="00E37729"/>
    <w:rsid w:val="00E37BDF"/>
    <w:rsid w:val="00E37D93"/>
    <w:rsid w:val="00E37FDF"/>
    <w:rsid w:val="00E4016E"/>
    <w:rsid w:val="00E403DA"/>
    <w:rsid w:val="00E4057E"/>
    <w:rsid w:val="00E4069B"/>
    <w:rsid w:val="00E40920"/>
    <w:rsid w:val="00E409CA"/>
    <w:rsid w:val="00E40A7B"/>
    <w:rsid w:val="00E4105F"/>
    <w:rsid w:val="00E4127A"/>
    <w:rsid w:val="00E41724"/>
    <w:rsid w:val="00E417B8"/>
    <w:rsid w:val="00E41816"/>
    <w:rsid w:val="00E4190F"/>
    <w:rsid w:val="00E41C18"/>
    <w:rsid w:val="00E41D73"/>
    <w:rsid w:val="00E422B5"/>
    <w:rsid w:val="00E423A0"/>
    <w:rsid w:val="00E427F4"/>
    <w:rsid w:val="00E42C06"/>
    <w:rsid w:val="00E42E86"/>
    <w:rsid w:val="00E42F13"/>
    <w:rsid w:val="00E4312A"/>
    <w:rsid w:val="00E43589"/>
    <w:rsid w:val="00E435F9"/>
    <w:rsid w:val="00E43630"/>
    <w:rsid w:val="00E4369D"/>
    <w:rsid w:val="00E439C7"/>
    <w:rsid w:val="00E43B65"/>
    <w:rsid w:val="00E43B6C"/>
    <w:rsid w:val="00E43D7C"/>
    <w:rsid w:val="00E43E7F"/>
    <w:rsid w:val="00E441CA"/>
    <w:rsid w:val="00E442AE"/>
    <w:rsid w:val="00E4437B"/>
    <w:rsid w:val="00E445DE"/>
    <w:rsid w:val="00E44644"/>
    <w:rsid w:val="00E447BA"/>
    <w:rsid w:val="00E448E7"/>
    <w:rsid w:val="00E448FA"/>
    <w:rsid w:val="00E449E0"/>
    <w:rsid w:val="00E44B29"/>
    <w:rsid w:val="00E44DAF"/>
    <w:rsid w:val="00E44F28"/>
    <w:rsid w:val="00E45362"/>
    <w:rsid w:val="00E45635"/>
    <w:rsid w:val="00E456BD"/>
    <w:rsid w:val="00E457B5"/>
    <w:rsid w:val="00E45EEC"/>
    <w:rsid w:val="00E4603E"/>
    <w:rsid w:val="00E468B2"/>
    <w:rsid w:val="00E46970"/>
    <w:rsid w:val="00E46A5E"/>
    <w:rsid w:val="00E46CF8"/>
    <w:rsid w:val="00E471BE"/>
    <w:rsid w:val="00E47209"/>
    <w:rsid w:val="00E472CF"/>
    <w:rsid w:val="00E47507"/>
    <w:rsid w:val="00E47683"/>
    <w:rsid w:val="00E47CDF"/>
    <w:rsid w:val="00E500A9"/>
    <w:rsid w:val="00E500F9"/>
    <w:rsid w:val="00E5022C"/>
    <w:rsid w:val="00E50385"/>
    <w:rsid w:val="00E504F1"/>
    <w:rsid w:val="00E506BA"/>
    <w:rsid w:val="00E508E8"/>
    <w:rsid w:val="00E50D81"/>
    <w:rsid w:val="00E51660"/>
    <w:rsid w:val="00E51663"/>
    <w:rsid w:val="00E51759"/>
    <w:rsid w:val="00E51817"/>
    <w:rsid w:val="00E52253"/>
    <w:rsid w:val="00E522A8"/>
    <w:rsid w:val="00E526C0"/>
    <w:rsid w:val="00E529E9"/>
    <w:rsid w:val="00E52B9D"/>
    <w:rsid w:val="00E52C0F"/>
    <w:rsid w:val="00E52C29"/>
    <w:rsid w:val="00E52F09"/>
    <w:rsid w:val="00E52FC0"/>
    <w:rsid w:val="00E53030"/>
    <w:rsid w:val="00E53091"/>
    <w:rsid w:val="00E53150"/>
    <w:rsid w:val="00E532CD"/>
    <w:rsid w:val="00E53564"/>
    <w:rsid w:val="00E535E0"/>
    <w:rsid w:val="00E53B2C"/>
    <w:rsid w:val="00E53BA0"/>
    <w:rsid w:val="00E53D61"/>
    <w:rsid w:val="00E53DDE"/>
    <w:rsid w:val="00E53E1A"/>
    <w:rsid w:val="00E53F08"/>
    <w:rsid w:val="00E540FE"/>
    <w:rsid w:val="00E542A5"/>
    <w:rsid w:val="00E54349"/>
    <w:rsid w:val="00E54694"/>
    <w:rsid w:val="00E548C2"/>
    <w:rsid w:val="00E54B66"/>
    <w:rsid w:val="00E54D25"/>
    <w:rsid w:val="00E5547B"/>
    <w:rsid w:val="00E55497"/>
    <w:rsid w:val="00E5560D"/>
    <w:rsid w:val="00E55870"/>
    <w:rsid w:val="00E55C55"/>
    <w:rsid w:val="00E55F86"/>
    <w:rsid w:val="00E55F89"/>
    <w:rsid w:val="00E5631D"/>
    <w:rsid w:val="00E56467"/>
    <w:rsid w:val="00E566A0"/>
    <w:rsid w:val="00E569BD"/>
    <w:rsid w:val="00E56AA4"/>
    <w:rsid w:val="00E56AF5"/>
    <w:rsid w:val="00E56D5B"/>
    <w:rsid w:val="00E56F7B"/>
    <w:rsid w:val="00E571A6"/>
    <w:rsid w:val="00E572CF"/>
    <w:rsid w:val="00E57408"/>
    <w:rsid w:val="00E5757E"/>
    <w:rsid w:val="00E57DAE"/>
    <w:rsid w:val="00E60077"/>
    <w:rsid w:val="00E60225"/>
    <w:rsid w:val="00E6070D"/>
    <w:rsid w:val="00E60780"/>
    <w:rsid w:val="00E608D3"/>
    <w:rsid w:val="00E608E0"/>
    <w:rsid w:val="00E6095A"/>
    <w:rsid w:val="00E60A06"/>
    <w:rsid w:val="00E60AF2"/>
    <w:rsid w:val="00E60BEC"/>
    <w:rsid w:val="00E60EFE"/>
    <w:rsid w:val="00E61223"/>
    <w:rsid w:val="00E612C8"/>
    <w:rsid w:val="00E61623"/>
    <w:rsid w:val="00E61628"/>
    <w:rsid w:val="00E6174C"/>
    <w:rsid w:val="00E617BD"/>
    <w:rsid w:val="00E6181F"/>
    <w:rsid w:val="00E61C07"/>
    <w:rsid w:val="00E61D7D"/>
    <w:rsid w:val="00E62208"/>
    <w:rsid w:val="00E62516"/>
    <w:rsid w:val="00E62677"/>
    <w:rsid w:val="00E6267D"/>
    <w:rsid w:val="00E6280B"/>
    <w:rsid w:val="00E628D4"/>
    <w:rsid w:val="00E629A9"/>
    <w:rsid w:val="00E62EF6"/>
    <w:rsid w:val="00E63061"/>
    <w:rsid w:val="00E631F8"/>
    <w:rsid w:val="00E63397"/>
    <w:rsid w:val="00E6362E"/>
    <w:rsid w:val="00E63767"/>
    <w:rsid w:val="00E63794"/>
    <w:rsid w:val="00E63981"/>
    <w:rsid w:val="00E63A37"/>
    <w:rsid w:val="00E63C06"/>
    <w:rsid w:val="00E63D51"/>
    <w:rsid w:val="00E63D57"/>
    <w:rsid w:val="00E63DCA"/>
    <w:rsid w:val="00E63E30"/>
    <w:rsid w:val="00E63F08"/>
    <w:rsid w:val="00E6414B"/>
    <w:rsid w:val="00E64187"/>
    <w:rsid w:val="00E64261"/>
    <w:rsid w:val="00E642AB"/>
    <w:rsid w:val="00E644D1"/>
    <w:rsid w:val="00E644EE"/>
    <w:rsid w:val="00E64C5B"/>
    <w:rsid w:val="00E64DF6"/>
    <w:rsid w:val="00E64E3B"/>
    <w:rsid w:val="00E652B2"/>
    <w:rsid w:val="00E65388"/>
    <w:rsid w:val="00E655FB"/>
    <w:rsid w:val="00E65FBD"/>
    <w:rsid w:val="00E65FEC"/>
    <w:rsid w:val="00E66073"/>
    <w:rsid w:val="00E660C5"/>
    <w:rsid w:val="00E66248"/>
    <w:rsid w:val="00E664EC"/>
    <w:rsid w:val="00E66538"/>
    <w:rsid w:val="00E66599"/>
    <w:rsid w:val="00E668D0"/>
    <w:rsid w:val="00E669D7"/>
    <w:rsid w:val="00E66A21"/>
    <w:rsid w:val="00E66DC1"/>
    <w:rsid w:val="00E66E4E"/>
    <w:rsid w:val="00E672AF"/>
    <w:rsid w:val="00E6738B"/>
    <w:rsid w:val="00E6768B"/>
    <w:rsid w:val="00E6792C"/>
    <w:rsid w:val="00E67D76"/>
    <w:rsid w:val="00E70017"/>
    <w:rsid w:val="00E700B8"/>
    <w:rsid w:val="00E70483"/>
    <w:rsid w:val="00E7061E"/>
    <w:rsid w:val="00E70BC8"/>
    <w:rsid w:val="00E71258"/>
    <w:rsid w:val="00E71501"/>
    <w:rsid w:val="00E71669"/>
    <w:rsid w:val="00E71C3C"/>
    <w:rsid w:val="00E71DAC"/>
    <w:rsid w:val="00E7201A"/>
    <w:rsid w:val="00E726E1"/>
    <w:rsid w:val="00E72860"/>
    <w:rsid w:val="00E72E4A"/>
    <w:rsid w:val="00E72F4A"/>
    <w:rsid w:val="00E73053"/>
    <w:rsid w:val="00E73144"/>
    <w:rsid w:val="00E73160"/>
    <w:rsid w:val="00E73298"/>
    <w:rsid w:val="00E735CB"/>
    <w:rsid w:val="00E73696"/>
    <w:rsid w:val="00E7377D"/>
    <w:rsid w:val="00E73BE4"/>
    <w:rsid w:val="00E73F0B"/>
    <w:rsid w:val="00E73FD2"/>
    <w:rsid w:val="00E74145"/>
    <w:rsid w:val="00E7426B"/>
    <w:rsid w:val="00E745B1"/>
    <w:rsid w:val="00E7463B"/>
    <w:rsid w:val="00E7483A"/>
    <w:rsid w:val="00E74914"/>
    <w:rsid w:val="00E74971"/>
    <w:rsid w:val="00E74DAB"/>
    <w:rsid w:val="00E7500F"/>
    <w:rsid w:val="00E7526F"/>
    <w:rsid w:val="00E75315"/>
    <w:rsid w:val="00E75342"/>
    <w:rsid w:val="00E75CBA"/>
    <w:rsid w:val="00E75F3F"/>
    <w:rsid w:val="00E75F81"/>
    <w:rsid w:val="00E76198"/>
    <w:rsid w:val="00E76225"/>
    <w:rsid w:val="00E76285"/>
    <w:rsid w:val="00E7635D"/>
    <w:rsid w:val="00E76405"/>
    <w:rsid w:val="00E764E0"/>
    <w:rsid w:val="00E76A37"/>
    <w:rsid w:val="00E76A6F"/>
    <w:rsid w:val="00E76A7E"/>
    <w:rsid w:val="00E76D66"/>
    <w:rsid w:val="00E76F27"/>
    <w:rsid w:val="00E7727D"/>
    <w:rsid w:val="00E7745C"/>
    <w:rsid w:val="00E77573"/>
    <w:rsid w:val="00E7778F"/>
    <w:rsid w:val="00E779E6"/>
    <w:rsid w:val="00E77F9A"/>
    <w:rsid w:val="00E77FFB"/>
    <w:rsid w:val="00E80131"/>
    <w:rsid w:val="00E803D4"/>
    <w:rsid w:val="00E803E3"/>
    <w:rsid w:val="00E80440"/>
    <w:rsid w:val="00E8046C"/>
    <w:rsid w:val="00E8046E"/>
    <w:rsid w:val="00E80A2C"/>
    <w:rsid w:val="00E80AA3"/>
    <w:rsid w:val="00E80B29"/>
    <w:rsid w:val="00E80BD9"/>
    <w:rsid w:val="00E80DB7"/>
    <w:rsid w:val="00E80DCE"/>
    <w:rsid w:val="00E80E6D"/>
    <w:rsid w:val="00E80E6E"/>
    <w:rsid w:val="00E8116E"/>
    <w:rsid w:val="00E812BC"/>
    <w:rsid w:val="00E813C5"/>
    <w:rsid w:val="00E8142F"/>
    <w:rsid w:val="00E814FA"/>
    <w:rsid w:val="00E815AE"/>
    <w:rsid w:val="00E8178E"/>
    <w:rsid w:val="00E81C7A"/>
    <w:rsid w:val="00E8254B"/>
    <w:rsid w:val="00E82680"/>
    <w:rsid w:val="00E82D14"/>
    <w:rsid w:val="00E82D2B"/>
    <w:rsid w:val="00E82F48"/>
    <w:rsid w:val="00E83000"/>
    <w:rsid w:val="00E834CC"/>
    <w:rsid w:val="00E8376A"/>
    <w:rsid w:val="00E83941"/>
    <w:rsid w:val="00E839AD"/>
    <w:rsid w:val="00E83AFB"/>
    <w:rsid w:val="00E83B3B"/>
    <w:rsid w:val="00E8401E"/>
    <w:rsid w:val="00E8405C"/>
    <w:rsid w:val="00E8409B"/>
    <w:rsid w:val="00E842A2"/>
    <w:rsid w:val="00E843FE"/>
    <w:rsid w:val="00E84622"/>
    <w:rsid w:val="00E84677"/>
    <w:rsid w:val="00E8479B"/>
    <w:rsid w:val="00E84ACB"/>
    <w:rsid w:val="00E855AD"/>
    <w:rsid w:val="00E856E6"/>
    <w:rsid w:val="00E85A20"/>
    <w:rsid w:val="00E85A85"/>
    <w:rsid w:val="00E85B75"/>
    <w:rsid w:val="00E85D27"/>
    <w:rsid w:val="00E85D43"/>
    <w:rsid w:val="00E85E9B"/>
    <w:rsid w:val="00E8609C"/>
    <w:rsid w:val="00E8613C"/>
    <w:rsid w:val="00E863AA"/>
    <w:rsid w:val="00E8648F"/>
    <w:rsid w:val="00E865A3"/>
    <w:rsid w:val="00E866D4"/>
    <w:rsid w:val="00E86715"/>
    <w:rsid w:val="00E8683C"/>
    <w:rsid w:val="00E86A1A"/>
    <w:rsid w:val="00E86AB7"/>
    <w:rsid w:val="00E86C3D"/>
    <w:rsid w:val="00E86DBE"/>
    <w:rsid w:val="00E86E2A"/>
    <w:rsid w:val="00E87054"/>
    <w:rsid w:val="00E87351"/>
    <w:rsid w:val="00E8760F"/>
    <w:rsid w:val="00E87671"/>
    <w:rsid w:val="00E8767C"/>
    <w:rsid w:val="00E87929"/>
    <w:rsid w:val="00E87C4F"/>
    <w:rsid w:val="00E87FB0"/>
    <w:rsid w:val="00E9019F"/>
    <w:rsid w:val="00E9031C"/>
    <w:rsid w:val="00E90426"/>
    <w:rsid w:val="00E906DA"/>
    <w:rsid w:val="00E908EE"/>
    <w:rsid w:val="00E90A88"/>
    <w:rsid w:val="00E90CAF"/>
    <w:rsid w:val="00E90F7C"/>
    <w:rsid w:val="00E90FD1"/>
    <w:rsid w:val="00E91103"/>
    <w:rsid w:val="00E91346"/>
    <w:rsid w:val="00E91396"/>
    <w:rsid w:val="00E916BF"/>
    <w:rsid w:val="00E918F3"/>
    <w:rsid w:val="00E91A18"/>
    <w:rsid w:val="00E91BBF"/>
    <w:rsid w:val="00E91E64"/>
    <w:rsid w:val="00E91F61"/>
    <w:rsid w:val="00E92411"/>
    <w:rsid w:val="00E9341C"/>
    <w:rsid w:val="00E93A8E"/>
    <w:rsid w:val="00E94485"/>
    <w:rsid w:val="00E945A3"/>
    <w:rsid w:val="00E948B3"/>
    <w:rsid w:val="00E94A6A"/>
    <w:rsid w:val="00E94C15"/>
    <w:rsid w:val="00E94D9F"/>
    <w:rsid w:val="00E95152"/>
    <w:rsid w:val="00E95255"/>
    <w:rsid w:val="00E95279"/>
    <w:rsid w:val="00E95302"/>
    <w:rsid w:val="00E95423"/>
    <w:rsid w:val="00E9545B"/>
    <w:rsid w:val="00E955CD"/>
    <w:rsid w:val="00E9567B"/>
    <w:rsid w:val="00E95754"/>
    <w:rsid w:val="00E9583B"/>
    <w:rsid w:val="00E959A1"/>
    <w:rsid w:val="00E95A97"/>
    <w:rsid w:val="00E95FF4"/>
    <w:rsid w:val="00E96077"/>
    <w:rsid w:val="00E960C3"/>
    <w:rsid w:val="00E9618D"/>
    <w:rsid w:val="00E961E3"/>
    <w:rsid w:val="00E9647B"/>
    <w:rsid w:val="00E965C2"/>
    <w:rsid w:val="00E965CE"/>
    <w:rsid w:val="00E9670D"/>
    <w:rsid w:val="00E968B2"/>
    <w:rsid w:val="00E96B4F"/>
    <w:rsid w:val="00E96D6C"/>
    <w:rsid w:val="00E96D94"/>
    <w:rsid w:val="00E96DA9"/>
    <w:rsid w:val="00E97026"/>
    <w:rsid w:val="00E97073"/>
    <w:rsid w:val="00E9707A"/>
    <w:rsid w:val="00E9707F"/>
    <w:rsid w:val="00E975C3"/>
    <w:rsid w:val="00E97636"/>
    <w:rsid w:val="00E97788"/>
    <w:rsid w:val="00E97A97"/>
    <w:rsid w:val="00E97B60"/>
    <w:rsid w:val="00E97B7F"/>
    <w:rsid w:val="00E97C4A"/>
    <w:rsid w:val="00E97CF2"/>
    <w:rsid w:val="00EA0CC7"/>
    <w:rsid w:val="00EA0D1F"/>
    <w:rsid w:val="00EA0E39"/>
    <w:rsid w:val="00EA10DF"/>
    <w:rsid w:val="00EA12D0"/>
    <w:rsid w:val="00EA13F6"/>
    <w:rsid w:val="00EA14E8"/>
    <w:rsid w:val="00EA1773"/>
    <w:rsid w:val="00EA1794"/>
    <w:rsid w:val="00EA182A"/>
    <w:rsid w:val="00EA1840"/>
    <w:rsid w:val="00EA1A83"/>
    <w:rsid w:val="00EA1B08"/>
    <w:rsid w:val="00EA1B7D"/>
    <w:rsid w:val="00EA1C83"/>
    <w:rsid w:val="00EA1D01"/>
    <w:rsid w:val="00EA1D35"/>
    <w:rsid w:val="00EA211A"/>
    <w:rsid w:val="00EA2167"/>
    <w:rsid w:val="00EA243D"/>
    <w:rsid w:val="00EA2BBC"/>
    <w:rsid w:val="00EA2D71"/>
    <w:rsid w:val="00EA2DD4"/>
    <w:rsid w:val="00EA2E29"/>
    <w:rsid w:val="00EA3144"/>
    <w:rsid w:val="00EA31BE"/>
    <w:rsid w:val="00EA31D1"/>
    <w:rsid w:val="00EA3607"/>
    <w:rsid w:val="00EA366F"/>
    <w:rsid w:val="00EA3815"/>
    <w:rsid w:val="00EA389B"/>
    <w:rsid w:val="00EA3B7D"/>
    <w:rsid w:val="00EA3C57"/>
    <w:rsid w:val="00EA409B"/>
    <w:rsid w:val="00EA467B"/>
    <w:rsid w:val="00EA4787"/>
    <w:rsid w:val="00EA48E5"/>
    <w:rsid w:val="00EA4A8D"/>
    <w:rsid w:val="00EA4B37"/>
    <w:rsid w:val="00EA4BC7"/>
    <w:rsid w:val="00EA4E28"/>
    <w:rsid w:val="00EA4FA1"/>
    <w:rsid w:val="00EA5105"/>
    <w:rsid w:val="00EA53F8"/>
    <w:rsid w:val="00EA5496"/>
    <w:rsid w:val="00EA5567"/>
    <w:rsid w:val="00EA55A1"/>
    <w:rsid w:val="00EA58D3"/>
    <w:rsid w:val="00EA5A04"/>
    <w:rsid w:val="00EA5B0E"/>
    <w:rsid w:val="00EA5E3B"/>
    <w:rsid w:val="00EA6072"/>
    <w:rsid w:val="00EA62B7"/>
    <w:rsid w:val="00EA62ED"/>
    <w:rsid w:val="00EA632E"/>
    <w:rsid w:val="00EA694E"/>
    <w:rsid w:val="00EA6A51"/>
    <w:rsid w:val="00EA703E"/>
    <w:rsid w:val="00EA70F5"/>
    <w:rsid w:val="00EA715F"/>
    <w:rsid w:val="00EA7C3E"/>
    <w:rsid w:val="00EB0014"/>
    <w:rsid w:val="00EB0083"/>
    <w:rsid w:val="00EB03E7"/>
    <w:rsid w:val="00EB048E"/>
    <w:rsid w:val="00EB05BB"/>
    <w:rsid w:val="00EB0A18"/>
    <w:rsid w:val="00EB0A3A"/>
    <w:rsid w:val="00EB0B3B"/>
    <w:rsid w:val="00EB0E82"/>
    <w:rsid w:val="00EB1105"/>
    <w:rsid w:val="00EB1669"/>
    <w:rsid w:val="00EB174C"/>
    <w:rsid w:val="00EB176F"/>
    <w:rsid w:val="00EB1909"/>
    <w:rsid w:val="00EB1920"/>
    <w:rsid w:val="00EB1A1F"/>
    <w:rsid w:val="00EB1AFC"/>
    <w:rsid w:val="00EB1F74"/>
    <w:rsid w:val="00EB200B"/>
    <w:rsid w:val="00EB250E"/>
    <w:rsid w:val="00EB2C4A"/>
    <w:rsid w:val="00EB2E61"/>
    <w:rsid w:val="00EB2FC9"/>
    <w:rsid w:val="00EB32D3"/>
    <w:rsid w:val="00EB32EF"/>
    <w:rsid w:val="00EB32FE"/>
    <w:rsid w:val="00EB3622"/>
    <w:rsid w:val="00EB375A"/>
    <w:rsid w:val="00EB3970"/>
    <w:rsid w:val="00EB3ABD"/>
    <w:rsid w:val="00EB3B06"/>
    <w:rsid w:val="00EB3E67"/>
    <w:rsid w:val="00EB3FA6"/>
    <w:rsid w:val="00EB466E"/>
    <w:rsid w:val="00EB4753"/>
    <w:rsid w:val="00EB4897"/>
    <w:rsid w:val="00EB490D"/>
    <w:rsid w:val="00EB497C"/>
    <w:rsid w:val="00EB4EF0"/>
    <w:rsid w:val="00EB4F21"/>
    <w:rsid w:val="00EB5054"/>
    <w:rsid w:val="00EB539F"/>
    <w:rsid w:val="00EB541E"/>
    <w:rsid w:val="00EB56F0"/>
    <w:rsid w:val="00EB5AEC"/>
    <w:rsid w:val="00EB5C7F"/>
    <w:rsid w:val="00EB5CB6"/>
    <w:rsid w:val="00EB5CDD"/>
    <w:rsid w:val="00EB5D98"/>
    <w:rsid w:val="00EB6237"/>
    <w:rsid w:val="00EB623B"/>
    <w:rsid w:val="00EB6241"/>
    <w:rsid w:val="00EB62B5"/>
    <w:rsid w:val="00EB64CD"/>
    <w:rsid w:val="00EB6595"/>
    <w:rsid w:val="00EB6611"/>
    <w:rsid w:val="00EB6A58"/>
    <w:rsid w:val="00EB6AFC"/>
    <w:rsid w:val="00EB6B43"/>
    <w:rsid w:val="00EB70C2"/>
    <w:rsid w:val="00EB71B4"/>
    <w:rsid w:val="00EB71F8"/>
    <w:rsid w:val="00EB7204"/>
    <w:rsid w:val="00EB724F"/>
    <w:rsid w:val="00EB74A4"/>
    <w:rsid w:val="00EB74C1"/>
    <w:rsid w:val="00EB7981"/>
    <w:rsid w:val="00EC0671"/>
    <w:rsid w:val="00EC0800"/>
    <w:rsid w:val="00EC0AC7"/>
    <w:rsid w:val="00EC0D6F"/>
    <w:rsid w:val="00EC0E98"/>
    <w:rsid w:val="00EC10A8"/>
    <w:rsid w:val="00EC12F4"/>
    <w:rsid w:val="00EC12F8"/>
    <w:rsid w:val="00EC1442"/>
    <w:rsid w:val="00EC1618"/>
    <w:rsid w:val="00EC1710"/>
    <w:rsid w:val="00EC1CD0"/>
    <w:rsid w:val="00EC2228"/>
    <w:rsid w:val="00EC237F"/>
    <w:rsid w:val="00EC25C4"/>
    <w:rsid w:val="00EC2FDE"/>
    <w:rsid w:val="00EC3064"/>
    <w:rsid w:val="00EC3408"/>
    <w:rsid w:val="00EC34D5"/>
    <w:rsid w:val="00EC3706"/>
    <w:rsid w:val="00EC3736"/>
    <w:rsid w:val="00EC3AD8"/>
    <w:rsid w:val="00EC4151"/>
    <w:rsid w:val="00EC428D"/>
    <w:rsid w:val="00EC4399"/>
    <w:rsid w:val="00EC45B1"/>
    <w:rsid w:val="00EC4652"/>
    <w:rsid w:val="00EC479D"/>
    <w:rsid w:val="00EC47E9"/>
    <w:rsid w:val="00EC4973"/>
    <w:rsid w:val="00EC4BFA"/>
    <w:rsid w:val="00EC4C87"/>
    <w:rsid w:val="00EC4EEC"/>
    <w:rsid w:val="00EC5015"/>
    <w:rsid w:val="00EC5135"/>
    <w:rsid w:val="00EC53CB"/>
    <w:rsid w:val="00EC54D8"/>
    <w:rsid w:val="00EC557C"/>
    <w:rsid w:val="00EC55A0"/>
    <w:rsid w:val="00EC57E9"/>
    <w:rsid w:val="00EC5828"/>
    <w:rsid w:val="00EC584A"/>
    <w:rsid w:val="00EC5B3F"/>
    <w:rsid w:val="00EC5C49"/>
    <w:rsid w:val="00EC5D74"/>
    <w:rsid w:val="00EC5E56"/>
    <w:rsid w:val="00EC61C1"/>
    <w:rsid w:val="00EC6249"/>
    <w:rsid w:val="00EC6261"/>
    <w:rsid w:val="00EC64FA"/>
    <w:rsid w:val="00EC653B"/>
    <w:rsid w:val="00EC65E6"/>
    <w:rsid w:val="00EC6C3F"/>
    <w:rsid w:val="00EC6CBB"/>
    <w:rsid w:val="00EC6F6E"/>
    <w:rsid w:val="00EC71BB"/>
    <w:rsid w:val="00EC75B6"/>
    <w:rsid w:val="00EC764B"/>
    <w:rsid w:val="00EC7CE4"/>
    <w:rsid w:val="00EC7D70"/>
    <w:rsid w:val="00EC7E47"/>
    <w:rsid w:val="00ED01A9"/>
    <w:rsid w:val="00ED021D"/>
    <w:rsid w:val="00ED053A"/>
    <w:rsid w:val="00ED05BE"/>
    <w:rsid w:val="00ED07B3"/>
    <w:rsid w:val="00ED0817"/>
    <w:rsid w:val="00ED0B0C"/>
    <w:rsid w:val="00ED0D55"/>
    <w:rsid w:val="00ED12AC"/>
    <w:rsid w:val="00ED1350"/>
    <w:rsid w:val="00ED13D5"/>
    <w:rsid w:val="00ED178F"/>
    <w:rsid w:val="00ED1880"/>
    <w:rsid w:val="00ED1A2D"/>
    <w:rsid w:val="00ED1B4C"/>
    <w:rsid w:val="00ED1D57"/>
    <w:rsid w:val="00ED1F1E"/>
    <w:rsid w:val="00ED2001"/>
    <w:rsid w:val="00ED21BC"/>
    <w:rsid w:val="00ED25DF"/>
    <w:rsid w:val="00ED262A"/>
    <w:rsid w:val="00ED2D45"/>
    <w:rsid w:val="00ED2FDB"/>
    <w:rsid w:val="00ED3475"/>
    <w:rsid w:val="00ED3583"/>
    <w:rsid w:val="00ED3794"/>
    <w:rsid w:val="00ED387D"/>
    <w:rsid w:val="00ED392F"/>
    <w:rsid w:val="00ED396E"/>
    <w:rsid w:val="00ED3EE4"/>
    <w:rsid w:val="00ED3FE8"/>
    <w:rsid w:val="00ED41BE"/>
    <w:rsid w:val="00ED433A"/>
    <w:rsid w:val="00ED435D"/>
    <w:rsid w:val="00ED4397"/>
    <w:rsid w:val="00ED470C"/>
    <w:rsid w:val="00ED481A"/>
    <w:rsid w:val="00ED4C88"/>
    <w:rsid w:val="00ED5134"/>
    <w:rsid w:val="00ED51A4"/>
    <w:rsid w:val="00ED521F"/>
    <w:rsid w:val="00ED52BA"/>
    <w:rsid w:val="00ED5421"/>
    <w:rsid w:val="00ED5509"/>
    <w:rsid w:val="00ED56CE"/>
    <w:rsid w:val="00ED5816"/>
    <w:rsid w:val="00ED5A29"/>
    <w:rsid w:val="00ED5BFF"/>
    <w:rsid w:val="00ED60B1"/>
    <w:rsid w:val="00ED6118"/>
    <w:rsid w:val="00ED613D"/>
    <w:rsid w:val="00ED639D"/>
    <w:rsid w:val="00ED671A"/>
    <w:rsid w:val="00ED69B9"/>
    <w:rsid w:val="00ED6B2A"/>
    <w:rsid w:val="00ED6F1D"/>
    <w:rsid w:val="00ED702F"/>
    <w:rsid w:val="00ED7A83"/>
    <w:rsid w:val="00ED7AFA"/>
    <w:rsid w:val="00ED7B22"/>
    <w:rsid w:val="00ED7BE4"/>
    <w:rsid w:val="00ED7F19"/>
    <w:rsid w:val="00EE02D3"/>
    <w:rsid w:val="00EE0480"/>
    <w:rsid w:val="00EE04ED"/>
    <w:rsid w:val="00EE0555"/>
    <w:rsid w:val="00EE0775"/>
    <w:rsid w:val="00EE07CB"/>
    <w:rsid w:val="00EE08D6"/>
    <w:rsid w:val="00EE096E"/>
    <w:rsid w:val="00EE0974"/>
    <w:rsid w:val="00EE0B1F"/>
    <w:rsid w:val="00EE0D5F"/>
    <w:rsid w:val="00EE1037"/>
    <w:rsid w:val="00EE10D6"/>
    <w:rsid w:val="00EE1143"/>
    <w:rsid w:val="00EE12E0"/>
    <w:rsid w:val="00EE14F1"/>
    <w:rsid w:val="00EE1514"/>
    <w:rsid w:val="00EE1CBF"/>
    <w:rsid w:val="00EE1F7E"/>
    <w:rsid w:val="00EE2097"/>
    <w:rsid w:val="00EE2285"/>
    <w:rsid w:val="00EE25B2"/>
    <w:rsid w:val="00EE280A"/>
    <w:rsid w:val="00EE28CC"/>
    <w:rsid w:val="00EE28DF"/>
    <w:rsid w:val="00EE2CBC"/>
    <w:rsid w:val="00EE2E56"/>
    <w:rsid w:val="00EE316A"/>
    <w:rsid w:val="00EE33BA"/>
    <w:rsid w:val="00EE366F"/>
    <w:rsid w:val="00EE37A1"/>
    <w:rsid w:val="00EE385F"/>
    <w:rsid w:val="00EE3BC4"/>
    <w:rsid w:val="00EE3E16"/>
    <w:rsid w:val="00EE3E78"/>
    <w:rsid w:val="00EE3F0A"/>
    <w:rsid w:val="00EE427F"/>
    <w:rsid w:val="00EE440D"/>
    <w:rsid w:val="00EE449C"/>
    <w:rsid w:val="00EE452A"/>
    <w:rsid w:val="00EE4549"/>
    <w:rsid w:val="00EE4652"/>
    <w:rsid w:val="00EE4743"/>
    <w:rsid w:val="00EE486C"/>
    <w:rsid w:val="00EE48A8"/>
    <w:rsid w:val="00EE4956"/>
    <w:rsid w:val="00EE4984"/>
    <w:rsid w:val="00EE4BD7"/>
    <w:rsid w:val="00EE4D77"/>
    <w:rsid w:val="00EE4F24"/>
    <w:rsid w:val="00EE4F42"/>
    <w:rsid w:val="00EE4FD0"/>
    <w:rsid w:val="00EE5058"/>
    <w:rsid w:val="00EE5104"/>
    <w:rsid w:val="00EE531B"/>
    <w:rsid w:val="00EE5494"/>
    <w:rsid w:val="00EE54A8"/>
    <w:rsid w:val="00EE5580"/>
    <w:rsid w:val="00EE5728"/>
    <w:rsid w:val="00EE5AE1"/>
    <w:rsid w:val="00EE5AEE"/>
    <w:rsid w:val="00EE5B25"/>
    <w:rsid w:val="00EE5BE5"/>
    <w:rsid w:val="00EE5C2C"/>
    <w:rsid w:val="00EE5C75"/>
    <w:rsid w:val="00EE5D5A"/>
    <w:rsid w:val="00EE5DE0"/>
    <w:rsid w:val="00EE5E0E"/>
    <w:rsid w:val="00EE5F1C"/>
    <w:rsid w:val="00EE61AA"/>
    <w:rsid w:val="00EE6258"/>
    <w:rsid w:val="00EE629E"/>
    <w:rsid w:val="00EE66AB"/>
    <w:rsid w:val="00EE6896"/>
    <w:rsid w:val="00EE68EE"/>
    <w:rsid w:val="00EE6A72"/>
    <w:rsid w:val="00EE6BEA"/>
    <w:rsid w:val="00EE6C13"/>
    <w:rsid w:val="00EE6C64"/>
    <w:rsid w:val="00EE6EAB"/>
    <w:rsid w:val="00EE70C5"/>
    <w:rsid w:val="00EE7228"/>
    <w:rsid w:val="00EE74F6"/>
    <w:rsid w:val="00EE7637"/>
    <w:rsid w:val="00EE7838"/>
    <w:rsid w:val="00EE7870"/>
    <w:rsid w:val="00EE792B"/>
    <w:rsid w:val="00EE7A35"/>
    <w:rsid w:val="00EE7AE2"/>
    <w:rsid w:val="00EE7CBC"/>
    <w:rsid w:val="00EE7E85"/>
    <w:rsid w:val="00EF00AF"/>
    <w:rsid w:val="00EF02F4"/>
    <w:rsid w:val="00EF0472"/>
    <w:rsid w:val="00EF06CF"/>
    <w:rsid w:val="00EF091A"/>
    <w:rsid w:val="00EF1066"/>
    <w:rsid w:val="00EF1A2C"/>
    <w:rsid w:val="00EF1C33"/>
    <w:rsid w:val="00EF1D62"/>
    <w:rsid w:val="00EF20C5"/>
    <w:rsid w:val="00EF241B"/>
    <w:rsid w:val="00EF2600"/>
    <w:rsid w:val="00EF26C7"/>
    <w:rsid w:val="00EF2779"/>
    <w:rsid w:val="00EF27F6"/>
    <w:rsid w:val="00EF2D47"/>
    <w:rsid w:val="00EF2E24"/>
    <w:rsid w:val="00EF2F03"/>
    <w:rsid w:val="00EF3113"/>
    <w:rsid w:val="00EF35B0"/>
    <w:rsid w:val="00EF3706"/>
    <w:rsid w:val="00EF38A9"/>
    <w:rsid w:val="00EF38FB"/>
    <w:rsid w:val="00EF3B7D"/>
    <w:rsid w:val="00EF3B8E"/>
    <w:rsid w:val="00EF3F0E"/>
    <w:rsid w:val="00EF3F99"/>
    <w:rsid w:val="00EF4464"/>
    <w:rsid w:val="00EF486B"/>
    <w:rsid w:val="00EF4B20"/>
    <w:rsid w:val="00EF4B30"/>
    <w:rsid w:val="00EF4D51"/>
    <w:rsid w:val="00EF4DE1"/>
    <w:rsid w:val="00EF508A"/>
    <w:rsid w:val="00EF555E"/>
    <w:rsid w:val="00EF567D"/>
    <w:rsid w:val="00EF5773"/>
    <w:rsid w:val="00EF578F"/>
    <w:rsid w:val="00EF59F2"/>
    <w:rsid w:val="00EF5AD2"/>
    <w:rsid w:val="00EF5C0B"/>
    <w:rsid w:val="00EF5E5C"/>
    <w:rsid w:val="00EF6128"/>
    <w:rsid w:val="00EF6339"/>
    <w:rsid w:val="00EF636B"/>
    <w:rsid w:val="00EF64B1"/>
    <w:rsid w:val="00EF6595"/>
    <w:rsid w:val="00EF68D4"/>
    <w:rsid w:val="00EF6A81"/>
    <w:rsid w:val="00EF6AA5"/>
    <w:rsid w:val="00EF6B0E"/>
    <w:rsid w:val="00EF6B13"/>
    <w:rsid w:val="00EF6C75"/>
    <w:rsid w:val="00EF6CBE"/>
    <w:rsid w:val="00EF721C"/>
    <w:rsid w:val="00EF72A8"/>
    <w:rsid w:val="00EF7589"/>
    <w:rsid w:val="00EF7AB2"/>
    <w:rsid w:val="00EF7DFB"/>
    <w:rsid w:val="00EF7F7B"/>
    <w:rsid w:val="00EF7FD4"/>
    <w:rsid w:val="00F00027"/>
    <w:rsid w:val="00F007A6"/>
    <w:rsid w:val="00F00A82"/>
    <w:rsid w:val="00F00ADC"/>
    <w:rsid w:val="00F00AEB"/>
    <w:rsid w:val="00F00FF2"/>
    <w:rsid w:val="00F01074"/>
    <w:rsid w:val="00F010BA"/>
    <w:rsid w:val="00F014C8"/>
    <w:rsid w:val="00F015A4"/>
    <w:rsid w:val="00F01668"/>
    <w:rsid w:val="00F01829"/>
    <w:rsid w:val="00F0189A"/>
    <w:rsid w:val="00F01CCC"/>
    <w:rsid w:val="00F01FA1"/>
    <w:rsid w:val="00F0243C"/>
    <w:rsid w:val="00F024BF"/>
    <w:rsid w:val="00F024CE"/>
    <w:rsid w:val="00F02878"/>
    <w:rsid w:val="00F02B42"/>
    <w:rsid w:val="00F02D12"/>
    <w:rsid w:val="00F02EA3"/>
    <w:rsid w:val="00F02EB9"/>
    <w:rsid w:val="00F031F5"/>
    <w:rsid w:val="00F03367"/>
    <w:rsid w:val="00F03717"/>
    <w:rsid w:val="00F0383B"/>
    <w:rsid w:val="00F0394D"/>
    <w:rsid w:val="00F039E4"/>
    <w:rsid w:val="00F03D8C"/>
    <w:rsid w:val="00F04029"/>
    <w:rsid w:val="00F04312"/>
    <w:rsid w:val="00F04658"/>
    <w:rsid w:val="00F046E0"/>
    <w:rsid w:val="00F04736"/>
    <w:rsid w:val="00F047A7"/>
    <w:rsid w:val="00F047CE"/>
    <w:rsid w:val="00F04BE2"/>
    <w:rsid w:val="00F04D33"/>
    <w:rsid w:val="00F04D75"/>
    <w:rsid w:val="00F04DEF"/>
    <w:rsid w:val="00F05174"/>
    <w:rsid w:val="00F051AC"/>
    <w:rsid w:val="00F051FA"/>
    <w:rsid w:val="00F05755"/>
    <w:rsid w:val="00F057DB"/>
    <w:rsid w:val="00F05BE4"/>
    <w:rsid w:val="00F05E9D"/>
    <w:rsid w:val="00F06021"/>
    <w:rsid w:val="00F06131"/>
    <w:rsid w:val="00F0638F"/>
    <w:rsid w:val="00F0668D"/>
    <w:rsid w:val="00F0683D"/>
    <w:rsid w:val="00F06844"/>
    <w:rsid w:val="00F06D33"/>
    <w:rsid w:val="00F06E19"/>
    <w:rsid w:val="00F070EE"/>
    <w:rsid w:val="00F073C1"/>
    <w:rsid w:val="00F075D9"/>
    <w:rsid w:val="00F07634"/>
    <w:rsid w:val="00F076CD"/>
    <w:rsid w:val="00F07B03"/>
    <w:rsid w:val="00F07B1E"/>
    <w:rsid w:val="00F1011F"/>
    <w:rsid w:val="00F10291"/>
    <w:rsid w:val="00F104A8"/>
    <w:rsid w:val="00F106F6"/>
    <w:rsid w:val="00F10824"/>
    <w:rsid w:val="00F10834"/>
    <w:rsid w:val="00F10960"/>
    <w:rsid w:val="00F10E08"/>
    <w:rsid w:val="00F110DD"/>
    <w:rsid w:val="00F11531"/>
    <w:rsid w:val="00F11586"/>
    <w:rsid w:val="00F115D4"/>
    <w:rsid w:val="00F119C6"/>
    <w:rsid w:val="00F11A43"/>
    <w:rsid w:val="00F11B30"/>
    <w:rsid w:val="00F11E5A"/>
    <w:rsid w:val="00F11F74"/>
    <w:rsid w:val="00F11FC6"/>
    <w:rsid w:val="00F1219A"/>
    <w:rsid w:val="00F12299"/>
    <w:rsid w:val="00F122A6"/>
    <w:rsid w:val="00F122E7"/>
    <w:rsid w:val="00F126EC"/>
    <w:rsid w:val="00F12719"/>
    <w:rsid w:val="00F127CE"/>
    <w:rsid w:val="00F1285A"/>
    <w:rsid w:val="00F129AD"/>
    <w:rsid w:val="00F129D3"/>
    <w:rsid w:val="00F13047"/>
    <w:rsid w:val="00F131C3"/>
    <w:rsid w:val="00F1331B"/>
    <w:rsid w:val="00F133B0"/>
    <w:rsid w:val="00F133D3"/>
    <w:rsid w:val="00F13688"/>
    <w:rsid w:val="00F13950"/>
    <w:rsid w:val="00F13956"/>
    <w:rsid w:val="00F13B56"/>
    <w:rsid w:val="00F13BBE"/>
    <w:rsid w:val="00F13CCC"/>
    <w:rsid w:val="00F13D36"/>
    <w:rsid w:val="00F13F79"/>
    <w:rsid w:val="00F14338"/>
    <w:rsid w:val="00F1437D"/>
    <w:rsid w:val="00F147EE"/>
    <w:rsid w:val="00F1485E"/>
    <w:rsid w:val="00F149C0"/>
    <w:rsid w:val="00F149E4"/>
    <w:rsid w:val="00F14A45"/>
    <w:rsid w:val="00F14A87"/>
    <w:rsid w:val="00F14BEE"/>
    <w:rsid w:val="00F14F3C"/>
    <w:rsid w:val="00F150D9"/>
    <w:rsid w:val="00F15136"/>
    <w:rsid w:val="00F1524E"/>
    <w:rsid w:val="00F152BE"/>
    <w:rsid w:val="00F15393"/>
    <w:rsid w:val="00F153AA"/>
    <w:rsid w:val="00F15549"/>
    <w:rsid w:val="00F1558E"/>
    <w:rsid w:val="00F156E2"/>
    <w:rsid w:val="00F1572F"/>
    <w:rsid w:val="00F15861"/>
    <w:rsid w:val="00F15988"/>
    <w:rsid w:val="00F15A53"/>
    <w:rsid w:val="00F15E59"/>
    <w:rsid w:val="00F16139"/>
    <w:rsid w:val="00F161A7"/>
    <w:rsid w:val="00F16533"/>
    <w:rsid w:val="00F16567"/>
    <w:rsid w:val="00F16677"/>
    <w:rsid w:val="00F166D5"/>
    <w:rsid w:val="00F16929"/>
    <w:rsid w:val="00F16E7F"/>
    <w:rsid w:val="00F17476"/>
    <w:rsid w:val="00F17885"/>
    <w:rsid w:val="00F17989"/>
    <w:rsid w:val="00F179B3"/>
    <w:rsid w:val="00F179E3"/>
    <w:rsid w:val="00F179F2"/>
    <w:rsid w:val="00F17EA5"/>
    <w:rsid w:val="00F20211"/>
    <w:rsid w:val="00F203BF"/>
    <w:rsid w:val="00F204A3"/>
    <w:rsid w:val="00F204F7"/>
    <w:rsid w:val="00F2061A"/>
    <w:rsid w:val="00F20851"/>
    <w:rsid w:val="00F2090D"/>
    <w:rsid w:val="00F20B22"/>
    <w:rsid w:val="00F20BD2"/>
    <w:rsid w:val="00F20C30"/>
    <w:rsid w:val="00F20C8F"/>
    <w:rsid w:val="00F20D2D"/>
    <w:rsid w:val="00F20E0B"/>
    <w:rsid w:val="00F2105E"/>
    <w:rsid w:val="00F21254"/>
    <w:rsid w:val="00F21274"/>
    <w:rsid w:val="00F215BD"/>
    <w:rsid w:val="00F216A5"/>
    <w:rsid w:val="00F2183B"/>
    <w:rsid w:val="00F21CC1"/>
    <w:rsid w:val="00F21DB3"/>
    <w:rsid w:val="00F21E12"/>
    <w:rsid w:val="00F21E2F"/>
    <w:rsid w:val="00F21F04"/>
    <w:rsid w:val="00F21FC1"/>
    <w:rsid w:val="00F2206A"/>
    <w:rsid w:val="00F22744"/>
    <w:rsid w:val="00F22753"/>
    <w:rsid w:val="00F22C01"/>
    <w:rsid w:val="00F22C5D"/>
    <w:rsid w:val="00F23186"/>
    <w:rsid w:val="00F2336E"/>
    <w:rsid w:val="00F2348E"/>
    <w:rsid w:val="00F234B9"/>
    <w:rsid w:val="00F23801"/>
    <w:rsid w:val="00F23A7D"/>
    <w:rsid w:val="00F23BF6"/>
    <w:rsid w:val="00F23D73"/>
    <w:rsid w:val="00F2413B"/>
    <w:rsid w:val="00F24383"/>
    <w:rsid w:val="00F24688"/>
    <w:rsid w:val="00F24821"/>
    <w:rsid w:val="00F24C52"/>
    <w:rsid w:val="00F24CBE"/>
    <w:rsid w:val="00F24E05"/>
    <w:rsid w:val="00F24E27"/>
    <w:rsid w:val="00F24EB9"/>
    <w:rsid w:val="00F24ED8"/>
    <w:rsid w:val="00F24F70"/>
    <w:rsid w:val="00F24FB1"/>
    <w:rsid w:val="00F250D4"/>
    <w:rsid w:val="00F25230"/>
    <w:rsid w:val="00F2536F"/>
    <w:rsid w:val="00F254BC"/>
    <w:rsid w:val="00F2571E"/>
    <w:rsid w:val="00F258ED"/>
    <w:rsid w:val="00F259C8"/>
    <w:rsid w:val="00F25CD5"/>
    <w:rsid w:val="00F26AD4"/>
    <w:rsid w:val="00F26C30"/>
    <w:rsid w:val="00F26DE4"/>
    <w:rsid w:val="00F26E64"/>
    <w:rsid w:val="00F26EB6"/>
    <w:rsid w:val="00F26F39"/>
    <w:rsid w:val="00F26FB8"/>
    <w:rsid w:val="00F27259"/>
    <w:rsid w:val="00F27280"/>
    <w:rsid w:val="00F2737A"/>
    <w:rsid w:val="00F275F0"/>
    <w:rsid w:val="00F27668"/>
    <w:rsid w:val="00F27674"/>
    <w:rsid w:val="00F276C2"/>
    <w:rsid w:val="00F276E9"/>
    <w:rsid w:val="00F27A29"/>
    <w:rsid w:val="00F27C98"/>
    <w:rsid w:val="00F30176"/>
    <w:rsid w:val="00F30575"/>
    <w:rsid w:val="00F30757"/>
    <w:rsid w:val="00F30999"/>
    <w:rsid w:val="00F30D09"/>
    <w:rsid w:val="00F3108F"/>
    <w:rsid w:val="00F31859"/>
    <w:rsid w:val="00F31A0D"/>
    <w:rsid w:val="00F31D41"/>
    <w:rsid w:val="00F31EAB"/>
    <w:rsid w:val="00F31F55"/>
    <w:rsid w:val="00F32010"/>
    <w:rsid w:val="00F320A4"/>
    <w:rsid w:val="00F322C0"/>
    <w:rsid w:val="00F3257E"/>
    <w:rsid w:val="00F326B8"/>
    <w:rsid w:val="00F328CC"/>
    <w:rsid w:val="00F32919"/>
    <w:rsid w:val="00F32966"/>
    <w:rsid w:val="00F32CFB"/>
    <w:rsid w:val="00F32D79"/>
    <w:rsid w:val="00F32E56"/>
    <w:rsid w:val="00F33056"/>
    <w:rsid w:val="00F33136"/>
    <w:rsid w:val="00F3313A"/>
    <w:rsid w:val="00F331F4"/>
    <w:rsid w:val="00F33231"/>
    <w:rsid w:val="00F33294"/>
    <w:rsid w:val="00F3335A"/>
    <w:rsid w:val="00F335B7"/>
    <w:rsid w:val="00F336AA"/>
    <w:rsid w:val="00F337CC"/>
    <w:rsid w:val="00F33981"/>
    <w:rsid w:val="00F33AC9"/>
    <w:rsid w:val="00F33F6A"/>
    <w:rsid w:val="00F34084"/>
    <w:rsid w:val="00F3409A"/>
    <w:rsid w:val="00F34417"/>
    <w:rsid w:val="00F344C5"/>
    <w:rsid w:val="00F34730"/>
    <w:rsid w:val="00F34F50"/>
    <w:rsid w:val="00F34FE3"/>
    <w:rsid w:val="00F350A1"/>
    <w:rsid w:val="00F350B9"/>
    <w:rsid w:val="00F352AD"/>
    <w:rsid w:val="00F352FC"/>
    <w:rsid w:val="00F353DE"/>
    <w:rsid w:val="00F35414"/>
    <w:rsid w:val="00F354CE"/>
    <w:rsid w:val="00F35601"/>
    <w:rsid w:val="00F357B2"/>
    <w:rsid w:val="00F35B9E"/>
    <w:rsid w:val="00F35CDC"/>
    <w:rsid w:val="00F36311"/>
    <w:rsid w:val="00F36D80"/>
    <w:rsid w:val="00F371D4"/>
    <w:rsid w:val="00F372B4"/>
    <w:rsid w:val="00F375D0"/>
    <w:rsid w:val="00F378E6"/>
    <w:rsid w:val="00F37A9F"/>
    <w:rsid w:val="00F37AA8"/>
    <w:rsid w:val="00F37FAA"/>
    <w:rsid w:val="00F400F5"/>
    <w:rsid w:val="00F40101"/>
    <w:rsid w:val="00F4020D"/>
    <w:rsid w:val="00F402DF"/>
    <w:rsid w:val="00F404D3"/>
    <w:rsid w:val="00F40763"/>
    <w:rsid w:val="00F40908"/>
    <w:rsid w:val="00F40CE1"/>
    <w:rsid w:val="00F40D86"/>
    <w:rsid w:val="00F410DD"/>
    <w:rsid w:val="00F410EC"/>
    <w:rsid w:val="00F413A8"/>
    <w:rsid w:val="00F415B9"/>
    <w:rsid w:val="00F416C9"/>
    <w:rsid w:val="00F418D3"/>
    <w:rsid w:val="00F41A5D"/>
    <w:rsid w:val="00F41C93"/>
    <w:rsid w:val="00F41CE1"/>
    <w:rsid w:val="00F41E00"/>
    <w:rsid w:val="00F41F05"/>
    <w:rsid w:val="00F4213D"/>
    <w:rsid w:val="00F42372"/>
    <w:rsid w:val="00F42408"/>
    <w:rsid w:val="00F42485"/>
    <w:rsid w:val="00F42566"/>
    <w:rsid w:val="00F4256A"/>
    <w:rsid w:val="00F426D6"/>
    <w:rsid w:val="00F42BCB"/>
    <w:rsid w:val="00F42D26"/>
    <w:rsid w:val="00F42F62"/>
    <w:rsid w:val="00F431E3"/>
    <w:rsid w:val="00F4322F"/>
    <w:rsid w:val="00F438AC"/>
    <w:rsid w:val="00F43B9F"/>
    <w:rsid w:val="00F43D0B"/>
    <w:rsid w:val="00F43D78"/>
    <w:rsid w:val="00F43E0B"/>
    <w:rsid w:val="00F43EB0"/>
    <w:rsid w:val="00F440CF"/>
    <w:rsid w:val="00F440E7"/>
    <w:rsid w:val="00F44322"/>
    <w:rsid w:val="00F443FE"/>
    <w:rsid w:val="00F44665"/>
    <w:rsid w:val="00F44CDE"/>
    <w:rsid w:val="00F44E57"/>
    <w:rsid w:val="00F44E89"/>
    <w:rsid w:val="00F45101"/>
    <w:rsid w:val="00F452E1"/>
    <w:rsid w:val="00F4554B"/>
    <w:rsid w:val="00F457E7"/>
    <w:rsid w:val="00F45995"/>
    <w:rsid w:val="00F45D0B"/>
    <w:rsid w:val="00F45E17"/>
    <w:rsid w:val="00F46024"/>
    <w:rsid w:val="00F4606B"/>
    <w:rsid w:val="00F464A0"/>
    <w:rsid w:val="00F464CC"/>
    <w:rsid w:val="00F4671D"/>
    <w:rsid w:val="00F469E6"/>
    <w:rsid w:val="00F46C24"/>
    <w:rsid w:val="00F46F4C"/>
    <w:rsid w:val="00F47303"/>
    <w:rsid w:val="00F4786E"/>
    <w:rsid w:val="00F47E15"/>
    <w:rsid w:val="00F47E99"/>
    <w:rsid w:val="00F47EE3"/>
    <w:rsid w:val="00F50094"/>
    <w:rsid w:val="00F500E6"/>
    <w:rsid w:val="00F50119"/>
    <w:rsid w:val="00F503A8"/>
    <w:rsid w:val="00F5093B"/>
    <w:rsid w:val="00F50961"/>
    <w:rsid w:val="00F50BC6"/>
    <w:rsid w:val="00F50D52"/>
    <w:rsid w:val="00F50E77"/>
    <w:rsid w:val="00F510A6"/>
    <w:rsid w:val="00F5137E"/>
    <w:rsid w:val="00F513D7"/>
    <w:rsid w:val="00F5151F"/>
    <w:rsid w:val="00F5163C"/>
    <w:rsid w:val="00F51643"/>
    <w:rsid w:val="00F51870"/>
    <w:rsid w:val="00F5187B"/>
    <w:rsid w:val="00F51AAB"/>
    <w:rsid w:val="00F51DEE"/>
    <w:rsid w:val="00F52228"/>
    <w:rsid w:val="00F522B6"/>
    <w:rsid w:val="00F5235E"/>
    <w:rsid w:val="00F524ED"/>
    <w:rsid w:val="00F52F12"/>
    <w:rsid w:val="00F530CB"/>
    <w:rsid w:val="00F53213"/>
    <w:rsid w:val="00F53416"/>
    <w:rsid w:val="00F537C4"/>
    <w:rsid w:val="00F53ADE"/>
    <w:rsid w:val="00F53E12"/>
    <w:rsid w:val="00F53FC0"/>
    <w:rsid w:val="00F54368"/>
    <w:rsid w:val="00F543F4"/>
    <w:rsid w:val="00F546AF"/>
    <w:rsid w:val="00F54713"/>
    <w:rsid w:val="00F54AE6"/>
    <w:rsid w:val="00F54F4B"/>
    <w:rsid w:val="00F550B9"/>
    <w:rsid w:val="00F55B04"/>
    <w:rsid w:val="00F55DA3"/>
    <w:rsid w:val="00F55E2D"/>
    <w:rsid w:val="00F55F9D"/>
    <w:rsid w:val="00F5653C"/>
    <w:rsid w:val="00F566A8"/>
    <w:rsid w:val="00F569DE"/>
    <w:rsid w:val="00F56AD7"/>
    <w:rsid w:val="00F57070"/>
    <w:rsid w:val="00F573C2"/>
    <w:rsid w:val="00F5745E"/>
    <w:rsid w:val="00F57626"/>
    <w:rsid w:val="00F5763A"/>
    <w:rsid w:val="00F577C4"/>
    <w:rsid w:val="00F57BE6"/>
    <w:rsid w:val="00F57DA1"/>
    <w:rsid w:val="00F57EF8"/>
    <w:rsid w:val="00F6001A"/>
    <w:rsid w:val="00F600A3"/>
    <w:rsid w:val="00F6015E"/>
    <w:rsid w:val="00F601A3"/>
    <w:rsid w:val="00F60246"/>
    <w:rsid w:val="00F607BA"/>
    <w:rsid w:val="00F60804"/>
    <w:rsid w:val="00F60A00"/>
    <w:rsid w:val="00F60BF3"/>
    <w:rsid w:val="00F60C1C"/>
    <w:rsid w:val="00F60D40"/>
    <w:rsid w:val="00F61360"/>
    <w:rsid w:val="00F61462"/>
    <w:rsid w:val="00F6171B"/>
    <w:rsid w:val="00F618B7"/>
    <w:rsid w:val="00F61EA2"/>
    <w:rsid w:val="00F61EC2"/>
    <w:rsid w:val="00F624FE"/>
    <w:rsid w:val="00F628A1"/>
    <w:rsid w:val="00F62924"/>
    <w:rsid w:val="00F6297C"/>
    <w:rsid w:val="00F62A0A"/>
    <w:rsid w:val="00F62C85"/>
    <w:rsid w:val="00F6323D"/>
    <w:rsid w:val="00F634B5"/>
    <w:rsid w:val="00F6354D"/>
    <w:rsid w:val="00F635E4"/>
    <w:rsid w:val="00F63654"/>
    <w:rsid w:val="00F638D3"/>
    <w:rsid w:val="00F63C3E"/>
    <w:rsid w:val="00F64099"/>
    <w:rsid w:val="00F642A3"/>
    <w:rsid w:val="00F64332"/>
    <w:rsid w:val="00F64369"/>
    <w:rsid w:val="00F643EC"/>
    <w:rsid w:val="00F64445"/>
    <w:rsid w:val="00F64477"/>
    <w:rsid w:val="00F64508"/>
    <w:rsid w:val="00F64750"/>
    <w:rsid w:val="00F6498E"/>
    <w:rsid w:val="00F64ADC"/>
    <w:rsid w:val="00F6518F"/>
    <w:rsid w:val="00F65257"/>
    <w:rsid w:val="00F65647"/>
    <w:rsid w:val="00F65711"/>
    <w:rsid w:val="00F6579D"/>
    <w:rsid w:val="00F65A00"/>
    <w:rsid w:val="00F65AC0"/>
    <w:rsid w:val="00F65DEA"/>
    <w:rsid w:val="00F65DEE"/>
    <w:rsid w:val="00F65DFA"/>
    <w:rsid w:val="00F65E01"/>
    <w:rsid w:val="00F66132"/>
    <w:rsid w:val="00F6629A"/>
    <w:rsid w:val="00F66C37"/>
    <w:rsid w:val="00F66CA8"/>
    <w:rsid w:val="00F66D53"/>
    <w:rsid w:val="00F67066"/>
    <w:rsid w:val="00F67338"/>
    <w:rsid w:val="00F67C9A"/>
    <w:rsid w:val="00F67DE3"/>
    <w:rsid w:val="00F67EE9"/>
    <w:rsid w:val="00F70429"/>
    <w:rsid w:val="00F70798"/>
    <w:rsid w:val="00F7095C"/>
    <w:rsid w:val="00F70C1D"/>
    <w:rsid w:val="00F70C4A"/>
    <w:rsid w:val="00F70D78"/>
    <w:rsid w:val="00F70EC4"/>
    <w:rsid w:val="00F70F23"/>
    <w:rsid w:val="00F70FE4"/>
    <w:rsid w:val="00F71255"/>
    <w:rsid w:val="00F713DC"/>
    <w:rsid w:val="00F714AD"/>
    <w:rsid w:val="00F71699"/>
    <w:rsid w:val="00F718AD"/>
    <w:rsid w:val="00F71906"/>
    <w:rsid w:val="00F71C73"/>
    <w:rsid w:val="00F71D64"/>
    <w:rsid w:val="00F72064"/>
    <w:rsid w:val="00F722D2"/>
    <w:rsid w:val="00F72416"/>
    <w:rsid w:val="00F726EF"/>
    <w:rsid w:val="00F72F4B"/>
    <w:rsid w:val="00F73055"/>
    <w:rsid w:val="00F730F5"/>
    <w:rsid w:val="00F73279"/>
    <w:rsid w:val="00F735A0"/>
    <w:rsid w:val="00F7373A"/>
    <w:rsid w:val="00F73929"/>
    <w:rsid w:val="00F739CB"/>
    <w:rsid w:val="00F739EA"/>
    <w:rsid w:val="00F73BCD"/>
    <w:rsid w:val="00F73FF9"/>
    <w:rsid w:val="00F74052"/>
    <w:rsid w:val="00F7432A"/>
    <w:rsid w:val="00F74584"/>
    <w:rsid w:val="00F74A17"/>
    <w:rsid w:val="00F75009"/>
    <w:rsid w:val="00F75138"/>
    <w:rsid w:val="00F75297"/>
    <w:rsid w:val="00F75911"/>
    <w:rsid w:val="00F75A08"/>
    <w:rsid w:val="00F75A50"/>
    <w:rsid w:val="00F75A6B"/>
    <w:rsid w:val="00F75A72"/>
    <w:rsid w:val="00F75C4C"/>
    <w:rsid w:val="00F75DC8"/>
    <w:rsid w:val="00F76087"/>
    <w:rsid w:val="00F7623C"/>
    <w:rsid w:val="00F76295"/>
    <w:rsid w:val="00F766AE"/>
    <w:rsid w:val="00F76719"/>
    <w:rsid w:val="00F76867"/>
    <w:rsid w:val="00F76B57"/>
    <w:rsid w:val="00F76CA5"/>
    <w:rsid w:val="00F76D62"/>
    <w:rsid w:val="00F776C9"/>
    <w:rsid w:val="00F778EE"/>
    <w:rsid w:val="00F77A6A"/>
    <w:rsid w:val="00F77AF7"/>
    <w:rsid w:val="00F77CA2"/>
    <w:rsid w:val="00F77DE6"/>
    <w:rsid w:val="00F8000F"/>
    <w:rsid w:val="00F8010F"/>
    <w:rsid w:val="00F80733"/>
    <w:rsid w:val="00F808E4"/>
    <w:rsid w:val="00F81128"/>
    <w:rsid w:val="00F81151"/>
    <w:rsid w:val="00F81176"/>
    <w:rsid w:val="00F811DF"/>
    <w:rsid w:val="00F81409"/>
    <w:rsid w:val="00F816BD"/>
    <w:rsid w:val="00F81968"/>
    <w:rsid w:val="00F81DB7"/>
    <w:rsid w:val="00F8218F"/>
    <w:rsid w:val="00F823C7"/>
    <w:rsid w:val="00F82517"/>
    <w:rsid w:val="00F82B23"/>
    <w:rsid w:val="00F82C79"/>
    <w:rsid w:val="00F82D68"/>
    <w:rsid w:val="00F82E6B"/>
    <w:rsid w:val="00F82E96"/>
    <w:rsid w:val="00F82EC6"/>
    <w:rsid w:val="00F82F3B"/>
    <w:rsid w:val="00F83554"/>
    <w:rsid w:val="00F839AE"/>
    <w:rsid w:val="00F83AA3"/>
    <w:rsid w:val="00F83C42"/>
    <w:rsid w:val="00F83CE5"/>
    <w:rsid w:val="00F83E47"/>
    <w:rsid w:val="00F84049"/>
    <w:rsid w:val="00F84124"/>
    <w:rsid w:val="00F841EC"/>
    <w:rsid w:val="00F84340"/>
    <w:rsid w:val="00F845B8"/>
    <w:rsid w:val="00F84656"/>
    <w:rsid w:val="00F8471B"/>
    <w:rsid w:val="00F847B7"/>
    <w:rsid w:val="00F848D6"/>
    <w:rsid w:val="00F84948"/>
    <w:rsid w:val="00F84A6D"/>
    <w:rsid w:val="00F84D09"/>
    <w:rsid w:val="00F84D0B"/>
    <w:rsid w:val="00F84EB4"/>
    <w:rsid w:val="00F84FAB"/>
    <w:rsid w:val="00F85016"/>
    <w:rsid w:val="00F85081"/>
    <w:rsid w:val="00F85231"/>
    <w:rsid w:val="00F85498"/>
    <w:rsid w:val="00F856BC"/>
    <w:rsid w:val="00F857DB"/>
    <w:rsid w:val="00F85A90"/>
    <w:rsid w:val="00F86121"/>
    <w:rsid w:val="00F862E3"/>
    <w:rsid w:val="00F867C1"/>
    <w:rsid w:val="00F868C7"/>
    <w:rsid w:val="00F86C71"/>
    <w:rsid w:val="00F86FB6"/>
    <w:rsid w:val="00F870C5"/>
    <w:rsid w:val="00F8720A"/>
    <w:rsid w:val="00F872BB"/>
    <w:rsid w:val="00F87392"/>
    <w:rsid w:val="00F87985"/>
    <w:rsid w:val="00F87EA1"/>
    <w:rsid w:val="00F902B6"/>
    <w:rsid w:val="00F90312"/>
    <w:rsid w:val="00F905B6"/>
    <w:rsid w:val="00F9093E"/>
    <w:rsid w:val="00F90B61"/>
    <w:rsid w:val="00F90C22"/>
    <w:rsid w:val="00F90CC2"/>
    <w:rsid w:val="00F90DFE"/>
    <w:rsid w:val="00F91064"/>
    <w:rsid w:val="00F91578"/>
    <w:rsid w:val="00F91679"/>
    <w:rsid w:val="00F9196D"/>
    <w:rsid w:val="00F91A4B"/>
    <w:rsid w:val="00F91ACC"/>
    <w:rsid w:val="00F91D68"/>
    <w:rsid w:val="00F91E73"/>
    <w:rsid w:val="00F924FB"/>
    <w:rsid w:val="00F927DE"/>
    <w:rsid w:val="00F92C91"/>
    <w:rsid w:val="00F92EE3"/>
    <w:rsid w:val="00F92FF5"/>
    <w:rsid w:val="00F9323E"/>
    <w:rsid w:val="00F93252"/>
    <w:rsid w:val="00F932DF"/>
    <w:rsid w:val="00F9344F"/>
    <w:rsid w:val="00F9350D"/>
    <w:rsid w:val="00F936E7"/>
    <w:rsid w:val="00F939B1"/>
    <w:rsid w:val="00F93B5F"/>
    <w:rsid w:val="00F93E02"/>
    <w:rsid w:val="00F93E76"/>
    <w:rsid w:val="00F93F9B"/>
    <w:rsid w:val="00F94677"/>
    <w:rsid w:val="00F94846"/>
    <w:rsid w:val="00F9487D"/>
    <w:rsid w:val="00F9488A"/>
    <w:rsid w:val="00F9497A"/>
    <w:rsid w:val="00F94AB0"/>
    <w:rsid w:val="00F94FE4"/>
    <w:rsid w:val="00F952FF"/>
    <w:rsid w:val="00F95396"/>
    <w:rsid w:val="00F955FF"/>
    <w:rsid w:val="00F95636"/>
    <w:rsid w:val="00F958EF"/>
    <w:rsid w:val="00F95D94"/>
    <w:rsid w:val="00F95E68"/>
    <w:rsid w:val="00F95E98"/>
    <w:rsid w:val="00F95F69"/>
    <w:rsid w:val="00F966B2"/>
    <w:rsid w:val="00F968A8"/>
    <w:rsid w:val="00F96937"/>
    <w:rsid w:val="00F96B6F"/>
    <w:rsid w:val="00F96EE3"/>
    <w:rsid w:val="00F97247"/>
    <w:rsid w:val="00F97482"/>
    <w:rsid w:val="00F9749F"/>
    <w:rsid w:val="00F974A7"/>
    <w:rsid w:val="00F97B07"/>
    <w:rsid w:val="00F97C56"/>
    <w:rsid w:val="00F97E44"/>
    <w:rsid w:val="00F97FE8"/>
    <w:rsid w:val="00FA0023"/>
    <w:rsid w:val="00FA01D0"/>
    <w:rsid w:val="00FA03D3"/>
    <w:rsid w:val="00FA050A"/>
    <w:rsid w:val="00FA050D"/>
    <w:rsid w:val="00FA06D5"/>
    <w:rsid w:val="00FA0721"/>
    <w:rsid w:val="00FA0CC3"/>
    <w:rsid w:val="00FA0D64"/>
    <w:rsid w:val="00FA0DB6"/>
    <w:rsid w:val="00FA134B"/>
    <w:rsid w:val="00FA14B6"/>
    <w:rsid w:val="00FA178D"/>
    <w:rsid w:val="00FA1835"/>
    <w:rsid w:val="00FA1B2F"/>
    <w:rsid w:val="00FA1D7C"/>
    <w:rsid w:val="00FA1EFD"/>
    <w:rsid w:val="00FA1F11"/>
    <w:rsid w:val="00FA2143"/>
    <w:rsid w:val="00FA21E7"/>
    <w:rsid w:val="00FA21F1"/>
    <w:rsid w:val="00FA2335"/>
    <w:rsid w:val="00FA23C7"/>
    <w:rsid w:val="00FA2503"/>
    <w:rsid w:val="00FA26C9"/>
    <w:rsid w:val="00FA2943"/>
    <w:rsid w:val="00FA2BE3"/>
    <w:rsid w:val="00FA2F1D"/>
    <w:rsid w:val="00FA346B"/>
    <w:rsid w:val="00FA35D2"/>
    <w:rsid w:val="00FA37AC"/>
    <w:rsid w:val="00FA3804"/>
    <w:rsid w:val="00FA3CB7"/>
    <w:rsid w:val="00FA3CBC"/>
    <w:rsid w:val="00FA3E0D"/>
    <w:rsid w:val="00FA3EAB"/>
    <w:rsid w:val="00FA40B1"/>
    <w:rsid w:val="00FA44D3"/>
    <w:rsid w:val="00FA4512"/>
    <w:rsid w:val="00FA45F1"/>
    <w:rsid w:val="00FA4A91"/>
    <w:rsid w:val="00FA57B6"/>
    <w:rsid w:val="00FA5CC1"/>
    <w:rsid w:val="00FA6017"/>
    <w:rsid w:val="00FA6191"/>
    <w:rsid w:val="00FA61CE"/>
    <w:rsid w:val="00FA61D3"/>
    <w:rsid w:val="00FA6255"/>
    <w:rsid w:val="00FA62AF"/>
    <w:rsid w:val="00FA645A"/>
    <w:rsid w:val="00FA6525"/>
    <w:rsid w:val="00FA6951"/>
    <w:rsid w:val="00FA6960"/>
    <w:rsid w:val="00FA6AD1"/>
    <w:rsid w:val="00FA6C2E"/>
    <w:rsid w:val="00FA6EFD"/>
    <w:rsid w:val="00FA705F"/>
    <w:rsid w:val="00FA7260"/>
    <w:rsid w:val="00FA72E0"/>
    <w:rsid w:val="00FA7980"/>
    <w:rsid w:val="00FA79EC"/>
    <w:rsid w:val="00FA79F2"/>
    <w:rsid w:val="00FA7A32"/>
    <w:rsid w:val="00FA7C9C"/>
    <w:rsid w:val="00FA7CA2"/>
    <w:rsid w:val="00FA7CE3"/>
    <w:rsid w:val="00FA7D19"/>
    <w:rsid w:val="00FB01B1"/>
    <w:rsid w:val="00FB1329"/>
    <w:rsid w:val="00FB167E"/>
    <w:rsid w:val="00FB1756"/>
    <w:rsid w:val="00FB1844"/>
    <w:rsid w:val="00FB1858"/>
    <w:rsid w:val="00FB1AAD"/>
    <w:rsid w:val="00FB1AF2"/>
    <w:rsid w:val="00FB1BEA"/>
    <w:rsid w:val="00FB1D9A"/>
    <w:rsid w:val="00FB1E54"/>
    <w:rsid w:val="00FB2086"/>
    <w:rsid w:val="00FB2150"/>
    <w:rsid w:val="00FB2187"/>
    <w:rsid w:val="00FB2260"/>
    <w:rsid w:val="00FB2441"/>
    <w:rsid w:val="00FB24B5"/>
    <w:rsid w:val="00FB2572"/>
    <w:rsid w:val="00FB2733"/>
    <w:rsid w:val="00FB2794"/>
    <w:rsid w:val="00FB29CD"/>
    <w:rsid w:val="00FB2AA9"/>
    <w:rsid w:val="00FB2B36"/>
    <w:rsid w:val="00FB2DD6"/>
    <w:rsid w:val="00FB304A"/>
    <w:rsid w:val="00FB3234"/>
    <w:rsid w:val="00FB3A14"/>
    <w:rsid w:val="00FB3B1B"/>
    <w:rsid w:val="00FB3D4B"/>
    <w:rsid w:val="00FB3E17"/>
    <w:rsid w:val="00FB3E6B"/>
    <w:rsid w:val="00FB42AD"/>
    <w:rsid w:val="00FB42FC"/>
    <w:rsid w:val="00FB4420"/>
    <w:rsid w:val="00FB49CA"/>
    <w:rsid w:val="00FB4F43"/>
    <w:rsid w:val="00FB5014"/>
    <w:rsid w:val="00FB514F"/>
    <w:rsid w:val="00FB54B5"/>
    <w:rsid w:val="00FB580C"/>
    <w:rsid w:val="00FB58EA"/>
    <w:rsid w:val="00FB5B38"/>
    <w:rsid w:val="00FB5EE4"/>
    <w:rsid w:val="00FB5F98"/>
    <w:rsid w:val="00FB5FD0"/>
    <w:rsid w:val="00FB6429"/>
    <w:rsid w:val="00FB6560"/>
    <w:rsid w:val="00FB65B7"/>
    <w:rsid w:val="00FB69AA"/>
    <w:rsid w:val="00FB6A74"/>
    <w:rsid w:val="00FB7221"/>
    <w:rsid w:val="00FB724E"/>
    <w:rsid w:val="00FB72B1"/>
    <w:rsid w:val="00FB73E2"/>
    <w:rsid w:val="00FB7A87"/>
    <w:rsid w:val="00FB7ABD"/>
    <w:rsid w:val="00FB7FAB"/>
    <w:rsid w:val="00FC0004"/>
    <w:rsid w:val="00FC015E"/>
    <w:rsid w:val="00FC02C6"/>
    <w:rsid w:val="00FC06AF"/>
    <w:rsid w:val="00FC0756"/>
    <w:rsid w:val="00FC090C"/>
    <w:rsid w:val="00FC09B8"/>
    <w:rsid w:val="00FC0BE6"/>
    <w:rsid w:val="00FC0C86"/>
    <w:rsid w:val="00FC0E90"/>
    <w:rsid w:val="00FC0ED2"/>
    <w:rsid w:val="00FC1056"/>
    <w:rsid w:val="00FC10E1"/>
    <w:rsid w:val="00FC11A9"/>
    <w:rsid w:val="00FC16B1"/>
    <w:rsid w:val="00FC173A"/>
    <w:rsid w:val="00FC1778"/>
    <w:rsid w:val="00FC1D47"/>
    <w:rsid w:val="00FC1D73"/>
    <w:rsid w:val="00FC1DD8"/>
    <w:rsid w:val="00FC204D"/>
    <w:rsid w:val="00FC2204"/>
    <w:rsid w:val="00FC2454"/>
    <w:rsid w:val="00FC2977"/>
    <w:rsid w:val="00FC29D2"/>
    <w:rsid w:val="00FC2B1B"/>
    <w:rsid w:val="00FC307F"/>
    <w:rsid w:val="00FC3255"/>
    <w:rsid w:val="00FC33EA"/>
    <w:rsid w:val="00FC348F"/>
    <w:rsid w:val="00FC3646"/>
    <w:rsid w:val="00FC38BD"/>
    <w:rsid w:val="00FC3973"/>
    <w:rsid w:val="00FC3A87"/>
    <w:rsid w:val="00FC3B7D"/>
    <w:rsid w:val="00FC3DF3"/>
    <w:rsid w:val="00FC3E42"/>
    <w:rsid w:val="00FC3E71"/>
    <w:rsid w:val="00FC3F43"/>
    <w:rsid w:val="00FC3F52"/>
    <w:rsid w:val="00FC4048"/>
    <w:rsid w:val="00FC4181"/>
    <w:rsid w:val="00FC4182"/>
    <w:rsid w:val="00FC43BA"/>
    <w:rsid w:val="00FC4986"/>
    <w:rsid w:val="00FC4AEC"/>
    <w:rsid w:val="00FC4B75"/>
    <w:rsid w:val="00FC4BC6"/>
    <w:rsid w:val="00FC537C"/>
    <w:rsid w:val="00FC541E"/>
    <w:rsid w:val="00FC5681"/>
    <w:rsid w:val="00FC58A8"/>
    <w:rsid w:val="00FC59A2"/>
    <w:rsid w:val="00FC5C71"/>
    <w:rsid w:val="00FC5DF2"/>
    <w:rsid w:val="00FC6569"/>
    <w:rsid w:val="00FC6585"/>
    <w:rsid w:val="00FC69F6"/>
    <w:rsid w:val="00FC6BDD"/>
    <w:rsid w:val="00FC7003"/>
    <w:rsid w:val="00FC7272"/>
    <w:rsid w:val="00FC73B1"/>
    <w:rsid w:val="00FC76BD"/>
    <w:rsid w:val="00FC78A2"/>
    <w:rsid w:val="00FC79AB"/>
    <w:rsid w:val="00FC7AD5"/>
    <w:rsid w:val="00FC7B5E"/>
    <w:rsid w:val="00FC7D14"/>
    <w:rsid w:val="00FC7EBA"/>
    <w:rsid w:val="00FC7FE7"/>
    <w:rsid w:val="00FD011B"/>
    <w:rsid w:val="00FD060A"/>
    <w:rsid w:val="00FD0683"/>
    <w:rsid w:val="00FD0742"/>
    <w:rsid w:val="00FD0A20"/>
    <w:rsid w:val="00FD0B88"/>
    <w:rsid w:val="00FD0BFE"/>
    <w:rsid w:val="00FD0F65"/>
    <w:rsid w:val="00FD1278"/>
    <w:rsid w:val="00FD151F"/>
    <w:rsid w:val="00FD15DC"/>
    <w:rsid w:val="00FD15E5"/>
    <w:rsid w:val="00FD16C3"/>
    <w:rsid w:val="00FD16F4"/>
    <w:rsid w:val="00FD16FC"/>
    <w:rsid w:val="00FD178E"/>
    <w:rsid w:val="00FD1843"/>
    <w:rsid w:val="00FD1891"/>
    <w:rsid w:val="00FD1A7D"/>
    <w:rsid w:val="00FD1CF8"/>
    <w:rsid w:val="00FD21E6"/>
    <w:rsid w:val="00FD2217"/>
    <w:rsid w:val="00FD2298"/>
    <w:rsid w:val="00FD248F"/>
    <w:rsid w:val="00FD2523"/>
    <w:rsid w:val="00FD28EF"/>
    <w:rsid w:val="00FD2916"/>
    <w:rsid w:val="00FD297C"/>
    <w:rsid w:val="00FD2992"/>
    <w:rsid w:val="00FD2BC0"/>
    <w:rsid w:val="00FD2D20"/>
    <w:rsid w:val="00FD2D90"/>
    <w:rsid w:val="00FD3069"/>
    <w:rsid w:val="00FD326B"/>
    <w:rsid w:val="00FD3349"/>
    <w:rsid w:val="00FD340D"/>
    <w:rsid w:val="00FD361D"/>
    <w:rsid w:val="00FD3955"/>
    <w:rsid w:val="00FD39DF"/>
    <w:rsid w:val="00FD3E3E"/>
    <w:rsid w:val="00FD4066"/>
    <w:rsid w:val="00FD4083"/>
    <w:rsid w:val="00FD429C"/>
    <w:rsid w:val="00FD4344"/>
    <w:rsid w:val="00FD4391"/>
    <w:rsid w:val="00FD474A"/>
    <w:rsid w:val="00FD474C"/>
    <w:rsid w:val="00FD4D12"/>
    <w:rsid w:val="00FD4DFE"/>
    <w:rsid w:val="00FD4E0B"/>
    <w:rsid w:val="00FD53A2"/>
    <w:rsid w:val="00FD54D2"/>
    <w:rsid w:val="00FD5674"/>
    <w:rsid w:val="00FD5736"/>
    <w:rsid w:val="00FD592D"/>
    <w:rsid w:val="00FD59A0"/>
    <w:rsid w:val="00FD5ACA"/>
    <w:rsid w:val="00FD5CF0"/>
    <w:rsid w:val="00FD5D65"/>
    <w:rsid w:val="00FD5E96"/>
    <w:rsid w:val="00FD604D"/>
    <w:rsid w:val="00FD606A"/>
    <w:rsid w:val="00FD60AF"/>
    <w:rsid w:val="00FD60EC"/>
    <w:rsid w:val="00FD636E"/>
    <w:rsid w:val="00FD64DC"/>
    <w:rsid w:val="00FD65E9"/>
    <w:rsid w:val="00FD6707"/>
    <w:rsid w:val="00FD68D5"/>
    <w:rsid w:val="00FD694E"/>
    <w:rsid w:val="00FD6E3E"/>
    <w:rsid w:val="00FD71DA"/>
    <w:rsid w:val="00FD7240"/>
    <w:rsid w:val="00FD75FB"/>
    <w:rsid w:val="00FD78FD"/>
    <w:rsid w:val="00FD7A86"/>
    <w:rsid w:val="00FD7D0F"/>
    <w:rsid w:val="00FD7DD7"/>
    <w:rsid w:val="00FD7EA6"/>
    <w:rsid w:val="00FD7FBC"/>
    <w:rsid w:val="00FE005D"/>
    <w:rsid w:val="00FE006B"/>
    <w:rsid w:val="00FE0123"/>
    <w:rsid w:val="00FE0319"/>
    <w:rsid w:val="00FE0338"/>
    <w:rsid w:val="00FE0872"/>
    <w:rsid w:val="00FE08A6"/>
    <w:rsid w:val="00FE0D6F"/>
    <w:rsid w:val="00FE0D9D"/>
    <w:rsid w:val="00FE10DD"/>
    <w:rsid w:val="00FE12F2"/>
    <w:rsid w:val="00FE152E"/>
    <w:rsid w:val="00FE1A8B"/>
    <w:rsid w:val="00FE1C75"/>
    <w:rsid w:val="00FE1E7F"/>
    <w:rsid w:val="00FE1FA2"/>
    <w:rsid w:val="00FE2129"/>
    <w:rsid w:val="00FE227C"/>
    <w:rsid w:val="00FE243E"/>
    <w:rsid w:val="00FE24E9"/>
    <w:rsid w:val="00FE2732"/>
    <w:rsid w:val="00FE3134"/>
    <w:rsid w:val="00FE31A1"/>
    <w:rsid w:val="00FE3316"/>
    <w:rsid w:val="00FE3330"/>
    <w:rsid w:val="00FE3339"/>
    <w:rsid w:val="00FE340E"/>
    <w:rsid w:val="00FE380D"/>
    <w:rsid w:val="00FE39CF"/>
    <w:rsid w:val="00FE3DD5"/>
    <w:rsid w:val="00FE3F5A"/>
    <w:rsid w:val="00FE445D"/>
    <w:rsid w:val="00FE4487"/>
    <w:rsid w:val="00FE44C8"/>
    <w:rsid w:val="00FE4567"/>
    <w:rsid w:val="00FE46C0"/>
    <w:rsid w:val="00FE4B1E"/>
    <w:rsid w:val="00FE4BD3"/>
    <w:rsid w:val="00FE4BE6"/>
    <w:rsid w:val="00FE4C0A"/>
    <w:rsid w:val="00FE4D3D"/>
    <w:rsid w:val="00FE4D5D"/>
    <w:rsid w:val="00FE4EA6"/>
    <w:rsid w:val="00FE4F05"/>
    <w:rsid w:val="00FE4FA1"/>
    <w:rsid w:val="00FE50D3"/>
    <w:rsid w:val="00FE50F5"/>
    <w:rsid w:val="00FE518A"/>
    <w:rsid w:val="00FE56F6"/>
    <w:rsid w:val="00FE5907"/>
    <w:rsid w:val="00FE5D01"/>
    <w:rsid w:val="00FE6033"/>
    <w:rsid w:val="00FE65BC"/>
    <w:rsid w:val="00FE6875"/>
    <w:rsid w:val="00FE6922"/>
    <w:rsid w:val="00FE695E"/>
    <w:rsid w:val="00FE6AB1"/>
    <w:rsid w:val="00FE710B"/>
    <w:rsid w:val="00FE711D"/>
    <w:rsid w:val="00FE77D9"/>
    <w:rsid w:val="00FE7A76"/>
    <w:rsid w:val="00FE7AC6"/>
    <w:rsid w:val="00FE7B48"/>
    <w:rsid w:val="00FE7BA6"/>
    <w:rsid w:val="00FE7EEE"/>
    <w:rsid w:val="00FF070F"/>
    <w:rsid w:val="00FF07EB"/>
    <w:rsid w:val="00FF08BA"/>
    <w:rsid w:val="00FF08DC"/>
    <w:rsid w:val="00FF09C6"/>
    <w:rsid w:val="00FF0AD5"/>
    <w:rsid w:val="00FF0B51"/>
    <w:rsid w:val="00FF0B64"/>
    <w:rsid w:val="00FF0D4C"/>
    <w:rsid w:val="00FF0E2E"/>
    <w:rsid w:val="00FF0F22"/>
    <w:rsid w:val="00FF0F25"/>
    <w:rsid w:val="00FF0F5F"/>
    <w:rsid w:val="00FF1179"/>
    <w:rsid w:val="00FF11E0"/>
    <w:rsid w:val="00FF1439"/>
    <w:rsid w:val="00FF18F7"/>
    <w:rsid w:val="00FF1C10"/>
    <w:rsid w:val="00FF2185"/>
    <w:rsid w:val="00FF22D9"/>
    <w:rsid w:val="00FF26B1"/>
    <w:rsid w:val="00FF2833"/>
    <w:rsid w:val="00FF286B"/>
    <w:rsid w:val="00FF358D"/>
    <w:rsid w:val="00FF35B6"/>
    <w:rsid w:val="00FF3650"/>
    <w:rsid w:val="00FF387A"/>
    <w:rsid w:val="00FF3A4B"/>
    <w:rsid w:val="00FF3B25"/>
    <w:rsid w:val="00FF3FA8"/>
    <w:rsid w:val="00FF3FBB"/>
    <w:rsid w:val="00FF40AB"/>
    <w:rsid w:val="00FF40AD"/>
    <w:rsid w:val="00FF4170"/>
    <w:rsid w:val="00FF431C"/>
    <w:rsid w:val="00FF467B"/>
    <w:rsid w:val="00FF46D2"/>
    <w:rsid w:val="00FF4B30"/>
    <w:rsid w:val="00FF4DE6"/>
    <w:rsid w:val="00FF5190"/>
    <w:rsid w:val="00FF5264"/>
    <w:rsid w:val="00FF55F1"/>
    <w:rsid w:val="00FF563E"/>
    <w:rsid w:val="00FF57DF"/>
    <w:rsid w:val="00FF58C3"/>
    <w:rsid w:val="00FF5A43"/>
    <w:rsid w:val="00FF5BC5"/>
    <w:rsid w:val="00FF5DF7"/>
    <w:rsid w:val="00FF5E57"/>
    <w:rsid w:val="00FF636A"/>
    <w:rsid w:val="00FF645E"/>
    <w:rsid w:val="00FF647A"/>
    <w:rsid w:val="00FF64A6"/>
    <w:rsid w:val="00FF6524"/>
    <w:rsid w:val="00FF6C9C"/>
    <w:rsid w:val="00FF6D15"/>
    <w:rsid w:val="00FF6DC1"/>
    <w:rsid w:val="00FF6E7B"/>
    <w:rsid w:val="00FF6F5C"/>
    <w:rsid w:val="00FF7006"/>
    <w:rsid w:val="00FF7111"/>
    <w:rsid w:val="00FF7195"/>
    <w:rsid w:val="00FF7462"/>
    <w:rsid w:val="00FF7D01"/>
    <w:rsid w:val="00FF7D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B40951A"/>
  <w15:docId w15:val="{D5442915-D557-4BC9-BA19-E4BA582C5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99" w:unhideWhenUsed="1" w:qFormat="1"/>
    <w:lsdException w:name="toc 5" w:semiHidden="1" w:uiPriority="99" w:unhideWhenUsed="1" w:qFormat="1"/>
    <w:lsdException w:name="toc 6" w:semiHidden="1" w:uiPriority="99" w:unhideWhenUsed="1" w:qFormat="1"/>
    <w:lsdException w:name="toc 7" w:semiHidden="1" w:uiPriority="99" w:unhideWhenUsed="1" w:qFormat="1"/>
    <w:lsdException w:name="toc 8" w:semiHidden="1" w:uiPriority="99" w:unhideWhenUsed="1" w:qFormat="1"/>
    <w:lsdException w:name="toc 9" w:semiHidden="1" w:uiPriority="99" w:unhideWhenUsed="1" w:qFormat="1"/>
    <w:lsdException w:name="Normal Indent" w:semiHidden="1" w:unhideWhenUsed="1" w:qFormat="1"/>
    <w:lsdException w:name="footnote text" w:semiHidden="1" w:unhideWhenUsed="1" w:qFormat="1"/>
    <w:lsdException w:name="annotation text" w:semiHidden="1" w:uiPriority="99" w:unhideWhenUsed="1" w:qFormat="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iPriority="99"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qFormat="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Date" w:uiPriority="99" w:qFormat="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lsdException w:name="Hyperlink" w:semiHidden="1" w:unhideWhenUsed="1" w:qFormat="1"/>
    <w:lsdException w:name="FollowedHyperlink" w:semiHidden="1" w:uiPriority="99" w:unhideWhenUsed="1" w:qFormat="1"/>
    <w:lsdException w:name="Strong" w:uiPriority="22" w:qFormat="1"/>
    <w:lsdException w:name="Emphasis" w:uiPriority="20" w:qFormat="1"/>
    <w:lsdException w:name="Document Map" w:semiHidden="1" w:uiPriority="99"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3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D3612"/>
    <w:pPr>
      <w:widowControl w:val="0"/>
      <w:spacing w:line="230" w:lineRule="exact"/>
      <w:jc w:val="both"/>
    </w:pPr>
    <w:rPr>
      <w:rFonts w:ascii="Palatino" w:eastAsia="Times New Roman" w:hAnsi="Palatino"/>
      <w:kern w:val="16"/>
      <w:lang w:eastAsia="en-US"/>
    </w:rPr>
  </w:style>
  <w:style w:type="paragraph" w:styleId="1">
    <w:name w:val="heading 1"/>
    <w:basedOn w:val="PARAGRAPH"/>
    <w:next w:val="PARAGRAPHnoindent"/>
    <w:link w:val="10"/>
    <w:uiPriority w:val="9"/>
    <w:qFormat/>
    <w:pPr>
      <w:keepNext/>
      <w:suppressAutoHyphens/>
      <w:spacing w:before="320" w:after="80" w:line="260" w:lineRule="exact"/>
      <w:ind w:left="320" w:hanging="320"/>
      <w:jc w:val="left"/>
      <w:outlineLvl w:val="0"/>
    </w:pPr>
    <w:rPr>
      <w:rFonts w:ascii="Helvetica" w:hAnsi="Helvetica"/>
      <w:b/>
      <w:smallCaps/>
      <w:sz w:val="23"/>
    </w:rPr>
  </w:style>
  <w:style w:type="paragraph" w:styleId="2">
    <w:name w:val="heading 2"/>
    <w:basedOn w:val="1"/>
    <w:next w:val="PARAGRAPHnoindent"/>
    <w:link w:val="20"/>
    <w:qFormat/>
    <w:pPr>
      <w:spacing w:before="160" w:after="40" w:line="220" w:lineRule="exact"/>
      <w:ind w:left="360" w:hanging="360"/>
      <w:outlineLvl w:val="1"/>
    </w:pPr>
    <w:rPr>
      <w:smallCaps w:val="0"/>
      <w:sz w:val="20"/>
    </w:rPr>
  </w:style>
  <w:style w:type="paragraph" w:styleId="3">
    <w:name w:val="heading 3"/>
    <w:basedOn w:val="2"/>
    <w:next w:val="PARAGRAPHnoindent"/>
    <w:link w:val="30"/>
    <w:qFormat/>
    <w:pPr>
      <w:ind w:left="520" w:hanging="520"/>
      <w:outlineLvl w:val="2"/>
    </w:pPr>
    <w:rPr>
      <w:b w:val="0"/>
      <w:i/>
    </w:rPr>
  </w:style>
  <w:style w:type="paragraph" w:styleId="4">
    <w:name w:val="heading 4"/>
    <w:basedOn w:val="a"/>
    <w:next w:val="PARAGRAPHnoindent"/>
    <w:link w:val="40"/>
    <w:qFormat/>
    <w:pPr>
      <w:spacing w:line="240" w:lineRule="exact"/>
      <w:ind w:left="360" w:firstLine="216"/>
      <w:outlineLvl w:val="3"/>
    </w:pPr>
    <w:rPr>
      <w:rFonts w:ascii="Times New Roman" w:hAnsi="Times New Roman"/>
      <w:sz w:val="24"/>
      <w:u w:val="single"/>
    </w:rPr>
  </w:style>
  <w:style w:type="paragraph" w:styleId="5">
    <w:name w:val="heading 5"/>
    <w:basedOn w:val="a"/>
    <w:next w:val="a"/>
    <w:link w:val="50"/>
    <w:qFormat/>
    <w:rsid w:val="00C651EB"/>
    <w:pPr>
      <w:widowControl/>
      <w:autoSpaceDE w:val="0"/>
      <w:autoSpaceDN w:val="0"/>
      <w:spacing w:before="240" w:after="60" w:line="240" w:lineRule="auto"/>
      <w:ind w:left="1872" w:hanging="720"/>
      <w:jc w:val="left"/>
      <w:outlineLvl w:val="4"/>
    </w:pPr>
    <w:rPr>
      <w:rFonts w:ascii="Times New Roman" w:hAnsi="Times New Roman"/>
      <w:kern w:val="0"/>
      <w:sz w:val="18"/>
      <w:szCs w:val="18"/>
    </w:rPr>
  </w:style>
  <w:style w:type="paragraph" w:styleId="6">
    <w:name w:val="heading 6"/>
    <w:basedOn w:val="a"/>
    <w:next w:val="a"/>
    <w:link w:val="60"/>
    <w:qFormat/>
    <w:rsid w:val="00C651EB"/>
    <w:pPr>
      <w:widowControl/>
      <w:autoSpaceDE w:val="0"/>
      <w:autoSpaceDN w:val="0"/>
      <w:spacing w:before="240" w:after="60" w:line="240" w:lineRule="auto"/>
      <w:ind w:left="2592" w:hanging="720"/>
      <w:jc w:val="left"/>
      <w:outlineLvl w:val="5"/>
    </w:pPr>
    <w:rPr>
      <w:rFonts w:ascii="Times New Roman" w:hAnsi="Times New Roman"/>
      <w:i/>
      <w:iCs/>
      <w:kern w:val="0"/>
      <w:sz w:val="16"/>
      <w:szCs w:val="16"/>
    </w:rPr>
  </w:style>
  <w:style w:type="paragraph" w:styleId="7">
    <w:name w:val="heading 7"/>
    <w:basedOn w:val="a"/>
    <w:next w:val="a"/>
    <w:link w:val="70"/>
    <w:qFormat/>
    <w:rsid w:val="00C651EB"/>
    <w:pPr>
      <w:widowControl/>
      <w:autoSpaceDE w:val="0"/>
      <w:autoSpaceDN w:val="0"/>
      <w:spacing w:before="240" w:after="60" w:line="240" w:lineRule="auto"/>
      <w:ind w:left="3312" w:hanging="720"/>
      <w:jc w:val="left"/>
      <w:outlineLvl w:val="6"/>
    </w:pPr>
    <w:rPr>
      <w:rFonts w:ascii="Times New Roman" w:hAnsi="Times New Roman"/>
      <w:kern w:val="0"/>
      <w:sz w:val="16"/>
      <w:szCs w:val="16"/>
    </w:rPr>
  </w:style>
  <w:style w:type="paragraph" w:styleId="8">
    <w:name w:val="heading 8"/>
    <w:basedOn w:val="a"/>
    <w:next w:val="a"/>
    <w:link w:val="80"/>
    <w:qFormat/>
    <w:rsid w:val="00C651EB"/>
    <w:pPr>
      <w:widowControl/>
      <w:autoSpaceDE w:val="0"/>
      <w:autoSpaceDN w:val="0"/>
      <w:spacing w:before="240" w:after="60" w:line="240" w:lineRule="auto"/>
      <w:ind w:left="4032" w:hanging="720"/>
      <w:jc w:val="left"/>
      <w:outlineLvl w:val="7"/>
    </w:pPr>
    <w:rPr>
      <w:rFonts w:ascii="Times New Roman" w:hAnsi="Times New Roman"/>
      <w:i/>
      <w:iCs/>
      <w:kern w:val="0"/>
      <w:sz w:val="16"/>
      <w:szCs w:val="16"/>
    </w:rPr>
  </w:style>
  <w:style w:type="paragraph" w:styleId="9">
    <w:name w:val="heading 9"/>
    <w:basedOn w:val="a"/>
    <w:next w:val="a"/>
    <w:link w:val="90"/>
    <w:qFormat/>
    <w:rsid w:val="00C651EB"/>
    <w:pPr>
      <w:widowControl/>
      <w:autoSpaceDE w:val="0"/>
      <w:autoSpaceDN w:val="0"/>
      <w:spacing w:before="240" w:after="60" w:line="240" w:lineRule="auto"/>
      <w:ind w:left="4752" w:hanging="720"/>
      <w:jc w:val="left"/>
      <w:outlineLvl w:val="8"/>
    </w:pPr>
    <w:rPr>
      <w:rFonts w:ascii="Times New Roman" w:hAnsi="Times New Roman"/>
      <w:kern w:val="0"/>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link w:val="PARAGRAPH0"/>
    <w:qFormat/>
    <w:pPr>
      <w:ind w:firstLine="240"/>
    </w:pPr>
  </w:style>
  <w:style w:type="paragraph" w:customStyle="1" w:styleId="PARAGRAPHnoindent">
    <w:name w:val="PARAGRAPH (no indent)"/>
    <w:basedOn w:val="PARAGRAPH"/>
    <w:next w:val="PARAGRAPH"/>
    <w:qFormat/>
    <w:pPr>
      <w:ind w:firstLine="0"/>
    </w:pPr>
  </w:style>
  <w:style w:type="character" w:customStyle="1" w:styleId="ProgramCode">
    <w:name w:val="Program Code"/>
    <w:qFormat/>
    <w:rPr>
      <w:rFonts w:ascii="ProgramThree" w:hAnsi="ProgramThree"/>
      <w:color w:val="008080"/>
      <w:sz w:val="18"/>
    </w:rPr>
  </w:style>
  <w:style w:type="character" w:customStyle="1" w:styleId="Tablereferenceto">
    <w:name w:val="Table (reference to)"/>
    <w:qFormat/>
    <w:rPr>
      <w:color w:val="00FF00"/>
    </w:rPr>
  </w:style>
  <w:style w:type="character" w:styleId="a3">
    <w:name w:val="footnote reference"/>
    <w:uiPriority w:val="99"/>
    <w:qFormat/>
    <w:rPr>
      <w:position w:val="0"/>
      <w:vertAlign w:val="superscript"/>
    </w:rPr>
  </w:style>
  <w:style w:type="paragraph" w:styleId="a4">
    <w:name w:val="footnote text"/>
    <w:basedOn w:val="PARAGRAPHnoindent"/>
    <w:link w:val="a5"/>
    <w:qFormat/>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qFormat/>
    <w:pPr>
      <w:suppressAutoHyphens/>
      <w:spacing w:after="160" w:line="560" w:lineRule="exact"/>
      <w:jc w:val="center"/>
    </w:pPr>
    <w:rPr>
      <w:rFonts w:ascii="Helvetica" w:hAnsi="Helvetica"/>
      <w:spacing w:val="6"/>
      <w:sz w:val="48"/>
    </w:rPr>
  </w:style>
  <w:style w:type="paragraph" w:customStyle="1" w:styleId="AUTHOR">
    <w:name w:val="AUTHOR"/>
    <w:basedOn w:val="ARTICLETITLE"/>
    <w:next w:val="a"/>
    <w:qFormat/>
    <w:pPr>
      <w:spacing w:after="480" w:line="280" w:lineRule="exact"/>
    </w:pPr>
    <w:rPr>
      <w:spacing w:val="5"/>
      <w:sz w:val="22"/>
    </w:rPr>
  </w:style>
  <w:style w:type="paragraph" w:customStyle="1" w:styleId="TABLEFOOTNOTE">
    <w:name w:val="TABLE FOOTNOTE"/>
    <w:basedOn w:val="a"/>
    <w:qFormat/>
    <w:pPr>
      <w:jc w:val="left"/>
    </w:pPr>
    <w:rPr>
      <w:i/>
      <w:sz w:val="16"/>
    </w:rPr>
  </w:style>
  <w:style w:type="paragraph" w:styleId="a6">
    <w:name w:val="header"/>
    <w:basedOn w:val="a"/>
    <w:link w:val="a7"/>
    <w:qFormat/>
    <w:pPr>
      <w:tabs>
        <w:tab w:val="right" w:pos="10200"/>
      </w:tabs>
      <w:spacing w:line="220" w:lineRule="exact"/>
    </w:pPr>
    <w:rPr>
      <w:rFonts w:ascii="Helvetica" w:hAnsi="Helvetica"/>
      <w:caps/>
      <w:sz w:val="14"/>
    </w:rPr>
  </w:style>
  <w:style w:type="paragraph" w:customStyle="1" w:styleId="ABSTRACT">
    <w:name w:val="ABSTRACT"/>
    <w:basedOn w:val="PARAGRAPH"/>
    <w:qFormat/>
    <w:pPr>
      <w:suppressAutoHyphens/>
      <w:spacing w:after="240" w:line="210" w:lineRule="exact"/>
      <w:ind w:left="480" w:right="480" w:firstLine="0"/>
      <w:jc w:val="left"/>
    </w:pPr>
    <w:rPr>
      <w:rFonts w:ascii="Helvetica" w:hAnsi="Helvetica"/>
      <w:sz w:val="16"/>
    </w:rPr>
  </w:style>
  <w:style w:type="paragraph" w:customStyle="1" w:styleId="TABLEROW">
    <w:name w:val="TABLE ROW"/>
    <w:basedOn w:val="a"/>
    <w:qFormat/>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qFormat/>
    <w:pPr>
      <w:spacing w:before="40" w:after="40"/>
    </w:pPr>
    <w:rPr>
      <w:sz w:val="18"/>
    </w:rPr>
  </w:style>
  <w:style w:type="paragraph" w:customStyle="1" w:styleId="TABLETITLE">
    <w:name w:val="TABLE TITLE"/>
    <w:basedOn w:val="a"/>
    <w:next w:val="TABLECOLUMNHEADER"/>
    <w:qFormat/>
    <w:pPr>
      <w:keepNext/>
      <w:spacing w:before="160" w:after="80" w:line="200" w:lineRule="exact"/>
      <w:jc w:val="center"/>
    </w:pPr>
    <w:rPr>
      <w:rFonts w:ascii="Helvetica" w:hAnsi="Helvetica"/>
      <w:smallCaps/>
    </w:rPr>
  </w:style>
  <w:style w:type="paragraph" w:customStyle="1" w:styleId="FIGURECAPTION0">
    <w:name w:val="FIGURE CAPTION"/>
    <w:basedOn w:val="PARAGRAPHnoindent"/>
    <w:qFormat/>
    <w:pPr>
      <w:spacing w:after="320" w:line="180" w:lineRule="exact"/>
    </w:pPr>
    <w:rPr>
      <w:rFonts w:ascii="Helvetica" w:hAnsi="Helvetica"/>
      <w:sz w:val="16"/>
    </w:rPr>
  </w:style>
  <w:style w:type="paragraph" w:customStyle="1" w:styleId="QUOTATIONBLOCKSTYLE">
    <w:name w:val="QUOTATION BLOCK STYLE"/>
    <w:basedOn w:val="PARAGRAPHnoindent"/>
    <w:qFormat/>
    <w:pPr>
      <w:spacing w:before="80" w:after="80"/>
      <w:ind w:left="240" w:right="240"/>
    </w:pPr>
    <w:rPr>
      <w:sz w:val="16"/>
    </w:rPr>
  </w:style>
  <w:style w:type="paragraph" w:customStyle="1" w:styleId="LISTTYPE2aNumber">
    <w:name w:val="LIST TYPE 2a (Number)"/>
    <w:basedOn w:val="LISTTYPE2Number"/>
    <w:next w:val="LISTTYPE2Number"/>
    <w:qFormat/>
    <w:pPr>
      <w:spacing w:before="80"/>
    </w:pPr>
  </w:style>
  <w:style w:type="paragraph" w:customStyle="1" w:styleId="LISTTYPE2Number">
    <w:name w:val="LIST TYPE 2 (Number)"/>
    <w:basedOn w:val="LISTTYPE1Bullet"/>
    <w:qFormat/>
  </w:style>
  <w:style w:type="paragraph" w:customStyle="1" w:styleId="LISTTYPE1Bullet">
    <w:name w:val="LIST TYPE 1 (Bullet)"/>
    <w:basedOn w:val="PARAGRAPH"/>
    <w:qFormat/>
    <w:pPr>
      <w:numPr>
        <w:numId w:val="1"/>
      </w:numPr>
      <w:tabs>
        <w:tab w:val="clear" w:pos="576"/>
      </w:tabs>
      <w:ind w:left="480" w:hanging="240"/>
    </w:pPr>
  </w:style>
  <w:style w:type="paragraph" w:customStyle="1" w:styleId="BIBREFTEXT">
    <w:name w:val="BIB. REF. TEXT"/>
    <w:basedOn w:val="PARAGRAPHnoindent"/>
    <w:qFormat/>
    <w:pPr>
      <w:widowControl/>
      <w:tabs>
        <w:tab w:val="left" w:pos="432"/>
      </w:tabs>
      <w:spacing w:line="180" w:lineRule="exact"/>
      <w:ind w:left="360" w:hanging="360"/>
    </w:pPr>
    <w:rPr>
      <w:sz w:val="16"/>
    </w:rPr>
  </w:style>
  <w:style w:type="paragraph" w:customStyle="1" w:styleId="CCCLINE">
    <w:name w:val="CCC LINE"/>
    <w:basedOn w:val="PARAGRAPHnoindent"/>
    <w:qFormat/>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qForma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qFormat/>
    <w:pPr>
      <w:spacing w:before="80"/>
    </w:pPr>
  </w:style>
  <w:style w:type="paragraph" w:customStyle="1" w:styleId="LISTTYPE2zNumber">
    <w:name w:val="LIST TYPE 2z (Number)"/>
    <w:basedOn w:val="LISTTYPE2Number"/>
    <w:next w:val="PARAGRAPH"/>
    <w:qFormat/>
    <w:pPr>
      <w:spacing w:after="80"/>
    </w:pPr>
  </w:style>
  <w:style w:type="paragraph" w:customStyle="1" w:styleId="VITA">
    <w:name w:val="VITA"/>
    <w:basedOn w:val="PARAGRAPHnoindent"/>
    <w:qFormat/>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qFormat/>
    <w:pPr>
      <w:spacing w:after="80"/>
    </w:pPr>
  </w:style>
  <w:style w:type="paragraph" w:customStyle="1" w:styleId="FIGUREBODY">
    <w:name w:val="FIGURE BODY"/>
    <w:basedOn w:val="PROGRAMSEGMENT"/>
    <w:qFormat/>
    <w:pPr>
      <w:spacing w:line="180" w:lineRule="exact"/>
    </w:pPr>
    <w:rPr>
      <w:rFonts w:ascii="Palatino" w:hAnsi="Palatino"/>
      <w:sz w:val="16"/>
    </w:rPr>
  </w:style>
  <w:style w:type="paragraph" w:customStyle="1" w:styleId="FORMULA">
    <w:name w:val="FORMULA"/>
    <w:basedOn w:val="a"/>
    <w:qFormat/>
    <w:pPr>
      <w:spacing w:before="80" w:after="80" w:line="240" w:lineRule="atLeast"/>
      <w:jc w:val="center"/>
    </w:pPr>
  </w:style>
  <w:style w:type="character" w:customStyle="1" w:styleId="Url">
    <w:name w:val="Url"/>
    <w:qFormat/>
    <w:rPr>
      <w:rFonts w:ascii="Helvetica Condensed" w:hAnsi="Helvetica Condensed"/>
      <w:color w:val="008000"/>
      <w:sz w:val="18"/>
    </w:rPr>
  </w:style>
  <w:style w:type="paragraph" w:styleId="a8">
    <w:name w:val="footer"/>
    <w:basedOn w:val="a"/>
    <w:link w:val="a9"/>
    <w:uiPriority w:val="99"/>
    <w:qFormat/>
    <w:pPr>
      <w:tabs>
        <w:tab w:val="center" w:pos="4320"/>
        <w:tab w:val="right" w:pos="8640"/>
      </w:tabs>
    </w:pPr>
  </w:style>
  <w:style w:type="paragraph" w:customStyle="1" w:styleId="ACKHEAD">
    <w:name w:val="ACK. HEAD"/>
    <w:basedOn w:val="1"/>
    <w:next w:val="ACKNOWLEDGMENTS"/>
    <w:qFormat/>
    <w:pPr>
      <w:outlineLvl w:val="9"/>
    </w:pPr>
  </w:style>
  <w:style w:type="paragraph" w:customStyle="1" w:styleId="ACKNOWLEDGMENTS">
    <w:name w:val="ACKNOWLEDGMENTS"/>
    <w:basedOn w:val="PARAGRAPHnoindent"/>
    <w:qFormat/>
  </w:style>
  <w:style w:type="character" w:styleId="aa">
    <w:name w:val="page number"/>
    <w:basedOn w:val="a0"/>
    <w:qFormat/>
  </w:style>
  <w:style w:type="paragraph" w:customStyle="1" w:styleId="ART">
    <w:name w:val="ART"/>
    <w:basedOn w:val="a"/>
    <w:next w:val="a"/>
    <w:qFormat/>
    <w:pPr>
      <w:keepNext/>
      <w:spacing w:before="240" w:after="160" w:line="220" w:lineRule="atLeast"/>
      <w:jc w:val="center"/>
    </w:pPr>
  </w:style>
  <w:style w:type="paragraph" w:customStyle="1" w:styleId="AUTHORAFFILIATION">
    <w:name w:val="AUTHOR AFFILIATION"/>
    <w:basedOn w:val="PARAGRAPHnoindent"/>
    <w:uiPriority w:val="99"/>
    <w:qFormat/>
    <w:pPr>
      <w:framePr w:w="5040" w:vSpace="200" w:wrap="auto" w:hAnchor="text" w:yAlign="bottom"/>
      <w:spacing w:line="180" w:lineRule="exact"/>
    </w:pPr>
    <w:rPr>
      <w:i/>
      <w:sz w:val="16"/>
    </w:rPr>
  </w:style>
  <w:style w:type="paragraph" w:customStyle="1" w:styleId="BIBHEAD">
    <w:name w:val="BIB. HEAD"/>
    <w:basedOn w:val="1"/>
    <w:next w:val="BIBREFTEXT"/>
    <w:qFormat/>
    <w:pPr>
      <w:outlineLvl w:val="9"/>
    </w:pPr>
  </w:style>
  <w:style w:type="character" w:customStyle="1" w:styleId="BibRef">
    <w:name w:val="Bib. Ref."/>
    <w:qFormat/>
    <w:rPr>
      <w:color w:val="800080"/>
    </w:rPr>
  </w:style>
  <w:style w:type="paragraph" w:customStyle="1" w:styleId="CONCLUSION">
    <w:name w:val="CONCLUSION"/>
    <w:basedOn w:val="PARAGRAPHnoindent"/>
    <w:next w:val="PARAGRAPH"/>
    <w:qFormat/>
  </w:style>
  <w:style w:type="character" w:customStyle="1" w:styleId="Figurereferenceto">
    <w:name w:val="Figure (reference to)"/>
    <w:qFormat/>
    <w:rPr>
      <w:color w:val="FF0000"/>
    </w:rPr>
  </w:style>
  <w:style w:type="paragraph" w:customStyle="1" w:styleId="FOOTNOTE0">
    <w:name w:val="FOOTNOTE"/>
    <w:basedOn w:val="a4"/>
    <w:qFormat/>
    <w:pPr>
      <w:framePr w:wrap="notBeside"/>
    </w:pPr>
  </w:style>
  <w:style w:type="character" w:customStyle="1" w:styleId="Footnotereferenceto">
    <w:name w:val="Footnote (reference to)"/>
    <w:qFormat/>
    <w:rPr>
      <w:color w:val="008000"/>
      <w:position w:val="-2"/>
      <w:sz w:val="25"/>
      <w:vertAlign w:val="superscript"/>
    </w:rPr>
  </w:style>
  <w:style w:type="paragraph" w:customStyle="1" w:styleId="INTRODUCTION">
    <w:name w:val="INTRODUCTION"/>
    <w:basedOn w:val="PARAGRAPHnoindent"/>
    <w:next w:val="PARAGRAPH"/>
    <w:qFormat/>
  </w:style>
  <w:style w:type="paragraph" w:customStyle="1" w:styleId="KEYWORD">
    <w:name w:val="KEY WORD"/>
    <w:basedOn w:val="ABSTRACT"/>
    <w:next w:val="a"/>
    <w:qFormat/>
    <w:pPr>
      <w:spacing w:after="0"/>
    </w:pPr>
  </w:style>
  <w:style w:type="character" w:customStyle="1" w:styleId="MemberType">
    <w:name w:val="MemberType"/>
    <w:qFormat/>
    <w:rPr>
      <w:rFonts w:ascii="Times New Roman" w:hAnsi="Times New Roman" w:cs="Times New Roman"/>
      <w:i/>
      <w:iCs/>
      <w:sz w:val="22"/>
      <w:szCs w:val="22"/>
    </w:rPr>
  </w:style>
  <w:style w:type="paragraph" w:customStyle="1" w:styleId="FigureCaption1">
    <w:name w:val="Figure Caption"/>
    <w:basedOn w:val="a"/>
    <w:qFormat/>
    <w:pPr>
      <w:widowControl/>
      <w:autoSpaceDE w:val="0"/>
      <w:autoSpaceDN w:val="0"/>
      <w:spacing w:line="240" w:lineRule="auto"/>
    </w:pPr>
    <w:rPr>
      <w:rFonts w:ascii="Times New Roman" w:hAnsi="Times New Roman"/>
      <w:kern w:val="0"/>
      <w:sz w:val="16"/>
      <w:szCs w:val="16"/>
    </w:rPr>
  </w:style>
  <w:style w:type="paragraph" w:customStyle="1" w:styleId="Text">
    <w:name w:val="Text"/>
    <w:basedOn w:val="a"/>
    <w:qFormat/>
    <w:pPr>
      <w:autoSpaceDE w:val="0"/>
      <w:autoSpaceDN w:val="0"/>
      <w:spacing w:line="252" w:lineRule="auto"/>
      <w:ind w:firstLine="202"/>
    </w:pPr>
    <w:rPr>
      <w:rFonts w:ascii="Times New Roman" w:hAnsi="Times New Roman"/>
      <w:kern w:val="0"/>
    </w:rPr>
  </w:style>
  <w:style w:type="paragraph" w:customStyle="1" w:styleId="Equation">
    <w:name w:val="Equation"/>
    <w:basedOn w:val="a"/>
    <w:next w:val="a"/>
    <w:qFormat/>
    <w:pPr>
      <w:tabs>
        <w:tab w:val="right" w:pos="5040"/>
      </w:tabs>
      <w:autoSpaceDE w:val="0"/>
      <w:autoSpaceDN w:val="0"/>
      <w:spacing w:line="252" w:lineRule="auto"/>
    </w:pPr>
    <w:rPr>
      <w:rFonts w:ascii="Times New Roman" w:hAnsi="Times New Roman"/>
      <w:kern w:val="0"/>
    </w:rPr>
  </w:style>
  <w:style w:type="paragraph" w:customStyle="1" w:styleId="ReferenceHead">
    <w:name w:val="Reference Head"/>
    <w:basedOn w:val="1"/>
    <w:link w:val="ReferenceHeadChar"/>
    <w:uiPriority w:val="99"/>
    <w:qFormat/>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a"/>
    <w:link w:val="ReferencesChar"/>
    <w:qFormat/>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a"/>
    <w:qFormat/>
    <w:pPr>
      <w:widowControl/>
      <w:autoSpaceDE w:val="0"/>
      <w:autoSpaceDN w:val="0"/>
      <w:spacing w:line="240" w:lineRule="auto"/>
      <w:jc w:val="center"/>
    </w:pPr>
    <w:rPr>
      <w:rFonts w:ascii="Times New Roman" w:hAnsi="Times New Roman"/>
      <w:smallCaps/>
      <w:kern w:val="0"/>
      <w:sz w:val="16"/>
      <w:szCs w:val="16"/>
    </w:rPr>
  </w:style>
  <w:style w:type="character" w:styleId="ab">
    <w:name w:val="Hyperlink"/>
    <w:qFormat/>
    <w:rPr>
      <w:rFonts w:ascii="Arial" w:hAnsi="Arial" w:cs="Arial" w:hint="default"/>
      <w:color w:val="003399"/>
      <w:u w:val="single"/>
    </w:rPr>
  </w:style>
  <w:style w:type="paragraph" w:styleId="ac">
    <w:name w:val="Normal (Web)"/>
    <w:basedOn w:val="a"/>
    <w:uiPriority w:val="99"/>
    <w:qFormat/>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ad">
    <w:name w:val="FollowedHyperlink"/>
    <w:uiPriority w:val="99"/>
    <w:qFormat/>
    <w:rPr>
      <w:color w:val="800080"/>
      <w:u w:val="single"/>
    </w:rPr>
  </w:style>
  <w:style w:type="character" w:styleId="ae">
    <w:name w:val="Strong"/>
    <w:uiPriority w:val="22"/>
    <w:qFormat/>
    <w:rPr>
      <w:b/>
      <w:bCs/>
    </w:rPr>
  </w:style>
  <w:style w:type="paragraph" w:styleId="af">
    <w:name w:val="Document Map"/>
    <w:basedOn w:val="a"/>
    <w:link w:val="af0"/>
    <w:uiPriority w:val="99"/>
    <w:qFormat/>
    <w:rsid w:val="0098757E"/>
    <w:pPr>
      <w:shd w:val="clear" w:color="auto" w:fill="000080"/>
    </w:pPr>
  </w:style>
  <w:style w:type="paragraph" w:customStyle="1" w:styleId="Abstract0">
    <w:name w:val="Abstract"/>
    <w:basedOn w:val="a"/>
    <w:next w:val="a"/>
    <w:qFormat/>
    <w:rsid w:val="00AE766F"/>
    <w:pPr>
      <w:widowControl/>
      <w:autoSpaceDE w:val="0"/>
      <w:autoSpaceDN w:val="0"/>
      <w:spacing w:before="20" w:line="240" w:lineRule="auto"/>
      <w:ind w:firstLine="202"/>
    </w:pPr>
    <w:rPr>
      <w:rFonts w:ascii="Times New Roman" w:hAnsi="Times New Roman"/>
      <w:b/>
      <w:bCs/>
      <w:kern w:val="0"/>
      <w:sz w:val="18"/>
      <w:szCs w:val="18"/>
    </w:rPr>
  </w:style>
  <w:style w:type="paragraph" w:customStyle="1" w:styleId="Authors">
    <w:name w:val="Authors"/>
    <w:basedOn w:val="a"/>
    <w:next w:val="a"/>
    <w:link w:val="AuthorsChar"/>
    <w:qFormat/>
    <w:rsid w:val="00C651EB"/>
    <w:pPr>
      <w:framePr w:w="9072" w:hSpace="187" w:vSpace="187" w:wrap="notBeside" w:vAnchor="text" w:hAnchor="page" w:xAlign="center" w:y="1"/>
      <w:widowControl/>
      <w:autoSpaceDE w:val="0"/>
      <w:autoSpaceDN w:val="0"/>
      <w:spacing w:after="320" w:line="240" w:lineRule="auto"/>
      <w:jc w:val="center"/>
    </w:pPr>
    <w:rPr>
      <w:rFonts w:ascii="Times New Roman" w:hAnsi="Times New Roman"/>
      <w:kern w:val="0"/>
      <w:sz w:val="22"/>
      <w:szCs w:val="22"/>
    </w:rPr>
  </w:style>
  <w:style w:type="paragraph" w:styleId="af1">
    <w:name w:val="Title"/>
    <w:basedOn w:val="a"/>
    <w:next w:val="a"/>
    <w:link w:val="af2"/>
    <w:qFormat/>
    <w:rsid w:val="00C651EB"/>
    <w:pPr>
      <w:framePr w:w="9360" w:hSpace="187" w:vSpace="187" w:wrap="notBeside" w:vAnchor="text" w:hAnchor="page" w:xAlign="center" w:y="1"/>
      <w:widowControl/>
      <w:autoSpaceDE w:val="0"/>
      <w:autoSpaceDN w:val="0"/>
      <w:spacing w:line="240" w:lineRule="auto"/>
      <w:jc w:val="center"/>
    </w:pPr>
    <w:rPr>
      <w:rFonts w:ascii="Times New Roman" w:hAnsi="Times New Roman"/>
      <w:kern w:val="28"/>
      <w:sz w:val="48"/>
      <w:szCs w:val="48"/>
    </w:rPr>
  </w:style>
  <w:style w:type="paragraph" w:customStyle="1" w:styleId="IndexTerms">
    <w:name w:val="IndexTerms"/>
    <w:basedOn w:val="a"/>
    <w:next w:val="a"/>
    <w:qFormat/>
    <w:rsid w:val="00C651EB"/>
    <w:pPr>
      <w:widowControl/>
      <w:autoSpaceDE w:val="0"/>
      <w:autoSpaceDN w:val="0"/>
      <w:spacing w:line="240" w:lineRule="auto"/>
      <w:ind w:firstLine="202"/>
    </w:pPr>
    <w:rPr>
      <w:rFonts w:ascii="Times New Roman" w:hAnsi="Times New Roman"/>
      <w:b/>
      <w:bCs/>
      <w:kern w:val="0"/>
      <w:sz w:val="18"/>
      <w:szCs w:val="18"/>
    </w:rPr>
  </w:style>
  <w:style w:type="character" w:customStyle="1" w:styleId="a9">
    <w:name w:val="页脚 字符"/>
    <w:link w:val="a8"/>
    <w:uiPriority w:val="99"/>
    <w:qFormat/>
    <w:rsid w:val="00C651EB"/>
    <w:rPr>
      <w:rFonts w:ascii="Palatino" w:eastAsia="宋体" w:hAnsi="Palatino"/>
      <w:kern w:val="16"/>
      <w:sz w:val="19"/>
      <w:lang w:val="en-US" w:eastAsia="en-US" w:bidi="ar-SA"/>
    </w:rPr>
  </w:style>
  <w:style w:type="paragraph" w:styleId="af3">
    <w:name w:val="Body Text Indent"/>
    <w:basedOn w:val="a"/>
    <w:link w:val="af4"/>
    <w:qFormat/>
    <w:rsid w:val="00C651EB"/>
    <w:pPr>
      <w:widowControl/>
      <w:autoSpaceDE w:val="0"/>
      <w:autoSpaceDN w:val="0"/>
      <w:spacing w:line="240" w:lineRule="auto"/>
      <w:ind w:left="630" w:hanging="630"/>
      <w:jc w:val="left"/>
    </w:pPr>
    <w:rPr>
      <w:rFonts w:ascii="Times New Roman" w:hAnsi="Times New Roman"/>
      <w:kern w:val="0"/>
      <w:szCs w:val="24"/>
    </w:rPr>
  </w:style>
  <w:style w:type="paragraph" w:customStyle="1" w:styleId="Pa0">
    <w:name w:val="Pa0"/>
    <w:basedOn w:val="a"/>
    <w:next w:val="a"/>
    <w:qFormat/>
    <w:rsid w:val="00C651EB"/>
    <w:pPr>
      <w:autoSpaceDE w:val="0"/>
      <w:autoSpaceDN w:val="0"/>
      <w:adjustRightInd w:val="0"/>
      <w:spacing w:line="241" w:lineRule="atLeast"/>
      <w:jc w:val="left"/>
    </w:pPr>
    <w:rPr>
      <w:rFonts w:ascii="Baskerville" w:hAnsi="Baskerville"/>
      <w:kern w:val="0"/>
      <w:sz w:val="24"/>
      <w:szCs w:val="24"/>
    </w:rPr>
  </w:style>
  <w:style w:type="character" w:customStyle="1" w:styleId="A50">
    <w:name w:val="A5"/>
    <w:qFormat/>
    <w:rsid w:val="00C651EB"/>
    <w:rPr>
      <w:color w:val="00529F"/>
      <w:sz w:val="20"/>
      <w:szCs w:val="20"/>
    </w:rPr>
  </w:style>
  <w:style w:type="character" w:customStyle="1" w:styleId="author1">
    <w:name w:val="author1"/>
    <w:uiPriority w:val="99"/>
    <w:qFormat/>
    <w:rsid w:val="00C651EB"/>
    <w:rPr>
      <w:rFonts w:ascii="Arial" w:hAnsi="Arial" w:cs="Arial" w:hint="default"/>
      <w:b w:val="0"/>
      <w:bCs w:val="0"/>
      <w:i/>
      <w:iCs/>
      <w:sz w:val="15"/>
      <w:szCs w:val="15"/>
    </w:rPr>
  </w:style>
  <w:style w:type="character" w:styleId="HTML">
    <w:name w:val="HTML Cite"/>
    <w:qFormat/>
    <w:rsid w:val="00C651EB"/>
    <w:rPr>
      <w:i/>
      <w:iCs/>
    </w:rPr>
  </w:style>
  <w:style w:type="character" w:styleId="af5">
    <w:name w:val="Emphasis"/>
    <w:uiPriority w:val="20"/>
    <w:qFormat/>
    <w:rsid w:val="00C651EB"/>
    <w:rPr>
      <w:i/>
      <w:iCs/>
    </w:rPr>
  </w:style>
  <w:style w:type="character" w:customStyle="1" w:styleId="postbody">
    <w:name w:val="postbody"/>
    <w:basedOn w:val="a0"/>
    <w:uiPriority w:val="99"/>
    <w:qFormat/>
    <w:rsid w:val="00C651EB"/>
  </w:style>
  <w:style w:type="character" w:customStyle="1" w:styleId="datatitle1">
    <w:name w:val="datatitle1"/>
    <w:uiPriority w:val="99"/>
    <w:qFormat/>
    <w:rsid w:val="00C651EB"/>
    <w:rPr>
      <w:b/>
      <w:bCs/>
      <w:color w:val="10619F"/>
      <w:sz w:val="18"/>
      <w:szCs w:val="18"/>
    </w:rPr>
  </w:style>
  <w:style w:type="character" w:customStyle="1" w:styleId="l">
    <w:name w:val="l"/>
    <w:basedOn w:val="a0"/>
    <w:uiPriority w:val="99"/>
    <w:qFormat/>
    <w:rsid w:val="00C651EB"/>
  </w:style>
  <w:style w:type="paragraph" w:styleId="21">
    <w:name w:val="Body Text Indent 2"/>
    <w:basedOn w:val="a"/>
    <w:link w:val="22"/>
    <w:qFormat/>
    <w:rsid w:val="00C651EB"/>
    <w:pPr>
      <w:autoSpaceDE w:val="0"/>
      <w:autoSpaceDN w:val="0"/>
      <w:adjustRightInd w:val="0"/>
      <w:spacing w:line="240" w:lineRule="auto"/>
      <w:ind w:left="360" w:hangingChars="200" w:hanging="360"/>
      <w:jc w:val="left"/>
    </w:pPr>
    <w:rPr>
      <w:rFonts w:ascii="TimesNewRoman" w:hAnsi="TimesNewRoman"/>
      <w:kern w:val="0"/>
      <w:sz w:val="18"/>
      <w:szCs w:val="15"/>
      <w:lang w:eastAsia="zh-CN"/>
    </w:rPr>
  </w:style>
  <w:style w:type="paragraph" w:styleId="TOC5">
    <w:name w:val="toc 5"/>
    <w:basedOn w:val="a"/>
    <w:next w:val="a"/>
    <w:uiPriority w:val="99"/>
    <w:qFormat/>
    <w:rsid w:val="00C651EB"/>
    <w:pPr>
      <w:spacing w:line="240" w:lineRule="auto"/>
      <w:ind w:leftChars="800" w:left="1680"/>
    </w:pPr>
    <w:rPr>
      <w:rFonts w:ascii="Times New Roman" w:hAnsi="Times New Roman"/>
      <w:kern w:val="2"/>
      <w:sz w:val="21"/>
      <w:szCs w:val="24"/>
      <w:lang w:eastAsia="zh-CN"/>
    </w:rPr>
  </w:style>
  <w:style w:type="paragraph" w:styleId="TOC1">
    <w:name w:val="toc 1"/>
    <w:basedOn w:val="a"/>
    <w:next w:val="a"/>
    <w:uiPriority w:val="39"/>
    <w:qFormat/>
    <w:rsid w:val="00C651EB"/>
    <w:pPr>
      <w:spacing w:line="240" w:lineRule="auto"/>
    </w:pPr>
    <w:rPr>
      <w:rFonts w:ascii="Times New Roman" w:hAnsi="Times New Roman"/>
      <w:kern w:val="2"/>
      <w:sz w:val="21"/>
      <w:szCs w:val="24"/>
      <w:lang w:eastAsia="zh-CN"/>
    </w:rPr>
  </w:style>
  <w:style w:type="paragraph" w:styleId="TOC3">
    <w:name w:val="toc 3"/>
    <w:basedOn w:val="a"/>
    <w:next w:val="a"/>
    <w:uiPriority w:val="39"/>
    <w:qFormat/>
    <w:rsid w:val="00C651EB"/>
    <w:pPr>
      <w:spacing w:line="240" w:lineRule="auto"/>
      <w:ind w:leftChars="400" w:left="840"/>
    </w:pPr>
    <w:rPr>
      <w:rFonts w:ascii="Times New Roman" w:hAnsi="Times New Roman"/>
      <w:kern w:val="2"/>
      <w:sz w:val="21"/>
      <w:szCs w:val="24"/>
      <w:lang w:eastAsia="zh-CN"/>
    </w:rPr>
  </w:style>
  <w:style w:type="paragraph" w:styleId="TOC6">
    <w:name w:val="toc 6"/>
    <w:basedOn w:val="a"/>
    <w:next w:val="a"/>
    <w:uiPriority w:val="99"/>
    <w:qFormat/>
    <w:rsid w:val="00C651EB"/>
    <w:pPr>
      <w:spacing w:line="240" w:lineRule="auto"/>
      <w:ind w:leftChars="1000" w:left="2100"/>
    </w:pPr>
    <w:rPr>
      <w:rFonts w:ascii="Times New Roman" w:hAnsi="Times New Roman"/>
      <w:kern w:val="2"/>
      <w:sz w:val="21"/>
      <w:szCs w:val="24"/>
      <w:lang w:eastAsia="zh-CN"/>
    </w:rPr>
  </w:style>
  <w:style w:type="paragraph" w:styleId="af6">
    <w:name w:val="Balloon Text"/>
    <w:basedOn w:val="a"/>
    <w:link w:val="af7"/>
    <w:uiPriority w:val="99"/>
    <w:qFormat/>
    <w:rsid w:val="00C651EB"/>
    <w:pPr>
      <w:spacing w:line="240" w:lineRule="auto"/>
    </w:pPr>
    <w:rPr>
      <w:rFonts w:ascii="Times New Roman" w:hAnsi="Times New Roman"/>
      <w:kern w:val="2"/>
      <w:sz w:val="18"/>
      <w:szCs w:val="18"/>
      <w:lang w:eastAsia="zh-CN"/>
    </w:rPr>
  </w:style>
  <w:style w:type="paragraph" w:styleId="31">
    <w:name w:val="Body Text 3"/>
    <w:basedOn w:val="a"/>
    <w:link w:val="32"/>
    <w:qFormat/>
    <w:rsid w:val="00C651EB"/>
    <w:pPr>
      <w:spacing w:line="240" w:lineRule="auto"/>
    </w:pPr>
    <w:rPr>
      <w:rFonts w:ascii="宋体" w:hAnsi="宋体"/>
      <w:kern w:val="0"/>
      <w:sz w:val="15"/>
      <w:lang w:eastAsia="zh-CN"/>
    </w:rPr>
  </w:style>
  <w:style w:type="paragraph" w:styleId="af8">
    <w:name w:val="Normal Indent"/>
    <w:basedOn w:val="a"/>
    <w:qFormat/>
    <w:rsid w:val="00C651EB"/>
    <w:pPr>
      <w:spacing w:line="240" w:lineRule="auto"/>
      <w:ind w:firstLine="420"/>
    </w:pPr>
    <w:rPr>
      <w:rFonts w:ascii="Times New Roman" w:hAnsi="Times New Roman"/>
      <w:kern w:val="2"/>
      <w:sz w:val="21"/>
      <w:lang w:eastAsia="zh-CN"/>
    </w:rPr>
  </w:style>
  <w:style w:type="paragraph" w:styleId="af9">
    <w:name w:val="Body Text"/>
    <w:basedOn w:val="Default"/>
    <w:next w:val="Default"/>
    <w:link w:val="afa"/>
    <w:uiPriority w:val="99"/>
    <w:qFormat/>
    <w:rsid w:val="00C651EB"/>
    <w:rPr>
      <w:szCs w:val="24"/>
    </w:rPr>
  </w:style>
  <w:style w:type="paragraph" w:customStyle="1" w:styleId="Default">
    <w:name w:val="Default"/>
    <w:qFormat/>
    <w:rsid w:val="00C651EB"/>
    <w:pPr>
      <w:widowControl w:val="0"/>
      <w:autoSpaceDE w:val="0"/>
      <w:autoSpaceDN w:val="0"/>
      <w:adjustRightInd w:val="0"/>
    </w:pPr>
    <w:rPr>
      <w:rFonts w:ascii="宋体"/>
    </w:rPr>
  </w:style>
  <w:style w:type="paragraph" w:styleId="33">
    <w:name w:val="Body Text Indent 3"/>
    <w:basedOn w:val="a"/>
    <w:link w:val="34"/>
    <w:qFormat/>
    <w:rsid w:val="00C651EB"/>
    <w:pPr>
      <w:spacing w:line="300" w:lineRule="auto"/>
      <w:ind w:firstLine="420"/>
    </w:pPr>
    <w:rPr>
      <w:rFonts w:ascii="Times New Roman" w:hAnsi="Times New Roman"/>
      <w:color w:val="FF0000"/>
      <w:kern w:val="2"/>
      <w:sz w:val="21"/>
      <w:szCs w:val="24"/>
      <w:lang w:eastAsia="zh-CN"/>
    </w:rPr>
  </w:style>
  <w:style w:type="paragraph" w:styleId="TOC8">
    <w:name w:val="toc 8"/>
    <w:basedOn w:val="a"/>
    <w:next w:val="a"/>
    <w:uiPriority w:val="99"/>
    <w:qFormat/>
    <w:rsid w:val="00C651EB"/>
    <w:pPr>
      <w:spacing w:line="240" w:lineRule="auto"/>
      <w:ind w:leftChars="1400" w:left="2940"/>
    </w:pPr>
    <w:rPr>
      <w:rFonts w:ascii="Times New Roman" w:hAnsi="Times New Roman"/>
      <w:kern w:val="2"/>
      <w:sz w:val="21"/>
      <w:szCs w:val="24"/>
      <w:lang w:eastAsia="zh-CN"/>
    </w:rPr>
  </w:style>
  <w:style w:type="paragraph" w:styleId="afb">
    <w:name w:val="Subtitle"/>
    <w:basedOn w:val="Default"/>
    <w:next w:val="Default"/>
    <w:link w:val="afc"/>
    <w:uiPriority w:val="99"/>
    <w:qFormat/>
    <w:rsid w:val="00C651EB"/>
    <w:pPr>
      <w:spacing w:before="320"/>
    </w:pPr>
    <w:rPr>
      <w:rFonts w:ascii="黑体" w:eastAsia="黑体"/>
      <w:szCs w:val="24"/>
    </w:rPr>
  </w:style>
  <w:style w:type="paragraph" w:styleId="TOC2">
    <w:name w:val="toc 2"/>
    <w:basedOn w:val="a"/>
    <w:next w:val="a"/>
    <w:uiPriority w:val="39"/>
    <w:qFormat/>
    <w:rsid w:val="00C651EB"/>
    <w:pPr>
      <w:spacing w:line="240" w:lineRule="auto"/>
      <w:ind w:leftChars="200" w:left="420"/>
    </w:pPr>
    <w:rPr>
      <w:rFonts w:ascii="Times New Roman" w:hAnsi="Times New Roman"/>
      <w:kern w:val="2"/>
      <w:sz w:val="21"/>
      <w:szCs w:val="24"/>
      <w:lang w:eastAsia="zh-CN"/>
    </w:rPr>
  </w:style>
  <w:style w:type="paragraph" w:styleId="TOC9">
    <w:name w:val="toc 9"/>
    <w:basedOn w:val="a"/>
    <w:next w:val="a"/>
    <w:uiPriority w:val="99"/>
    <w:qFormat/>
    <w:rsid w:val="00C651EB"/>
    <w:pPr>
      <w:spacing w:line="240" w:lineRule="auto"/>
      <w:ind w:leftChars="1600" w:left="3360"/>
    </w:pPr>
    <w:rPr>
      <w:rFonts w:ascii="Times New Roman" w:hAnsi="Times New Roman"/>
      <w:kern w:val="2"/>
      <w:sz w:val="21"/>
      <w:szCs w:val="24"/>
      <w:lang w:eastAsia="zh-CN"/>
    </w:rPr>
  </w:style>
  <w:style w:type="paragraph" w:styleId="23">
    <w:name w:val="Body Text 2"/>
    <w:basedOn w:val="a"/>
    <w:link w:val="24"/>
    <w:qFormat/>
    <w:rsid w:val="00C651EB"/>
    <w:pPr>
      <w:autoSpaceDE w:val="0"/>
      <w:autoSpaceDN w:val="0"/>
      <w:adjustRightInd w:val="0"/>
      <w:spacing w:line="240" w:lineRule="auto"/>
      <w:jc w:val="left"/>
    </w:pPr>
    <w:rPr>
      <w:rFonts w:ascii="宋体" w:hAnsi="宋体"/>
      <w:kern w:val="0"/>
      <w:sz w:val="18"/>
      <w:szCs w:val="15"/>
      <w:lang w:eastAsia="zh-CN"/>
    </w:rPr>
  </w:style>
  <w:style w:type="paragraph" w:styleId="TOC7">
    <w:name w:val="toc 7"/>
    <w:basedOn w:val="a"/>
    <w:next w:val="a"/>
    <w:uiPriority w:val="99"/>
    <w:qFormat/>
    <w:rsid w:val="00C651EB"/>
    <w:pPr>
      <w:spacing w:line="240" w:lineRule="auto"/>
      <w:ind w:leftChars="1200" w:left="2520"/>
    </w:pPr>
    <w:rPr>
      <w:rFonts w:ascii="Times New Roman" w:hAnsi="Times New Roman"/>
      <w:kern w:val="2"/>
      <w:sz w:val="21"/>
      <w:szCs w:val="24"/>
      <w:lang w:eastAsia="zh-CN"/>
    </w:rPr>
  </w:style>
  <w:style w:type="paragraph" w:styleId="TOC4">
    <w:name w:val="toc 4"/>
    <w:basedOn w:val="a"/>
    <w:next w:val="a"/>
    <w:uiPriority w:val="99"/>
    <w:qFormat/>
    <w:rsid w:val="00C651EB"/>
    <w:pPr>
      <w:spacing w:line="240" w:lineRule="auto"/>
      <w:ind w:leftChars="600" w:left="1260"/>
    </w:pPr>
    <w:rPr>
      <w:rFonts w:ascii="Times New Roman" w:hAnsi="Times New Roman"/>
      <w:kern w:val="2"/>
      <w:sz w:val="21"/>
      <w:szCs w:val="24"/>
      <w:lang w:eastAsia="zh-CN"/>
    </w:rPr>
  </w:style>
  <w:style w:type="paragraph" w:styleId="35">
    <w:name w:val="List Number 3"/>
    <w:basedOn w:val="a"/>
    <w:qFormat/>
    <w:rsid w:val="00C651EB"/>
    <w:pPr>
      <w:tabs>
        <w:tab w:val="left" w:pos="1200"/>
      </w:tabs>
      <w:spacing w:line="240" w:lineRule="auto"/>
      <w:ind w:left="1200" w:hanging="360"/>
    </w:pPr>
    <w:rPr>
      <w:rFonts w:ascii="Times New Roman" w:hAnsi="Times New Roman"/>
      <w:kern w:val="2"/>
      <w:sz w:val="21"/>
      <w:szCs w:val="24"/>
      <w:lang w:eastAsia="zh-CN"/>
    </w:rPr>
  </w:style>
  <w:style w:type="paragraph" w:styleId="z-">
    <w:name w:val="HTML Bottom of Form"/>
    <w:basedOn w:val="a"/>
    <w:next w:val="a"/>
    <w:link w:val="z-0"/>
    <w:rsid w:val="00C651EB"/>
    <w:pPr>
      <w:widowControl/>
      <w:pBdr>
        <w:top w:val="single" w:sz="6" w:space="1" w:color="auto"/>
      </w:pBdr>
      <w:spacing w:line="240" w:lineRule="auto"/>
      <w:jc w:val="center"/>
    </w:pPr>
    <w:rPr>
      <w:rFonts w:ascii="Arial" w:eastAsia="Arial Unicode MS" w:hAnsi="Arial" w:cs="Arial"/>
      <w:vanish/>
      <w:kern w:val="0"/>
      <w:sz w:val="16"/>
      <w:szCs w:val="16"/>
      <w:lang w:eastAsia="zh-CN"/>
    </w:rPr>
  </w:style>
  <w:style w:type="paragraph" w:styleId="z-1">
    <w:name w:val="HTML Top of Form"/>
    <w:basedOn w:val="a"/>
    <w:next w:val="a"/>
    <w:link w:val="z-2"/>
    <w:rsid w:val="00C651EB"/>
    <w:pPr>
      <w:widowControl/>
      <w:pBdr>
        <w:bottom w:val="single" w:sz="6" w:space="1" w:color="auto"/>
      </w:pBdr>
      <w:spacing w:line="240" w:lineRule="auto"/>
      <w:jc w:val="center"/>
    </w:pPr>
    <w:rPr>
      <w:rFonts w:ascii="Arial" w:eastAsia="Arial Unicode MS" w:hAnsi="Arial" w:cs="Arial"/>
      <w:vanish/>
      <w:kern w:val="0"/>
      <w:sz w:val="16"/>
      <w:szCs w:val="16"/>
      <w:lang w:eastAsia="zh-CN"/>
    </w:rPr>
  </w:style>
  <w:style w:type="paragraph" w:customStyle="1" w:styleId="CharCharCharCharCharCharCharCharCharCharChar">
    <w:name w:val="Char Char Char Char Char Char Char Char Char Char Char"/>
    <w:uiPriority w:val="99"/>
    <w:qFormat/>
    <w:rsid w:val="00C651EB"/>
    <w:pPr>
      <w:widowControl w:val="0"/>
      <w:spacing w:line="300" w:lineRule="auto"/>
      <w:ind w:firstLineChars="200" w:firstLine="480"/>
      <w:jc w:val="both"/>
    </w:pPr>
    <w:rPr>
      <w:rFonts w:eastAsia="仿宋_GB2312"/>
      <w:kern w:val="2"/>
      <w:sz w:val="24"/>
      <w:szCs w:val="24"/>
    </w:rPr>
  </w:style>
  <w:style w:type="paragraph" w:customStyle="1" w:styleId="11">
    <w:name w:val="标题1"/>
    <w:basedOn w:val="a"/>
    <w:link w:val="TITLECharChar"/>
    <w:qFormat/>
    <w:rsid w:val="00C651EB"/>
    <w:pPr>
      <w:spacing w:before="120" w:after="120" w:line="360" w:lineRule="atLeast"/>
      <w:jc w:val="center"/>
    </w:pPr>
    <w:rPr>
      <w:rFonts w:ascii="Times New Roman" w:hAnsi="Times New Roman"/>
      <w:b/>
      <w:snapToGrid w:val="0"/>
      <w:kern w:val="0"/>
      <w:sz w:val="36"/>
    </w:rPr>
  </w:style>
  <w:style w:type="paragraph" w:customStyle="1" w:styleId="MTDisplayEquation">
    <w:name w:val="MTDisplayEquation"/>
    <w:basedOn w:val="a"/>
    <w:next w:val="a"/>
    <w:uiPriority w:val="99"/>
    <w:qFormat/>
    <w:rsid w:val="00C651EB"/>
    <w:pPr>
      <w:tabs>
        <w:tab w:val="center" w:pos="4860"/>
        <w:tab w:val="right" w:pos="9720"/>
      </w:tabs>
      <w:spacing w:line="240" w:lineRule="auto"/>
    </w:pPr>
    <w:rPr>
      <w:rFonts w:ascii="Times New Roman" w:hAnsi="Times New Roman"/>
      <w:kern w:val="2"/>
      <w:sz w:val="21"/>
      <w:szCs w:val="24"/>
      <w:lang w:eastAsia="zh-CN"/>
    </w:rPr>
  </w:style>
  <w:style w:type="paragraph" w:customStyle="1" w:styleId="CharCharCharCharCharCharCharCharCharCharChar1">
    <w:name w:val="Char Char Char Char Char Char Char Char Char Char Char1"/>
    <w:qFormat/>
    <w:rsid w:val="00C651EB"/>
    <w:pPr>
      <w:widowControl w:val="0"/>
      <w:spacing w:line="300" w:lineRule="auto"/>
      <w:ind w:firstLineChars="200" w:firstLine="480"/>
      <w:jc w:val="both"/>
    </w:pPr>
    <w:rPr>
      <w:rFonts w:eastAsia="仿宋_GB2312"/>
      <w:kern w:val="2"/>
      <w:sz w:val="24"/>
      <w:szCs w:val="24"/>
    </w:rPr>
  </w:style>
  <w:style w:type="paragraph" w:customStyle="1" w:styleId="afd">
    <w:name w:val="作者"/>
    <w:basedOn w:val="Default"/>
    <w:next w:val="Default"/>
    <w:uiPriority w:val="99"/>
    <w:qFormat/>
    <w:rsid w:val="00C651EB"/>
    <w:pPr>
      <w:spacing w:before="160" w:after="240"/>
    </w:pPr>
    <w:rPr>
      <w:rFonts w:ascii="仿宋" w:eastAsia="仿宋"/>
      <w:sz w:val="24"/>
      <w:szCs w:val="24"/>
    </w:rPr>
  </w:style>
  <w:style w:type="paragraph" w:customStyle="1" w:styleId="CharCharGB2312">
    <w:name w:val="图注 Char Char + 楷体_GB2312"/>
    <w:basedOn w:val="a"/>
    <w:uiPriority w:val="99"/>
    <w:qFormat/>
    <w:rsid w:val="00C651EB"/>
    <w:pPr>
      <w:adjustRightInd w:val="0"/>
      <w:snapToGrid w:val="0"/>
      <w:spacing w:before="100" w:beforeAutospacing="1" w:after="100" w:afterAutospacing="1" w:line="240" w:lineRule="auto"/>
      <w:jc w:val="center"/>
    </w:pPr>
    <w:rPr>
      <w:rFonts w:ascii="Times New Roman" w:eastAsia="楷体_GB2312" w:hAnsi="Times New Roman"/>
      <w:kern w:val="2"/>
      <w:sz w:val="21"/>
      <w:szCs w:val="21"/>
      <w:lang w:eastAsia="zh-CN"/>
    </w:rPr>
  </w:style>
  <w:style w:type="paragraph" w:customStyle="1" w:styleId="afe">
    <w:name w:val="首页起始"/>
    <w:basedOn w:val="Default"/>
    <w:next w:val="Default"/>
    <w:uiPriority w:val="99"/>
    <w:qFormat/>
    <w:rsid w:val="00C651EB"/>
    <w:rPr>
      <w:rFonts w:ascii="Times New Roman"/>
      <w:sz w:val="24"/>
      <w:szCs w:val="24"/>
    </w:rPr>
  </w:style>
  <w:style w:type="paragraph" w:customStyle="1" w:styleId="Char">
    <w:name w:val="Char"/>
    <w:qFormat/>
    <w:rsid w:val="00C651EB"/>
    <w:pPr>
      <w:widowControl w:val="0"/>
      <w:spacing w:line="300" w:lineRule="auto"/>
      <w:ind w:firstLineChars="200" w:firstLine="480"/>
      <w:jc w:val="both"/>
    </w:pPr>
    <w:rPr>
      <w:rFonts w:eastAsia="仿宋_GB2312"/>
      <w:kern w:val="2"/>
      <w:sz w:val="24"/>
      <w:szCs w:val="24"/>
    </w:rPr>
  </w:style>
  <w:style w:type="paragraph" w:customStyle="1" w:styleId="references0">
    <w:name w:val="references"/>
    <w:basedOn w:val="Default"/>
    <w:next w:val="Default"/>
    <w:uiPriority w:val="99"/>
    <w:qFormat/>
    <w:rsid w:val="00C651EB"/>
    <w:pPr>
      <w:spacing w:after="50"/>
    </w:pPr>
    <w:rPr>
      <w:rFonts w:ascii="Times New Roman"/>
      <w:sz w:val="24"/>
      <w:szCs w:val="24"/>
    </w:rPr>
  </w:style>
  <w:style w:type="paragraph" w:customStyle="1" w:styleId="Reference">
    <w:name w:val="Reference"/>
    <w:basedOn w:val="a"/>
    <w:next w:val="TextofReference"/>
    <w:uiPriority w:val="99"/>
    <w:qFormat/>
    <w:rsid w:val="00C651EB"/>
    <w:pPr>
      <w:overflowPunct w:val="0"/>
      <w:snapToGrid w:val="0"/>
      <w:spacing w:before="280" w:line="240" w:lineRule="auto"/>
      <w:jc w:val="left"/>
      <w:outlineLvl w:val="0"/>
    </w:pPr>
    <w:rPr>
      <w:rFonts w:ascii="Times New Roman" w:eastAsia="黑体" w:hAnsi="Times New Roman"/>
      <w:b/>
      <w:kern w:val="2"/>
      <w:sz w:val="18"/>
      <w:lang w:eastAsia="zh-CN"/>
    </w:rPr>
  </w:style>
  <w:style w:type="paragraph" w:customStyle="1" w:styleId="TextofReference">
    <w:name w:val="Text of Reference"/>
    <w:uiPriority w:val="99"/>
    <w:qFormat/>
    <w:rsid w:val="00C651EB"/>
    <w:pPr>
      <w:tabs>
        <w:tab w:val="left" w:pos="403"/>
      </w:tabs>
      <w:spacing w:line="260" w:lineRule="exact"/>
      <w:ind w:left="403" w:hanging="79"/>
      <w:jc w:val="both"/>
    </w:pPr>
    <w:rPr>
      <w:sz w:val="15"/>
    </w:rPr>
  </w:style>
  <w:style w:type="paragraph" w:customStyle="1" w:styleId="Name">
    <w:name w:val="Name"/>
    <w:basedOn w:val="a"/>
    <w:next w:val="a"/>
    <w:qFormat/>
    <w:rsid w:val="00C651EB"/>
    <w:pPr>
      <w:keepNext/>
      <w:overflowPunct w:val="0"/>
      <w:spacing w:before="220" w:after="180" w:line="0" w:lineRule="atLeast"/>
      <w:jc w:val="left"/>
    </w:pPr>
    <w:rPr>
      <w:rFonts w:ascii="Times New Roman" w:hAnsi="Times New Roman"/>
      <w:kern w:val="2"/>
      <w:sz w:val="18"/>
      <w:lang w:eastAsia="zh-CN"/>
    </w:rPr>
  </w:style>
  <w:style w:type="paragraph" w:customStyle="1" w:styleId="TextofReference1">
    <w:name w:val="Text of Reference 1"/>
    <w:basedOn w:val="Default"/>
    <w:next w:val="Default"/>
    <w:uiPriority w:val="99"/>
    <w:qFormat/>
    <w:rsid w:val="00C651EB"/>
    <w:rPr>
      <w:rFonts w:ascii="Times New Roman"/>
      <w:sz w:val="24"/>
      <w:szCs w:val="24"/>
    </w:rPr>
  </w:style>
  <w:style w:type="paragraph" w:customStyle="1" w:styleId="aff">
    <w:name w:val="题目"/>
    <w:basedOn w:val="Default"/>
    <w:next w:val="Default"/>
    <w:uiPriority w:val="99"/>
    <w:qFormat/>
    <w:rsid w:val="00C651EB"/>
    <w:pPr>
      <w:spacing w:before="320"/>
    </w:pPr>
    <w:rPr>
      <w:rFonts w:ascii="黑体" w:eastAsia="黑体"/>
      <w:sz w:val="24"/>
      <w:szCs w:val="24"/>
    </w:rPr>
  </w:style>
  <w:style w:type="paragraph" w:customStyle="1" w:styleId="12">
    <w:name w:val="正文1"/>
    <w:basedOn w:val="Default"/>
    <w:next w:val="Default"/>
    <w:uiPriority w:val="99"/>
    <w:qFormat/>
    <w:rsid w:val="00C651EB"/>
    <w:rPr>
      <w:sz w:val="24"/>
      <w:szCs w:val="24"/>
    </w:rPr>
  </w:style>
  <w:style w:type="paragraph" w:customStyle="1" w:styleId="aff0">
    <w:name w:val="正文文字"/>
    <w:basedOn w:val="Default"/>
    <w:next w:val="Default"/>
    <w:uiPriority w:val="99"/>
    <w:qFormat/>
    <w:rsid w:val="00C651EB"/>
    <w:rPr>
      <w:sz w:val="24"/>
      <w:szCs w:val="24"/>
    </w:rPr>
  </w:style>
  <w:style w:type="paragraph" w:customStyle="1" w:styleId="NUDT">
    <w:name w:val="NUDT正文"/>
    <w:basedOn w:val="a"/>
    <w:uiPriority w:val="99"/>
    <w:qFormat/>
    <w:rsid w:val="00C651EB"/>
    <w:pPr>
      <w:adjustRightInd w:val="0"/>
      <w:spacing w:line="300" w:lineRule="auto"/>
      <w:ind w:firstLineChars="200" w:firstLine="200"/>
      <w:textAlignment w:val="baseline"/>
    </w:pPr>
    <w:rPr>
      <w:rFonts w:ascii="Times New Roman" w:hAnsi="Times New Roman" w:cs="宋体"/>
      <w:kern w:val="0"/>
      <w:sz w:val="24"/>
      <w:szCs w:val="24"/>
      <w:lang w:eastAsia="zh-CN"/>
    </w:rPr>
  </w:style>
  <w:style w:type="paragraph" w:customStyle="1" w:styleId="Textof">
    <w:name w:val="Text of 中文参考文献"/>
    <w:basedOn w:val="TextofReference"/>
    <w:uiPriority w:val="99"/>
    <w:qFormat/>
    <w:rsid w:val="00C651EB"/>
    <w:pPr>
      <w:tabs>
        <w:tab w:val="left" w:pos="346"/>
      </w:tabs>
      <w:ind w:left="258" w:hangingChars="258" w:hanging="258"/>
    </w:pPr>
  </w:style>
  <w:style w:type="paragraph" w:customStyle="1" w:styleId="Keywords">
    <w:name w:val="Key words"/>
    <w:basedOn w:val="a"/>
    <w:next w:val="aff1"/>
    <w:uiPriority w:val="99"/>
    <w:qFormat/>
    <w:rsid w:val="00C651EB"/>
    <w:pPr>
      <w:tabs>
        <w:tab w:val="left" w:pos="1176"/>
      </w:tabs>
      <w:overflowPunct w:val="0"/>
      <w:adjustRightInd w:val="0"/>
      <w:spacing w:after="290" w:line="240" w:lineRule="auto"/>
      <w:ind w:left="632" w:hangingChars="632" w:hanging="632"/>
    </w:pPr>
    <w:rPr>
      <w:rFonts w:ascii="Times New Roman" w:eastAsia="楷体_GB2312" w:hAnsi="Times New Roman"/>
      <w:snapToGrid w:val="0"/>
      <w:kern w:val="2"/>
      <w:sz w:val="18"/>
      <w:lang w:eastAsia="zh-CN"/>
    </w:rPr>
  </w:style>
  <w:style w:type="paragraph" w:customStyle="1" w:styleId="aff1">
    <w:name w:val="摘要"/>
    <w:basedOn w:val="Default"/>
    <w:next w:val="Default"/>
    <w:uiPriority w:val="99"/>
    <w:qFormat/>
    <w:rsid w:val="00C651EB"/>
    <w:rPr>
      <w:rFonts w:ascii="楷体_GB2312" w:eastAsia="楷体_GB2312"/>
      <w:szCs w:val="24"/>
    </w:rPr>
  </w:style>
  <w:style w:type="paragraph" w:customStyle="1" w:styleId="Textof0">
    <w:name w:val="Text of 中文参考文献１"/>
    <w:basedOn w:val="Textof"/>
    <w:uiPriority w:val="99"/>
    <w:qFormat/>
    <w:rsid w:val="00C651EB"/>
    <w:pPr>
      <w:tabs>
        <w:tab w:val="clear" w:pos="346"/>
        <w:tab w:val="clear" w:pos="403"/>
        <w:tab w:val="left" w:pos="78"/>
        <w:tab w:val="left" w:pos="424"/>
      </w:tabs>
    </w:pPr>
  </w:style>
  <w:style w:type="paragraph" w:customStyle="1" w:styleId="y">
    <w:name w:val=".y.."/>
    <w:basedOn w:val="Default"/>
    <w:next w:val="Default"/>
    <w:uiPriority w:val="99"/>
    <w:qFormat/>
    <w:rsid w:val="00C651EB"/>
    <w:rPr>
      <w:szCs w:val="24"/>
    </w:rPr>
  </w:style>
  <w:style w:type="paragraph" w:customStyle="1" w:styleId="aff2">
    <w:name w:val="首页页眉"/>
    <w:basedOn w:val="Default"/>
    <w:next w:val="Default"/>
    <w:uiPriority w:val="99"/>
    <w:qFormat/>
    <w:rsid w:val="00C651EB"/>
    <w:rPr>
      <w:rFonts w:ascii="SymbolMT" w:eastAsia="SymbolMT"/>
      <w:szCs w:val="24"/>
    </w:rPr>
  </w:style>
  <w:style w:type="character" w:customStyle="1" w:styleId="st1">
    <w:name w:val="st1"/>
    <w:basedOn w:val="a0"/>
    <w:qFormat/>
    <w:rsid w:val="00C651EB"/>
  </w:style>
  <w:style w:type="character" w:customStyle="1" w:styleId="hps">
    <w:name w:val="hps"/>
    <w:basedOn w:val="a0"/>
    <w:uiPriority w:val="99"/>
    <w:qFormat/>
    <w:rsid w:val="00C651EB"/>
  </w:style>
  <w:style w:type="character" w:customStyle="1" w:styleId="atn">
    <w:name w:val="atn"/>
    <w:basedOn w:val="a0"/>
    <w:qFormat/>
    <w:rsid w:val="00C651EB"/>
  </w:style>
  <w:style w:type="character" w:customStyle="1" w:styleId="web-item2">
    <w:name w:val="web-item2"/>
    <w:qFormat/>
    <w:rsid w:val="00C651EB"/>
    <w:rPr>
      <w:sz w:val="12"/>
      <w:szCs w:val="12"/>
    </w:rPr>
  </w:style>
  <w:style w:type="character" w:customStyle="1" w:styleId="shorttext">
    <w:name w:val="short_text"/>
    <w:basedOn w:val="a0"/>
    <w:uiPriority w:val="99"/>
    <w:qFormat/>
    <w:rsid w:val="00C651EB"/>
  </w:style>
  <w:style w:type="paragraph" w:styleId="aff3">
    <w:name w:val="List Paragraph"/>
    <w:basedOn w:val="a"/>
    <w:link w:val="aff4"/>
    <w:uiPriority w:val="34"/>
    <w:qFormat/>
    <w:rsid w:val="00C651EB"/>
    <w:pPr>
      <w:spacing w:line="240" w:lineRule="auto"/>
      <w:ind w:firstLineChars="200" w:firstLine="420"/>
    </w:pPr>
    <w:rPr>
      <w:rFonts w:ascii="Times New Roman" w:hAnsi="Times New Roman"/>
      <w:kern w:val="2"/>
      <w:sz w:val="21"/>
      <w:szCs w:val="24"/>
      <w:lang w:eastAsia="zh-CN"/>
    </w:rPr>
  </w:style>
  <w:style w:type="paragraph" w:customStyle="1" w:styleId="p0">
    <w:name w:val="p0"/>
    <w:basedOn w:val="a"/>
    <w:qFormat/>
    <w:rsid w:val="00D56C63"/>
    <w:pPr>
      <w:widowControl/>
      <w:spacing w:line="240" w:lineRule="auto"/>
    </w:pPr>
    <w:rPr>
      <w:rFonts w:ascii="Times New Roman" w:hAnsi="Times New Roman"/>
      <w:kern w:val="0"/>
      <w:sz w:val="21"/>
      <w:szCs w:val="21"/>
      <w:lang w:eastAsia="zh-CN"/>
    </w:rPr>
  </w:style>
  <w:style w:type="character" w:customStyle="1" w:styleId="CharChar1">
    <w:name w:val="Char Char1"/>
    <w:qFormat/>
    <w:rsid w:val="0032080C"/>
    <w:rPr>
      <w:rFonts w:eastAsia="宋体"/>
      <w:kern w:val="2"/>
      <w:sz w:val="18"/>
      <w:szCs w:val="18"/>
      <w:lang w:val="en-US" w:eastAsia="zh-CN" w:bidi="ar-SA"/>
    </w:rPr>
  </w:style>
  <w:style w:type="paragraph" w:customStyle="1" w:styleId="Mdeck8references">
    <w:name w:val="M_deck_8_references"/>
    <w:qFormat/>
    <w:rsid w:val="00F81409"/>
    <w:pPr>
      <w:kinsoku w:val="0"/>
      <w:overflowPunct w:val="0"/>
      <w:autoSpaceDE w:val="0"/>
      <w:autoSpaceDN w:val="0"/>
      <w:adjustRightInd w:val="0"/>
      <w:snapToGrid w:val="0"/>
      <w:spacing w:line="340" w:lineRule="atLeast"/>
      <w:ind w:left="456" w:hanging="216"/>
      <w:jc w:val="both"/>
    </w:pPr>
    <w:rPr>
      <w:rFonts w:eastAsia="Times New Roman" w:cstheme="minorBidi"/>
      <w:snapToGrid w:val="0"/>
      <w:color w:val="000000"/>
      <w:sz w:val="24"/>
      <w:szCs w:val="24"/>
      <w:lang w:eastAsia="de-DE" w:bidi="en-US"/>
    </w:rPr>
  </w:style>
  <w:style w:type="character" w:customStyle="1" w:styleId="MTEquationSection">
    <w:name w:val="MTEquationSection"/>
    <w:basedOn w:val="a0"/>
    <w:qFormat/>
    <w:rsid w:val="00C65753"/>
    <w:rPr>
      <w:rFonts w:ascii="Helvetica" w:hAnsi="Helvetica"/>
      <w:snapToGrid w:val="0"/>
      <w:vanish/>
      <w:color w:val="FF0000"/>
      <w:spacing w:val="6"/>
      <w:kern w:val="16"/>
      <w:sz w:val="48"/>
    </w:rPr>
  </w:style>
  <w:style w:type="character" w:customStyle="1" w:styleId="10">
    <w:name w:val="标题 1 字符"/>
    <w:basedOn w:val="a0"/>
    <w:link w:val="1"/>
    <w:uiPriority w:val="9"/>
    <w:qFormat/>
    <w:rsid w:val="005E4D4A"/>
    <w:rPr>
      <w:rFonts w:ascii="Helvetica" w:hAnsi="Helvetica"/>
      <w:b/>
      <w:smallCaps/>
      <w:kern w:val="16"/>
      <w:sz w:val="23"/>
      <w:lang w:eastAsia="en-US"/>
    </w:rPr>
  </w:style>
  <w:style w:type="character" w:customStyle="1" w:styleId="20">
    <w:name w:val="标题 2 字符"/>
    <w:basedOn w:val="a0"/>
    <w:link w:val="2"/>
    <w:qFormat/>
    <w:rsid w:val="00967774"/>
    <w:rPr>
      <w:rFonts w:ascii="Helvetica" w:hAnsi="Helvetica"/>
      <w:b/>
      <w:kern w:val="16"/>
      <w:lang w:eastAsia="en-US"/>
    </w:rPr>
  </w:style>
  <w:style w:type="character" w:styleId="aff5">
    <w:name w:val="annotation reference"/>
    <w:basedOn w:val="a0"/>
    <w:uiPriority w:val="99"/>
    <w:unhideWhenUsed/>
    <w:qFormat/>
    <w:rsid w:val="00421DB0"/>
    <w:rPr>
      <w:sz w:val="21"/>
      <w:szCs w:val="21"/>
    </w:rPr>
  </w:style>
  <w:style w:type="paragraph" w:styleId="aff6">
    <w:name w:val="annotation text"/>
    <w:basedOn w:val="a"/>
    <w:link w:val="aff7"/>
    <w:uiPriority w:val="99"/>
    <w:unhideWhenUsed/>
    <w:qFormat/>
    <w:rsid w:val="00421DB0"/>
    <w:pPr>
      <w:jc w:val="left"/>
    </w:pPr>
  </w:style>
  <w:style w:type="character" w:customStyle="1" w:styleId="aff7">
    <w:name w:val="批注文字 字符"/>
    <w:basedOn w:val="a0"/>
    <w:link w:val="aff6"/>
    <w:uiPriority w:val="99"/>
    <w:qFormat/>
    <w:rsid w:val="00421DB0"/>
    <w:rPr>
      <w:rFonts w:ascii="Palatino" w:hAnsi="Palatino"/>
      <w:kern w:val="16"/>
      <w:sz w:val="19"/>
      <w:lang w:eastAsia="en-US"/>
    </w:rPr>
  </w:style>
  <w:style w:type="paragraph" w:styleId="aff8">
    <w:name w:val="annotation subject"/>
    <w:basedOn w:val="aff6"/>
    <w:next w:val="aff6"/>
    <w:link w:val="aff9"/>
    <w:uiPriority w:val="99"/>
    <w:unhideWhenUsed/>
    <w:qFormat/>
    <w:rsid w:val="00421DB0"/>
    <w:rPr>
      <w:b/>
      <w:bCs/>
    </w:rPr>
  </w:style>
  <w:style w:type="character" w:customStyle="1" w:styleId="aff9">
    <w:name w:val="批注主题 字符"/>
    <w:basedOn w:val="aff7"/>
    <w:link w:val="aff8"/>
    <w:uiPriority w:val="99"/>
    <w:qFormat/>
    <w:rsid w:val="00421DB0"/>
    <w:rPr>
      <w:rFonts w:ascii="Palatino" w:hAnsi="Palatino"/>
      <w:b/>
      <w:bCs/>
      <w:kern w:val="16"/>
      <w:sz w:val="19"/>
      <w:lang w:eastAsia="en-US"/>
    </w:rPr>
  </w:style>
  <w:style w:type="character" w:customStyle="1" w:styleId="apple-style-span">
    <w:name w:val="apple-style-span"/>
    <w:qFormat/>
    <w:rsid w:val="00252155"/>
    <w:rPr>
      <w:rFonts w:ascii="Calibri Light" w:hAnsi="Calibri Light" w:cs="Calibri Light" w:hint="default"/>
    </w:rPr>
  </w:style>
  <w:style w:type="character" w:customStyle="1" w:styleId="apple-converted-space">
    <w:name w:val="apple-converted-space"/>
    <w:basedOn w:val="a0"/>
    <w:qFormat/>
    <w:rsid w:val="00F67C9A"/>
  </w:style>
  <w:style w:type="character" w:customStyle="1" w:styleId="a5">
    <w:name w:val="脚注文本 字符"/>
    <w:basedOn w:val="a0"/>
    <w:link w:val="a4"/>
    <w:qFormat/>
    <w:rsid w:val="009471A2"/>
    <w:rPr>
      <w:rFonts w:ascii="Palatino" w:hAnsi="Palatino"/>
      <w:kern w:val="16"/>
      <w:sz w:val="15"/>
      <w:lang w:eastAsia="en-US"/>
    </w:rPr>
  </w:style>
  <w:style w:type="character" w:customStyle="1" w:styleId="copied">
    <w:name w:val="copied"/>
    <w:qFormat/>
    <w:rsid w:val="00FE7B48"/>
  </w:style>
  <w:style w:type="character" w:styleId="affa">
    <w:name w:val="Placeholder Text"/>
    <w:basedOn w:val="a0"/>
    <w:uiPriority w:val="99"/>
    <w:semiHidden/>
    <w:qFormat/>
    <w:rsid w:val="001F1CD0"/>
    <w:rPr>
      <w:color w:val="808080"/>
    </w:rPr>
  </w:style>
  <w:style w:type="character" w:customStyle="1" w:styleId="high-light">
    <w:name w:val="high-light"/>
    <w:basedOn w:val="a0"/>
    <w:qFormat/>
    <w:rsid w:val="00B03140"/>
  </w:style>
  <w:style w:type="paragraph" w:customStyle="1" w:styleId="InitialBodyText">
    <w:name w:val="Initial Body Text"/>
    <w:basedOn w:val="a"/>
    <w:link w:val="InitialBodyTextChar"/>
    <w:uiPriority w:val="99"/>
    <w:qFormat/>
    <w:rsid w:val="000D5FA7"/>
    <w:pPr>
      <w:widowControl/>
      <w:spacing w:line="240" w:lineRule="auto"/>
    </w:pPr>
    <w:rPr>
      <w:rFonts w:ascii="Century Schoolbook" w:eastAsiaTheme="minorEastAsia" w:hAnsi="Century Schoolbook"/>
      <w:kern w:val="0"/>
      <w:lang w:eastAsia="zh-CN"/>
    </w:rPr>
  </w:style>
  <w:style w:type="character" w:customStyle="1" w:styleId="InitialBodyTextChar">
    <w:name w:val="Initial Body Text Char"/>
    <w:basedOn w:val="a0"/>
    <w:link w:val="InitialBodyText"/>
    <w:uiPriority w:val="99"/>
    <w:qFormat/>
    <w:rsid w:val="000D5FA7"/>
    <w:rPr>
      <w:rFonts w:ascii="Century Schoolbook" w:eastAsiaTheme="minorEastAsia" w:hAnsi="Century Schoolbook"/>
    </w:rPr>
  </w:style>
  <w:style w:type="table" w:styleId="affb">
    <w:name w:val="Table Grid"/>
    <w:basedOn w:val="a1"/>
    <w:uiPriority w:val="39"/>
    <w:qFormat/>
    <w:rsid w:val="00C51C17"/>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link w:val="3"/>
    <w:qFormat/>
    <w:rsid w:val="00003142"/>
    <w:rPr>
      <w:rFonts w:ascii="Helvetica" w:hAnsi="Helvetica"/>
      <w:i/>
      <w:kern w:val="16"/>
      <w:lang w:eastAsia="en-US"/>
    </w:rPr>
  </w:style>
  <w:style w:type="character" w:customStyle="1" w:styleId="40">
    <w:name w:val="标题 4 字符"/>
    <w:link w:val="4"/>
    <w:qFormat/>
    <w:rsid w:val="00003142"/>
    <w:rPr>
      <w:kern w:val="16"/>
      <w:sz w:val="24"/>
      <w:u w:val="single"/>
      <w:lang w:eastAsia="en-US"/>
    </w:rPr>
  </w:style>
  <w:style w:type="character" w:customStyle="1" w:styleId="50">
    <w:name w:val="标题 5 字符"/>
    <w:link w:val="5"/>
    <w:qFormat/>
    <w:rsid w:val="00003142"/>
    <w:rPr>
      <w:sz w:val="18"/>
      <w:szCs w:val="18"/>
      <w:lang w:eastAsia="en-US"/>
    </w:rPr>
  </w:style>
  <w:style w:type="character" w:customStyle="1" w:styleId="60">
    <w:name w:val="标题 6 字符"/>
    <w:link w:val="6"/>
    <w:qFormat/>
    <w:rsid w:val="00003142"/>
    <w:rPr>
      <w:i/>
      <w:iCs/>
      <w:sz w:val="16"/>
      <w:szCs w:val="16"/>
      <w:lang w:eastAsia="en-US"/>
    </w:rPr>
  </w:style>
  <w:style w:type="character" w:customStyle="1" w:styleId="70">
    <w:name w:val="标题 7 字符"/>
    <w:link w:val="7"/>
    <w:qFormat/>
    <w:rsid w:val="00003142"/>
    <w:rPr>
      <w:sz w:val="16"/>
      <w:szCs w:val="16"/>
      <w:lang w:eastAsia="en-US"/>
    </w:rPr>
  </w:style>
  <w:style w:type="character" w:customStyle="1" w:styleId="80">
    <w:name w:val="标题 8 字符"/>
    <w:link w:val="8"/>
    <w:qFormat/>
    <w:rsid w:val="00003142"/>
    <w:rPr>
      <w:i/>
      <w:iCs/>
      <w:sz w:val="16"/>
      <w:szCs w:val="16"/>
      <w:lang w:eastAsia="en-US"/>
    </w:rPr>
  </w:style>
  <w:style w:type="character" w:customStyle="1" w:styleId="90">
    <w:name w:val="标题 9 字符"/>
    <w:link w:val="9"/>
    <w:qFormat/>
    <w:rsid w:val="00003142"/>
    <w:rPr>
      <w:sz w:val="16"/>
      <w:szCs w:val="16"/>
      <w:lang w:eastAsia="en-US"/>
    </w:rPr>
  </w:style>
  <w:style w:type="paragraph" w:customStyle="1" w:styleId="ArabicList">
    <w:name w:val="Arabic List"/>
    <w:basedOn w:val="a"/>
    <w:uiPriority w:val="99"/>
    <w:qFormat/>
    <w:rsid w:val="00003142"/>
    <w:pPr>
      <w:widowControl/>
      <w:numPr>
        <w:numId w:val="3"/>
      </w:numPr>
      <w:spacing w:after="40" w:line="240" w:lineRule="auto"/>
    </w:pPr>
    <w:rPr>
      <w:rFonts w:ascii="Century Schoolbook" w:eastAsiaTheme="minorEastAsia" w:hAnsi="Century Schoolbook"/>
      <w:kern w:val="0"/>
      <w:lang w:val="en-AU" w:eastAsia="zh-CN"/>
    </w:rPr>
  </w:style>
  <w:style w:type="paragraph" w:customStyle="1" w:styleId="HyphenList">
    <w:name w:val="Hyphen List"/>
    <w:uiPriority w:val="99"/>
    <w:qFormat/>
    <w:rsid w:val="00003142"/>
    <w:pPr>
      <w:numPr>
        <w:numId w:val="4"/>
      </w:numPr>
      <w:tabs>
        <w:tab w:val="left" w:pos="200"/>
      </w:tabs>
    </w:pPr>
    <w:rPr>
      <w:rFonts w:ascii="Century Schoolbook" w:eastAsiaTheme="minorEastAsia" w:hAnsi="Century Schoolbook"/>
      <w:i/>
      <w:iCs/>
      <w:lang w:eastAsia="en-US"/>
    </w:rPr>
  </w:style>
  <w:style w:type="paragraph" w:customStyle="1" w:styleId="Paper-title">
    <w:name w:val="Paper-title"/>
    <w:uiPriority w:val="99"/>
    <w:qFormat/>
    <w:rsid w:val="00003142"/>
    <w:pPr>
      <w:pageBreakBefore/>
      <w:spacing w:after="240"/>
    </w:pPr>
    <w:rPr>
      <w:rFonts w:ascii="Century Schoolbook" w:eastAsiaTheme="minorEastAsia" w:hAnsi="Century Schoolbook" w:cs="NewCenturySchlbk-Roman"/>
      <w:color w:val="000000" w:themeColor="text1"/>
      <w:sz w:val="36"/>
      <w:szCs w:val="36"/>
      <w:lang w:eastAsia="en-US"/>
    </w:rPr>
  </w:style>
  <w:style w:type="character" w:customStyle="1" w:styleId="AuthorsAffiliation">
    <w:name w:val="Author's Affiliation"/>
    <w:uiPriority w:val="99"/>
    <w:qFormat/>
    <w:rsid w:val="00003142"/>
    <w:rPr>
      <w:rFonts w:ascii="Century Schoolbook" w:hAnsi="Century Schoolbook" w:cs="Times New Roman"/>
      <w:caps/>
      <w:smallCaps w:val="0"/>
      <w:sz w:val="16"/>
      <w:szCs w:val="16"/>
    </w:rPr>
  </w:style>
  <w:style w:type="paragraph" w:customStyle="1" w:styleId="AuthorsName">
    <w:name w:val="Author's Name"/>
    <w:uiPriority w:val="99"/>
    <w:qFormat/>
    <w:rsid w:val="00003142"/>
    <w:pPr>
      <w:pBdr>
        <w:bottom w:val="single" w:sz="4" w:space="16" w:color="auto"/>
      </w:pBdr>
      <w:spacing w:after="200"/>
    </w:pPr>
    <w:rPr>
      <w:rFonts w:ascii="Century Schoolbook" w:eastAsiaTheme="minorEastAsia" w:hAnsi="Century Schoolbook"/>
      <w:caps/>
      <w:lang w:eastAsia="en-US"/>
    </w:rPr>
  </w:style>
  <w:style w:type="paragraph" w:customStyle="1" w:styleId="AbstractText">
    <w:name w:val="Abstract Text"/>
    <w:uiPriority w:val="99"/>
    <w:qFormat/>
    <w:rsid w:val="00003142"/>
    <w:pPr>
      <w:pBdr>
        <w:bottom w:val="single" w:sz="4" w:space="6" w:color="auto"/>
      </w:pBdr>
      <w:spacing w:after="80"/>
      <w:jc w:val="both"/>
    </w:pPr>
    <w:rPr>
      <w:rFonts w:ascii="Century Schoolbook" w:eastAsiaTheme="minorEastAsia" w:hAnsi="Century Schoolbook"/>
      <w:sz w:val="16"/>
      <w:szCs w:val="16"/>
      <w:lang w:eastAsia="en-US"/>
    </w:rPr>
  </w:style>
  <w:style w:type="paragraph" w:customStyle="1" w:styleId="TableCaption">
    <w:name w:val="Table Caption"/>
    <w:basedOn w:val="a"/>
    <w:uiPriority w:val="99"/>
    <w:qFormat/>
    <w:rsid w:val="00003142"/>
    <w:pPr>
      <w:widowControl/>
      <w:tabs>
        <w:tab w:val="right" w:pos="7200"/>
      </w:tabs>
      <w:spacing w:after="60" w:line="220" w:lineRule="atLeast"/>
      <w:jc w:val="center"/>
    </w:pPr>
    <w:rPr>
      <w:rFonts w:ascii="Century Schoolbook" w:eastAsiaTheme="minorEastAsia" w:hAnsi="Century Schoolbook"/>
      <w:kern w:val="0"/>
      <w:sz w:val="18"/>
      <w:szCs w:val="18"/>
      <w:lang w:eastAsia="zh-CN"/>
    </w:rPr>
  </w:style>
  <w:style w:type="paragraph" w:customStyle="1" w:styleId="TableBody">
    <w:name w:val="Table Body"/>
    <w:basedOn w:val="a"/>
    <w:uiPriority w:val="99"/>
    <w:qFormat/>
    <w:rsid w:val="00003142"/>
    <w:pPr>
      <w:widowControl/>
      <w:spacing w:before="40" w:after="40" w:line="240" w:lineRule="auto"/>
      <w:ind w:left="60" w:right="60"/>
      <w:jc w:val="left"/>
    </w:pPr>
    <w:rPr>
      <w:rFonts w:ascii="Century Schoolbook" w:eastAsiaTheme="minorEastAsia" w:hAnsi="Century Schoolbook"/>
      <w:kern w:val="0"/>
      <w:sz w:val="16"/>
      <w:szCs w:val="16"/>
      <w:lang w:eastAsia="zh-CN"/>
    </w:rPr>
  </w:style>
  <w:style w:type="paragraph" w:customStyle="1" w:styleId="TableNote">
    <w:name w:val="Table Note"/>
    <w:basedOn w:val="TableSource"/>
    <w:uiPriority w:val="99"/>
    <w:qFormat/>
    <w:rsid w:val="00003142"/>
    <w:pPr>
      <w:spacing w:before="60"/>
      <w:ind w:left="240" w:right="240"/>
    </w:pPr>
    <w:rPr>
      <w:sz w:val="14"/>
      <w:szCs w:val="14"/>
    </w:rPr>
  </w:style>
  <w:style w:type="paragraph" w:customStyle="1" w:styleId="TableSource">
    <w:name w:val="Table Source"/>
    <w:basedOn w:val="InitialBodyText"/>
    <w:uiPriority w:val="99"/>
    <w:qFormat/>
    <w:rsid w:val="00003142"/>
    <w:pPr>
      <w:ind w:left="475" w:right="475"/>
    </w:pPr>
    <w:rPr>
      <w:sz w:val="16"/>
      <w:szCs w:val="16"/>
    </w:rPr>
  </w:style>
  <w:style w:type="paragraph" w:customStyle="1" w:styleId="DescriptionList">
    <w:name w:val="Description List"/>
    <w:basedOn w:val="Extract"/>
    <w:uiPriority w:val="99"/>
    <w:qFormat/>
    <w:rsid w:val="00003142"/>
    <w:pPr>
      <w:spacing w:before="0" w:after="40"/>
      <w:ind w:left="0" w:right="0" w:firstLine="288"/>
    </w:pPr>
    <w:rPr>
      <w:i/>
      <w:iCs/>
    </w:rPr>
  </w:style>
  <w:style w:type="paragraph" w:customStyle="1" w:styleId="Extract">
    <w:name w:val="Extract"/>
    <w:basedOn w:val="a"/>
    <w:uiPriority w:val="99"/>
    <w:qFormat/>
    <w:rsid w:val="00003142"/>
    <w:pPr>
      <w:widowControl/>
      <w:spacing w:before="120" w:after="120" w:line="240" w:lineRule="auto"/>
      <w:ind w:left="480" w:right="480"/>
    </w:pPr>
    <w:rPr>
      <w:rFonts w:ascii="Century Schoolbook" w:eastAsiaTheme="minorEastAsia" w:hAnsi="Century Schoolbook"/>
      <w:kern w:val="0"/>
      <w:lang w:eastAsia="zh-CN"/>
    </w:rPr>
  </w:style>
  <w:style w:type="character" w:customStyle="1" w:styleId="Theoremhead">
    <w:name w:val="Theorem_head"/>
    <w:uiPriority w:val="99"/>
    <w:qFormat/>
    <w:rsid w:val="00003142"/>
    <w:rPr>
      <w:rFonts w:ascii="NewCenturySchlbk-Roman" w:hAnsi="NewCenturySchlbk-Roman" w:cs="NewCenturySchlbk-Roman"/>
      <w:smallCaps/>
      <w:sz w:val="20"/>
      <w:szCs w:val="20"/>
    </w:rPr>
  </w:style>
  <w:style w:type="paragraph" w:customStyle="1" w:styleId="Theorempara">
    <w:name w:val="Theorem_para"/>
    <w:basedOn w:val="InitialBodyText"/>
    <w:link w:val="TheoremparaChar"/>
    <w:uiPriority w:val="99"/>
    <w:qFormat/>
    <w:rsid w:val="00003142"/>
    <w:pPr>
      <w:spacing w:before="200" w:after="200"/>
      <w:ind w:firstLine="288"/>
    </w:pPr>
    <w:rPr>
      <w:i/>
      <w:iCs/>
    </w:rPr>
  </w:style>
  <w:style w:type="paragraph" w:customStyle="1" w:styleId="DisplayEquation">
    <w:name w:val="Display Equation"/>
    <w:basedOn w:val="a"/>
    <w:autoRedefine/>
    <w:uiPriority w:val="99"/>
    <w:qFormat/>
    <w:rsid w:val="00003142"/>
    <w:pPr>
      <w:widowControl/>
      <w:tabs>
        <w:tab w:val="center" w:pos="4738"/>
        <w:tab w:val="right" w:pos="9490"/>
      </w:tabs>
      <w:spacing w:before="240" w:after="240" w:line="240" w:lineRule="auto"/>
      <w:jc w:val="left"/>
    </w:pPr>
    <w:rPr>
      <w:rFonts w:ascii="NewCenturySchlbk" w:eastAsiaTheme="minorEastAsia" w:hAnsi="NewCenturySchlbk" w:cs="NewCenturySchlbk"/>
      <w:kern w:val="0"/>
    </w:rPr>
  </w:style>
  <w:style w:type="paragraph" w:customStyle="1" w:styleId="InitialBodyTextIndent">
    <w:name w:val="Initial Body Text Indent"/>
    <w:basedOn w:val="InitialBodyText"/>
    <w:uiPriority w:val="99"/>
    <w:qFormat/>
    <w:rsid w:val="00003142"/>
    <w:pPr>
      <w:ind w:firstLine="288"/>
    </w:pPr>
  </w:style>
  <w:style w:type="paragraph" w:customStyle="1" w:styleId="Algorithm">
    <w:name w:val="Algorithm"/>
    <w:basedOn w:val="InitialBodyText"/>
    <w:uiPriority w:val="99"/>
    <w:qFormat/>
    <w:rsid w:val="00003142"/>
    <w:pPr>
      <w:pBdr>
        <w:top w:val="single" w:sz="4" w:space="1" w:color="auto"/>
        <w:bottom w:val="single" w:sz="4" w:space="1" w:color="auto"/>
      </w:pBdr>
      <w:spacing w:before="200"/>
    </w:pPr>
    <w:rPr>
      <w:lang w:eastAsia="en-US"/>
    </w:rPr>
  </w:style>
  <w:style w:type="paragraph" w:customStyle="1" w:styleId="AlgorithmText">
    <w:name w:val="Algorithm Text"/>
    <w:basedOn w:val="InitialBodyText"/>
    <w:uiPriority w:val="99"/>
    <w:qFormat/>
    <w:rsid w:val="00003142"/>
    <w:pPr>
      <w:tabs>
        <w:tab w:val="left" w:pos="360"/>
        <w:tab w:val="left" w:pos="720"/>
        <w:tab w:val="left" w:pos="1080"/>
        <w:tab w:val="left" w:pos="1440"/>
      </w:tabs>
    </w:pPr>
    <w:rPr>
      <w:lang w:eastAsia="en-US"/>
    </w:rPr>
  </w:style>
  <w:style w:type="paragraph" w:customStyle="1" w:styleId="Heading3para">
    <w:name w:val="Heading 3_para"/>
    <w:basedOn w:val="InitialBodyTextIndent"/>
    <w:uiPriority w:val="99"/>
    <w:qFormat/>
    <w:rsid w:val="00003142"/>
    <w:pPr>
      <w:spacing w:before="120" w:after="120"/>
    </w:pPr>
  </w:style>
  <w:style w:type="paragraph" w:customStyle="1" w:styleId="AppendixHead">
    <w:name w:val="Appendix Head"/>
    <w:basedOn w:val="InitialBodyText"/>
    <w:uiPriority w:val="99"/>
    <w:qFormat/>
    <w:rsid w:val="00003142"/>
    <w:pPr>
      <w:spacing w:before="200" w:after="120"/>
    </w:pPr>
    <w:rPr>
      <w:caps/>
    </w:rPr>
  </w:style>
  <w:style w:type="paragraph" w:customStyle="1" w:styleId="HistoryDate">
    <w:name w:val="History Date"/>
    <w:basedOn w:val="References"/>
    <w:link w:val="HistoryDateChar"/>
    <w:uiPriority w:val="99"/>
    <w:qFormat/>
    <w:rsid w:val="00003142"/>
    <w:pPr>
      <w:autoSpaceDE/>
      <w:autoSpaceDN/>
      <w:ind w:left="709" w:right="-30" w:hanging="709"/>
    </w:pPr>
    <w:rPr>
      <w:rFonts w:eastAsiaTheme="minorEastAsia"/>
    </w:rPr>
  </w:style>
  <w:style w:type="paragraph" w:customStyle="1" w:styleId="AppendixHead2">
    <w:name w:val="Appendix Head 2"/>
    <w:basedOn w:val="AppendixHead"/>
    <w:uiPriority w:val="99"/>
    <w:qFormat/>
    <w:rsid w:val="00003142"/>
    <w:rPr>
      <w:caps w:val="0"/>
    </w:rPr>
  </w:style>
  <w:style w:type="paragraph" w:customStyle="1" w:styleId="Footnote1">
    <w:name w:val="Footnote"/>
    <w:uiPriority w:val="99"/>
    <w:qFormat/>
    <w:rsid w:val="00003142"/>
    <w:pPr>
      <w:jc w:val="both"/>
    </w:pPr>
    <w:rPr>
      <w:rFonts w:ascii="Century Schoolbook" w:eastAsiaTheme="minorEastAsia" w:hAnsi="Century Schoolbook"/>
      <w:sz w:val="16"/>
      <w:szCs w:val="16"/>
      <w:lang w:eastAsia="en-US"/>
    </w:rPr>
  </w:style>
  <w:style w:type="paragraph" w:customStyle="1" w:styleId="Tab">
    <w:name w:val="Tab"/>
    <w:basedOn w:val="a"/>
    <w:uiPriority w:val="99"/>
    <w:qFormat/>
    <w:rsid w:val="00003142"/>
    <w:pPr>
      <w:widowControl/>
      <w:spacing w:before="900" w:line="240" w:lineRule="auto"/>
      <w:jc w:val="center"/>
    </w:pPr>
    <w:rPr>
      <w:rFonts w:ascii="NewCenturySchlbk" w:eastAsiaTheme="minorEastAsia" w:hAnsi="NewCenturySchlbk" w:cs="NewCenturySchlbk"/>
      <w:b/>
      <w:bCs/>
      <w:color w:val="FFFFFF"/>
      <w:kern w:val="0"/>
      <w:sz w:val="24"/>
      <w:szCs w:val="24"/>
      <w:lang w:eastAsia="zh-CN"/>
    </w:rPr>
  </w:style>
  <w:style w:type="character" w:customStyle="1" w:styleId="af7">
    <w:name w:val="批注框文本 字符"/>
    <w:link w:val="af6"/>
    <w:uiPriority w:val="99"/>
    <w:qFormat/>
    <w:rsid w:val="00003142"/>
    <w:rPr>
      <w:kern w:val="2"/>
      <w:sz w:val="18"/>
      <w:szCs w:val="18"/>
    </w:rPr>
  </w:style>
  <w:style w:type="character" w:customStyle="1" w:styleId="af0">
    <w:name w:val="文档结构图 字符"/>
    <w:link w:val="af"/>
    <w:uiPriority w:val="99"/>
    <w:qFormat/>
    <w:rsid w:val="00003142"/>
    <w:rPr>
      <w:rFonts w:ascii="Palatino" w:hAnsi="Palatino"/>
      <w:kern w:val="16"/>
      <w:sz w:val="19"/>
      <w:shd w:val="clear" w:color="auto" w:fill="000080"/>
      <w:lang w:eastAsia="en-US"/>
    </w:rPr>
  </w:style>
  <w:style w:type="character" w:customStyle="1" w:styleId="a7">
    <w:name w:val="页眉 字符"/>
    <w:basedOn w:val="a0"/>
    <w:link w:val="a6"/>
    <w:qFormat/>
    <w:rsid w:val="00003142"/>
    <w:rPr>
      <w:rFonts w:ascii="Helvetica" w:hAnsi="Helvetica"/>
      <w:caps/>
      <w:kern w:val="16"/>
      <w:sz w:val="14"/>
      <w:lang w:eastAsia="en-US"/>
    </w:rPr>
  </w:style>
  <w:style w:type="paragraph" w:customStyle="1" w:styleId="ACMReference">
    <w:name w:val="ACM Reference"/>
    <w:basedOn w:val="References"/>
    <w:link w:val="ACMReferenceChar"/>
    <w:autoRedefine/>
    <w:qFormat/>
    <w:rsid w:val="00003142"/>
    <w:pPr>
      <w:widowControl w:val="0"/>
      <w:autoSpaceDE/>
      <w:autoSpaceDN/>
      <w:ind w:left="288" w:hanging="288"/>
    </w:pPr>
    <w:rPr>
      <w:rFonts w:ascii="Century Schoolbook" w:eastAsiaTheme="minorEastAsia" w:hAnsi="Century Schoolbook"/>
    </w:rPr>
  </w:style>
  <w:style w:type="paragraph" w:customStyle="1" w:styleId="REFERENCESHEADING">
    <w:name w:val="REFERENCES HEADING"/>
    <w:basedOn w:val="APPENDIX"/>
    <w:link w:val="REFERENCESHEADINGChar"/>
    <w:qFormat/>
    <w:rsid w:val="00003142"/>
    <w:rPr>
      <w:rFonts w:cs="Times New Roman"/>
      <w:caps w:val="0"/>
      <w:smallCaps/>
      <w:kern w:val="28"/>
    </w:rPr>
  </w:style>
  <w:style w:type="character" w:customStyle="1" w:styleId="ReferencesChar">
    <w:name w:val="References Char"/>
    <w:basedOn w:val="a0"/>
    <w:link w:val="References"/>
    <w:qFormat/>
    <w:rsid w:val="00003142"/>
    <w:rPr>
      <w:sz w:val="16"/>
      <w:szCs w:val="16"/>
      <w:lang w:eastAsia="en-US"/>
    </w:rPr>
  </w:style>
  <w:style w:type="character" w:customStyle="1" w:styleId="ACMReferenceChar">
    <w:name w:val="ACM Reference Char"/>
    <w:basedOn w:val="ReferencesChar"/>
    <w:link w:val="ACMReference"/>
    <w:qFormat/>
    <w:rsid w:val="00003142"/>
    <w:rPr>
      <w:rFonts w:ascii="Century Schoolbook" w:eastAsiaTheme="minorEastAsia" w:hAnsi="Century Schoolbook"/>
      <w:sz w:val="16"/>
      <w:szCs w:val="16"/>
      <w:lang w:eastAsia="en-US"/>
    </w:rPr>
  </w:style>
  <w:style w:type="paragraph" w:customStyle="1" w:styleId="APPENDIX">
    <w:name w:val="APPENDIX"/>
    <w:basedOn w:val="1"/>
    <w:link w:val="APPENDIXChar"/>
    <w:qFormat/>
    <w:rsid w:val="00003142"/>
    <w:pPr>
      <w:keepLines/>
      <w:widowControl/>
      <w:spacing w:before="400" w:after="120" w:line="240" w:lineRule="auto"/>
      <w:ind w:left="0" w:firstLine="0"/>
      <w:jc w:val="both"/>
    </w:pPr>
    <w:rPr>
      <w:rFonts w:eastAsia="Batang" w:cs="NewCenturySchlbk-Roman"/>
      <w:b w:val="0"/>
      <w:caps/>
      <w:smallCaps w:val="0"/>
      <w:lang w:eastAsia="ko-KR"/>
    </w:rPr>
  </w:style>
  <w:style w:type="character" w:customStyle="1" w:styleId="ReferenceHeadChar">
    <w:name w:val="Reference Head Char"/>
    <w:basedOn w:val="a0"/>
    <w:link w:val="ReferenceHead"/>
    <w:uiPriority w:val="99"/>
    <w:qFormat/>
    <w:rsid w:val="00003142"/>
    <w:rPr>
      <w:smallCaps/>
      <w:kern w:val="28"/>
      <w:lang w:eastAsia="en-US"/>
    </w:rPr>
  </w:style>
  <w:style w:type="character" w:customStyle="1" w:styleId="REFERENCESHEADINGChar">
    <w:name w:val="REFERENCES HEADING Char"/>
    <w:basedOn w:val="ReferenceHeadChar"/>
    <w:link w:val="REFERENCESHEADING"/>
    <w:qFormat/>
    <w:rsid w:val="00003142"/>
    <w:rPr>
      <w:rFonts w:ascii="Helvetica" w:eastAsia="Batang" w:hAnsi="Helvetica"/>
      <w:smallCaps/>
      <w:kern w:val="28"/>
      <w:lang w:eastAsia="ko-KR"/>
    </w:rPr>
  </w:style>
  <w:style w:type="paragraph" w:customStyle="1" w:styleId="FooterEven">
    <w:name w:val="Footer Even"/>
    <w:basedOn w:val="a"/>
    <w:qFormat/>
    <w:rsid w:val="00003142"/>
    <w:pPr>
      <w:widowControl/>
      <w:pBdr>
        <w:top w:val="single" w:sz="4" w:space="1" w:color="4F81BD" w:themeColor="accent1"/>
      </w:pBdr>
      <w:spacing w:after="180" w:line="264" w:lineRule="auto"/>
      <w:jc w:val="left"/>
    </w:pPr>
    <w:rPr>
      <w:rFonts w:asciiTheme="minorHAnsi" w:eastAsiaTheme="minorHAnsi" w:hAnsiTheme="minorHAnsi"/>
      <w:color w:val="1F497D" w:themeColor="text2"/>
      <w:kern w:val="0"/>
      <w:lang w:eastAsia="ja-JP"/>
    </w:rPr>
  </w:style>
  <w:style w:type="character" w:customStyle="1" w:styleId="APPENDIXChar">
    <w:name w:val="APPENDIX Char"/>
    <w:basedOn w:val="10"/>
    <w:link w:val="APPENDIX"/>
    <w:qFormat/>
    <w:rsid w:val="00003142"/>
    <w:rPr>
      <w:rFonts w:ascii="Helvetica" w:eastAsia="Batang" w:hAnsi="Helvetica" w:cs="NewCenturySchlbk-Roman"/>
      <w:b w:val="0"/>
      <w:caps/>
      <w:smallCaps w:val="0"/>
      <w:kern w:val="16"/>
      <w:sz w:val="23"/>
      <w:lang w:eastAsia="ko-KR"/>
    </w:rPr>
  </w:style>
  <w:style w:type="paragraph" w:customStyle="1" w:styleId="Runningheaderpage-range">
    <w:name w:val="Running header page-range"/>
    <w:basedOn w:val="a6"/>
    <w:link w:val="Runningheaderpage-rangeChar"/>
    <w:qFormat/>
    <w:rsid w:val="00003142"/>
    <w:pPr>
      <w:widowControl/>
      <w:tabs>
        <w:tab w:val="clear" w:pos="10200"/>
        <w:tab w:val="center" w:pos="4680"/>
        <w:tab w:val="right" w:pos="9360"/>
      </w:tabs>
      <w:spacing w:line="240" w:lineRule="auto"/>
      <w:jc w:val="left"/>
    </w:pPr>
    <w:rPr>
      <w:rFonts w:eastAsiaTheme="minorEastAsia" w:cs="Arial"/>
      <w:caps w:val="0"/>
      <w:sz w:val="16"/>
      <w:szCs w:val="16"/>
    </w:rPr>
  </w:style>
  <w:style w:type="paragraph" w:customStyle="1" w:styleId="Runningheadertitleandauthors">
    <w:name w:val="Running header title_and_authors"/>
    <w:basedOn w:val="a6"/>
    <w:link w:val="RunningheadertitleandauthorsChar"/>
    <w:qFormat/>
    <w:rsid w:val="00003142"/>
    <w:pPr>
      <w:widowControl/>
      <w:tabs>
        <w:tab w:val="clear" w:pos="10200"/>
        <w:tab w:val="center" w:pos="4680"/>
        <w:tab w:val="right" w:pos="9360"/>
      </w:tabs>
      <w:spacing w:line="240" w:lineRule="auto"/>
      <w:jc w:val="left"/>
    </w:pPr>
    <w:rPr>
      <w:rFonts w:eastAsiaTheme="minorEastAsia" w:cs="Arial"/>
      <w:caps w:val="0"/>
      <w:sz w:val="16"/>
      <w:szCs w:val="16"/>
    </w:rPr>
  </w:style>
  <w:style w:type="character" w:customStyle="1" w:styleId="Runningheaderpage-rangeChar">
    <w:name w:val="Running header page-range Char"/>
    <w:basedOn w:val="a7"/>
    <w:link w:val="Runningheaderpage-range"/>
    <w:qFormat/>
    <w:rsid w:val="00003142"/>
    <w:rPr>
      <w:rFonts w:ascii="Helvetica" w:eastAsiaTheme="minorEastAsia" w:hAnsi="Helvetica" w:cs="Arial"/>
      <w:caps w:val="0"/>
      <w:kern w:val="16"/>
      <w:sz w:val="16"/>
      <w:szCs w:val="16"/>
      <w:lang w:eastAsia="en-US"/>
    </w:rPr>
  </w:style>
  <w:style w:type="paragraph" w:customStyle="1" w:styleId="Receivedrevisedaccepted">
    <w:name w:val="Received_revised_accepted"/>
    <w:basedOn w:val="HistoryDate"/>
    <w:link w:val="ReceivedrevisedacceptedChar"/>
    <w:qFormat/>
    <w:rsid w:val="00003142"/>
    <w:rPr>
      <w:rFonts w:ascii="Helvetica" w:hAnsi="Helvetica" w:cs="Arial"/>
    </w:rPr>
  </w:style>
  <w:style w:type="character" w:customStyle="1" w:styleId="RunningheadertitleandauthorsChar">
    <w:name w:val="Running header title_and_authors Char"/>
    <w:basedOn w:val="a7"/>
    <w:link w:val="Runningheadertitleandauthors"/>
    <w:qFormat/>
    <w:rsid w:val="00003142"/>
    <w:rPr>
      <w:rFonts w:ascii="Helvetica" w:eastAsiaTheme="minorEastAsia" w:hAnsi="Helvetica" w:cs="Arial"/>
      <w:caps w:val="0"/>
      <w:kern w:val="16"/>
      <w:sz w:val="16"/>
      <w:szCs w:val="16"/>
      <w:lang w:eastAsia="en-US"/>
    </w:rPr>
  </w:style>
  <w:style w:type="character" w:customStyle="1" w:styleId="HistoryDateChar">
    <w:name w:val="History Date Char"/>
    <w:basedOn w:val="ReferencesChar"/>
    <w:link w:val="HistoryDate"/>
    <w:uiPriority w:val="99"/>
    <w:qFormat/>
    <w:rsid w:val="00003142"/>
    <w:rPr>
      <w:rFonts w:eastAsiaTheme="minorEastAsia"/>
      <w:sz w:val="16"/>
      <w:szCs w:val="16"/>
      <w:lang w:eastAsia="en-US"/>
    </w:rPr>
  </w:style>
  <w:style w:type="character" w:customStyle="1" w:styleId="ReceivedrevisedacceptedChar">
    <w:name w:val="Received_revised_accepted Char"/>
    <w:basedOn w:val="HistoryDateChar"/>
    <w:link w:val="Receivedrevisedaccepted"/>
    <w:qFormat/>
    <w:rsid w:val="00003142"/>
    <w:rPr>
      <w:rFonts w:ascii="Helvetica" w:eastAsiaTheme="minorEastAsia" w:hAnsi="Helvetica" w:cs="Arial"/>
      <w:sz w:val="16"/>
      <w:szCs w:val="16"/>
      <w:lang w:eastAsia="en-US"/>
    </w:rPr>
  </w:style>
  <w:style w:type="paragraph" w:customStyle="1" w:styleId="Theorem-head">
    <w:name w:val="Theorem-head"/>
    <w:basedOn w:val="Theorempara"/>
    <w:link w:val="Theorem-headChar"/>
    <w:autoRedefine/>
    <w:qFormat/>
    <w:rsid w:val="00003142"/>
    <w:rPr>
      <w:i w:val="0"/>
      <w:smallCaps/>
    </w:rPr>
  </w:style>
  <w:style w:type="character" w:customStyle="1" w:styleId="TheoremparaChar">
    <w:name w:val="Theorem_para Char"/>
    <w:basedOn w:val="InitialBodyTextChar"/>
    <w:link w:val="Theorempara"/>
    <w:uiPriority w:val="99"/>
    <w:qFormat/>
    <w:rsid w:val="00003142"/>
    <w:rPr>
      <w:rFonts w:ascii="Century Schoolbook" w:eastAsiaTheme="minorEastAsia" w:hAnsi="Century Schoolbook"/>
      <w:i/>
      <w:iCs/>
    </w:rPr>
  </w:style>
  <w:style w:type="character" w:customStyle="1" w:styleId="Theorem-headChar">
    <w:name w:val="Theorem-head Char"/>
    <w:basedOn w:val="TheoremparaChar"/>
    <w:link w:val="Theorem-head"/>
    <w:qFormat/>
    <w:rsid w:val="00003142"/>
    <w:rPr>
      <w:rFonts w:ascii="Century Schoolbook" w:eastAsiaTheme="minorEastAsia" w:hAnsi="Century Schoolbook"/>
      <w:i w:val="0"/>
      <w:iCs/>
      <w:smallCaps/>
    </w:rPr>
  </w:style>
  <w:style w:type="character" w:customStyle="1" w:styleId="13">
    <w:name w:val="页码1"/>
    <w:basedOn w:val="a0"/>
    <w:uiPriority w:val="99"/>
    <w:qFormat/>
    <w:rsid w:val="00003142"/>
  </w:style>
  <w:style w:type="character" w:customStyle="1" w:styleId="HTML1">
    <w:name w:val="HTML 引文1"/>
    <w:uiPriority w:val="99"/>
    <w:qFormat/>
    <w:rsid w:val="00003142"/>
    <w:rPr>
      <w:i/>
      <w:iCs/>
    </w:rPr>
  </w:style>
  <w:style w:type="character" w:customStyle="1" w:styleId="afc">
    <w:name w:val="副标题 字符"/>
    <w:basedOn w:val="a0"/>
    <w:link w:val="afb"/>
    <w:uiPriority w:val="99"/>
    <w:qFormat/>
    <w:rsid w:val="00003142"/>
    <w:rPr>
      <w:rFonts w:ascii="黑体" w:eastAsia="黑体"/>
      <w:szCs w:val="24"/>
    </w:rPr>
  </w:style>
  <w:style w:type="character" w:customStyle="1" w:styleId="af2">
    <w:name w:val="标题 字符"/>
    <w:basedOn w:val="a0"/>
    <w:link w:val="af1"/>
    <w:qFormat/>
    <w:rsid w:val="00003142"/>
    <w:rPr>
      <w:kern w:val="28"/>
      <w:sz w:val="48"/>
      <w:szCs w:val="48"/>
      <w:lang w:eastAsia="en-US"/>
    </w:rPr>
  </w:style>
  <w:style w:type="character" w:customStyle="1" w:styleId="FooterChar1">
    <w:name w:val="Footer Char1"/>
    <w:uiPriority w:val="99"/>
    <w:semiHidden/>
    <w:qFormat/>
    <w:rsid w:val="00003142"/>
    <w:rPr>
      <w:sz w:val="18"/>
      <w:szCs w:val="18"/>
    </w:rPr>
  </w:style>
  <w:style w:type="paragraph" w:customStyle="1" w:styleId="310">
    <w:name w:val="正文文本 31"/>
    <w:basedOn w:val="a"/>
    <w:uiPriority w:val="99"/>
    <w:qFormat/>
    <w:rsid w:val="00003142"/>
    <w:pPr>
      <w:spacing w:line="240" w:lineRule="auto"/>
    </w:pPr>
    <w:rPr>
      <w:rFonts w:ascii="宋体" w:hAnsi="宋体" w:cs="宋体"/>
      <w:kern w:val="0"/>
      <w:sz w:val="15"/>
      <w:szCs w:val="15"/>
      <w:lang w:eastAsia="zh-CN"/>
    </w:rPr>
  </w:style>
  <w:style w:type="paragraph" w:customStyle="1" w:styleId="z-10">
    <w:name w:val="z-窗体底端1"/>
    <w:basedOn w:val="a"/>
    <w:next w:val="a"/>
    <w:link w:val="z-Char"/>
    <w:uiPriority w:val="99"/>
    <w:qFormat/>
    <w:rsid w:val="00003142"/>
    <w:pPr>
      <w:widowControl/>
      <w:pBdr>
        <w:top w:val="single" w:sz="6" w:space="1" w:color="auto"/>
      </w:pBdr>
      <w:spacing w:line="240" w:lineRule="auto"/>
      <w:jc w:val="center"/>
    </w:pPr>
    <w:rPr>
      <w:rFonts w:ascii="Arial" w:hAnsi="Arial" w:cs="Arial"/>
      <w:vanish/>
      <w:kern w:val="0"/>
      <w:sz w:val="16"/>
      <w:szCs w:val="16"/>
      <w:lang w:eastAsia="zh-CN"/>
    </w:rPr>
  </w:style>
  <w:style w:type="character" w:customStyle="1" w:styleId="afa">
    <w:name w:val="正文文本 字符"/>
    <w:basedOn w:val="a0"/>
    <w:link w:val="af9"/>
    <w:uiPriority w:val="99"/>
    <w:qFormat/>
    <w:rsid w:val="00003142"/>
    <w:rPr>
      <w:rFonts w:ascii="宋体"/>
      <w:szCs w:val="24"/>
    </w:rPr>
  </w:style>
  <w:style w:type="paragraph" w:customStyle="1" w:styleId="210">
    <w:name w:val="正文文本 21"/>
    <w:basedOn w:val="a"/>
    <w:uiPriority w:val="99"/>
    <w:qFormat/>
    <w:rsid w:val="00003142"/>
    <w:pPr>
      <w:autoSpaceDE w:val="0"/>
      <w:autoSpaceDN w:val="0"/>
      <w:adjustRightInd w:val="0"/>
      <w:spacing w:line="240" w:lineRule="auto"/>
      <w:jc w:val="left"/>
    </w:pPr>
    <w:rPr>
      <w:rFonts w:ascii="宋体" w:hAnsi="宋体" w:cs="宋体"/>
      <w:kern w:val="0"/>
      <w:sz w:val="18"/>
      <w:szCs w:val="18"/>
      <w:lang w:eastAsia="zh-CN"/>
    </w:rPr>
  </w:style>
  <w:style w:type="paragraph" w:customStyle="1" w:styleId="14">
    <w:name w:val="文档结构图1"/>
    <w:basedOn w:val="a"/>
    <w:uiPriority w:val="99"/>
    <w:qFormat/>
    <w:rsid w:val="00003142"/>
    <w:pPr>
      <w:shd w:val="clear" w:color="auto" w:fill="000080"/>
      <w:spacing w:line="240" w:lineRule="auto"/>
    </w:pPr>
    <w:rPr>
      <w:rFonts w:ascii="Times New Roman" w:hAnsi="Times New Roman"/>
      <w:kern w:val="2"/>
      <w:sz w:val="21"/>
      <w:szCs w:val="21"/>
      <w:lang w:eastAsia="zh-CN"/>
    </w:rPr>
  </w:style>
  <w:style w:type="paragraph" w:customStyle="1" w:styleId="211">
    <w:name w:val="正文文本缩进 21"/>
    <w:basedOn w:val="a"/>
    <w:uiPriority w:val="99"/>
    <w:qFormat/>
    <w:rsid w:val="00003142"/>
    <w:pPr>
      <w:autoSpaceDE w:val="0"/>
      <w:autoSpaceDN w:val="0"/>
      <w:adjustRightInd w:val="0"/>
      <w:spacing w:line="240" w:lineRule="auto"/>
      <w:ind w:left="360" w:hangingChars="200" w:hanging="360"/>
      <w:jc w:val="left"/>
    </w:pPr>
    <w:rPr>
      <w:rFonts w:ascii="TimesNewRoman" w:hAnsi="TimesNewRoman" w:cs="TimesNewRoman"/>
      <w:kern w:val="0"/>
      <w:sz w:val="18"/>
      <w:szCs w:val="18"/>
      <w:lang w:eastAsia="zh-CN"/>
    </w:rPr>
  </w:style>
  <w:style w:type="paragraph" w:customStyle="1" w:styleId="15">
    <w:name w:val="普通(网站)1"/>
    <w:basedOn w:val="a"/>
    <w:uiPriority w:val="99"/>
    <w:qFormat/>
    <w:rsid w:val="00003142"/>
    <w:pPr>
      <w:widowControl/>
      <w:spacing w:before="100" w:beforeAutospacing="1" w:after="100" w:afterAutospacing="1" w:line="360" w:lineRule="auto"/>
      <w:jc w:val="left"/>
    </w:pPr>
    <w:rPr>
      <w:rFonts w:ascii="宋体" w:hAnsi="宋体" w:cs="宋体"/>
      <w:color w:val="000000"/>
      <w:kern w:val="0"/>
      <w:sz w:val="24"/>
      <w:szCs w:val="24"/>
      <w:lang w:eastAsia="zh-CN"/>
    </w:rPr>
  </w:style>
  <w:style w:type="paragraph" w:customStyle="1" w:styleId="16">
    <w:name w:val="正文缩进1"/>
    <w:basedOn w:val="a"/>
    <w:uiPriority w:val="99"/>
    <w:qFormat/>
    <w:rsid w:val="00003142"/>
    <w:pPr>
      <w:spacing w:line="240" w:lineRule="auto"/>
      <w:ind w:firstLine="420"/>
    </w:pPr>
    <w:rPr>
      <w:rFonts w:ascii="Times New Roman" w:hAnsi="Times New Roman"/>
      <w:kern w:val="2"/>
      <w:sz w:val="21"/>
      <w:szCs w:val="21"/>
      <w:lang w:eastAsia="zh-CN"/>
    </w:rPr>
  </w:style>
  <w:style w:type="paragraph" w:customStyle="1" w:styleId="z-11">
    <w:name w:val="z-窗体顶端1"/>
    <w:basedOn w:val="a"/>
    <w:next w:val="a"/>
    <w:link w:val="z-Char0"/>
    <w:uiPriority w:val="99"/>
    <w:qFormat/>
    <w:rsid w:val="00003142"/>
    <w:pPr>
      <w:widowControl/>
      <w:pBdr>
        <w:bottom w:val="single" w:sz="6" w:space="1" w:color="auto"/>
      </w:pBdr>
      <w:spacing w:line="240" w:lineRule="auto"/>
      <w:jc w:val="center"/>
    </w:pPr>
    <w:rPr>
      <w:rFonts w:ascii="Arial" w:hAnsi="Arial" w:cs="Arial"/>
      <w:vanish/>
      <w:kern w:val="0"/>
      <w:sz w:val="16"/>
      <w:szCs w:val="16"/>
      <w:lang w:eastAsia="zh-CN"/>
    </w:rPr>
  </w:style>
  <w:style w:type="paragraph" w:customStyle="1" w:styleId="17">
    <w:name w:val="正文文本缩进1"/>
    <w:basedOn w:val="a"/>
    <w:uiPriority w:val="99"/>
    <w:qFormat/>
    <w:rsid w:val="00003142"/>
    <w:pPr>
      <w:spacing w:line="240" w:lineRule="auto"/>
      <w:ind w:firstLineChars="100" w:firstLine="210"/>
    </w:pPr>
    <w:rPr>
      <w:rFonts w:ascii="Times New Roman" w:hAnsi="Times New Roman"/>
      <w:kern w:val="2"/>
      <w:sz w:val="21"/>
      <w:szCs w:val="21"/>
      <w:lang w:eastAsia="zh-CN"/>
    </w:rPr>
  </w:style>
  <w:style w:type="paragraph" w:customStyle="1" w:styleId="311">
    <w:name w:val="正文文本缩进 31"/>
    <w:basedOn w:val="a"/>
    <w:uiPriority w:val="99"/>
    <w:qFormat/>
    <w:rsid w:val="00003142"/>
    <w:pPr>
      <w:spacing w:line="300" w:lineRule="auto"/>
      <w:ind w:firstLine="420"/>
    </w:pPr>
    <w:rPr>
      <w:rFonts w:ascii="Times New Roman" w:hAnsi="Times New Roman"/>
      <w:color w:val="FF0000"/>
      <w:kern w:val="2"/>
      <w:sz w:val="21"/>
      <w:szCs w:val="21"/>
      <w:lang w:eastAsia="zh-CN"/>
    </w:rPr>
  </w:style>
  <w:style w:type="paragraph" w:customStyle="1" w:styleId="312">
    <w:name w:val="列表编号 31"/>
    <w:basedOn w:val="a"/>
    <w:uiPriority w:val="99"/>
    <w:qFormat/>
    <w:rsid w:val="00003142"/>
    <w:pPr>
      <w:tabs>
        <w:tab w:val="left" w:pos="1200"/>
      </w:tabs>
      <w:spacing w:line="240" w:lineRule="auto"/>
      <w:ind w:left="1200" w:hanging="360"/>
    </w:pPr>
    <w:rPr>
      <w:rFonts w:ascii="Times New Roman" w:hAnsi="Times New Roman"/>
      <w:kern w:val="2"/>
      <w:sz w:val="21"/>
      <w:szCs w:val="21"/>
      <w:lang w:eastAsia="zh-CN"/>
    </w:rPr>
  </w:style>
  <w:style w:type="numbering" w:customStyle="1" w:styleId="List0">
    <w:name w:val="List 0"/>
    <w:basedOn w:val="a2"/>
    <w:rsid w:val="00003142"/>
    <w:pPr>
      <w:numPr>
        <w:numId w:val="5"/>
      </w:numPr>
    </w:pPr>
  </w:style>
  <w:style w:type="paragraph" w:customStyle="1" w:styleId="18">
    <w:name w:val="列出段落1"/>
    <w:basedOn w:val="a"/>
    <w:uiPriority w:val="34"/>
    <w:qFormat/>
    <w:rsid w:val="001C64A6"/>
    <w:pPr>
      <w:spacing w:line="240" w:lineRule="auto"/>
      <w:ind w:firstLineChars="200" w:firstLine="420"/>
    </w:pPr>
    <w:rPr>
      <w:rFonts w:ascii="Times New Roman" w:eastAsia="宋体" w:hAnsi="Times New Roman"/>
      <w:kern w:val="2"/>
      <w:sz w:val="21"/>
      <w:szCs w:val="24"/>
      <w:lang w:eastAsia="zh-CN"/>
    </w:rPr>
  </w:style>
  <w:style w:type="character" w:customStyle="1" w:styleId="fontstyle01">
    <w:name w:val="fontstyle01"/>
    <w:qFormat/>
    <w:rsid w:val="00D2647A"/>
    <w:rPr>
      <w:rFonts w:ascii="NimbusRomNo9L-Regu" w:hAnsi="NimbusRomNo9L-Regu" w:hint="default"/>
      <w:b w:val="0"/>
      <w:bCs w:val="0"/>
      <w:i w:val="0"/>
      <w:iCs w:val="0"/>
      <w:color w:val="231F20"/>
      <w:sz w:val="20"/>
      <w:szCs w:val="20"/>
    </w:rPr>
  </w:style>
  <w:style w:type="paragraph" w:customStyle="1" w:styleId="MDPI31text">
    <w:name w:val="MDPI_3.1_text"/>
    <w:qFormat/>
    <w:rsid w:val="007E39C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FL">
    <w:name w:val="MFL"/>
    <w:basedOn w:val="a"/>
    <w:qFormat/>
    <w:rsid w:val="00335EFB"/>
    <w:pPr>
      <w:autoSpaceDE w:val="0"/>
      <w:autoSpaceDN w:val="0"/>
      <w:adjustRightInd w:val="0"/>
      <w:spacing w:line="240" w:lineRule="auto"/>
      <w:ind w:firstLineChars="150" w:firstLine="300"/>
    </w:pPr>
    <w:rPr>
      <w:rFonts w:ascii="Times New Roman" w:eastAsia="宋体" w:hAnsi="Times New Roman"/>
      <w:color w:val="000000" w:themeColor="text1"/>
    </w:rPr>
  </w:style>
  <w:style w:type="character" w:customStyle="1" w:styleId="19">
    <w:name w:val="已访问的超链接1"/>
    <w:qFormat/>
    <w:rsid w:val="006060DA"/>
    <w:rPr>
      <w:color w:val="800080"/>
      <w:u w:val="single"/>
    </w:rPr>
  </w:style>
  <w:style w:type="character" w:customStyle="1" w:styleId="af4">
    <w:name w:val="正文文本缩进 字符"/>
    <w:basedOn w:val="a0"/>
    <w:link w:val="af3"/>
    <w:qFormat/>
    <w:rsid w:val="006060DA"/>
    <w:rPr>
      <w:rFonts w:eastAsia="Times New Roman"/>
      <w:szCs w:val="24"/>
      <w:lang w:eastAsia="en-US"/>
    </w:rPr>
  </w:style>
  <w:style w:type="character" w:customStyle="1" w:styleId="22">
    <w:name w:val="正文文本缩进 2 字符"/>
    <w:basedOn w:val="a0"/>
    <w:link w:val="21"/>
    <w:qFormat/>
    <w:rsid w:val="006060DA"/>
    <w:rPr>
      <w:rFonts w:ascii="TimesNewRoman" w:eastAsia="Times New Roman" w:hAnsi="TimesNewRoman"/>
      <w:sz w:val="18"/>
      <w:szCs w:val="15"/>
    </w:rPr>
  </w:style>
  <w:style w:type="character" w:customStyle="1" w:styleId="32">
    <w:name w:val="正文文本 3 字符"/>
    <w:basedOn w:val="a0"/>
    <w:link w:val="31"/>
    <w:qFormat/>
    <w:rsid w:val="006060DA"/>
    <w:rPr>
      <w:rFonts w:ascii="宋体" w:eastAsia="Times New Roman" w:hAnsi="宋体"/>
      <w:sz w:val="15"/>
    </w:rPr>
  </w:style>
  <w:style w:type="character" w:customStyle="1" w:styleId="34">
    <w:name w:val="正文文本缩进 3 字符"/>
    <w:basedOn w:val="a0"/>
    <w:link w:val="33"/>
    <w:qFormat/>
    <w:rsid w:val="006060DA"/>
    <w:rPr>
      <w:rFonts w:eastAsia="Times New Roman"/>
      <w:color w:val="FF0000"/>
      <w:kern w:val="2"/>
      <w:sz w:val="21"/>
      <w:szCs w:val="24"/>
    </w:rPr>
  </w:style>
  <w:style w:type="character" w:customStyle="1" w:styleId="24">
    <w:name w:val="正文文本 2 字符"/>
    <w:basedOn w:val="a0"/>
    <w:link w:val="23"/>
    <w:qFormat/>
    <w:rsid w:val="006060DA"/>
    <w:rPr>
      <w:rFonts w:ascii="宋体" w:eastAsia="Times New Roman" w:hAnsi="宋体"/>
      <w:sz w:val="18"/>
      <w:szCs w:val="15"/>
    </w:rPr>
  </w:style>
  <w:style w:type="character" w:customStyle="1" w:styleId="z-0">
    <w:name w:val="z-窗体底端 字符"/>
    <w:basedOn w:val="a0"/>
    <w:link w:val="z-"/>
    <w:qFormat/>
    <w:rsid w:val="006060DA"/>
    <w:rPr>
      <w:rFonts w:ascii="Arial" w:eastAsia="Arial Unicode MS" w:hAnsi="Arial" w:cs="Arial"/>
      <w:vanish/>
      <w:sz w:val="16"/>
      <w:szCs w:val="16"/>
    </w:rPr>
  </w:style>
  <w:style w:type="character" w:customStyle="1" w:styleId="z-2">
    <w:name w:val="z-窗体顶端 字符"/>
    <w:basedOn w:val="a0"/>
    <w:link w:val="z-1"/>
    <w:rsid w:val="006060DA"/>
    <w:rPr>
      <w:rFonts w:ascii="Arial" w:eastAsia="Arial Unicode MS" w:hAnsi="Arial" w:cs="Arial"/>
      <w:vanish/>
      <w:sz w:val="16"/>
      <w:szCs w:val="16"/>
    </w:rPr>
  </w:style>
  <w:style w:type="paragraph" w:customStyle="1" w:styleId="Affiliation">
    <w:name w:val="Affiliation"/>
    <w:qFormat/>
    <w:rsid w:val="006060DA"/>
    <w:pPr>
      <w:jc w:val="center"/>
    </w:pPr>
    <w:rPr>
      <w:lang w:eastAsia="en-US"/>
    </w:rPr>
  </w:style>
  <w:style w:type="paragraph" w:customStyle="1" w:styleId="Author0">
    <w:name w:val="Author"/>
    <w:qFormat/>
    <w:rsid w:val="006060DA"/>
    <w:pPr>
      <w:spacing w:before="360" w:after="40"/>
      <w:jc w:val="center"/>
    </w:pPr>
    <w:rPr>
      <w:noProof/>
      <w:sz w:val="22"/>
      <w:szCs w:val="22"/>
      <w:lang w:eastAsia="en-US"/>
    </w:rPr>
  </w:style>
  <w:style w:type="paragraph" w:customStyle="1" w:styleId="bulletlist">
    <w:name w:val="bullet list"/>
    <w:basedOn w:val="af9"/>
    <w:qFormat/>
    <w:rsid w:val="006060DA"/>
    <w:pPr>
      <w:widowControl/>
      <w:numPr>
        <w:numId w:val="6"/>
      </w:numPr>
      <w:autoSpaceDE/>
      <w:autoSpaceDN/>
      <w:adjustRightInd/>
      <w:spacing w:after="120" w:line="228" w:lineRule="auto"/>
      <w:jc w:val="both"/>
    </w:pPr>
    <w:rPr>
      <w:rFonts w:ascii="Times New Roman"/>
      <w:spacing w:val="-1"/>
      <w:szCs w:val="20"/>
      <w:lang w:eastAsia="en-US"/>
    </w:rPr>
  </w:style>
  <w:style w:type="paragraph" w:customStyle="1" w:styleId="equation0">
    <w:name w:val="equation"/>
    <w:basedOn w:val="a"/>
    <w:qFormat/>
    <w:rsid w:val="006060DA"/>
    <w:pPr>
      <w:widowControl/>
      <w:tabs>
        <w:tab w:val="center" w:pos="2520"/>
        <w:tab w:val="right" w:pos="5040"/>
      </w:tabs>
      <w:spacing w:before="240" w:after="240" w:line="216" w:lineRule="auto"/>
      <w:jc w:val="center"/>
    </w:pPr>
    <w:rPr>
      <w:rFonts w:ascii="Symbol" w:eastAsia="宋体" w:hAnsi="Symbol" w:cs="Symbol"/>
      <w:kern w:val="0"/>
    </w:rPr>
  </w:style>
  <w:style w:type="paragraph" w:customStyle="1" w:styleId="figurecaption">
    <w:name w:val="figure caption"/>
    <w:qFormat/>
    <w:rsid w:val="006060DA"/>
    <w:pPr>
      <w:numPr>
        <w:numId w:val="7"/>
      </w:numPr>
      <w:spacing w:before="80" w:after="200"/>
      <w:jc w:val="center"/>
    </w:pPr>
    <w:rPr>
      <w:noProof/>
      <w:sz w:val="16"/>
      <w:szCs w:val="16"/>
      <w:lang w:eastAsia="en-US"/>
    </w:rPr>
  </w:style>
  <w:style w:type="paragraph" w:customStyle="1" w:styleId="footnote">
    <w:name w:val="footnote"/>
    <w:qFormat/>
    <w:rsid w:val="006060DA"/>
    <w:pPr>
      <w:framePr w:hSpace="187" w:vSpace="187" w:wrap="notBeside" w:vAnchor="text" w:hAnchor="page" w:x="6121" w:y="577"/>
      <w:numPr>
        <w:numId w:val="8"/>
      </w:numPr>
      <w:spacing w:after="40"/>
    </w:pPr>
    <w:rPr>
      <w:sz w:val="16"/>
      <w:szCs w:val="16"/>
      <w:lang w:eastAsia="en-US"/>
    </w:rPr>
  </w:style>
  <w:style w:type="paragraph" w:customStyle="1" w:styleId="keywords0">
    <w:name w:val="key words"/>
    <w:qFormat/>
    <w:rsid w:val="006060DA"/>
    <w:pPr>
      <w:spacing w:after="120"/>
      <w:ind w:firstLine="288"/>
      <w:jc w:val="both"/>
    </w:pPr>
    <w:rPr>
      <w:b/>
      <w:bCs/>
      <w:i/>
      <w:iCs/>
      <w:noProof/>
      <w:sz w:val="18"/>
      <w:szCs w:val="18"/>
      <w:lang w:eastAsia="en-US"/>
    </w:rPr>
  </w:style>
  <w:style w:type="paragraph" w:customStyle="1" w:styleId="papersubtitle">
    <w:name w:val="paper subtitle"/>
    <w:qFormat/>
    <w:rsid w:val="006060DA"/>
    <w:pPr>
      <w:spacing w:after="120"/>
      <w:jc w:val="center"/>
    </w:pPr>
    <w:rPr>
      <w:rFonts w:eastAsia="MS Mincho"/>
      <w:noProof/>
      <w:sz w:val="28"/>
      <w:szCs w:val="28"/>
      <w:lang w:eastAsia="en-US"/>
    </w:rPr>
  </w:style>
  <w:style w:type="paragraph" w:customStyle="1" w:styleId="papertitle">
    <w:name w:val="paper title"/>
    <w:qFormat/>
    <w:rsid w:val="006060DA"/>
    <w:pPr>
      <w:spacing w:after="120"/>
      <w:jc w:val="center"/>
    </w:pPr>
    <w:rPr>
      <w:rFonts w:eastAsia="MS Mincho"/>
      <w:noProof/>
      <w:sz w:val="48"/>
      <w:szCs w:val="48"/>
      <w:lang w:eastAsia="en-US"/>
    </w:rPr>
  </w:style>
  <w:style w:type="paragraph" w:customStyle="1" w:styleId="sponsors">
    <w:name w:val="sponsors"/>
    <w:qFormat/>
    <w:rsid w:val="006060DA"/>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qFormat/>
    <w:rsid w:val="006060DA"/>
    <w:pPr>
      <w:widowControl/>
      <w:spacing w:line="240" w:lineRule="auto"/>
      <w:jc w:val="center"/>
    </w:pPr>
    <w:rPr>
      <w:rFonts w:ascii="Times New Roman" w:eastAsia="宋体" w:hAnsi="Times New Roman"/>
      <w:b/>
      <w:bCs/>
      <w:kern w:val="0"/>
      <w:sz w:val="16"/>
      <w:szCs w:val="16"/>
    </w:rPr>
  </w:style>
  <w:style w:type="paragraph" w:customStyle="1" w:styleId="tablecolsubhead">
    <w:name w:val="table col subhead"/>
    <w:basedOn w:val="tablecolhead"/>
    <w:qFormat/>
    <w:rsid w:val="006060DA"/>
    <w:rPr>
      <w:i/>
      <w:iCs/>
      <w:sz w:val="15"/>
      <w:szCs w:val="15"/>
    </w:rPr>
  </w:style>
  <w:style w:type="paragraph" w:customStyle="1" w:styleId="tablecopy">
    <w:name w:val="table copy"/>
    <w:qFormat/>
    <w:rsid w:val="006060DA"/>
    <w:pPr>
      <w:jc w:val="both"/>
    </w:pPr>
    <w:rPr>
      <w:noProof/>
      <w:sz w:val="16"/>
      <w:szCs w:val="16"/>
      <w:lang w:eastAsia="en-US"/>
    </w:rPr>
  </w:style>
  <w:style w:type="paragraph" w:customStyle="1" w:styleId="tablefootnote0">
    <w:name w:val="table footnote"/>
    <w:qFormat/>
    <w:rsid w:val="006060DA"/>
    <w:pPr>
      <w:spacing w:before="60" w:after="30"/>
      <w:jc w:val="right"/>
    </w:pPr>
    <w:rPr>
      <w:sz w:val="12"/>
      <w:szCs w:val="12"/>
      <w:lang w:eastAsia="en-US"/>
    </w:rPr>
  </w:style>
  <w:style w:type="paragraph" w:customStyle="1" w:styleId="tablehead">
    <w:name w:val="table head"/>
    <w:qFormat/>
    <w:rsid w:val="006060DA"/>
    <w:pPr>
      <w:numPr>
        <w:numId w:val="9"/>
      </w:numPr>
      <w:spacing w:before="240" w:after="120" w:line="216" w:lineRule="auto"/>
      <w:jc w:val="center"/>
    </w:pPr>
    <w:rPr>
      <w:smallCaps/>
      <w:noProof/>
      <w:sz w:val="16"/>
      <w:szCs w:val="16"/>
      <w:lang w:eastAsia="en-US"/>
    </w:rPr>
  </w:style>
  <w:style w:type="paragraph" w:styleId="affc">
    <w:name w:val="Plain Text"/>
    <w:basedOn w:val="a"/>
    <w:link w:val="affd"/>
    <w:qFormat/>
    <w:rsid w:val="006060DA"/>
    <w:pPr>
      <w:spacing w:line="240" w:lineRule="auto"/>
    </w:pPr>
    <w:rPr>
      <w:rFonts w:ascii="宋体" w:eastAsia="宋体" w:hAnsi="Courier New" w:cs="Courier New"/>
      <w:kern w:val="2"/>
      <w:sz w:val="21"/>
      <w:szCs w:val="21"/>
      <w:lang w:eastAsia="zh-CN"/>
    </w:rPr>
  </w:style>
  <w:style w:type="character" w:customStyle="1" w:styleId="affd">
    <w:name w:val="纯文本 字符"/>
    <w:basedOn w:val="a0"/>
    <w:link w:val="affc"/>
    <w:qFormat/>
    <w:rsid w:val="006060DA"/>
    <w:rPr>
      <w:rFonts w:ascii="宋体" w:hAnsi="Courier New" w:cs="Courier New"/>
      <w:kern w:val="2"/>
      <w:sz w:val="21"/>
      <w:szCs w:val="21"/>
    </w:rPr>
  </w:style>
  <w:style w:type="paragraph" w:customStyle="1" w:styleId="p1">
    <w:name w:val="p1"/>
    <w:basedOn w:val="a"/>
    <w:qFormat/>
    <w:rsid w:val="006060DA"/>
    <w:pPr>
      <w:widowControl/>
      <w:spacing w:line="240" w:lineRule="auto"/>
      <w:jc w:val="left"/>
    </w:pPr>
    <w:rPr>
      <w:rFonts w:ascii="Helvetica" w:eastAsia="宋体" w:hAnsi="Helvetica"/>
      <w:kern w:val="0"/>
      <w:sz w:val="11"/>
      <w:szCs w:val="11"/>
      <w:lang w:eastAsia="zh-CN"/>
    </w:rPr>
  </w:style>
  <w:style w:type="character" w:customStyle="1" w:styleId="1a">
    <w:name w:val="未处理的提及1"/>
    <w:basedOn w:val="a0"/>
    <w:uiPriority w:val="99"/>
    <w:semiHidden/>
    <w:unhideWhenUsed/>
    <w:qFormat/>
    <w:rsid w:val="006060DA"/>
    <w:rPr>
      <w:color w:val="808080"/>
      <w:shd w:val="clear" w:color="auto" w:fill="E6E6E6"/>
    </w:rPr>
  </w:style>
  <w:style w:type="paragraph" w:styleId="HTML0">
    <w:name w:val="HTML Preformatted"/>
    <w:basedOn w:val="a"/>
    <w:link w:val="HTML2"/>
    <w:unhideWhenUsed/>
    <w:qFormat/>
    <w:rsid w:val="006060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 w:val="24"/>
      <w:szCs w:val="24"/>
      <w:lang w:eastAsia="zh-CN"/>
    </w:rPr>
  </w:style>
  <w:style w:type="character" w:customStyle="1" w:styleId="HTML2">
    <w:name w:val="HTML 预设格式 字符"/>
    <w:basedOn w:val="a0"/>
    <w:link w:val="HTML0"/>
    <w:qFormat/>
    <w:rsid w:val="006060DA"/>
    <w:rPr>
      <w:rFonts w:ascii="宋体" w:hAnsi="宋体" w:cs="宋体"/>
      <w:sz w:val="24"/>
      <w:szCs w:val="24"/>
    </w:rPr>
  </w:style>
  <w:style w:type="paragraph" w:customStyle="1" w:styleId="1b">
    <w:name w:val="1"/>
    <w:basedOn w:val="a"/>
    <w:qFormat/>
    <w:rsid w:val="006060DA"/>
    <w:pPr>
      <w:widowControl/>
      <w:spacing w:before="100" w:beforeAutospacing="1" w:after="100" w:afterAutospacing="1" w:line="240" w:lineRule="auto"/>
      <w:jc w:val="left"/>
    </w:pPr>
    <w:rPr>
      <w:rFonts w:ascii="宋体" w:eastAsia="宋体" w:hAnsi="宋体" w:cs="宋体"/>
      <w:kern w:val="0"/>
      <w:sz w:val="24"/>
      <w:szCs w:val="24"/>
      <w:lang w:eastAsia="zh-CN"/>
    </w:rPr>
  </w:style>
  <w:style w:type="character" w:customStyle="1" w:styleId="25">
    <w:name w:val="未处理的提及2"/>
    <w:basedOn w:val="a0"/>
    <w:uiPriority w:val="99"/>
    <w:semiHidden/>
    <w:unhideWhenUsed/>
    <w:qFormat/>
    <w:rsid w:val="006060DA"/>
    <w:rPr>
      <w:color w:val="808080"/>
      <w:shd w:val="clear" w:color="auto" w:fill="E6E6E6"/>
    </w:rPr>
  </w:style>
  <w:style w:type="paragraph" w:customStyle="1" w:styleId="MDPI71References">
    <w:name w:val="MDPI_7.1_References"/>
    <w:basedOn w:val="a"/>
    <w:qFormat/>
    <w:rsid w:val="006060DA"/>
    <w:pPr>
      <w:overflowPunct w:val="0"/>
      <w:adjustRightInd w:val="0"/>
      <w:snapToGrid w:val="0"/>
      <w:spacing w:line="260" w:lineRule="atLeast"/>
    </w:pPr>
    <w:rPr>
      <w:rFonts w:ascii="Palatino Linotype" w:hAnsi="Palatino Linotype"/>
      <w:snapToGrid w:val="0"/>
      <w:color w:val="000000"/>
      <w:kern w:val="0"/>
      <w:sz w:val="18"/>
      <w:lang w:eastAsia="de-DE" w:bidi="en-US"/>
    </w:rPr>
  </w:style>
  <w:style w:type="paragraph" w:customStyle="1" w:styleId="26">
    <w:name w:val="正文2"/>
    <w:qFormat/>
    <w:rsid w:val="006060DA"/>
    <w:pPr>
      <w:jc w:val="both"/>
    </w:pPr>
    <w:rPr>
      <w:rFonts w:ascii="等线" w:hAnsi="等线" w:cs="宋体"/>
      <w:kern w:val="2"/>
      <w:sz w:val="21"/>
      <w:szCs w:val="21"/>
    </w:rPr>
  </w:style>
  <w:style w:type="paragraph" w:customStyle="1" w:styleId="Para">
    <w:name w:val="Para"/>
    <w:autoRedefine/>
    <w:rsid w:val="0045375F"/>
    <w:pPr>
      <w:ind w:firstLineChars="200" w:firstLine="400"/>
      <w:jc w:val="both"/>
    </w:pPr>
    <w:rPr>
      <w:rFonts w:eastAsia="微软雅黑"/>
      <w:shd w:val="clear" w:color="auto" w:fill="FFFFFF"/>
    </w:rPr>
  </w:style>
  <w:style w:type="character" w:customStyle="1" w:styleId="FigureCaptionChar">
    <w:name w:val="FigureCaption Char"/>
    <w:link w:val="FigureCaption2"/>
    <w:locked/>
    <w:rsid w:val="00F57070"/>
    <w:rPr>
      <w:rFonts w:eastAsia="Cambria"/>
      <w:b/>
      <w:sz w:val="18"/>
      <w:szCs w:val="22"/>
      <w:lang w:eastAsia="ja-JP"/>
    </w:rPr>
  </w:style>
  <w:style w:type="paragraph" w:customStyle="1" w:styleId="FigureCaption2">
    <w:name w:val="FigureCaption"/>
    <w:link w:val="FigureCaptionChar"/>
    <w:autoRedefine/>
    <w:rsid w:val="00F57070"/>
    <w:pPr>
      <w:keepNext/>
      <w:spacing w:before="220" w:after="240"/>
    </w:pPr>
    <w:rPr>
      <w:rFonts w:eastAsia="Cambria"/>
      <w:b/>
      <w:sz w:val="18"/>
      <w:szCs w:val="22"/>
      <w:lang w:eastAsia="ja-JP"/>
    </w:rPr>
  </w:style>
  <w:style w:type="paragraph" w:customStyle="1" w:styleId="Image">
    <w:name w:val="Image"/>
    <w:basedOn w:val="a"/>
    <w:rsid w:val="00F57070"/>
    <w:pPr>
      <w:widowControl/>
      <w:spacing w:after="200" w:line="240" w:lineRule="auto"/>
      <w:jc w:val="left"/>
    </w:pPr>
    <w:rPr>
      <w:rFonts w:ascii="Cambria" w:eastAsia="Cambria" w:hAnsi="Cambria"/>
      <w:kern w:val="0"/>
      <w:sz w:val="24"/>
      <w:szCs w:val="24"/>
    </w:rPr>
  </w:style>
  <w:style w:type="paragraph" w:customStyle="1" w:styleId="Head1">
    <w:name w:val="Head1"/>
    <w:basedOn w:val="1"/>
    <w:next w:val="Para"/>
    <w:autoRedefine/>
    <w:qFormat/>
    <w:rsid w:val="00F57070"/>
    <w:pPr>
      <w:keepLines/>
      <w:widowControl/>
      <w:suppressAutoHyphens w:val="0"/>
      <w:spacing w:before="80" w:line="240" w:lineRule="auto"/>
      <w:ind w:left="419" w:hangingChars="149" w:hanging="419"/>
      <w:jc w:val="both"/>
    </w:pPr>
    <w:rPr>
      <w:rFonts w:ascii="Arial" w:eastAsia="宋体" w:hAnsi="Arial" w:cs="Arial"/>
      <w:bCs/>
      <w:smallCaps w:val="0"/>
      <w:kern w:val="0"/>
      <w:sz w:val="28"/>
      <w:szCs w:val="28"/>
      <w:lang w:eastAsia="zh-CN"/>
    </w:rPr>
  </w:style>
  <w:style w:type="paragraph" w:customStyle="1" w:styleId="Head2">
    <w:name w:val="Head2"/>
    <w:basedOn w:val="2"/>
    <w:next w:val="Para"/>
    <w:autoRedefine/>
    <w:qFormat/>
    <w:rsid w:val="00F57070"/>
    <w:pPr>
      <w:keepLines/>
      <w:widowControl/>
      <w:numPr>
        <w:ilvl w:val="1"/>
        <w:numId w:val="10"/>
      </w:numPr>
      <w:suppressAutoHyphens w:val="0"/>
      <w:spacing w:before="180" w:after="80" w:line="240" w:lineRule="auto"/>
      <w:ind w:left="480" w:hanging="480"/>
      <w:jc w:val="both"/>
    </w:pPr>
    <w:rPr>
      <w:rFonts w:ascii="Arial" w:hAnsi="Arial" w:cs="Arial"/>
      <w:bCs/>
      <w:kern w:val="0"/>
      <w:sz w:val="26"/>
    </w:rPr>
  </w:style>
  <w:style w:type="paragraph" w:customStyle="1" w:styleId="Head3">
    <w:name w:val="Head3"/>
    <w:next w:val="Para"/>
    <w:autoRedefine/>
    <w:qFormat/>
    <w:rsid w:val="00F57070"/>
    <w:pPr>
      <w:keepNext/>
      <w:numPr>
        <w:ilvl w:val="2"/>
        <w:numId w:val="10"/>
      </w:numPr>
      <w:spacing w:before="120" w:after="40"/>
      <w:ind w:left="600" w:hanging="600"/>
    </w:pPr>
    <w:rPr>
      <w:rFonts w:ascii="Arial" w:eastAsia="Times New Roman" w:hAnsi="Arial" w:cs="Arial"/>
      <w:b/>
      <w:sz w:val="18"/>
      <w:lang w:eastAsia="en-US"/>
    </w:rPr>
  </w:style>
  <w:style w:type="paragraph" w:customStyle="1" w:styleId="Head4">
    <w:name w:val="Head4"/>
    <w:autoRedefine/>
    <w:qFormat/>
    <w:rsid w:val="00F57070"/>
    <w:pPr>
      <w:keepNext/>
      <w:numPr>
        <w:ilvl w:val="3"/>
        <w:numId w:val="10"/>
      </w:numPr>
      <w:spacing w:before="60" w:after="140"/>
      <w:ind w:left="720" w:hanging="720"/>
    </w:pPr>
    <w:rPr>
      <w:rFonts w:ascii="Arial" w:eastAsia="Times New Roman" w:hAnsi="Arial" w:cs="Arial"/>
      <w:i/>
      <w:sz w:val="24"/>
      <w:lang w:eastAsia="en-US"/>
    </w:rPr>
  </w:style>
  <w:style w:type="paragraph" w:customStyle="1" w:styleId="Titledocument">
    <w:name w:val="Title_document"/>
    <w:autoRedefine/>
    <w:rsid w:val="00F57070"/>
    <w:pPr>
      <w:spacing w:before="100" w:after="100"/>
      <w:jc w:val="center"/>
    </w:pPr>
    <w:rPr>
      <w:rFonts w:ascii="Arial" w:eastAsia="Times New Roman" w:hAnsi="Arial" w:cs="Arial"/>
      <w:b/>
      <w:bCs/>
      <w:sz w:val="34"/>
      <w:lang w:eastAsia="en-US"/>
    </w:rPr>
  </w:style>
  <w:style w:type="character" w:customStyle="1" w:styleId="AbsHeadChar">
    <w:name w:val="AbsHead Char"/>
    <w:link w:val="AbsHead"/>
    <w:locked/>
    <w:rsid w:val="00F57070"/>
    <w:rPr>
      <w:rFonts w:ascii="Arial" w:eastAsia="Cambria" w:hAnsi="Arial" w:cs="Arial"/>
      <w:b/>
      <w:sz w:val="22"/>
      <w:szCs w:val="22"/>
      <w:lang w:val="fr-FR"/>
    </w:rPr>
  </w:style>
  <w:style w:type="paragraph" w:customStyle="1" w:styleId="AbsHead">
    <w:name w:val="AbsHead"/>
    <w:link w:val="AbsHeadChar"/>
    <w:autoRedefine/>
    <w:rsid w:val="00F57070"/>
    <w:pPr>
      <w:spacing w:before="120" w:after="80"/>
    </w:pPr>
    <w:rPr>
      <w:rFonts w:ascii="Arial" w:eastAsia="Cambria" w:hAnsi="Arial" w:cs="Arial"/>
      <w:b/>
      <w:sz w:val="22"/>
      <w:szCs w:val="22"/>
      <w:lang w:val="fr-FR"/>
    </w:rPr>
  </w:style>
  <w:style w:type="character" w:customStyle="1" w:styleId="AckHeadChar">
    <w:name w:val="AckHead Char"/>
    <w:link w:val="AckHead0"/>
    <w:locked/>
    <w:rsid w:val="00F57070"/>
    <w:rPr>
      <w:rFonts w:ascii="Arial" w:eastAsia="Cambria" w:hAnsi="Arial" w:cs="Arial"/>
      <w:b/>
      <w:sz w:val="22"/>
      <w:szCs w:val="22"/>
    </w:rPr>
  </w:style>
  <w:style w:type="paragraph" w:customStyle="1" w:styleId="AckHead0">
    <w:name w:val="AckHead"/>
    <w:link w:val="AckHeadChar"/>
    <w:autoRedefine/>
    <w:rsid w:val="00F57070"/>
    <w:pPr>
      <w:spacing w:before="120" w:after="40"/>
    </w:pPr>
    <w:rPr>
      <w:rFonts w:ascii="Arial" w:eastAsia="Cambria" w:hAnsi="Arial" w:cs="Arial"/>
      <w:b/>
      <w:sz w:val="22"/>
      <w:szCs w:val="22"/>
    </w:rPr>
  </w:style>
  <w:style w:type="paragraph" w:customStyle="1" w:styleId="AckPara">
    <w:name w:val="AckPara"/>
    <w:autoRedefine/>
    <w:rsid w:val="00F57070"/>
    <w:pPr>
      <w:spacing w:line="264" w:lineRule="auto"/>
      <w:jc w:val="both"/>
    </w:pPr>
    <w:rPr>
      <w:rFonts w:eastAsia="Cambria"/>
      <w:szCs w:val="22"/>
      <w:lang w:eastAsia="it-IT"/>
    </w:rPr>
  </w:style>
  <w:style w:type="paragraph" w:customStyle="1" w:styleId="AppendixH1">
    <w:name w:val="AppendixH1"/>
    <w:rsid w:val="00F57070"/>
    <w:pPr>
      <w:spacing w:before="140" w:after="40"/>
    </w:pPr>
    <w:rPr>
      <w:rFonts w:ascii="Arial" w:eastAsia="Times New Roman" w:hAnsi="Arial" w:cs="Arial"/>
      <w:b/>
      <w:sz w:val="22"/>
      <w:lang w:eastAsia="en-US"/>
    </w:rPr>
  </w:style>
  <w:style w:type="paragraph" w:customStyle="1" w:styleId="AppendixH2">
    <w:name w:val="AppendixH2"/>
    <w:rsid w:val="00F57070"/>
    <w:pPr>
      <w:autoSpaceDE w:val="0"/>
      <w:autoSpaceDN w:val="0"/>
      <w:adjustRightInd w:val="0"/>
      <w:spacing w:before="60" w:after="40"/>
    </w:pPr>
    <w:rPr>
      <w:rFonts w:ascii="Arial" w:eastAsia="Cambria" w:hAnsi="Arial" w:cs="Arial"/>
      <w:b/>
      <w:sz w:val="22"/>
      <w:szCs w:val="24"/>
      <w:lang w:eastAsia="en-US"/>
    </w:rPr>
  </w:style>
  <w:style w:type="paragraph" w:customStyle="1" w:styleId="AppendixH3">
    <w:name w:val="AppendixH3"/>
    <w:rsid w:val="00F57070"/>
    <w:pPr>
      <w:autoSpaceDE w:val="0"/>
      <w:autoSpaceDN w:val="0"/>
      <w:adjustRightInd w:val="0"/>
      <w:spacing w:before="60" w:after="140"/>
      <w:ind w:left="240"/>
    </w:pPr>
    <w:rPr>
      <w:rFonts w:ascii="Arial" w:eastAsia="Cambria" w:hAnsi="Arial" w:cs="Arial"/>
      <w:i/>
      <w:sz w:val="18"/>
      <w:szCs w:val="24"/>
      <w:lang w:eastAsia="en-US"/>
    </w:rPr>
  </w:style>
  <w:style w:type="paragraph" w:customStyle="1" w:styleId="AuthNotes">
    <w:name w:val="AuthNotes"/>
    <w:rsid w:val="00F57070"/>
    <w:pPr>
      <w:spacing w:after="200" w:line="276" w:lineRule="auto"/>
    </w:pPr>
    <w:rPr>
      <w:rFonts w:eastAsia="Cambria"/>
      <w:szCs w:val="22"/>
      <w:lang w:eastAsia="en-US"/>
    </w:rPr>
  </w:style>
  <w:style w:type="character" w:customStyle="1" w:styleId="AuthorsChar">
    <w:name w:val="Authors Char"/>
    <w:link w:val="Authors"/>
    <w:locked/>
    <w:rsid w:val="00F57070"/>
    <w:rPr>
      <w:rFonts w:eastAsia="Times New Roman"/>
      <w:sz w:val="22"/>
      <w:szCs w:val="22"/>
      <w:lang w:eastAsia="en-US"/>
    </w:rPr>
  </w:style>
  <w:style w:type="character" w:customStyle="1" w:styleId="DisplayFormulaChar">
    <w:name w:val="DisplayFormula Char"/>
    <w:link w:val="DisplayFormula"/>
    <w:locked/>
    <w:rsid w:val="00F57070"/>
    <w:rPr>
      <w:rFonts w:eastAsia="Cambria"/>
      <w:szCs w:val="22"/>
    </w:rPr>
  </w:style>
  <w:style w:type="paragraph" w:customStyle="1" w:styleId="DisplayFormula">
    <w:name w:val="DisplayFormula"/>
    <w:link w:val="DisplayFormulaChar"/>
    <w:rsid w:val="00F57070"/>
    <w:pPr>
      <w:spacing w:before="100" w:after="100"/>
    </w:pPr>
    <w:rPr>
      <w:rFonts w:eastAsia="Cambria"/>
      <w:szCs w:val="22"/>
    </w:rPr>
  </w:style>
  <w:style w:type="paragraph" w:customStyle="1" w:styleId="KeyWordHead">
    <w:name w:val="KeyWordHead"/>
    <w:autoRedefine/>
    <w:rsid w:val="00F57070"/>
    <w:pPr>
      <w:spacing w:before="200" w:after="20"/>
    </w:pPr>
    <w:rPr>
      <w:rFonts w:ascii="Arial" w:eastAsia="Cambria" w:hAnsi="Arial" w:cs="Arial"/>
      <w:b/>
      <w:sz w:val="22"/>
      <w:szCs w:val="22"/>
      <w:lang w:eastAsia="en-US"/>
    </w:rPr>
  </w:style>
  <w:style w:type="paragraph" w:customStyle="1" w:styleId="KeyWords1">
    <w:name w:val="KeyWords"/>
    <w:basedOn w:val="a"/>
    <w:rsid w:val="00F57070"/>
    <w:pPr>
      <w:widowControl/>
      <w:spacing w:before="60" w:after="60" w:line="240" w:lineRule="auto"/>
      <w:jc w:val="left"/>
    </w:pPr>
    <w:rPr>
      <w:rFonts w:ascii="Cambria" w:eastAsia="Cambria" w:hAnsi="Cambria"/>
      <w:kern w:val="0"/>
      <w:szCs w:val="24"/>
    </w:rPr>
  </w:style>
  <w:style w:type="paragraph" w:customStyle="1" w:styleId="ReferenceHead0">
    <w:name w:val="ReferenceHead"/>
    <w:autoRedefine/>
    <w:rsid w:val="00F57070"/>
    <w:pPr>
      <w:spacing w:before="200" w:after="40"/>
    </w:pPr>
    <w:rPr>
      <w:rFonts w:ascii="Arial" w:eastAsia="Cambria" w:hAnsi="Arial" w:cs="Arial"/>
      <w:b/>
      <w:sz w:val="22"/>
      <w:szCs w:val="22"/>
      <w:lang w:eastAsia="en-US"/>
    </w:rPr>
  </w:style>
  <w:style w:type="paragraph" w:customStyle="1" w:styleId="Statements">
    <w:name w:val="Statements"/>
    <w:basedOn w:val="a"/>
    <w:rsid w:val="00F57070"/>
    <w:pPr>
      <w:widowControl/>
      <w:spacing w:after="200" w:line="240" w:lineRule="auto"/>
      <w:ind w:firstLine="240"/>
      <w:jc w:val="left"/>
    </w:pPr>
    <w:rPr>
      <w:rFonts w:ascii="Cambria" w:eastAsia="Cambria" w:hAnsi="Cambria"/>
      <w:kern w:val="0"/>
      <w:szCs w:val="24"/>
    </w:rPr>
  </w:style>
  <w:style w:type="character" w:customStyle="1" w:styleId="TableCaptionChar">
    <w:name w:val="TableCaption Char"/>
    <w:link w:val="TableCaption0"/>
    <w:locked/>
    <w:rsid w:val="00F57070"/>
    <w:rPr>
      <w:rFonts w:eastAsia="Cambria"/>
      <w:b/>
    </w:rPr>
  </w:style>
  <w:style w:type="paragraph" w:customStyle="1" w:styleId="TableCaption0">
    <w:name w:val="TableCaption"/>
    <w:link w:val="TableCaptionChar"/>
    <w:autoRedefine/>
    <w:rsid w:val="00F57070"/>
    <w:pPr>
      <w:keepNext/>
      <w:spacing w:before="360" w:after="200"/>
      <w:jc w:val="center"/>
    </w:pPr>
    <w:rPr>
      <w:rFonts w:eastAsia="Cambria"/>
      <w:b/>
    </w:rPr>
  </w:style>
  <w:style w:type="character" w:customStyle="1" w:styleId="TableFootnoteChar">
    <w:name w:val="TableFootnote Char"/>
    <w:link w:val="TableFootnote1"/>
    <w:locked/>
    <w:rsid w:val="00F57070"/>
    <w:rPr>
      <w:rFonts w:eastAsia="Cambria"/>
    </w:rPr>
  </w:style>
  <w:style w:type="paragraph" w:customStyle="1" w:styleId="TableFootnote1">
    <w:name w:val="TableFootnote"/>
    <w:basedOn w:val="a"/>
    <w:link w:val="TableFootnoteChar"/>
    <w:rsid w:val="00F57070"/>
    <w:pPr>
      <w:widowControl/>
      <w:spacing w:after="200" w:line="240" w:lineRule="auto"/>
      <w:jc w:val="left"/>
    </w:pPr>
    <w:rPr>
      <w:rFonts w:ascii="Times New Roman" w:eastAsia="Cambria" w:hAnsi="Times New Roman"/>
      <w:kern w:val="0"/>
      <w:lang w:eastAsia="zh-CN"/>
    </w:rPr>
  </w:style>
  <w:style w:type="paragraph" w:customStyle="1" w:styleId="TitleNote">
    <w:name w:val="TitleNote"/>
    <w:basedOn w:val="AuthNotes"/>
    <w:rsid w:val="00F57070"/>
  </w:style>
  <w:style w:type="character" w:customStyle="1" w:styleId="DisplayFormulaUnnumChar">
    <w:name w:val="DisplayFormulaUnnum Char"/>
    <w:link w:val="DisplayFormulaUnnum"/>
    <w:locked/>
    <w:rsid w:val="00F57070"/>
    <w:rPr>
      <w:rFonts w:eastAsia="Cambria"/>
    </w:rPr>
  </w:style>
  <w:style w:type="paragraph" w:customStyle="1" w:styleId="DisplayFormulaUnnum">
    <w:name w:val="DisplayFormulaUnnum"/>
    <w:basedOn w:val="a"/>
    <w:link w:val="DisplayFormulaUnnumChar"/>
    <w:rsid w:val="00F57070"/>
    <w:pPr>
      <w:widowControl/>
      <w:spacing w:after="200" w:line="240" w:lineRule="auto"/>
      <w:jc w:val="left"/>
    </w:pPr>
    <w:rPr>
      <w:rFonts w:ascii="Times New Roman" w:eastAsia="Cambria" w:hAnsi="Times New Roman"/>
      <w:kern w:val="0"/>
      <w:lang w:eastAsia="zh-CN"/>
    </w:rPr>
  </w:style>
  <w:style w:type="character" w:customStyle="1" w:styleId="ParaContinueChar">
    <w:name w:val="ParaContinue Char"/>
    <w:link w:val="ParaContinue"/>
    <w:locked/>
    <w:rsid w:val="00F57070"/>
    <w:rPr>
      <w:rFonts w:eastAsia="Cambria"/>
    </w:rPr>
  </w:style>
  <w:style w:type="paragraph" w:customStyle="1" w:styleId="ParaContinue">
    <w:name w:val="ParaContinue"/>
    <w:basedOn w:val="Para"/>
    <w:link w:val="ParaContinueChar"/>
    <w:rsid w:val="00F57070"/>
    <w:rPr>
      <w:rFonts w:eastAsia="Cambria"/>
    </w:rPr>
  </w:style>
  <w:style w:type="paragraph" w:customStyle="1" w:styleId="Bibentry">
    <w:name w:val="Bib_entry"/>
    <w:autoRedefine/>
    <w:rsid w:val="00F57070"/>
    <w:pPr>
      <w:ind w:left="360" w:hanging="360"/>
      <w:jc w:val="both"/>
    </w:pPr>
    <w:rPr>
      <w:rFonts w:eastAsia="Cambria"/>
      <w:szCs w:val="22"/>
      <w:lang w:eastAsia="en-US"/>
    </w:rPr>
  </w:style>
  <w:style w:type="paragraph" w:customStyle="1" w:styleId="CCSHead">
    <w:name w:val="CCSHead"/>
    <w:basedOn w:val="KeyWordHead"/>
    <w:rsid w:val="00F57070"/>
  </w:style>
  <w:style w:type="paragraph" w:customStyle="1" w:styleId="CCSDescription">
    <w:name w:val="CCSDescription"/>
    <w:basedOn w:val="KeyWords1"/>
    <w:rsid w:val="00F57070"/>
  </w:style>
  <w:style w:type="paragraph" w:customStyle="1" w:styleId="AlgorithmCaption">
    <w:name w:val="AlgorithmCaption"/>
    <w:basedOn w:val="a"/>
    <w:rsid w:val="00F57070"/>
    <w:pPr>
      <w:widowControl/>
      <w:pBdr>
        <w:top w:val="single" w:sz="4" w:space="2" w:color="auto"/>
        <w:bottom w:val="single" w:sz="4" w:space="2" w:color="auto"/>
      </w:pBdr>
      <w:spacing w:after="200" w:line="240" w:lineRule="auto"/>
      <w:jc w:val="left"/>
    </w:pPr>
    <w:rPr>
      <w:rFonts w:ascii="Cambria" w:eastAsia="Cambria" w:hAnsi="Cambria"/>
      <w:kern w:val="0"/>
      <w:sz w:val="24"/>
      <w:szCs w:val="24"/>
    </w:rPr>
  </w:style>
  <w:style w:type="character" w:customStyle="1" w:styleId="Email">
    <w:name w:val="Email"/>
    <w:rsid w:val="00F57070"/>
    <w:rPr>
      <w:rFonts w:ascii="Times New Roman" w:hAnsi="Times New Roman" w:cs="Times New Roman" w:hint="default"/>
      <w:color w:val="0808B8"/>
    </w:rPr>
  </w:style>
  <w:style w:type="character" w:customStyle="1" w:styleId="OrgName">
    <w:name w:val="OrgName"/>
    <w:rsid w:val="00F57070"/>
    <w:rPr>
      <w:rFonts w:ascii="Times New Roman" w:hAnsi="Times New Roman" w:cs="Times New Roman" w:hint="default"/>
      <w:color w:val="17365D"/>
    </w:rPr>
  </w:style>
  <w:style w:type="character" w:customStyle="1" w:styleId="GrantNumber">
    <w:name w:val="GrantNumber"/>
    <w:rsid w:val="00F57070"/>
    <w:rPr>
      <w:rFonts w:ascii="Times New Roman" w:hAnsi="Times New Roman" w:cs="Times New Roman" w:hint="default"/>
      <w:color w:val="9900FF"/>
    </w:rPr>
  </w:style>
  <w:style w:type="character" w:customStyle="1" w:styleId="GrantSponser">
    <w:name w:val="GrantSponser"/>
    <w:rsid w:val="00F57070"/>
    <w:rPr>
      <w:rFonts w:ascii="Times New Roman" w:hAnsi="Times New Roman" w:cs="Times New Roman" w:hint="default"/>
      <w:color w:val="666699"/>
    </w:rPr>
  </w:style>
  <w:style w:type="character" w:customStyle="1" w:styleId="UnresolvedMention1">
    <w:name w:val="Unresolved Mention1"/>
    <w:basedOn w:val="a0"/>
    <w:uiPriority w:val="99"/>
    <w:semiHidden/>
    <w:unhideWhenUsed/>
    <w:rsid w:val="00F57070"/>
    <w:rPr>
      <w:color w:val="605E5C"/>
      <w:shd w:val="clear" w:color="auto" w:fill="E1DFDD"/>
    </w:rPr>
  </w:style>
  <w:style w:type="character" w:customStyle="1" w:styleId="opdicttext2">
    <w:name w:val="op_dict_text2"/>
    <w:basedOn w:val="a0"/>
    <w:rsid w:val="00DE01B5"/>
  </w:style>
  <w:style w:type="paragraph" w:styleId="affe">
    <w:name w:val="caption"/>
    <w:basedOn w:val="a"/>
    <w:next w:val="a"/>
    <w:link w:val="afff"/>
    <w:unhideWhenUsed/>
    <w:qFormat/>
    <w:rsid w:val="00DE01B5"/>
    <w:rPr>
      <w:rFonts w:asciiTheme="majorHAnsi" w:eastAsia="黑体" w:hAnsiTheme="majorHAnsi" w:cstheme="majorBidi"/>
    </w:rPr>
  </w:style>
  <w:style w:type="character" w:customStyle="1" w:styleId="1c">
    <w:name w:val="占位符文本1"/>
    <w:basedOn w:val="a0"/>
    <w:uiPriority w:val="99"/>
    <w:semiHidden/>
    <w:qFormat/>
    <w:rsid w:val="00DE01B5"/>
    <w:rPr>
      <w:color w:val="808080"/>
    </w:rPr>
  </w:style>
  <w:style w:type="character" w:customStyle="1" w:styleId="qb-content">
    <w:name w:val="qb-content"/>
    <w:basedOn w:val="a0"/>
    <w:rsid w:val="00DE01B5"/>
  </w:style>
  <w:style w:type="paragraph" w:customStyle="1" w:styleId="110">
    <w:name w:val="列出段落11"/>
    <w:basedOn w:val="a"/>
    <w:uiPriority w:val="34"/>
    <w:qFormat/>
    <w:rsid w:val="00DE01B5"/>
    <w:pPr>
      <w:spacing w:line="240" w:lineRule="auto"/>
      <w:ind w:firstLineChars="200" w:firstLine="420"/>
    </w:pPr>
    <w:rPr>
      <w:rFonts w:ascii="Times New Roman" w:eastAsia="宋体" w:hAnsi="Times New Roman"/>
      <w:kern w:val="2"/>
      <w:sz w:val="21"/>
      <w:szCs w:val="24"/>
      <w:lang w:eastAsia="zh-CN"/>
    </w:rPr>
  </w:style>
  <w:style w:type="paragraph" w:customStyle="1" w:styleId="1d">
    <w:name w:val="无间隔1"/>
    <w:uiPriority w:val="1"/>
    <w:qFormat/>
    <w:rsid w:val="00DE01B5"/>
    <w:pPr>
      <w:widowControl w:val="0"/>
      <w:jc w:val="both"/>
    </w:pPr>
    <w:rPr>
      <w:rFonts w:ascii="Palatino" w:hAnsi="Palatino"/>
      <w:kern w:val="16"/>
      <w:sz w:val="19"/>
      <w:lang w:eastAsia="en-US"/>
    </w:rPr>
  </w:style>
  <w:style w:type="character" w:customStyle="1" w:styleId="z-Char">
    <w:name w:val="z-窗体底端 Char"/>
    <w:basedOn w:val="a0"/>
    <w:link w:val="z-10"/>
    <w:qFormat/>
    <w:rsid w:val="00DE01B5"/>
    <w:rPr>
      <w:rFonts w:ascii="Arial" w:eastAsia="Times New Roman" w:hAnsi="Arial" w:cs="Arial"/>
      <w:vanish/>
      <w:sz w:val="16"/>
      <w:szCs w:val="16"/>
    </w:rPr>
  </w:style>
  <w:style w:type="character" w:customStyle="1" w:styleId="z-Char0">
    <w:name w:val="z-窗体顶端 Char"/>
    <w:basedOn w:val="a0"/>
    <w:link w:val="z-11"/>
    <w:qFormat/>
    <w:rsid w:val="00DE01B5"/>
    <w:rPr>
      <w:rFonts w:ascii="Arial" w:eastAsia="Times New Roman" w:hAnsi="Arial" w:cs="Arial"/>
      <w:vanish/>
      <w:sz w:val="16"/>
      <w:szCs w:val="16"/>
    </w:rPr>
  </w:style>
  <w:style w:type="paragraph" w:customStyle="1" w:styleId="MDPI23heading3">
    <w:name w:val="MDPI_2.3_heading3"/>
    <w:basedOn w:val="MDPI31text"/>
    <w:qFormat/>
    <w:rsid w:val="00DE01B5"/>
    <w:pPr>
      <w:spacing w:before="240" w:after="120"/>
      <w:ind w:firstLine="0"/>
      <w:jc w:val="left"/>
      <w:outlineLvl w:val="2"/>
    </w:pPr>
  </w:style>
  <w:style w:type="paragraph" w:customStyle="1" w:styleId="MDPI22heading2">
    <w:name w:val="MDPI_2.2_heading2"/>
    <w:basedOn w:val="a"/>
    <w:qFormat/>
    <w:rsid w:val="00DE01B5"/>
    <w:pPr>
      <w:widowControl/>
      <w:kinsoku w:val="0"/>
      <w:overflowPunct w:val="0"/>
      <w:autoSpaceDE w:val="0"/>
      <w:autoSpaceDN w:val="0"/>
      <w:adjustRightInd w:val="0"/>
      <w:snapToGrid w:val="0"/>
      <w:spacing w:before="240" w:after="120" w:line="260" w:lineRule="atLeast"/>
      <w:jc w:val="left"/>
      <w:outlineLvl w:val="1"/>
    </w:pPr>
    <w:rPr>
      <w:rFonts w:ascii="Palatino Linotype" w:hAnsi="Palatino Linotype"/>
      <w:i/>
      <w:snapToGrid w:val="0"/>
      <w:color w:val="000000"/>
      <w:kern w:val="0"/>
      <w:szCs w:val="22"/>
      <w:lang w:eastAsia="de-DE" w:bidi="en-US"/>
    </w:rPr>
  </w:style>
  <w:style w:type="character" w:customStyle="1" w:styleId="alt-edited1">
    <w:name w:val="alt-edited1"/>
    <w:qFormat/>
    <w:rsid w:val="00DE01B5"/>
    <w:rPr>
      <w:color w:val="4D90F0"/>
    </w:rPr>
  </w:style>
  <w:style w:type="table" w:customStyle="1" w:styleId="1e">
    <w:name w:val="网格型1"/>
    <w:basedOn w:val="a1"/>
    <w:uiPriority w:val="39"/>
    <w:qFormat/>
    <w:rsid w:val="00D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bg">
    <w:name w:val="high-light-bg"/>
    <w:basedOn w:val="a0"/>
    <w:qFormat/>
    <w:rsid w:val="00DE01B5"/>
  </w:style>
  <w:style w:type="paragraph" w:customStyle="1" w:styleId="ParagraphStyle1">
    <w:name w:val="Paragraph Style 1"/>
    <w:basedOn w:val="a"/>
    <w:uiPriority w:val="99"/>
    <w:qFormat/>
    <w:rsid w:val="00DE01B5"/>
    <w:pPr>
      <w:tabs>
        <w:tab w:val="left" w:pos="480"/>
      </w:tabs>
      <w:adjustRightInd w:val="0"/>
      <w:spacing w:before="100" w:line="280" w:lineRule="atLeast"/>
      <w:textAlignment w:val="center"/>
    </w:pPr>
    <w:rPr>
      <w:rFonts w:ascii="Formata-Regular" w:eastAsiaTheme="minorEastAsia" w:hAnsi="Formata-Regular" w:cs="Formata-Regular"/>
      <w:color w:val="000000"/>
      <w:kern w:val="0"/>
      <w:sz w:val="22"/>
      <w:szCs w:val="22"/>
      <w:lang w:eastAsia="ja-JP"/>
    </w:rPr>
  </w:style>
  <w:style w:type="character" w:customStyle="1" w:styleId="BodyText1">
    <w:name w:val="Body Text1"/>
    <w:basedOn w:val="a0"/>
    <w:uiPriority w:val="99"/>
    <w:rsid w:val="00DE01B5"/>
    <w:rPr>
      <w:rFonts w:ascii="Verdana" w:hAnsi="Verdana" w:cs="Verdana"/>
      <w:color w:val="000000"/>
      <w:sz w:val="22"/>
      <w:szCs w:val="22"/>
    </w:rPr>
  </w:style>
  <w:style w:type="character" w:customStyle="1" w:styleId="bodytype">
    <w:name w:val="body type"/>
    <w:basedOn w:val="a0"/>
    <w:uiPriority w:val="99"/>
    <w:rsid w:val="00DE01B5"/>
    <w:rPr>
      <w:rFonts w:ascii="Formata-Regular" w:hAnsi="Formata-Regular" w:cs="Formata-Regular"/>
      <w:color w:val="000000"/>
      <w:sz w:val="22"/>
      <w:szCs w:val="22"/>
    </w:rPr>
  </w:style>
  <w:style w:type="paragraph" w:customStyle="1" w:styleId="Style1">
    <w:name w:val="Style1"/>
    <w:basedOn w:val="ReferenceHead"/>
    <w:link w:val="Style1Char"/>
    <w:qFormat/>
    <w:rsid w:val="00DE01B5"/>
    <w:pPr>
      <w:autoSpaceDE/>
      <w:autoSpaceDN/>
    </w:pPr>
    <w:rPr>
      <w:sz w:val="22"/>
    </w:rPr>
  </w:style>
  <w:style w:type="character" w:customStyle="1" w:styleId="Style1Char">
    <w:name w:val="Style1 Char"/>
    <w:basedOn w:val="ReferenceHeadChar"/>
    <w:link w:val="Style1"/>
    <w:rsid w:val="00DE01B5"/>
    <w:rPr>
      <w:rFonts w:eastAsia="Times New Roman"/>
      <w:smallCaps/>
      <w:kern w:val="28"/>
      <w:sz w:val="22"/>
      <w:lang w:eastAsia="en-US"/>
    </w:rPr>
  </w:style>
  <w:style w:type="paragraph" w:styleId="afff0">
    <w:name w:val="Revision"/>
    <w:hidden/>
    <w:uiPriority w:val="99"/>
    <w:semiHidden/>
    <w:qFormat/>
    <w:rsid w:val="00DE01B5"/>
    <w:rPr>
      <w:lang w:eastAsia="en-US"/>
    </w:rPr>
  </w:style>
  <w:style w:type="character" w:customStyle="1" w:styleId="BodyText2">
    <w:name w:val="Body Text2"/>
    <w:basedOn w:val="a0"/>
    <w:uiPriority w:val="99"/>
    <w:rsid w:val="00DE01B5"/>
    <w:rPr>
      <w:rFonts w:ascii="Verdana" w:hAnsi="Verdana" w:cs="Verdana"/>
      <w:color w:val="000000"/>
      <w:sz w:val="22"/>
      <w:szCs w:val="22"/>
    </w:rPr>
  </w:style>
  <w:style w:type="paragraph" w:customStyle="1" w:styleId="TextL-MAG">
    <w:name w:val="Text L-MAG"/>
    <w:basedOn w:val="a"/>
    <w:link w:val="TextL-MAGChar"/>
    <w:qFormat/>
    <w:rsid w:val="00DE01B5"/>
    <w:pPr>
      <w:tabs>
        <w:tab w:val="left" w:pos="360"/>
      </w:tabs>
      <w:spacing w:line="276" w:lineRule="auto"/>
      <w:ind w:firstLine="360"/>
    </w:pPr>
    <w:rPr>
      <w:rFonts w:ascii="Arial" w:eastAsia="MS Mincho" w:hAnsi="Arial"/>
      <w:kern w:val="0"/>
      <w:sz w:val="18"/>
      <w:szCs w:val="22"/>
      <w:lang w:eastAsia="ja-JP"/>
    </w:rPr>
  </w:style>
  <w:style w:type="character" w:customStyle="1" w:styleId="TextL-MAGChar">
    <w:name w:val="Text L-MAG Char"/>
    <w:basedOn w:val="a0"/>
    <w:link w:val="TextL-MAG"/>
    <w:rsid w:val="00DE01B5"/>
    <w:rPr>
      <w:rFonts w:ascii="Arial" w:eastAsia="MS Mincho" w:hAnsi="Arial"/>
      <w:sz w:val="18"/>
      <w:szCs w:val="22"/>
      <w:lang w:eastAsia="ja-JP"/>
    </w:rPr>
  </w:style>
  <w:style w:type="paragraph" w:customStyle="1" w:styleId="Char1">
    <w:name w:val="Char1"/>
    <w:qFormat/>
    <w:rsid w:val="00DE01B5"/>
    <w:pPr>
      <w:widowControl w:val="0"/>
      <w:spacing w:line="300" w:lineRule="auto"/>
      <w:ind w:firstLineChars="200" w:firstLine="480"/>
      <w:jc w:val="both"/>
    </w:pPr>
    <w:rPr>
      <w:rFonts w:eastAsia="仿宋_GB2312"/>
      <w:kern w:val="2"/>
      <w:sz w:val="24"/>
      <w:szCs w:val="24"/>
    </w:rPr>
  </w:style>
  <w:style w:type="character" w:customStyle="1" w:styleId="label">
    <w:name w:val="label"/>
    <w:basedOn w:val="a0"/>
    <w:qFormat/>
    <w:rsid w:val="00DE01B5"/>
  </w:style>
  <w:style w:type="paragraph" w:customStyle="1" w:styleId="BibEntry0">
    <w:name w:val="Bib Entry"/>
    <w:basedOn w:val="a"/>
    <w:qFormat/>
    <w:rsid w:val="00DE01B5"/>
    <w:pPr>
      <w:widowControl/>
      <w:spacing w:line="360" w:lineRule="auto"/>
      <w:ind w:left="570" w:hanging="570"/>
    </w:pPr>
    <w:rPr>
      <w:kern w:val="0"/>
      <w:sz w:val="22"/>
    </w:rPr>
  </w:style>
  <w:style w:type="paragraph" w:customStyle="1" w:styleId="27">
    <w:name w:val="正文段首2字符"/>
    <w:basedOn w:val="a"/>
    <w:link w:val="2Char"/>
    <w:qFormat/>
    <w:rsid w:val="00DE01B5"/>
    <w:pPr>
      <w:spacing w:line="240" w:lineRule="auto"/>
      <w:ind w:firstLineChars="200" w:firstLine="200"/>
    </w:pPr>
    <w:rPr>
      <w:rFonts w:ascii="Times New Roman" w:eastAsia="宋体" w:hAnsi="Times New Roman"/>
      <w:lang w:eastAsia="zh-CN"/>
    </w:rPr>
  </w:style>
  <w:style w:type="character" w:customStyle="1" w:styleId="2Char">
    <w:name w:val="正文段首2字符 Char"/>
    <w:basedOn w:val="a0"/>
    <w:link w:val="27"/>
    <w:qFormat/>
    <w:rsid w:val="00DE01B5"/>
    <w:rPr>
      <w:kern w:val="16"/>
    </w:rPr>
  </w:style>
  <w:style w:type="character" w:customStyle="1" w:styleId="fontstyle11">
    <w:name w:val="fontstyle11"/>
    <w:basedOn w:val="a0"/>
    <w:rsid w:val="00DE01B5"/>
    <w:rPr>
      <w:rFonts w:ascii="宋体" w:eastAsia="宋体" w:hAnsi="宋体" w:hint="eastAsia"/>
      <w:b w:val="0"/>
      <w:bCs w:val="0"/>
      <w:i w:val="0"/>
      <w:iCs w:val="0"/>
      <w:color w:val="000000"/>
      <w:sz w:val="22"/>
      <w:szCs w:val="22"/>
    </w:rPr>
  </w:style>
  <w:style w:type="paragraph" w:styleId="afff1">
    <w:name w:val="Date"/>
    <w:basedOn w:val="a"/>
    <w:next w:val="a"/>
    <w:link w:val="afff2"/>
    <w:uiPriority w:val="99"/>
    <w:unhideWhenUsed/>
    <w:qFormat/>
    <w:rsid w:val="00DE01B5"/>
    <w:pPr>
      <w:ind w:leftChars="2500" w:left="100"/>
    </w:pPr>
    <w:rPr>
      <w:rFonts w:eastAsia="宋体"/>
      <w:sz w:val="19"/>
    </w:rPr>
  </w:style>
  <w:style w:type="character" w:customStyle="1" w:styleId="afff2">
    <w:name w:val="日期 字符"/>
    <w:basedOn w:val="a0"/>
    <w:link w:val="afff1"/>
    <w:uiPriority w:val="99"/>
    <w:rsid w:val="00DE01B5"/>
    <w:rPr>
      <w:rFonts w:ascii="Palatino" w:hAnsi="Palatino"/>
      <w:kern w:val="16"/>
      <w:sz w:val="19"/>
      <w:lang w:eastAsia="en-US"/>
    </w:rPr>
  </w:style>
  <w:style w:type="character" w:customStyle="1" w:styleId="36">
    <w:name w:val="未处理的提及3"/>
    <w:basedOn w:val="a0"/>
    <w:uiPriority w:val="99"/>
    <w:semiHidden/>
    <w:unhideWhenUsed/>
    <w:rsid w:val="00DE01B5"/>
    <w:rPr>
      <w:color w:val="605E5C"/>
      <w:shd w:val="clear" w:color="auto" w:fill="E1DFDD"/>
    </w:rPr>
  </w:style>
  <w:style w:type="character" w:customStyle="1" w:styleId="41">
    <w:name w:val="未处理的提及4"/>
    <w:basedOn w:val="a0"/>
    <w:uiPriority w:val="99"/>
    <w:semiHidden/>
    <w:unhideWhenUsed/>
    <w:rsid w:val="00DE01B5"/>
    <w:rPr>
      <w:color w:val="605E5C"/>
      <w:shd w:val="clear" w:color="auto" w:fill="E1DFDD"/>
    </w:rPr>
  </w:style>
  <w:style w:type="character" w:customStyle="1" w:styleId="51">
    <w:name w:val="未处理的提及5"/>
    <w:basedOn w:val="a0"/>
    <w:uiPriority w:val="99"/>
    <w:semiHidden/>
    <w:unhideWhenUsed/>
    <w:rsid w:val="00DE01B5"/>
    <w:rPr>
      <w:color w:val="605E5C"/>
      <w:shd w:val="clear" w:color="auto" w:fill="E1DFDD"/>
    </w:rPr>
  </w:style>
  <w:style w:type="character" w:customStyle="1" w:styleId="61">
    <w:name w:val="未处理的提及6"/>
    <w:basedOn w:val="a0"/>
    <w:uiPriority w:val="99"/>
    <w:semiHidden/>
    <w:unhideWhenUsed/>
    <w:rsid w:val="00DE01B5"/>
    <w:rPr>
      <w:color w:val="605E5C"/>
      <w:shd w:val="clear" w:color="auto" w:fill="E1DFDD"/>
    </w:rPr>
  </w:style>
  <w:style w:type="character" w:customStyle="1" w:styleId="spelle">
    <w:name w:val="spelle"/>
    <w:basedOn w:val="a0"/>
    <w:rsid w:val="00DE01B5"/>
  </w:style>
  <w:style w:type="character" w:customStyle="1" w:styleId="71">
    <w:name w:val="未处理的提及7"/>
    <w:basedOn w:val="a0"/>
    <w:uiPriority w:val="99"/>
    <w:semiHidden/>
    <w:unhideWhenUsed/>
    <w:rsid w:val="00DE01B5"/>
    <w:rPr>
      <w:color w:val="605E5C"/>
      <w:shd w:val="clear" w:color="auto" w:fill="E1DFDD"/>
    </w:rPr>
  </w:style>
  <w:style w:type="paragraph" w:customStyle="1" w:styleId="src">
    <w:name w:val="src"/>
    <w:basedOn w:val="a"/>
    <w:rsid w:val="00DE01B5"/>
    <w:pPr>
      <w:widowControl/>
      <w:spacing w:before="100" w:beforeAutospacing="1" w:after="100" w:afterAutospacing="1" w:line="240" w:lineRule="auto"/>
      <w:jc w:val="left"/>
    </w:pPr>
    <w:rPr>
      <w:rFonts w:ascii="宋体" w:eastAsia="宋体" w:hAnsi="宋体" w:cs="宋体"/>
      <w:kern w:val="0"/>
      <w:sz w:val="24"/>
      <w:szCs w:val="24"/>
      <w:lang w:eastAsia="zh-CN"/>
    </w:rPr>
  </w:style>
  <w:style w:type="character" w:customStyle="1" w:styleId="transsent">
    <w:name w:val="transsent"/>
    <w:basedOn w:val="a0"/>
    <w:rsid w:val="00DE01B5"/>
  </w:style>
  <w:style w:type="character" w:customStyle="1" w:styleId="Char0">
    <w:name w:val="纯文本 Char"/>
    <w:rsid w:val="00DE01B5"/>
    <w:rPr>
      <w:rFonts w:ascii="宋体" w:hAnsi="Courier New" w:cs="Courier New"/>
      <w:kern w:val="2"/>
      <w:sz w:val="21"/>
      <w:szCs w:val="21"/>
    </w:rPr>
  </w:style>
  <w:style w:type="paragraph" w:styleId="afff3">
    <w:name w:val="endnote text"/>
    <w:basedOn w:val="a"/>
    <w:link w:val="afff4"/>
    <w:unhideWhenUsed/>
    <w:qFormat/>
    <w:rsid w:val="00DE01B5"/>
    <w:pPr>
      <w:snapToGrid w:val="0"/>
      <w:jc w:val="left"/>
    </w:pPr>
    <w:rPr>
      <w:rFonts w:eastAsia="宋体"/>
      <w:sz w:val="19"/>
    </w:rPr>
  </w:style>
  <w:style w:type="character" w:customStyle="1" w:styleId="afff4">
    <w:name w:val="尾注文本 字符"/>
    <w:basedOn w:val="a0"/>
    <w:link w:val="afff3"/>
    <w:qFormat/>
    <w:rsid w:val="00DE01B5"/>
    <w:rPr>
      <w:rFonts w:ascii="Palatino" w:hAnsi="Palatino"/>
      <w:kern w:val="16"/>
      <w:sz w:val="19"/>
      <w:lang w:eastAsia="en-US"/>
    </w:rPr>
  </w:style>
  <w:style w:type="character" w:styleId="afff5">
    <w:name w:val="endnote reference"/>
    <w:basedOn w:val="a0"/>
    <w:uiPriority w:val="99"/>
    <w:unhideWhenUsed/>
    <w:qFormat/>
    <w:rsid w:val="00DE01B5"/>
    <w:rPr>
      <w:vertAlign w:val="superscript"/>
    </w:rPr>
  </w:style>
  <w:style w:type="paragraph" w:customStyle="1" w:styleId="1f">
    <w:name w:val="列表段落1"/>
    <w:basedOn w:val="a"/>
    <w:rsid w:val="00DE01B5"/>
    <w:pPr>
      <w:ind w:firstLineChars="200" w:firstLine="420"/>
    </w:pPr>
    <w:rPr>
      <w:rFonts w:eastAsia="宋体"/>
      <w:sz w:val="19"/>
      <w:szCs w:val="19"/>
      <w:lang w:eastAsia="zh-CN"/>
    </w:rPr>
  </w:style>
  <w:style w:type="character" w:customStyle="1" w:styleId="150">
    <w:name w:val="15"/>
    <w:basedOn w:val="a0"/>
    <w:rsid w:val="00DE01B5"/>
    <w:rPr>
      <w:rFonts w:ascii="Calibri" w:hAnsi="Calibri" w:cs="Calibri" w:hint="default"/>
    </w:rPr>
  </w:style>
  <w:style w:type="paragraph" w:customStyle="1" w:styleId="afff6">
    <w:name w:val="公式"/>
    <w:basedOn w:val="PARAGRAPHnoindent"/>
    <w:qFormat/>
    <w:rsid w:val="00DE01B5"/>
    <w:pPr>
      <w:tabs>
        <w:tab w:val="center" w:pos="4000"/>
        <w:tab w:val="right" w:pos="8000"/>
      </w:tabs>
      <w:spacing w:line="240" w:lineRule="auto"/>
      <w:ind w:firstLineChars="150" w:firstLine="300"/>
    </w:pPr>
    <w:rPr>
      <w:rFonts w:ascii="Times New Roman" w:hAnsi="Times New Roman"/>
    </w:rPr>
  </w:style>
  <w:style w:type="character" w:customStyle="1" w:styleId="81">
    <w:name w:val="未处理的提及8"/>
    <w:basedOn w:val="a0"/>
    <w:uiPriority w:val="99"/>
    <w:semiHidden/>
    <w:unhideWhenUsed/>
    <w:rsid w:val="00DE01B5"/>
    <w:rPr>
      <w:color w:val="605E5C"/>
      <w:shd w:val="clear" w:color="auto" w:fill="E1DFDD"/>
    </w:rPr>
  </w:style>
  <w:style w:type="character" w:customStyle="1" w:styleId="91">
    <w:name w:val="未处理的提及9"/>
    <w:basedOn w:val="a0"/>
    <w:uiPriority w:val="99"/>
    <w:semiHidden/>
    <w:unhideWhenUsed/>
    <w:rsid w:val="00DE01B5"/>
    <w:rPr>
      <w:color w:val="605E5C"/>
      <w:shd w:val="clear" w:color="auto" w:fill="E1DFDD"/>
    </w:rPr>
  </w:style>
  <w:style w:type="paragraph" w:customStyle="1" w:styleId="1f0">
    <w:name w:val="修订1"/>
    <w:hidden/>
    <w:uiPriority w:val="99"/>
    <w:semiHidden/>
    <w:rsid w:val="00DE01B5"/>
    <w:rPr>
      <w:lang w:eastAsia="en-US"/>
    </w:rPr>
  </w:style>
  <w:style w:type="paragraph" w:customStyle="1" w:styleId="AUBiosNoSpace">
    <w:name w:val="AU_Bios_No Space"/>
    <w:basedOn w:val="a"/>
    <w:rsid w:val="00DE01B5"/>
    <w:pPr>
      <w:widowControl/>
      <w:autoSpaceDE w:val="0"/>
      <w:autoSpaceDN w:val="0"/>
      <w:adjustRightInd w:val="0"/>
      <w:spacing w:line="240" w:lineRule="auto"/>
      <w:ind w:firstLine="180"/>
    </w:pPr>
    <w:rPr>
      <w:rFonts w:ascii="Times New Roman" w:eastAsia="等线" w:hAnsi="Times New Roman" w:cs="TimesLTStd-Roman"/>
      <w:kern w:val="0"/>
      <w:sz w:val="16"/>
      <w:szCs w:val="16"/>
    </w:rPr>
  </w:style>
  <w:style w:type="paragraph" w:customStyle="1" w:styleId="msonormal0">
    <w:name w:val="msonormal"/>
    <w:basedOn w:val="a"/>
    <w:qFormat/>
    <w:rsid w:val="00DE01B5"/>
    <w:pPr>
      <w:widowControl/>
      <w:spacing w:before="100" w:beforeAutospacing="1" w:after="100" w:afterAutospacing="1" w:line="240" w:lineRule="auto"/>
      <w:jc w:val="left"/>
    </w:pPr>
    <w:rPr>
      <w:rFonts w:ascii="Arial" w:eastAsia="Arial Unicode MS" w:hAnsi="Arial" w:cs="Arial"/>
      <w:kern w:val="0"/>
      <w:sz w:val="24"/>
      <w:szCs w:val="24"/>
    </w:rPr>
  </w:style>
  <w:style w:type="character" w:customStyle="1" w:styleId="num">
    <w:name w:val="num 字符"/>
    <w:basedOn w:val="a0"/>
    <w:link w:val="num0"/>
    <w:locked/>
    <w:rsid w:val="00DE01B5"/>
    <w:rPr>
      <w:color w:val="000000"/>
      <w:kern w:val="16"/>
      <w:sz w:val="24"/>
      <w:szCs w:val="24"/>
    </w:rPr>
  </w:style>
  <w:style w:type="paragraph" w:customStyle="1" w:styleId="num0">
    <w:name w:val="num"/>
    <w:basedOn w:val="a"/>
    <w:link w:val="num"/>
    <w:qFormat/>
    <w:rsid w:val="00DE01B5"/>
    <w:pPr>
      <w:widowControl/>
      <w:tabs>
        <w:tab w:val="center" w:pos="4800"/>
        <w:tab w:val="right" w:pos="9600"/>
      </w:tabs>
      <w:adjustRightInd w:val="0"/>
      <w:spacing w:line="360" w:lineRule="auto"/>
      <w:ind w:firstLineChars="200" w:firstLine="480"/>
      <w:jc w:val="left"/>
    </w:pPr>
    <w:rPr>
      <w:rFonts w:ascii="Times New Roman" w:eastAsia="宋体" w:hAnsi="Times New Roman"/>
      <w:color w:val="000000"/>
      <w:sz w:val="24"/>
      <w:szCs w:val="24"/>
      <w:lang w:eastAsia="zh-CN"/>
    </w:rPr>
  </w:style>
  <w:style w:type="character" w:customStyle="1" w:styleId="fontstyle31">
    <w:name w:val="fontstyle31"/>
    <w:basedOn w:val="a0"/>
    <w:rsid w:val="00DE01B5"/>
    <w:rPr>
      <w:rFonts w:ascii="宋体" w:eastAsia="宋体" w:hAnsi="宋体" w:hint="eastAsia"/>
      <w:b w:val="0"/>
      <w:bCs w:val="0"/>
      <w:i w:val="0"/>
      <w:iCs w:val="0"/>
      <w:color w:val="000000"/>
      <w:sz w:val="20"/>
      <w:szCs w:val="20"/>
    </w:rPr>
  </w:style>
  <w:style w:type="character" w:customStyle="1" w:styleId="fontstyle21">
    <w:name w:val="fontstyle21"/>
    <w:basedOn w:val="a0"/>
    <w:rsid w:val="00DE01B5"/>
    <w:rPr>
      <w:rFonts w:ascii="AdvP1854" w:hAnsi="AdvP1854" w:hint="default"/>
      <w:b w:val="0"/>
      <w:bCs w:val="0"/>
      <w:i w:val="0"/>
      <w:iCs w:val="0"/>
      <w:color w:val="231F20"/>
      <w:sz w:val="16"/>
      <w:szCs w:val="16"/>
    </w:rPr>
  </w:style>
  <w:style w:type="character" w:customStyle="1" w:styleId="keywords-mean">
    <w:name w:val="keywords-mean"/>
    <w:basedOn w:val="a0"/>
    <w:rsid w:val="00DE01B5"/>
  </w:style>
  <w:style w:type="paragraph" w:customStyle="1" w:styleId="ordinary-output">
    <w:name w:val="ordinary-output"/>
    <w:basedOn w:val="a"/>
    <w:rsid w:val="00DE01B5"/>
    <w:pPr>
      <w:widowControl/>
      <w:spacing w:before="100" w:beforeAutospacing="1" w:after="100" w:afterAutospacing="1" w:line="240" w:lineRule="auto"/>
      <w:jc w:val="left"/>
    </w:pPr>
    <w:rPr>
      <w:rFonts w:ascii="宋体" w:eastAsia="宋体" w:hAnsi="宋体" w:cs="宋体"/>
      <w:kern w:val="0"/>
      <w:sz w:val="24"/>
      <w:szCs w:val="24"/>
      <w:lang w:eastAsia="zh-CN"/>
    </w:rPr>
  </w:style>
  <w:style w:type="character" w:customStyle="1" w:styleId="100">
    <w:name w:val="未处理的提及10"/>
    <w:basedOn w:val="a0"/>
    <w:uiPriority w:val="99"/>
    <w:semiHidden/>
    <w:unhideWhenUsed/>
    <w:rsid w:val="00DE01B5"/>
    <w:rPr>
      <w:color w:val="605E5C"/>
      <w:shd w:val="clear" w:color="auto" w:fill="E1DFDD"/>
    </w:rPr>
  </w:style>
  <w:style w:type="character" w:customStyle="1" w:styleId="afff7">
    <w:name w:val="已访问的超链接"/>
    <w:rsid w:val="00D3107F"/>
    <w:rPr>
      <w:color w:val="800080"/>
      <w:u w:val="single"/>
    </w:rPr>
  </w:style>
  <w:style w:type="paragraph" w:styleId="afff8">
    <w:name w:val="List Bullet"/>
    <w:basedOn w:val="a"/>
    <w:qFormat/>
    <w:rsid w:val="00D3107F"/>
    <w:pPr>
      <w:widowControl/>
      <w:tabs>
        <w:tab w:val="left" w:pos="360"/>
      </w:tabs>
      <w:spacing w:line="340" w:lineRule="atLeast"/>
      <w:ind w:left="200" w:hangingChars="200" w:hanging="200"/>
      <w:contextualSpacing/>
    </w:pPr>
    <w:rPr>
      <w:rFonts w:ascii="Times New Roman" w:hAnsi="Times New Roman"/>
      <w:color w:val="000000"/>
      <w:kern w:val="0"/>
      <w:sz w:val="24"/>
      <w:lang w:eastAsia="de-DE"/>
    </w:rPr>
  </w:style>
  <w:style w:type="paragraph" w:styleId="afff9">
    <w:name w:val="List"/>
    <w:basedOn w:val="a"/>
    <w:qFormat/>
    <w:rsid w:val="00D3107F"/>
    <w:pPr>
      <w:widowControl/>
      <w:spacing w:line="340" w:lineRule="atLeast"/>
      <w:ind w:left="200" w:hangingChars="200" w:hanging="200"/>
      <w:contextualSpacing/>
    </w:pPr>
    <w:rPr>
      <w:rFonts w:ascii="Times New Roman" w:hAnsi="Times New Roman"/>
      <w:color w:val="000000"/>
      <w:kern w:val="0"/>
      <w:sz w:val="24"/>
      <w:lang w:eastAsia="de-DE"/>
    </w:rPr>
  </w:style>
  <w:style w:type="paragraph" w:styleId="afffa">
    <w:name w:val="table of figures"/>
    <w:basedOn w:val="a"/>
    <w:next w:val="a"/>
    <w:qFormat/>
    <w:rsid w:val="00D3107F"/>
    <w:pPr>
      <w:widowControl/>
      <w:tabs>
        <w:tab w:val="left" w:pos="374"/>
      </w:tabs>
      <w:snapToGrid w:val="0"/>
      <w:spacing w:line="220" w:lineRule="exact"/>
    </w:pPr>
    <w:rPr>
      <w:rFonts w:ascii="Times New Roman" w:hAnsi="Times New Roman"/>
      <w:color w:val="000000"/>
      <w:kern w:val="0"/>
      <w:sz w:val="16"/>
      <w:szCs w:val="16"/>
      <w:lang w:eastAsia="de-DE"/>
    </w:rPr>
  </w:style>
  <w:style w:type="character" w:styleId="afffb">
    <w:name w:val="line number"/>
    <w:basedOn w:val="a0"/>
    <w:rsid w:val="00D3107F"/>
  </w:style>
  <w:style w:type="character" w:customStyle="1" w:styleId="28">
    <w:name w:val="已访问的超链接2"/>
    <w:qFormat/>
    <w:rsid w:val="00D3107F"/>
    <w:rPr>
      <w:color w:val="800080"/>
      <w:u w:val="single"/>
    </w:rPr>
  </w:style>
  <w:style w:type="paragraph" w:customStyle="1" w:styleId="z-20">
    <w:name w:val="z-窗体底端2"/>
    <w:basedOn w:val="a"/>
    <w:next w:val="a"/>
    <w:qFormat/>
    <w:rsid w:val="00D3107F"/>
    <w:pPr>
      <w:widowControl/>
      <w:pBdr>
        <w:top w:val="single" w:sz="6" w:space="1" w:color="auto"/>
      </w:pBdr>
      <w:spacing w:line="240" w:lineRule="auto"/>
      <w:jc w:val="center"/>
    </w:pPr>
    <w:rPr>
      <w:rFonts w:ascii="Arial" w:eastAsia="Arial Unicode MS" w:hAnsi="Arial" w:cs="Arial"/>
      <w:vanish/>
      <w:kern w:val="0"/>
      <w:sz w:val="16"/>
      <w:szCs w:val="16"/>
      <w:lang w:eastAsia="zh-CN"/>
    </w:rPr>
  </w:style>
  <w:style w:type="paragraph" w:customStyle="1" w:styleId="z-21">
    <w:name w:val="z-窗体顶端2"/>
    <w:basedOn w:val="a"/>
    <w:next w:val="a"/>
    <w:qFormat/>
    <w:rsid w:val="00D3107F"/>
    <w:pPr>
      <w:widowControl/>
      <w:pBdr>
        <w:bottom w:val="single" w:sz="6" w:space="1" w:color="auto"/>
      </w:pBdr>
      <w:spacing w:line="240" w:lineRule="auto"/>
      <w:jc w:val="center"/>
    </w:pPr>
    <w:rPr>
      <w:rFonts w:ascii="Arial" w:eastAsia="Arial Unicode MS" w:hAnsi="Arial" w:cs="Arial"/>
      <w:vanish/>
      <w:kern w:val="0"/>
      <w:sz w:val="16"/>
      <w:szCs w:val="16"/>
      <w:lang w:eastAsia="zh-CN"/>
    </w:rPr>
  </w:style>
  <w:style w:type="character" w:customStyle="1" w:styleId="TITLECharChar">
    <w:name w:val="TITLE Char Char"/>
    <w:link w:val="11"/>
    <w:qFormat/>
    <w:rsid w:val="00D3107F"/>
    <w:rPr>
      <w:rFonts w:eastAsia="Times New Roman"/>
      <w:b/>
      <w:snapToGrid w:val="0"/>
      <w:sz w:val="36"/>
      <w:lang w:eastAsia="en-US"/>
    </w:rPr>
  </w:style>
  <w:style w:type="character" w:customStyle="1" w:styleId="Char10">
    <w:name w:val="批注主题 Char1"/>
    <w:basedOn w:val="aff7"/>
    <w:rsid w:val="00D3107F"/>
    <w:rPr>
      <w:rFonts w:ascii="Times New Roman" w:eastAsia="宋体" w:hAnsi="Times New Roman" w:cs="Times New Roman"/>
      <w:b/>
      <w:bCs/>
      <w:kern w:val="0"/>
      <w:sz w:val="20"/>
      <w:szCs w:val="20"/>
      <w:lang w:eastAsia="en-US"/>
    </w:rPr>
  </w:style>
  <w:style w:type="character" w:customStyle="1" w:styleId="Char11">
    <w:name w:val="批注文字 Char1"/>
    <w:qFormat/>
    <w:rsid w:val="00D3107F"/>
    <w:rPr>
      <w:rFonts w:ascii="Tahoma" w:hAnsi="Tahoma" w:cs="Tahoma"/>
      <w:color w:val="000000"/>
      <w:kern w:val="16"/>
      <w:sz w:val="16"/>
      <w:lang w:eastAsia="en-US"/>
    </w:rPr>
  </w:style>
  <w:style w:type="character" w:customStyle="1" w:styleId="emphasistypeitalic">
    <w:name w:val="emphasistypeitalic"/>
    <w:qFormat/>
    <w:rsid w:val="00D3107F"/>
  </w:style>
  <w:style w:type="character" w:customStyle="1" w:styleId="inlineequation">
    <w:name w:val="inlineequation"/>
    <w:qFormat/>
    <w:rsid w:val="00D3107F"/>
  </w:style>
  <w:style w:type="table" w:customStyle="1" w:styleId="afffc">
    <w:name w:val="图表"/>
    <w:basedOn w:val="a1"/>
    <w:uiPriority w:val="99"/>
    <w:rsid w:val="00D3107F"/>
    <w:tblPr/>
  </w:style>
  <w:style w:type="paragraph" w:customStyle="1" w:styleId="afffd">
    <w:name w:val="图片"/>
    <w:basedOn w:val="a"/>
    <w:link w:val="Char2"/>
    <w:qFormat/>
    <w:rsid w:val="00D3107F"/>
    <w:pPr>
      <w:spacing w:line="240" w:lineRule="auto"/>
      <w:jc w:val="center"/>
    </w:pPr>
    <w:rPr>
      <w:rFonts w:eastAsia="宋体"/>
      <w:sz w:val="19"/>
    </w:rPr>
  </w:style>
  <w:style w:type="character" w:customStyle="1" w:styleId="Char2">
    <w:name w:val="图片 Char"/>
    <w:basedOn w:val="a0"/>
    <w:link w:val="afffd"/>
    <w:qFormat/>
    <w:rsid w:val="00D3107F"/>
    <w:rPr>
      <w:rFonts w:ascii="Palatino" w:hAnsi="Palatino"/>
      <w:kern w:val="16"/>
      <w:sz w:val="19"/>
      <w:lang w:eastAsia="en-US"/>
    </w:rPr>
  </w:style>
  <w:style w:type="paragraph" w:customStyle="1" w:styleId="afffe">
    <w:name w:val="图片题注"/>
    <w:basedOn w:val="affe"/>
    <w:link w:val="Char3"/>
    <w:qFormat/>
    <w:rsid w:val="00D3107F"/>
    <w:pPr>
      <w:spacing w:beforeLines="50" w:before="120" w:afterLines="50" w:after="120" w:line="240" w:lineRule="auto"/>
      <w:jc w:val="center"/>
    </w:pPr>
    <w:rPr>
      <w:rFonts w:eastAsia="Times New Roman"/>
      <w:noProof/>
      <w:color w:val="000000" w:themeColor="text1"/>
    </w:rPr>
  </w:style>
  <w:style w:type="character" w:customStyle="1" w:styleId="afff">
    <w:name w:val="题注 字符"/>
    <w:basedOn w:val="a0"/>
    <w:link w:val="affe"/>
    <w:qFormat/>
    <w:rsid w:val="00D3107F"/>
    <w:rPr>
      <w:rFonts w:asciiTheme="majorHAnsi" w:eastAsia="黑体" w:hAnsiTheme="majorHAnsi" w:cstheme="majorBidi"/>
      <w:kern w:val="16"/>
      <w:lang w:eastAsia="en-US"/>
    </w:rPr>
  </w:style>
  <w:style w:type="character" w:customStyle="1" w:styleId="Char3">
    <w:name w:val="图片题注 Char"/>
    <w:basedOn w:val="afff"/>
    <w:link w:val="afffe"/>
    <w:rsid w:val="00D3107F"/>
    <w:rPr>
      <w:rFonts w:asciiTheme="majorHAnsi" w:eastAsia="Times New Roman" w:hAnsiTheme="majorHAnsi" w:cstheme="majorBidi"/>
      <w:noProof/>
      <w:color w:val="000000" w:themeColor="text1"/>
      <w:kern w:val="16"/>
      <w:lang w:eastAsia="en-US"/>
    </w:rPr>
  </w:style>
  <w:style w:type="table" w:customStyle="1" w:styleId="Mdeck5tablebodythreelines">
    <w:name w:val="M_deck_5_table_body_three_lines"/>
    <w:basedOn w:val="a1"/>
    <w:uiPriority w:val="99"/>
    <w:qFormat/>
    <w:rsid w:val="00D3107F"/>
    <w:pPr>
      <w:adjustRightInd w:val="0"/>
      <w:snapToGrid w:val="0"/>
      <w:spacing w:line="300" w:lineRule="exact"/>
      <w:jc w:val="center"/>
    </w:pPr>
    <w:rPr>
      <w:rFonts w:eastAsiaTheme="minorEastAsia"/>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42tablebody">
    <w:name w:val="MDPI_4.2_table_body"/>
    <w:qFormat/>
    <w:rsid w:val="00D3107F"/>
    <w:pPr>
      <w:adjustRightInd w:val="0"/>
      <w:snapToGrid w:val="0"/>
    </w:pPr>
    <w:rPr>
      <w:rFonts w:ascii="Palatino Linotype" w:eastAsia="Times New Roman" w:hAnsi="Palatino Linotype" w:cstheme="minorBidi"/>
      <w:snapToGrid w:val="0"/>
      <w:color w:val="000000"/>
      <w:lang w:eastAsia="de-DE" w:bidi="en-US"/>
    </w:rPr>
  </w:style>
  <w:style w:type="paragraph" w:customStyle="1" w:styleId="MDPI11articletype">
    <w:name w:val="MDPI_1.1_article_type"/>
    <w:basedOn w:val="MDPI31text"/>
    <w:next w:val="MDPI12title"/>
    <w:qFormat/>
    <w:rsid w:val="00D3107F"/>
    <w:pPr>
      <w:spacing w:before="240" w:line="240" w:lineRule="auto"/>
      <w:ind w:firstLine="0"/>
      <w:jc w:val="left"/>
    </w:pPr>
    <w:rPr>
      <w:i/>
    </w:rPr>
  </w:style>
  <w:style w:type="paragraph" w:customStyle="1" w:styleId="MDPI12title">
    <w:name w:val="MDPI_1.2_title"/>
    <w:next w:val="MDPI13authornames"/>
    <w:qFormat/>
    <w:rsid w:val="00D3107F"/>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D3107F"/>
    <w:pPr>
      <w:spacing w:after="120"/>
      <w:ind w:firstLine="0"/>
      <w:jc w:val="left"/>
    </w:pPr>
    <w:rPr>
      <w:b/>
      <w:snapToGrid/>
    </w:rPr>
  </w:style>
  <w:style w:type="paragraph" w:customStyle="1" w:styleId="MDPI14history">
    <w:name w:val="MDPI_1.4_history"/>
    <w:basedOn w:val="MDPI62Acknowledgments"/>
    <w:next w:val="MDPI15academiceditor"/>
    <w:qFormat/>
    <w:rsid w:val="00D3107F"/>
    <w:pPr>
      <w:ind w:left="113"/>
      <w:jc w:val="left"/>
    </w:pPr>
    <w:rPr>
      <w:snapToGrid/>
    </w:rPr>
  </w:style>
  <w:style w:type="paragraph" w:customStyle="1" w:styleId="MDPI62Acknowledgments">
    <w:name w:val="MDPI_6.2_Acknowledgments"/>
    <w:qFormat/>
    <w:rsid w:val="00D3107F"/>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15academiceditor">
    <w:name w:val="MDPI_1.5_academic_editor"/>
    <w:basedOn w:val="MDPI62Acknowledgments"/>
    <w:qFormat/>
    <w:rsid w:val="00D3107F"/>
    <w:pPr>
      <w:spacing w:before="0" w:after="120"/>
      <w:ind w:left="113"/>
      <w:jc w:val="left"/>
    </w:pPr>
    <w:rPr>
      <w:snapToGrid/>
      <w:szCs w:val="22"/>
    </w:rPr>
  </w:style>
  <w:style w:type="paragraph" w:customStyle="1" w:styleId="MDPI16affiliation">
    <w:name w:val="MDPI_1.6_affiliation"/>
    <w:basedOn w:val="MDPI62Acknowledgments"/>
    <w:qFormat/>
    <w:rsid w:val="00D3107F"/>
    <w:pPr>
      <w:spacing w:before="0"/>
      <w:ind w:left="311" w:hanging="198"/>
      <w:jc w:val="left"/>
    </w:pPr>
    <w:rPr>
      <w:snapToGrid/>
      <w:szCs w:val="18"/>
    </w:rPr>
  </w:style>
  <w:style w:type="paragraph" w:customStyle="1" w:styleId="MDPI17abstract">
    <w:name w:val="MDPI_1.7_abstract"/>
    <w:basedOn w:val="MDPI31text"/>
    <w:next w:val="MDPI18keywords"/>
    <w:qFormat/>
    <w:rsid w:val="00D3107F"/>
    <w:pPr>
      <w:spacing w:before="240"/>
      <w:ind w:left="113" w:firstLine="0"/>
    </w:pPr>
    <w:rPr>
      <w:snapToGrid/>
    </w:rPr>
  </w:style>
  <w:style w:type="paragraph" w:customStyle="1" w:styleId="MDPI18keywords">
    <w:name w:val="MDPI_1.8_keywords"/>
    <w:basedOn w:val="MDPI31text"/>
    <w:next w:val="MDPI19classification"/>
    <w:qFormat/>
    <w:rsid w:val="00D3107F"/>
    <w:pPr>
      <w:spacing w:before="240"/>
      <w:ind w:left="113" w:firstLine="0"/>
    </w:pPr>
  </w:style>
  <w:style w:type="paragraph" w:customStyle="1" w:styleId="MDPI19classification">
    <w:name w:val="MDPI_1.9_classification"/>
    <w:basedOn w:val="MDPI31text"/>
    <w:qFormat/>
    <w:rsid w:val="00D3107F"/>
    <w:pPr>
      <w:spacing w:before="240"/>
      <w:ind w:left="113" w:firstLine="0"/>
    </w:pPr>
    <w:rPr>
      <w:b/>
      <w:snapToGrid/>
    </w:rPr>
  </w:style>
  <w:style w:type="paragraph" w:customStyle="1" w:styleId="MDPI19line">
    <w:name w:val="MDPI_1.9_line"/>
    <w:basedOn w:val="MDPI31text"/>
    <w:qFormat/>
    <w:rsid w:val="00D3107F"/>
    <w:pPr>
      <w:pBdr>
        <w:bottom w:val="single" w:sz="6" w:space="1" w:color="auto"/>
      </w:pBdr>
      <w:ind w:firstLine="0"/>
    </w:pPr>
    <w:rPr>
      <w:rFonts w:cstheme="minorBidi"/>
      <w:snapToGrid/>
      <w:szCs w:val="24"/>
    </w:rPr>
  </w:style>
  <w:style w:type="paragraph" w:customStyle="1" w:styleId="M1stheader">
    <w:name w:val="M_1stheader"/>
    <w:basedOn w:val="a"/>
    <w:qFormat/>
    <w:rsid w:val="00D3107F"/>
    <w:pPr>
      <w:widowControl/>
      <w:tabs>
        <w:tab w:val="center" w:pos="4320"/>
        <w:tab w:val="right" w:pos="8640"/>
      </w:tabs>
      <w:spacing w:line="340" w:lineRule="atLeast"/>
      <w:ind w:right="360"/>
      <w:outlineLvl w:val="0"/>
    </w:pPr>
    <w:rPr>
      <w:rFonts w:ascii="Times New Roman" w:hAnsi="Times New Roman"/>
      <w:i/>
      <w:color w:val="000000"/>
      <w:kern w:val="0"/>
      <w:sz w:val="24"/>
      <w:lang w:eastAsia="de-DE"/>
    </w:rPr>
  </w:style>
  <w:style w:type="paragraph" w:customStyle="1" w:styleId="Mabstract">
    <w:name w:val="M_abstract"/>
    <w:basedOn w:val="Mdeck4text"/>
    <w:next w:val="Mdeck3keywords"/>
    <w:uiPriority w:val="99"/>
    <w:qFormat/>
    <w:rsid w:val="00D3107F"/>
    <w:pPr>
      <w:spacing w:before="240"/>
      <w:ind w:left="113" w:right="505" w:firstLine="0"/>
    </w:pPr>
  </w:style>
  <w:style w:type="paragraph" w:customStyle="1" w:styleId="Mdeck4text">
    <w:name w:val="M_deck_4_text"/>
    <w:qFormat/>
    <w:rsid w:val="00D3107F"/>
    <w:pPr>
      <w:kinsoku w:val="0"/>
      <w:overflowPunct w:val="0"/>
      <w:autoSpaceDE w:val="0"/>
      <w:autoSpaceDN w:val="0"/>
      <w:adjustRightInd w:val="0"/>
      <w:snapToGrid w:val="0"/>
      <w:spacing w:line="320" w:lineRule="atLeast"/>
      <w:ind w:firstLine="425"/>
      <w:jc w:val="both"/>
    </w:pPr>
    <w:rPr>
      <w:rFonts w:ascii="Minion Pro" w:eastAsia="Times New Roman" w:hAnsi="Minion Pro" w:cstheme="minorBidi"/>
      <w:snapToGrid w:val="0"/>
      <w:color w:val="000000"/>
      <w:sz w:val="24"/>
      <w:lang w:eastAsia="de-DE" w:bidi="en-US"/>
    </w:rPr>
  </w:style>
  <w:style w:type="paragraph" w:customStyle="1" w:styleId="Mdeck3keywords">
    <w:name w:val="M_deck_3_keywords"/>
    <w:basedOn w:val="Mdeck4text"/>
    <w:next w:val="a"/>
    <w:qFormat/>
    <w:rsid w:val="00D3107F"/>
    <w:pPr>
      <w:spacing w:before="240"/>
      <w:ind w:left="113" w:firstLine="0"/>
    </w:pPr>
  </w:style>
  <w:style w:type="paragraph" w:customStyle="1" w:styleId="MAcknow">
    <w:name w:val="M_Acknow"/>
    <w:basedOn w:val="a"/>
    <w:qFormat/>
    <w:rsid w:val="00D3107F"/>
    <w:pPr>
      <w:widowControl/>
      <w:spacing w:before="120" w:line="240" w:lineRule="atLeast"/>
    </w:pPr>
    <w:rPr>
      <w:rFonts w:ascii="Minion Pro" w:hAnsi="Minion Pro"/>
      <w:color w:val="000000" w:themeColor="text1"/>
      <w:kern w:val="0"/>
      <w:sz w:val="24"/>
      <w:lang w:eastAsia="de-DE"/>
    </w:rPr>
  </w:style>
  <w:style w:type="paragraph" w:customStyle="1" w:styleId="Maddress">
    <w:name w:val="M_address"/>
    <w:basedOn w:val="a"/>
    <w:qFormat/>
    <w:rsid w:val="00D3107F"/>
    <w:pPr>
      <w:widowControl/>
      <w:spacing w:before="240" w:line="340" w:lineRule="atLeast"/>
    </w:pPr>
    <w:rPr>
      <w:rFonts w:ascii="Times New Roman" w:hAnsi="Times New Roman"/>
      <w:color w:val="000000"/>
      <w:kern w:val="0"/>
      <w:sz w:val="24"/>
      <w:lang w:eastAsia="de-DE"/>
    </w:rPr>
  </w:style>
  <w:style w:type="paragraph" w:customStyle="1" w:styleId="Mauthor">
    <w:name w:val="M_author"/>
    <w:basedOn w:val="a"/>
    <w:qFormat/>
    <w:rsid w:val="00D3107F"/>
    <w:pPr>
      <w:widowControl/>
      <w:spacing w:before="240" w:after="240" w:line="340" w:lineRule="exact"/>
    </w:pPr>
    <w:rPr>
      <w:rFonts w:ascii="Times New Roman" w:hAnsi="Times New Roman"/>
      <w:b/>
      <w:color w:val="000000"/>
      <w:kern w:val="0"/>
      <w:sz w:val="24"/>
      <w:lang w:val="it-IT" w:eastAsia="de-DE"/>
    </w:rPr>
  </w:style>
  <w:style w:type="paragraph" w:customStyle="1" w:styleId="MCaption">
    <w:name w:val="M_Caption"/>
    <w:basedOn w:val="a"/>
    <w:rsid w:val="00D3107F"/>
    <w:pPr>
      <w:widowControl/>
      <w:spacing w:before="240" w:after="240" w:line="340" w:lineRule="atLeast"/>
      <w:jc w:val="center"/>
    </w:pPr>
    <w:rPr>
      <w:rFonts w:ascii="Times New Roman" w:hAnsi="Times New Roman"/>
      <w:color w:val="000000"/>
      <w:kern w:val="0"/>
      <w:sz w:val="24"/>
      <w:lang w:eastAsia="de-DE"/>
    </w:rPr>
  </w:style>
  <w:style w:type="paragraph" w:customStyle="1" w:styleId="MCopyright">
    <w:name w:val="M_Copyright"/>
    <w:basedOn w:val="Mdeck8references"/>
    <w:qFormat/>
    <w:rsid w:val="00D3107F"/>
    <w:pPr>
      <w:spacing w:line="260" w:lineRule="atLeast"/>
      <w:ind w:left="782" w:hanging="425"/>
    </w:pPr>
    <w:rPr>
      <w:szCs w:val="20"/>
    </w:rPr>
  </w:style>
  <w:style w:type="paragraph" w:customStyle="1" w:styleId="Mdeck1articletitle">
    <w:name w:val="M_deck_1_article_title"/>
    <w:next w:val="Mdeck2authorname"/>
    <w:qFormat/>
    <w:rsid w:val="00D3107F"/>
    <w:pPr>
      <w:kinsoku w:val="0"/>
      <w:overflowPunct w:val="0"/>
      <w:autoSpaceDE w:val="0"/>
      <w:autoSpaceDN w:val="0"/>
      <w:adjustRightInd w:val="0"/>
      <w:snapToGrid w:val="0"/>
      <w:spacing w:after="240" w:line="400" w:lineRule="exact"/>
    </w:pPr>
    <w:rPr>
      <w:rFonts w:ascii="Minion Pro" w:eastAsia="Times New Roman" w:hAnsi="Minion Pro" w:cstheme="minorBidi"/>
      <w:b/>
      <w:snapToGrid w:val="0"/>
      <w:color w:val="000000"/>
      <w:sz w:val="36"/>
      <w:lang w:eastAsia="de-DE" w:bidi="en-US"/>
    </w:rPr>
  </w:style>
  <w:style w:type="paragraph" w:customStyle="1" w:styleId="Mdeck2authorname">
    <w:name w:val="M_deck_2_author_name"/>
    <w:next w:val="Mdeck3publcationhistory"/>
    <w:qFormat/>
    <w:rsid w:val="00D3107F"/>
    <w:pPr>
      <w:kinsoku w:val="0"/>
      <w:overflowPunct w:val="0"/>
      <w:autoSpaceDE w:val="0"/>
      <w:autoSpaceDN w:val="0"/>
      <w:adjustRightInd w:val="0"/>
      <w:snapToGrid w:val="0"/>
      <w:spacing w:before="240" w:after="120" w:line="320" w:lineRule="atLeast"/>
    </w:pPr>
    <w:rPr>
      <w:rFonts w:eastAsia="Times New Roman" w:cstheme="minorBidi"/>
      <w:b/>
      <w:snapToGrid w:val="0"/>
      <w:color w:val="000000"/>
      <w:sz w:val="22"/>
      <w:lang w:eastAsia="de-DE" w:bidi="en-US"/>
    </w:rPr>
  </w:style>
  <w:style w:type="paragraph" w:customStyle="1" w:styleId="Mdeck3publcationhistory">
    <w:name w:val="M_deck_3_publcation_history"/>
    <w:next w:val="a"/>
    <w:qFormat/>
    <w:rsid w:val="00D3107F"/>
    <w:pPr>
      <w:widowControl w:val="0"/>
      <w:kinsoku w:val="0"/>
      <w:overflowPunct w:val="0"/>
      <w:autoSpaceDE w:val="0"/>
      <w:autoSpaceDN w:val="0"/>
      <w:adjustRightInd w:val="0"/>
      <w:snapToGrid w:val="0"/>
      <w:spacing w:before="240" w:line="340" w:lineRule="atLeast"/>
      <w:ind w:left="113"/>
    </w:pPr>
    <w:rPr>
      <w:rFonts w:eastAsia="Times New Roman" w:cstheme="minorBidi"/>
      <w:i/>
      <w:snapToGrid w:val="0"/>
      <w:color w:val="000000"/>
      <w:sz w:val="24"/>
      <w:lang w:eastAsia="de-DE" w:bidi="en-US"/>
    </w:rPr>
  </w:style>
  <w:style w:type="paragraph" w:customStyle="1" w:styleId="Mdeck1articletype">
    <w:name w:val="M_deck_1_article_type"/>
    <w:basedOn w:val="Mdeck4text"/>
    <w:next w:val="Mdeck1articletitle"/>
    <w:qFormat/>
    <w:rsid w:val="00D3107F"/>
    <w:pPr>
      <w:widowControl w:val="0"/>
      <w:spacing w:before="120" w:after="120" w:line="240" w:lineRule="auto"/>
      <w:ind w:firstLine="0"/>
      <w:jc w:val="left"/>
    </w:pPr>
    <w:rPr>
      <w:rFonts w:cs="Times New Roman"/>
      <w:i/>
      <w:sz w:val="20"/>
      <w:szCs w:val="24"/>
    </w:rPr>
  </w:style>
  <w:style w:type="paragraph" w:customStyle="1" w:styleId="Mdeck2authoraffiliation">
    <w:name w:val="M_deck_2_author_affiliation"/>
    <w:qFormat/>
    <w:rsid w:val="00D3107F"/>
    <w:pPr>
      <w:widowControl w:val="0"/>
      <w:kinsoku w:val="0"/>
      <w:overflowPunct w:val="0"/>
      <w:autoSpaceDE w:val="0"/>
      <w:autoSpaceDN w:val="0"/>
      <w:adjustRightInd w:val="0"/>
      <w:snapToGrid w:val="0"/>
      <w:spacing w:line="340" w:lineRule="atLeast"/>
      <w:ind w:left="311" w:hanging="198"/>
    </w:pPr>
    <w:rPr>
      <w:rFonts w:eastAsia="Times New Roman" w:cstheme="minorBidi"/>
      <w:snapToGrid w:val="0"/>
      <w:color w:val="000000"/>
      <w:sz w:val="24"/>
      <w:lang w:eastAsia="de-DE" w:bidi="en-US"/>
    </w:rPr>
  </w:style>
  <w:style w:type="paragraph" w:customStyle="1" w:styleId="Mdeck2authorcorrespondence">
    <w:name w:val="M_deck_2_author_correspondence"/>
    <w:qFormat/>
    <w:rsid w:val="00D3107F"/>
    <w:pPr>
      <w:kinsoku w:val="0"/>
      <w:overflowPunct w:val="0"/>
      <w:autoSpaceDE w:val="0"/>
      <w:autoSpaceDN w:val="0"/>
      <w:adjustRightInd w:val="0"/>
      <w:snapToGrid w:val="0"/>
      <w:spacing w:line="200" w:lineRule="atLeast"/>
      <w:ind w:left="311" w:hanging="198"/>
    </w:pPr>
    <w:rPr>
      <w:rFonts w:ascii="Palatino Linotype" w:eastAsia="Times New Roman" w:hAnsi="Palatino Linotype" w:cstheme="minorBidi"/>
      <w:snapToGrid w:val="0"/>
      <w:color w:val="000000"/>
      <w:sz w:val="18"/>
      <w:lang w:eastAsia="de-DE" w:bidi="en-US"/>
    </w:rPr>
  </w:style>
  <w:style w:type="paragraph" w:customStyle="1" w:styleId="Mdeck3abstract">
    <w:name w:val="M_deck_3_abstract"/>
    <w:basedOn w:val="Mdeck4text"/>
    <w:next w:val="Mdeck3keywords"/>
    <w:qFormat/>
    <w:rsid w:val="00D3107F"/>
    <w:pPr>
      <w:widowControl w:val="0"/>
      <w:spacing w:before="240" w:after="240" w:line="340" w:lineRule="atLeast"/>
      <w:ind w:left="113" w:right="567"/>
    </w:pPr>
    <w:rPr>
      <w:snapToGrid/>
    </w:rPr>
  </w:style>
  <w:style w:type="paragraph" w:customStyle="1" w:styleId="Mdeck4heading1">
    <w:name w:val="M_deck_4_heading_1"/>
    <w:basedOn w:val="MHeading3"/>
    <w:next w:val="a"/>
    <w:qFormat/>
    <w:rsid w:val="00D3107F"/>
    <w:pPr>
      <w:spacing w:line="340" w:lineRule="atLeast"/>
      <w:outlineLvl w:val="0"/>
    </w:pPr>
    <w:rPr>
      <w:b/>
      <w:snapToGrid/>
    </w:rPr>
  </w:style>
  <w:style w:type="paragraph" w:customStyle="1" w:styleId="MHeading3">
    <w:name w:val="M_Heading3"/>
    <w:basedOn w:val="Mdeck4text"/>
    <w:qFormat/>
    <w:rsid w:val="00D3107F"/>
    <w:pPr>
      <w:spacing w:before="240" w:after="120"/>
    </w:pPr>
  </w:style>
  <w:style w:type="paragraph" w:customStyle="1" w:styleId="Mdeck4heading2">
    <w:name w:val="M_deck_4_heading_2"/>
    <w:basedOn w:val="MHeading3"/>
    <w:next w:val="a"/>
    <w:qFormat/>
    <w:rsid w:val="00D3107F"/>
    <w:pPr>
      <w:outlineLvl w:val="1"/>
    </w:pPr>
    <w:rPr>
      <w:i/>
      <w:snapToGrid/>
    </w:rPr>
  </w:style>
  <w:style w:type="paragraph" w:customStyle="1" w:styleId="Mdeck4heading3">
    <w:name w:val="M_deck_4_heading_3"/>
    <w:basedOn w:val="Mdeck4text"/>
    <w:next w:val="a"/>
    <w:qFormat/>
    <w:rsid w:val="00D3107F"/>
    <w:pPr>
      <w:spacing w:before="240" w:after="120" w:line="340" w:lineRule="atLeast"/>
      <w:ind w:firstLineChars="50" w:firstLine="50"/>
      <w:outlineLvl w:val="2"/>
    </w:pPr>
    <w:rPr>
      <w:snapToGrid/>
    </w:rPr>
  </w:style>
  <w:style w:type="paragraph" w:customStyle="1" w:styleId="Mdeck4textbulletlist">
    <w:name w:val="M_deck_4_text_bullet_list"/>
    <w:basedOn w:val="Mdeck4text"/>
    <w:qFormat/>
    <w:rsid w:val="00D3107F"/>
    <w:pPr>
      <w:numPr>
        <w:numId w:val="11"/>
      </w:numPr>
      <w:spacing w:before="120" w:after="120" w:line="340" w:lineRule="atLeast"/>
    </w:pPr>
    <w:rPr>
      <w:snapToGrid/>
    </w:rPr>
  </w:style>
  <w:style w:type="paragraph" w:customStyle="1" w:styleId="Mdeck4textfirstlinezero">
    <w:name w:val="M_deck_4_text_firstline_zero"/>
    <w:basedOn w:val="Mdeck4text"/>
    <w:next w:val="Mdeck4text"/>
    <w:qFormat/>
    <w:rsid w:val="00D3107F"/>
    <w:pPr>
      <w:ind w:firstLine="0"/>
    </w:pPr>
    <w:rPr>
      <w:szCs w:val="24"/>
    </w:rPr>
  </w:style>
  <w:style w:type="paragraph" w:customStyle="1" w:styleId="MFigure">
    <w:name w:val="M_Figure"/>
    <w:qFormat/>
    <w:rsid w:val="00D3107F"/>
    <w:pPr>
      <w:jc w:val="center"/>
    </w:pPr>
    <w:rPr>
      <w:rFonts w:ascii="Minion Pro" w:eastAsia="Times New Roman" w:hAnsi="Minion Pro" w:cstheme="minorBidi"/>
      <w:color w:val="000000" w:themeColor="text1"/>
      <w:kern w:val="2"/>
      <w:sz w:val="24"/>
    </w:rPr>
  </w:style>
  <w:style w:type="paragraph" w:customStyle="1" w:styleId="Mdeck4textlist">
    <w:name w:val="M_deck_4_text_list"/>
    <w:basedOn w:val="MFigure"/>
    <w:qFormat/>
    <w:rsid w:val="00D3107F"/>
    <w:rPr>
      <w:i/>
    </w:rPr>
  </w:style>
  <w:style w:type="paragraph" w:customStyle="1" w:styleId="Mdeck4textlrindent">
    <w:name w:val="M_deck_4_text_lr_indent"/>
    <w:basedOn w:val="Mdeck4text"/>
    <w:qFormat/>
    <w:rsid w:val="00D3107F"/>
    <w:pPr>
      <w:spacing w:line="260" w:lineRule="atLeast"/>
      <w:ind w:left="567" w:right="567" w:firstLine="0"/>
    </w:pPr>
  </w:style>
  <w:style w:type="paragraph" w:customStyle="1" w:styleId="Mdeck4textnumberedlist">
    <w:name w:val="M_deck_4_text_numbered_list"/>
    <w:basedOn w:val="Mdeck4text"/>
    <w:qFormat/>
    <w:rsid w:val="00D3107F"/>
    <w:pPr>
      <w:numPr>
        <w:numId w:val="12"/>
      </w:numPr>
      <w:spacing w:before="120" w:after="120" w:line="340" w:lineRule="atLeast"/>
    </w:pPr>
    <w:rPr>
      <w:snapToGrid/>
    </w:rPr>
  </w:style>
  <w:style w:type="paragraph" w:customStyle="1" w:styleId="Mdeck5tablebody">
    <w:name w:val="M_deck_5_table_body"/>
    <w:qFormat/>
    <w:rsid w:val="00D3107F"/>
    <w:pPr>
      <w:kinsoku w:val="0"/>
      <w:overflowPunct w:val="0"/>
      <w:autoSpaceDE w:val="0"/>
      <w:autoSpaceDN w:val="0"/>
      <w:adjustRightInd w:val="0"/>
      <w:snapToGrid w:val="0"/>
      <w:jc w:val="center"/>
    </w:pPr>
    <w:rPr>
      <w:rFonts w:ascii="Minion Pro" w:eastAsia="Times New Roman" w:hAnsi="Minion Pro" w:cstheme="minorBidi"/>
      <w:snapToGrid w:val="0"/>
      <w:color w:val="000000"/>
      <w:lang w:eastAsia="de-DE" w:bidi="en-US"/>
    </w:rPr>
  </w:style>
  <w:style w:type="paragraph" w:customStyle="1" w:styleId="Mdeck5tablecaption">
    <w:name w:val="M_deck_5_table_caption"/>
    <w:qFormat/>
    <w:rsid w:val="00D3107F"/>
    <w:pPr>
      <w:kinsoku w:val="0"/>
      <w:overflowPunct w:val="0"/>
      <w:autoSpaceDE w:val="0"/>
      <w:autoSpaceDN w:val="0"/>
      <w:adjustRightInd w:val="0"/>
      <w:snapToGrid w:val="0"/>
      <w:spacing w:after="120" w:line="260" w:lineRule="atLeast"/>
      <w:jc w:val="both"/>
    </w:pPr>
    <w:rPr>
      <w:rFonts w:ascii="Palatino Linotype" w:eastAsia="Times New Roman" w:hAnsi="Palatino Linotype" w:cstheme="minorBidi"/>
      <w:snapToGrid w:val="0"/>
      <w:color w:val="000000"/>
      <w:sz w:val="18"/>
      <w:lang w:eastAsia="de-DE" w:bidi="en-US"/>
    </w:rPr>
  </w:style>
  <w:style w:type="paragraph" w:customStyle="1" w:styleId="Mdeck5tablefooter">
    <w:name w:val="M_deck_5_table_footer"/>
    <w:basedOn w:val="Mdeck5tablecaption"/>
    <w:next w:val="Mdeck4text"/>
    <w:qFormat/>
    <w:rsid w:val="00D3107F"/>
    <w:pPr>
      <w:spacing w:line="300" w:lineRule="exact"/>
    </w:pPr>
  </w:style>
  <w:style w:type="paragraph" w:customStyle="1" w:styleId="Mdeck5tableheader">
    <w:name w:val="M_deck_5_table_header"/>
    <w:basedOn w:val="Mdeck5tablefooter"/>
    <w:qFormat/>
    <w:rsid w:val="00D3107F"/>
  </w:style>
  <w:style w:type="paragraph" w:customStyle="1" w:styleId="Mdeck6figurebody">
    <w:name w:val="M_deck_6_figure_body"/>
    <w:qFormat/>
    <w:rsid w:val="00D3107F"/>
    <w:pPr>
      <w:widowControl w:val="0"/>
      <w:kinsoku w:val="0"/>
      <w:overflowPunct w:val="0"/>
      <w:autoSpaceDE w:val="0"/>
      <w:autoSpaceDN w:val="0"/>
      <w:adjustRightInd w:val="0"/>
      <w:snapToGrid w:val="0"/>
      <w:spacing w:line="340" w:lineRule="atLeast"/>
      <w:jc w:val="center"/>
    </w:pPr>
    <w:rPr>
      <w:rFonts w:eastAsia="Times New Roman" w:cstheme="minorBidi"/>
      <w:snapToGrid w:val="0"/>
      <w:color w:val="000000"/>
      <w:sz w:val="24"/>
      <w:lang w:eastAsia="de-DE" w:bidi="en-US"/>
    </w:rPr>
  </w:style>
  <w:style w:type="paragraph" w:customStyle="1" w:styleId="Mdeck6figurecaption">
    <w:name w:val="M_deck_6_figure_caption"/>
    <w:next w:val="Mdeck4text"/>
    <w:qFormat/>
    <w:rsid w:val="00D3107F"/>
    <w:pPr>
      <w:adjustRightInd w:val="0"/>
      <w:snapToGrid w:val="0"/>
      <w:spacing w:before="120" w:line="260" w:lineRule="atLeast"/>
    </w:pPr>
    <w:rPr>
      <w:rFonts w:ascii="Palatino Linotype" w:eastAsia="Times New Roman" w:hAnsi="Palatino Linotype" w:cstheme="minorBidi"/>
      <w:snapToGrid w:val="0"/>
      <w:color w:val="000000"/>
      <w:sz w:val="18"/>
      <w:lang w:eastAsia="de-DE" w:bidi="en-US"/>
    </w:rPr>
  </w:style>
  <w:style w:type="paragraph" w:customStyle="1" w:styleId="Mdeck7equation">
    <w:name w:val="M_deck_7_equation"/>
    <w:basedOn w:val="Mdeck4text"/>
    <w:qFormat/>
    <w:rsid w:val="00D3107F"/>
    <w:pPr>
      <w:spacing w:before="120" w:after="120"/>
      <w:ind w:left="709" w:firstLine="0"/>
      <w:jc w:val="center"/>
    </w:pPr>
    <w:rPr>
      <w:i/>
      <w:snapToGrid/>
      <w:szCs w:val="24"/>
      <w:lang w:eastAsia="en-US"/>
    </w:rPr>
  </w:style>
  <w:style w:type="paragraph" w:customStyle="1" w:styleId="MHeader">
    <w:name w:val="M_Header"/>
    <w:basedOn w:val="a"/>
    <w:qFormat/>
    <w:rsid w:val="00D3107F"/>
    <w:pPr>
      <w:widowControl/>
      <w:spacing w:after="240" w:line="340" w:lineRule="atLeast"/>
      <w:ind w:left="425"/>
    </w:pPr>
    <w:rPr>
      <w:rFonts w:ascii="Minion Pro" w:hAnsi="Minion Pro"/>
      <w:color w:val="000000"/>
      <w:kern w:val="0"/>
      <w:sz w:val="24"/>
      <w:lang w:eastAsia="de-DE"/>
    </w:rPr>
  </w:style>
  <w:style w:type="paragraph" w:customStyle="1" w:styleId="MHeading1">
    <w:name w:val="M_Heading1"/>
    <w:basedOn w:val="MHeading3"/>
    <w:uiPriority w:val="99"/>
    <w:qFormat/>
    <w:rsid w:val="00D3107F"/>
    <w:rPr>
      <w:b/>
    </w:rPr>
  </w:style>
  <w:style w:type="paragraph" w:customStyle="1" w:styleId="MHeading2">
    <w:name w:val="M_Heading2"/>
    <w:basedOn w:val="MHeading3"/>
    <w:qFormat/>
    <w:rsid w:val="00D3107F"/>
    <w:rPr>
      <w:i/>
    </w:rPr>
  </w:style>
  <w:style w:type="paragraph" w:customStyle="1" w:styleId="MISSN">
    <w:name w:val="M_ISSN"/>
    <w:basedOn w:val="a"/>
    <w:rsid w:val="00D3107F"/>
    <w:pPr>
      <w:widowControl/>
      <w:spacing w:after="520" w:line="340" w:lineRule="atLeast"/>
      <w:jc w:val="right"/>
    </w:pPr>
    <w:rPr>
      <w:rFonts w:ascii="Times New Roman" w:hAnsi="Times New Roman"/>
      <w:color w:val="000000"/>
      <w:kern w:val="0"/>
      <w:sz w:val="24"/>
      <w:lang w:eastAsia="de-DE"/>
    </w:rPr>
  </w:style>
  <w:style w:type="paragraph" w:customStyle="1" w:styleId="Mline2">
    <w:name w:val="M_line2"/>
    <w:basedOn w:val="Mdeck4text"/>
    <w:uiPriority w:val="99"/>
    <w:qFormat/>
    <w:rsid w:val="00D3107F"/>
    <w:pPr>
      <w:pBdr>
        <w:bottom w:val="single" w:sz="6" w:space="1" w:color="auto"/>
      </w:pBdr>
      <w:spacing w:after="480"/>
    </w:pPr>
  </w:style>
  <w:style w:type="paragraph" w:customStyle="1" w:styleId="Mline1">
    <w:name w:val="M_line1"/>
    <w:basedOn w:val="Mdeck4text"/>
    <w:next w:val="Mline2"/>
    <w:uiPriority w:val="99"/>
    <w:qFormat/>
    <w:rsid w:val="00D3107F"/>
    <w:pPr>
      <w:ind w:firstLine="0"/>
    </w:pPr>
  </w:style>
  <w:style w:type="paragraph" w:customStyle="1" w:styleId="MLogo">
    <w:name w:val="M_Logo"/>
    <w:basedOn w:val="a"/>
    <w:rsid w:val="00D3107F"/>
    <w:pPr>
      <w:widowControl/>
      <w:spacing w:before="140" w:line="340" w:lineRule="atLeast"/>
      <w:jc w:val="right"/>
    </w:pPr>
    <w:rPr>
      <w:rFonts w:ascii="Times New Roman" w:hAnsi="Times New Roman"/>
      <w:b/>
      <w:i/>
      <w:color w:val="000000"/>
      <w:kern w:val="0"/>
      <w:sz w:val="64"/>
      <w:lang w:eastAsia="de-DE"/>
    </w:rPr>
  </w:style>
  <w:style w:type="paragraph" w:customStyle="1" w:styleId="Mreceived">
    <w:name w:val="M_received"/>
    <w:basedOn w:val="Maddress"/>
    <w:uiPriority w:val="99"/>
    <w:qFormat/>
    <w:rsid w:val="00D3107F"/>
    <w:rPr>
      <w:i/>
    </w:rPr>
  </w:style>
  <w:style w:type="paragraph" w:customStyle="1" w:styleId="MRefer">
    <w:name w:val="M_Refer"/>
    <w:basedOn w:val="a"/>
    <w:qFormat/>
    <w:rsid w:val="00D3107F"/>
    <w:pPr>
      <w:widowControl/>
      <w:spacing w:line="340" w:lineRule="atLeast"/>
      <w:ind w:left="461" w:hanging="461"/>
    </w:pPr>
    <w:rPr>
      <w:rFonts w:ascii="Times New Roman" w:hAnsi="Times New Roman"/>
      <w:color w:val="000000"/>
      <w:kern w:val="0"/>
      <w:sz w:val="24"/>
      <w:lang w:eastAsia="de-DE"/>
    </w:rPr>
  </w:style>
  <w:style w:type="paragraph" w:customStyle="1" w:styleId="Mtable">
    <w:name w:val="M_table"/>
    <w:basedOn w:val="a"/>
    <w:rsid w:val="00D3107F"/>
    <w:pPr>
      <w:keepNext/>
      <w:widowControl/>
      <w:tabs>
        <w:tab w:val="left" w:pos="284"/>
      </w:tabs>
      <w:spacing w:line="340" w:lineRule="atLeast"/>
    </w:pPr>
    <w:rPr>
      <w:rFonts w:ascii="Times New Roman" w:hAnsi="Times New Roman"/>
      <w:color w:val="000000"/>
      <w:kern w:val="0"/>
      <w:sz w:val="24"/>
      <w:lang w:eastAsia="de-DE"/>
    </w:rPr>
  </w:style>
  <w:style w:type="paragraph" w:customStyle="1" w:styleId="MTablecaption">
    <w:name w:val="M_Tablecaption"/>
    <w:basedOn w:val="MCaption"/>
    <w:qFormat/>
    <w:rsid w:val="00D3107F"/>
    <w:pPr>
      <w:spacing w:after="0"/>
    </w:pPr>
  </w:style>
  <w:style w:type="paragraph" w:customStyle="1" w:styleId="MText">
    <w:name w:val="M_Text"/>
    <w:basedOn w:val="a"/>
    <w:qFormat/>
    <w:rsid w:val="00D3107F"/>
    <w:pPr>
      <w:widowControl/>
      <w:spacing w:line="340" w:lineRule="atLeast"/>
      <w:ind w:firstLine="288"/>
    </w:pPr>
    <w:rPr>
      <w:rFonts w:ascii="Times New Roman" w:hAnsi="Times New Roman"/>
      <w:color w:val="000000"/>
      <w:kern w:val="0"/>
      <w:sz w:val="24"/>
      <w:lang w:eastAsia="de-DE"/>
    </w:rPr>
  </w:style>
  <w:style w:type="paragraph" w:customStyle="1" w:styleId="MTitel">
    <w:name w:val="M_Titel"/>
    <w:basedOn w:val="a"/>
    <w:rsid w:val="00D3107F"/>
    <w:pPr>
      <w:widowControl/>
      <w:spacing w:before="240" w:line="340" w:lineRule="atLeast"/>
    </w:pPr>
    <w:rPr>
      <w:rFonts w:ascii="Times New Roman" w:hAnsi="Times New Roman"/>
      <w:b/>
      <w:color w:val="000000"/>
      <w:kern w:val="0"/>
      <w:sz w:val="36"/>
      <w:lang w:val="en-GB" w:eastAsia="de-DE"/>
    </w:rPr>
  </w:style>
  <w:style w:type="paragraph" w:customStyle="1" w:styleId="MDPIheader">
    <w:name w:val="MDPI_header"/>
    <w:qFormat/>
    <w:rsid w:val="00D3107F"/>
    <w:pPr>
      <w:adjustRightInd w:val="0"/>
      <w:snapToGrid w:val="0"/>
      <w:spacing w:after="240"/>
    </w:pPr>
    <w:rPr>
      <w:rFonts w:ascii="Palatino Linotype" w:eastAsia="Times New Roman" w:hAnsi="Palatino Linotype"/>
      <w:iCs/>
      <w:sz w:val="16"/>
      <w:lang w:eastAsia="de-DE"/>
    </w:rPr>
  </w:style>
  <w:style w:type="paragraph" w:customStyle="1" w:styleId="Mheaderjournallogo">
    <w:name w:val="M_header_journal_logo"/>
    <w:qFormat/>
    <w:rsid w:val="00D3107F"/>
    <w:rPr>
      <w:rFonts w:ascii="Minion Pro" w:eastAsiaTheme="minorEastAsia" w:hAnsi="Minion Pro"/>
      <w:color w:val="000000"/>
      <w:sz w:val="24"/>
      <w:lang w:val="de-DE"/>
    </w:rPr>
  </w:style>
  <w:style w:type="paragraph" w:customStyle="1" w:styleId="TextBericht">
    <w:name w:val="Text_Bericht"/>
    <w:basedOn w:val="a"/>
    <w:uiPriority w:val="99"/>
    <w:qFormat/>
    <w:rsid w:val="00D3107F"/>
    <w:pPr>
      <w:widowControl/>
      <w:spacing w:after="120" w:line="276" w:lineRule="auto"/>
    </w:pPr>
    <w:rPr>
      <w:rFonts w:ascii="Arial" w:hAnsi="Arial"/>
      <w:color w:val="000000"/>
      <w:kern w:val="0"/>
      <w:sz w:val="24"/>
      <w:lang w:val="de-DE" w:eastAsia="de-DE"/>
    </w:rPr>
  </w:style>
  <w:style w:type="paragraph" w:customStyle="1" w:styleId="berschrift3">
    <w:name w:val="Überschrift3"/>
    <w:basedOn w:val="2"/>
    <w:uiPriority w:val="99"/>
    <w:rsid w:val="00D3107F"/>
    <w:pPr>
      <w:widowControl/>
      <w:tabs>
        <w:tab w:val="left" w:pos="360"/>
      </w:tabs>
      <w:suppressAutoHyphens w:val="0"/>
      <w:spacing w:before="0" w:after="0" w:line="340" w:lineRule="atLeast"/>
      <w:ind w:left="576" w:hanging="576"/>
      <w:jc w:val="both"/>
    </w:pPr>
    <w:rPr>
      <w:rFonts w:ascii="Arial" w:hAnsi="Arial" w:cs="Arial"/>
      <w:bCs/>
      <w:iCs/>
      <w:color w:val="000000"/>
      <w:kern w:val="0"/>
      <w:sz w:val="18"/>
      <w:szCs w:val="28"/>
      <w:lang w:val="de-DE" w:eastAsia="de-DE"/>
    </w:rPr>
  </w:style>
  <w:style w:type="paragraph" w:customStyle="1" w:styleId="1f1">
    <w:name w:val="书目1"/>
    <w:basedOn w:val="a"/>
    <w:next w:val="a"/>
    <w:uiPriority w:val="37"/>
    <w:semiHidden/>
    <w:unhideWhenUsed/>
    <w:qFormat/>
    <w:rsid w:val="00D3107F"/>
    <w:pPr>
      <w:widowControl/>
      <w:spacing w:line="340" w:lineRule="atLeast"/>
    </w:pPr>
    <w:rPr>
      <w:rFonts w:ascii="Times New Roman" w:hAnsi="Times New Roman"/>
      <w:color w:val="000000"/>
      <w:kern w:val="0"/>
      <w:sz w:val="24"/>
      <w:lang w:eastAsia="de-DE"/>
    </w:rPr>
  </w:style>
  <w:style w:type="paragraph" w:customStyle="1" w:styleId="Mdeck4text2nd">
    <w:name w:val="M_deck_4_text_2nd"/>
    <w:qFormat/>
    <w:rsid w:val="00D3107F"/>
    <w:pPr>
      <w:adjustRightInd w:val="0"/>
      <w:snapToGrid w:val="0"/>
      <w:spacing w:line="260" w:lineRule="atLeast"/>
      <w:ind w:left="850" w:hanging="425"/>
      <w:jc w:val="both"/>
    </w:pPr>
    <w:rPr>
      <w:rFonts w:ascii="Palatino Linotype" w:eastAsia="Times New Roman" w:hAnsi="Palatino Linotype" w:cstheme="minorBidi"/>
      <w:snapToGrid w:val="0"/>
      <w:color w:val="000000"/>
      <w:lang w:eastAsia="de-DE" w:bidi="en-US"/>
    </w:rPr>
  </w:style>
  <w:style w:type="paragraph" w:customStyle="1" w:styleId="MDPIheadercitation">
    <w:name w:val="MDPI_header_citation"/>
    <w:basedOn w:val="MDPI62Acknowledgments"/>
    <w:qFormat/>
    <w:rsid w:val="00D3107F"/>
    <w:pPr>
      <w:spacing w:before="0" w:after="240" w:line="240" w:lineRule="auto"/>
      <w:jc w:val="left"/>
    </w:pPr>
  </w:style>
  <w:style w:type="paragraph" w:customStyle="1" w:styleId="MDPIheaderjournallogo">
    <w:name w:val="MDPI_header_journal_logo"/>
    <w:qFormat/>
    <w:rsid w:val="00D3107F"/>
    <w:pPr>
      <w:adjustRightInd w:val="0"/>
      <w:snapToGrid w:val="0"/>
    </w:pPr>
    <w:rPr>
      <w:rFonts w:ascii="Palatino Linotype" w:eastAsia="Times New Roman" w:hAnsi="Palatino Linotype"/>
      <w:i/>
      <w:color w:val="000000"/>
      <w:sz w:val="24"/>
      <w:szCs w:val="22"/>
      <w:lang w:eastAsia="de-CH"/>
    </w:rPr>
  </w:style>
  <w:style w:type="paragraph" w:customStyle="1" w:styleId="Mfooter">
    <w:name w:val="M_footer"/>
    <w:qFormat/>
    <w:rsid w:val="00D3107F"/>
    <w:pPr>
      <w:spacing w:before="120"/>
      <w:jc w:val="center"/>
    </w:pPr>
    <w:rPr>
      <w:rFonts w:ascii="Minion Pro" w:eastAsiaTheme="minorEastAsia" w:hAnsi="Minion Pro"/>
      <w:color w:val="000000"/>
      <w:sz w:val="24"/>
      <w:lang w:val="de-DE"/>
    </w:rPr>
  </w:style>
  <w:style w:type="paragraph" w:customStyle="1" w:styleId="Mfooterfirstpage">
    <w:name w:val="M_footer_firstpage"/>
    <w:basedOn w:val="Mfooter"/>
    <w:qFormat/>
    <w:rsid w:val="00D3107F"/>
    <w:pPr>
      <w:tabs>
        <w:tab w:val="right" w:pos="8845"/>
      </w:tabs>
      <w:spacing w:line="160" w:lineRule="exact"/>
    </w:pPr>
  </w:style>
  <w:style w:type="paragraph" w:customStyle="1" w:styleId="Mheadermdpilogo">
    <w:name w:val="M_header_mdpi_logo"/>
    <w:qFormat/>
    <w:rsid w:val="00D3107F"/>
    <w:pPr>
      <w:jc w:val="right"/>
    </w:pPr>
    <w:rPr>
      <w:rFonts w:ascii="Minion Pro" w:eastAsiaTheme="minorEastAsia" w:hAnsi="Minion Pro"/>
      <w:color w:val="000000"/>
      <w:sz w:val="24"/>
      <w:lang w:val="de-DE"/>
    </w:rPr>
  </w:style>
  <w:style w:type="paragraph" w:customStyle="1" w:styleId="MAcknowledgments">
    <w:name w:val="M_Acknowledgments"/>
    <w:qFormat/>
    <w:rsid w:val="00D3107F"/>
    <w:pPr>
      <w:spacing w:after="120" w:line="240" w:lineRule="atLeast"/>
      <w:jc w:val="both"/>
    </w:pPr>
    <w:rPr>
      <w:rFonts w:ascii="Minion Pro" w:eastAsiaTheme="minorEastAsia" w:hAnsi="Minion Pro"/>
      <w:color w:val="000000"/>
      <w:sz w:val="24"/>
      <w:lang w:val="de-DE"/>
    </w:rPr>
  </w:style>
  <w:style w:type="paragraph" w:customStyle="1" w:styleId="MDPI32textnoindent">
    <w:name w:val="MDPI_3.2_text_no_indent"/>
    <w:basedOn w:val="MDPI31text"/>
    <w:qFormat/>
    <w:rsid w:val="00D3107F"/>
    <w:pPr>
      <w:ind w:firstLine="0"/>
    </w:pPr>
  </w:style>
  <w:style w:type="paragraph" w:customStyle="1" w:styleId="MDPI33textspaceafter">
    <w:name w:val="MDPI_3.3_text_space_after"/>
    <w:basedOn w:val="MDPI31text"/>
    <w:qFormat/>
    <w:rsid w:val="00D3107F"/>
    <w:pPr>
      <w:spacing w:after="240"/>
    </w:pPr>
  </w:style>
  <w:style w:type="paragraph" w:customStyle="1" w:styleId="MDPI34textspacebefore">
    <w:name w:val="MDPI_3.4_text_space_before"/>
    <w:basedOn w:val="MDPI31text"/>
    <w:qFormat/>
    <w:rsid w:val="00D3107F"/>
    <w:pPr>
      <w:spacing w:before="240"/>
    </w:pPr>
  </w:style>
  <w:style w:type="paragraph" w:customStyle="1" w:styleId="MDPI35textbeforelist">
    <w:name w:val="MDPI_3.5_text_before_list"/>
    <w:basedOn w:val="MDPI31text"/>
    <w:qFormat/>
    <w:rsid w:val="00D3107F"/>
    <w:pPr>
      <w:spacing w:after="120"/>
    </w:pPr>
  </w:style>
  <w:style w:type="paragraph" w:customStyle="1" w:styleId="MDPI36textafterlist">
    <w:name w:val="MDPI_3.6_text_after_list"/>
    <w:basedOn w:val="MDPI31text"/>
    <w:qFormat/>
    <w:rsid w:val="00D3107F"/>
    <w:pPr>
      <w:spacing w:before="120"/>
    </w:pPr>
  </w:style>
  <w:style w:type="paragraph" w:customStyle="1" w:styleId="MDPI37itemize">
    <w:name w:val="MDPI_3.7_itemize"/>
    <w:basedOn w:val="MDPI31text"/>
    <w:qFormat/>
    <w:rsid w:val="00D3107F"/>
    <w:pPr>
      <w:numPr>
        <w:numId w:val="13"/>
      </w:numPr>
      <w:ind w:left="425" w:hanging="425"/>
    </w:pPr>
  </w:style>
  <w:style w:type="paragraph" w:customStyle="1" w:styleId="MDPI38bullet">
    <w:name w:val="MDPI_3.8_bullet"/>
    <w:basedOn w:val="MDPI31text"/>
    <w:qFormat/>
    <w:rsid w:val="00D3107F"/>
    <w:pPr>
      <w:numPr>
        <w:numId w:val="14"/>
      </w:numPr>
      <w:ind w:left="425" w:hanging="425"/>
    </w:pPr>
  </w:style>
  <w:style w:type="paragraph" w:customStyle="1" w:styleId="MDPI39equation">
    <w:name w:val="MDPI_3.9_equation"/>
    <w:basedOn w:val="MDPI31text"/>
    <w:qFormat/>
    <w:rsid w:val="00D3107F"/>
    <w:pPr>
      <w:spacing w:before="120" w:after="120"/>
      <w:ind w:left="709" w:firstLine="0"/>
      <w:jc w:val="center"/>
    </w:pPr>
  </w:style>
  <w:style w:type="paragraph" w:customStyle="1" w:styleId="MDPI3aequationnumber">
    <w:name w:val="MDPI_3.a_equation_number"/>
    <w:basedOn w:val="MDPI31text"/>
    <w:qFormat/>
    <w:rsid w:val="00D3107F"/>
    <w:pPr>
      <w:spacing w:before="120" w:after="120" w:line="240" w:lineRule="auto"/>
      <w:ind w:firstLine="0"/>
      <w:jc w:val="right"/>
    </w:pPr>
  </w:style>
  <w:style w:type="paragraph" w:customStyle="1" w:styleId="MDPI41tablecaption">
    <w:name w:val="MDPI_4.1_table_caption"/>
    <w:basedOn w:val="MDPI62Acknowledgments"/>
    <w:qFormat/>
    <w:rsid w:val="00D3107F"/>
    <w:pPr>
      <w:spacing w:before="240" w:after="120" w:line="260" w:lineRule="atLeast"/>
      <w:ind w:left="425" w:right="425"/>
    </w:pPr>
    <w:rPr>
      <w:rFonts w:cstheme="minorBidi"/>
      <w:snapToGrid/>
      <w:szCs w:val="22"/>
    </w:rPr>
  </w:style>
  <w:style w:type="paragraph" w:customStyle="1" w:styleId="MDPI43tablefooter">
    <w:name w:val="MDPI_4.3_table_footer"/>
    <w:basedOn w:val="MDPI41tablecaption"/>
    <w:next w:val="MDPI31text"/>
    <w:qFormat/>
    <w:rsid w:val="00D3107F"/>
    <w:pPr>
      <w:spacing w:before="0"/>
      <w:ind w:left="0" w:right="0"/>
    </w:pPr>
  </w:style>
  <w:style w:type="paragraph" w:customStyle="1" w:styleId="MDPI51figurecaption">
    <w:name w:val="MDPI_5.1_figure_caption"/>
    <w:basedOn w:val="MDPI62Acknowledgments"/>
    <w:qFormat/>
    <w:rsid w:val="00D3107F"/>
    <w:pPr>
      <w:spacing w:after="240" w:line="260" w:lineRule="atLeast"/>
      <w:ind w:left="425" w:right="425"/>
    </w:pPr>
    <w:rPr>
      <w:snapToGrid/>
    </w:rPr>
  </w:style>
  <w:style w:type="paragraph" w:customStyle="1" w:styleId="MDPI52figure">
    <w:name w:val="MDPI_5.2_figure"/>
    <w:qFormat/>
    <w:rsid w:val="00D3107F"/>
    <w:pPr>
      <w:jc w:val="center"/>
    </w:pPr>
    <w:rPr>
      <w:rFonts w:ascii="Palatino Linotype" w:eastAsia="Times New Roman" w:hAnsi="Palatino Linotype" w:cstheme="minorBidi"/>
      <w:snapToGrid w:val="0"/>
      <w:color w:val="000000"/>
      <w:sz w:val="24"/>
      <w:lang w:eastAsia="de-DE" w:bidi="en-US"/>
    </w:rPr>
  </w:style>
  <w:style w:type="paragraph" w:customStyle="1" w:styleId="MDPI61Supplementary">
    <w:name w:val="MDPI_6.1_Supplementary"/>
    <w:basedOn w:val="MDPI62Acknowledgments"/>
    <w:qFormat/>
    <w:rsid w:val="00D3107F"/>
    <w:pPr>
      <w:spacing w:before="240"/>
    </w:pPr>
    <w:rPr>
      <w:lang w:eastAsia="en-US"/>
    </w:rPr>
  </w:style>
  <w:style w:type="paragraph" w:customStyle="1" w:styleId="MDPI63AuthorContributions">
    <w:name w:val="MDPI_6.3_AuthorContributions"/>
    <w:basedOn w:val="MDPI62Acknowledgments"/>
    <w:qFormat/>
    <w:rsid w:val="00D3107F"/>
    <w:rPr>
      <w:rFonts w:eastAsia="宋体"/>
      <w:color w:val="auto"/>
      <w:lang w:eastAsia="en-US"/>
    </w:rPr>
  </w:style>
  <w:style w:type="paragraph" w:customStyle="1" w:styleId="MDPI64CoI">
    <w:name w:val="MDPI_6.4_CoI"/>
    <w:basedOn w:val="MDPI62Acknowledgments"/>
    <w:qFormat/>
    <w:rsid w:val="00D3107F"/>
  </w:style>
  <w:style w:type="paragraph" w:customStyle="1" w:styleId="MDPI72Copyright">
    <w:name w:val="MDPI_7.2_Copyright"/>
    <w:basedOn w:val="MDPI71References"/>
    <w:qFormat/>
    <w:rsid w:val="00D3107F"/>
    <w:pPr>
      <w:widowControl/>
      <w:overflowPunct/>
      <w:spacing w:before="400"/>
    </w:pPr>
    <w:rPr>
      <w:spacing w:val="-2"/>
      <w:lang w:val="en-GB" w:eastAsia="en-GB" w:bidi="ar-SA"/>
    </w:rPr>
  </w:style>
  <w:style w:type="paragraph" w:customStyle="1" w:styleId="MDPI73CopyrightImage">
    <w:name w:val="MDPI_7.3_CopyrightImage"/>
    <w:qFormat/>
    <w:rsid w:val="00D3107F"/>
    <w:pPr>
      <w:adjustRightInd w:val="0"/>
      <w:snapToGrid w:val="0"/>
      <w:spacing w:after="100"/>
      <w:jc w:val="right"/>
    </w:pPr>
    <w:rPr>
      <w:rFonts w:eastAsia="Times New Roman"/>
      <w:color w:val="000000"/>
      <w:lang w:eastAsia="de-CH"/>
    </w:rPr>
  </w:style>
  <w:style w:type="paragraph" w:customStyle="1" w:styleId="MDPI81theorem">
    <w:name w:val="MDPI_8.1_theorem"/>
    <w:basedOn w:val="MDPI32textnoindent"/>
    <w:qFormat/>
    <w:rsid w:val="00D3107F"/>
    <w:rPr>
      <w:i/>
    </w:rPr>
  </w:style>
  <w:style w:type="paragraph" w:customStyle="1" w:styleId="MDPI82proof">
    <w:name w:val="MDPI_8.2_proof"/>
    <w:basedOn w:val="MDPI32textnoindent"/>
    <w:qFormat/>
    <w:rsid w:val="00D3107F"/>
  </w:style>
  <w:style w:type="paragraph" w:customStyle="1" w:styleId="MDPIfooter">
    <w:name w:val="MDPI_footer"/>
    <w:qFormat/>
    <w:rsid w:val="00D3107F"/>
    <w:pPr>
      <w:adjustRightInd w:val="0"/>
      <w:snapToGrid w:val="0"/>
      <w:spacing w:before="120"/>
      <w:jc w:val="center"/>
    </w:pPr>
    <w:rPr>
      <w:rFonts w:ascii="Palatino Linotype" w:eastAsia="Times New Roman" w:hAnsi="Palatino Linotype"/>
      <w:lang w:eastAsia="de-DE"/>
    </w:rPr>
  </w:style>
  <w:style w:type="paragraph" w:customStyle="1" w:styleId="MDPIfooterfirstpage">
    <w:name w:val="MDPI_footer_firstpage"/>
    <w:basedOn w:val="MDPIfooter"/>
    <w:qFormat/>
    <w:rsid w:val="00D3107F"/>
    <w:pPr>
      <w:tabs>
        <w:tab w:val="right" w:pos="8845"/>
      </w:tabs>
      <w:spacing w:line="160" w:lineRule="exact"/>
      <w:jc w:val="left"/>
    </w:pPr>
    <w:rPr>
      <w:sz w:val="16"/>
    </w:rPr>
  </w:style>
  <w:style w:type="paragraph" w:customStyle="1" w:styleId="MDPI21heading1">
    <w:name w:val="MDPI_2.1_heading1"/>
    <w:basedOn w:val="MDPI23heading3"/>
    <w:qFormat/>
    <w:rsid w:val="00D3107F"/>
    <w:pPr>
      <w:outlineLvl w:val="0"/>
    </w:pPr>
    <w:rPr>
      <w:b/>
    </w:rPr>
  </w:style>
  <w:style w:type="paragraph" w:customStyle="1" w:styleId="MDPItext">
    <w:name w:val="MDPI_text"/>
    <w:basedOn w:val="Mdeck4text"/>
    <w:qFormat/>
    <w:rsid w:val="00D3107F"/>
    <w:pPr>
      <w:ind w:left="425" w:right="425"/>
    </w:pPr>
    <w:rPr>
      <w:rFonts w:cs="Times New Roman"/>
      <w:sz w:val="22"/>
      <w:szCs w:val="22"/>
    </w:rPr>
  </w:style>
  <w:style w:type="paragraph" w:customStyle="1" w:styleId="MDPIheadermdpilogo">
    <w:name w:val="MDPI_header_mdpi_logo"/>
    <w:qFormat/>
    <w:rsid w:val="00D3107F"/>
    <w:pPr>
      <w:adjustRightInd w:val="0"/>
      <w:snapToGrid w:val="0"/>
      <w:jc w:val="right"/>
    </w:pPr>
    <w:rPr>
      <w:rFonts w:ascii="Palatino Linotype" w:eastAsia="Times New Roman" w:hAnsi="Palatino Linotype"/>
      <w:color w:val="000000"/>
      <w:sz w:val="24"/>
      <w:szCs w:val="22"/>
      <w:lang w:eastAsia="de-CH"/>
    </w:rPr>
  </w:style>
  <w:style w:type="paragraph" w:customStyle="1" w:styleId="MDPI411onetablecaption">
    <w:name w:val="MDPI_4.1.1_one_table_caption"/>
    <w:basedOn w:val="a"/>
    <w:qFormat/>
    <w:rsid w:val="00D3107F"/>
    <w:pPr>
      <w:widowControl/>
      <w:adjustRightInd w:val="0"/>
      <w:snapToGrid w:val="0"/>
      <w:spacing w:before="120" w:after="240" w:line="260" w:lineRule="atLeast"/>
      <w:jc w:val="center"/>
    </w:pPr>
    <w:rPr>
      <w:rFonts w:ascii="Palatino Linotype" w:hAnsi="Palatino Linotype" w:cstheme="minorBidi"/>
      <w:color w:val="000000"/>
      <w:kern w:val="0"/>
      <w:sz w:val="18"/>
      <w:szCs w:val="22"/>
      <w:lang w:eastAsia="de-DE" w:bidi="en-US"/>
    </w:rPr>
  </w:style>
  <w:style w:type="paragraph" w:customStyle="1" w:styleId="MDPI511onefigurecaption">
    <w:name w:val="MDPI_5.1.1_one_figure_caption"/>
    <w:basedOn w:val="a"/>
    <w:qFormat/>
    <w:rsid w:val="00D3107F"/>
    <w:pPr>
      <w:widowControl/>
      <w:adjustRightInd w:val="0"/>
      <w:snapToGrid w:val="0"/>
      <w:spacing w:before="120" w:after="240" w:line="260" w:lineRule="atLeast"/>
      <w:jc w:val="center"/>
    </w:pPr>
    <w:rPr>
      <w:rFonts w:ascii="Palatino Linotype" w:hAnsi="Palatino Linotype"/>
      <w:color w:val="000000"/>
      <w:kern w:val="0"/>
      <w:sz w:val="18"/>
      <w:lang w:eastAsia="de-DE" w:bidi="en-US"/>
    </w:rPr>
  </w:style>
  <w:style w:type="paragraph" w:customStyle="1" w:styleId="MDPItitle">
    <w:name w:val="MDPI_title"/>
    <w:qFormat/>
    <w:rsid w:val="00D3107F"/>
    <w:pPr>
      <w:adjustRightInd w:val="0"/>
      <w:snapToGrid w:val="0"/>
      <w:spacing w:after="240"/>
    </w:pPr>
    <w:rPr>
      <w:rFonts w:eastAsia="Times New Roman"/>
      <w:b/>
      <w:snapToGrid w:val="0"/>
      <w:color w:val="000000"/>
      <w:sz w:val="36"/>
      <w:lang w:eastAsia="de-DE" w:bidi="en-US"/>
    </w:rPr>
  </w:style>
  <w:style w:type="character" w:customStyle="1" w:styleId="high-lighthigh-light-bg">
    <w:name w:val="high-light high-light-bg"/>
    <w:basedOn w:val="a0"/>
    <w:qFormat/>
    <w:rsid w:val="00D3107F"/>
  </w:style>
  <w:style w:type="character" w:customStyle="1" w:styleId="alt-edited">
    <w:name w:val="alt-edited"/>
    <w:qFormat/>
    <w:rsid w:val="00D3107F"/>
  </w:style>
  <w:style w:type="character" w:customStyle="1" w:styleId="DocumentMapChar1">
    <w:name w:val="Document Map Char1"/>
    <w:basedOn w:val="a0"/>
    <w:uiPriority w:val="99"/>
    <w:semiHidden/>
    <w:qFormat/>
    <w:rsid w:val="00D3107F"/>
    <w:rPr>
      <w:rFonts w:ascii="Segoe UI" w:eastAsia="Times New Roman" w:hAnsi="Segoe UI" w:cs="Segoe UI"/>
      <w:color w:val="000000"/>
      <w:kern w:val="0"/>
      <w:sz w:val="16"/>
      <w:szCs w:val="16"/>
      <w:lang w:eastAsia="de-DE"/>
    </w:rPr>
  </w:style>
  <w:style w:type="character" w:customStyle="1" w:styleId="BodyTextIndentChar1">
    <w:name w:val="Body Text Indent Char1"/>
    <w:basedOn w:val="a0"/>
    <w:uiPriority w:val="99"/>
    <w:semiHidden/>
    <w:qFormat/>
    <w:rsid w:val="00D3107F"/>
    <w:rPr>
      <w:rFonts w:eastAsia="Times New Roman" w:cs="Times New Roman"/>
      <w:color w:val="000000"/>
      <w:kern w:val="0"/>
      <w:sz w:val="24"/>
      <w:lang w:eastAsia="de-DE"/>
    </w:rPr>
  </w:style>
  <w:style w:type="character" w:customStyle="1" w:styleId="BodyTextIndent3Char1">
    <w:name w:val="Body Text Indent 3 Char1"/>
    <w:basedOn w:val="a0"/>
    <w:uiPriority w:val="99"/>
    <w:semiHidden/>
    <w:qFormat/>
    <w:rsid w:val="00D3107F"/>
    <w:rPr>
      <w:rFonts w:eastAsia="Times New Roman" w:cs="Times New Roman"/>
      <w:color w:val="000000"/>
      <w:kern w:val="0"/>
      <w:sz w:val="16"/>
      <w:szCs w:val="16"/>
      <w:lang w:eastAsia="de-DE"/>
    </w:rPr>
  </w:style>
  <w:style w:type="character" w:customStyle="1" w:styleId="BodyText3Char1">
    <w:name w:val="Body Text 3 Char1"/>
    <w:basedOn w:val="a0"/>
    <w:uiPriority w:val="99"/>
    <w:semiHidden/>
    <w:qFormat/>
    <w:rsid w:val="00D3107F"/>
    <w:rPr>
      <w:rFonts w:eastAsia="Times New Roman" w:cs="Times New Roman"/>
      <w:color w:val="000000"/>
      <w:kern w:val="0"/>
      <w:sz w:val="16"/>
      <w:szCs w:val="16"/>
      <w:lang w:eastAsia="de-DE"/>
    </w:rPr>
  </w:style>
  <w:style w:type="character" w:customStyle="1" w:styleId="TitleChar1">
    <w:name w:val="Title Char1"/>
    <w:basedOn w:val="a0"/>
    <w:uiPriority w:val="10"/>
    <w:qFormat/>
    <w:rsid w:val="00D3107F"/>
    <w:rPr>
      <w:rFonts w:asciiTheme="majorHAnsi" w:eastAsiaTheme="majorEastAsia" w:hAnsiTheme="majorHAnsi" w:cstheme="majorBidi"/>
      <w:spacing w:val="-10"/>
      <w:kern w:val="28"/>
      <w:sz w:val="56"/>
      <w:szCs w:val="56"/>
      <w:lang w:eastAsia="de-DE"/>
    </w:rPr>
  </w:style>
  <w:style w:type="character" w:customStyle="1" w:styleId="BodyTextIndent2Char1">
    <w:name w:val="Body Text Indent 2 Char1"/>
    <w:basedOn w:val="a0"/>
    <w:uiPriority w:val="99"/>
    <w:semiHidden/>
    <w:qFormat/>
    <w:rsid w:val="00D3107F"/>
    <w:rPr>
      <w:rFonts w:eastAsia="Times New Roman" w:cs="Times New Roman"/>
      <w:color w:val="000000"/>
      <w:kern w:val="0"/>
      <w:sz w:val="24"/>
      <w:lang w:eastAsia="de-DE"/>
    </w:rPr>
  </w:style>
  <w:style w:type="character" w:customStyle="1" w:styleId="HTMLPreformattedChar1">
    <w:name w:val="HTML Preformatted Char1"/>
    <w:basedOn w:val="a0"/>
    <w:uiPriority w:val="99"/>
    <w:semiHidden/>
    <w:qFormat/>
    <w:rsid w:val="00D3107F"/>
    <w:rPr>
      <w:rFonts w:ascii="Consolas" w:eastAsia="Times New Roman" w:hAnsi="Consolas" w:cs="Consolas"/>
      <w:color w:val="000000"/>
      <w:kern w:val="0"/>
      <w:lang w:eastAsia="de-DE"/>
    </w:rPr>
  </w:style>
  <w:style w:type="character" w:customStyle="1" w:styleId="BodyText2Char1">
    <w:name w:val="Body Text 2 Char1"/>
    <w:basedOn w:val="a0"/>
    <w:uiPriority w:val="99"/>
    <w:semiHidden/>
    <w:qFormat/>
    <w:rsid w:val="00D3107F"/>
    <w:rPr>
      <w:rFonts w:eastAsia="Times New Roman" w:cs="Times New Roman"/>
      <w:color w:val="000000"/>
      <w:kern w:val="0"/>
      <w:sz w:val="24"/>
      <w:lang w:eastAsia="de-DE"/>
    </w:rPr>
  </w:style>
  <w:style w:type="character" w:customStyle="1" w:styleId="SubtitleChar1">
    <w:name w:val="Subtitle Char1"/>
    <w:basedOn w:val="a0"/>
    <w:uiPriority w:val="11"/>
    <w:qFormat/>
    <w:rsid w:val="00D3107F"/>
    <w:rPr>
      <w:rFonts w:asciiTheme="minorHAnsi" w:eastAsiaTheme="minorEastAsia" w:hAnsiTheme="minorHAnsi"/>
      <w:color w:val="595959" w:themeColor="text1" w:themeTint="A6"/>
      <w:spacing w:val="15"/>
      <w:kern w:val="0"/>
      <w:sz w:val="22"/>
      <w:szCs w:val="22"/>
      <w:lang w:eastAsia="de-DE"/>
    </w:rPr>
  </w:style>
  <w:style w:type="character" w:customStyle="1" w:styleId="z-BottomofFormChar1">
    <w:name w:val="z-Bottom of Form Char1"/>
    <w:basedOn w:val="a0"/>
    <w:uiPriority w:val="99"/>
    <w:semiHidden/>
    <w:qFormat/>
    <w:rsid w:val="00D3107F"/>
    <w:rPr>
      <w:rFonts w:ascii="Arial" w:eastAsia="Times New Roman" w:hAnsi="Arial" w:cs="Arial"/>
      <w:vanish/>
      <w:color w:val="000000"/>
      <w:kern w:val="0"/>
      <w:sz w:val="16"/>
      <w:szCs w:val="16"/>
      <w:lang w:eastAsia="de-DE"/>
    </w:rPr>
  </w:style>
  <w:style w:type="character" w:customStyle="1" w:styleId="z-TopofFormChar1">
    <w:name w:val="z-Top of Form Char1"/>
    <w:basedOn w:val="a0"/>
    <w:uiPriority w:val="99"/>
    <w:semiHidden/>
    <w:qFormat/>
    <w:rsid w:val="00D3107F"/>
    <w:rPr>
      <w:rFonts w:ascii="Arial" w:eastAsia="Times New Roman" w:hAnsi="Arial" w:cs="Arial"/>
      <w:vanish/>
      <w:color w:val="000000"/>
      <w:kern w:val="0"/>
      <w:sz w:val="16"/>
      <w:szCs w:val="16"/>
      <w:lang w:eastAsia="de-DE"/>
    </w:rPr>
  </w:style>
  <w:style w:type="paragraph" w:customStyle="1" w:styleId="body">
    <w:name w:val="body"/>
    <w:basedOn w:val="a"/>
    <w:qFormat/>
    <w:rsid w:val="00D3107F"/>
    <w:pPr>
      <w:tabs>
        <w:tab w:val="left" w:pos="400"/>
      </w:tabs>
      <w:snapToGrid w:val="0"/>
      <w:spacing w:line="245" w:lineRule="auto"/>
    </w:pPr>
    <w:rPr>
      <w:rFonts w:ascii="Times New Roman" w:eastAsia="MS Mincho" w:hAnsi="Times New Roman"/>
      <w:kern w:val="2"/>
      <w:lang w:eastAsia="ja-JP"/>
    </w:rPr>
  </w:style>
  <w:style w:type="character" w:customStyle="1" w:styleId="reviewername">
    <w:name w:val="reviewername"/>
    <w:basedOn w:val="a0"/>
    <w:qFormat/>
    <w:rsid w:val="00D3107F"/>
  </w:style>
  <w:style w:type="character" w:customStyle="1" w:styleId="gt-baf-cell">
    <w:name w:val="gt-baf-cell"/>
    <w:basedOn w:val="a0"/>
    <w:qFormat/>
    <w:rsid w:val="00D3107F"/>
  </w:style>
  <w:style w:type="paragraph" w:customStyle="1" w:styleId="H1">
    <w:name w:val="H1"/>
    <w:basedOn w:val="a"/>
    <w:qFormat/>
    <w:rsid w:val="00D3107F"/>
    <w:pPr>
      <w:widowControl/>
      <w:autoSpaceDE w:val="0"/>
      <w:autoSpaceDN w:val="0"/>
      <w:adjustRightInd w:val="0"/>
      <w:spacing w:before="240" w:line="240" w:lineRule="auto"/>
      <w:jc w:val="left"/>
    </w:pPr>
    <w:rPr>
      <w:rFonts w:ascii="Helvetica" w:eastAsia="宋体" w:hAnsi="Helvetica" w:cs="FormataOTF-Bold"/>
      <w:b/>
      <w:bCs/>
      <w:color w:val="00629B"/>
      <w:kern w:val="0"/>
      <w:sz w:val="18"/>
      <w:szCs w:val="18"/>
    </w:rPr>
  </w:style>
  <w:style w:type="paragraph" w:styleId="affff">
    <w:name w:val="No Spacing"/>
    <w:uiPriority w:val="1"/>
    <w:qFormat/>
    <w:rsid w:val="00D3107F"/>
    <w:pPr>
      <w:widowControl w:val="0"/>
      <w:suppressAutoHyphens/>
      <w:jc w:val="both"/>
    </w:pPr>
    <w:rPr>
      <w:kern w:val="1"/>
      <w:sz w:val="21"/>
      <w:szCs w:val="24"/>
      <w:lang w:eastAsia="ar-SA"/>
    </w:rPr>
  </w:style>
  <w:style w:type="paragraph" w:customStyle="1" w:styleId="29">
    <w:name w:val="标题2"/>
    <w:basedOn w:val="a"/>
    <w:qFormat/>
    <w:rsid w:val="00D3107F"/>
    <w:pPr>
      <w:adjustRightInd w:val="0"/>
      <w:snapToGrid w:val="0"/>
      <w:spacing w:before="120" w:after="120" w:line="360" w:lineRule="atLeast"/>
      <w:jc w:val="center"/>
    </w:pPr>
    <w:rPr>
      <w:rFonts w:ascii="Times New Roman" w:eastAsia="宋体" w:hAnsi="Times New Roman"/>
      <w:b/>
      <w:snapToGrid w:val="0"/>
      <w:kern w:val="0"/>
      <w:sz w:val="36"/>
    </w:rPr>
  </w:style>
  <w:style w:type="paragraph" w:customStyle="1" w:styleId="TOC10">
    <w:name w:val="TOC 标题1"/>
    <w:basedOn w:val="1"/>
    <w:next w:val="a"/>
    <w:uiPriority w:val="39"/>
    <w:unhideWhenUsed/>
    <w:qFormat/>
    <w:rsid w:val="00D3107F"/>
    <w:pPr>
      <w:keepLines/>
      <w:widowControl/>
      <w:suppressAutoHyphens w:val="0"/>
      <w:spacing w:before="240" w:after="0" w:line="259" w:lineRule="auto"/>
      <w:ind w:left="0" w:firstLine="0"/>
      <w:outlineLvl w:val="9"/>
    </w:pPr>
    <w:rPr>
      <w:rFonts w:asciiTheme="majorHAnsi" w:eastAsiaTheme="majorEastAsia" w:hAnsiTheme="majorHAnsi" w:cstheme="majorBidi"/>
      <w:b w:val="0"/>
      <w:smallCaps w:val="0"/>
      <w:color w:val="365F91" w:themeColor="accent1" w:themeShade="BF"/>
      <w:kern w:val="0"/>
      <w:sz w:val="32"/>
      <w:szCs w:val="32"/>
      <w:lang w:eastAsia="zh-CN"/>
    </w:rPr>
  </w:style>
  <w:style w:type="paragraph" w:customStyle="1" w:styleId="affff0">
    <w:name w:val="目录"/>
    <w:basedOn w:val="a"/>
    <w:next w:val="a"/>
    <w:qFormat/>
    <w:rsid w:val="00D3107F"/>
    <w:pPr>
      <w:widowControl/>
      <w:suppressAutoHyphens/>
      <w:spacing w:beforeLines="100" w:afterLines="200" w:line="400" w:lineRule="exact"/>
      <w:jc w:val="center"/>
      <w:outlineLvl w:val="0"/>
    </w:pPr>
    <w:rPr>
      <w:rFonts w:ascii="Times New Roman" w:eastAsia="黑体" w:hAnsi="Times New Roman"/>
      <w:kern w:val="1"/>
      <w:sz w:val="32"/>
      <w:szCs w:val="24"/>
      <w:lang w:eastAsia="ar-SA"/>
    </w:rPr>
  </w:style>
  <w:style w:type="character" w:customStyle="1" w:styleId="html-italic">
    <w:name w:val="html-italic"/>
    <w:basedOn w:val="a0"/>
    <w:qFormat/>
    <w:rsid w:val="00D3107F"/>
  </w:style>
  <w:style w:type="paragraph" w:customStyle="1" w:styleId="TOC20">
    <w:name w:val="TOC 标题2"/>
    <w:basedOn w:val="1"/>
    <w:next w:val="a"/>
    <w:uiPriority w:val="39"/>
    <w:unhideWhenUsed/>
    <w:qFormat/>
    <w:rsid w:val="00D3107F"/>
    <w:pPr>
      <w:keepLines/>
      <w:widowControl/>
      <w:suppressAutoHyphens w:val="0"/>
      <w:spacing w:before="240" w:after="0" w:line="259" w:lineRule="auto"/>
      <w:ind w:left="0" w:firstLine="0"/>
      <w:outlineLvl w:val="9"/>
    </w:pPr>
    <w:rPr>
      <w:rFonts w:asciiTheme="majorHAnsi" w:eastAsiaTheme="majorEastAsia" w:hAnsiTheme="majorHAnsi" w:cstheme="majorBidi"/>
      <w:b w:val="0"/>
      <w:smallCaps w:val="0"/>
      <w:color w:val="365F91" w:themeColor="accent1" w:themeShade="BF"/>
      <w:kern w:val="0"/>
      <w:sz w:val="32"/>
      <w:szCs w:val="32"/>
      <w:lang w:eastAsia="zh-CN"/>
    </w:rPr>
  </w:style>
  <w:style w:type="paragraph" w:customStyle="1" w:styleId="1f2">
    <w:name w:val="样式1"/>
    <w:basedOn w:val="2"/>
    <w:link w:val="1f3"/>
    <w:qFormat/>
    <w:rsid w:val="00D3107F"/>
    <w:pPr>
      <w:widowControl/>
      <w:suppressAutoHyphens w:val="0"/>
      <w:spacing w:before="120" w:after="60" w:line="240" w:lineRule="auto"/>
      <w:ind w:left="0" w:firstLine="0"/>
      <w:jc w:val="both"/>
    </w:pPr>
    <w:rPr>
      <w:rFonts w:eastAsia="宋体"/>
      <w:b w:val="0"/>
      <w:i/>
      <w:iCs/>
      <w:lang w:val="fr-FR"/>
    </w:rPr>
  </w:style>
  <w:style w:type="character" w:customStyle="1" w:styleId="1f3">
    <w:name w:val="样式1 字符"/>
    <w:basedOn w:val="20"/>
    <w:link w:val="1f2"/>
    <w:rsid w:val="00D3107F"/>
    <w:rPr>
      <w:rFonts w:ascii="Helvetica" w:hAnsi="Helvetica"/>
      <w:b w:val="0"/>
      <w:i/>
      <w:iCs/>
      <w:kern w:val="16"/>
      <w:lang w:val="fr-FR" w:eastAsia="en-US"/>
    </w:rPr>
  </w:style>
  <w:style w:type="character" w:customStyle="1" w:styleId="mi">
    <w:name w:val="mi"/>
    <w:basedOn w:val="a0"/>
    <w:rsid w:val="00D3107F"/>
  </w:style>
  <w:style w:type="character" w:customStyle="1" w:styleId="mn">
    <w:name w:val="mn"/>
    <w:basedOn w:val="a0"/>
    <w:rsid w:val="00D3107F"/>
  </w:style>
  <w:style w:type="character" w:customStyle="1" w:styleId="mjxassistivemathml">
    <w:name w:val="mjx_assistive_mathml"/>
    <w:basedOn w:val="a0"/>
    <w:rsid w:val="00D3107F"/>
  </w:style>
  <w:style w:type="table" w:customStyle="1" w:styleId="2a">
    <w:name w:val="网格型2"/>
    <w:basedOn w:val="a1"/>
    <w:next w:val="affb"/>
    <w:uiPriority w:val="39"/>
    <w:qFormat/>
    <w:rsid w:val="00D310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0">
    <w:name w:val="PARAGRAPH 字符"/>
    <w:basedOn w:val="a0"/>
    <w:link w:val="PARAGRAPH"/>
    <w:rsid w:val="00D3107F"/>
    <w:rPr>
      <w:rFonts w:ascii="Palatino" w:eastAsia="Times New Roman" w:hAnsi="Palatino"/>
      <w:kern w:val="16"/>
      <w:lang w:eastAsia="en-US"/>
    </w:rPr>
  </w:style>
  <w:style w:type="character" w:styleId="affff1">
    <w:name w:val="Unresolved Mention"/>
    <w:basedOn w:val="a0"/>
    <w:uiPriority w:val="99"/>
    <w:semiHidden/>
    <w:unhideWhenUsed/>
    <w:rsid w:val="00D3107F"/>
    <w:rPr>
      <w:color w:val="605E5C"/>
      <w:shd w:val="clear" w:color="auto" w:fill="E1DFDD"/>
    </w:rPr>
  </w:style>
  <w:style w:type="character" w:customStyle="1" w:styleId="aff4">
    <w:name w:val="列表段落 字符"/>
    <w:link w:val="aff3"/>
    <w:uiPriority w:val="34"/>
    <w:rsid w:val="002B3A56"/>
    <w:rPr>
      <w:rFonts w:eastAsia="Times New Roman"/>
      <w:kern w:val="2"/>
      <w:sz w:val="21"/>
      <w:szCs w:val="24"/>
    </w:rPr>
  </w:style>
  <w:style w:type="table" w:customStyle="1" w:styleId="130">
    <w:name w:val="网格型13"/>
    <w:basedOn w:val="a1"/>
    <w:qFormat/>
    <w:rsid w:val="00AF5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qFormat/>
    <w:rsid w:val="00101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
    <w:basedOn w:val="a1"/>
    <w:qFormat/>
    <w:rsid w:val="003B5C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chinetrans-lang-zh-cn">
    <w:name w:val="machinetrans-lang-zh-cn"/>
    <w:basedOn w:val="a"/>
    <w:rsid w:val="00D11C80"/>
    <w:pPr>
      <w:widowControl/>
      <w:spacing w:before="100" w:beforeAutospacing="1" w:after="100" w:afterAutospacing="1" w:line="240" w:lineRule="auto"/>
      <w:jc w:val="left"/>
    </w:pPr>
    <w:rPr>
      <w:rFonts w:ascii="宋体" w:eastAsia="宋体" w:hAnsi="宋体" w:cs="宋体"/>
      <w:kern w:val="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8178">
      <w:bodyDiv w:val="1"/>
      <w:marLeft w:val="0"/>
      <w:marRight w:val="0"/>
      <w:marTop w:val="0"/>
      <w:marBottom w:val="0"/>
      <w:divBdr>
        <w:top w:val="none" w:sz="0" w:space="0" w:color="auto"/>
        <w:left w:val="none" w:sz="0" w:space="0" w:color="auto"/>
        <w:bottom w:val="none" w:sz="0" w:space="0" w:color="auto"/>
        <w:right w:val="none" w:sz="0" w:space="0" w:color="auto"/>
      </w:divBdr>
    </w:div>
    <w:div w:id="44180713">
      <w:bodyDiv w:val="1"/>
      <w:marLeft w:val="0"/>
      <w:marRight w:val="0"/>
      <w:marTop w:val="0"/>
      <w:marBottom w:val="0"/>
      <w:divBdr>
        <w:top w:val="none" w:sz="0" w:space="0" w:color="auto"/>
        <w:left w:val="none" w:sz="0" w:space="0" w:color="auto"/>
        <w:bottom w:val="none" w:sz="0" w:space="0" w:color="auto"/>
        <w:right w:val="none" w:sz="0" w:space="0" w:color="auto"/>
      </w:divBdr>
      <w:divsChild>
        <w:div w:id="730078427">
          <w:marLeft w:val="0"/>
          <w:marRight w:val="450"/>
          <w:marTop w:val="0"/>
          <w:marBottom w:val="0"/>
          <w:divBdr>
            <w:top w:val="none" w:sz="0" w:space="0" w:color="auto"/>
            <w:left w:val="none" w:sz="0" w:space="0" w:color="auto"/>
            <w:bottom w:val="none" w:sz="0" w:space="0" w:color="auto"/>
            <w:right w:val="none" w:sz="0" w:space="0" w:color="auto"/>
          </w:divBdr>
          <w:divsChild>
            <w:div w:id="2023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6196">
      <w:bodyDiv w:val="1"/>
      <w:marLeft w:val="0"/>
      <w:marRight w:val="0"/>
      <w:marTop w:val="0"/>
      <w:marBottom w:val="0"/>
      <w:divBdr>
        <w:top w:val="none" w:sz="0" w:space="0" w:color="auto"/>
        <w:left w:val="none" w:sz="0" w:space="0" w:color="auto"/>
        <w:bottom w:val="none" w:sz="0" w:space="0" w:color="auto"/>
        <w:right w:val="none" w:sz="0" w:space="0" w:color="auto"/>
      </w:divBdr>
    </w:div>
    <w:div w:id="112359552">
      <w:bodyDiv w:val="1"/>
      <w:marLeft w:val="0"/>
      <w:marRight w:val="0"/>
      <w:marTop w:val="0"/>
      <w:marBottom w:val="0"/>
      <w:divBdr>
        <w:top w:val="none" w:sz="0" w:space="0" w:color="auto"/>
        <w:left w:val="none" w:sz="0" w:space="0" w:color="auto"/>
        <w:bottom w:val="none" w:sz="0" w:space="0" w:color="auto"/>
        <w:right w:val="none" w:sz="0" w:space="0" w:color="auto"/>
      </w:divBdr>
    </w:div>
    <w:div w:id="149291602">
      <w:bodyDiv w:val="1"/>
      <w:marLeft w:val="0"/>
      <w:marRight w:val="0"/>
      <w:marTop w:val="0"/>
      <w:marBottom w:val="0"/>
      <w:divBdr>
        <w:top w:val="none" w:sz="0" w:space="0" w:color="auto"/>
        <w:left w:val="none" w:sz="0" w:space="0" w:color="auto"/>
        <w:bottom w:val="none" w:sz="0" w:space="0" w:color="auto"/>
        <w:right w:val="none" w:sz="0" w:space="0" w:color="auto"/>
      </w:divBdr>
    </w:div>
    <w:div w:id="187107674">
      <w:bodyDiv w:val="1"/>
      <w:marLeft w:val="0"/>
      <w:marRight w:val="0"/>
      <w:marTop w:val="0"/>
      <w:marBottom w:val="0"/>
      <w:divBdr>
        <w:top w:val="none" w:sz="0" w:space="0" w:color="auto"/>
        <w:left w:val="none" w:sz="0" w:space="0" w:color="auto"/>
        <w:bottom w:val="none" w:sz="0" w:space="0" w:color="auto"/>
        <w:right w:val="none" w:sz="0" w:space="0" w:color="auto"/>
      </w:divBdr>
      <w:divsChild>
        <w:div w:id="225730325">
          <w:marLeft w:val="0"/>
          <w:marRight w:val="0"/>
          <w:marTop w:val="0"/>
          <w:marBottom w:val="225"/>
          <w:divBdr>
            <w:top w:val="none" w:sz="0" w:space="0" w:color="auto"/>
            <w:left w:val="none" w:sz="0" w:space="0" w:color="auto"/>
            <w:bottom w:val="none" w:sz="0" w:space="0" w:color="auto"/>
            <w:right w:val="none" w:sz="0" w:space="0" w:color="auto"/>
          </w:divBdr>
        </w:div>
        <w:div w:id="591008486">
          <w:marLeft w:val="0"/>
          <w:marRight w:val="0"/>
          <w:marTop w:val="0"/>
          <w:marBottom w:val="225"/>
          <w:divBdr>
            <w:top w:val="none" w:sz="0" w:space="0" w:color="auto"/>
            <w:left w:val="none" w:sz="0" w:space="0" w:color="auto"/>
            <w:bottom w:val="none" w:sz="0" w:space="0" w:color="auto"/>
            <w:right w:val="none" w:sz="0" w:space="0" w:color="auto"/>
          </w:divBdr>
        </w:div>
        <w:div w:id="730033647">
          <w:marLeft w:val="0"/>
          <w:marRight w:val="0"/>
          <w:marTop w:val="0"/>
          <w:marBottom w:val="225"/>
          <w:divBdr>
            <w:top w:val="none" w:sz="0" w:space="0" w:color="auto"/>
            <w:left w:val="none" w:sz="0" w:space="0" w:color="auto"/>
            <w:bottom w:val="none" w:sz="0" w:space="0" w:color="auto"/>
            <w:right w:val="none" w:sz="0" w:space="0" w:color="auto"/>
          </w:divBdr>
        </w:div>
        <w:div w:id="1164971000">
          <w:marLeft w:val="0"/>
          <w:marRight w:val="0"/>
          <w:marTop w:val="0"/>
          <w:marBottom w:val="225"/>
          <w:divBdr>
            <w:top w:val="none" w:sz="0" w:space="0" w:color="auto"/>
            <w:left w:val="none" w:sz="0" w:space="0" w:color="auto"/>
            <w:bottom w:val="none" w:sz="0" w:space="0" w:color="auto"/>
            <w:right w:val="none" w:sz="0" w:space="0" w:color="auto"/>
          </w:divBdr>
        </w:div>
        <w:div w:id="1185751399">
          <w:marLeft w:val="0"/>
          <w:marRight w:val="0"/>
          <w:marTop w:val="0"/>
          <w:marBottom w:val="225"/>
          <w:divBdr>
            <w:top w:val="none" w:sz="0" w:space="0" w:color="auto"/>
            <w:left w:val="none" w:sz="0" w:space="0" w:color="auto"/>
            <w:bottom w:val="none" w:sz="0" w:space="0" w:color="auto"/>
            <w:right w:val="none" w:sz="0" w:space="0" w:color="auto"/>
          </w:divBdr>
        </w:div>
        <w:div w:id="1224104241">
          <w:marLeft w:val="0"/>
          <w:marRight w:val="0"/>
          <w:marTop w:val="0"/>
          <w:marBottom w:val="225"/>
          <w:divBdr>
            <w:top w:val="none" w:sz="0" w:space="0" w:color="auto"/>
            <w:left w:val="none" w:sz="0" w:space="0" w:color="auto"/>
            <w:bottom w:val="none" w:sz="0" w:space="0" w:color="auto"/>
            <w:right w:val="none" w:sz="0" w:space="0" w:color="auto"/>
          </w:divBdr>
        </w:div>
        <w:div w:id="1833331524">
          <w:marLeft w:val="0"/>
          <w:marRight w:val="0"/>
          <w:marTop w:val="0"/>
          <w:marBottom w:val="225"/>
          <w:divBdr>
            <w:top w:val="none" w:sz="0" w:space="0" w:color="auto"/>
            <w:left w:val="none" w:sz="0" w:space="0" w:color="auto"/>
            <w:bottom w:val="none" w:sz="0" w:space="0" w:color="auto"/>
            <w:right w:val="none" w:sz="0" w:space="0" w:color="auto"/>
          </w:divBdr>
        </w:div>
      </w:divsChild>
    </w:div>
    <w:div w:id="231161762">
      <w:bodyDiv w:val="1"/>
      <w:marLeft w:val="0"/>
      <w:marRight w:val="0"/>
      <w:marTop w:val="0"/>
      <w:marBottom w:val="0"/>
      <w:divBdr>
        <w:top w:val="none" w:sz="0" w:space="0" w:color="auto"/>
        <w:left w:val="none" w:sz="0" w:space="0" w:color="auto"/>
        <w:bottom w:val="none" w:sz="0" w:space="0" w:color="auto"/>
        <w:right w:val="none" w:sz="0" w:space="0" w:color="auto"/>
      </w:divBdr>
    </w:div>
    <w:div w:id="249393564">
      <w:bodyDiv w:val="1"/>
      <w:marLeft w:val="0"/>
      <w:marRight w:val="0"/>
      <w:marTop w:val="0"/>
      <w:marBottom w:val="0"/>
      <w:divBdr>
        <w:top w:val="none" w:sz="0" w:space="0" w:color="auto"/>
        <w:left w:val="none" w:sz="0" w:space="0" w:color="auto"/>
        <w:bottom w:val="none" w:sz="0" w:space="0" w:color="auto"/>
        <w:right w:val="none" w:sz="0" w:space="0" w:color="auto"/>
      </w:divBdr>
    </w:div>
    <w:div w:id="293754998">
      <w:bodyDiv w:val="1"/>
      <w:marLeft w:val="0"/>
      <w:marRight w:val="0"/>
      <w:marTop w:val="0"/>
      <w:marBottom w:val="0"/>
      <w:divBdr>
        <w:top w:val="none" w:sz="0" w:space="0" w:color="auto"/>
        <w:left w:val="none" w:sz="0" w:space="0" w:color="auto"/>
        <w:bottom w:val="none" w:sz="0" w:space="0" w:color="auto"/>
        <w:right w:val="none" w:sz="0" w:space="0" w:color="auto"/>
      </w:divBdr>
    </w:div>
    <w:div w:id="324744740">
      <w:bodyDiv w:val="1"/>
      <w:marLeft w:val="0"/>
      <w:marRight w:val="0"/>
      <w:marTop w:val="0"/>
      <w:marBottom w:val="0"/>
      <w:divBdr>
        <w:top w:val="none" w:sz="0" w:space="0" w:color="auto"/>
        <w:left w:val="none" w:sz="0" w:space="0" w:color="auto"/>
        <w:bottom w:val="none" w:sz="0" w:space="0" w:color="auto"/>
        <w:right w:val="none" w:sz="0" w:space="0" w:color="auto"/>
      </w:divBdr>
    </w:div>
    <w:div w:id="418715272">
      <w:bodyDiv w:val="1"/>
      <w:marLeft w:val="0"/>
      <w:marRight w:val="0"/>
      <w:marTop w:val="0"/>
      <w:marBottom w:val="0"/>
      <w:divBdr>
        <w:top w:val="none" w:sz="0" w:space="0" w:color="auto"/>
        <w:left w:val="none" w:sz="0" w:space="0" w:color="auto"/>
        <w:bottom w:val="none" w:sz="0" w:space="0" w:color="auto"/>
        <w:right w:val="none" w:sz="0" w:space="0" w:color="auto"/>
      </w:divBdr>
    </w:div>
    <w:div w:id="462774336">
      <w:bodyDiv w:val="1"/>
      <w:marLeft w:val="0"/>
      <w:marRight w:val="0"/>
      <w:marTop w:val="0"/>
      <w:marBottom w:val="0"/>
      <w:divBdr>
        <w:top w:val="none" w:sz="0" w:space="0" w:color="auto"/>
        <w:left w:val="none" w:sz="0" w:space="0" w:color="auto"/>
        <w:bottom w:val="none" w:sz="0" w:space="0" w:color="auto"/>
        <w:right w:val="none" w:sz="0" w:space="0" w:color="auto"/>
      </w:divBdr>
      <w:divsChild>
        <w:div w:id="812407992">
          <w:marLeft w:val="0"/>
          <w:marRight w:val="0"/>
          <w:marTop w:val="0"/>
          <w:marBottom w:val="0"/>
          <w:divBdr>
            <w:top w:val="none" w:sz="0" w:space="0" w:color="auto"/>
            <w:left w:val="none" w:sz="0" w:space="0" w:color="auto"/>
            <w:bottom w:val="none" w:sz="0" w:space="0" w:color="auto"/>
            <w:right w:val="none" w:sz="0" w:space="0" w:color="auto"/>
          </w:divBdr>
        </w:div>
      </w:divsChild>
    </w:div>
    <w:div w:id="554463244">
      <w:bodyDiv w:val="1"/>
      <w:marLeft w:val="0"/>
      <w:marRight w:val="0"/>
      <w:marTop w:val="0"/>
      <w:marBottom w:val="0"/>
      <w:divBdr>
        <w:top w:val="none" w:sz="0" w:space="0" w:color="auto"/>
        <w:left w:val="none" w:sz="0" w:space="0" w:color="auto"/>
        <w:bottom w:val="none" w:sz="0" w:space="0" w:color="auto"/>
        <w:right w:val="none" w:sz="0" w:space="0" w:color="auto"/>
      </w:divBdr>
    </w:div>
    <w:div w:id="559101965">
      <w:bodyDiv w:val="1"/>
      <w:marLeft w:val="0"/>
      <w:marRight w:val="0"/>
      <w:marTop w:val="0"/>
      <w:marBottom w:val="0"/>
      <w:divBdr>
        <w:top w:val="none" w:sz="0" w:space="0" w:color="auto"/>
        <w:left w:val="none" w:sz="0" w:space="0" w:color="auto"/>
        <w:bottom w:val="none" w:sz="0" w:space="0" w:color="auto"/>
        <w:right w:val="none" w:sz="0" w:space="0" w:color="auto"/>
      </w:divBdr>
    </w:div>
    <w:div w:id="575475605">
      <w:bodyDiv w:val="1"/>
      <w:marLeft w:val="0"/>
      <w:marRight w:val="0"/>
      <w:marTop w:val="0"/>
      <w:marBottom w:val="0"/>
      <w:divBdr>
        <w:top w:val="none" w:sz="0" w:space="0" w:color="auto"/>
        <w:left w:val="none" w:sz="0" w:space="0" w:color="auto"/>
        <w:bottom w:val="none" w:sz="0" w:space="0" w:color="auto"/>
        <w:right w:val="none" w:sz="0" w:space="0" w:color="auto"/>
      </w:divBdr>
      <w:divsChild>
        <w:div w:id="464201828">
          <w:marLeft w:val="0"/>
          <w:marRight w:val="0"/>
          <w:marTop w:val="0"/>
          <w:marBottom w:val="0"/>
          <w:divBdr>
            <w:top w:val="none" w:sz="0" w:space="0" w:color="auto"/>
            <w:left w:val="none" w:sz="0" w:space="0" w:color="auto"/>
            <w:bottom w:val="none" w:sz="0" w:space="0" w:color="auto"/>
            <w:right w:val="none" w:sz="0" w:space="0" w:color="auto"/>
          </w:divBdr>
        </w:div>
      </w:divsChild>
    </w:div>
    <w:div w:id="592669601">
      <w:bodyDiv w:val="1"/>
      <w:marLeft w:val="0"/>
      <w:marRight w:val="0"/>
      <w:marTop w:val="0"/>
      <w:marBottom w:val="0"/>
      <w:divBdr>
        <w:top w:val="none" w:sz="0" w:space="0" w:color="auto"/>
        <w:left w:val="none" w:sz="0" w:space="0" w:color="auto"/>
        <w:bottom w:val="none" w:sz="0" w:space="0" w:color="auto"/>
        <w:right w:val="none" w:sz="0" w:space="0" w:color="auto"/>
      </w:divBdr>
    </w:div>
    <w:div w:id="595551725">
      <w:bodyDiv w:val="1"/>
      <w:marLeft w:val="0"/>
      <w:marRight w:val="0"/>
      <w:marTop w:val="0"/>
      <w:marBottom w:val="0"/>
      <w:divBdr>
        <w:top w:val="none" w:sz="0" w:space="0" w:color="auto"/>
        <w:left w:val="none" w:sz="0" w:space="0" w:color="auto"/>
        <w:bottom w:val="none" w:sz="0" w:space="0" w:color="auto"/>
        <w:right w:val="none" w:sz="0" w:space="0" w:color="auto"/>
      </w:divBdr>
    </w:div>
    <w:div w:id="618294206">
      <w:bodyDiv w:val="1"/>
      <w:marLeft w:val="0"/>
      <w:marRight w:val="0"/>
      <w:marTop w:val="0"/>
      <w:marBottom w:val="0"/>
      <w:divBdr>
        <w:top w:val="none" w:sz="0" w:space="0" w:color="auto"/>
        <w:left w:val="none" w:sz="0" w:space="0" w:color="auto"/>
        <w:bottom w:val="none" w:sz="0" w:space="0" w:color="auto"/>
        <w:right w:val="none" w:sz="0" w:space="0" w:color="auto"/>
      </w:divBdr>
    </w:div>
    <w:div w:id="625475728">
      <w:bodyDiv w:val="1"/>
      <w:marLeft w:val="0"/>
      <w:marRight w:val="0"/>
      <w:marTop w:val="0"/>
      <w:marBottom w:val="0"/>
      <w:divBdr>
        <w:top w:val="none" w:sz="0" w:space="0" w:color="auto"/>
        <w:left w:val="none" w:sz="0" w:space="0" w:color="auto"/>
        <w:bottom w:val="none" w:sz="0" w:space="0" w:color="auto"/>
        <w:right w:val="none" w:sz="0" w:space="0" w:color="auto"/>
      </w:divBdr>
    </w:div>
    <w:div w:id="637108016">
      <w:bodyDiv w:val="1"/>
      <w:marLeft w:val="0"/>
      <w:marRight w:val="0"/>
      <w:marTop w:val="0"/>
      <w:marBottom w:val="0"/>
      <w:divBdr>
        <w:top w:val="none" w:sz="0" w:space="0" w:color="auto"/>
        <w:left w:val="none" w:sz="0" w:space="0" w:color="auto"/>
        <w:bottom w:val="none" w:sz="0" w:space="0" w:color="auto"/>
        <w:right w:val="none" w:sz="0" w:space="0" w:color="auto"/>
      </w:divBdr>
    </w:div>
    <w:div w:id="672031460">
      <w:bodyDiv w:val="1"/>
      <w:marLeft w:val="0"/>
      <w:marRight w:val="0"/>
      <w:marTop w:val="0"/>
      <w:marBottom w:val="0"/>
      <w:divBdr>
        <w:top w:val="none" w:sz="0" w:space="0" w:color="auto"/>
        <w:left w:val="none" w:sz="0" w:space="0" w:color="auto"/>
        <w:bottom w:val="none" w:sz="0" w:space="0" w:color="auto"/>
        <w:right w:val="none" w:sz="0" w:space="0" w:color="auto"/>
      </w:divBdr>
    </w:div>
    <w:div w:id="707798030">
      <w:bodyDiv w:val="1"/>
      <w:marLeft w:val="0"/>
      <w:marRight w:val="0"/>
      <w:marTop w:val="0"/>
      <w:marBottom w:val="0"/>
      <w:divBdr>
        <w:top w:val="none" w:sz="0" w:space="0" w:color="auto"/>
        <w:left w:val="none" w:sz="0" w:space="0" w:color="auto"/>
        <w:bottom w:val="none" w:sz="0" w:space="0" w:color="auto"/>
        <w:right w:val="none" w:sz="0" w:space="0" w:color="auto"/>
      </w:divBdr>
    </w:div>
    <w:div w:id="711807370">
      <w:bodyDiv w:val="1"/>
      <w:marLeft w:val="0"/>
      <w:marRight w:val="0"/>
      <w:marTop w:val="0"/>
      <w:marBottom w:val="0"/>
      <w:divBdr>
        <w:top w:val="none" w:sz="0" w:space="0" w:color="auto"/>
        <w:left w:val="none" w:sz="0" w:space="0" w:color="auto"/>
        <w:bottom w:val="none" w:sz="0" w:space="0" w:color="auto"/>
        <w:right w:val="none" w:sz="0" w:space="0" w:color="auto"/>
      </w:divBdr>
    </w:div>
    <w:div w:id="725447813">
      <w:bodyDiv w:val="1"/>
      <w:marLeft w:val="0"/>
      <w:marRight w:val="0"/>
      <w:marTop w:val="0"/>
      <w:marBottom w:val="0"/>
      <w:divBdr>
        <w:top w:val="none" w:sz="0" w:space="0" w:color="auto"/>
        <w:left w:val="none" w:sz="0" w:space="0" w:color="auto"/>
        <w:bottom w:val="none" w:sz="0" w:space="0" w:color="auto"/>
        <w:right w:val="none" w:sz="0" w:space="0" w:color="auto"/>
      </w:divBdr>
      <w:divsChild>
        <w:div w:id="2079286724">
          <w:marLeft w:val="0"/>
          <w:marRight w:val="0"/>
          <w:marTop w:val="0"/>
          <w:marBottom w:val="0"/>
          <w:divBdr>
            <w:top w:val="none" w:sz="0" w:space="0" w:color="auto"/>
            <w:left w:val="none" w:sz="0" w:space="0" w:color="auto"/>
            <w:bottom w:val="none" w:sz="0" w:space="0" w:color="auto"/>
            <w:right w:val="none" w:sz="0" w:space="0" w:color="auto"/>
          </w:divBdr>
        </w:div>
      </w:divsChild>
    </w:div>
    <w:div w:id="796796838">
      <w:bodyDiv w:val="1"/>
      <w:marLeft w:val="0"/>
      <w:marRight w:val="0"/>
      <w:marTop w:val="0"/>
      <w:marBottom w:val="0"/>
      <w:divBdr>
        <w:top w:val="none" w:sz="0" w:space="0" w:color="auto"/>
        <w:left w:val="none" w:sz="0" w:space="0" w:color="auto"/>
        <w:bottom w:val="none" w:sz="0" w:space="0" w:color="auto"/>
        <w:right w:val="none" w:sz="0" w:space="0" w:color="auto"/>
      </w:divBdr>
    </w:div>
    <w:div w:id="806750898">
      <w:bodyDiv w:val="1"/>
      <w:marLeft w:val="0"/>
      <w:marRight w:val="0"/>
      <w:marTop w:val="0"/>
      <w:marBottom w:val="0"/>
      <w:divBdr>
        <w:top w:val="none" w:sz="0" w:space="0" w:color="auto"/>
        <w:left w:val="none" w:sz="0" w:space="0" w:color="auto"/>
        <w:bottom w:val="none" w:sz="0" w:space="0" w:color="auto"/>
        <w:right w:val="none" w:sz="0" w:space="0" w:color="auto"/>
      </w:divBdr>
    </w:div>
    <w:div w:id="907112120">
      <w:bodyDiv w:val="1"/>
      <w:marLeft w:val="0"/>
      <w:marRight w:val="0"/>
      <w:marTop w:val="0"/>
      <w:marBottom w:val="0"/>
      <w:divBdr>
        <w:top w:val="none" w:sz="0" w:space="0" w:color="auto"/>
        <w:left w:val="none" w:sz="0" w:space="0" w:color="auto"/>
        <w:bottom w:val="none" w:sz="0" w:space="0" w:color="auto"/>
        <w:right w:val="none" w:sz="0" w:space="0" w:color="auto"/>
      </w:divBdr>
    </w:div>
    <w:div w:id="920989167">
      <w:bodyDiv w:val="1"/>
      <w:marLeft w:val="0"/>
      <w:marRight w:val="0"/>
      <w:marTop w:val="0"/>
      <w:marBottom w:val="0"/>
      <w:divBdr>
        <w:top w:val="none" w:sz="0" w:space="0" w:color="auto"/>
        <w:left w:val="none" w:sz="0" w:space="0" w:color="auto"/>
        <w:bottom w:val="none" w:sz="0" w:space="0" w:color="auto"/>
        <w:right w:val="none" w:sz="0" w:space="0" w:color="auto"/>
      </w:divBdr>
    </w:div>
    <w:div w:id="927426410">
      <w:bodyDiv w:val="1"/>
      <w:marLeft w:val="0"/>
      <w:marRight w:val="0"/>
      <w:marTop w:val="0"/>
      <w:marBottom w:val="0"/>
      <w:divBdr>
        <w:top w:val="none" w:sz="0" w:space="0" w:color="auto"/>
        <w:left w:val="none" w:sz="0" w:space="0" w:color="auto"/>
        <w:bottom w:val="none" w:sz="0" w:space="0" w:color="auto"/>
        <w:right w:val="none" w:sz="0" w:space="0" w:color="auto"/>
      </w:divBdr>
    </w:div>
    <w:div w:id="1078479400">
      <w:bodyDiv w:val="1"/>
      <w:marLeft w:val="0"/>
      <w:marRight w:val="0"/>
      <w:marTop w:val="0"/>
      <w:marBottom w:val="0"/>
      <w:divBdr>
        <w:top w:val="none" w:sz="0" w:space="0" w:color="auto"/>
        <w:left w:val="none" w:sz="0" w:space="0" w:color="auto"/>
        <w:bottom w:val="none" w:sz="0" w:space="0" w:color="auto"/>
        <w:right w:val="none" w:sz="0" w:space="0" w:color="auto"/>
      </w:divBdr>
    </w:div>
    <w:div w:id="1097795172">
      <w:bodyDiv w:val="1"/>
      <w:marLeft w:val="0"/>
      <w:marRight w:val="0"/>
      <w:marTop w:val="0"/>
      <w:marBottom w:val="0"/>
      <w:divBdr>
        <w:top w:val="none" w:sz="0" w:space="0" w:color="auto"/>
        <w:left w:val="none" w:sz="0" w:space="0" w:color="auto"/>
        <w:bottom w:val="none" w:sz="0" w:space="0" w:color="auto"/>
        <w:right w:val="none" w:sz="0" w:space="0" w:color="auto"/>
      </w:divBdr>
    </w:div>
    <w:div w:id="1229000266">
      <w:bodyDiv w:val="1"/>
      <w:marLeft w:val="0"/>
      <w:marRight w:val="0"/>
      <w:marTop w:val="0"/>
      <w:marBottom w:val="0"/>
      <w:divBdr>
        <w:top w:val="none" w:sz="0" w:space="0" w:color="auto"/>
        <w:left w:val="none" w:sz="0" w:space="0" w:color="auto"/>
        <w:bottom w:val="none" w:sz="0" w:space="0" w:color="auto"/>
        <w:right w:val="none" w:sz="0" w:space="0" w:color="auto"/>
      </w:divBdr>
      <w:divsChild>
        <w:div w:id="681861475">
          <w:marLeft w:val="0"/>
          <w:marRight w:val="0"/>
          <w:marTop w:val="0"/>
          <w:marBottom w:val="0"/>
          <w:divBdr>
            <w:top w:val="none" w:sz="0" w:space="0" w:color="auto"/>
            <w:left w:val="none" w:sz="0" w:space="0" w:color="auto"/>
            <w:bottom w:val="none" w:sz="0" w:space="0" w:color="auto"/>
            <w:right w:val="none" w:sz="0" w:space="0" w:color="auto"/>
          </w:divBdr>
        </w:div>
      </w:divsChild>
    </w:div>
    <w:div w:id="1267229092">
      <w:bodyDiv w:val="1"/>
      <w:marLeft w:val="0"/>
      <w:marRight w:val="0"/>
      <w:marTop w:val="0"/>
      <w:marBottom w:val="0"/>
      <w:divBdr>
        <w:top w:val="none" w:sz="0" w:space="0" w:color="auto"/>
        <w:left w:val="none" w:sz="0" w:space="0" w:color="auto"/>
        <w:bottom w:val="none" w:sz="0" w:space="0" w:color="auto"/>
        <w:right w:val="none" w:sz="0" w:space="0" w:color="auto"/>
      </w:divBdr>
    </w:div>
    <w:div w:id="1271468581">
      <w:bodyDiv w:val="1"/>
      <w:marLeft w:val="0"/>
      <w:marRight w:val="0"/>
      <w:marTop w:val="0"/>
      <w:marBottom w:val="0"/>
      <w:divBdr>
        <w:top w:val="none" w:sz="0" w:space="0" w:color="auto"/>
        <w:left w:val="none" w:sz="0" w:space="0" w:color="auto"/>
        <w:bottom w:val="none" w:sz="0" w:space="0" w:color="auto"/>
        <w:right w:val="none" w:sz="0" w:space="0" w:color="auto"/>
      </w:divBdr>
      <w:divsChild>
        <w:div w:id="43216866">
          <w:marLeft w:val="0"/>
          <w:marRight w:val="0"/>
          <w:marTop w:val="0"/>
          <w:marBottom w:val="0"/>
          <w:divBdr>
            <w:top w:val="none" w:sz="0" w:space="0" w:color="auto"/>
            <w:left w:val="none" w:sz="0" w:space="0" w:color="auto"/>
            <w:bottom w:val="none" w:sz="0" w:space="0" w:color="auto"/>
            <w:right w:val="none" w:sz="0" w:space="0" w:color="auto"/>
          </w:divBdr>
          <w:divsChild>
            <w:div w:id="7454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9809">
      <w:bodyDiv w:val="1"/>
      <w:marLeft w:val="0"/>
      <w:marRight w:val="0"/>
      <w:marTop w:val="0"/>
      <w:marBottom w:val="0"/>
      <w:divBdr>
        <w:top w:val="none" w:sz="0" w:space="0" w:color="auto"/>
        <w:left w:val="none" w:sz="0" w:space="0" w:color="auto"/>
        <w:bottom w:val="none" w:sz="0" w:space="0" w:color="auto"/>
        <w:right w:val="none" w:sz="0" w:space="0" w:color="auto"/>
      </w:divBdr>
      <w:divsChild>
        <w:div w:id="264075051">
          <w:marLeft w:val="0"/>
          <w:marRight w:val="0"/>
          <w:marTop w:val="0"/>
          <w:marBottom w:val="0"/>
          <w:divBdr>
            <w:top w:val="none" w:sz="0" w:space="0" w:color="auto"/>
            <w:left w:val="none" w:sz="0" w:space="0" w:color="auto"/>
            <w:bottom w:val="none" w:sz="0" w:space="0" w:color="auto"/>
            <w:right w:val="none" w:sz="0" w:space="0" w:color="auto"/>
          </w:divBdr>
          <w:divsChild>
            <w:div w:id="9153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7980">
      <w:bodyDiv w:val="1"/>
      <w:marLeft w:val="0"/>
      <w:marRight w:val="0"/>
      <w:marTop w:val="0"/>
      <w:marBottom w:val="0"/>
      <w:divBdr>
        <w:top w:val="none" w:sz="0" w:space="0" w:color="auto"/>
        <w:left w:val="none" w:sz="0" w:space="0" w:color="auto"/>
        <w:bottom w:val="none" w:sz="0" w:space="0" w:color="auto"/>
        <w:right w:val="none" w:sz="0" w:space="0" w:color="auto"/>
      </w:divBdr>
    </w:div>
    <w:div w:id="1499035930">
      <w:bodyDiv w:val="1"/>
      <w:marLeft w:val="0"/>
      <w:marRight w:val="0"/>
      <w:marTop w:val="0"/>
      <w:marBottom w:val="0"/>
      <w:divBdr>
        <w:top w:val="none" w:sz="0" w:space="0" w:color="auto"/>
        <w:left w:val="none" w:sz="0" w:space="0" w:color="auto"/>
        <w:bottom w:val="none" w:sz="0" w:space="0" w:color="auto"/>
        <w:right w:val="none" w:sz="0" w:space="0" w:color="auto"/>
      </w:divBdr>
    </w:div>
    <w:div w:id="1547834243">
      <w:bodyDiv w:val="1"/>
      <w:marLeft w:val="0"/>
      <w:marRight w:val="0"/>
      <w:marTop w:val="0"/>
      <w:marBottom w:val="0"/>
      <w:divBdr>
        <w:top w:val="none" w:sz="0" w:space="0" w:color="auto"/>
        <w:left w:val="none" w:sz="0" w:space="0" w:color="auto"/>
        <w:bottom w:val="none" w:sz="0" w:space="0" w:color="auto"/>
        <w:right w:val="none" w:sz="0" w:space="0" w:color="auto"/>
      </w:divBdr>
    </w:div>
    <w:div w:id="1602107502">
      <w:bodyDiv w:val="1"/>
      <w:marLeft w:val="0"/>
      <w:marRight w:val="0"/>
      <w:marTop w:val="0"/>
      <w:marBottom w:val="0"/>
      <w:divBdr>
        <w:top w:val="none" w:sz="0" w:space="0" w:color="auto"/>
        <w:left w:val="none" w:sz="0" w:space="0" w:color="auto"/>
        <w:bottom w:val="none" w:sz="0" w:space="0" w:color="auto"/>
        <w:right w:val="none" w:sz="0" w:space="0" w:color="auto"/>
      </w:divBdr>
      <w:divsChild>
        <w:div w:id="374160687">
          <w:marLeft w:val="0"/>
          <w:marRight w:val="0"/>
          <w:marTop w:val="0"/>
          <w:marBottom w:val="0"/>
          <w:divBdr>
            <w:top w:val="none" w:sz="0" w:space="0" w:color="auto"/>
            <w:left w:val="none" w:sz="0" w:space="0" w:color="auto"/>
            <w:bottom w:val="none" w:sz="0" w:space="0" w:color="auto"/>
            <w:right w:val="none" w:sz="0" w:space="0" w:color="auto"/>
          </w:divBdr>
          <w:divsChild>
            <w:div w:id="14798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0597">
      <w:bodyDiv w:val="1"/>
      <w:marLeft w:val="0"/>
      <w:marRight w:val="0"/>
      <w:marTop w:val="0"/>
      <w:marBottom w:val="0"/>
      <w:divBdr>
        <w:top w:val="none" w:sz="0" w:space="0" w:color="auto"/>
        <w:left w:val="none" w:sz="0" w:space="0" w:color="auto"/>
        <w:bottom w:val="none" w:sz="0" w:space="0" w:color="auto"/>
        <w:right w:val="none" w:sz="0" w:space="0" w:color="auto"/>
      </w:divBdr>
    </w:div>
    <w:div w:id="1778520789">
      <w:bodyDiv w:val="1"/>
      <w:marLeft w:val="0"/>
      <w:marRight w:val="0"/>
      <w:marTop w:val="0"/>
      <w:marBottom w:val="0"/>
      <w:divBdr>
        <w:top w:val="none" w:sz="0" w:space="0" w:color="auto"/>
        <w:left w:val="none" w:sz="0" w:space="0" w:color="auto"/>
        <w:bottom w:val="none" w:sz="0" w:space="0" w:color="auto"/>
        <w:right w:val="none" w:sz="0" w:space="0" w:color="auto"/>
      </w:divBdr>
    </w:div>
    <w:div w:id="1789279013">
      <w:bodyDiv w:val="1"/>
      <w:marLeft w:val="0"/>
      <w:marRight w:val="0"/>
      <w:marTop w:val="0"/>
      <w:marBottom w:val="0"/>
      <w:divBdr>
        <w:top w:val="none" w:sz="0" w:space="0" w:color="auto"/>
        <w:left w:val="none" w:sz="0" w:space="0" w:color="auto"/>
        <w:bottom w:val="none" w:sz="0" w:space="0" w:color="auto"/>
        <w:right w:val="none" w:sz="0" w:space="0" w:color="auto"/>
      </w:divBdr>
      <w:divsChild>
        <w:div w:id="1934125566">
          <w:marLeft w:val="0"/>
          <w:marRight w:val="0"/>
          <w:marTop w:val="0"/>
          <w:marBottom w:val="0"/>
          <w:divBdr>
            <w:top w:val="none" w:sz="0" w:space="0" w:color="auto"/>
            <w:left w:val="none" w:sz="0" w:space="0" w:color="auto"/>
            <w:bottom w:val="none" w:sz="0" w:space="0" w:color="auto"/>
            <w:right w:val="none" w:sz="0" w:space="0" w:color="auto"/>
          </w:divBdr>
          <w:divsChild>
            <w:div w:id="8851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00379">
      <w:bodyDiv w:val="1"/>
      <w:marLeft w:val="0"/>
      <w:marRight w:val="0"/>
      <w:marTop w:val="0"/>
      <w:marBottom w:val="0"/>
      <w:divBdr>
        <w:top w:val="none" w:sz="0" w:space="0" w:color="auto"/>
        <w:left w:val="none" w:sz="0" w:space="0" w:color="auto"/>
        <w:bottom w:val="none" w:sz="0" w:space="0" w:color="auto"/>
        <w:right w:val="none" w:sz="0" w:space="0" w:color="auto"/>
      </w:divBdr>
    </w:div>
    <w:div w:id="1866212952">
      <w:bodyDiv w:val="1"/>
      <w:marLeft w:val="0"/>
      <w:marRight w:val="0"/>
      <w:marTop w:val="0"/>
      <w:marBottom w:val="0"/>
      <w:divBdr>
        <w:top w:val="none" w:sz="0" w:space="0" w:color="auto"/>
        <w:left w:val="none" w:sz="0" w:space="0" w:color="auto"/>
        <w:bottom w:val="none" w:sz="0" w:space="0" w:color="auto"/>
        <w:right w:val="none" w:sz="0" w:space="0" w:color="auto"/>
      </w:divBdr>
    </w:div>
    <w:div w:id="1890874824">
      <w:bodyDiv w:val="1"/>
      <w:marLeft w:val="0"/>
      <w:marRight w:val="0"/>
      <w:marTop w:val="0"/>
      <w:marBottom w:val="0"/>
      <w:divBdr>
        <w:top w:val="none" w:sz="0" w:space="0" w:color="auto"/>
        <w:left w:val="none" w:sz="0" w:space="0" w:color="auto"/>
        <w:bottom w:val="none" w:sz="0" w:space="0" w:color="auto"/>
        <w:right w:val="none" w:sz="0" w:space="0" w:color="auto"/>
      </w:divBdr>
    </w:div>
    <w:div w:id="1896426978">
      <w:bodyDiv w:val="1"/>
      <w:marLeft w:val="0"/>
      <w:marRight w:val="0"/>
      <w:marTop w:val="0"/>
      <w:marBottom w:val="0"/>
      <w:divBdr>
        <w:top w:val="none" w:sz="0" w:space="0" w:color="auto"/>
        <w:left w:val="none" w:sz="0" w:space="0" w:color="auto"/>
        <w:bottom w:val="none" w:sz="0" w:space="0" w:color="auto"/>
        <w:right w:val="none" w:sz="0" w:space="0" w:color="auto"/>
      </w:divBdr>
    </w:div>
    <w:div w:id="1922905548">
      <w:bodyDiv w:val="1"/>
      <w:marLeft w:val="0"/>
      <w:marRight w:val="0"/>
      <w:marTop w:val="0"/>
      <w:marBottom w:val="0"/>
      <w:divBdr>
        <w:top w:val="none" w:sz="0" w:space="0" w:color="auto"/>
        <w:left w:val="none" w:sz="0" w:space="0" w:color="auto"/>
        <w:bottom w:val="none" w:sz="0" w:space="0" w:color="auto"/>
        <w:right w:val="none" w:sz="0" w:space="0" w:color="auto"/>
      </w:divBdr>
    </w:div>
    <w:div w:id="1971740140">
      <w:bodyDiv w:val="1"/>
      <w:marLeft w:val="0"/>
      <w:marRight w:val="0"/>
      <w:marTop w:val="0"/>
      <w:marBottom w:val="0"/>
      <w:divBdr>
        <w:top w:val="none" w:sz="0" w:space="0" w:color="auto"/>
        <w:left w:val="none" w:sz="0" w:space="0" w:color="auto"/>
        <w:bottom w:val="none" w:sz="0" w:space="0" w:color="auto"/>
        <w:right w:val="none" w:sz="0" w:space="0" w:color="auto"/>
      </w:divBdr>
      <w:divsChild>
        <w:div w:id="465633313">
          <w:marLeft w:val="0"/>
          <w:marRight w:val="0"/>
          <w:marTop w:val="0"/>
          <w:marBottom w:val="0"/>
          <w:divBdr>
            <w:top w:val="none" w:sz="0" w:space="0" w:color="auto"/>
            <w:left w:val="none" w:sz="0" w:space="0" w:color="auto"/>
            <w:bottom w:val="none" w:sz="0" w:space="0" w:color="auto"/>
            <w:right w:val="none" w:sz="0" w:space="0" w:color="auto"/>
          </w:divBdr>
        </w:div>
      </w:divsChild>
    </w:div>
    <w:div w:id="2000159053">
      <w:bodyDiv w:val="1"/>
      <w:marLeft w:val="0"/>
      <w:marRight w:val="0"/>
      <w:marTop w:val="0"/>
      <w:marBottom w:val="0"/>
      <w:divBdr>
        <w:top w:val="none" w:sz="0" w:space="0" w:color="auto"/>
        <w:left w:val="none" w:sz="0" w:space="0" w:color="auto"/>
        <w:bottom w:val="none" w:sz="0" w:space="0" w:color="auto"/>
        <w:right w:val="none" w:sz="0" w:space="0" w:color="auto"/>
      </w:divBdr>
    </w:div>
    <w:div w:id="213451343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6.emf"/><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emf"/><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image" Target="media/image45.emf"/><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6.emf"/><Relationship Id="rId14" Type="http://schemas.openxmlformats.org/officeDocument/2006/relationships/image" Target="media/image1.emf"/><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emf"/><Relationship Id="rId20" Type="http://schemas.openxmlformats.org/officeDocument/2006/relationships/image" Target="media/image7.emf"/><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 Type="http://schemas.openxmlformats.org/officeDocument/2006/relationships/footer" Target="footer1.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20and%20Settings\Administrator\&#26700;&#38754;\Trans_final_submission\Trans_final_submission.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1D26A-7712-460A-AF5B-423F7B31A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Template>
  <TotalTime>47</TotalTime>
  <Pages>1</Pages>
  <Words>16765</Words>
  <Characters>95562</Characters>
  <Application>Microsoft Office Word</Application>
  <DocSecurity>0</DocSecurity>
  <Lines>796</Lines>
  <Paragraphs>224</Paragraphs>
  <ScaleCrop>false</ScaleCrop>
  <Company>IEEE Computer Society</Company>
  <LinksUpToDate>false</LinksUpToDate>
  <CharactersWithSpaces>112103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subject/>
  <dc:creator>liuanfeng</dc:creator>
  <cp:keywords/>
  <dc:description/>
  <cp:lastModifiedBy>liu anfeng</cp:lastModifiedBy>
  <cp:revision>26</cp:revision>
  <cp:lastPrinted>2023-05-21T06:29:00Z</cp:lastPrinted>
  <dcterms:created xsi:type="dcterms:W3CDTF">2023-05-21T04:37:00Z</dcterms:created>
  <dcterms:modified xsi:type="dcterms:W3CDTF">2023-05-21T06:34:00Z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y fmtid="{D5CDD505-2E9C-101B-9397-08002B2CF9AE}" pid="5" name="_DocHome">
    <vt:i4>1953977005</vt:i4>
  </property>
</Properties>
</file>